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533635" w:rsidP="00533635">
      <w:pPr>
        <w:pStyle w:val="Title"/>
        <w:rPr>
          <w:rFonts w:hint="eastAsia"/>
        </w:rPr>
      </w:pPr>
      <w:r>
        <w:rPr>
          <w:rFonts w:hint="eastAsia"/>
        </w:rPr>
        <w:t>3t</w:t>
      </w:r>
      <w:r>
        <w:rPr>
          <w:rFonts w:hint="eastAsia"/>
        </w:rPr>
        <w:t>生产只读本地配置方法</w:t>
      </w:r>
    </w:p>
    <w:p w:rsidR="00533635" w:rsidRDefault="00533635" w:rsidP="00533635">
      <w:pPr>
        <w:rPr>
          <w:rFonts w:hint="eastAsia"/>
        </w:rPr>
      </w:pPr>
      <w:r>
        <w:rPr>
          <w:rFonts w:hint="eastAsia"/>
        </w:rPr>
        <w:t>第一步：开通访问外网地址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Pr="00533635">
        <w:t>139.224.28.17</w:t>
      </w:r>
      <w:r>
        <w:rPr>
          <w:rFonts w:hint="eastAsia"/>
        </w:rPr>
        <w:t>权限</w:t>
      </w:r>
    </w:p>
    <w:p w:rsidR="00533635" w:rsidRDefault="00533635" w:rsidP="00533635">
      <w:pPr>
        <w:rPr>
          <w:rFonts w:hint="eastAsia"/>
        </w:rPr>
      </w:pPr>
      <w:r>
        <w:rPr>
          <w:rFonts w:hint="eastAsia"/>
        </w:rPr>
        <w:t>第二步：打开</w:t>
      </w:r>
      <w:proofErr w:type="spellStart"/>
      <w:r>
        <w:rPr>
          <w:rFonts w:hint="eastAsia"/>
        </w:rPr>
        <w:t>heidisql</w:t>
      </w:r>
      <w:proofErr w:type="spellEnd"/>
      <w:r>
        <w:rPr>
          <w:rFonts w:hint="eastAsia"/>
        </w:rPr>
        <w:t>，进行配置。如下图，</w:t>
      </w:r>
    </w:p>
    <w:p w:rsidR="00533635" w:rsidRDefault="00533635" w:rsidP="00533635">
      <w:pPr>
        <w:rPr>
          <w:rFonts w:hint="eastAsia"/>
        </w:rPr>
      </w:pPr>
      <w:r>
        <w:rPr>
          <w:rFonts w:hint="eastAsia"/>
        </w:rPr>
        <w:t>RDS服务器域名：</w:t>
      </w:r>
      <w:r w:rsidRPr="00533635">
        <w:t>santiapp.mysql.rds.aliyuncs.com</w:t>
      </w:r>
    </w:p>
    <w:p w:rsidR="00533635" w:rsidRDefault="00533635" w:rsidP="00533635">
      <w:pPr>
        <w:rPr>
          <w:rFonts w:hint="eastAsia"/>
        </w:rPr>
      </w:pPr>
      <w:r>
        <w:rPr>
          <w:rFonts w:hint="eastAsia"/>
        </w:rPr>
        <w:t>数据库用户名：</w:t>
      </w:r>
      <w:r w:rsidRPr="00533635">
        <w:t>3t_read</w:t>
      </w:r>
    </w:p>
    <w:p w:rsidR="00533635" w:rsidRPr="00533635" w:rsidRDefault="00533635" w:rsidP="00533635">
      <w:pPr>
        <w:rPr>
          <w:rFonts w:hint="eastAsia"/>
        </w:rPr>
      </w:pPr>
      <w:r>
        <w:rPr>
          <w:rFonts w:hint="eastAsia"/>
        </w:rPr>
        <w:t>数据库密码：</w:t>
      </w:r>
      <w:r w:rsidR="00D453E2">
        <w:rPr>
          <w:rFonts w:hint="eastAsia"/>
        </w:rPr>
        <w:t>3t_p@$$w0rd</w:t>
      </w:r>
    </w:p>
    <w:p w:rsidR="00533635" w:rsidRDefault="00533635" w:rsidP="005336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32981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35" w:rsidRDefault="00533635" w:rsidP="00533635">
      <w:pPr>
        <w:rPr>
          <w:rFonts w:hint="eastAsia"/>
        </w:rPr>
      </w:pPr>
    </w:p>
    <w:p w:rsidR="00533635" w:rsidRDefault="00D453E2" w:rsidP="00533635">
      <w:pPr>
        <w:rPr>
          <w:rFonts w:hint="eastAsia"/>
        </w:rPr>
      </w:pPr>
      <w:r>
        <w:rPr>
          <w:rFonts w:hint="eastAsia"/>
        </w:rPr>
        <w:t>第三步：配置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隧道</w:t>
      </w:r>
    </w:p>
    <w:p w:rsidR="00D453E2" w:rsidRDefault="00D453E2" w:rsidP="00533635">
      <w:pPr>
        <w:rPr>
          <w:rFonts w:hint="eastAsia"/>
        </w:rPr>
      </w:pPr>
      <w:r>
        <w:rPr>
          <w:rFonts w:hint="eastAsia"/>
        </w:rPr>
        <w:t>服务器地址：</w:t>
      </w:r>
      <w:r w:rsidRPr="00D453E2">
        <w:t>139.224.28.17</w:t>
      </w:r>
    </w:p>
    <w:p w:rsidR="00D453E2" w:rsidRDefault="00D453E2" w:rsidP="00533635">
      <w:pPr>
        <w:rPr>
          <w:rFonts w:hint="eastAsia"/>
        </w:rPr>
      </w:pPr>
      <w:r>
        <w:rPr>
          <w:rFonts w:hint="eastAsia"/>
        </w:rPr>
        <w:t>服务器端口：22</w:t>
      </w:r>
    </w:p>
    <w:p w:rsidR="00D453E2" w:rsidRDefault="00D453E2" w:rsidP="00D453E2">
      <w:pPr>
        <w:rPr>
          <w:rFonts w:hint="eastAsia"/>
        </w:rPr>
      </w:pPr>
      <w:r>
        <w:rPr>
          <w:rFonts w:hint="eastAsia"/>
        </w:rPr>
        <w:t>服务器用户名：</w:t>
      </w:r>
      <w:r w:rsidRPr="00533635">
        <w:t>3t_read</w:t>
      </w:r>
    </w:p>
    <w:p w:rsidR="00D453E2" w:rsidRPr="00533635" w:rsidRDefault="00D453E2" w:rsidP="00D453E2">
      <w:pPr>
        <w:rPr>
          <w:rFonts w:hint="eastAsia"/>
        </w:rPr>
      </w:pPr>
      <w:r>
        <w:rPr>
          <w:rFonts w:hint="eastAsia"/>
        </w:rPr>
        <w:t>服务器密码：3t_p@$$w0rd</w:t>
      </w:r>
    </w:p>
    <w:p w:rsidR="00D453E2" w:rsidRDefault="00D453E2" w:rsidP="00533635">
      <w:pPr>
        <w:rPr>
          <w:rFonts w:hint="eastAsia"/>
        </w:rPr>
      </w:pPr>
    </w:p>
    <w:p w:rsidR="00D453E2" w:rsidRDefault="00D453E2" w:rsidP="005336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32604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3E2" w:rsidRPr="00533635" w:rsidRDefault="00D453E2" w:rsidP="00533635">
      <w:pPr>
        <w:rPr>
          <w:rFonts w:hint="eastAsia"/>
        </w:rPr>
      </w:pPr>
    </w:p>
    <w:sectPr w:rsidR="00D453E2" w:rsidRPr="00533635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6CB" w:rsidRDefault="006176CB" w:rsidP="00533635">
      <w:pPr>
        <w:spacing w:after="0"/>
      </w:pPr>
      <w:r>
        <w:separator/>
      </w:r>
    </w:p>
  </w:endnote>
  <w:endnote w:type="continuationSeparator" w:id="0">
    <w:p w:rsidR="006176CB" w:rsidRDefault="006176CB" w:rsidP="005336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32627"/>
      <w:docPartObj>
        <w:docPartGallery w:val="Page Numbers (Bottom of Page)"/>
        <w:docPartUnique/>
      </w:docPartObj>
    </w:sdtPr>
    <w:sdtContent>
      <w:p w:rsidR="00533635" w:rsidRDefault="00533635">
        <w:pPr>
          <w:pStyle w:val="Footer"/>
          <w:jc w:val="right"/>
        </w:pPr>
        <w:fldSimple w:instr=" PAGE   \* MERGEFORMAT ">
          <w:r w:rsidR="00D453E2">
            <w:rPr>
              <w:noProof/>
            </w:rPr>
            <w:t>1</w:t>
          </w:r>
        </w:fldSimple>
      </w:p>
    </w:sdtContent>
  </w:sdt>
  <w:p w:rsidR="00533635" w:rsidRDefault="005336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6CB" w:rsidRDefault="006176CB" w:rsidP="00533635">
      <w:pPr>
        <w:spacing w:after="0"/>
      </w:pPr>
      <w:r>
        <w:separator/>
      </w:r>
    </w:p>
  </w:footnote>
  <w:footnote w:type="continuationSeparator" w:id="0">
    <w:p w:rsidR="006176CB" w:rsidRDefault="006176CB" w:rsidP="005336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66E9"/>
    <w:rsid w:val="00462C43"/>
    <w:rsid w:val="00533635"/>
    <w:rsid w:val="00562410"/>
    <w:rsid w:val="006176CB"/>
    <w:rsid w:val="008261CD"/>
    <w:rsid w:val="008B5ACA"/>
    <w:rsid w:val="008C5117"/>
    <w:rsid w:val="00904415"/>
    <w:rsid w:val="0099619D"/>
    <w:rsid w:val="009D5000"/>
    <w:rsid w:val="00C03A83"/>
    <w:rsid w:val="00D24EDE"/>
    <w:rsid w:val="00D453E2"/>
    <w:rsid w:val="00D666E9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363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635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3363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3635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6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26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2016-08-12T09:16:00Z</dcterms:created>
  <dcterms:modified xsi:type="dcterms:W3CDTF">2016-08-12T09:43:00Z</dcterms:modified>
</cp:coreProperties>
</file>