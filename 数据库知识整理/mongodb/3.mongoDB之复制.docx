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A56FE9" w:rsidP="00A56FE9">
      <w:pPr>
        <w:pStyle w:val="Title"/>
        <w:rPr>
          <w:rFonts w:hint="eastAsia"/>
        </w:rPr>
      </w:pPr>
      <w:proofErr w:type="spellStart"/>
      <w:r>
        <w:t>MongoDB</w:t>
      </w:r>
      <w:proofErr w:type="spellEnd"/>
      <w:r>
        <w:rPr>
          <w:rFonts w:hint="eastAsia"/>
        </w:rPr>
        <w:t>之复制</w:t>
      </w:r>
    </w:p>
    <w:p w:rsidR="00A56FE9" w:rsidRDefault="00A56FE9" w:rsidP="00A56FE9">
      <w:pPr>
        <w:pStyle w:val="Heading1"/>
        <w:rPr>
          <w:rFonts w:hint="eastAsia"/>
        </w:rPr>
      </w:pPr>
      <w:r>
        <w:rPr>
          <w:rFonts w:hint="eastAsia"/>
        </w:rPr>
        <w:t>创建副本集</w:t>
      </w:r>
    </w:p>
    <w:p w:rsidR="00A56FE9" w:rsidRDefault="00A56FE9" w:rsidP="00A56FE9">
      <w:pPr>
        <w:pStyle w:val="Heading1"/>
        <w:rPr>
          <w:rFonts w:hint="eastAsia"/>
        </w:rPr>
      </w:pPr>
      <w:r>
        <w:rPr>
          <w:rFonts w:hint="eastAsia"/>
        </w:rPr>
        <w:t>副本集的组成</w:t>
      </w:r>
    </w:p>
    <w:p w:rsidR="00A56FE9" w:rsidRDefault="00A56FE9" w:rsidP="00A56FE9">
      <w:pPr>
        <w:pStyle w:val="Heading1"/>
        <w:rPr>
          <w:rFonts w:hint="eastAsia"/>
        </w:rPr>
      </w:pPr>
      <w:r>
        <w:rPr>
          <w:rFonts w:hint="eastAsia"/>
        </w:rPr>
        <w:t>从应用程序连接副本集</w:t>
      </w:r>
    </w:p>
    <w:p w:rsidR="00A56FE9" w:rsidRPr="00A56FE9" w:rsidRDefault="00A56FE9" w:rsidP="00A56FE9">
      <w:pPr>
        <w:pStyle w:val="Heading1"/>
        <w:rPr>
          <w:rFonts w:hint="eastAsia"/>
        </w:rPr>
      </w:pPr>
      <w:r>
        <w:rPr>
          <w:rFonts w:hint="eastAsia"/>
        </w:rPr>
        <w:t>副本集的管理</w:t>
      </w:r>
    </w:p>
    <w:sectPr w:rsidR="00A56FE9" w:rsidRPr="00A56FE9" w:rsidSect="00C03A8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>
    <w:useFELayout/>
  </w:compat>
  <w:rsids>
    <w:rsidRoot w:val="00A56FE9"/>
    <w:rsid w:val="000821CA"/>
    <w:rsid w:val="00562410"/>
    <w:rsid w:val="008261CD"/>
    <w:rsid w:val="008B5ACA"/>
    <w:rsid w:val="008C5117"/>
    <w:rsid w:val="00904415"/>
    <w:rsid w:val="0099619D"/>
    <w:rsid w:val="009D5000"/>
    <w:rsid w:val="00A56FE9"/>
    <w:rsid w:val="00C03A83"/>
    <w:rsid w:val="00D24EDE"/>
    <w:rsid w:val="00D80E2B"/>
    <w:rsid w:val="00DB6FA6"/>
    <w:rsid w:val="00DE6E85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</cp:revision>
  <dcterms:created xsi:type="dcterms:W3CDTF">2015-09-23T04:33:00Z</dcterms:created>
  <dcterms:modified xsi:type="dcterms:W3CDTF">2015-09-23T04:35:00Z</dcterms:modified>
</cp:coreProperties>
</file>