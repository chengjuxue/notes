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FA6D22" w:rsidP="00FA6D22">
      <w:pPr>
        <w:pStyle w:val="Title"/>
        <w:rPr>
          <w:rFonts w:hint="eastAsia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之分片</w:t>
      </w:r>
    </w:p>
    <w:p w:rsidR="00FA6D22" w:rsidRDefault="00FA6D22" w:rsidP="00FA6D22">
      <w:pPr>
        <w:pStyle w:val="Heading1"/>
        <w:rPr>
          <w:rFonts w:hint="eastAsia"/>
        </w:rPr>
      </w:pPr>
      <w:r>
        <w:rPr>
          <w:rFonts w:hint="eastAsia"/>
        </w:rPr>
        <w:t>分片简介</w:t>
      </w:r>
    </w:p>
    <w:p w:rsidR="00FA6D22" w:rsidRDefault="00FA6D22" w:rsidP="00FA6D22">
      <w:pPr>
        <w:pStyle w:val="Heading1"/>
        <w:rPr>
          <w:rFonts w:hint="eastAsia"/>
        </w:rPr>
      </w:pPr>
      <w:r>
        <w:rPr>
          <w:rFonts w:hint="eastAsia"/>
        </w:rPr>
        <w:t>分片的配置</w:t>
      </w:r>
    </w:p>
    <w:p w:rsidR="00FA6D22" w:rsidRDefault="00FA6D22" w:rsidP="00FA6D22">
      <w:pPr>
        <w:pStyle w:val="Heading1"/>
        <w:rPr>
          <w:rFonts w:hint="eastAsia"/>
        </w:rPr>
      </w:pPr>
      <w:r>
        <w:rPr>
          <w:rFonts w:hint="eastAsia"/>
        </w:rPr>
        <w:t>选择片键</w:t>
      </w:r>
    </w:p>
    <w:p w:rsidR="00FA6D22" w:rsidRPr="00FA6D22" w:rsidRDefault="00FA6D22" w:rsidP="00FA6D22">
      <w:pPr>
        <w:pStyle w:val="Heading1"/>
      </w:pPr>
      <w:r>
        <w:rPr>
          <w:rFonts w:hint="eastAsia"/>
        </w:rPr>
        <w:t>分片管理</w:t>
      </w:r>
    </w:p>
    <w:sectPr w:rsidR="00FA6D22" w:rsidRPr="00FA6D22" w:rsidSect="00C03A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FA6D22"/>
    <w:rsid w:val="000821CA"/>
    <w:rsid w:val="00562410"/>
    <w:rsid w:val="008261CD"/>
    <w:rsid w:val="008B5ACA"/>
    <w:rsid w:val="008C5117"/>
    <w:rsid w:val="00904415"/>
    <w:rsid w:val="0099619D"/>
    <w:rsid w:val="009D5000"/>
    <w:rsid w:val="00C03A83"/>
    <w:rsid w:val="00D24EDE"/>
    <w:rsid w:val="00D80E2B"/>
    <w:rsid w:val="00DB6FA6"/>
    <w:rsid w:val="00DE6E85"/>
    <w:rsid w:val="00EF3DCE"/>
    <w:rsid w:val="00F37F94"/>
    <w:rsid w:val="00F906AD"/>
    <w:rsid w:val="00FA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2015-09-23T04:35:00Z</dcterms:created>
  <dcterms:modified xsi:type="dcterms:W3CDTF">2015-09-23T04:36:00Z</dcterms:modified>
</cp:coreProperties>
</file>