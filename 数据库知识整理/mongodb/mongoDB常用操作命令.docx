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BB" w:rsidRPr="003124BB" w:rsidRDefault="003124BB" w:rsidP="003124BB">
      <w:pPr>
        <w:pStyle w:val="Title"/>
        <w:rPr>
          <w:kern w:val="36"/>
        </w:rPr>
      </w:pPr>
      <w:r w:rsidRPr="003124BB">
        <w:rPr>
          <w:kern w:val="36"/>
        </w:rPr>
        <w:t>MongoDB</w:t>
      </w:r>
      <w:r w:rsidRPr="003124BB">
        <w:rPr>
          <w:rFonts w:ascii="宋体" w:eastAsia="宋体" w:hAnsi="宋体" w:cs="宋体" w:hint="eastAsia"/>
          <w:kern w:val="36"/>
        </w:rPr>
        <w:t>常用操作命令大</w:t>
      </w:r>
      <w:r w:rsidRPr="003124BB">
        <w:rPr>
          <w:rFonts w:ascii="宋体" w:eastAsia="宋体" w:hAnsi="宋体" w:cs="宋体"/>
          <w:kern w:val="36"/>
        </w:rPr>
        <w:t>全</w:t>
      </w:r>
    </w:p>
    <w:p w:rsidR="003124BB" w:rsidRDefault="003124BB" w:rsidP="003124BB">
      <w:pPr>
        <w:spacing w:after="75" w:line="375" w:lineRule="atLeast"/>
        <w:ind w:firstLine="450"/>
        <w:rPr>
          <w:rFonts w:ascii="宋体" w:eastAsia="宋体" w:hAnsi="宋体" w:cs="宋体"/>
          <w:color w:val="000000"/>
          <w:sz w:val="21"/>
          <w:szCs w:val="21"/>
        </w:rPr>
      </w:pPr>
    </w:p>
    <w:p w:rsidR="003124BB" w:rsidRPr="003124BB" w:rsidRDefault="003124BB" w:rsidP="003124BB">
      <w:pPr>
        <w:rPr>
          <w:rFonts w:ascii="Tahoma" w:eastAsia="Times New Roman" w:hAnsi="Tahoma" w:cs="Tahoma"/>
        </w:rPr>
      </w:pPr>
      <w:r>
        <w:t xml:space="preserve">       </w:t>
      </w:r>
      <w:r w:rsidRPr="003124BB">
        <w:rPr>
          <w:rFonts w:hint="eastAsia"/>
        </w:rPr>
        <w:t>成功启动</w:t>
      </w:r>
      <w:r w:rsidRPr="003124BB">
        <w:rPr>
          <w:rFonts w:ascii="Tahoma" w:eastAsia="Times New Roman" w:hAnsi="Tahoma" w:cs="Tahoma"/>
        </w:rPr>
        <w:t>MongoDB</w:t>
      </w:r>
      <w:r w:rsidRPr="003124BB">
        <w:rPr>
          <w:rFonts w:hint="eastAsia"/>
        </w:rPr>
        <w:t>后，再打开一个命令行窗口输入</w:t>
      </w:r>
      <w:r w:rsidRPr="003124BB">
        <w:rPr>
          <w:rFonts w:ascii="Tahoma" w:eastAsia="Times New Roman" w:hAnsi="Tahoma" w:cs="Tahoma"/>
        </w:rPr>
        <w:t>mongo</w:t>
      </w:r>
      <w:r w:rsidRPr="003124BB">
        <w:rPr>
          <w:rFonts w:hint="eastAsia"/>
        </w:rPr>
        <w:t>，就可以进行数据库的一些操作。输入</w:t>
      </w:r>
      <w:r w:rsidRPr="003124BB">
        <w:rPr>
          <w:rFonts w:ascii="Tahoma" w:eastAsia="Times New Roman" w:hAnsi="Tahoma" w:cs="Tahoma"/>
        </w:rPr>
        <w:t>help</w:t>
      </w:r>
      <w:r w:rsidRPr="003124BB">
        <w:rPr>
          <w:rFonts w:hint="eastAsia"/>
        </w:rPr>
        <w:t>可以看到基本操作命令，只是</w:t>
      </w:r>
      <w:r w:rsidRPr="003124BB">
        <w:rPr>
          <w:rFonts w:ascii="Tahoma" w:eastAsia="Times New Roman" w:hAnsi="Tahoma" w:cs="Tahoma"/>
        </w:rPr>
        <w:t>MongoDB</w:t>
      </w:r>
      <w:r w:rsidRPr="003124BB">
        <w:rPr>
          <w:rFonts w:hint="eastAsia"/>
        </w:rPr>
        <w:t>没有创建数据库的命令，但有类似的命</w:t>
      </w:r>
      <w:r w:rsidRPr="003124BB">
        <w:t>令</w:t>
      </w:r>
      <w:r>
        <w:rPr>
          <w:rFonts w:hint="eastAsia"/>
        </w:rPr>
        <w:t>。</w:t>
      </w:r>
    </w:p>
    <w:p w:rsidR="00672307" w:rsidRDefault="003124BB" w:rsidP="003124BB">
      <w:r w:rsidRPr="003124BB">
        <w:rPr>
          <w:rFonts w:hint="eastAsia"/>
        </w:rPr>
        <w:t>如：如果你想创建一个</w:t>
      </w:r>
      <w:r w:rsidRPr="003124BB">
        <w:rPr>
          <w:rFonts w:ascii="Tahoma" w:eastAsia="Times New Roman" w:hAnsi="Tahoma" w:cs="Tahoma"/>
        </w:rPr>
        <w:t>“myTest”</w:t>
      </w:r>
      <w:r w:rsidRPr="003124BB">
        <w:rPr>
          <w:rFonts w:hint="eastAsia"/>
        </w:rPr>
        <w:t>的数据库，先运行</w:t>
      </w:r>
      <w:r w:rsidRPr="003124BB">
        <w:rPr>
          <w:rFonts w:ascii="Tahoma" w:eastAsia="Times New Roman" w:hAnsi="Tahoma" w:cs="Tahoma"/>
        </w:rPr>
        <w:t>use myTest</w:t>
      </w:r>
      <w:r w:rsidRPr="003124BB">
        <w:rPr>
          <w:rFonts w:hint="eastAsia"/>
        </w:rPr>
        <w:t>命令，之后就做一些操作（如：</w:t>
      </w:r>
      <w:r w:rsidRPr="003124BB">
        <w:rPr>
          <w:rFonts w:ascii="Tahoma" w:eastAsia="Times New Roman" w:hAnsi="Tahoma" w:cs="Tahoma"/>
        </w:rPr>
        <w:t>db.createCollection('user')</w:t>
      </w:r>
      <w:r w:rsidRPr="003124BB">
        <w:rPr>
          <w:rFonts w:hint="eastAsia"/>
        </w:rPr>
        <w:t>）</w:t>
      </w:r>
      <w:r w:rsidRPr="003124BB">
        <w:rPr>
          <w:rFonts w:ascii="Tahoma" w:eastAsia="Times New Roman" w:hAnsi="Tahoma" w:cs="Tahoma"/>
        </w:rPr>
        <w:t>,</w:t>
      </w:r>
      <w:r w:rsidRPr="003124BB">
        <w:rPr>
          <w:rFonts w:hint="eastAsia"/>
        </w:rPr>
        <w:t>这样就可以创建一个名叫</w:t>
      </w:r>
      <w:r w:rsidRPr="003124BB">
        <w:rPr>
          <w:rFonts w:ascii="Tahoma" w:eastAsia="Times New Roman" w:hAnsi="Tahoma" w:cs="Tahoma"/>
        </w:rPr>
        <w:t>“myTest”</w:t>
      </w:r>
      <w:r w:rsidRPr="003124BB">
        <w:rPr>
          <w:rFonts w:hint="eastAsia"/>
        </w:rPr>
        <w:t>的数据库。</w:t>
      </w:r>
    </w:p>
    <w:p w:rsidR="003124BB" w:rsidRDefault="00672307" w:rsidP="00672307">
      <w:pPr>
        <w:pStyle w:val="Heading1"/>
      </w:pPr>
      <w:r w:rsidRPr="00672307">
        <w:t>数据库常用命令</w:t>
      </w:r>
    </w:p>
    <w:p w:rsidR="003124BB" w:rsidRPr="00672307" w:rsidRDefault="00672307" w:rsidP="00672307">
      <w:pPr>
        <w:pStyle w:val="Heading2"/>
        <w:rPr>
          <w:rStyle w:val="Heading2Char"/>
          <w:bCs/>
        </w:rPr>
      </w:pPr>
      <w:r w:rsidRPr="00672307">
        <w:t>Help</w:t>
      </w:r>
      <w:r w:rsidRPr="00672307">
        <w:t>查看命令提示</w:t>
      </w:r>
    </w:p>
    <w:p w:rsidR="003124BB" w:rsidRPr="003124BB" w:rsidRDefault="003124BB" w:rsidP="003124BB">
      <w:pPr>
        <w:wordWrap w:val="0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</w:p>
    <w:p w:rsidR="003124BB" w:rsidRPr="003124BB" w:rsidRDefault="003124BB" w:rsidP="00672307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Pr="003124BB" w:rsidRDefault="003124BB" w:rsidP="00672307">
      <w:pPr>
        <w:shd w:val="clear" w:color="auto" w:fill="DDEDFB"/>
        <w:wordWrap w:val="0"/>
        <w:spacing w:after="45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help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db.help();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db.yourColl.help();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db.youColl.find().help();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rs.help();</w:t>
      </w:r>
    </w:p>
    <w:p w:rsidR="00672307" w:rsidRDefault="00672307" w:rsidP="00672307">
      <w:pPr>
        <w:pStyle w:val="Heading2"/>
      </w:pPr>
      <w:r w:rsidRPr="00672307">
        <w:t>Help</w:t>
      </w:r>
      <w:r w:rsidRPr="00672307">
        <w:t>查看命令提示</w:t>
      </w:r>
    </w:p>
    <w:p w:rsidR="004C4346" w:rsidRPr="004C4346" w:rsidRDefault="004C4346" w:rsidP="004C4346"/>
    <w:p w:rsidR="00672307" w:rsidRPr="003124BB" w:rsidRDefault="00672307" w:rsidP="00672307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672307" w:rsidRDefault="00672307" w:rsidP="00672307">
      <w:pPr>
        <w:shd w:val="clear" w:color="auto" w:fill="DDEDFB"/>
        <w:wordWrap w:val="0"/>
        <w:spacing w:after="45" w:line="378" w:lineRule="atLeast"/>
        <w:ind w:left="360"/>
        <w:rPr>
          <w:rFonts w:ascii="宋体" w:eastAsia="宋体" w:hAnsi="宋体" w:cs="宋体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 xml:space="preserve">use yourDB; 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当创建一个集合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(table)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的时候会自动创建当前数据</w:t>
      </w:r>
      <w:r w:rsidRPr="003124BB">
        <w:rPr>
          <w:rFonts w:ascii="宋体" w:eastAsia="宋体" w:hAnsi="宋体" w:cs="宋体"/>
          <w:color w:val="000000"/>
          <w:sz w:val="21"/>
          <w:szCs w:val="21"/>
        </w:rPr>
        <w:t>库</w:t>
      </w:r>
    </w:p>
    <w:p w:rsidR="004C4346" w:rsidRPr="00672307" w:rsidRDefault="004C4346" w:rsidP="00672307">
      <w:pPr>
        <w:shd w:val="clear" w:color="auto" w:fill="DDEDFB"/>
        <w:wordWrap w:val="0"/>
        <w:spacing w:after="45" w:line="378" w:lineRule="atLeast"/>
        <w:ind w:left="360"/>
        <w:rPr>
          <w:rFonts w:ascii="宋体" w:eastAsia="宋体" w:hAnsi="宋体" w:cs="宋体"/>
          <w:color w:val="000000"/>
          <w:sz w:val="21"/>
          <w:szCs w:val="21"/>
        </w:rPr>
      </w:pPr>
    </w:p>
    <w:p w:rsidR="00672307" w:rsidRPr="00672307" w:rsidRDefault="00672307" w:rsidP="00672307">
      <w:pPr>
        <w:pStyle w:val="Heading2"/>
      </w:pPr>
      <w:r w:rsidRPr="00672307">
        <w:rPr>
          <w:szCs w:val="21"/>
        </w:rPr>
        <w:t>查询所有数据库</w:t>
      </w:r>
    </w:p>
    <w:p w:rsidR="00672307" w:rsidRPr="003124BB" w:rsidRDefault="00672307" w:rsidP="00672307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Pr="003124BB" w:rsidRDefault="003124BB" w:rsidP="00672307">
      <w:pPr>
        <w:shd w:val="clear" w:color="auto" w:fill="DDEDFB"/>
        <w:wordWrap w:val="0"/>
        <w:spacing w:after="45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show dbs;</w:t>
      </w:r>
    </w:p>
    <w:p w:rsidR="003124BB" w:rsidRDefault="003124BB" w:rsidP="004C4346">
      <w:pPr>
        <w:pStyle w:val="Heading2"/>
      </w:pPr>
      <w:r w:rsidRPr="003124BB">
        <w:rPr>
          <w:rFonts w:hint="eastAsia"/>
        </w:rPr>
        <w:lastRenderedPageBreak/>
        <w:t>删除当前使用数据</w:t>
      </w:r>
      <w:r w:rsidRPr="003124BB">
        <w:t>库</w:t>
      </w:r>
    </w:p>
    <w:p w:rsidR="004C4346" w:rsidRPr="004C4346" w:rsidRDefault="004C4346" w:rsidP="004C4346"/>
    <w:p w:rsidR="003124BB" w:rsidRPr="003124BB" w:rsidRDefault="003124BB" w:rsidP="004C4346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Pr="003124BB" w:rsidRDefault="003124BB" w:rsidP="004C4346">
      <w:pPr>
        <w:shd w:val="clear" w:color="auto" w:fill="DDEDFB"/>
        <w:wordWrap w:val="0"/>
        <w:spacing w:after="45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db.dropDatabase();</w:t>
      </w:r>
    </w:p>
    <w:p w:rsidR="003124BB" w:rsidRDefault="003124BB" w:rsidP="004C4346">
      <w:pPr>
        <w:pStyle w:val="Heading2"/>
      </w:pPr>
      <w:r w:rsidRPr="003124BB">
        <w:rPr>
          <w:rFonts w:hint="eastAsia"/>
        </w:rPr>
        <w:t>从指定主机上克隆数据</w:t>
      </w:r>
      <w:r w:rsidRPr="003124BB">
        <w:t>库</w:t>
      </w:r>
    </w:p>
    <w:p w:rsidR="004C4346" w:rsidRPr="004C4346" w:rsidRDefault="004C4346" w:rsidP="004C4346">
      <w:pPr>
        <w:ind w:left="360"/>
      </w:pPr>
    </w:p>
    <w:p w:rsidR="003124BB" w:rsidRPr="003124BB" w:rsidRDefault="003124BB" w:rsidP="004C4346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4C4346" w:rsidRPr="00D019E4" w:rsidRDefault="003124BB" w:rsidP="00D019E4">
      <w:pPr>
        <w:shd w:val="clear" w:color="auto" w:fill="DDEDFB"/>
        <w:wordWrap w:val="0"/>
        <w:spacing w:after="45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 xml:space="preserve">db.cloneDatabase(“127.0.0.1”); 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将指定机器上的数据库的数据克隆到当前数据</w:t>
      </w:r>
      <w:r w:rsidRPr="003124BB">
        <w:rPr>
          <w:rFonts w:ascii="宋体" w:eastAsia="宋体" w:hAnsi="宋体" w:cs="宋体"/>
          <w:color w:val="000000"/>
          <w:sz w:val="21"/>
          <w:szCs w:val="21"/>
        </w:rPr>
        <w:t>库</w:t>
      </w:r>
    </w:p>
    <w:p w:rsidR="003124BB" w:rsidRDefault="003124BB" w:rsidP="004C4346">
      <w:pPr>
        <w:pStyle w:val="Heading2"/>
      </w:pPr>
      <w:r w:rsidRPr="003124BB">
        <w:rPr>
          <w:rFonts w:hint="eastAsia"/>
        </w:rPr>
        <w:t>从指定的机器上复制指定数据库数据到某个数据</w:t>
      </w:r>
      <w:r w:rsidRPr="003124BB">
        <w:t>库</w:t>
      </w:r>
    </w:p>
    <w:p w:rsidR="00D019E4" w:rsidRPr="00D019E4" w:rsidRDefault="00D019E4" w:rsidP="00D019E4"/>
    <w:p w:rsidR="003124BB" w:rsidRPr="003124BB" w:rsidRDefault="003124BB" w:rsidP="004C4346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Pr="003124BB" w:rsidRDefault="003124BB" w:rsidP="004C4346">
      <w:pPr>
        <w:shd w:val="clear" w:color="auto" w:fill="DDEDFB"/>
        <w:wordWrap w:val="0"/>
        <w:spacing w:after="45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db.copyDatabase("mydb", "temp", "127.0.0.1");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将本机的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mydb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的数据复制到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temp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数据库</w:t>
      </w:r>
      <w:r w:rsidRPr="003124BB">
        <w:rPr>
          <w:rFonts w:ascii="宋体" w:eastAsia="宋体" w:hAnsi="宋体" w:cs="宋体"/>
          <w:color w:val="000000"/>
          <w:sz w:val="21"/>
          <w:szCs w:val="21"/>
        </w:rPr>
        <w:t>中</w:t>
      </w:r>
    </w:p>
    <w:p w:rsidR="003124BB" w:rsidRDefault="003124BB" w:rsidP="00D019E4">
      <w:pPr>
        <w:pStyle w:val="Heading2"/>
      </w:pPr>
      <w:r w:rsidRPr="00D019E4">
        <w:t>修复当前数据库</w:t>
      </w:r>
    </w:p>
    <w:p w:rsidR="00D019E4" w:rsidRPr="00D019E4" w:rsidRDefault="00D019E4" w:rsidP="00D019E4">
      <w:pPr>
        <w:ind w:left="360"/>
      </w:pPr>
    </w:p>
    <w:p w:rsidR="003124BB" w:rsidRPr="003124BB" w:rsidRDefault="003124BB" w:rsidP="00D019E4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Pr="003124BB" w:rsidRDefault="003124BB" w:rsidP="00D019E4">
      <w:pPr>
        <w:shd w:val="clear" w:color="auto" w:fill="DDEDFB"/>
        <w:wordWrap w:val="0"/>
        <w:spacing w:after="45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db.repairDatabase();</w:t>
      </w:r>
    </w:p>
    <w:p w:rsidR="003124BB" w:rsidRDefault="003124BB" w:rsidP="00D019E4">
      <w:pPr>
        <w:pStyle w:val="Heading2"/>
      </w:pPr>
      <w:r w:rsidRPr="003124BB">
        <w:rPr>
          <w:rFonts w:hint="eastAsia"/>
        </w:rPr>
        <w:t>查看当前使用的数据</w:t>
      </w:r>
      <w:r w:rsidRPr="003124BB">
        <w:t>库</w:t>
      </w:r>
    </w:p>
    <w:p w:rsidR="00D019E4" w:rsidRPr="00D019E4" w:rsidRDefault="00D019E4" w:rsidP="00D019E4"/>
    <w:p w:rsidR="003124BB" w:rsidRPr="003124BB" w:rsidRDefault="003124BB" w:rsidP="00D019E4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Pr="003124BB" w:rsidRDefault="003124BB" w:rsidP="00D019E4">
      <w:pPr>
        <w:shd w:val="clear" w:color="auto" w:fill="DDEDFB"/>
        <w:wordWrap w:val="0"/>
        <w:spacing w:after="45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db.getName();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db; db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和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getName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方法是一样的效果，都可以查询当前使用的数据</w:t>
      </w:r>
      <w:r w:rsidRPr="003124BB">
        <w:rPr>
          <w:rFonts w:ascii="宋体" w:eastAsia="宋体" w:hAnsi="宋体" w:cs="宋体"/>
          <w:color w:val="000000"/>
          <w:sz w:val="21"/>
          <w:szCs w:val="21"/>
        </w:rPr>
        <w:t>库</w:t>
      </w:r>
    </w:p>
    <w:p w:rsidR="003124BB" w:rsidRDefault="003124BB" w:rsidP="00D019E4">
      <w:pPr>
        <w:pStyle w:val="Heading2"/>
      </w:pPr>
      <w:r w:rsidRPr="003124BB">
        <w:rPr>
          <w:rFonts w:hint="eastAsia"/>
        </w:rPr>
        <w:t>显示当前</w:t>
      </w:r>
      <w:r w:rsidRPr="003124BB">
        <w:rPr>
          <w:rFonts w:ascii="Tahoma" w:eastAsia="Times New Roman" w:hAnsi="Tahoma" w:cs="Tahoma"/>
        </w:rPr>
        <w:t>db</w:t>
      </w:r>
      <w:r w:rsidRPr="003124BB">
        <w:rPr>
          <w:rFonts w:hint="eastAsia"/>
        </w:rPr>
        <w:t>状</w:t>
      </w:r>
      <w:r w:rsidRPr="003124BB">
        <w:t>态</w:t>
      </w:r>
    </w:p>
    <w:p w:rsidR="00D019E4" w:rsidRPr="00D019E4" w:rsidRDefault="00D019E4" w:rsidP="00D019E4"/>
    <w:p w:rsidR="003124BB" w:rsidRPr="003124BB" w:rsidRDefault="003124BB" w:rsidP="00D019E4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Pr="003124BB" w:rsidRDefault="003124BB" w:rsidP="00D019E4">
      <w:pPr>
        <w:shd w:val="clear" w:color="auto" w:fill="DDEDFB"/>
        <w:wordWrap w:val="0"/>
        <w:spacing w:after="45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db.stats();</w:t>
      </w:r>
    </w:p>
    <w:p w:rsidR="003124BB" w:rsidRPr="003124BB" w:rsidRDefault="003124BB" w:rsidP="00055927">
      <w:pPr>
        <w:pStyle w:val="Heading2"/>
      </w:pPr>
      <w:r w:rsidRPr="003124BB">
        <w:rPr>
          <w:rFonts w:ascii="宋体" w:eastAsia="宋体" w:hAnsi="宋体" w:cs="宋体" w:hint="eastAsia"/>
        </w:rPr>
        <w:lastRenderedPageBreak/>
        <w:t>当前</w:t>
      </w:r>
      <w:r w:rsidRPr="003124BB">
        <w:t>db</w:t>
      </w:r>
      <w:r w:rsidRPr="003124BB">
        <w:rPr>
          <w:rFonts w:ascii="宋体" w:eastAsia="宋体" w:hAnsi="宋体" w:cs="宋体" w:hint="eastAsia"/>
        </w:rPr>
        <w:t>版</w:t>
      </w:r>
      <w:r w:rsidRPr="003124BB">
        <w:rPr>
          <w:rFonts w:ascii="宋体" w:eastAsia="宋体" w:hAnsi="宋体" w:cs="宋体"/>
        </w:rPr>
        <w:t>本</w:t>
      </w:r>
    </w:p>
    <w:p w:rsidR="003124BB" w:rsidRPr="003124BB" w:rsidRDefault="003124BB" w:rsidP="00055927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Pr="003124BB" w:rsidRDefault="003124BB" w:rsidP="00055927">
      <w:pPr>
        <w:shd w:val="clear" w:color="auto" w:fill="DDEDFB"/>
        <w:wordWrap w:val="0"/>
        <w:spacing w:after="45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db.version();</w:t>
      </w:r>
    </w:p>
    <w:p w:rsidR="003124BB" w:rsidRDefault="003124BB" w:rsidP="00051094">
      <w:pPr>
        <w:pStyle w:val="Heading2"/>
      </w:pPr>
      <w:r w:rsidRPr="003124BB">
        <w:rPr>
          <w:rFonts w:hint="eastAsia"/>
        </w:rPr>
        <w:t>查看当前</w:t>
      </w:r>
      <w:r w:rsidRPr="003124BB">
        <w:rPr>
          <w:rFonts w:ascii="Tahoma" w:eastAsia="Times New Roman" w:hAnsi="Tahoma" w:cs="Tahoma"/>
        </w:rPr>
        <w:t>db</w:t>
      </w:r>
      <w:r w:rsidRPr="003124BB">
        <w:rPr>
          <w:rFonts w:hint="eastAsia"/>
        </w:rPr>
        <w:t>的链接机器地</w:t>
      </w:r>
      <w:r w:rsidRPr="003124BB">
        <w:t>址</w:t>
      </w:r>
    </w:p>
    <w:p w:rsidR="00051094" w:rsidRPr="00051094" w:rsidRDefault="00051094" w:rsidP="00051094"/>
    <w:p w:rsidR="003124BB" w:rsidRPr="003124BB" w:rsidRDefault="003124BB" w:rsidP="00051094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051094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db.getMongo();</w:t>
      </w:r>
    </w:p>
    <w:p w:rsidR="00051094" w:rsidRPr="003124BB" w:rsidRDefault="00051094" w:rsidP="00051094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051094" w:rsidRDefault="00051094" w:rsidP="003124BB">
      <w:pPr>
        <w:wordWrap w:val="0"/>
        <w:spacing w:after="0" w:line="378" w:lineRule="atLeast"/>
        <w:rPr>
          <w:rStyle w:val="Heading1Char"/>
        </w:rPr>
      </w:pPr>
    </w:p>
    <w:p w:rsidR="00051094" w:rsidRDefault="003124BB" w:rsidP="00051094">
      <w:pPr>
        <w:pStyle w:val="Heading1"/>
      </w:pPr>
      <w:r w:rsidRPr="00051094">
        <w:t>Collection</w:t>
      </w:r>
      <w:r w:rsidRPr="00051094">
        <w:t>聚集集合</w:t>
      </w:r>
    </w:p>
    <w:p w:rsidR="00051094" w:rsidRPr="00051094" w:rsidRDefault="00051094" w:rsidP="00051094"/>
    <w:p w:rsidR="003124BB" w:rsidRDefault="003124BB" w:rsidP="00051094">
      <w:pPr>
        <w:pStyle w:val="Heading2"/>
        <w:numPr>
          <w:ilvl w:val="0"/>
          <w:numId w:val="16"/>
        </w:numPr>
      </w:pPr>
      <w:r w:rsidRPr="003124BB">
        <w:rPr>
          <w:rFonts w:hint="eastAsia"/>
        </w:rPr>
        <w:t>创建一个聚集集合（</w:t>
      </w:r>
      <w:r w:rsidRPr="00051094">
        <w:rPr>
          <w:rFonts w:ascii="Tahoma" w:eastAsia="Times New Roman" w:hAnsi="Tahoma" w:cs="Tahoma"/>
        </w:rPr>
        <w:t>table</w:t>
      </w:r>
      <w:r w:rsidRPr="003124BB">
        <w:t>）</w:t>
      </w:r>
    </w:p>
    <w:p w:rsidR="001F3281" w:rsidRPr="001F3281" w:rsidRDefault="001F3281" w:rsidP="001F3281"/>
    <w:p w:rsidR="003124BB" w:rsidRPr="003124BB" w:rsidRDefault="003124BB" w:rsidP="001F3281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1F3281" w:rsidRDefault="003124BB" w:rsidP="001F3281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db.createCollection(“collName”, {size: 20, capped: 5, max: 100});</w:t>
      </w:r>
    </w:p>
    <w:p w:rsidR="003124BB" w:rsidRPr="003124BB" w:rsidRDefault="003124BB" w:rsidP="001F3281">
      <w:pPr>
        <w:shd w:val="clear" w:color="auto" w:fill="DDEDFB"/>
        <w:wordWrap w:val="0"/>
        <w:spacing w:after="45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//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创建成功会显示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{“ok”:1}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//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判断集合是否为定容量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db.collName.isCapped();</w:t>
      </w:r>
    </w:p>
    <w:p w:rsidR="003124BB" w:rsidRDefault="003124BB" w:rsidP="00272D0C">
      <w:pPr>
        <w:pStyle w:val="Heading2"/>
      </w:pPr>
      <w:r w:rsidRPr="003124BB">
        <w:rPr>
          <w:rFonts w:hint="eastAsia"/>
        </w:rPr>
        <w:t>得到指定名称的聚集集合（</w:t>
      </w:r>
      <w:r w:rsidRPr="003124BB">
        <w:rPr>
          <w:rFonts w:ascii="Tahoma" w:eastAsia="Times New Roman" w:hAnsi="Tahoma" w:cs="Tahoma"/>
        </w:rPr>
        <w:t>table</w:t>
      </w:r>
      <w:r w:rsidRPr="003124BB">
        <w:t>）</w:t>
      </w:r>
    </w:p>
    <w:p w:rsidR="00272D0C" w:rsidRPr="00272D0C" w:rsidRDefault="00272D0C" w:rsidP="00272D0C"/>
    <w:p w:rsidR="003124BB" w:rsidRPr="003124BB" w:rsidRDefault="003124BB" w:rsidP="00272D0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272D0C" w:rsidRPr="00272D0C" w:rsidRDefault="003124BB" w:rsidP="00272D0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db.getCollection("account");</w:t>
      </w:r>
    </w:p>
    <w:p w:rsidR="003124BB" w:rsidRDefault="003124BB" w:rsidP="00272D0C">
      <w:pPr>
        <w:pStyle w:val="Heading2"/>
      </w:pPr>
      <w:r w:rsidRPr="003124BB">
        <w:rPr>
          <w:rFonts w:hint="eastAsia"/>
        </w:rPr>
        <w:t>得到当前</w:t>
      </w:r>
      <w:r w:rsidRPr="003124BB">
        <w:rPr>
          <w:rFonts w:ascii="Tahoma" w:eastAsia="Times New Roman" w:hAnsi="Tahoma" w:cs="Tahoma"/>
        </w:rPr>
        <w:t>db</w:t>
      </w:r>
      <w:r w:rsidRPr="003124BB">
        <w:rPr>
          <w:rFonts w:hint="eastAsia"/>
        </w:rPr>
        <w:t>的所有聚集集</w:t>
      </w:r>
      <w:r w:rsidRPr="003124BB">
        <w:t>合</w:t>
      </w:r>
    </w:p>
    <w:p w:rsidR="00272D0C" w:rsidRPr="00272D0C" w:rsidRDefault="00272D0C" w:rsidP="00272D0C"/>
    <w:p w:rsidR="003124BB" w:rsidRPr="003124BB" w:rsidRDefault="003124BB" w:rsidP="00272D0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272D0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db.getCollectionNames();</w:t>
      </w:r>
    </w:p>
    <w:p w:rsidR="00272D0C" w:rsidRPr="003124BB" w:rsidRDefault="00272D0C" w:rsidP="00272D0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272D0C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lastRenderedPageBreak/>
        <w:t>显示当前</w:t>
      </w:r>
      <w:r w:rsidRPr="003124BB">
        <w:rPr>
          <w:rFonts w:ascii="Tahoma" w:eastAsia="Times New Roman" w:hAnsi="Tahoma" w:cs="Tahoma"/>
        </w:rPr>
        <w:t>db</w:t>
      </w:r>
      <w:r w:rsidRPr="003124BB">
        <w:rPr>
          <w:rFonts w:hint="eastAsia"/>
        </w:rPr>
        <w:t>所有聚集索引的状</w:t>
      </w:r>
      <w:r w:rsidRPr="003124BB">
        <w:t>态</w:t>
      </w:r>
    </w:p>
    <w:p w:rsidR="003124BB" w:rsidRPr="003124BB" w:rsidRDefault="003124BB" w:rsidP="00272D0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Pr="003124BB" w:rsidRDefault="003124BB" w:rsidP="00272D0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db.printCollectionStats();</w:t>
      </w:r>
    </w:p>
    <w:p w:rsidR="002B7A6C" w:rsidRPr="002B7A6C" w:rsidRDefault="003124BB" w:rsidP="002B7A6C">
      <w:pPr>
        <w:pStyle w:val="Heading1"/>
      </w:pPr>
      <w:r w:rsidRPr="002B7A6C">
        <w:t>用户相关</w:t>
      </w:r>
      <w:r w:rsidRPr="002B7A6C">
        <w:t> </w:t>
      </w:r>
    </w:p>
    <w:p w:rsidR="003124BB" w:rsidRDefault="003124BB" w:rsidP="002B7A6C">
      <w:pPr>
        <w:pStyle w:val="Heading2"/>
        <w:numPr>
          <w:ilvl w:val="0"/>
          <w:numId w:val="17"/>
        </w:numPr>
      </w:pPr>
      <w:r w:rsidRPr="003124BB">
        <w:rPr>
          <w:rFonts w:hint="eastAsia"/>
        </w:rPr>
        <w:t>添加一个用</w:t>
      </w:r>
      <w:r w:rsidRPr="003124BB">
        <w:t>户</w:t>
      </w:r>
    </w:p>
    <w:p w:rsidR="002B7A6C" w:rsidRPr="002B7A6C" w:rsidRDefault="002B7A6C" w:rsidP="002B7A6C">
      <w:pPr>
        <w:ind w:left="360"/>
      </w:pPr>
    </w:p>
    <w:p w:rsidR="003124BB" w:rsidRPr="003124BB" w:rsidRDefault="003124BB" w:rsidP="002B7A6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Pr="003124BB" w:rsidRDefault="003124BB" w:rsidP="002B7A6C">
      <w:pPr>
        <w:shd w:val="clear" w:color="auto" w:fill="DDEDFB"/>
        <w:wordWrap w:val="0"/>
        <w:spacing w:after="45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db.addUser("name");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db.addUser("userName", "pwd123", true); 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添加用户、设置密码、是否只</w:t>
      </w:r>
      <w:r w:rsidRPr="003124BB">
        <w:rPr>
          <w:rFonts w:ascii="宋体" w:eastAsia="宋体" w:hAnsi="宋体" w:cs="宋体"/>
          <w:color w:val="000000"/>
          <w:sz w:val="21"/>
          <w:szCs w:val="21"/>
        </w:rPr>
        <w:t>读</w:t>
      </w:r>
    </w:p>
    <w:p w:rsidR="003124BB" w:rsidRDefault="003124BB" w:rsidP="002424C6">
      <w:pPr>
        <w:pStyle w:val="Heading2"/>
      </w:pPr>
      <w:r w:rsidRPr="003124BB">
        <w:rPr>
          <w:rFonts w:hint="eastAsia"/>
        </w:rPr>
        <w:t>数据库认证、安全模</w:t>
      </w:r>
      <w:r w:rsidRPr="003124BB">
        <w:t>式</w:t>
      </w:r>
    </w:p>
    <w:p w:rsidR="002424C6" w:rsidRPr="002424C6" w:rsidRDefault="002424C6" w:rsidP="002424C6"/>
    <w:p w:rsidR="003124BB" w:rsidRPr="003124BB" w:rsidRDefault="003124BB" w:rsidP="002424C6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2424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db.auth("userName", "123123");</w:t>
      </w:r>
    </w:p>
    <w:p w:rsidR="008D2D32" w:rsidRPr="003124BB" w:rsidRDefault="008D2D32" w:rsidP="002424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E265FD" w:rsidRPr="00E265FD" w:rsidRDefault="003124BB" w:rsidP="00E265FD">
      <w:pPr>
        <w:pStyle w:val="Heading2"/>
      </w:pPr>
      <w:r w:rsidRPr="003124BB">
        <w:rPr>
          <w:rFonts w:hint="eastAsia"/>
        </w:rPr>
        <w:t>显示当前所有用</w:t>
      </w:r>
      <w:r w:rsidRPr="003124BB">
        <w:t>户</w:t>
      </w:r>
    </w:p>
    <w:p w:rsidR="003124BB" w:rsidRPr="003124BB" w:rsidRDefault="003124BB" w:rsidP="00E265FD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E265FD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show users;</w:t>
      </w:r>
    </w:p>
    <w:p w:rsidR="008D2D32" w:rsidRPr="003124BB" w:rsidRDefault="008D2D32" w:rsidP="00E265FD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8D2D32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删除用</w:t>
      </w:r>
      <w:r w:rsidRPr="003124BB">
        <w:t>户</w:t>
      </w:r>
    </w:p>
    <w:p w:rsidR="003124BB" w:rsidRPr="003124BB" w:rsidRDefault="003124BB" w:rsidP="008D2D32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8D2D32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db.removeUser("userName");</w:t>
      </w:r>
    </w:p>
    <w:p w:rsidR="008D2D32" w:rsidRPr="003124BB" w:rsidRDefault="008D2D32" w:rsidP="008D2D32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8D2D32" w:rsidRPr="008D2D32" w:rsidRDefault="003124BB" w:rsidP="008D2D32">
      <w:pPr>
        <w:pStyle w:val="Heading1"/>
      </w:pPr>
      <w:r w:rsidRPr="008D2D32">
        <w:rPr>
          <w:szCs w:val="21"/>
        </w:rPr>
        <w:t>聚集集合查询</w:t>
      </w:r>
      <w:r w:rsidRPr="008D2D32">
        <w:t> </w:t>
      </w:r>
    </w:p>
    <w:p w:rsidR="003124BB" w:rsidRDefault="003124BB" w:rsidP="008D2D32">
      <w:pPr>
        <w:pStyle w:val="Heading2"/>
        <w:numPr>
          <w:ilvl w:val="0"/>
          <w:numId w:val="18"/>
        </w:numPr>
        <w:rPr>
          <w:rStyle w:val="Heading2Char"/>
        </w:rPr>
      </w:pPr>
      <w:r w:rsidRPr="008D2D32">
        <w:t>查询所有记录</w:t>
      </w:r>
    </w:p>
    <w:p w:rsidR="008D2D32" w:rsidRPr="003124BB" w:rsidRDefault="008D2D32" w:rsidP="003124BB">
      <w:pPr>
        <w:wordWrap w:val="0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</w:p>
    <w:p w:rsidR="003124BB" w:rsidRPr="003124BB" w:rsidRDefault="003124BB" w:rsidP="008D2D32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8D2D32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lastRenderedPageBreak/>
        <w:t>db.userInfo.find();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select* from userInfo;</w:t>
      </w:r>
    </w:p>
    <w:p w:rsidR="008D2D32" w:rsidRDefault="003124BB" w:rsidP="008D2D32">
      <w:pPr>
        <w:wordWrap w:val="0"/>
        <w:spacing w:after="0" w:line="378" w:lineRule="atLeast"/>
        <w:ind w:left="360"/>
        <w:rPr>
          <w:rFonts w:ascii="宋体" w:eastAsia="宋体" w:hAnsi="宋体" w:cs="宋体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默认每页显示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20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条记录，当显示不下的情况下，可以用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it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迭代命令查询下一页数据。注意：键入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it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命令不能带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“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；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”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但是你可以设置每页显示数据的大小，用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DBQuery.shellBatchSize= 50;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这样每页就显示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50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条记录了。</w:t>
      </w:r>
    </w:p>
    <w:p w:rsidR="003124BB" w:rsidRPr="008D2D32" w:rsidRDefault="003124BB" w:rsidP="008D2D32">
      <w:pPr>
        <w:pStyle w:val="Heading2"/>
      </w:pPr>
      <w:r w:rsidRPr="008D2D32">
        <w:t>查询去掉后的当前聚集集合中的某列的重复数据</w:t>
      </w:r>
    </w:p>
    <w:p w:rsidR="008D2D32" w:rsidRPr="003124BB" w:rsidRDefault="008D2D32" w:rsidP="008D2D32">
      <w:pPr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</w:p>
    <w:p w:rsidR="003124BB" w:rsidRPr="003124BB" w:rsidRDefault="003124BB" w:rsidP="008D2D32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Pr="003124BB" w:rsidRDefault="003124BB" w:rsidP="008D2D32">
      <w:pPr>
        <w:shd w:val="clear" w:color="auto" w:fill="DDEDFB"/>
        <w:wordWrap w:val="0"/>
        <w:spacing w:after="45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db.userInfo.distinct("name");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会过滤掉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name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中的相同数据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select distict name from userInfo;</w:t>
      </w:r>
    </w:p>
    <w:p w:rsidR="003124BB" w:rsidRPr="003124BB" w:rsidRDefault="003124BB" w:rsidP="003100EB">
      <w:pPr>
        <w:pStyle w:val="Heading2"/>
      </w:pPr>
      <w:r w:rsidRPr="003124BB">
        <w:rPr>
          <w:rFonts w:ascii="宋体" w:eastAsia="宋体" w:hAnsi="宋体" w:cs="宋体" w:hint="eastAsia"/>
        </w:rPr>
        <w:t>查询</w:t>
      </w:r>
      <w:r w:rsidRPr="003124BB">
        <w:t>age = 22</w:t>
      </w:r>
      <w:r w:rsidRPr="003124BB">
        <w:rPr>
          <w:rFonts w:ascii="宋体" w:eastAsia="宋体" w:hAnsi="宋体" w:cs="宋体" w:hint="eastAsia"/>
        </w:rPr>
        <w:t>的记</w:t>
      </w:r>
      <w:r w:rsidRPr="003124BB">
        <w:rPr>
          <w:rFonts w:ascii="宋体" w:eastAsia="宋体" w:hAnsi="宋体" w:cs="宋体"/>
        </w:rPr>
        <w:t>录</w:t>
      </w:r>
    </w:p>
    <w:p w:rsidR="003124BB" w:rsidRPr="003124BB" w:rsidRDefault="003124BB" w:rsidP="003100EB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3100EB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db.userInfo.find({"age": 22});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 xml:space="preserve"> select * from userInfo where age = 22;</w:t>
      </w:r>
    </w:p>
    <w:p w:rsidR="003100EB" w:rsidRPr="003124BB" w:rsidRDefault="003100EB" w:rsidP="003100EB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574D82">
      <w:pPr>
        <w:pStyle w:val="Heading2"/>
      </w:pPr>
      <w:r w:rsidRPr="003124BB">
        <w:rPr>
          <w:rFonts w:ascii="宋体" w:eastAsia="宋体" w:hAnsi="宋体" w:cs="宋体" w:hint="eastAsia"/>
        </w:rPr>
        <w:t>查询</w:t>
      </w:r>
      <w:r w:rsidRPr="003124BB">
        <w:t>age &gt; 22</w:t>
      </w:r>
      <w:r w:rsidRPr="003124BB">
        <w:rPr>
          <w:rFonts w:ascii="宋体" w:eastAsia="宋体" w:hAnsi="宋体" w:cs="宋体" w:hint="eastAsia"/>
        </w:rPr>
        <w:t>的记</w:t>
      </w:r>
      <w:r w:rsidRPr="003124BB">
        <w:rPr>
          <w:rFonts w:ascii="宋体" w:eastAsia="宋体" w:hAnsi="宋体" w:cs="宋体"/>
        </w:rPr>
        <w:t>录</w:t>
      </w:r>
    </w:p>
    <w:p w:rsidR="003124BB" w:rsidRPr="003124BB" w:rsidRDefault="003124BB" w:rsidP="00574D82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574D82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db.userInfo.find({age: {$gt: 22}});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select * from userInfo where age &gt;22;</w:t>
      </w:r>
    </w:p>
    <w:p w:rsidR="00574D82" w:rsidRPr="003124BB" w:rsidRDefault="00574D82" w:rsidP="00574D82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574D82">
      <w:pPr>
        <w:pStyle w:val="Heading2"/>
      </w:pPr>
      <w:r w:rsidRPr="003124BB">
        <w:rPr>
          <w:rFonts w:ascii="宋体" w:eastAsia="宋体" w:hAnsi="宋体" w:cs="宋体" w:hint="eastAsia"/>
        </w:rPr>
        <w:t>查询</w:t>
      </w:r>
      <w:r w:rsidRPr="003124BB">
        <w:t>age &lt; 22</w:t>
      </w:r>
      <w:r w:rsidRPr="003124BB">
        <w:rPr>
          <w:rFonts w:ascii="宋体" w:eastAsia="宋体" w:hAnsi="宋体" w:cs="宋体" w:hint="eastAsia"/>
        </w:rPr>
        <w:t>的记</w:t>
      </w:r>
      <w:r w:rsidRPr="003124BB">
        <w:rPr>
          <w:rFonts w:ascii="宋体" w:eastAsia="宋体" w:hAnsi="宋体" w:cs="宋体"/>
        </w:rPr>
        <w:t>录</w:t>
      </w:r>
    </w:p>
    <w:p w:rsidR="003124BB" w:rsidRPr="003124BB" w:rsidRDefault="003124BB" w:rsidP="00574D82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574D82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db.userInfo.find({age: {$lt: 22}});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select * from userInfo where age &lt;22;</w:t>
      </w:r>
    </w:p>
    <w:p w:rsidR="007A12FC" w:rsidRPr="003124BB" w:rsidRDefault="007A12FC" w:rsidP="00574D82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7A12FC">
      <w:pPr>
        <w:pStyle w:val="Heading2"/>
      </w:pPr>
      <w:r w:rsidRPr="003124BB">
        <w:rPr>
          <w:rFonts w:ascii="宋体" w:eastAsia="宋体" w:hAnsi="宋体" w:cs="宋体" w:hint="eastAsia"/>
        </w:rPr>
        <w:t>查询</w:t>
      </w:r>
      <w:r w:rsidRPr="003124BB">
        <w:t>age &gt;= 25</w:t>
      </w:r>
      <w:r w:rsidRPr="003124BB">
        <w:rPr>
          <w:rFonts w:ascii="宋体" w:eastAsia="宋体" w:hAnsi="宋体" w:cs="宋体" w:hint="eastAsia"/>
        </w:rPr>
        <w:t>的记</w:t>
      </w:r>
      <w:r w:rsidRPr="003124BB">
        <w:rPr>
          <w:rFonts w:ascii="宋体" w:eastAsia="宋体" w:hAnsi="宋体" w:cs="宋体"/>
        </w:rPr>
        <w:t>录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lastRenderedPageBreak/>
        <w:t>db.userInfo.find({age: {$gte: 25}});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select * from userInfo where age &gt;= 25;</w:t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7A12FC">
      <w:pPr>
        <w:pStyle w:val="Heading2"/>
      </w:pPr>
      <w:r w:rsidRPr="003124BB">
        <w:rPr>
          <w:rFonts w:ascii="宋体" w:eastAsia="宋体" w:hAnsi="宋体" w:cs="宋体" w:hint="eastAsia"/>
        </w:rPr>
        <w:t>查询</w:t>
      </w:r>
      <w:r w:rsidRPr="003124BB">
        <w:t>age &lt;= 25</w:t>
      </w:r>
      <w:r w:rsidRPr="003124BB">
        <w:rPr>
          <w:rFonts w:ascii="宋体" w:eastAsia="宋体" w:hAnsi="宋体" w:cs="宋体" w:hint="eastAsia"/>
        </w:rPr>
        <w:t>的记</w:t>
      </w:r>
      <w:r w:rsidRPr="003124BB">
        <w:rPr>
          <w:rFonts w:ascii="宋体" w:eastAsia="宋体" w:hAnsi="宋体" w:cs="宋体"/>
        </w:rPr>
        <w:t>录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P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db.userInfo.find({age: {$lte: 25}});</w:t>
      </w:r>
    </w:p>
    <w:p w:rsidR="003124BB" w:rsidRPr="003124BB" w:rsidRDefault="003124BB" w:rsidP="007A12FC">
      <w:pPr>
        <w:pStyle w:val="Heading2"/>
      </w:pPr>
      <w:r w:rsidRPr="003124BB">
        <w:rPr>
          <w:rFonts w:ascii="宋体" w:eastAsia="宋体" w:hAnsi="宋体" w:cs="宋体" w:hint="eastAsia"/>
        </w:rPr>
        <w:t>查询</w:t>
      </w:r>
      <w:r w:rsidRPr="003124BB">
        <w:t xml:space="preserve">age &gt;= 23 </w:t>
      </w:r>
      <w:r w:rsidRPr="003124BB">
        <w:rPr>
          <w:rFonts w:ascii="宋体" w:eastAsia="宋体" w:hAnsi="宋体" w:cs="宋体" w:hint="eastAsia"/>
        </w:rPr>
        <w:t>并且</w:t>
      </w:r>
      <w:r w:rsidRPr="003124BB">
        <w:t xml:space="preserve"> age &lt;= 26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db.userInfo.find({age: {$gte: 23, $lte: 26}});</w:t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7A12FC">
      <w:pPr>
        <w:pStyle w:val="Heading2"/>
      </w:pPr>
      <w:r w:rsidRPr="003124BB">
        <w:rPr>
          <w:rFonts w:ascii="宋体" w:eastAsia="宋体" w:hAnsi="宋体" w:cs="宋体" w:hint="eastAsia"/>
        </w:rPr>
        <w:t>查询</w:t>
      </w:r>
      <w:r w:rsidRPr="003124BB">
        <w:t>name</w:t>
      </w:r>
      <w:r w:rsidRPr="003124BB">
        <w:rPr>
          <w:rFonts w:ascii="宋体" w:eastAsia="宋体" w:hAnsi="宋体" w:cs="宋体" w:hint="eastAsia"/>
        </w:rPr>
        <w:t>中包含</w:t>
      </w:r>
      <w:r w:rsidRPr="003124BB">
        <w:t xml:space="preserve"> mongo</w:t>
      </w:r>
      <w:r w:rsidRPr="003124BB">
        <w:rPr>
          <w:rFonts w:ascii="宋体" w:eastAsia="宋体" w:hAnsi="宋体" w:cs="宋体" w:hint="eastAsia"/>
        </w:rPr>
        <w:t>的数</w:t>
      </w:r>
      <w:r w:rsidRPr="003124BB">
        <w:rPr>
          <w:rFonts w:ascii="宋体" w:eastAsia="宋体" w:hAnsi="宋体" w:cs="宋体"/>
        </w:rPr>
        <w:t>据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db.userInfo.find({name: /mongo/});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//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%%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[code]select * from userInfo where name like ‘%mongo%';</w:t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7A12FC">
      <w:pPr>
        <w:pStyle w:val="Heading2"/>
      </w:pPr>
      <w:r w:rsidRPr="003124BB">
        <w:rPr>
          <w:rFonts w:ascii="宋体" w:eastAsia="宋体" w:hAnsi="宋体" w:cs="宋体" w:hint="eastAsia"/>
        </w:rPr>
        <w:t>查询</w:t>
      </w:r>
      <w:r w:rsidRPr="003124BB">
        <w:t>name</w:t>
      </w:r>
      <w:r w:rsidRPr="003124BB">
        <w:rPr>
          <w:rFonts w:ascii="宋体" w:eastAsia="宋体" w:hAnsi="宋体" w:cs="宋体" w:hint="eastAsia"/>
        </w:rPr>
        <w:t>中以</w:t>
      </w:r>
      <w:r w:rsidRPr="003124BB">
        <w:t>mongo</w:t>
      </w:r>
      <w:r w:rsidRPr="003124BB">
        <w:rPr>
          <w:rFonts w:ascii="宋体" w:eastAsia="宋体" w:hAnsi="宋体" w:cs="宋体" w:hint="eastAsia"/>
        </w:rPr>
        <w:t>开头</w:t>
      </w:r>
      <w:r w:rsidRPr="003124BB">
        <w:rPr>
          <w:rFonts w:ascii="宋体" w:eastAsia="宋体" w:hAnsi="宋体" w:cs="宋体"/>
        </w:rPr>
        <w:t>的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db.userInfo.find({name: /^mongo/});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select * from userInfo where name like ‘mongo%';</w:t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7A12FC">
      <w:pPr>
        <w:pStyle w:val="Heading2"/>
      </w:pPr>
      <w:r w:rsidRPr="003124BB">
        <w:rPr>
          <w:rFonts w:ascii="宋体" w:eastAsia="宋体" w:hAnsi="宋体" w:cs="宋体" w:hint="eastAsia"/>
        </w:rPr>
        <w:t>查询指定列</w:t>
      </w:r>
      <w:r w:rsidRPr="003124BB">
        <w:t>name</w:t>
      </w:r>
      <w:r w:rsidRPr="003124BB">
        <w:rPr>
          <w:rFonts w:ascii="宋体" w:eastAsia="宋体" w:hAnsi="宋体" w:cs="宋体" w:hint="eastAsia"/>
        </w:rPr>
        <w:t>、</w:t>
      </w:r>
      <w:r w:rsidRPr="003124BB">
        <w:t>age</w:t>
      </w:r>
      <w:r w:rsidRPr="003124BB">
        <w:rPr>
          <w:rFonts w:ascii="宋体" w:eastAsia="宋体" w:hAnsi="宋体" w:cs="宋体" w:hint="eastAsia"/>
        </w:rPr>
        <w:t>数</w:t>
      </w:r>
      <w:r w:rsidRPr="003124BB">
        <w:rPr>
          <w:rFonts w:ascii="宋体" w:eastAsia="宋体" w:hAnsi="宋体" w:cs="宋体"/>
        </w:rPr>
        <w:t>据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db.userInfo.find({}, {name: 1, age: 1});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select name, age from userInfo;</w:t>
      </w:r>
    </w:p>
    <w:p w:rsidR="007A12FC" w:rsidRPr="007A12FC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7A12FC" w:rsidRDefault="003124BB" w:rsidP="007A12FC">
      <w:pPr>
        <w:wordWrap w:val="0"/>
        <w:spacing w:after="0" w:line="378" w:lineRule="atLeast"/>
        <w:ind w:left="360"/>
        <w:rPr>
          <w:rFonts w:ascii="宋体" w:eastAsia="宋体" w:hAnsi="宋体" w:cs="宋体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当然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name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也可以用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true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或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false,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当用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ture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的情况下河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name:1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效果一样，如果用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false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就是排除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name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，显示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name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以外的列信息。</w:t>
      </w:r>
    </w:p>
    <w:p w:rsidR="007A12FC" w:rsidRDefault="007A12FC" w:rsidP="007A12FC">
      <w:pPr>
        <w:wordWrap w:val="0"/>
        <w:spacing w:after="0" w:line="378" w:lineRule="atLeast"/>
        <w:ind w:left="360"/>
        <w:rPr>
          <w:rFonts w:ascii="宋体" w:eastAsia="宋体" w:hAnsi="宋体" w:cs="宋体"/>
          <w:color w:val="000000"/>
          <w:sz w:val="21"/>
          <w:szCs w:val="21"/>
        </w:rPr>
      </w:pPr>
    </w:p>
    <w:p w:rsidR="003124BB" w:rsidRPr="007A12FC" w:rsidRDefault="003124BB" w:rsidP="007A12FC">
      <w:pPr>
        <w:pStyle w:val="Heading2"/>
        <w:rPr>
          <w:szCs w:val="21"/>
        </w:rPr>
      </w:pPr>
      <w:r w:rsidRPr="007A12FC">
        <w:t>查询指定列</w:t>
      </w:r>
      <w:r w:rsidRPr="007A12FC">
        <w:t>name</w:t>
      </w:r>
      <w:r w:rsidRPr="007A12FC">
        <w:t>、</w:t>
      </w:r>
      <w:r w:rsidRPr="007A12FC">
        <w:t>age</w:t>
      </w:r>
      <w:r w:rsidRPr="007A12FC">
        <w:t>数据</w:t>
      </w:r>
      <w:r w:rsidRPr="007A12FC">
        <w:t>, age &gt; 25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db.userInfo.find({age: {$gt: 25}}, {name: 1, age: 1});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select name, age from userInfo where age &gt;25;</w:t>
      </w:r>
      <w:r w:rsidR="007A12FC">
        <w:rPr>
          <w:rFonts w:ascii="Tahoma" w:eastAsiaTheme="minorEastAsia" w:hAnsi="Tahoma" w:cs="Tahoma" w:hint="eastAsia"/>
          <w:color w:val="000000"/>
          <w:sz w:val="21"/>
          <w:szCs w:val="21"/>
        </w:rPr>
        <w:tab/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7A12FC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按照年龄排</w:t>
      </w:r>
      <w:r w:rsidRPr="003124BB">
        <w:t>序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升序：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db.userInfo.find().sort({age: 1});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降序：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db.userInfo.find().sort({age: -1});</w:t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7A12FC">
      <w:pPr>
        <w:pStyle w:val="Heading2"/>
      </w:pPr>
      <w:r w:rsidRPr="003124BB">
        <w:rPr>
          <w:rFonts w:ascii="宋体" w:eastAsia="宋体" w:hAnsi="宋体" w:cs="宋体" w:hint="eastAsia"/>
        </w:rPr>
        <w:t>查询</w:t>
      </w:r>
      <w:r w:rsidRPr="003124BB">
        <w:t>name = zhangsan, age = 22</w:t>
      </w:r>
      <w:r w:rsidRPr="003124BB">
        <w:rPr>
          <w:rFonts w:ascii="宋体" w:eastAsia="宋体" w:hAnsi="宋体" w:cs="宋体" w:hint="eastAsia"/>
        </w:rPr>
        <w:t>的数</w:t>
      </w:r>
      <w:r w:rsidRPr="003124BB">
        <w:rPr>
          <w:rFonts w:ascii="宋体" w:eastAsia="宋体" w:hAnsi="宋体" w:cs="宋体"/>
        </w:rPr>
        <w:t>据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db.userInfo.find({name: 'zhangsan', age: 22});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select * from userInfo where name = ‘zhangsan' and age = ‘22';</w:t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7A12FC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查询前</w:t>
      </w:r>
      <w:r w:rsidRPr="003124BB">
        <w:rPr>
          <w:rFonts w:ascii="Tahoma" w:eastAsia="Times New Roman" w:hAnsi="Tahoma" w:cs="Tahoma"/>
        </w:rPr>
        <w:t>5</w:t>
      </w:r>
      <w:r w:rsidRPr="003124BB">
        <w:rPr>
          <w:rFonts w:hint="eastAsia"/>
        </w:rPr>
        <w:t>条数</w:t>
      </w:r>
      <w:r w:rsidRPr="003124BB">
        <w:t>据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db.userInfo.find().limit(5);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selecttop 5 * from userInfo;</w:t>
      </w:r>
      <w:r w:rsidR="007A12FC">
        <w:rPr>
          <w:rFonts w:ascii="Tahoma" w:eastAsiaTheme="minorEastAsia" w:hAnsi="Tahoma" w:cs="Tahoma" w:hint="eastAsia"/>
          <w:color w:val="000000"/>
          <w:sz w:val="21"/>
          <w:szCs w:val="21"/>
        </w:rPr>
        <w:tab/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7A12FC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查询</w:t>
      </w:r>
      <w:r w:rsidRPr="003124BB">
        <w:rPr>
          <w:rFonts w:ascii="Tahoma" w:eastAsia="Times New Roman" w:hAnsi="Tahoma" w:cs="Tahoma"/>
        </w:rPr>
        <w:t>10</w:t>
      </w:r>
      <w:r w:rsidRPr="003124BB">
        <w:rPr>
          <w:rFonts w:hint="eastAsia"/>
        </w:rPr>
        <w:t>条以后的数</w:t>
      </w:r>
      <w:r w:rsidRPr="003124BB">
        <w:t>据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db.userInfo.find().skip(10);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select * from userInfo where id not in (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selecttop 10 * from userInfo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);</w:t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7A12FC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lastRenderedPageBreak/>
        <w:t>查询在</w:t>
      </w:r>
      <w:r w:rsidRPr="003124BB">
        <w:rPr>
          <w:rFonts w:ascii="Tahoma" w:eastAsia="Times New Roman" w:hAnsi="Tahoma" w:cs="Tahoma"/>
        </w:rPr>
        <w:t>5-10</w:t>
      </w:r>
      <w:r w:rsidRPr="003124BB">
        <w:rPr>
          <w:rFonts w:hint="eastAsia"/>
        </w:rPr>
        <w:t>之间的数</w:t>
      </w:r>
      <w:r w:rsidRPr="003124BB">
        <w:t>据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db.userInfo.find().limit(10).skip(5);</w:t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>
        <w:rPr>
          <w:rFonts w:ascii="Tahoma" w:eastAsiaTheme="minorEastAsia" w:hAnsi="Tahoma" w:cs="Tahoma" w:hint="eastAsia"/>
          <w:color w:val="000000"/>
          <w:sz w:val="21"/>
          <w:szCs w:val="21"/>
        </w:rPr>
        <w:t>//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可用于分页，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limit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是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pageSize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，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skip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是第几页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*pageSize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</w:p>
    <w:p w:rsidR="003124BB" w:rsidRDefault="003124BB" w:rsidP="007A12FC">
      <w:pPr>
        <w:pStyle w:val="Heading2"/>
      </w:pPr>
      <w:r w:rsidRPr="007A12FC">
        <w:t>or</w:t>
      </w:r>
      <w:r w:rsidRPr="007A12FC">
        <w:t>与</w:t>
      </w:r>
      <w:r w:rsidRPr="007A12FC">
        <w:t xml:space="preserve"> </w:t>
      </w:r>
      <w:r w:rsidRPr="007A12FC">
        <w:t>查询</w:t>
      </w:r>
    </w:p>
    <w:p w:rsidR="007A12FC" w:rsidRPr="007A12FC" w:rsidRDefault="007A12FC" w:rsidP="007A12FC"/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P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db.userInfo.find({$or: [{age: 22}, {age: 25}]});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select * from userInfo where age = 22 or age = 25;</w:t>
      </w:r>
    </w:p>
    <w:p w:rsidR="003124BB" w:rsidRPr="003124BB" w:rsidRDefault="003124BB" w:rsidP="007A12FC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查询第一条数</w:t>
      </w:r>
      <w:r w:rsidRPr="003124BB">
        <w:t>据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db.userInfo.findOne();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selecttop 1 * from userInfo;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db.userInfo.find().limit(1);</w:t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7A12FC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查询某个结果集的记录条</w:t>
      </w:r>
      <w:r w:rsidRPr="003124BB">
        <w:t>数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db.userInfo.find({age: {$gte: 25}}).count();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select count(*) from userInfo where age &gt;= 20;</w:t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7A12FC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按照某列进行排</w:t>
      </w:r>
      <w:r w:rsidRPr="003124BB">
        <w:t>序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db.userInfo.find({sex: {$exists: true}}).count();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select count(sex) from userInfo;</w:t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7A12FC" w:rsidRDefault="003124BB" w:rsidP="007A12FC">
      <w:pPr>
        <w:pStyle w:val="Heading1"/>
      </w:pPr>
      <w:r w:rsidRPr="003124BB">
        <w:rPr>
          <w:rFonts w:hint="eastAsia"/>
        </w:rPr>
        <w:lastRenderedPageBreak/>
        <w:t>索引</w:t>
      </w:r>
    </w:p>
    <w:p w:rsidR="003124BB" w:rsidRPr="007A12FC" w:rsidRDefault="003124BB" w:rsidP="007A12FC">
      <w:pPr>
        <w:pStyle w:val="Heading2"/>
        <w:numPr>
          <w:ilvl w:val="0"/>
          <w:numId w:val="19"/>
        </w:numPr>
        <w:rPr>
          <w:rFonts w:ascii="Tahoma" w:eastAsia="Times New Roman" w:hAnsi="Tahoma" w:cs="Tahoma"/>
        </w:rPr>
      </w:pPr>
      <w:r w:rsidRPr="003124BB">
        <w:rPr>
          <w:rFonts w:hint="eastAsia"/>
        </w:rPr>
        <w:t>创建索</w:t>
      </w:r>
      <w:r w:rsidRPr="003124BB">
        <w:t>引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db.userInfo.ensureIndex({name: 1});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db.userInfo.ensureIndex({name: 1, ts: -1});</w:t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7A12FC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查询当前聚集集合所有索</w:t>
      </w:r>
      <w:r w:rsidRPr="003124BB">
        <w:t>引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db.userInfo.getIndexes();</w:t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7A12FC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查看总索引记录大</w:t>
      </w:r>
      <w:r w:rsidRPr="003124BB">
        <w:t>小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db.userInfo.totalIndexSize();</w:t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7A12FC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读取当前集合的所有</w:t>
      </w:r>
      <w:r w:rsidRPr="003124BB">
        <w:rPr>
          <w:rFonts w:ascii="Tahoma" w:eastAsia="Times New Roman" w:hAnsi="Tahoma" w:cs="Tahoma"/>
        </w:rPr>
        <w:t>index</w:t>
      </w:r>
      <w:r w:rsidRPr="003124BB">
        <w:rPr>
          <w:rFonts w:hint="eastAsia"/>
        </w:rPr>
        <w:t>信</w:t>
      </w:r>
      <w:r w:rsidRPr="003124BB">
        <w:t>息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db.users.reIndex();</w:t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7A12FC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删除指定索</w:t>
      </w:r>
      <w:r w:rsidRPr="003124BB">
        <w:t>引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db.users.dropIndex("name_1");</w:t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7A12FC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删除所有索引索</w:t>
      </w:r>
      <w:r w:rsidRPr="003124BB">
        <w:t>引</w:t>
      </w:r>
    </w:p>
    <w:p w:rsidR="003124BB" w:rsidRPr="003124BB" w:rsidRDefault="003124BB" w:rsidP="007A12FC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db.users.dropIndexes();</w:t>
      </w:r>
    </w:p>
    <w:p w:rsidR="007A12FC" w:rsidRPr="003124BB" w:rsidRDefault="007A12FC" w:rsidP="007A12FC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7A12FC" w:rsidRDefault="003124BB" w:rsidP="007A12FC">
      <w:pPr>
        <w:pStyle w:val="Heading1"/>
      </w:pPr>
      <w:r w:rsidRPr="007A12FC">
        <w:t>修改、添加、删除集合数据</w:t>
      </w:r>
    </w:p>
    <w:p w:rsidR="00463585" w:rsidRPr="00463585" w:rsidRDefault="00463585" w:rsidP="00463585"/>
    <w:p w:rsidR="003124BB" w:rsidRPr="00463585" w:rsidRDefault="003124BB" w:rsidP="00463585">
      <w:pPr>
        <w:pStyle w:val="Heading2"/>
        <w:numPr>
          <w:ilvl w:val="0"/>
          <w:numId w:val="20"/>
        </w:numPr>
        <w:rPr>
          <w:rFonts w:ascii="Tahoma" w:eastAsia="Times New Roman" w:hAnsi="Tahoma" w:cs="Tahoma"/>
        </w:rPr>
      </w:pPr>
      <w:r w:rsidRPr="003124BB">
        <w:rPr>
          <w:rFonts w:hint="eastAsia"/>
        </w:rPr>
        <w:lastRenderedPageBreak/>
        <w:t>添</w:t>
      </w:r>
      <w:r w:rsidRPr="003124BB">
        <w:t>加</w:t>
      </w:r>
    </w:p>
    <w:p w:rsidR="003124BB" w:rsidRPr="003124BB" w:rsidRDefault="003124BB" w:rsidP="00463585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db.users.save({name: ‘zhangsan', age: 25, sex: true});</w:t>
      </w:r>
    </w:p>
    <w:p w:rsidR="00463585" w:rsidRPr="003124BB" w:rsidRDefault="00463585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463585" w:rsidRDefault="003124BB" w:rsidP="00463585">
      <w:pPr>
        <w:wordWrap w:val="0"/>
        <w:spacing w:after="0" w:line="378" w:lineRule="atLeast"/>
        <w:ind w:firstLine="360"/>
        <w:rPr>
          <w:rFonts w:ascii="宋体" w:eastAsia="宋体" w:hAnsi="宋体" w:cs="宋体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添加的数据的数据列，没有固定，根据添加的数据为准</w:t>
      </w:r>
    </w:p>
    <w:p w:rsidR="003124BB" w:rsidRPr="00463585" w:rsidRDefault="003124BB" w:rsidP="00463585">
      <w:pPr>
        <w:pStyle w:val="Heading2"/>
        <w:rPr>
          <w:rStyle w:val="Heading2Char"/>
          <w:bCs/>
        </w:rPr>
      </w:pPr>
      <w:r w:rsidRPr="00463585">
        <w:t>修改</w:t>
      </w:r>
    </w:p>
    <w:p w:rsidR="00463585" w:rsidRPr="003124BB" w:rsidRDefault="00463585" w:rsidP="00463585">
      <w:pPr>
        <w:wordWrap w:val="0"/>
        <w:spacing w:after="0" w:line="378" w:lineRule="atLeast"/>
        <w:ind w:firstLine="360"/>
        <w:rPr>
          <w:rFonts w:ascii="Tahoma" w:eastAsia="Times New Roman" w:hAnsi="Tahoma" w:cs="Tahoma"/>
          <w:color w:val="000000"/>
          <w:sz w:val="21"/>
          <w:szCs w:val="21"/>
        </w:rPr>
      </w:pPr>
    </w:p>
    <w:p w:rsidR="003124BB" w:rsidRPr="003124BB" w:rsidRDefault="003124BB" w:rsidP="00463585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db.users.update({age: 25}, {$set: {name: 'changeName'}}, false, true);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update users set name = ‘changeName' where age = 25;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db.users.update({name: 'Lisi'}, {$inc: {age: 50}}, false, true);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update users set age = age + 50 where name = ‘Lisi';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db.users.update({name: 'Lisi'}, {$inc: {age: 50}, $set: {name: 'hoho'}}, false, true);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相当于：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update users set age = age + 50, name = ‘hoho' where name = ‘Lisi';</w:t>
      </w:r>
    </w:p>
    <w:p w:rsidR="00463585" w:rsidRPr="003124BB" w:rsidRDefault="00463585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463585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删</w:t>
      </w:r>
      <w:r w:rsidRPr="003124BB">
        <w:t>除</w:t>
      </w:r>
    </w:p>
    <w:p w:rsidR="003124BB" w:rsidRPr="003124BB" w:rsidRDefault="003124BB" w:rsidP="00463585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db.users.remove({age: 132});</w:t>
      </w:r>
    </w:p>
    <w:p w:rsidR="00463585" w:rsidRPr="003124BB" w:rsidRDefault="00463585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463585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查询修改删</w:t>
      </w:r>
      <w:r w:rsidRPr="003124BB">
        <w:t>除</w:t>
      </w:r>
    </w:p>
    <w:p w:rsidR="003124BB" w:rsidRPr="003124BB" w:rsidRDefault="003124BB" w:rsidP="00463585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db.users.findAndModify({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    query: {age: {$gte: 25}},</w:t>
      </w:r>
      <w:r w:rsidRPr="003124BB">
        <w:rPr>
          <w:rFonts w:ascii="Tahoma" w:eastAsia="Times New Roman" w:hAnsi="Tahoma" w:cs="Tahoma"/>
          <w:color w:val="000000"/>
          <w:sz w:val="21"/>
        </w:rPr>
        <w:t> 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    sort: {age: -1},</w:t>
      </w:r>
      <w:r w:rsidRPr="003124BB">
        <w:rPr>
          <w:rFonts w:ascii="Tahoma" w:eastAsia="Times New Roman" w:hAnsi="Tahoma" w:cs="Tahoma"/>
          <w:color w:val="000000"/>
          <w:sz w:val="21"/>
        </w:rPr>
        <w:t> 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    update: {$set: {name: 'a2'}, $inc: {age: 2}},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    remove: true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});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db.runCommand({ findandmodify : "users",</w:t>
      </w:r>
      <w:r w:rsidRPr="003124BB">
        <w:rPr>
          <w:rFonts w:ascii="Tahoma" w:eastAsia="Times New Roman" w:hAnsi="Tahoma" w:cs="Tahoma"/>
          <w:color w:val="000000"/>
          <w:sz w:val="21"/>
        </w:rPr>
        <w:t> 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    query: {age: {$gte: 25}},</w:t>
      </w:r>
      <w:r w:rsidRPr="003124BB">
        <w:rPr>
          <w:rFonts w:ascii="Tahoma" w:eastAsia="Times New Roman" w:hAnsi="Tahoma" w:cs="Tahoma"/>
          <w:color w:val="000000"/>
          <w:sz w:val="21"/>
        </w:rPr>
        <w:t> 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    sort: {age: -1},</w:t>
      </w:r>
      <w:r w:rsidRPr="003124BB">
        <w:rPr>
          <w:rFonts w:ascii="Tahoma" w:eastAsia="Times New Roman" w:hAnsi="Tahoma" w:cs="Tahoma"/>
          <w:color w:val="000000"/>
          <w:sz w:val="21"/>
        </w:rPr>
        <w:t> 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    update: {$set: {name: 'a2'}, $inc: {age: 2}},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lastRenderedPageBreak/>
        <w:t>    remove: true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});</w:t>
      </w:r>
    </w:p>
    <w:p w:rsidR="00463585" w:rsidRPr="003124BB" w:rsidRDefault="00463585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463585" w:rsidRDefault="003124BB" w:rsidP="00463585">
      <w:pPr>
        <w:wordWrap w:val="0"/>
        <w:spacing w:after="0" w:line="378" w:lineRule="atLeast"/>
        <w:ind w:left="720"/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463585">
        <w:t>update 或 remove 其中一个是必须的参数; 其他参数可选。</w:t>
      </w:r>
      <w:r w:rsidRPr="00463585">
        <w:br/>
        <w:t>参数    详解     默认值 </w:t>
      </w:r>
      <w:r w:rsidRPr="00463585">
        <w:br/>
        <w:t>query    查询过滤条件    {} </w:t>
      </w:r>
      <w:r w:rsidRPr="00463585">
        <w:br/>
        <w:t>sort    如果多个文档符合查询过滤条件，将以该参数指定的排列方式选择出排在首位的对象，该对象将被操作    {} </w:t>
      </w:r>
      <w:r w:rsidRPr="00463585">
        <w:br/>
        <w:t>remove    若为true，被选中对象将在返回前被删除    N/A </w:t>
      </w:r>
      <w:r w:rsidRPr="00463585">
        <w:br/>
        <w:t>update    一个 修改器对象</w:t>
      </w:r>
      <w:r w:rsidRPr="00463585">
        <w:br/>
        <w:t>N/A</w:t>
      </w:r>
      <w:r w:rsidRPr="003124BB">
        <w:rPr>
          <w:rFonts w:ascii="Tahoma" w:eastAsia="Times New Roman" w:hAnsi="Tahoma" w:cs="Tahoma"/>
          <w:color w:val="000000"/>
          <w:sz w:val="21"/>
        </w:rPr>
        <w:t> 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463585">
        <w:t>new    若为true，将返回修改后的对象而不是原始对象。在删除操作中，该参数被忽略。    false </w:t>
      </w:r>
      <w:r w:rsidRPr="00463585">
        <w:br/>
        <w:t>fields    参见Retrieving a Subset of Fields (1.5.0+) </w:t>
      </w:r>
      <w:r w:rsidRPr="00463585">
        <w:br/>
        <w:t>All fields </w:t>
      </w:r>
      <w:r w:rsidRPr="00463585">
        <w:br/>
        <w:t>upsert    创建新对象若查询结果为空。 示例 (1.5.4+) </w:t>
      </w:r>
      <w:r w:rsidRPr="00463585">
        <w:br/>
        <w:t>false </w:t>
      </w:r>
    </w:p>
    <w:p w:rsidR="00463585" w:rsidRPr="00463585" w:rsidRDefault="003124BB" w:rsidP="00463585">
      <w:pPr>
        <w:pStyle w:val="Heading1"/>
        <w:rPr>
          <w:rStyle w:val="Heading1Char"/>
        </w:rPr>
      </w:pPr>
      <w:r w:rsidRPr="00463585">
        <w:t>语句块操作</w:t>
      </w:r>
      <w:r w:rsidRPr="00463585">
        <w:t> </w:t>
      </w:r>
    </w:p>
    <w:p w:rsidR="003124BB" w:rsidRPr="003124BB" w:rsidRDefault="003124BB" w:rsidP="00463585">
      <w:pPr>
        <w:pStyle w:val="Heading2"/>
        <w:numPr>
          <w:ilvl w:val="0"/>
          <w:numId w:val="21"/>
        </w:numPr>
      </w:pPr>
      <w:r w:rsidRPr="00463585">
        <w:rPr>
          <w:rFonts w:ascii="宋体" w:eastAsia="宋体" w:hAnsi="宋体" w:cs="宋体" w:hint="eastAsia"/>
        </w:rPr>
        <w:t>简单</w:t>
      </w:r>
      <w:r w:rsidRPr="003124BB">
        <w:t>Hello World</w:t>
      </w:r>
    </w:p>
    <w:p w:rsidR="003124BB" w:rsidRPr="003124BB" w:rsidRDefault="003124BB" w:rsidP="00463585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print("Hello World!");</w:t>
      </w:r>
    </w:p>
    <w:p w:rsidR="00463585" w:rsidRPr="003124BB" w:rsidRDefault="00463585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463585" w:rsidRDefault="003124BB" w:rsidP="00463585">
      <w:pPr>
        <w:wordWrap w:val="0"/>
        <w:spacing w:after="0" w:line="378" w:lineRule="atLeast"/>
        <w:ind w:firstLine="360"/>
      </w:pPr>
      <w:r w:rsidRPr="00463585">
        <w:t>这种写法调用了print函数，和直接写入"Hello World!"的效果是一样的；</w:t>
      </w:r>
    </w:p>
    <w:p w:rsidR="003124BB" w:rsidRPr="003124BB" w:rsidRDefault="003124BB" w:rsidP="00463585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将一个对象转换成</w:t>
      </w:r>
      <w:r w:rsidRPr="003124BB">
        <w:rPr>
          <w:rFonts w:ascii="Tahoma" w:eastAsia="Times New Roman" w:hAnsi="Tahoma" w:cs="Tahoma"/>
        </w:rPr>
        <w:t>json</w:t>
      </w:r>
    </w:p>
    <w:p w:rsidR="003124BB" w:rsidRPr="003124BB" w:rsidRDefault="003124BB" w:rsidP="00463585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tojson(new Object());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tojson(new Object('a'));</w:t>
      </w:r>
    </w:p>
    <w:p w:rsidR="00463585" w:rsidRPr="003124BB" w:rsidRDefault="00463585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463585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循环添加数</w:t>
      </w:r>
      <w:r w:rsidRPr="003124BB">
        <w:t>据</w:t>
      </w:r>
    </w:p>
    <w:p w:rsidR="003124BB" w:rsidRPr="003124BB" w:rsidRDefault="003124BB" w:rsidP="00463585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&gt; for (var i = 0; i &lt; 30; i++) {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... db.users.save({name: "u_" + i, age: 22 + i, sex: i % 2});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... };</w:t>
      </w:r>
    </w:p>
    <w:p w:rsidR="00463585" w:rsidRPr="003124BB" w:rsidRDefault="00463585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463585">
      <w:pPr>
        <w:ind w:left="360"/>
        <w:rPr>
          <w:rFonts w:ascii="Tahoma" w:eastAsia="Times New Roman" w:hAnsi="Tahoma" w:cs="Tahoma"/>
        </w:rPr>
      </w:pPr>
      <w:r w:rsidRPr="003124BB">
        <w:rPr>
          <w:rFonts w:ascii="Tahoma" w:eastAsia="Times New Roman" w:hAnsi="Tahoma" w:cs="Tahoma"/>
        </w:rPr>
        <w:br/>
      </w:r>
      <w:r w:rsidRPr="003124BB">
        <w:rPr>
          <w:rFonts w:hint="eastAsia"/>
        </w:rPr>
        <w:t>这样就循环添加了</w:t>
      </w:r>
      <w:r w:rsidRPr="003124BB">
        <w:rPr>
          <w:rFonts w:ascii="Tahoma" w:eastAsia="Times New Roman" w:hAnsi="Tahoma" w:cs="Tahoma"/>
        </w:rPr>
        <w:t>30</w:t>
      </w:r>
      <w:r w:rsidRPr="003124BB">
        <w:rPr>
          <w:rFonts w:hint="eastAsia"/>
        </w:rPr>
        <w:t>条数据，同样也可以省略括号的写</w:t>
      </w:r>
      <w:r w:rsidRPr="003124BB">
        <w:t>法</w:t>
      </w:r>
    </w:p>
    <w:p w:rsidR="003124BB" w:rsidRPr="003124BB" w:rsidRDefault="003124BB" w:rsidP="00463585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&gt; for (var i = 0; i &lt; 30; i++) db.users.save({name: "u_" + i, age: 22 + i, sex: i % 2});</w:t>
      </w:r>
    </w:p>
    <w:p w:rsidR="00463585" w:rsidRPr="003124BB" w:rsidRDefault="00463585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463585" w:rsidRDefault="003124BB" w:rsidP="00463585">
      <w:pPr>
        <w:wordWrap w:val="0"/>
        <w:spacing w:after="0" w:line="378" w:lineRule="atLeast"/>
        <w:ind w:left="360"/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463585">
        <w:t>也是可以的，当你用db.users.find()查询的时候，显示多条数据而无法一页显示的情况下，可以用it查看下一页的信息；</w:t>
      </w:r>
    </w:p>
    <w:p w:rsidR="003124BB" w:rsidRPr="00463585" w:rsidRDefault="003124BB" w:rsidP="00463585">
      <w:pPr>
        <w:pStyle w:val="Heading2"/>
        <w:rPr>
          <w:rStyle w:val="Heading2Char"/>
        </w:rPr>
      </w:pPr>
      <w:r w:rsidRPr="00463585">
        <w:t xml:space="preserve">find </w:t>
      </w:r>
      <w:r w:rsidRPr="00463585">
        <w:t>游标查询</w:t>
      </w:r>
    </w:p>
    <w:p w:rsidR="003124BB" w:rsidRPr="003124BB" w:rsidRDefault="003124BB" w:rsidP="00463585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Pr="003124BB" w:rsidRDefault="003124BB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&gt;var cursor = db.users.find();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&gt; while (cursor.hasNext()) {</w:t>
      </w:r>
      <w:r w:rsidRPr="003124BB">
        <w:rPr>
          <w:rFonts w:ascii="Tahoma" w:eastAsia="Times New Roman" w:hAnsi="Tahoma" w:cs="Tahoma"/>
          <w:color w:val="000000"/>
          <w:sz w:val="21"/>
        </w:rPr>
        <w:t> 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    printjson(cursor.next());</w:t>
      </w:r>
      <w:r w:rsidRPr="003124BB">
        <w:rPr>
          <w:rFonts w:ascii="Tahoma" w:eastAsia="Times New Roman" w:hAnsi="Tahoma" w:cs="Tahoma"/>
          <w:color w:val="000000"/>
          <w:sz w:val="21"/>
        </w:rPr>
        <w:t> 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}</w:t>
      </w:r>
    </w:p>
    <w:p w:rsidR="003124BB" w:rsidRPr="003124BB" w:rsidRDefault="003124BB" w:rsidP="00463585">
      <w:pPr>
        <w:ind w:left="360"/>
        <w:rPr>
          <w:rFonts w:ascii="Tahoma" w:eastAsia="Times New Roman" w:hAnsi="Tahoma" w:cs="Tahoma"/>
        </w:rPr>
      </w:pPr>
      <w:r w:rsidRPr="003124BB">
        <w:rPr>
          <w:rFonts w:ascii="Tahoma" w:eastAsia="Times New Roman" w:hAnsi="Tahoma" w:cs="Tahoma"/>
        </w:rPr>
        <w:br/>
      </w:r>
      <w:r w:rsidRPr="003124BB">
        <w:rPr>
          <w:rFonts w:hint="eastAsia"/>
        </w:rPr>
        <w:t>这样就查询所有的</w:t>
      </w:r>
      <w:r w:rsidRPr="003124BB">
        <w:rPr>
          <w:rFonts w:ascii="Tahoma" w:eastAsia="Times New Roman" w:hAnsi="Tahoma" w:cs="Tahoma"/>
        </w:rPr>
        <w:t>users</w:t>
      </w:r>
      <w:r w:rsidRPr="003124BB">
        <w:rPr>
          <w:rFonts w:hint="eastAsia"/>
        </w:rPr>
        <w:t>信息，同样可以这样</w:t>
      </w:r>
      <w:r w:rsidRPr="003124BB">
        <w:t>写</w:t>
      </w:r>
      <w:r w:rsidR="00463585">
        <w:rPr>
          <w:rFonts w:hint="eastAsia"/>
        </w:rPr>
        <w:t>：</w:t>
      </w:r>
    </w:p>
    <w:p w:rsidR="003124BB" w:rsidRPr="003124BB" w:rsidRDefault="003124BB" w:rsidP="00463585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var cursor = db.users.find();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while (cursor.hasNext()) { printjson(cursor.next); }</w:t>
      </w:r>
    </w:p>
    <w:p w:rsidR="00463585" w:rsidRPr="003124BB" w:rsidRDefault="00463585" w:rsidP="00463585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035AC6" w:rsidRDefault="003124BB" w:rsidP="00035AC6">
      <w:pPr>
        <w:wordWrap w:val="0"/>
        <w:spacing w:after="0" w:line="378" w:lineRule="atLeast"/>
        <w:ind w:firstLine="360"/>
      </w:pPr>
      <w:r w:rsidRPr="00035AC6">
        <w:t>同样可以省略{}号</w:t>
      </w:r>
    </w:p>
    <w:p w:rsidR="003124BB" w:rsidRPr="003124BB" w:rsidRDefault="003124BB" w:rsidP="00035AC6">
      <w:pPr>
        <w:pStyle w:val="Heading2"/>
      </w:pPr>
      <w:r w:rsidRPr="003124BB">
        <w:t>forEach</w:t>
      </w:r>
      <w:r w:rsidRPr="003124BB">
        <w:rPr>
          <w:rFonts w:ascii="宋体" w:eastAsia="宋体" w:hAnsi="宋体" w:cs="宋体" w:hint="eastAsia"/>
        </w:rPr>
        <w:t>迭代循</w:t>
      </w:r>
      <w:r w:rsidRPr="003124BB">
        <w:rPr>
          <w:rFonts w:ascii="宋体" w:eastAsia="宋体" w:hAnsi="宋体" w:cs="宋体"/>
        </w:rPr>
        <w:t>环</w:t>
      </w:r>
    </w:p>
    <w:p w:rsidR="003124BB" w:rsidRPr="003124BB" w:rsidRDefault="003124BB" w:rsidP="00035AC6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035A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lastRenderedPageBreak/>
        <w:t>db.users.find().forEach(printjson);</w:t>
      </w:r>
    </w:p>
    <w:p w:rsidR="00035AC6" w:rsidRPr="003124BB" w:rsidRDefault="00035AC6" w:rsidP="00035A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035AC6" w:rsidRDefault="003124BB" w:rsidP="00035AC6">
      <w:pPr>
        <w:wordWrap w:val="0"/>
        <w:spacing w:after="0" w:line="378" w:lineRule="atLeast"/>
        <w:ind w:firstLine="360"/>
      </w:pPr>
      <w:r w:rsidRPr="00035AC6">
        <w:t>forEach中必须传递一个函数来处理每条迭代的数据信息</w:t>
      </w:r>
    </w:p>
    <w:p w:rsidR="00035AC6" w:rsidRDefault="00035AC6" w:rsidP="00035AC6">
      <w:pPr>
        <w:wordWrap w:val="0"/>
        <w:spacing w:after="0" w:line="378" w:lineRule="atLeast"/>
        <w:ind w:firstLine="360"/>
      </w:pPr>
    </w:p>
    <w:p w:rsidR="003124BB" w:rsidRPr="003124BB" w:rsidRDefault="003124BB" w:rsidP="00035AC6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将</w:t>
      </w:r>
      <w:r w:rsidRPr="003124BB">
        <w:rPr>
          <w:rFonts w:ascii="Tahoma" w:eastAsia="Times New Roman" w:hAnsi="Tahoma" w:cs="Tahoma"/>
        </w:rPr>
        <w:t>find</w:t>
      </w:r>
      <w:r w:rsidRPr="003124BB">
        <w:rPr>
          <w:rFonts w:hint="eastAsia"/>
        </w:rPr>
        <w:t>游标当数组处</w:t>
      </w:r>
      <w:r w:rsidRPr="003124BB">
        <w:t>理</w:t>
      </w:r>
    </w:p>
    <w:p w:rsidR="003124BB" w:rsidRPr="003124BB" w:rsidRDefault="003124BB" w:rsidP="00035AC6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035A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var cursor = db.users.find();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cursor[4];</w:t>
      </w:r>
    </w:p>
    <w:p w:rsidR="00035AC6" w:rsidRPr="003124BB" w:rsidRDefault="00035AC6" w:rsidP="00035A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035AC6" w:rsidRDefault="003124BB" w:rsidP="00035AC6">
      <w:pPr>
        <w:ind w:left="360"/>
        <w:rPr>
          <w:rFonts w:ascii="Tahoma" w:eastAsiaTheme="minorEastAsia" w:hAnsi="Tahoma" w:cs="Tahoma"/>
        </w:rPr>
      </w:pPr>
      <w:r w:rsidRPr="003124BB">
        <w:rPr>
          <w:rFonts w:hint="eastAsia"/>
        </w:rPr>
        <w:t>取得下标索引为</w:t>
      </w:r>
      <w:r w:rsidRPr="003124BB">
        <w:rPr>
          <w:rFonts w:ascii="Tahoma" w:eastAsia="Times New Roman" w:hAnsi="Tahoma" w:cs="Tahoma"/>
        </w:rPr>
        <w:t>4</w:t>
      </w:r>
      <w:r w:rsidRPr="003124BB">
        <w:rPr>
          <w:rFonts w:hint="eastAsia"/>
        </w:rPr>
        <w:t>的那条数据</w:t>
      </w:r>
      <w:r w:rsidRPr="003124BB">
        <w:rPr>
          <w:rFonts w:ascii="Tahoma" w:eastAsia="Times New Roman" w:hAnsi="Tahoma" w:cs="Tahoma"/>
        </w:rPr>
        <w:br/>
      </w:r>
      <w:r w:rsidRPr="003124BB">
        <w:rPr>
          <w:rFonts w:hint="eastAsia"/>
        </w:rPr>
        <w:t>既然可以当做数组处理，那么就可以获得它的长度：</w:t>
      </w:r>
      <w:r w:rsidRPr="003124BB">
        <w:rPr>
          <w:rFonts w:ascii="Tahoma" w:eastAsia="Times New Roman" w:hAnsi="Tahoma" w:cs="Tahoma"/>
        </w:rPr>
        <w:t>cursor.length();</w:t>
      </w:r>
      <w:r w:rsidRPr="003124BB">
        <w:rPr>
          <w:rFonts w:hint="eastAsia"/>
        </w:rPr>
        <w:t>或者</w:t>
      </w:r>
      <w:r w:rsidRPr="003124BB">
        <w:rPr>
          <w:rFonts w:ascii="Tahoma" w:eastAsia="Times New Roman" w:hAnsi="Tahoma" w:cs="Tahoma"/>
        </w:rPr>
        <w:t>cursor.count();</w:t>
      </w:r>
    </w:p>
    <w:p w:rsidR="003124BB" w:rsidRPr="003124BB" w:rsidRDefault="003124BB" w:rsidP="00035AC6">
      <w:pPr>
        <w:ind w:left="360"/>
        <w:rPr>
          <w:rFonts w:ascii="Tahoma" w:eastAsia="Times New Roman" w:hAnsi="Tahoma" w:cs="Tahoma"/>
        </w:rPr>
      </w:pPr>
      <w:r w:rsidRPr="003124BB">
        <w:rPr>
          <w:rFonts w:ascii="Tahoma" w:eastAsia="Times New Roman" w:hAnsi="Tahoma" w:cs="Tahoma"/>
        </w:rPr>
        <w:br/>
      </w:r>
      <w:r w:rsidRPr="003124BB">
        <w:rPr>
          <w:rFonts w:hint="eastAsia"/>
        </w:rPr>
        <w:t>那样我们也可以用循环显示数</w:t>
      </w:r>
      <w:r w:rsidRPr="003124BB">
        <w:t>据</w:t>
      </w:r>
    </w:p>
    <w:p w:rsidR="003124BB" w:rsidRPr="003124BB" w:rsidRDefault="003124BB" w:rsidP="00035AC6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035A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for (var i = 0, len = c.length(); i &lt; len; i++) printjson(c[i]);</w:t>
      </w:r>
    </w:p>
    <w:p w:rsidR="00035AC6" w:rsidRPr="003124BB" w:rsidRDefault="00035AC6" w:rsidP="00035A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035AC6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将</w:t>
      </w:r>
      <w:r w:rsidRPr="003124BB">
        <w:rPr>
          <w:rFonts w:ascii="Tahoma" w:eastAsia="Times New Roman" w:hAnsi="Tahoma" w:cs="Tahoma"/>
        </w:rPr>
        <w:t>find</w:t>
      </w:r>
      <w:r w:rsidRPr="003124BB">
        <w:rPr>
          <w:rFonts w:hint="eastAsia"/>
        </w:rPr>
        <w:t>游标转换成数</w:t>
      </w:r>
      <w:r w:rsidRPr="003124BB">
        <w:t>组</w:t>
      </w:r>
    </w:p>
    <w:p w:rsidR="003124BB" w:rsidRPr="003124BB" w:rsidRDefault="003124BB" w:rsidP="00035AC6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035A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&gt; var arr = db.users.find().toArray();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&gt; printjson(arr[2]);</w:t>
      </w:r>
    </w:p>
    <w:p w:rsidR="00035AC6" w:rsidRPr="003124BB" w:rsidRDefault="00035AC6" w:rsidP="00035A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035AC6" w:rsidRDefault="003124BB" w:rsidP="00035AC6">
      <w:pPr>
        <w:wordWrap w:val="0"/>
        <w:spacing w:after="0" w:line="378" w:lineRule="atLeast"/>
        <w:ind w:firstLine="360"/>
      </w:pPr>
      <w:r w:rsidRPr="00035AC6">
        <w:t>用toArray方法将其转换为数组</w:t>
      </w:r>
    </w:p>
    <w:p w:rsidR="00035AC6" w:rsidRPr="00035AC6" w:rsidRDefault="003124BB" w:rsidP="00035AC6">
      <w:pPr>
        <w:pStyle w:val="Heading2"/>
      </w:pPr>
      <w:r w:rsidRPr="00035AC6">
        <w:t>定制我们自己的查询结果</w:t>
      </w:r>
    </w:p>
    <w:p w:rsidR="003124BB" w:rsidRPr="003124BB" w:rsidRDefault="003124BB" w:rsidP="00035AC6">
      <w:pPr>
        <w:ind w:left="360"/>
        <w:rPr>
          <w:rFonts w:ascii="Tahoma" w:eastAsia="Times New Roman" w:hAnsi="Tahoma" w:cs="Tahoma"/>
        </w:rPr>
      </w:pPr>
      <w:r w:rsidRPr="003124BB">
        <w:rPr>
          <w:rFonts w:ascii="Tahoma" w:eastAsia="Times New Roman" w:hAnsi="Tahoma" w:cs="Tahoma"/>
        </w:rPr>
        <w:br/>
      </w:r>
      <w:r w:rsidRPr="003124BB">
        <w:rPr>
          <w:rFonts w:hint="eastAsia"/>
        </w:rPr>
        <w:t>只显示</w:t>
      </w:r>
      <w:r w:rsidRPr="003124BB">
        <w:rPr>
          <w:rFonts w:ascii="Tahoma" w:eastAsia="Times New Roman" w:hAnsi="Tahoma" w:cs="Tahoma"/>
        </w:rPr>
        <w:t>age &lt;= 28</w:t>
      </w:r>
      <w:r w:rsidRPr="003124BB">
        <w:rPr>
          <w:rFonts w:hint="eastAsia"/>
        </w:rPr>
        <w:t>的并且只显示</w:t>
      </w:r>
      <w:r w:rsidRPr="003124BB">
        <w:rPr>
          <w:rFonts w:ascii="Tahoma" w:eastAsia="Times New Roman" w:hAnsi="Tahoma" w:cs="Tahoma"/>
        </w:rPr>
        <w:t>age</w:t>
      </w:r>
      <w:r w:rsidRPr="003124BB">
        <w:rPr>
          <w:rFonts w:hint="eastAsia"/>
        </w:rPr>
        <w:t>这列数</w:t>
      </w:r>
      <w:r w:rsidRPr="003124BB">
        <w:t>据</w:t>
      </w:r>
    </w:p>
    <w:p w:rsidR="003124BB" w:rsidRPr="003124BB" w:rsidRDefault="003124BB" w:rsidP="00035AC6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035A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db.users.find({age: {$lte: 28}}, {age: 1}).forEach(printjson);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db.users.find({age: {$lte: 28}}, {age: true}).forEach(printjson);</w:t>
      </w:r>
    </w:p>
    <w:p w:rsidR="00035AC6" w:rsidRPr="003124BB" w:rsidRDefault="00035AC6" w:rsidP="00035A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035AC6">
      <w:pPr>
        <w:ind w:left="360"/>
        <w:rPr>
          <w:rFonts w:ascii="Tahoma" w:eastAsia="Times New Roman" w:hAnsi="Tahoma" w:cs="Tahoma"/>
        </w:rPr>
      </w:pPr>
      <w:r w:rsidRPr="003124BB">
        <w:rPr>
          <w:rFonts w:ascii="Tahoma" w:eastAsia="Times New Roman" w:hAnsi="Tahoma" w:cs="Tahoma"/>
        </w:rPr>
        <w:lastRenderedPageBreak/>
        <w:br/>
      </w:r>
      <w:r w:rsidRPr="003124BB">
        <w:rPr>
          <w:rFonts w:hint="eastAsia"/>
        </w:rPr>
        <w:t>排除</w:t>
      </w:r>
      <w:r w:rsidRPr="003124BB">
        <w:rPr>
          <w:rFonts w:ascii="Tahoma" w:eastAsia="Times New Roman" w:hAnsi="Tahoma" w:cs="Tahoma"/>
        </w:rPr>
        <w:t>age</w:t>
      </w:r>
      <w:r w:rsidRPr="003124BB">
        <w:rPr>
          <w:rFonts w:hint="eastAsia"/>
        </w:rPr>
        <w:t>的</w:t>
      </w:r>
      <w:r w:rsidRPr="003124BB">
        <w:t>列</w:t>
      </w:r>
    </w:p>
    <w:p w:rsidR="003124BB" w:rsidRPr="003124BB" w:rsidRDefault="003124BB" w:rsidP="00035AC6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Pr="003124BB" w:rsidRDefault="003124BB" w:rsidP="00035AC6">
      <w:pPr>
        <w:shd w:val="clear" w:color="auto" w:fill="DDEDFB"/>
        <w:wordWrap w:val="0"/>
        <w:spacing w:after="45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db.users.find({age: {$lte: 28}}, {age: false}).forEach(printjson);</w:t>
      </w:r>
    </w:p>
    <w:p w:rsidR="003124BB" w:rsidRPr="003124BB" w:rsidRDefault="003124BB" w:rsidP="00035AC6">
      <w:pPr>
        <w:pStyle w:val="Heading2"/>
      </w:pPr>
      <w:r w:rsidRPr="003124BB">
        <w:t>forEach</w:t>
      </w:r>
      <w:r w:rsidRPr="003124BB">
        <w:rPr>
          <w:rFonts w:ascii="宋体" w:eastAsia="宋体" w:hAnsi="宋体" w:cs="宋体" w:hint="eastAsia"/>
        </w:rPr>
        <w:t>传递函数显示信</w:t>
      </w:r>
      <w:r w:rsidRPr="003124BB">
        <w:rPr>
          <w:rFonts w:ascii="宋体" w:eastAsia="宋体" w:hAnsi="宋体" w:cs="宋体"/>
        </w:rPr>
        <w:t>息</w:t>
      </w:r>
    </w:p>
    <w:p w:rsidR="003124BB" w:rsidRPr="003124BB" w:rsidRDefault="003124BB" w:rsidP="00035AC6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035A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db.things.find({x:4}).forEach(function(x) {print(tojson(x));});</w:t>
      </w:r>
    </w:p>
    <w:p w:rsidR="00035AC6" w:rsidRPr="003124BB" w:rsidRDefault="00035AC6" w:rsidP="00035A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035AC6" w:rsidRPr="00035AC6" w:rsidRDefault="003124BB" w:rsidP="00035AC6">
      <w:pPr>
        <w:pStyle w:val="Heading1"/>
      </w:pPr>
      <w:r w:rsidRPr="00035AC6">
        <w:t>其他</w:t>
      </w:r>
      <w:r w:rsidRPr="00035AC6">
        <w:t> </w:t>
      </w:r>
    </w:p>
    <w:p w:rsidR="003124BB" w:rsidRPr="00035AC6" w:rsidRDefault="003124BB" w:rsidP="00035AC6">
      <w:pPr>
        <w:pStyle w:val="Heading2"/>
        <w:numPr>
          <w:ilvl w:val="0"/>
          <w:numId w:val="22"/>
        </w:numPr>
        <w:rPr>
          <w:rFonts w:ascii="Tahoma" w:eastAsia="Times New Roman" w:hAnsi="Tahoma" w:cs="Tahoma"/>
        </w:rPr>
      </w:pPr>
      <w:r w:rsidRPr="003124BB">
        <w:rPr>
          <w:rFonts w:hint="eastAsia"/>
        </w:rPr>
        <w:t>查询之前的错误信</w:t>
      </w:r>
      <w:r w:rsidRPr="003124BB">
        <w:t>息</w:t>
      </w:r>
    </w:p>
    <w:p w:rsidR="003124BB" w:rsidRPr="003124BB" w:rsidRDefault="003124BB" w:rsidP="00035AC6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035A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db.getPrevError();</w:t>
      </w:r>
    </w:p>
    <w:p w:rsidR="00035AC6" w:rsidRPr="003124BB" w:rsidRDefault="00035AC6" w:rsidP="00035A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3124BB" w:rsidRPr="003124BB" w:rsidRDefault="003124BB" w:rsidP="00035AC6">
      <w:pPr>
        <w:pStyle w:val="Heading2"/>
        <w:rPr>
          <w:rFonts w:ascii="Tahoma" w:eastAsia="Times New Roman" w:hAnsi="Tahoma" w:cs="Tahoma"/>
        </w:rPr>
      </w:pPr>
      <w:r w:rsidRPr="003124BB">
        <w:rPr>
          <w:rFonts w:hint="eastAsia"/>
        </w:rPr>
        <w:t>清除错误记</w:t>
      </w:r>
      <w:r w:rsidRPr="003124BB">
        <w:t>录</w:t>
      </w:r>
    </w:p>
    <w:p w:rsidR="003124BB" w:rsidRPr="003124BB" w:rsidRDefault="003124BB" w:rsidP="00035AC6">
      <w:pPr>
        <w:shd w:val="clear" w:color="auto" w:fill="F2F6FB"/>
        <w:wordWrap w:val="0"/>
        <w:spacing w:after="0" w:line="378" w:lineRule="atLeast"/>
        <w:ind w:left="36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Default="003124BB" w:rsidP="00035A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db.resetError();</w:t>
      </w:r>
    </w:p>
    <w:p w:rsidR="00035AC6" w:rsidRPr="003124BB" w:rsidRDefault="00035AC6" w:rsidP="00035AC6">
      <w:pPr>
        <w:shd w:val="clear" w:color="auto" w:fill="DDEDFB"/>
        <w:wordWrap w:val="0"/>
        <w:spacing w:after="45" w:line="378" w:lineRule="atLeast"/>
        <w:ind w:left="360"/>
        <w:rPr>
          <w:rFonts w:ascii="Tahoma" w:eastAsiaTheme="minorEastAsia" w:hAnsi="Tahoma" w:cs="Tahoma"/>
          <w:color w:val="000000"/>
          <w:sz w:val="21"/>
          <w:szCs w:val="21"/>
        </w:rPr>
      </w:pPr>
    </w:p>
    <w:p w:rsidR="00035AC6" w:rsidRPr="00035AC6" w:rsidRDefault="003124BB" w:rsidP="00035AC6">
      <w:pPr>
        <w:pStyle w:val="Heading2"/>
        <w:rPr>
          <w:rStyle w:val="Heading2Char"/>
          <w:bCs/>
        </w:rPr>
      </w:pPr>
      <w:r w:rsidRPr="00035AC6">
        <w:rPr>
          <w:rStyle w:val="Heading2Char"/>
          <w:bCs/>
        </w:rPr>
        <w:t>查看聚集集合基本信息</w:t>
      </w:r>
    </w:p>
    <w:p w:rsidR="00035AC6" w:rsidRDefault="00035AC6" w:rsidP="00035AC6">
      <w:pPr>
        <w:pStyle w:val="ListParagraph"/>
        <w:numPr>
          <w:ilvl w:val="0"/>
          <w:numId w:val="23"/>
        </w:numPr>
      </w:pPr>
      <w:r w:rsidRPr="00035AC6">
        <w:rPr>
          <w:rFonts w:ascii="宋体" w:eastAsia="宋体" w:hAnsi="宋体" w:cs="宋体" w:hint="eastAsia"/>
        </w:rPr>
        <w:t>查看帮助</w:t>
      </w:r>
      <w:r w:rsidRPr="003124BB">
        <w:t>  db.yourColl.help();</w:t>
      </w:r>
    </w:p>
    <w:p w:rsidR="00035AC6" w:rsidRDefault="00035AC6" w:rsidP="00035AC6">
      <w:pPr>
        <w:pStyle w:val="ListParagraph"/>
        <w:numPr>
          <w:ilvl w:val="0"/>
          <w:numId w:val="23"/>
        </w:numPr>
      </w:pPr>
      <w:r w:rsidRPr="00035AC6">
        <w:rPr>
          <w:rFonts w:ascii="宋体" w:eastAsia="宋体" w:hAnsi="宋体" w:cs="宋体" w:hint="eastAsia"/>
        </w:rPr>
        <w:t>查询当前集合的数据条数</w:t>
      </w:r>
      <w:r>
        <w:t>  db.yourColl.count();</w:t>
      </w:r>
    </w:p>
    <w:p w:rsidR="00035AC6" w:rsidRDefault="00035AC6" w:rsidP="00035AC6">
      <w:pPr>
        <w:pStyle w:val="ListParagraph"/>
        <w:numPr>
          <w:ilvl w:val="0"/>
          <w:numId w:val="23"/>
        </w:numPr>
      </w:pPr>
      <w:r w:rsidRPr="00035AC6">
        <w:rPr>
          <w:rFonts w:ascii="宋体" w:eastAsia="宋体" w:hAnsi="宋体" w:cs="宋体" w:hint="eastAsia"/>
        </w:rPr>
        <w:t>查看数据空间大小</w:t>
      </w:r>
      <w:r>
        <w:t xml:space="preserve"> db.userInfo.dataSize();</w:t>
      </w:r>
    </w:p>
    <w:p w:rsidR="00035AC6" w:rsidRDefault="00035AC6" w:rsidP="00035AC6">
      <w:pPr>
        <w:pStyle w:val="ListParagraph"/>
        <w:numPr>
          <w:ilvl w:val="0"/>
          <w:numId w:val="23"/>
        </w:numPr>
      </w:pPr>
      <w:r w:rsidRPr="00035AC6">
        <w:rPr>
          <w:rFonts w:ascii="宋体" w:eastAsia="宋体" w:hAnsi="宋体" w:cs="宋体" w:hint="eastAsia"/>
        </w:rPr>
        <w:t>得到当前聚集集合所在的</w:t>
      </w:r>
      <w:r>
        <w:t>db db.userInfo.getDB();</w:t>
      </w:r>
    </w:p>
    <w:p w:rsidR="00035AC6" w:rsidRDefault="00035AC6" w:rsidP="00035AC6">
      <w:pPr>
        <w:pStyle w:val="ListParagraph"/>
        <w:numPr>
          <w:ilvl w:val="0"/>
          <w:numId w:val="23"/>
        </w:numPr>
      </w:pPr>
      <w:r w:rsidRPr="00035AC6">
        <w:rPr>
          <w:rFonts w:ascii="宋体" w:eastAsia="宋体" w:hAnsi="宋体" w:cs="宋体" w:hint="eastAsia"/>
        </w:rPr>
        <w:t>得到当前聚集的状态</w:t>
      </w:r>
      <w:r>
        <w:t xml:space="preserve"> db.userInfo.stats();</w:t>
      </w:r>
    </w:p>
    <w:p w:rsidR="00035AC6" w:rsidRDefault="00035AC6" w:rsidP="00035AC6">
      <w:pPr>
        <w:pStyle w:val="ListParagraph"/>
        <w:numPr>
          <w:ilvl w:val="0"/>
          <w:numId w:val="23"/>
        </w:numPr>
      </w:pPr>
      <w:r w:rsidRPr="00035AC6">
        <w:rPr>
          <w:rFonts w:ascii="宋体" w:eastAsia="宋体" w:hAnsi="宋体" w:cs="宋体" w:hint="eastAsia"/>
        </w:rPr>
        <w:t>聚集集合储存空间大小</w:t>
      </w:r>
      <w:r>
        <w:t xml:space="preserve"> db.userInfo.storageSize();</w:t>
      </w:r>
    </w:p>
    <w:p w:rsidR="00035AC6" w:rsidRDefault="00035AC6" w:rsidP="00035AC6">
      <w:pPr>
        <w:pStyle w:val="ListParagraph"/>
        <w:numPr>
          <w:ilvl w:val="0"/>
          <w:numId w:val="23"/>
        </w:numPr>
      </w:pPr>
      <w:r w:rsidRPr="00035AC6">
        <w:rPr>
          <w:rFonts w:ascii="宋体" w:eastAsia="宋体" w:hAnsi="宋体" w:cs="宋体" w:hint="eastAsia"/>
        </w:rPr>
        <w:t>得到聚集集合总大小</w:t>
      </w:r>
      <w:r>
        <w:t xml:space="preserve"> db.userInfo.totalSize();</w:t>
      </w:r>
    </w:p>
    <w:p w:rsidR="00035AC6" w:rsidRDefault="00035AC6" w:rsidP="00035AC6">
      <w:pPr>
        <w:pStyle w:val="ListParagraph"/>
        <w:numPr>
          <w:ilvl w:val="0"/>
          <w:numId w:val="23"/>
        </w:numPr>
      </w:pPr>
      <w:r w:rsidRPr="003124BB">
        <w:t>Shard</w:t>
      </w:r>
      <w:r w:rsidRPr="00035AC6">
        <w:rPr>
          <w:rFonts w:ascii="宋体" w:eastAsia="宋体" w:hAnsi="宋体" w:cs="宋体" w:hint="eastAsia"/>
        </w:rPr>
        <w:t>版本信息</w:t>
      </w:r>
      <w:r w:rsidRPr="003124BB">
        <w:t>  db.userInfo.getShardVersi</w:t>
      </w:r>
      <w:r>
        <w:t>on()</w:t>
      </w:r>
    </w:p>
    <w:p w:rsidR="00035AC6" w:rsidRDefault="00035AC6" w:rsidP="00035AC6">
      <w:pPr>
        <w:pStyle w:val="ListParagraph"/>
        <w:numPr>
          <w:ilvl w:val="0"/>
          <w:numId w:val="23"/>
        </w:numPr>
      </w:pPr>
      <w:r w:rsidRPr="00035AC6">
        <w:rPr>
          <w:rFonts w:ascii="宋体" w:eastAsia="宋体" w:hAnsi="宋体" w:cs="宋体" w:hint="eastAsia"/>
        </w:rPr>
        <w:t>聚集集合重命名</w:t>
      </w:r>
      <w:r w:rsidRPr="003124BB">
        <w:t xml:space="preserve"> db.userInfo.renameCollection("users"); </w:t>
      </w:r>
      <w:r w:rsidRPr="00035AC6">
        <w:rPr>
          <w:rFonts w:ascii="宋体" w:eastAsia="宋体" w:hAnsi="宋体" w:cs="宋体" w:hint="eastAsia"/>
        </w:rPr>
        <w:t>将</w:t>
      </w:r>
      <w:r w:rsidRPr="003124BB">
        <w:t>userInfo</w:t>
      </w:r>
      <w:r w:rsidRPr="00035AC6">
        <w:rPr>
          <w:rFonts w:ascii="宋体" w:eastAsia="宋体" w:hAnsi="宋体" w:cs="宋体" w:hint="eastAsia"/>
        </w:rPr>
        <w:t>重命名为</w:t>
      </w:r>
      <w:r>
        <w:t>users</w:t>
      </w:r>
    </w:p>
    <w:p w:rsidR="003124BB" w:rsidRDefault="00035AC6" w:rsidP="00035AC6">
      <w:pPr>
        <w:pStyle w:val="ListParagraph"/>
        <w:numPr>
          <w:ilvl w:val="0"/>
          <w:numId w:val="23"/>
        </w:numPr>
      </w:pPr>
      <w:r w:rsidRPr="00035AC6">
        <w:rPr>
          <w:rFonts w:ascii="宋体" w:eastAsia="宋体" w:hAnsi="宋体" w:cs="宋体" w:hint="eastAsia"/>
        </w:rPr>
        <w:lastRenderedPageBreak/>
        <w:t>删除当前聚集集合</w:t>
      </w:r>
      <w:r w:rsidRPr="003124BB">
        <w:t xml:space="preserve"> db.userInfo.drop();</w:t>
      </w:r>
      <w:r>
        <w:br/>
      </w:r>
      <w:r>
        <w:br/>
      </w:r>
    </w:p>
    <w:p w:rsidR="00035AC6" w:rsidRPr="003124BB" w:rsidRDefault="00035AC6" w:rsidP="00035AC6">
      <w:pPr>
        <w:pStyle w:val="ListParagraph"/>
        <w:ind w:left="1080"/>
      </w:pPr>
    </w:p>
    <w:p w:rsidR="003124BB" w:rsidRPr="003124BB" w:rsidRDefault="003124BB" w:rsidP="00C53BB6">
      <w:pPr>
        <w:shd w:val="clear" w:color="auto" w:fill="F2F6FB"/>
        <w:wordWrap w:val="0"/>
        <w:spacing w:after="0" w:line="378" w:lineRule="atLeast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宋体" w:eastAsia="宋体" w:hAnsi="宋体" w:cs="宋体" w:hint="eastAsia"/>
          <w:color w:val="000000"/>
          <w:sz w:val="21"/>
          <w:szCs w:val="21"/>
          <w:u w:val="single"/>
        </w:rPr>
        <w:t>复制代码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124BB" w:rsidRPr="003124BB" w:rsidRDefault="003124BB" w:rsidP="00C53BB6">
      <w:pPr>
        <w:shd w:val="clear" w:color="auto" w:fill="DDEDFB"/>
        <w:wordWrap w:val="0"/>
        <w:spacing w:after="45" w:line="378" w:lineRule="atLeast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3124BB">
        <w:rPr>
          <w:rFonts w:ascii="Tahoma" w:eastAsia="Times New Roman" w:hAnsi="Tahoma" w:cs="Tahoma"/>
          <w:color w:val="000000"/>
          <w:sz w:val="21"/>
          <w:szCs w:val="21"/>
        </w:rPr>
        <w:t>show dbs: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显示数据库列表</w:t>
      </w:r>
      <w:r w:rsidRPr="003124BB">
        <w:rPr>
          <w:rFonts w:ascii="Tahoma" w:eastAsia="Times New Roman" w:hAnsi="Tahoma" w:cs="Tahoma"/>
          <w:color w:val="000000"/>
          <w:sz w:val="21"/>
        </w:rPr>
        <w:t> 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show collections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：显示当前数据库中的集合（类似关系数据库中的表）</w:t>
      </w:r>
      <w:r w:rsidRPr="003124BB">
        <w:rPr>
          <w:rFonts w:ascii="Tahoma" w:eastAsia="Times New Roman" w:hAnsi="Tahoma" w:cs="Tahoma"/>
          <w:color w:val="000000"/>
          <w:sz w:val="21"/>
        </w:rPr>
        <w:t> 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show users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：显示用户</w:t>
      </w:r>
      <w:r w:rsidRPr="003124BB">
        <w:rPr>
          <w:rFonts w:ascii="Tahoma" w:eastAsia="Times New Roman" w:hAnsi="Tahoma" w:cs="Tahoma"/>
          <w:color w:val="000000"/>
          <w:sz w:val="21"/>
        </w:rPr>
        <w:t> 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use &lt;db name&gt;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：切换当前数据库，这和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MS-SQL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里面的意思一样</w:t>
      </w:r>
      <w:r w:rsidRPr="003124BB">
        <w:rPr>
          <w:rFonts w:ascii="Tahoma" w:eastAsia="Times New Roman" w:hAnsi="Tahoma" w:cs="Tahoma"/>
          <w:color w:val="000000"/>
          <w:sz w:val="21"/>
        </w:rPr>
        <w:t> 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db.help()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：显示数据库操作命令，里面有很多的命令</w:t>
      </w:r>
      <w:r w:rsidRPr="003124BB">
        <w:rPr>
          <w:rFonts w:ascii="Tahoma" w:eastAsia="Times New Roman" w:hAnsi="Tahoma" w:cs="Tahoma"/>
          <w:color w:val="000000"/>
          <w:sz w:val="21"/>
        </w:rPr>
        <w:t> 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db.foo.help()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：显示集合操作命令，同样有很多的命令，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foo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指的是当前数据库下，一个叫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foo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的集合，并非真正意义上的命令</w:t>
      </w:r>
      <w:r w:rsidRPr="003124BB">
        <w:rPr>
          <w:rFonts w:ascii="Tahoma" w:eastAsia="Times New Roman" w:hAnsi="Tahoma" w:cs="Tahoma"/>
          <w:color w:val="000000"/>
          <w:sz w:val="21"/>
        </w:rPr>
        <w:t> 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db.foo.find()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：对于当前数据库中的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foo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集合进行数据查找（由于没有条件，会列出所有数据）</w:t>
      </w:r>
      <w:r w:rsidRPr="003124BB">
        <w:rPr>
          <w:rFonts w:ascii="Tahoma" w:eastAsia="Times New Roman" w:hAnsi="Tahoma" w:cs="Tahoma"/>
          <w:color w:val="000000"/>
          <w:sz w:val="21"/>
        </w:rPr>
        <w:t> 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br/>
        <w:t>db.foo.find( { a : 1 } )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：对于当前数据库中的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foo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集合进行查找，条件是数据中有一个属性叫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a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，且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a</w:t>
      </w:r>
      <w:r w:rsidRPr="003124BB">
        <w:rPr>
          <w:rFonts w:ascii="宋体" w:eastAsia="宋体" w:hAnsi="宋体" w:cs="宋体" w:hint="eastAsia"/>
          <w:color w:val="000000"/>
          <w:sz w:val="21"/>
          <w:szCs w:val="21"/>
        </w:rPr>
        <w:t>的值为</w:t>
      </w:r>
      <w:r w:rsidRPr="003124BB">
        <w:rPr>
          <w:rFonts w:ascii="Tahoma" w:eastAsia="Times New Roman" w:hAnsi="Tahoma" w:cs="Tahoma"/>
          <w:color w:val="000000"/>
          <w:sz w:val="21"/>
          <w:szCs w:val="21"/>
        </w:rPr>
        <w:t>1</w:t>
      </w:r>
    </w:p>
    <w:p w:rsidR="00C03A83" w:rsidRDefault="00C03A83"/>
    <w:sectPr w:rsidR="00C03A83" w:rsidSect="00C03A8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C7D" w:rsidRDefault="008A6C7D" w:rsidP="002B7A6C">
      <w:pPr>
        <w:spacing w:after="0"/>
      </w:pPr>
      <w:r>
        <w:separator/>
      </w:r>
    </w:p>
  </w:endnote>
  <w:endnote w:type="continuationSeparator" w:id="1">
    <w:p w:rsidR="008A6C7D" w:rsidRDefault="008A6C7D" w:rsidP="002B7A6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51602"/>
      <w:docPartObj>
        <w:docPartGallery w:val="Page Numbers (Bottom of Page)"/>
        <w:docPartUnique/>
      </w:docPartObj>
    </w:sdtPr>
    <w:sdtContent>
      <w:p w:rsidR="00035AC6" w:rsidRDefault="00060FCA">
        <w:pPr>
          <w:pStyle w:val="Footer"/>
          <w:jc w:val="right"/>
        </w:pPr>
        <w:fldSimple w:instr=" PAGE   \* MERGEFORMAT ">
          <w:r w:rsidR="002944A1">
            <w:rPr>
              <w:noProof/>
            </w:rPr>
            <w:t>4</w:t>
          </w:r>
        </w:fldSimple>
      </w:p>
    </w:sdtContent>
  </w:sdt>
  <w:p w:rsidR="002B7A6C" w:rsidRDefault="002B7A6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C7D" w:rsidRDefault="008A6C7D" w:rsidP="002B7A6C">
      <w:pPr>
        <w:spacing w:after="0"/>
      </w:pPr>
      <w:r>
        <w:separator/>
      </w:r>
    </w:p>
  </w:footnote>
  <w:footnote w:type="continuationSeparator" w:id="1">
    <w:p w:rsidR="008A6C7D" w:rsidRDefault="008A6C7D" w:rsidP="002B7A6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A6C" w:rsidRDefault="002B7A6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A6C" w:rsidRDefault="002B7A6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A6C" w:rsidRDefault="002B7A6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D70A9"/>
    <w:multiLevelType w:val="hybridMultilevel"/>
    <w:tmpl w:val="A260A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24BB"/>
    <w:rsid w:val="00035AC6"/>
    <w:rsid w:val="00051094"/>
    <w:rsid w:val="00055927"/>
    <w:rsid w:val="00060FCA"/>
    <w:rsid w:val="001F3281"/>
    <w:rsid w:val="002424C6"/>
    <w:rsid w:val="00272D0C"/>
    <w:rsid w:val="002944A1"/>
    <w:rsid w:val="002B7A6C"/>
    <w:rsid w:val="003100EB"/>
    <w:rsid w:val="003124BB"/>
    <w:rsid w:val="00463585"/>
    <w:rsid w:val="004C4346"/>
    <w:rsid w:val="00574D82"/>
    <w:rsid w:val="00635F52"/>
    <w:rsid w:val="00672307"/>
    <w:rsid w:val="007A12FC"/>
    <w:rsid w:val="008261CD"/>
    <w:rsid w:val="008A6C7D"/>
    <w:rsid w:val="008B5ACA"/>
    <w:rsid w:val="008C5117"/>
    <w:rsid w:val="008D2D32"/>
    <w:rsid w:val="00904415"/>
    <w:rsid w:val="0099619D"/>
    <w:rsid w:val="009D5000"/>
    <w:rsid w:val="00BF1CCC"/>
    <w:rsid w:val="00C03A83"/>
    <w:rsid w:val="00C53BB6"/>
    <w:rsid w:val="00D019E4"/>
    <w:rsid w:val="00D24EDE"/>
    <w:rsid w:val="00D80E2B"/>
    <w:rsid w:val="00D80EFD"/>
    <w:rsid w:val="00DB6FA6"/>
    <w:rsid w:val="00DE6E85"/>
    <w:rsid w:val="00E265FD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24B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124BB"/>
  </w:style>
  <w:style w:type="paragraph" w:styleId="Footer">
    <w:name w:val="footer"/>
    <w:basedOn w:val="Normal"/>
    <w:link w:val="FooterChar"/>
    <w:uiPriority w:val="99"/>
    <w:unhideWhenUsed/>
    <w:rsid w:val="00035AC6"/>
    <w:pPr>
      <w:tabs>
        <w:tab w:val="center" w:pos="4320"/>
        <w:tab w:val="right" w:pos="8640"/>
      </w:tabs>
      <w:spacing w:after="200" w:line="276" w:lineRule="auto"/>
    </w:pPr>
    <w:rPr>
      <w:rFonts w:asciiTheme="minorHAnsi" w:eastAsiaTheme="minorEastAsia" w:hAnsiTheme="minorHAnsi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35AC6"/>
    <w:rPr>
      <w:rFonts w:eastAsiaTheme="minorEastAsi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0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77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8119347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6317470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0043601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7988214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7705073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19184617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8617636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18413025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2719907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4656214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1790607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22259770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2297321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3847045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44908246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917217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12272617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8671367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0537941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3752233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8492150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91608567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3440949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7164978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6212171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1024019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3290443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9306766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4748918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8784762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4193360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3411212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11782407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0151649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3927114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4158099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2476961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4997958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0828103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6197692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6661279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97285729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7393476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1414481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2952015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993379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470847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2316155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1816291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12048633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778169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1714602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04991629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98580966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7095550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6967517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41415761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10588198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42858147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142783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4180830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1897797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9455754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153069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005638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9038346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7938480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4714017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9451278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0736086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0594573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474229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0636288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0989308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6730893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0516160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7070382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3444922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4898761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3340804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5361175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95008982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6799478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2008747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95069863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12509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8136558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07546616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8053017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15070829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05377521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9270609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2689048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9902245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5264542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4630172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0322158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553197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12927163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8194806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3980824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193475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4116084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20163194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9590268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6594421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393008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4558876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91674184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1149552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059024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2149223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5741044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67797203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91883185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27494213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0676572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01472398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2155274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6263131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8075814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0947041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5291190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9254692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0530895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0145358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3781651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3448659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2656667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6569531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9872232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935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44</TotalTime>
  <Pages>15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28</cp:revision>
  <dcterms:created xsi:type="dcterms:W3CDTF">2015-08-05T01:35:00Z</dcterms:created>
  <dcterms:modified xsi:type="dcterms:W3CDTF">2015-10-27T02:16:00Z</dcterms:modified>
</cp:coreProperties>
</file>