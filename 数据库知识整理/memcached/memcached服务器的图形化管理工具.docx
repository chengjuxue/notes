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05070E" w:rsidP="0005070E">
      <w:pPr>
        <w:pStyle w:val="Title"/>
      </w:pPr>
      <w:proofErr w:type="spellStart"/>
      <w:r w:rsidRPr="0005070E">
        <w:t>Memcached</w:t>
      </w:r>
      <w:proofErr w:type="spellEnd"/>
      <w:r w:rsidRPr="0005070E">
        <w:t>服务器的图形化管理工具</w:t>
      </w:r>
    </w:p>
    <w:p w:rsidR="0005070E" w:rsidRDefault="0005070E" w:rsidP="0005070E">
      <w:r>
        <w:t xml:space="preserve">  </w:t>
      </w:r>
      <w:proofErr w:type="spellStart"/>
      <w:r>
        <w:t>MemAdmin</w:t>
      </w:r>
      <w:proofErr w:type="spellEnd"/>
      <w:r>
        <w:t>是一款可视化的</w:t>
      </w:r>
      <w:proofErr w:type="spellStart"/>
      <w:r>
        <w:t>Memcached</w:t>
      </w:r>
      <w:proofErr w:type="spellEnd"/>
      <w:r>
        <w:t xml:space="preserve">管理与监控工具,基于PHP5 &amp; </w:t>
      </w:r>
      <w:proofErr w:type="spellStart"/>
      <w:r>
        <w:t>JQuery</w:t>
      </w:r>
      <w:proofErr w:type="spellEnd"/>
      <w:r>
        <w:t>开发,体积小,操作简单.</w:t>
      </w:r>
      <w:proofErr w:type="spellStart"/>
      <w:r>
        <w:t>MemAdmin</w:t>
      </w:r>
      <w:proofErr w:type="spellEnd"/>
      <w:r>
        <w:t>主要功能:服务器参数监控:STATS、SETTINGS、ITEMS、SLABS、SIZES实时刷新 服务器性能监控:GET、DELETE、INCR、DECR、CAS等常用操作命中率实时监控 支持数据遍历,方便对存储内容进行监视 支持条件查询,筛选出满足条件的KEY或VALUE 数组、JSON等序列化字符反序列显示 兼容</w:t>
      </w:r>
      <w:proofErr w:type="spellStart"/>
      <w:r>
        <w:t>memcache</w:t>
      </w:r>
      <w:proofErr w:type="spellEnd"/>
      <w:r>
        <w:t>协议的其他服务,如Tokyo Tyrant (遍历功能除外) 支持服务器连接池,多服务器管理切换方便简洁。</w:t>
      </w:r>
    </w:p>
    <w:p w:rsidR="0005070E" w:rsidRDefault="0005070E" w:rsidP="0005070E">
      <w:proofErr w:type="spellStart"/>
      <w:r>
        <w:t>MemAdmin</w:t>
      </w:r>
      <w:proofErr w:type="spellEnd"/>
      <w:r>
        <w:t>主要功能：</w:t>
      </w:r>
    </w:p>
    <w:p w:rsidR="0005070E" w:rsidRDefault="0005070E" w:rsidP="0005070E">
      <w:pPr>
        <w:pStyle w:val="ListParagraph"/>
        <w:numPr>
          <w:ilvl w:val="0"/>
          <w:numId w:val="16"/>
        </w:numPr>
      </w:pPr>
      <w:r>
        <w:t>服务器参数监控：STATS、SETTINGS、ITEMS、SLABS、SIZES实时刷新;</w:t>
      </w:r>
    </w:p>
    <w:p w:rsidR="0005070E" w:rsidRDefault="0005070E" w:rsidP="0005070E">
      <w:pPr>
        <w:pStyle w:val="ListParagraph"/>
        <w:numPr>
          <w:ilvl w:val="0"/>
          <w:numId w:val="16"/>
        </w:numPr>
      </w:pPr>
      <w:r>
        <w:t>服务器性能监控：GET、DELETE、INCR、DECR、CAS等常用操作命中率实时监控;</w:t>
      </w:r>
    </w:p>
    <w:p w:rsidR="0005070E" w:rsidRDefault="0005070E" w:rsidP="0005070E">
      <w:pPr>
        <w:pStyle w:val="ListParagraph"/>
        <w:numPr>
          <w:ilvl w:val="0"/>
          <w:numId w:val="16"/>
        </w:numPr>
      </w:pPr>
      <w:r>
        <w:t>支持数据遍历，方便对存储内容进行监视;</w:t>
      </w:r>
    </w:p>
    <w:p w:rsidR="0005070E" w:rsidRDefault="0005070E" w:rsidP="0005070E">
      <w:pPr>
        <w:pStyle w:val="ListParagraph"/>
        <w:numPr>
          <w:ilvl w:val="0"/>
          <w:numId w:val="16"/>
        </w:numPr>
      </w:pPr>
      <w:r>
        <w:t>支持条件查询，筛选出满足条件的KEY或VALUE;</w:t>
      </w:r>
    </w:p>
    <w:p w:rsidR="0005070E" w:rsidRDefault="0005070E" w:rsidP="0005070E">
      <w:pPr>
        <w:pStyle w:val="ListParagraph"/>
        <w:numPr>
          <w:ilvl w:val="0"/>
          <w:numId w:val="16"/>
        </w:numPr>
      </w:pPr>
      <w:r>
        <w:t>数组、JSON等序列化字符反序列显示;</w:t>
      </w:r>
    </w:p>
    <w:p w:rsidR="0005070E" w:rsidRDefault="0005070E" w:rsidP="0005070E">
      <w:pPr>
        <w:pStyle w:val="ListParagraph"/>
        <w:numPr>
          <w:ilvl w:val="0"/>
          <w:numId w:val="16"/>
        </w:numPr>
      </w:pPr>
      <w:r>
        <w:t>兼容</w:t>
      </w:r>
      <w:proofErr w:type="spellStart"/>
      <w:r>
        <w:t>memcache</w:t>
      </w:r>
      <w:proofErr w:type="spellEnd"/>
      <w:r>
        <w:t>协议的其他服务，如Tokyo Tyrant (遍历功能除外);</w:t>
      </w:r>
    </w:p>
    <w:p w:rsidR="0005070E" w:rsidRDefault="0005070E" w:rsidP="0005070E">
      <w:pPr>
        <w:pStyle w:val="ListParagraph"/>
        <w:numPr>
          <w:ilvl w:val="0"/>
          <w:numId w:val="16"/>
        </w:numPr>
      </w:pPr>
      <w:r>
        <w:t>支持服务器连接池，多服务器管理切换方便简洁;</w:t>
      </w:r>
    </w:p>
    <w:p w:rsidR="0005070E" w:rsidRDefault="0005070E" w:rsidP="0005070E"/>
    <w:p w:rsidR="0005070E" w:rsidRDefault="0005070E" w:rsidP="0005070E">
      <w:pPr>
        <w:pStyle w:val="Heading1"/>
        <w:rPr>
          <w:rFonts w:hint="eastAsia"/>
        </w:rPr>
      </w:pPr>
      <w:proofErr w:type="spellStart"/>
      <w:r w:rsidRPr="0005070E">
        <w:t>MemAdmin</w:t>
      </w:r>
      <w:proofErr w:type="spellEnd"/>
      <w:r>
        <w:rPr>
          <w:rFonts w:hint="eastAsia"/>
        </w:rPr>
        <w:t>下载安装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95E6C" w:rsidTr="00795E6C">
        <w:tc>
          <w:tcPr>
            <w:tcW w:w="8388" w:type="dxa"/>
          </w:tcPr>
          <w:p w:rsidR="00795E6C" w:rsidRDefault="00795E6C" w:rsidP="0005070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#下载依赖</w:t>
            </w:r>
          </w:p>
          <w:p w:rsidR="00795E6C" w:rsidRDefault="00795E6C" w:rsidP="0005070E">
            <w:pPr>
              <w:ind w:left="0"/>
              <w:rPr>
                <w:rFonts w:hint="eastAsia"/>
              </w:rPr>
            </w:pPr>
            <w:r w:rsidRPr="00795E6C">
              <w:t xml:space="preserve">yum install -y </w:t>
            </w:r>
            <w:proofErr w:type="spellStart"/>
            <w:r w:rsidRPr="00795E6C">
              <w:t>php</w:t>
            </w:r>
            <w:proofErr w:type="spellEnd"/>
            <w:r w:rsidRPr="00795E6C">
              <w:t xml:space="preserve">-pear </w:t>
            </w:r>
            <w:proofErr w:type="spellStart"/>
            <w:r w:rsidRPr="00795E6C">
              <w:t>php</w:t>
            </w:r>
            <w:proofErr w:type="spellEnd"/>
            <w:r w:rsidRPr="00795E6C">
              <w:t xml:space="preserve"> </w:t>
            </w:r>
            <w:proofErr w:type="spellStart"/>
            <w:r w:rsidRPr="00795E6C">
              <w:t>php-pecl-memcache</w:t>
            </w:r>
            <w:proofErr w:type="spellEnd"/>
            <w:r w:rsidRPr="00795E6C">
              <w:t xml:space="preserve"> </w:t>
            </w:r>
            <w:proofErr w:type="spellStart"/>
            <w:r w:rsidRPr="00795E6C">
              <w:t>httpd</w:t>
            </w:r>
            <w:proofErr w:type="spellEnd"/>
          </w:p>
          <w:p w:rsidR="00795E6C" w:rsidRDefault="00795E6C" w:rsidP="00795E6C">
            <w:pPr>
              <w:ind w:left="0"/>
              <w:rPr>
                <w:rFonts w:hint="eastAsia"/>
              </w:rPr>
            </w:pPr>
          </w:p>
          <w:p w:rsidR="00795E6C" w:rsidRDefault="00795E6C" w:rsidP="00795E6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795E6C">
              <w:rPr>
                <w:rFonts w:hint="eastAsia"/>
              </w:rPr>
              <w:t>安装</w:t>
            </w:r>
            <w:proofErr w:type="spellStart"/>
            <w:r w:rsidRPr="00795E6C">
              <w:t>memAdmin</w:t>
            </w:r>
            <w:proofErr w:type="spellEnd"/>
            <w:r w:rsidRPr="00795E6C">
              <w:t>程序包</w:t>
            </w:r>
          </w:p>
          <w:p w:rsidR="00D53710" w:rsidRDefault="00D53710" w:rsidP="00795E6C">
            <w:pPr>
              <w:ind w:left="0"/>
              <w:rPr>
                <w:rFonts w:hint="eastAsia"/>
              </w:rPr>
            </w:pPr>
            <w:proofErr w:type="spellStart"/>
            <w:r w:rsidRPr="00D53710">
              <w:t>wget</w:t>
            </w:r>
            <w:proofErr w:type="spellEnd"/>
            <w:r w:rsidRPr="00D53710">
              <w:t xml:space="preserve"> http://www.junopen.com/memadmin/memadmin-1.0.12.tar.gz</w:t>
            </w:r>
          </w:p>
          <w:p w:rsidR="00795E6C" w:rsidRDefault="00795E6C" w:rsidP="00795E6C">
            <w:pPr>
              <w:ind w:left="0"/>
            </w:pPr>
            <w:r>
              <w:t xml:space="preserve">tar </w:t>
            </w:r>
            <w:r>
              <w:rPr>
                <w:rFonts w:hint="eastAsia"/>
              </w:rPr>
              <w:t xml:space="preserve">  -</w:t>
            </w:r>
            <w:proofErr w:type="spellStart"/>
            <w:r>
              <w:t>zxvf</w:t>
            </w:r>
            <w:proofErr w:type="spellEnd"/>
            <w:r>
              <w:t xml:space="preserve"> memadmin-1.0.12.tar.gz</w:t>
            </w:r>
          </w:p>
          <w:p w:rsidR="00795E6C" w:rsidRDefault="00795E6C" w:rsidP="00795E6C">
            <w:pPr>
              <w:ind w:left="0"/>
              <w:rPr>
                <w:rFonts w:hint="eastAsia"/>
              </w:rPr>
            </w:pPr>
            <w:proofErr w:type="spellStart"/>
            <w:r>
              <w:t>mv</w:t>
            </w:r>
            <w:proofErr w:type="spellEnd"/>
            <w:r>
              <w:t xml:space="preserve"> </w:t>
            </w:r>
            <w:proofErr w:type="spellStart"/>
            <w:r>
              <w:t>memadmin</w:t>
            </w:r>
            <w:proofErr w:type="spellEnd"/>
            <w:r>
              <w:t xml:space="preserve">  /</w:t>
            </w:r>
            <w:proofErr w:type="spellStart"/>
            <w:r>
              <w:t>var</w:t>
            </w:r>
            <w:proofErr w:type="spellEnd"/>
            <w:r>
              <w:t>/www/html</w:t>
            </w:r>
          </w:p>
          <w:p w:rsidR="00795E6C" w:rsidRDefault="00795E6C" w:rsidP="00795E6C">
            <w:pPr>
              <w:ind w:left="0"/>
              <w:rPr>
                <w:rFonts w:hint="eastAsia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###编辑此文件可以修改访问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Memadmin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的用户名和密码</w:t>
            </w:r>
          </w:p>
          <w:p w:rsidR="00795E6C" w:rsidRDefault="00795E6C" w:rsidP="00795E6C">
            <w:pPr>
              <w:ind w:left="0"/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 xml:space="preserve"> vim  config.php      </w:t>
            </w:r>
          </w:p>
          <w:p w:rsidR="00EA64A4" w:rsidRDefault="00EA64A4" w:rsidP="00EA64A4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>
              <w:rPr>
                <w:rFonts w:hint="eastAsia"/>
              </w:rPr>
              <w:t>重启</w:t>
            </w:r>
            <w:r>
              <w:t>apache服务</w:t>
            </w:r>
          </w:p>
          <w:p w:rsidR="00EA64A4" w:rsidRDefault="00EA64A4" w:rsidP="00795E6C">
            <w:pPr>
              <w:ind w:left="0"/>
              <w:rPr>
                <w:rFonts w:hint="eastAsia"/>
              </w:rPr>
            </w:pPr>
            <w:r>
              <w:t xml:space="preserve">service </w:t>
            </w:r>
            <w:proofErr w:type="spellStart"/>
            <w:r>
              <w:t>httpd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restart</w:t>
            </w:r>
          </w:p>
          <w:p w:rsidR="008D4B69" w:rsidRDefault="008D4B69" w:rsidP="00795E6C">
            <w:pPr>
              <w:ind w:left="0"/>
              <w:rPr>
                <w:rFonts w:hint="eastAsia"/>
              </w:rPr>
            </w:pPr>
          </w:p>
          <w:p w:rsidR="008D4B69" w:rsidRDefault="008D4B69" w:rsidP="00795E6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8D4B69">
              <w:rPr>
                <w:rFonts w:hint="eastAsia"/>
              </w:rPr>
              <w:t>在浏览器输入</w:t>
            </w:r>
            <w:r>
              <w:t>http://</w:t>
            </w:r>
            <w:r>
              <w:rPr>
                <w:rFonts w:hint="eastAsia"/>
              </w:rPr>
              <w:t>ip</w:t>
            </w:r>
            <w:r>
              <w:t>/memAdmin</w:t>
            </w:r>
            <w:r>
              <w:rPr>
                <w:rFonts w:hint="eastAsia"/>
              </w:rPr>
              <w:t>。</w:t>
            </w:r>
            <w:r w:rsidRPr="008D4B69">
              <w:rPr>
                <w:rFonts w:hint="eastAsia"/>
              </w:rPr>
              <w:t>用户密码均默认为</w:t>
            </w:r>
            <w:r w:rsidRPr="008D4B69">
              <w:t>admin,如果要修改用户、密码可以通过/</w:t>
            </w:r>
            <w:proofErr w:type="spellStart"/>
            <w:r w:rsidRPr="008D4B69">
              <w:t>var</w:t>
            </w:r>
            <w:proofErr w:type="spellEnd"/>
            <w:r w:rsidRPr="008D4B69">
              <w:t>/www/html/</w:t>
            </w:r>
            <w:proofErr w:type="spellStart"/>
            <w:r w:rsidRPr="008D4B69">
              <w:t>memAdmin</w:t>
            </w:r>
            <w:proofErr w:type="spellEnd"/>
            <w:r w:rsidRPr="008D4B69">
              <w:t>/config.php文件进行修改</w:t>
            </w:r>
          </w:p>
          <w:p w:rsidR="008D4B69" w:rsidRDefault="008D4B69" w:rsidP="00795E6C">
            <w:pPr>
              <w:ind w:left="0"/>
              <w:rPr>
                <w:rFonts w:hint="eastAsia"/>
              </w:rPr>
            </w:pPr>
          </w:p>
        </w:tc>
      </w:tr>
    </w:tbl>
    <w:p w:rsidR="0005070E" w:rsidRPr="0005070E" w:rsidRDefault="008D4B69" w:rsidP="000507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86400" cy="3684896"/>
            <wp:effectExtent l="19050" t="0" r="0" b="0"/>
            <wp:docPr id="1" name="Picture 1" descr="http://img.my.csdn.net/uploads/201304/02/1364873104_5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4/02/1364873104_54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070E" w:rsidRPr="0005070E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BB1" w:rsidRDefault="00940BB1" w:rsidP="008D4B69">
      <w:pPr>
        <w:spacing w:after="0"/>
      </w:pPr>
      <w:r>
        <w:separator/>
      </w:r>
    </w:p>
  </w:endnote>
  <w:endnote w:type="continuationSeparator" w:id="0">
    <w:p w:rsidR="00940BB1" w:rsidRDefault="00940BB1" w:rsidP="008D4B6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204562"/>
      <w:docPartObj>
        <w:docPartGallery w:val="Page Numbers (Bottom of Page)"/>
        <w:docPartUnique/>
      </w:docPartObj>
    </w:sdtPr>
    <w:sdtContent>
      <w:p w:rsidR="008D4B69" w:rsidRDefault="008D4B69">
        <w:pPr>
          <w:pStyle w:val="Footer"/>
          <w:jc w:val="right"/>
        </w:pPr>
        <w:fldSimple w:instr=" PAGE   \* MERGEFORMAT ">
          <w:r w:rsidR="00E40E52">
            <w:rPr>
              <w:noProof/>
            </w:rPr>
            <w:t>2</w:t>
          </w:r>
        </w:fldSimple>
      </w:p>
    </w:sdtContent>
  </w:sdt>
  <w:p w:rsidR="008D4B69" w:rsidRDefault="008D4B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BB1" w:rsidRDefault="00940BB1" w:rsidP="008D4B69">
      <w:pPr>
        <w:spacing w:after="0"/>
      </w:pPr>
      <w:r>
        <w:separator/>
      </w:r>
    </w:p>
  </w:footnote>
  <w:footnote w:type="continuationSeparator" w:id="0">
    <w:p w:rsidR="00940BB1" w:rsidRDefault="00940BB1" w:rsidP="008D4B6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697D"/>
    <w:multiLevelType w:val="hybridMultilevel"/>
    <w:tmpl w:val="78B054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3"/>
  </w:num>
  <w:num w:numId="6">
    <w:abstractNumId w:val="2"/>
  </w:num>
  <w:num w:numId="7">
    <w:abstractNumId w:val="1"/>
  </w:num>
  <w:num w:numId="8">
    <w:abstractNumId w:val="3"/>
  </w:num>
  <w:num w:numId="9">
    <w:abstractNumId w:val="2"/>
  </w:num>
  <w:num w:numId="10">
    <w:abstractNumId w:val="1"/>
  </w:num>
  <w:num w:numId="11">
    <w:abstractNumId w:val="3"/>
  </w:num>
  <w:num w:numId="12">
    <w:abstractNumId w:val="2"/>
  </w:num>
  <w:num w:numId="13">
    <w:abstractNumId w:val="1"/>
  </w:num>
  <w:num w:numId="14">
    <w:abstractNumId w:val="3"/>
  </w:num>
  <w:num w:numId="15">
    <w:abstractNumId w:val="2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5070E"/>
    <w:rsid w:val="0005070E"/>
    <w:rsid w:val="00562410"/>
    <w:rsid w:val="00795E6C"/>
    <w:rsid w:val="008261CD"/>
    <w:rsid w:val="008B5ACA"/>
    <w:rsid w:val="008C5117"/>
    <w:rsid w:val="008D4B69"/>
    <w:rsid w:val="00904415"/>
    <w:rsid w:val="00940BB1"/>
    <w:rsid w:val="0099619D"/>
    <w:rsid w:val="009D5000"/>
    <w:rsid w:val="00C03A83"/>
    <w:rsid w:val="00D24EDE"/>
    <w:rsid w:val="00D53710"/>
    <w:rsid w:val="00D80E2B"/>
    <w:rsid w:val="00DB6FA6"/>
    <w:rsid w:val="00DD5A8C"/>
    <w:rsid w:val="00DE6E85"/>
    <w:rsid w:val="00E40E52"/>
    <w:rsid w:val="00EA64A4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795E6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B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B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4B6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4B69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8D4B6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D4B69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7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114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10</cp:revision>
  <dcterms:created xsi:type="dcterms:W3CDTF">2016-10-27T02:40:00Z</dcterms:created>
  <dcterms:modified xsi:type="dcterms:W3CDTF">2016-10-27T04:34:00Z</dcterms:modified>
</cp:coreProperties>
</file>