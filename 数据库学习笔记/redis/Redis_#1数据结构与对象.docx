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49752C" w:rsidP="0049752C">
      <w:pPr>
        <w:pStyle w:val="Title"/>
      </w:pPr>
      <w:r w:rsidRPr="0049752C">
        <w:rPr>
          <w:rFonts w:hint="eastAsia"/>
        </w:rPr>
        <w:t>数据结构与对象</w:t>
      </w:r>
    </w:p>
    <w:p w:rsidR="0049752C" w:rsidRDefault="003D1CCE" w:rsidP="0049752C">
      <w:proofErr w:type="spellStart"/>
      <w:r w:rsidRPr="003D1CCE">
        <w:t>Redis</w:t>
      </w:r>
      <w:proofErr w:type="spellEnd"/>
      <w:r w:rsidRPr="003D1CCE">
        <w:t>的底层数据结构，了解</w:t>
      </w:r>
      <w:proofErr w:type="spellStart"/>
      <w:r w:rsidRPr="003D1CCE">
        <w:t>Redis</w:t>
      </w:r>
      <w:proofErr w:type="spellEnd"/>
      <w:r w:rsidRPr="003D1CCE">
        <w:t>的底层数据结构有助于我们更好的运用</w:t>
      </w:r>
      <w:proofErr w:type="spellStart"/>
      <w:r w:rsidRPr="003D1CCE">
        <w:t>Redis</w:t>
      </w:r>
      <w:proofErr w:type="spellEnd"/>
      <w:r w:rsidRPr="003D1CCE">
        <w:t>。</w:t>
      </w:r>
    </w:p>
    <w:p w:rsidR="00282227" w:rsidRDefault="00282227" w:rsidP="00282227">
      <w:pPr>
        <w:pStyle w:val="Heading1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数据结构</w:t>
      </w:r>
    </w:p>
    <w:p w:rsidR="003D1CCE" w:rsidRDefault="004F0D69" w:rsidP="00282227">
      <w:pPr>
        <w:pStyle w:val="Heading2"/>
      </w:pPr>
      <w:r w:rsidRPr="004F0D69">
        <w:t>SDS</w:t>
      </w:r>
      <w:r w:rsidR="003D5DC1">
        <w:rPr>
          <w:rFonts w:hint="eastAsia"/>
        </w:rPr>
        <w:t>（字符串）</w:t>
      </w:r>
    </w:p>
    <w:p w:rsidR="004F0D69" w:rsidRDefault="004F0D69" w:rsidP="004F0D69">
      <w:proofErr w:type="spellStart"/>
      <w:r>
        <w:t>Redis</w:t>
      </w:r>
      <w:proofErr w:type="spellEnd"/>
      <w:r>
        <w:t>在实现上使用了，自定义的SDS(simple dynamic string)，来代替C语言传统的字符串表示方式。</w:t>
      </w:r>
    </w:p>
    <w:p w:rsidR="004F0D69" w:rsidRDefault="004F0D69" w:rsidP="004F0D69">
      <w:pPr>
        <w:pStyle w:val="ListParagraph"/>
        <w:numPr>
          <w:ilvl w:val="0"/>
          <w:numId w:val="16"/>
        </w:numPr>
      </w:pPr>
      <w:r>
        <w:t>free 属性的值为 0 ， 表示这个 SDS 没有分配任何未使用空间。</w:t>
      </w:r>
    </w:p>
    <w:p w:rsidR="004F0D69" w:rsidRDefault="004F0D69" w:rsidP="004F0D69">
      <w:pPr>
        <w:pStyle w:val="ListParagraph"/>
        <w:numPr>
          <w:ilvl w:val="0"/>
          <w:numId w:val="16"/>
        </w:numPr>
      </w:pPr>
      <w:proofErr w:type="spellStart"/>
      <w:r>
        <w:t>len</w:t>
      </w:r>
      <w:proofErr w:type="spellEnd"/>
      <w:r>
        <w:t xml:space="preserve"> 属性的值为 5 ， 表示这个 SDS 保存了一个五字节长的字符串。</w:t>
      </w:r>
    </w:p>
    <w:p w:rsidR="004F0D69" w:rsidRDefault="004F0D69" w:rsidP="004F0D69">
      <w:pPr>
        <w:pStyle w:val="ListParagraph"/>
        <w:numPr>
          <w:ilvl w:val="0"/>
          <w:numId w:val="16"/>
        </w:numPr>
      </w:pPr>
      <w:proofErr w:type="spellStart"/>
      <w:r>
        <w:t>buf</w:t>
      </w:r>
      <w:proofErr w:type="spellEnd"/>
      <w:r>
        <w:t xml:space="preserve"> 属性是一个 char 类型的数组， 数组的前五个字节分别保存了 'R' 、 'e' 、 'd' 、 '</w:t>
      </w:r>
      <w:proofErr w:type="spellStart"/>
      <w:r>
        <w:t>i</w:t>
      </w:r>
      <w:proofErr w:type="spellEnd"/>
      <w:r>
        <w:t>' 、 's' 五个字符， 而最后一个字节则保存了空字符 '\0' 。</w:t>
      </w:r>
    </w:p>
    <w:p w:rsidR="004F0D69" w:rsidRDefault="004F0D69" w:rsidP="004F0D69">
      <w:r>
        <w:rPr>
          <w:noProof/>
        </w:rPr>
        <w:drawing>
          <wp:inline distT="0" distB="0" distL="0" distR="0">
            <wp:extent cx="3390900" cy="2228850"/>
            <wp:effectExtent l="19050" t="0" r="0" b="0"/>
            <wp:docPr id="1" name="Picture 1" descr="http://upload-images.jianshu.io/upload_images/1767848-7219a34a71ea2d5f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1767848-7219a34a71ea2d5f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D69" w:rsidRDefault="004F0D69" w:rsidP="004F0D69">
      <w:r w:rsidRPr="004F0D69">
        <w:t>SDS对比C语言传统的字符串有以下优点：</w:t>
      </w:r>
    </w:p>
    <w:p w:rsidR="004F0D69" w:rsidRDefault="004F0D69" w:rsidP="004F0D69">
      <w:pPr>
        <w:pStyle w:val="ListParagraph"/>
        <w:numPr>
          <w:ilvl w:val="0"/>
          <w:numId w:val="17"/>
        </w:numPr>
      </w:pPr>
      <w:r>
        <w:rPr>
          <w:rFonts w:hint="eastAsia"/>
        </w:rPr>
        <w:t>在常数时间复杂度获取字符串长度：因为在</w:t>
      </w:r>
      <w:r>
        <w:t>SDS结构中已经保存了字符串的长度信息，并且在修改字符串时，也会对其进行相应的修改，所以获取字符串长度，无需遍历整个字符串。</w:t>
      </w:r>
    </w:p>
    <w:p w:rsidR="004F0D69" w:rsidRDefault="004F0D69" w:rsidP="004F0D69">
      <w:pPr>
        <w:pStyle w:val="ListParagraph"/>
        <w:numPr>
          <w:ilvl w:val="0"/>
          <w:numId w:val="17"/>
        </w:numPr>
      </w:pPr>
      <w:r>
        <w:rPr>
          <w:rFonts w:hint="eastAsia"/>
        </w:rPr>
        <w:t>杜绝缓存区溢出：在</w:t>
      </w:r>
      <w:r>
        <w:t>C字符串中如果你要对一个字符串进行扩展的话，就必须预先计算空间，如果空间不足久，就需要再申请一些内存空间。</w:t>
      </w:r>
      <w:r>
        <w:lastRenderedPageBreak/>
        <w:t>但要是忘记了预先分配空间的话，就会参数缓存区溢出。而使用SDS的API会自动的帮你计算并分配空间，从而杜绝了缓存区溢出的可能</w:t>
      </w:r>
    </w:p>
    <w:p w:rsidR="003D5DC1" w:rsidRDefault="003D5DC1" w:rsidP="003D5DC1">
      <w:pPr>
        <w:ind w:left="720"/>
      </w:pPr>
      <w:r w:rsidRPr="003D5DC1">
        <w:rPr>
          <w:noProof/>
        </w:rPr>
        <w:drawing>
          <wp:inline distT="0" distB="0" distL="0" distR="0">
            <wp:extent cx="3390900" cy="2228850"/>
            <wp:effectExtent l="19050" t="0" r="0" b="0"/>
            <wp:docPr id="2" name="Picture 4" descr="http://upload-images.jianshu.io/upload_images/1767848-a88cb6577a52fe8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1767848-a88cb6577a52fe8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D69" w:rsidRDefault="003D5DC1" w:rsidP="003D5DC1">
      <w:pPr>
        <w:ind w:left="720"/>
      </w:pPr>
      <w:r w:rsidRPr="003D5DC1">
        <w:rPr>
          <w:noProof/>
        </w:rPr>
        <w:drawing>
          <wp:inline distT="0" distB="0" distL="0" distR="0">
            <wp:extent cx="5486400" cy="1904774"/>
            <wp:effectExtent l="19050" t="0" r="0" b="0"/>
            <wp:docPr id="5" name="Picture 7" descr="http://upload-images.jianshu.io/upload_images/1767848-428726e1e1bec45a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-images.jianshu.io/upload_images/1767848-428726e1e1bec45a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4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DC1" w:rsidRDefault="003D5DC1" w:rsidP="003D5DC1">
      <w:pPr>
        <w:pStyle w:val="ListParagraph"/>
        <w:numPr>
          <w:ilvl w:val="0"/>
          <w:numId w:val="18"/>
        </w:numPr>
      </w:pPr>
      <w:r>
        <w:rPr>
          <w:rFonts w:hint="eastAsia"/>
        </w:rPr>
        <w:t>减少内存分配次数：相比于</w:t>
      </w:r>
      <w:r>
        <w:t>C字符串不记录长度信息，导致每次修改都需要进行内存重新分配(分配内存是一个相对耗时的系统调用) SDS就要灵活的多了，SDS的API通过 空间预先分配 和 惰性空间释放 这两个方式去减少空间的重新分配，其中空间预先分配 是指当第一次对SDS字符串进行修改时，SDS不止分配足够的空间，而且会根据分配策略，多分配一些空间以备下次使用。惰性空间释放就是在缩短SDS字符串时仅仅删除字符内容，并不回收剩余的内存空间。</w:t>
      </w:r>
    </w:p>
    <w:p w:rsidR="003D5DC1" w:rsidRDefault="003D5DC1" w:rsidP="003D5DC1">
      <w:pPr>
        <w:pStyle w:val="ListParagraph"/>
        <w:numPr>
          <w:ilvl w:val="0"/>
          <w:numId w:val="18"/>
        </w:numPr>
      </w:pPr>
      <w:r>
        <w:rPr>
          <w:rFonts w:hint="eastAsia"/>
        </w:rPr>
        <w:t>二进制安全：</w:t>
      </w:r>
      <w:r>
        <w:t xml:space="preserve">SDS 的 API 都是二进制安全的（binary-safe）： 所有 SDS API 都会以处理二进制的方式来处理 SDS 存放在 </w:t>
      </w:r>
      <w:proofErr w:type="spellStart"/>
      <w:r>
        <w:t>buf</w:t>
      </w:r>
      <w:proofErr w:type="spellEnd"/>
      <w:r>
        <w:t xml:space="preserve"> 数组里的数据， 程序不会对其中的数据做任何限制、过滤、或者假设 —— 数据在写入时是什么样的， 它被读取时就是什么样。</w:t>
      </w:r>
    </w:p>
    <w:p w:rsidR="003D5DC1" w:rsidRDefault="003D5DC1" w:rsidP="003D5DC1"/>
    <w:p w:rsidR="003D5DC1" w:rsidRDefault="003D5DC1" w:rsidP="00282227">
      <w:pPr>
        <w:pStyle w:val="Heading2"/>
      </w:pPr>
      <w:r w:rsidRPr="003D5DC1">
        <w:rPr>
          <w:rFonts w:hint="eastAsia"/>
        </w:rPr>
        <w:lastRenderedPageBreak/>
        <w:t>链表</w:t>
      </w:r>
    </w:p>
    <w:p w:rsidR="003D5DC1" w:rsidRDefault="0087169E" w:rsidP="003D5DC1">
      <w:r w:rsidRPr="0087169E">
        <w:rPr>
          <w:rFonts w:hint="eastAsia"/>
        </w:rPr>
        <w:t>链表是</w:t>
      </w:r>
      <w:proofErr w:type="spellStart"/>
      <w:r w:rsidRPr="0087169E">
        <w:t>Redis</w:t>
      </w:r>
      <w:proofErr w:type="spellEnd"/>
      <w:r w:rsidRPr="0087169E">
        <w:t>的列表键的底层实现之一。</w:t>
      </w:r>
    </w:p>
    <w:p w:rsidR="0087169E" w:rsidRDefault="0087169E" w:rsidP="003D5DC1">
      <w:r>
        <w:rPr>
          <w:noProof/>
        </w:rPr>
        <w:drawing>
          <wp:inline distT="0" distB="0" distL="0" distR="0">
            <wp:extent cx="5486400" cy="1100274"/>
            <wp:effectExtent l="19050" t="0" r="0" b="0"/>
            <wp:docPr id="10" name="Picture 10" descr="http://upload-images.jianshu.io/upload_images/1767848-c9c8afb0ad10771e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upload-images.jianshu.io/upload_images/1767848-c9c8afb0ad10771e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00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69E" w:rsidRDefault="0087169E" w:rsidP="0087169E">
      <w:r>
        <w:rPr>
          <w:rFonts w:hint="eastAsia"/>
        </w:rPr>
        <w:tab/>
        <w:t>可以由上图结构看出，</w:t>
      </w:r>
      <w:proofErr w:type="spellStart"/>
      <w:r>
        <w:t>redis</w:t>
      </w:r>
      <w:proofErr w:type="spellEnd"/>
      <w:r>
        <w:t xml:space="preserve">的链表底层是双端链表，并且由一个list结构表示，list结构为链表提供了表头指针 head 、表尾指针 tail ， 以及链表长度计数器 </w:t>
      </w:r>
      <w:proofErr w:type="spellStart"/>
      <w:r>
        <w:t>len</w:t>
      </w:r>
      <w:proofErr w:type="spellEnd"/>
      <w:r>
        <w:t xml:space="preserve"> ， 而 dup 、 free 和 match 成员则是用于实现多态链表所需的类型特定函数。</w:t>
      </w:r>
    </w:p>
    <w:p w:rsidR="0087169E" w:rsidRDefault="0087169E" w:rsidP="0087169E">
      <w:r>
        <w:rPr>
          <w:noProof/>
        </w:rPr>
        <w:drawing>
          <wp:inline distT="0" distB="0" distL="0" distR="0">
            <wp:extent cx="5486400" cy="3284220"/>
            <wp:effectExtent l="19050" t="0" r="0" b="0"/>
            <wp:docPr id="13" name="Picture 13" descr="http://upload-images.jianshu.io/upload_images/1767848-bc508cf29d021c60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upload-images.jianshu.io/upload_images/1767848-bc508cf29d021c60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69E" w:rsidRDefault="0087169E" w:rsidP="0087169E">
      <w:r w:rsidRPr="0087169E">
        <w:rPr>
          <w:rFonts w:hint="eastAsia"/>
          <w:color w:val="FF0000"/>
        </w:rPr>
        <w:t>总结</w:t>
      </w:r>
      <w:r>
        <w:rPr>
          <w:rFonts w:hint="eastAsia"/>
        </w:rPr>
        <w:t>：</w:t>
      </w:r>
      <w:proofErr w:type="spellStart"/>
      <w:r>
        <w:t>redis</w:t>
      </w:r>
      <w:proofErr w:type="spellEnd"/>
      <w:r>
        <w:t xml:space="preserve"> 链表是一个无换的双端链表，并且通过list结构的表头和表尾指针，达到O(1)复杂度的首尾节点获取，利用</w:t>
      </w:r>
      <w:proofErr w:type="spellStart"/>
      <w:r>
        <w:t>len</w:t>
      </w:r>
      <w:proofErr w:type="spellEnd"/>
      <w:r>
        <w:t>属性进行O(1)复杂度的链表长度获取。</w:t>
      </w:r>
    </w:p>
    <w:p w:rsidR="0087169E" w:rsidRDefault="0087169E" w:rsidP="0087169E"/>
    <w:p w:rsidR="0087169E" w:rsidRDefault="0087169E" w:rsidP="00282227">
      <w:pPr>
        <w:pStyle w:val="Heading2"/>
      </w:pPr>
      <w:r w:rsidRPr="0087169E">
        <w:rPr>
          <w:rFonts w:hint="eastAsia"/>
        </w:rPr>
        <w:lastRenderedPageBreak/>
        <w:t>字典</w:t>
      </w:r>
    </w:p>
    <w:p w:rsidR="0087169E" w:rsidRDefault="0087169E" w:rsidP="0087169E">
      <w:r w:rsidRPr="0087169E">
        <w:rPr>
          <w:rFonts w:hint="eastAsia"/>
        </w:rPr>
        <w:t>字典在</w:t>
      </w:r>
      <w:proofErr w:type="spellStart"/>
      <w:r w:rsidRPr="0087169E">
        <w:t>Redis</w:t>
      </w:r>
      <w:proofErr w:type="spellEnd"/>
      <w:r w:rsidRPr="0087169E">
        <w:t>中被用于实现数据库本身和哈希键，当我们使用HSET,HGET的时候底层就是使用</w:t>
      </w:r>
      <w:proofErr w:type="spellStart"/>
      <w:r w:rsidRPr="0087169E">
        <w:t>redis</w:t>
      </w:r>
      <w:proofErr w:type="spellEnd"/>
      <w:r w:rsidRPr="0087169E">
        <w:t>的字典实现。</w:t>
      </w:r>
      <w:proofErr w:type="spellStart"/>
      <w:r w:rsidRPr="0087169E">
        <w:t>Redis</w:t>
      </w:r>
      <w:proofErr w:type="spellEnd"/>
      <w:r w:rsidRPr="0087169E">
        <w:t>的底层使用字典作为哈希表的实现，一个哈希表有多个哈希节点，每个节点保存一个键值对</w:t>
      </w:r>
      <w:r>
        <w:rPr>
          <w:rFonts w:hint="eastAsia"/>
        </w:rPr>
        <w:t>.</w:t>
      </w:r>
    </w:p>
    <w:p w:rsidR="0087169E" w:rsidRDefault="0087169E" w:rsidP="0087169E">
      <w:r>
        <w:rPr>
          <w:noProof/>
        </w:rPr>
        <w:drawing>
          <wp:inline distT="0" distB="0" distL="0" distR="0">
            <wp:extent cx="3762375" cy="3171825"/>
            <wp:effectExtent l="19050" t="0" r="9525" b="0"/>
            <wp:docPr id="16" name="Picture 16" descr="http://upload-images.jianshu.io/upload_images/1767848-2ac0cfbd97382650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upload-images.jianshu.io/upload_images/1767848-2ac0cfbd97382650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31C" w:rsidRDefault="0022231C" w:rsidP="0022231C">
      <w:r>
        <w:rPr>
          <w:rFonts w:hint="eastAsia"/>
        </w:rPr>
        <w:t>哈希表中，</w:t>
      </w:r>
      <w:r>
        <w:t>table属性是一个数组，size属性记录了哈希表的大小，也就是table数组的大小，而used属性则记录了哈希表目前已有节点（键值对）的数量。</w:t>
      </w:r>
      <w:proofErr w:type="spellStart"/>
      <w:r>
        <w:t>sizemask</w:t>
      </w:r>
      <w:proofErr w:type="spellEnd"/>
      <w:r>
        <w:t xml:space="preserve"> 属性的值总是等于 size - 1 ， 这个属性和哈希值一起决定一个键应该被放到 table 数组的哪个索引上面。</w:t>
      </w:r>
    </w:p>
    <w:p w:rsidR="0022231C" w:rsidRDefault="0022231C" w:rsidP="0022231C">
      <w:r>
        <w:rPr>
          <w:noProof/>
        </w:rPr>
        <w:drawing>
          <wp:inline distT="0" distB="0" distL="0" distR="0">
            <wp:extent cx="5486400" cy="2565263"/>
            <wp:effectExtent l="19050" t="0" r="0" b="0"/>
            <wp:docPr id="19" name="Picture 19" descr="http://redisbook.com/_images/graphviz-d2641d962325fd58bf15d9fffb4208f70251a9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redisbook.com/_images/graphviz-d2641d962325fd58bf15d9fffb4208f70251a99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65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827F7" w:rsidTr="003827F7">
        <w:tc>
          <w:tcPr>
            <w:tcW w:w="8388" w:type="dxa"/>
          </w:tcPr>
          <w:p w:rsidR="003827F7" w:rsidRDefault="003827F7" w:rsidP="003827F7">
            <w:pPr>
              <w:ind w:left="0"/>
            </w:pPr>
            <w:proofErr w:type="spellStart"/>
            <w:r>
              <w:lastRenderedPageBreak/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dictEntry</w:t>
            </w:r>
            <w:proofErr w:type="spellEnd"/>
            <w:r>
              <w:t xml:space="preserve"> {</w:t>
            </w:r>
          </w:p>
          <w:p w:rsidR="003827F7" w:rsidRDefault="003827F7" w:rsidP="003827F7">
            <w:pPr>
              <w:ind w:left="0"/>
            </w:pPr>
            <w:r>
              <w:t xml:space="preserve">    // 键</w:t>
            </w:r>
          </w:p>
          <w:p w:rsidR="003827F7" w:rsidRDefault="003827F7" w:rsidP="003827F7">
            <w:pPr>
              <w:ind w:left="0"/>
            </w:pPr>
            <w:r>
              <w:t xml:space="preserve">    void *key;</w:t>
            </w:r>
          </w:p>
          <w:p w:rsidR="003827F7" w:rsidRDefault="003827F7" w:rsidP="003827F7">
            <w:pPr>
              <w:ind w:left="0"/>
            </w:pPr>
            <w:r>
              <w:t xml:space="preserve">    // 值</w:t>
            </w:r>
          </w:p>
          <w:p w:rsidR="003827F7" w:rsidRDefault="003827F7" w:rsidP="003827F7">
            <w:pPr>
              <w:ind w:left="0"/>
            </w:pPr>
            <w:r>
              <w:t xml:space="preserve">    union {</w:t>
            </w:r>
          </w:p>
          <w:p w:rsidR="003827F7" w:rsidRDefault="003827F7" w:rsidP="003827F7">
            <w:pPr>
              <w:ind w:left="0"/>
            </w:pPr>
            <w:r>
              <w:t xml:space="preserve">        void *</w:t>
            </w:r>
            <w:proofErr w:type="spellStart"/>
            <w:r>
              <w:t>val</w:t>
            </w:r>
            <w:proofErr w:type="spellEnd"/>
            <w:r>
              <w:t>;</w:t>
            </w:r>
          </w:p>
          <w:p w:rsidR="003827F7" w:rsidRDefault="003827F7" w:rsidP="003827F7">
            <w:pPr>
              <w:ind w:left="0"/>
            </w:pPr>
            <w:r>
              <w:t xml:space="preserve">        uint64_t u64;</w:t>
            </w:r>
          </w:p>
          <w:p w:rsidR="003827F7" w:rsidRDefault="003827F7" w:rsidP="003827F7">
            <w:pPr>
              <w:ind w:left="0"/>
            </w:pPr>
            <w:r>
              <w:t xml:space="preserve">        int64_t s64;</w:t>
            </w:r>
          </w:p>
          <w:p w:rsidR="003827F7" w:rsidRDefault="003827F7" w:rsidP="003827F7">
            <w:pPr>
              <w:ind w:left="0"/>
            </w:pPr>
            <w:r>
              <w:t xml:space="preserve">    } v;</w:t>
            </w:r>
          </w:p>
          <w:p w:rsidR="003827F7" w:rsidRDefault="003827F7" w:rsidP="003827F7">
            <w:pPr>
              <w:ind w:left="0"/>
            </w:pPr>
            <w:r>
              <w:t xml:space="preserve">    // 指向下个哈希表节点，形成链表</w:t>
            </w:r>
          </w:p>
          <w:p w:rsidR="003827F7" w:rsidRDefault="003827F7" w:rsidP="003827F7">
            <w:pPr>
              <w:ind w:left="0"/>
            </w:pPr>
            <w:r>
              <w:t xml:space="preserve">   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dictEntry</w:t>
            </w:r>
            <w:proofErr w:type="spellEnd"/>
            <w:r>
              <w:t xml:space="preserve"> *next;</w:t>
            </w:r>
          </w:p>
          <w:p w:rsidR="003827F7" w:rsidRDefault="003827F7" w:rsidP="003827F7">
            <w:pPr>
              <w:ind w:left="0"/>
            </w:pPr>
            <w:r>
              <w:t xml:space="preserve">} </w:t>
            </w:r>
            <w:proofErr w:type="spellStart"/>
            <w:r>
              <w:t>dictEntry</w:t>
            </w:r>
            <w:proofErr w:type="spellEnd"/>
            <w:r>
              <w:t>;</w:t>
            </w:r>
          </w:p>
          <w:p w:rsidR="005640DD" w:rsidRDefault="003827F7" w:rsidP="003827F7">
            <w:pPr>
              <w:ind w:left="0"/>
            </w:pPr>
            <w:r w:rsidRPr="003827F7">
              <w:rPr>
                <w:rFonts w:hint="eastAsia"/>
              </w:rPr>
              <w:t>哈希节点结构，是由键指针</w:t>
            </w:r>
            <w:r w:rsidRPr="003827F7">
              <w:t>(key)，联合体类型的值(v)，和指向下一个哈希节点的指针next组成，其中值可以64位有，无符号数，或是任意指针类型。next是为了实现链地址解决冲突而存在的。</w:t>
            </w:r>
          </w:p>
        </w:tc>
      </w:tr>
    </w:tbl>
    <w:p w:rsidR="0022231C" w:rsidRDefault="005640DD" w:rsidP="0022231C">
      <w:r>
        <w:rPr>
          <w:noProof/>
        </w:rPr>
        <w:drawing>
          <wp:inline distT="0" distB="0" distL="0" distR="0">
            <wp:extent cx="5486400" cy="4048217"/>
            <wp:effectExtent l="19050" t="0" r="0" b="0"/>
            <wp:docPr id="28" name="Picture 28" descr="http://upload-images.jianshu.io/upload_images/1767848-336597d10dfde5f5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upload-images.jianshu.io/upload_images/1767848-336597d10dfde5f5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48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0DD" w:rsidRDefault="005640DD" w:rsidP="005640DD">
      <w:pPr>
        <w:pStyle w:val="ListParagraph"/>
        <w:numPr>
          <w:ilvl w:val="0"/>
          <w:numId w:val="19"/>
        </w:numPr>
      </w:pPr>
      <w:r>
        <w:lastRenderedPageBreak/>
        <w:t xml:space="preserve">type 属性是一个指向 </w:t>
      </w:r>
      <w:proofErr w:type="spellStart"/>
      <w:r>
        <w:t>dictType</w:t>
      </w:r>
      <w:proofErr w:type="spellEnd"/>
      <w:r>
        <w:t xml:space="preserve"> 结构的指针， 每个 </w:t>
      </w:r>
      <w:proofErr w:type="spellStart"/>
      <w:r>
        <w:t>dictType</w:t>
      </w:r>
      <w:proofErr w:type="spellEnd"/>
      <w:r>
        <w:t xml:space="preserve"> 结构保存了一簇用于操作特定类型键值对的函数， </w:t>
      </w:r>
      <w:proofErr w:type="spellStart"/>
      <w:r>
        <w:t>Redis</w:t>
      </w:r>
      <w:proofErr w:type="spellEnd"/>
      <w:r>
        <w:t xml:space="preserve"> 会为用途不同的字典设置不同的类型特定函数。</w:t>
      </w:r>
    </w:p>
    <w:p w:rsidR="005640DD" w:rsidRDefault="005640DD" w:rsidP="005640DD">
      <w:pPr>
        <w:pStyle w:val="ListParagraph"/>
        <w:numPr>
          <w:ilvl w:val="0"/>
          <w:numId w:val="19"/>
        </w:numPr>
      </w:pPr>
      <w:r>
        <w:rPr>
          <w:rFonts w:hint="eastAsia"/>
        </w:rPr>
        <w:t>而</w:t>
      </w:r>
    </w:p>
    <w:p w:rsidR="005640DD" w:rsidRDefault="005640DD" w:rsidP="005640DD">
      <w:pPr>
        <w:pStyle w:val="ListParagraph"/>
        <w:numPr>
          <w:ilvl w:val="0"/>
          <w:numId w:val="19"/>
        </w:numPr>
      </w:pPr>
      <w:proofErr w:type="spellStart"/>
      <w:r>
        <w:t>privdata</w:t>
      </w:r>
      <w:proofErr w:type="spellEnd"/>
      <w:r>
        <w:t xml:space="preserve"> 属性则保存了需要传给那些类型特定函数的可选参数。</w:t>
      </w:r>
    </w:p>
    <w:p w:rsidR="005640DD" w:rsidRDefault="005640DD" w:rsidP="005640DD">
      <w:pPr>
        <w:pStyle w:val="ListParagraph"/>
        <w:numPr>
          <w:ilvl w:val="0"/>
          <w:numId w:val="19"/>
        </w:numPr>
      </w:pPr>
      <w:r>
        <w:t>ht属性是一个只有两个元素的哈希表类型的数组，h[0]用于正在的数据，h[-1]用于Rehash的中间过渡。</w:t>
      </w:r>
    </w:p>
    <w:p w:rsidR="005640DD" w:rsidRDefault="005640DD" w:rsidP="005640DD">
      <w:pPr>
        <w:pStyle w:val="ListParagraph"/>
        <w:numPr>
          <w:ilvl w:val="0"/>
          <w:numId w:val="19"/>
        </w:numPr>
      </w:pPr>
      <w:proofErr w:type="spellStart"/>
      <w:r>
        <w:t>rehashidx</w:t>
      </w:r>
      <w:proofErr w:type="spellEnd"/>
      <w:r>
        <w:t>属性，用于表示哈希表rehash的状态</w:t>
      </w:r>
    </w:p>
    <w:p w:rsidR="005640DD" w:rsidRDefault="005640DD" w:rsidP="0022231C"/>
    <w:p w:rsidR="0087169E" w:rsidRDefault="00B44E5C" w:rsidP="00282227">
      <w:pPr>
        <w:pStyle w:val="Heading3"/>
      </w:pPr>
      <w:r w:rsidRPr="00B44E5C">
        <w:rPr>
          <w:rFonts w:hint="eastAsia"/>
        </w:rPr>
        <w:t>哈希算法</w:t>
      </w:r>
    </w:p>
    <w:p w:rsidR="00B44E5C" w:rsidRDefault="00B44E5C" w:rsidP="00B44E5C">
      <w:r>
        <w:rPr>
          <w:rFonts w:hint="eastAsia"/>
        </w:rPr>
        <w:tab/>
      </w:r>
      <w:proofErr w:type="spellStart"/>
      <w:r w:rsidRPr="00B44E5C">
        <w:t>Redis</w:t>
      </w:r>
      <w:proofErr w:type="spellEnd"/>
      <w:r w:rsidRPr="00B44E5C">
        <w:t>使用MurmurHash2算法来计算哈希值，每次有新的键值对要被添加到字典中，</w:t>
      </w:r>
      <w:proofErr w:type="spellStart"/>
      <w:r w:rsidRPr="00B44E5C">
        <w:t>redis</w:t>
      </w:r>
      <w:proofErr w:type="spellEnd"/>
      <w:r w:rsidRPr="00B44E5C">
        <w:t>会先使用 MurmurHash2哈希函数来计算出哈希值，然后在用哈希值与哈希表结构中的</w:t>
      </w:r>
      <w:proofErr w:type="spellStart"/>
      <w:r w:rsidRPr="00B44E5C">
        <w:t>sizemask</w:t>
      </w:r>
      <w:proofErr w:type="spellEnd"/>
      <w:r w:rsidRPr="00B44E5C">
        <w:t>进行与运算，最后就会得出键值对要存储的下标位置了。</w:t>
      </w:r>
      <w:r w:rsidRPr="00B44E5C">
        <w:rPr>
          <w:rFonts w:hint="eastAsia"/>
        </w:rPr>
        <w:t>如上面的流程，当两个键值对最后计算出来的下标是一样的，那么</w:t>
      </w:r>
      <w:proofErr w:type="spellStart"/>
      <w:r w:rsidRPr="00B44E5C">
        <w:t>Redis</w:t>
      </w:r>
      <w:proofErr w:type="spellEnd"/>
      <w:r w:rsidRPr="00B44E5C">
        <w:t>就会使用链地址法来解决冲突。</w:t>
      </w:r>
    </w:p>
    <w:p w:rsidR="00B44E5C" w:rsidRDefault="00B44E5C" w:rsidP="00B44E5C">
      <w:r>
        <w:rPr>
          <w:noProof/>
        </w:rPr>
        <w:drawing>
          <wp:inline distT="0" distB="0" distL="0" distR="0">
            <wp:extent cx="5486400" cy="2720958"/>
            <wp:effectExtent l="19050" t="0" r="0" b="0"/>
            <wp:docPr id="31" name="Picture 31" descr="http://upload-images.jianshu.io/upload_images/1767848-1f9343fadf9ac5e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upload-images.jianshu.io/upload_images/1767848-1f9343fadf9ac5e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2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E5C" w:rsidRDefault="00B44E5C" w:rsidP="00B44E5C">
      <w:r w:rsidRPr="00B44E5C">
        <w:rPr>
          <w:rFonts w:hint="eastAsia"/>
        </w:rPr>
        <w:t>这里就使用到哈希节点中预留的</w:t>
      </w:r>
      <w:r w:rsidRPr="00B44E5C">
        <w:t>next属性，指向下一个节点，后一个添加的节点，会被添加到头部，这样添加节点的复杂度就是O(1)了。</w:t>
      </w:r>
    </w:p>
    <w:p w:rsidR="00B44E5C" w:rsidRDefault="00B44E5C" w:rsidP="00B44E5C"/>
    <w:p w:rsidR="00B44E5C" w:rsidRDefault="00B44E5C" w:rsidP="00282227">
      <w:pPr>
        <w:pStyle w:val="Heading3"/>
      </w:pPr>
      <w:r w:rsidRPr="00B44E5C">
        <w:lastRenderedPageBreak/>
        <w:t>rehash</w:t>
      </w:r>
    </w:p>
    <w:p w:rsidR="00B44E5C" w:rsidRDefault="00B44E5C" w:rsidP="00B44E5C">
      <w:r>
        <w:t>rehash(重新散列），被用于保证字典的负载因子在一个平衡的范围内(1-5之间)，也就是需要根据哈希表的大小进行相应的扩展和收缩。rehash的过程：</w:t>
      </w:r>
    </w:p>
    <w:p w:rsidR="00B44E5C" w:rsidRDefault="00B44E5C" w:rsidP="00B44E5C">
      <w:pPr>
        <w:pStyle w:val="ListParagraph"/>
        <w:numPr>
          <w:ilvl w:val="0"/>
          <w:numId w:val="21"/>
        </w:numPr>
      </w:pPr>
      <w:r>
        <w:rPr>
          <w:rFonts w:hint="eastAsia"/>
        </w:rPr>
        <w:t>给字典</w:t>
      </w:r>
      <w:r>
        <w:t>ht[1]分配空间，分配空间大小的公式是$2^n$，其中在扩展时: n=ht[0].used * 2, 在收缩时: n=ht[0].used。</w:t>
      </w:r>
    </w:p>
    <w:p w:rsidR="00B44E5C" w:rsidRDefault="00B44E5C" w:rsidP="00B44E5C">
      <w:pPr>
        <w:pStyle w:val="ListParagraph"/>
        <w:numPr>
          <w:ilvl w:val="0"/>
          <w:numId w:val="21"/>
        </w:numPr>
      </w:pPr>
      <w:r>
        <w:rPr>
          <w:rFonts w:hint="eastAsia"/>
        </w:rPr>
        <w:t>设置字典的</w:t>
      </w:r>
      <w:proofErr w:type="spellStart"/>
      <w:r>
        <w:t>rehashidx</w:t>
      </w:r>
      <w:proofErr w:type="spellEnd"/>
      <w:r>
        <w:t>为0，开始rehash。</w:t>
      </w:r>
    </w:p>
    <w:p w:rsidR="00B44E5C" w:rsidRDefault="00B44E5C" w:rsidP="00B44E5C">
      <w:pPr>
        <w:pStyle w:val="ListParagraph"/>
        <w:numPr>
          <w:ilvl w:val="0"/>
          <w:numId w:val="21"/>
        </w:numPr>
      </w:pPr>
      <w:r>
        <w:rPr>
          <w:rFonts w:hint="eastAsia"/>
        </w:rPr>
        <w:t>每当对字典执行添加、删除、查找或者更新操作时，将</w:t>
      </w:r>
      <w:proofErr w:type="spellStart"/>
      <w:r>
        <w:t>rehashidx</w:t>
      </w:r>
      <w:proofErr w:type="spellEnd"/>
      <w:r>
        <w:t>作为下标，对应在h[0]的节点取出，然后重新计算哈希值和下标，保存的对应的h[1]的位置上，最后自增字典的</w:t>
      </w:r>
      <w:proofErr w:type="spellStart"/>
      <w:r>
        <w:t>rehasidx</w:t>
      </w:r>
      <w:proofErr w:type="spellEnd"/>
      <w:r>
        <w:t>属性。</w:t>
      </w:r>
    </w:p>
    <w:p w:rsidR="00B44E5C" w:rsidRDefault="00B44E5C" w:rsidP="00B44E5C">
      <w:pPr>
        <w:pStyle w:val="ListParagraph"/>
        <w:numPr>
          <w:ilvl w:val="0"/>
          <w:numId w:val="21"/>
        </w:numPr>
      </w:pPr>
      <w:r>
        <w:rPr>
          <w:rFonts w:hint="eastAsia"/>
        </w:rPr>
        <w:t>当</w:t>
      </w:r>
      <w:r>
        <w:t>h[0]中的所有节点都被rehash到h[1]后，释放h[0]的空间，将h[1]设置成h[0]，再为h[1]设置一个空白哈希表，并且将字典的</w:t>
      </w:r>
      <w:proofErr w:type="spellStart"/>
      <w:r>
        <w:t>rehashidx</w:t>
      </w:r>
      <w:proofErr w:type="spellEnd"/>
      <w:r>
        <w:t>设置为-1。</w:t>
      </w:r>
    </w:p>
    <w:p w:rsidR="00494705" w:rsidRDefault="00494705" w:rsidP="00494705">
      <w:pPr>
        <w:rPr>
          <w:rFonts w:ascii="宋体" w:eastAsia="宋体" w:hAnsi="宋体" w:cs="宋体"/>
          <w:color w:val="2F2F2F"/>
          <w:sz w:val="23"/>
          <w:szCs w:val="23"/>
          <w:shd w:val="clear" w:color="auto" w:fill="F5F5F5"/>
        </w:rPr>
      </w:pPr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在</w:t>
      </w:r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rehash</w:t>
      </w:r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期间，如果添加键值对到字典的操作，都会被直接存储在</w:t>
      </w:r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h[1]</w:t>
      </w:r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中，而查找的时候会先从</w:t>
      </w:r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h[0]</w:t>
      </w:r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找，然后再到</w:t>
      </w:r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h[1]</w:t>
      </w:r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，这样就保证了</w:t>
      </w:r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h[0]</w:t>
      </w:r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的元素只减无增</w:t>
      </w:r>
      <w:r>
        <w:rPr>
          <w:rFonts w:ascii="宋体" w:eastAsia="宋体" w:hAnsi="宋体" w:cs="宋体" w:hint="eastAsia"/>
          <w:color w:val="2F2F2F"/>
          <w:sz w:val="23"/>
          <w:szCs w:val="23"/>
          <w:shd w:val="clear" w:color="auto" w:fill="F5F5F5"/>
        </w:rPr>
        <w:t>。</w:t>
      </w:r>
    </w:p>
    <w:p w:rsidR="00494705" w:rsidRDefault="00494705" w:rsidP="00494705">
      <w:r>
        <w:rPr>
          <w:rFonts w:hint="eastAsia"/>
        </w:rPr>
        <w:t>当以下条件中的任意一个被满足时，</w:t>
      </w:r>
      <w:r>
        <w:t xml:space="preserve"> 程序会自动开始对哈希表执行扩展操作：</w:t>
      </w:r>
    </w:p>
    <w:p w:rsidR="00494705" w:rsidRDefault="00494705" w:rsidP="00494705">
      <w:pPr>
        <w:pStyle w:val="ListParagraph"/>
        <w:numPr>
          <w:ilvl w:val="0"/>
          <w:numId w:val="22"/>
        </w:numPr>
      </w:pPr>
      <w:r>
        <w:rPr>
          <w:rFonts w:hint="eastAsia"/>
        </w:rPr>
        <w:t>服务器目前没有在执行</w:t>
      </w:r>
      <w:r>
        <w:t xml:space="preserve"> BGSAVE 命令或者 BGREWRITEAOF 命令， 并且哈希表的负载因子大于等于 1</w:t>
      </w:r>
    </w:p>
    <w:p w:rsidR="00494705" w:rsidRDefault="00494705" w:rsidP="00494705">
      <w:pPr>
        <w:pStyle w:val="ListParagraph"/>
        <w:numPr>
          <w:ilvl w:val="0"/>
          <w:numId w:val="22"/>
        </w:numPr>
      </w:pPr>
      <w:r>
        <w:rPr>
          <w:rFonts w:hint="eastAsia"/>
        </w:rPr>
        <w:t>服务器目前正在执行</w:t>
      </w:r>
      <w:r>
        <w:t xml:space="preserve"> BGSAVE 命令或者 BGREWRITEAOF 命令， 并且哈希表的负载因子大于等于 5</w:t>
      </w:r>
    </w:p>
    <w:p w:rsidR="00494705" w:rsidRDefault="00494705" w:rsidP="00494705"/>
    <w:p w:rsidR="00623637" w:rsidRDefault="00623637" w:rsidP="00282227">
      <w:pPr>
        <w:pStyle w:val="Heading2"/>
      </w:pPr>
      <w:r>
        <w:t>跳跃</w:t>
      </w:r>
      <w:r>
        <w:rPr>
          <w:rFonts w:ascii="宋体" w:eastAsia="宋体" w:hAnsi="宋体" w:cs="宋体" w:hint="eastAsia"/>
        </w:rPr>
        <w:t>表</w:t>
      </w:r>
    </w:p>
    <w:p w:rsidR="00812543" w:rsidRDefault="00812543" w:rsidP="00812543">
      <w:r>
        <w:rPr>
          <w:rFonts w:hint="eastAsia"/>
        </w:rPr>
        <w:t>跳跃表是有序集合的底层实现之一，</w:t>
      </w:r>
      <w:r>
        <w:t xml:space="preserve"> 除此之外它在 </w:t>
      </w:r>
      <w:proofErr w:type="spellStart"/>
      <w:r>
        <w:t>Redis</w:t>
      </w:r>
      <w:proofErr w:type="spellEnd"/>
      <w:r>
        <w:t xml:space="preserve"> 中没有其他应用。</w:t>
      </w:r>
    </w:p>
    <w:p w:rsidR="00812543" w:rsidRDefault="00812543" w:rsidP="00812543">
      <w:proofErr w:type="spellStart"/>
      <w:r>
        <w:t>Redis</w:t>
      </w:r>
      <w:proofErr w:type="spellEnd"/>
      <w:r>
        <w:t xml:space="preserve"> 的跳跃表实现由 </w:t>
      </w:r>
      <w:proofErr w:type="spellStart"/>
      <w:r>
        <w:t>zskiplist</w:t>
      </w:r>
      <w:proofErr w:type="spellEnd"/>
      <w:r>
        <w:t xml:space="preserve"> 和 </w:t>
      </w:r>
      <w:proofErr w:type="spellStart"/>
      <w:r>
        <w:t>zskiplistNode</w:t>
      </w:r>
      <w:proofErr w:type="spellEnd"/>
      <w:r>
        <w:t xml:space="preserve"> 两个结构组成， 其中 </w:t>
      </w:r>
      <w:proofErr w:type="spellStart"/>
      <w:r>
        <w:t>zskiplist</w:t>
      </w:r>
      <w:proofErr w:type="spellEnd"/>
      <w:r>
        <w:t xml:space="preserve"> 用于保存跳跃表信息（比如表头节点、表尾节点、长度）， 而 </w:t>
      </w:r>
      <w:proofErr w:type="spellStart"/>
      <w:r>
        <w:t>zskiplistNode</w:t>
      </w:r>
      <w:proofErr w:type="spellEnd"/>
      <w:r>
        <w:t xml:space="preserve"> 则用于表示跳跃表节点。</w:t>
      </w:r>
    </w:p>
    <w:p w:rsidR="00812543" w:rsidRDefault="00812543" w:rsidP="00812543">
      <w:r>
        <w:rPr>
          <w:rFonts w:hint="eastAsia"/>
        </w:rPr>
        <w:t>每个跳跃表节点的层高都是</w:t>
      </w:r>
      <w:r>
        <w:t xml:space="preserve"> 1 至 32 之间的随机数。</w:t>
      </w:r>
    </w:p>
    <w:p w:rsidR="00812543" w:rsidRDefault="00812543" w:rsidP="00812543">
      <w:r>
        <w:rPr>
          <w:rFonts w:hint="eastAsia"/>
        </w:rPr>
        <w:t>在同一个跳跃表中，</w:t>
      </w:r>
      <w:r>
        <w:t xml:space="preserve"> 多个节点可以包含相同的分值， 但每个节点的成员对象必须是唯一的。</w:t>
      </w:r>
    </w:p>
    <w:p w:rsidR="00494705" w:rsidRDefault="00812543" w:rsidP="00812543">
      <w:r>
        <w:rPr>
          <w:rFonts w:hint="eastAsia"/>
        </w:rPr>
        <w:lastRenderedPageBreak/>
        <w:t>跳跃表中的节点按照分值大小进行排序，</w:t>
      </w:r>
      <w:r>
        <w:t xml:space="preserve"> 当分值相同时， 节点按照成员对象的大小进行排序。</w:t>
      </w:r>
    </w:p>
    <w:p w:rsidR="00812543" w:rsidRDefault="00812543" w:rsidP="00812543"/>
    <w:p w:rsidR="00812543" w:rsidRDefault="00812543" w:rsidP="00282227">
      <w:pPr>
        <w:pStyle w:val="Heading2"/>
        <w:rPr>
          <w:rFonts w:ascii="宋体" w:eastAsia="宋体" w:hAnsi="宋体" w:cs="宋体"/>
        </w:rPr>
      </w:pPr>
      <w:r>
        <w:t>整数集</w:t>
      </w:r>
      <w:r>
        <w:rPr>
          <w:rFonts w:ascii="宋体" w:eastAsia="宋体" w:hAnsi="宋体" w:cs="宋体" w:hint="eastAsia"/>
        </w:rPr>
        <w:t>合</w:t>
      </w:r>
    </w:p>
    <w:p w:rsidR="00812543" w:rsidRDefault="00B36347" w:rsidP="00812543">
      <w:r w:rsidRPr="00B36347">
        <w:rPr>
          <w:rFonts w:hint="eastAsia"/>
        </w:rPr>
        <w:t>整数集合是</w:t>
      </w:r>
      <w:proofErr w:type="spellStart"/>
      <w:r w:rsidRPr="00B36347">
        <w:t>redis</w:t>
      </w:r>
      <w:proofErr w:type="spellEnd"/>
      <w:r w:rsidRPr="00B36347">
        <w:t xml:space="preserve"> Set数据结构的实现之一，等Set中的数据只有整数的时候，就会使用它，整数集合可以保存，从16位到64位的整数，</w:t>
      </w:r>
    </w:p>
    <w:p w:rsidR="00B36347" w:rsidRDefault="00B36347" w:rsidP="00812543">
      <w:r>
        <w:rPr>
          <w:noProof/>
        </w:rPr>
        <w:drawing>
          <wp:inline distT="0" distB="0" distL="0" distR="0">
            <wp:extent cx="4895850" cy="2228850"/>
            <wp:effectExtent l="19050" t="0" r="0" b="0"/>
            <wp:docPr id="34" name="Picture 34" descr="http://upload-images.jianshu.io/upload_images/1767848-e877a7499d002319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upload-images.jianshu.io/upload_images/1767848-e877a7499d002319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347" w:rsidRDefault="00B36347" w:rsidP="00DC021D">
      <w:pPr>
        <w:pStyle w:val="ListParagraph"/>
        <w:numPr>
          <w:ilvl w:val="0"/>
          <w:numId w:val="23"/>
        </w:numPr>
      </w:pPr>
      <w:r>
        <w:t>encoding 属性决定了，集合使用那种长度的</w:t>
      </w:r>
      <w:proofErr w:type="spellStart"/>
      <w:r>
        <w:t>int</w:t>
      </w:r>
      <w:proofErr w:type="spellEnd"/>
      <w:r>
        <w:t>类型存储数据。</w:t>
      </w:r>
    </w:p>
    <w:p w:rsidR="00B36347" w:rsidRDefault="00B36347" w:rsidP="00DC021D">
      <w:pPr>
        <w:pStyle w:val="ListParagraph"/>
        <w:numPr>
          <w:ilvl w:val="0"/>
          <w:numId w:val="23"/>
        </w:numPr>
      </w:pPr>
      <w:r>
        <w:t>length 记录总数</w:t>
      </w:r>
    </w:p>
    <w:p w:rsidR="00B36347" w:rsidRDefault="00B36347" w:rsidP="00DC021D">
      <w:pPr>
        <w:pStyle w:val="ListParagraph"/>
        <w:numPr>
          <w:ilvl w:val="0"/>
          <w:numId w:val="23"/>
        </w:numPr>
      </w:pPr>
      <w:proofErr w:type="spellStart"/>
      <w:r>
        <w:t>cotents</w:t>
      </w:r>
      <w:proofErr w:type="spellEnd"/>
      <w:r>
        <w:t xml:space="preserve"> 数组按从小到大的顺序保存着整数数据，它的类型是由encoding属性觉得的。</w:t>
      </w:r>
    </w:p>
    <w:p w:rsidR="00B36347" w:rsidRDefault="00B36347" w:rsidP="00B36347">
      <w:r>
        <w:rPr>
          <w:rFonts w:hint="eastAsia"/>
        </w:rPr>
        <w:t>升级：如果一个新添加的元素的长度超过了</w:t>
      </w:r>
      <w:r>
        <w:t xml:space="preserve"> encoding类型的长度，那么整数集合就会自动执行升级操作，就是指，按照新元素的大小，重新分配一个数组空间，然后将原来contents中的内容转换成新的类型，在顺序存在新的数组中，最后将新元素存放在length-1处。</w:t>
      </w:r>
    </w:p>
    <w:p w:rsidR="00B36347" w:rsidRDefault="00B36347" w:rsidP="00B36347"/>
    <w:p w:rsidR="008A0045" w:rsidRDefault="008A0045" w:rsidP="00282227">
      <w:pPr>
        <w:pStyle w:val="Heading2"/>
      </w:pPr>
      <w:r>
        <w:rPr>
          <w:rFonts w:hint="eastAsia"/>
        </w:rPr>
        <w:t>压缩列表</w:t>
      </w:r>
    </w:p>
    <w:p w:rsidR="00812543" w:rsidRDefault="008A0045" w:rsidP="008A0045">
      <w:proofErr w:type="spellStart"/>
      <w:r>
        <w:t>Redis</w:t>
      </w:r>
      <w:proofErr w:type="spellEnd"/>
      <w:r>
        <w:t>会在当列表键的，元素是小整数，或是短字符串时，使用压缩列表作为底层实现，可见压缩列表是</w:t>
      </w:r>
      <w:proofErr w:type="spellStart"/>
      <w:r>
        <w:t>Redis</w:t>
      </w:r>
      <w:proofErr w:type="spellEnd"/>
      <w:r>
        <w:t>为了节省内存而开发的。</w:t>
      </w:r>
    </w:p>
    <w:p w:rsidR="00282227" w:rsidRDefault="00282227" w:rsidP="008A0045"/>
    <w:p w:rsidR="00282227" w:rsidRDefault="00CD688E" w:rsidP="00CD688E">
      <w:pPr>
        <w:pStyle w:val="Heading1"/>
      </w:pPr>
      <w:proofErr w:type="spellStart"/>
      <w:r>
        <w:rPr>
          <w:rFonts w:hint="eastAsia"/>
        </w:rPr>
        <w:lastRenderedPageBreak/>
        <w:t>redis</w:t>
      </w:r>
      <w:proofErr w:type="spellEnd"/>
      <w:r>
        <w:rPr>
          <w:rFonts w:hint="eastAsia"/>
        </w:rPr>
        <w:t>对象</w:t>
      </w:r>
    </w:p>
    <w:p w:rsidR="00610248" w:rsidRDefault="00610248" w:rsidP="00610248">
      <w:proofErr w:type="spellStart"/>
      <w:r>
        <w:t>Redis</w:t>
      </w:r>
      <w:proofErr w:type="spellEnd"/>
      <w:r>
        <w:t>并没有直接使用如SDS，字典，整数集合等等的数据结构来实现键值对数据库，而是基于这些数据结构构建的对象系统，分别是</w:t>
      </w:r>
    </w:p>
    <w:p w:rsidR="00610248" w:rsidRDefault="00610248" w:rsidP="00610248">
      <w:pPr>
        <w:pStyle w:val="ListParagraph"/>
        <w:numPr>
          <w:ilvl w:val="0"/>
          <w:numId w:val="24"/>
        </w:numPr>
      </w:pPr>
      <w:r>
        <w:rPr>
          <w:rFonts w:hint="eastAsia"/>
        </w:rPr>
        <w:t>字符串对象</w:t>
      </w:r>
    </w:p>
    <w:p w:rsidR="00610248" w:rsidRDefault="00610248" w:rsidP="00610248">
      <w:pPr>
        <w:pStyle w:val="ListParagraph"/>
        <w:numPr>
          <w:ilvl w:val="0"/>
          <w:numId w:val="24"/>
        </w:numPr>
      </w:pPr>
      <w:r>
        <w:rPr>
          <w:rFonts w:hint="eastAsia"/>
        </w:rPr>
        <w:t>列表对象</w:t>
      </w:r>
    </w:p>
    <w:p w:rsidR="00610248" w:rsidRDefault="00610248" w:rsidP="00610248">
      <w:pPr>
        <w:pStyle w:val="ListParagraph"/>
        <w:numPr>
          <w:ilvl w:val="0"/>
          <w:numId w:val="24"/>
        </w:numPr>
      </w:pPr>
      <w:r>
        <w:rPr>
          <w:rFonts w:hint="eastAsia"/>
        </w:rPr>
        <w:t>哈希对象</w:t>
      </w:r>
    </w:p>
    <w:p w:rsidR="00610248" w:rsidRDefault="00610248" w:rsidP="00610248">
      <w:pPr>
        <w:pStyle w:val="ListParagraph"/>
        <w:numPr>
          <w:ilvl w:val="0"/>
          <w:numId w:val="24"/>
        </w:numPr>
      </w:pPr>
      <w:r>
        <w:rPr>
          <w:rFonts w:hint="eastAsia"/>
        </w:rPr>
        <w:t>集合对象</w:t>
      </w:r>
    </w:p>
    <w:p w:rsidR="00CD688E" w:rsidRDefault="00610248" w:rsidP="00610248">
      <w:pPr>
        <w:pStyle w:val="ListParagraph"/>
        <w:numPr>
          <w:ilvl w:val="0"/>
          <w:numId w:val="24"/>
        </w:numPr>
      </w:pPr>
      <w:r>
        <w:rPr>
          <w:rFonts w:hint="eastAsia"/>
        </w:rPr>
        <w:t>有序集合对象</w:t>
      </w:r>
    </w:p>
    <w:p w:rsidR="00610248" w:rsidRDefault="00610248" w:rsidP="00610248">
      <w:proofErr w:type="spellStart"/>
      <w:r>
        <w:t>Redis</w:t>
      </w:r>
      <w:proofErr w:type="spellEnd"/>
      <w:r>
        <w:t xml:space="preserve"> 的对象系统还实现了</w:t>
      </w:r>
      <w:r w:rsidRPr="00CB2584">
        <w:rPr>
          <w:color w:val="FF0000"/>
        </w:rPr>
        <w:t>引用计数的垃圾回收器</w:t>
      </w:r>
      <w:r>
        <w:t>，并且</w:t>
      </w:r>
      <w:proofErr w:type="spellStart"/>
      <w:r>
        <w:t>Redis</w:t>
      </w:r>
      <w:proofErr w:type="spellEnd"/>
      <w:r>
        <w:t xml:space="preserve"> 还通过引用计数技术实现了对象共享机制， 这一机制可以在适当的条件下， 通过让多个数据库键共享同一个对象来节约内存。</w:t>
      </w:r>
      <w:proofErr w:type="spellStart"/>
      <w:r>
        <w:t>Redis</w:t>
      </w:r>
      <w:proofErr w:type="spellEnd"/>
      <w:r>
        <w:t xml:space="preserve"> 的对象带有访问时间记录信息， 该信息可以用于计算数据库键的空转时长， 在服务器启用了 </w:t>
      </w:r>
      <w:proofErr w:type="spellStart"/>
      <w:r>
        <w:t>maxmemory</w:t>
      </w:r>
      <w:proofErr w:type="spellEnd"/>
      <w:r>
        <w:t xml:space="preserve"> 功能的情况下， 空转时长较大的那些键可能会优先被服务器删除。</w:t>
      </w:r>
    </w:p>
    <w:p w:rsidR="00EE72D0" w:rsidRDefault="00EE72D0" w:rsidP="00610248"/>
    <w:p w:rsidR="00CB2584" w:rsidRDefault="00B47C21" w:rsidP="00B47C21">
      <w:pPr>
        <w:pStyle w:val="Heading2"/>
        <w:numPr>
          <w:ilvl w:val="0"/>
          <w:numId w:val="25"/>
        </w:numPr>
      </w:pPr>
      <w:r w:rsidRPr="00B47C21">
        <w:rPr>
          <w:rFonts w:hint="eastAsia"/>
        </w:rPr>
        <w:t>内存回收</w:t>
      </w:r>
    </w:p>
    <w:p w:rsidR="00610248" w:rsidRDefault="00B47C21" w:rsidP="00610248">
      <w:r>
        <w:rPr>
          <w:rFonts w:hint="eastAsia"/>
        </w:rPr>
        <w:tab/>
      </w:r>
      <w:proofErr w:type="spellStart"/>
      <w:r w:rsidRPr="00B47C21">
        <w:t>redis</w:t>
      </w:r>
      <w:proofErr w:type="spellEnd"/>
      <w:r w:rsidRPr="00B47C21">
        <w:t xml:space="preserve"> 使用 </w:t>
      </w:r>
      <w:proofErr w:type="spellStart"/>
      <w:r w:rsidRPr="00B47C21">
        <w:t>redisObject</w:t>
      </w:r>
      <w:proofErr w:type="spellEnd"/>
      <w:r w:rsidRPr="00B47C21">
        <w:t>结构中的</w:t>
      </w:r>
      <w:proofErr w:type="spellStart"/>
      <w:r w:rsidRPr="00B47C21">
        <w:t>refcount</w:t>
      </w:r>
      <w:proofErr w:type="spellEnd"/>
      <w:r w:rsidRPr="00B47C21">
        <w:t>属性记录引用计数，当对象初始化的时候计数为1，每有一个新的引用就自增1，相反就自减1，到最后计数为0就会被回收。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B47C21" w:rsidTr="00B47C21">
        <w:tc>
          <w:tcPr>
            <w:tcW w:w="8388" w:type="dxa"/>
          </w:tcPr>
          <w:p w:rsidR="00B47C21" w:rsidRDefault="00B47C21" w:rsidP="00B47C21">
            <w:pPr>
              <w:ind w:left="0"/>
            </w:pP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redisObject</w:t>
            </w:r>
            <w:proofErr w:type="spellEnd"/>
            <w:r>
              <w:t xml:space="preserve"> {</w:t>
            </w:r>
          </w:p>
          <w:p w:rsidR="00B47C21" w:rsidRDefault="00B47C21" w:rsidP="00B47C21">
            <w:pPr>
              <w:ind w:left="0"/>
            </w:pPr>
            <w:r>
              <w:t xml:space="preserve">    // ...</w:t>
            </w:r>
          </w:p>
          <w:p w:rsidR="00B47C21" w:rsidRDefault="00B47C21" w:rsidP="00B47C21">
            <w:pPr>
              <w:ind w:left="0"/>
            </w:pPr>
            <w:r>
              <w:t xml:space="preserve">    // 引用计数</w:t>
            </w:r>
          </w:p>
          <w:p w:rsidR="00B47C21" w:rsidRDefault="00B47C21" w:rsidP="00B47C21">
            <w:pPr>
              <w:ind w:left="0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refcount</w:t>
            </w:r>
            <w:proofErr w:type="spellEnd"/>
            <w:r>
              <w:t>;</w:t>
            </w:r>
          </w:p>
          <w:p w:rsidR="00B47C21" w:rsidRDefault="00B47C21" w:rsidP="00B47C21">
            <w:pPr>
              <w:ind w:left="0"/>
            </w:pPr>
            <w:r>
              <w:t xml:space="preserve">    // ...</w:t>
            </w:r>
          </w:p>
          <w:p w:rsidR="00B47C21" w:rsidRDefault="00B47C21" w:rsidP="00B47C21">
            <w:pPr>
              <w:ind w:left="0"/>
            </w:pPr>
            <w:r>
              <w:t xml:space="preserve">} </w:t>
            </w:r>
            <w:proofErr w:type="spellStart"/>
            <w:r>
              <w:t>robj</w:t>
            </w:r>
            <w:proofErr w:type="spellEnd"/>
            <w:r>
              <w:t>;</w:t>
            </w:r>
          </w:p>
          <w:p w:rsidR="00EE72D0" w:rsidRDefault="00EE72D0" w:rsidP="00B47C21">
            <w:pPr>
              <w:ind w:left="0"/>
            </w:pPr>
          </w:p>
        </w:tc>
      </w:tr>
    </w:tbl>
    <w:p w:rsidR="00B47C21" w:rsidRDefault="00B47C21" w:rsidP="00610248"/>
    <w:p w:rsidR="00EE72D0" w:rsidRDefault="00EE72D0" w:rsidP="00610248"/>
    <w:p w:rsidR="00B47C21" w:rsidRDefault="00B47C21" w:rsidP="00B47C21">
      <w:pPr>
        <w:pStyle w:val="Heading2"/>
      </w:pPr>
      <w:r w:rsidRPr="00B47C21">
        <w:rPr>
          <w:rFonts w:hint="eastAsia"/>
        </w:rPr>
        <w:lastRenderedPageBreak/>
        <w:t>对象共享</w:t>
      </w:r>
    </w:p>
    <w:p w:rsidR="00B47C21" w:rsidRDefault="00EE72D0" w:rsidP="00B47C21">
      <w:r>
        <w:rPr>
          <w:rFonts w:hint="eastAsia"/>
        </w:rPr>
        <w:tab/>
      </w:r>
      <w:proofErr w:type="spellStart"/>
      <w:r w:rsidRPr="00EE72D0">
        <w:t>redis</w:t>
      </w:r>
      <w:proofErr w:type="spellEnd"/>
      <w:r w:rsidRPr="00EE72D0">
        <w:t>利用引用计数的功能实现了整数字符串对象的共享功能，（两个键指向同一个对象，引用计数加1）</w:t>
      </w:r>
    </w:p>
    <w:p w:rsidR="00EE72D0" w:rsidRDefault="00AD28BE" w:rsidP="00B47C21">
      <w:r>
        <w:rPr>
          <w:noProof/>
        </w:rPr>
        <w:drawing>
          <wp:inline distT="0" distB="0" distL="0" distR="0">
            <wp:extent cx="5238750" cy="3305175"/>
            <wp:effectExtent l="19050" t="0" r="0" b="0"/>
            <wp:docPr id="37" name="Picture 37" descr="http://upload-images.jianshu.io/upload_images/1767848-8eaddc8a30e140ff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upload-images.jianshu.io/upload_images/1767848-8eaddc8a30e140ff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8BE" w:rsidRDefault="00BD6E59" w:rsidP="00B47C21">
      <w:r>
        <w:rPr>
          <w:rFonts w:hint="eastAsia"/>
        </w:rPr>
        <w:tab/>
      </w:r>
      <w:proofErr w:type="spellStart"/>
      <w:r w:rsidR="00AD28BE" w:rsidRPr="00AD28BE">
        <w:t>Redis</w:t>
      </w:r>
      <w:proofErr w:type="spellEnd"/>
      <w:r w:rsidR="00AD28BE" w:rsidRPr="00AD28BE">
        <w:t xml:space="preserve"> 会在初始化服务器时， 创建一万个字符串对象， 这些对象包含了从 0 到 9999 的所有整数值， 当服务器需要用到值为 0 到 9999 的字符串对象时， 服务器就会使用这些共享对象， 而不是新创建对象。</w:t>
      </w:r>
    </w:p>
    <w:p w:rsidR="00AD28BE" w:rsidRDefault="00AD28BE" w:rsidP="00B47C21">
      <w:r>
        <w:rPr>
          <w:rFonts w:hint="eastAsia"/>
        </w:rPr>
        <w:tab/>
      </w:r>
      <w:r w:rsidRPr="00AD28BE">
        <w:rPr>
          <w:rFonts w:hint="eastAsia"/>
        </w:rPr>
        <w:t>因为</w:t>
      </w:r>
      <w:proofErr w:type="spellStart"/>
      <w:r w:rsidRPr="00AD28BE">
        <w:t>Redis</w:t>
      </w:r>
      <w:proofErr w:type="spellEnd"/>
      <w:r w:rsidRPr="00AD28BE">
        <w:t>共享对象需要先确认两个对象是否相同，字符串对象和哈希对象验证操作的复杂度为O(N)和O O(N^2)，而整数字符串是O(1)所以</w:t>
      </w:r>
      <w:proofErr w:type="spellStart"/>
      <w:r w:rsidRPr="00AD28BE">
        <w:t>redis</w:t>
      </w:r>
      <w:proofErr w:type="spellEnd"/>
      <w:r w:rsidRPr="00AD28BE">
        <w:t>只共享整数字符串对象。</w:t>
      </w:r>
    </w:p>
    <w:p w:rsidR="00BD6E59" w:rsidRDefault="00BD6E59" w:rsidP="00B47C21"/>
    <w:p w:rsidR="00B47C21" w:rsidRDefault="00B47C21" w:rsidP="00B47C21">
      <w:pPr>
        <w:pStyle w:val="Heading2"/>
      </w:pPr>
      <w:r w:rsidRPr="00B47C21">
        <w:rPr>
          <w:rFonts w:hint="eastAsia"/>
        </w:rPr>
        <w:t>类型检查与命令多态</w:t>
      </w:r>
    </w:p>
    <w:p w:rsidR="00EB6320" w:rsidRPr="00EB6320" w:rsidRDefault="00EB6320" w:rsidP="00EB6320">
      <w:r>
        <w:rPr>
          <w:rFonts w:hint="eastAsia"/>
        </w:rPr>
        <w:tab/>
      </w:r>
      <w:proofErr w:type="spellStart"/>
      <w:r w:rsidRPr="00EB6320">
        <w:t>Redis</w:t>
      </w:r>
      <w:proofErr w:type="spellEnd"/>
      <w:r w:rsidRPr="00EB6320">
        <w:t>中操作对象的命令分为两种分别是，多态命令和特定类型命令，</w:t>
      </w:r>
      <w:proofErr w:type="spellStart"/>
      <w:r w:rsidRPr="00EB6320">
        <w:t>Redis</w:t>
      </w:r>
      <w:proofErr w:type="spellEnd"/>
      <w:r w:rsidRPr="00EB6320">
        <w:t>在执行特定类型命令是会先对操作值进行类型检查，如果配型不匹配的话就会直接返回错误。</w:t>
      </w:r>
    </w:p>
    <w:p w:rsidR="00B47C21" w:rsidRDefault="00B47C21" w:rsidP="00B47C21"/>
    <w:p w:rsidR="00B47C21" w:rsidRDefault="00B47C21" w:rsidP="00B47C21">
      <w:pPr>
        <w:pStyle w:val="Heading2"/>
      </w:pPr>
      <w:r w:rsidRPr="00B47C21">
        <w:rPr>
          <w:rFonts w:hint="eastAsia"/>
        </w:rPr>
        <w:lastRenderedPageBreak/>
        <w:t>对象的编码与类型</w:t>
      </w:r>
    </w:p>
    <w:p w:rsidR="00B47C21" w:rsidRDefault="003820BC" w:rsidP="00B47C21">
      <w:r>
        <w:rPr>
          <w:rFonts w:hint="eastAsia"/>
        </w:rPr>
        <w:tab/>
      </w:r>
      <w:proofErr w:type="spellStart"/>
      <w:r w:rsidRPr="003820BC">
        <w:t>Redis</w:t>
      </w:r>
      <w:proofErr w:type="spellEnd"/>
      <w:r w:rsidRPr="003820BC">
        <w:t>中的一个键值对有两部分组成，键对象和值对象，对象在底层都由</w:t>
      </w:r>
      <w:proofErr w:type="spellStart"/>
      <w:r w:rsidRPr="003820BC">
        <w:t>redisObject</w:t>
      </w:r>
      <w:proofErr w:type="spellEnd"/>
      <w:r w:rsidRPr="003820BC">
        <w:t>结构存储。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2C3C4C" w:rsidTr="002C3C4C">
        <w:tc>
          <w:tcPr>
            <w:tcW w:w="8388" w:type="dxa"/>
          </w:tcPr>
          <w:p w:rsidR="002C3C4C" w:rsidRDefault="002C3C4C" w:rsidP="002C3C4C">
            <w:pPr>
              <w:ind w:left="0"/>
            </w:pP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redisObject</w:t>
            </w:r>
            <w:proofErr w:type="spellEnd"/>
            <w:r>
              <w:t xml:space="preserve"> {</w:t>
            </w:r>
          </w:p>
          <w:p w:rsidR="002C3C4C" w:rsidRDefault="002C3C4C" w:rsidP="002C3C4C">
            <w:pPr>
              <w:ind w:left="0"/>
            </w:pPr>
            <w:r>
              <w:t xml:space="preserve">    // 类型</w:t>
            </w:r>
          </w:p>
          <w:p w:rsidR="002C3C4C" w:rsidRDefault="002C3C4C" w:rsidP="002C3C4C">
            <w:pPr>
              <w:ind w:left="0"/>
            </w:pPr>
            <w:r>
              <w:t xml:space="preserve">    unsigned type:4;</w:t>
            </w:r>
          </w:p>
          <w:p w:rsidR="002C3C4C" w:rsidRDefault="002C3C4C" w:rsidP="002C3C4C">
            <w:pPr>
              <w:ind w:left="0"/>
            </w:pPr>
            <w:r>
              <w:t xml:space="preserve">    // 编码</w:t>
            </w:r>
          </w:p>
          <w:p w:rsidR="002C3C4C" w:rsidRDefault="002C3C4C" w:rsidP="002C3C4C">
            <w:pPr>
              <w:ind w:left="0"/>
            </w:pPr>
            <w:r>
              <w:t xml:space="preserve">    unsigned encoding:4;</w:t>
            </w:r>
          </w:p>
          <w:p w:rsidR="002C3C4C" w:rsidRDefault="002C3C4C" w:rsidP="002C3C4C">
            <w:pPr>
              <w:ind w:left="0"/>
            </w:pPr>
            <w:r>
              <w:t xml:space="preserve">    // 指向底层实现数据结构的指针</w:t>
            </w:r>
          </w:p>
          <w:p w:rsidR="002C3C4C" w:rsidRDefault="002C3C4C" w:rsidP="002C3C4C">
            <w:pPr>
              <w:ind w:left="0"/>
            </w:pPr>
            <w:r>
              <w:t xml:space="preserve">    void *</w:t>
            </w:r>
            <w:proofErr w:type="spellStart"/>
            <w:r>
              <w:t>ptr</w:t>
            </w:r>
            <w:proofErr w:type="spellEnd"/>
            <w:r>
              <w:t>;</w:t>
            </w:r>
          </w:p>
          <w:p w:rsidR="002C3C4C" w:rsidRDefault="002C3C4C" w:rsidP="002C3C4C">
            <w:pPr>
              <w:ind w:left="0"/>
            </w:pPr>
            <w:r>
              <w:t xml:space="preserve">    // ...</w:t>
            </w:r>
          </w:p>
          <w:p w:rsidR="002C3C4C" w:rsidRDefault="002C3C4C" w:rsidP="002C3C4C">
            <w:pPr>
              <w:ind w:left="0"/>
            </w:pPr>
            <w:r>
              <w:t xml:space="preserve">} </w:t>
            </w:r>
            <w:proofErr w:type="spellStart"/>
            <w:r>
              <w:t>robj</w:t>
            </w:r>
            <w:proofErr w:type="spellEnd"/>
            <w:r>
              <w:t>;</w:t>
            </w:r>
          </w:p>
          <w:p w:rsidR="006B6124" w:rsidRDefault="006B6124" w:rsidP="002C3C4C">
            <w:pPr>
              <w:ind w:left="0"/>
              <w:rPr>
                <w:rFonts w:hint="eastAsia"/>
              </w:rPr>
            </w:pPr>
            <w:r w:rsidRPr="006B6124">
              <w:rPr>
                <w:rFonts w:hint="eastAsia"/>
              </w:rPr>
              <w:t>其中编码代表着</w:t>
            </w:r>
            <w:proofErr w:type="spellStart"/>
            <w:r w:rsidRPr="006B6124">
              <w:t>ptr</w:t>
            </w:r>
            <w:proofErr w:type="spellEnd"/>
            <w:r w:rsidRPr="006B6124">
              <w:t>指针指向的结构的类型，就比如：同样是列表键对象，但是可以由压缩表，双端链表实现，encoding 就是决定到底使用那种数据结构去实现对象结构。</w:t>
            </w:r>
          </w:p>
          <w:p w:rsidR="001D2B0E" w:rsidRDefault="001D2B0E" w:rsidP="002C3C4C">
            <w:pPr>
              <w:ind w:left="0"/>
              <w:rPr>
                <w:rFonts w:hint="eastAsia"/>
              </w:rPr>
            </w:pPr>
          </w:p>
          <w:p w:rsidR="001D2B0E" w:rsidRDefault="001D2B0E" w:rsidP="002C3C4C">
            <w:pPr>
              <w:ind w:left="0"/>
            </w:pPr>
          </w:p>
        </w:tc>
      </w:tr>
    </w:tbl>
    <w:p w:rsidR="002C3C4C" w:rsidRDefault="006B6124" w:rsidP="006B6124">
      <w:pPr>
        <w:pStyle w:val="Heading3"/>
        <w:numPr>
          <w:ilvl w:val="0"/>
          <w:numId w:val="26"/>
        </w:numPr>
        <w:rPr>
          <w:rFonts w:hint="eastAsia"/>
        </w:rPr>
      </w:pPr>
      <w:r w:rsidRPr="006B6124">
        <w:rPr>
          <w:rFonts w:hint="eastAsia"/>
        </w:rPr>
        <w:t>字符串对象</w:t>
      </w:r>
    </w:p>
    <w:p w:rsidR="001D2B0E" w:rsidRDefault="001D2B0E" w:rsidP="001D2B0E">
      <w:pPr>
        <w:rPr>
          <w:rFonts w:hint="eastAsia"/>
        </w:rPr>
      </w:pPr>
      <w:r>
        <w:rPr>
          <w:rFonts w:hint="eastAsia"/>
        </w:rPr>
        <w:t>-- 编码方式：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</w:t>
      </w:r>
      <w:r w:rsidRPr="001D2B0E">
        <w:rPr>
          <w:rFonts w:hint="eastAsia"/>
        </w:rPr>
        <w:t xml:space="preserve"> 转换条件</w:t>
      </w:r>
      <w:r>
        <w:rPr>
          <w:rFonts w:hint="eastAsia"/>
        </w:rPr>
        <w:t>：</w:t>
      </w:r>
      <w:r w:rsidRPr="001D2B0E">
        <w:rPr>
          <w:rFonts w:hint="eastAsia"/>
        </w:rPr>
        <w:t>整数字符串</w:t>
      </w:r>
      <w:r>
        <w:rPr>
          <w:rFonts w:hint="eastAsia"/>
        </w:rPr>
        <w:t xml:space="preserve">  结构</w:t>
      </w:r>
    </w:p>
    <w:p w:rsidR="001D2B0E" w:rsidRDefault="001D2B0E" w:rsidP="001D2B0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09950" cy="2419350"/>
            <wp:effectExtent l="19050" t="0" r="0" b="0"/>
            <wp:docPr id="3" name="Picture 1" descr="http://upload-images.jianshu.io/upload_images/1767848-204192ed7264b1f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1767848-204192ed7264b1f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B0E" w:rsidRDefault="001D2B0E" w:rsidP="001D2B0E">
      <w:pPr>
        <w:rPr>
          <w:rFonts w:hint="eastAsia"/>
        </w:rPr>
      </w:pPr>
    </w:p>
    <w:p w:rsidR="001D2B0E" w:rsidRDefault="001D2B0E" w:rsidP="001D2B0E">
      <w:pPr>
        <w:rPr>
          <w:rFonts w:hint="eastAsia"/>
        </w:rPr>
      </w:pPr>
    </w:p>
    <w:p w:rsidR="001D2B0E" w:rsidRDefault="001D2B0E" w:rsidP="001D2B0E">
      <w:pPr>
        <w:rPr>
          <w:rFonts w:hint="eastAsia"/>
        </w:rPr>
      </w:pPr>
      <w:r>
        <w:rPr>
          <w:rFonts w:hint="eastAsia"/>
        </w:rPr>
        <w:lastRenderedPageBreak/>
        <w:t>-- 编码方式：</w:t>
      </w:r>
      <w:r>
        <w:rPr>
          <w:rFonts w:ascii="Arial" w:hAnsi="Arial" w:cs="Arial"/>
          <w:color w:val="2F2F2F"/>
          <w:shd w:val="clear" w:color="auto" w:fill="FFFFFF"/>
        </w:rPr>
        <w:t>raw</w:t>
      </w:r>
      <w:r>
        <w:rPr>
          <w:rFonts w:hint="eastAsia"/>
        </w:rPr>
        <w:t>,</w:t>
      </w:r>
      <w:r w:rsidRPr="001D2B0E">
        <w:rPr>
          <w:rFonts w:hint="eastAsia"/>
        </w:rPr>
        <w:t xml:space="preserve"> 转换条件</w:t>
      </w:r>
      <w:r>
        <w:rPr>
          <w:rFonts w:hint="eastAsia"/>
        </w:rPr>
        <w:t>：</w:t>
      </w:r>
      <w:r w:rsidRPr="001D2B0E">
        <w:rPr>
          <w:rFonts w:hint="eastAsia"/>
        </w:rPr>
        <w:t>大于</w:t>
      </w:r>
      <w:r w:rsidRPr="001D2B0E">
        <w:t>39字符的字符串值</w:t>
      </w:r>
      <w:r>
        <w:rPr>
          <w:rFonts w:hint="eastAsia"/>
        </w:rPr>
        <w:t xml:space="preserve">  结构</w:t>
      </w:r>
    </w:p>
    <w:p w:rsidR="001D2B0E" w:rsidRDefault="001D2B0E" w:rsidP="001D2B0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2133930"/>
            <wp:effectExtent l="19050" t="0" r="0" b="0"/>
            <wp:docPr id="4" name="Picture 4" descr="http://upload-images.jianshu.io/upload_images/1767848-c66a657031e7a732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1767848-c66a657031e7a732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B0E" w:rsidRDefault="001D2B0E" w:rsidP="001D2B0E">
      <w:pPr>
        <w:rPr>
          <w:rFonts w:hint="eastAsia"/>
        </w:rPr>
      </w:pPr>
    </w:p>
    <w:p w:rsidR="001D2B0E" w:rsidRDefault="001D2B0E" w:rsidP="001D2B0E">
      <w:pPr>
        <w:rPr>
          <w:rFonts w:hint="eastAsia"/>
        </w:rPr>
      </w:pPr>
      <w:r>
        <w:rPr>
          <w:rFonts w:hint="eastAsia"/>
        </w:rPr>
        <w:t>-- 编码方式：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embstr</w:t>
      </w:r>
      <w:proofErr w:type="spellEnd"/>
      <w:r>
        <w:rPr>
          <w:rFonts w:hint="eastAsia"/>
        </w:rPr>
        <w:t>,</w:t>
      </w:r>
      <w:r w:rsidRPr="001D2B0E">
        <w:rPr>
          <w:rFonts w:hint="eastAsia"/>
        </w:rPr>
        <w:t xml:space="preserve"> 转换条件</w:t>
      </w:r>
      <w:r>
        <w:rPr>
          <w:rFonts w:hint="eastAsia"/>
        </w:rPr>
        <w:t>：</w:t>
      </w:r>
      <w:r w:rsidRPr="001D2B0E">
        <w:rPr>
          <w:rFonts w:hint="eastAsia"/>
        </w:rPr>
        <w:t>小于等于</w:t>
      </w:r>
      <w:r w:rsidRPr="001D2B0E">
        <w:t>39个字符</w:t>
      </w:r>
      <w:r>
        <w:rPr>
          <w:rFonts w:hint="eastAsia"/>
        </w:rPr>
        <w:t xml:space="preserve">   结构</w:t>
      </w:r>
    </w:p>
    <w:p w:rsidR="001D2B0E" w:rsidRPr="001D2B0E" w:rsidRDefault="001D2B0E" w:rsidP="001D2B0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1319349"/>
            <wp:effectExtent l="19050" t="0" r="0" b="0"/>
            <wp:docPr id="7" name="Picture 7" descr="http://upload-images.jianshu.io/upload_images/1767848-e7e1cac2fa56ee9b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-images.jianshu.io/upload_images/1767848-e7e1cac2fa56ee9b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19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B0E" w:rsidRDefault="001D2B0E" w:rsidP="001D2B0E">
      <w:pPr>
        <w:pStyle w:val="Heading3"/>
        <w:rPr>
          <w:rFonts w:hint="eastAsia"/>
        </w:rPr>
      </w:pPr>
      <w:r w:rsidRPr="001D2B0E">
        <w:rPr>
          <w:rFonts w:hint="eastAsia"/>
        </w:rPr>
        <w:t>列表对象</w:t>
      </w:r>
    </w:p>
    <w:p w:rsidR="0086182F" w:rsidRDefault="0086182F" w:rsidP="0086182F">
      <w:pPr>
        <w:rPr>
          <w:rFonts w:hint="eastAsia"/>
        </w:rPr>
      </w:pPr>
      <w:r>
        <w:rPr>
          <w:rFonts w:hint="eastAsia"/>
        </w:rPr>
        <w:t>--  编码方式：</w:t>
      </w:r>
      <w:proofErr w:type="spellStart"/>
      <w:r w:rsidRPr="0086182F">
        <w:rPr>
          <w:rFonts w:ascii="Arial" w:hAnsi="Arial" w:cs="Arial"/>
          <w:color w:val="2F2F2F"/>
          <w:shd w:val="clear" w:color="auto" w:fill="FFFFFF"/>
        </w:rPr>
        <w:t>ziplist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>
        <w:rPr>
          <w:rFonts w:hint="eastAsia"/>
        </w:rPr>
        <w:t xml:space="preserve">      </w:t>
      </w:r>
    </w:p>
    <w:p w:rsidR="0086182F" w:rsidRDefault="0086182F" w:rsidP="0086182F">
      <w:pPr>
        <w:rPr>
          <w:rFonts w:hint="eastAsia"/>
        </w:rPr>
      </w:pPr>
      <w:r>
        <w:rPr>
          <w:rFonts w:hint="eastAsia"/>
        </w:rPr>
        <w:t xml:space="preserve">--  </w:t>
      </w:r>
      <w:r w:rsidRPr="001D2B0E">
        <w:rPr>
          <w:rFonts w:hint="eastAsia"/>
        </w:rPr>
        <w:t>转换条件</w:t>
      </w:r>
      <w:r>
        <w:rPr>
          <w:rFonts w:hint="eastAsia"/>
        </w:rPr>
        <w:t>：</w:t>
      </w:r>
      <w:r w:rsidRPr="0086182F">
        <w:rPr>
          <w:rFonts w:hint="eastAsia"/>
        </w:rPr>
        <w:t>列表对象保存的所有字符串元素的长度都小于</w:t>
      </w:r>
      <w:r w:rsidRPr="0086182F">
        <w:t xml:space="preserve"> 64 字节，元素数量小于 512 个</w:t>
      </w:r>
      <w:r>
        <w:rPr>
          <w:rFonts w:hint="eastAsia"/>
        </w:rPr>
        <w:t xml:space="preserve">  </w:t>
      </w:r>
    </w:p>
    <w:p w:rsidR="0086182F" w:rsidRDefault="0086182F" w:rsidP="0086182F">
      <w:pPr>
        <w:rPr>
          <w:rFonts w:hint="eastAsia"/>
        </w:rPr>
      </w:pPr>
      <w:r>
        <w:rPr>
          <w:rFonts w:hint="eastAsia"/>
        </w:rPr>
        <w:t xml:space="preserve">-- </w:t>
      </w:r>
      <w:r w:rsidR="0048313E">
        <w:rPr>
          <w:rFonts w:hint="eastAsia"/>
        </w:rPr>
        <w:t xml:space="preserve"> </w:t>
      </w:r>
      <w:r>
        <w:rPr>
          <w:rFonts w:hint="eastAsia"/>
        </w:rPr>
        <w:t>结构</w:t>
      </w:r>
    </w:p>
    <w:p w:rsidR="001D2B0E" w:rsidRDefault="0086182F" w:rsidP="001D2B0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1962740"/>
            <wp:effectExtent l="19050" t="0" r="0" b="0"/>
            <wp:docPr id="6" name="Picture 10" descr="http://upload-images.jianshu.io/upload_images/1767848-9f6a439e9d97c2c2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upload-images.jianshu.io/upload_images/1767848-9f6a439e9d97c2c2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6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13E" w:rsidRDefault="0048313E" w:rsidP="0048313E">
      <w:r>
        <w:lastRenderedPageBreak/>
        <w:t>--  编码方式：</w:t>
      </w:r>
      <w:proofErr w:type="spellStart"/>
      <w:r w:rsidRPr="0048313E">
        <w:t>linkedlist</w:t>
      </w:r>
      <w:proofErr w:type="spellEnd"/>
    </w:p>
    <w:p w:rsidR="0048313E" w:rsidRDefault="0048313E" w:rsidP="0048313E">
      <w:r>
        <w:t xml:space="preserve">--  转换条件： </w:t>
      </w:r>
      <w:r w:rsidR="003C626D">
        <w:rPr>
          <w:rFonts w:hint="eastAsia"/>
        </w:rPr>
        <w:t>相反</w:t>
      </w:r>
    </w:p>
    <w:p w:rsidR="0086182F" w:rsidRDefault="0048313E" w:rsidP="0048313E">
      <w:pPr>
        <w:rPr>
          <w:rFonts w:hint="eastAsia"/>
        </w:rPr>
      </w:pPr>
      <w:r>
        <w:t>--</w:t>
      </w:r>
      <w:r>
        <w:rPr>
          <w:rFonts w:hint="eastAsia"/>
        </w:rPr>
        <w:t xml:space="preserve"> </w:t>
      </w:r>
      <w:r>
        <w:t xml:space="preserve"> 结构</w:t>
      </w:r>
    </w:p>
    <w:p w:rsidR="0048313E" w:rsidRDefault="0048313E" w:rsidP="0048313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1662152"/>
            <wp:effectExtent l="19050" t="0" r="0" b="0"/>
            <wp:docPr id="8" name="Picture 13" descr="http://upload-images.jianshu.io/upload_images/1767848-780a07c2838000b6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upload-images.jianshu.io/upload_images/1767848-780a07c2838000b6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62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758" w:rsidRPr="001D2B0E" w:rsidRDefault="00424758" w:rsidP="0048313E">
      <w:pPr>
        <w:rPr>
          <w:rFonts w:hint="eastAsia"/>
        </w:rPr>
      </w:pPr>
    </w:p>
    <w:p w:rsidR="001D2B0E" w:rsidRDefault="001D2B0E" w:rsidP="001D2B0E">
      <w:pPr>
        <w:pStyle w:val="Heading3"/>
        <w:rPr>
          <w:rFonts w:hint="eastAsia"/>
        </w:rPr>
      </w:pPr>
      <w:r w:rsidRPr="001D2B0E">
        <w:rPr>
          <w:rFonts w:hint="eastAsia"/>
        </w:rPr>
        <w:t>哈希对象</w:t>
      </w:r>
    </w:p>
    <w:p w:rsidR="0007140D" w:rsidRDefault="0007140D" w:rsidP="0007140D">
      <w:pPr>
        <w:rPr>
          <w:rFonts w:hint="eastAsia"/>
        </w:rPr>
      </w:pPr>
      <w:r>
        <w:rPr>
          <w:rFonts w:hint="eastAsia"/>
        </w:rPr>
        <w:t>--  编码方式：</w:t>
      </w:r>
      <w:proofErr w:type="spellStart"/>
      <w:r w:rsidRPr="0086182F">
        <w:rPr>
          <w:rFonts w:ascii="Arial" w:hAnsi="Arial" w:cs="Arial"/>
          <w:color w:val="2F2F2F"/>
          <w:shd w:val="clear" w:color="auto" w:fill="FFFFFF"/>
        </w:rPr>
        <w:t>ziplist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>
        <w:rPr>
          <w:rFonts w:hint="eastAsia"/>
        </w:rPr>
        <w:t xml:space="preserve">      </w:t>
      </w:r>
    </w:p>
    <w:p w:rsidR="0007140D" w:rsidRDefault="0007140D" w:rsidP="0007140D">
      <w:pPr>
        <w:rPr>
          <w:rFonts w:hint="eastAsia"/>
        </w:rPr>
      </w:pPr>
      <w:r>
        <w:rPr>
          <w:rFonts w:hint="eastAsia"/>
        </w:rPr>
        <w:t xml:space="preserve">--  </w:t>
      </w:r>
      <w:r w:rsidRPr="001D2B0E">
        <w:rPr>
          <w:rFonts w:hint="eastAsia"/>
        </w:rPr>
        <w:t>转换条件</w:t>
      </w:r>
      <w:r>
        <w:rPr>
          <w:rFonts w:hint="eastAsia"/>
        </w:rPr>
        <w:t>：</w:t>
      </w:r>
      <w:r w:rsidRPr="0086182F">
        <w:rPr>
          <w:rFonts w:hint="eastAsia"/>
        </w:rPr>
        <w:t>列表对象保存的所有字符串元素的长度都小于</w:t>
      </w:r>
      <w:r w:rsidRPr="0086182F">
        <w:t xml:space="preserve"> 64 字节，元素数量小于 512 个</w:t>
      </w:r>
      <w:r>
        <w:rPr>
          <w:rFonts w:hint="eastAsia"/>
        </w:rPr>
        <w:t xml:space="preserve">  </w:t>
      </w:r>
    </w:p>
    <w:p w:rsidR="0007140D" w:rsidRDefault="0007140D" w:rsidP="0007140D">
      <w:pPr>
        <w:rPr>
          <w:rFonts w:hint="eastAsia"/>
        </w:rPr>
      </w:pPr>
      <w:r>
        <w:rPr>
          <w:rFonts w:hint="eastAsia"/>
        </w:rPr>
        <w:t>--  结构</w:t>
      </w:r>
    </w:p>
    <w:p w:rsidR="00B96270" w:rsidRDefault="0007140D" w:rsidP="00B9627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1816188"/>
            <wp:effectExtent l="19050" t="0" r="0" b="0"/>
            <wp:docPr id="9" name="Picture 16" descr="http://upload-images.jianshu.io/upload_images/1767848-ccebe70eac034c5c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upload-images.jianshu.io/upload_images/1767848-ccebe70eac034c5c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16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40D" w:rsidRDefault="0007140D" w:rsidP="00B96270">
      <w:pPr>
        <w:rPr>
          <w:rFonts w:hint="eastAsia"/>
        </w:rPr>
      </w:pPr>
    </w:p>
    <w:p w:rsidR="0007140D" w:rsidRDefault="0007140D" w:rsidP="0007140D">
      <w:r>
        <w:t>--  编码方式：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hashtable</w:t>
      </w:r>
      <w:proofErr w:type="spellEnd"/>
    </w:p>
    <w:p w:rsidR="0007140D" w:rsidRDefault="0007140D" w:rsidP="0007140D">
      <w:r>
        <w:t>--  转换条件：</w:t>
      </w:r>
      <w:r>
        <w:rPr>
          <w:rFonts w:hint="eastAsia"/>
        </w:rPr>
        <w:t>相反</w:t>
      </w:r>
      <w:r>
        <w:t xml:space="preserve">  </w:t>
      </w:r>
    </w:p>
    <w:p w:rsidR="0007140D" w:rsidRDefault="0007140D" w:rsidP="0007140D">
      <w:pPr>
        <w:rPr>
          <w:rFonts w:hint="eastAsia"/>
        </w:rPr>
      </w:pPr>
      <w:r>
        <w:t>--  结构</w:t>
      </w:r>
    </w:p>
    <w:p w:rsidR="00365D72" w:rsidRPr="00365D72" w:rsidRDefault="0007140D" w:rsidP="00365D7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486400" cy="3567065"/>
            <wp:effectExtent l="19050" t="0" r="0" b="0"/>
            <wp:docPr id="11" name="Picture 19" descr="http://upload-images.jianshu.io/upload_images/1767848-9d58e34d140372db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upload-images.jianshu.io/upload_images/1767848-9d58e34d140372db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6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B0E" w:rsidRDefault="001D2B0E" w:rsidP="001D2B0E">
      <w:pPr>
        <w:pStyle w:val="Heading3"/>
        <w:rPr>
          <w:rFonts w:hint="eastAsia"/>
        </w:rPr>
      </w:pPr>
      <w:r w:rsidRPr="001D2B0E">
        <w:rPr>
          <w:rFonts w:hint="eastAsia"/>
        </w:rPr>
        <w:t>集合对象</w:t>
      </w:r>
    </w:p>
    <w:p w:rsidR="000220E4" w:rsidRDefault="000220E4" w:rsidP="000220E4">
      <w:r>
        <w:t>--  编码方式：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intset</w:t>
      </w:r>
      <w:proofErr w:type="spellEnd"/>
    </w:p>
    <w:p w:rsidR="000220E4" w:rsidRDefault="000220E4" w:rsidP="000220E4">
      <w:r>
        <w:t>--  转换条件：</w:t>
      </w:r>
      <w:r w:rsidRPr="000220E4">
        <w:rPr>
          <w:rFonts w:hint="eastAsia"/>
        </w:rPr>
        <w:t>所有元素都是整数值，元素数量不超过</w:t>
      </w:r>
      <w:r w:rsidRPr="000220E4">
        <w:t xml:space="preserve"> 512 个</w:t>
      </w:r>
    </w:p>
    <w:p w:rsidR="000220E4" w:rsidRDefault="000220E4" w:rsidP="000220E4">
      <w:pPr>
        <w:rPr>
          <w:rFonts w:hint="eastAsia"/>
        </w:rPr>
      </w:pPr>
      <w:r>
        <w:t>--  结构</w:t>
      </w:r>
    </w:p>
    <w:p w:rsidR="0007140D" w:rsidRPr="0007140D" w:rsidRDefault="000220E4" w:rsidP="0007140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3007050"/>
            <wp:effectExtent l="19050" t="0" r="0" b="0"/>
            <wp:docPr id="22" name="Picture 22" descr="http://upload-images.jianshu.io/upload_images/1767848-51eaa867ac081a3c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upload-images.jianshu.io/upload_images/1767848-51eaa867ac081a3c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0E4" w:rsidRDefault="000220E4" w:rsidP="000220E4">
      <w:r>
        <w:lastRenderedPageBreak/>
        <w:t>--  编码方式：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hashtable</w:t>
      </w:r>
      <w:proofErr w:type="spellEnd"/>
    </w:p>
    <w:p w:rsidR="000220E4" w:rsidRDefault="000220E4" w:rsidP="000220E4">
      <w:pPr>
        <w:rPr>
          <w:rFonts w:hint="eastAsia"/>
        </w:rPr>
      </w:pPr>
      <w:r>
        <w:t>--  转换条件：</w:t>
      </w:r>
      <w:r>
        <w:rPr>
          <w:rFonts w:hint="eastAsia"/>
        </w:rPr>
        <w:t>相反</w:t>
      </w:r>
    </w:p>
    <w:p w:rsidR="00365D72" w:rsidRDefault="000220E4" w:rsidP="000220E4">
      <w:pPr>
        <w:rPr>
          <w:rFonts w:hint="eastAsia"/>
        </w:rPr>
      </w:pPr>
      <w:r>
        <w:t xml:space="preserve"> </w:t>
      </w:r>
      <w:r>
        <w:t>--  结构</w:t>
      </w:r>
    </w:p>
    <w:p w:rsidR="000220E4" w:rsidRPr="00365D72" w:rsidRDefault="000220E4" w:rsidP="000220E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81600" cy="3733800"/>
            <wp:effectExtent l="19050" t="0" r="0" b="0"/>
            <wp:docPr id="25" name="Picture 25" descr="http://upload-images.jianshu.io/upload_images/1767848-a335f219788b036f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upload-images.jianshu.io/upload_images/1767848-a335f219788b036f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B0E" w:rsidRDefault="001D2B0E" w:rsidP="001D2B0E">
      <w:pPr>
        <w:pStyle w:val="Heading3"/>
        <w:rPr>
          <w:rFonts w:hint="eastAsia"/>
        </w:rPr>
      </w:pPr>
      <w:r w:rsidRPr="001D2B0E">
        <w:rPr>
          <w:rFonts w:hint="eastAsia"/>
        </w:rPr>
        <w:t>有序集合对象</w:t>
      </w:r>
    </w:p>
    <w:p w:rsidR="007C2231" w:rsidRDefault="007C2231" w:rsidP="007C2231">
      <w:r>
        <w:t>--  编码方式：</w:t>
      </w:r>
      <w:proofErr w:type="spellStart"/>
      <w:r w:rsidR="00967476" w:rsidRPr="00967476">
        <w:rPr>
          <w:rFonts w:ascii="Arial" w:hAnsi="Arial" w:cs="Arial"/>
          <w:color w:val="2F2F2F"/>
          <w:shd w:val="clear" w:color="auto" w:fill="FFFFFF"/>
        </w:rPr>
        <w:t>ziplist</w:t>
      </w:r>
      <w:proofErr w:type="spellEnd"/>
    </w:p>
    <w:p w:rsidR="007C2231" w:rsidRDefault="007C2231" w:rsidP="007C2231">
      <w:pPr>
        <w:rPr>
          <w:rFonts w:hint="eastAsia"/>
        </w:rPr>
      </w:pPr>
      <w:r>
        <w:t>--  转换条件：</w:t>
      </w:r>
      <w:r w:rsidR="00967476" w:rsidRPr="00967476">
        <w:rPr>
          <w:rFonts w:hint="eastAsia"/>
        </w:rPr>
        <w:t>元素数量小于</w:t>
      </w:r>
      <w:r w:rsidR="00967476" w:rsidRPr="00967476">
        <w:t xml:space="preserve"> 128 个，所有元素成员的长度都小于 64 字节</w:t>
      </w:r>
    </w:p>
    <w:p w:rsidR="007C2231" w:rsidRDefault="007C2231" w:rsidP="007C2231">
      <w:pPr>
        <w:rPr>
          <w:rFonts w:hint="eastAsia"/>
        </w:rPr>
      </w:pPr>
      <w:r>
        <w:t xml:space="preserve"> </w:t>
      </w:r>
      <w:r>
        <w:t>--  结构</w:t>
      </w:r>
    </w:p>
    <w:p w:rsidR="00967476" w:rsidRDefault="00967476" w:rsidP="007C223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1968215"/>
            <wp:effectExtent l="19050" t="0" r="0" b="0"/>
            <wp:docPr id="12" name="Picture 28" descr="http://upload-images.jianshu.io/upload_images/1767848-50595c620718e29c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upload-images.jianshu.io/upload_images/1767848-50595c620718e29c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6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0DF" w:rsidRDefault="003620DF" w:rsidP="003620DF">
      <w:r>
        <w:lastRenderedPageBreak/>
        <w:t>--  编码方式：</w:t>
      </w:r>
      <w:proofErr w:type="spellStart"/>
      <w:r>
        <w:t>ziplist</w:t>
      </w:r>
      <w:proofErr w:type="spellEnd"/>
    </w:p>
    <w:p w:rsidR="003620DF" w:rsidRDefault="003620DF" w:rsidP="003620DF">
      <w:r>
        <w:t>--  转换条件：</w:t>
      </w:r>
      <w:r w:rsidRPr="003620DF">
        <w:rPr>
          <w:rFonts w:hint="eastAsia"/>
        </w:rPr>
        <w:t>底层同时使用跳跃表和字典两种结构</w:t>
      </w:r>
    </w:p>
    <w:p w:rsidR="00967476" w:rsidRDefault="003620DF" w:rsidP="003620DF">
      <w:pPr>
        <w:rPr>
          <w:rFonts w:hint="eastAsia"/>
        </w:rPr>
      </w:pPr>
      <w:r>
        <w:t xml:space="preserve"> --  结构</w:t>
      </w:r>
    </w:p>
    <w:p w:rsidR="008250B0" w:rsidRPr="008250B0" w:rsidRDefault="003620DF" w:rsidP="008250B0">
      <w:r>
        <w:rPr>
          <w:noProof/>
        </w:rPr>
        <w:drawing>
          <wp:inline distT="0" distB="0" distL="0" distR="0">
            <wp:extent cx="5486400" cy="3663244"/>
            <wp:effectExtent l="19050" t="0" r="0" b="0"/>
            <wp:docPr id="14" name="Picture 31" descr="http://upload-images.jianshu.io/upload_images/1767848-0705f92a0cc3c8ce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upload-images.jianshu.io/upload_images/1767848-0705f92a0cc3c8ce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63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124" w:rsidRPr="006B6124" w:rsidRDefault="006B6124" w:rsidP="006B6124"/>
    <w:p w:rsidR="006B6124" w:rsidRPr="00B47C21" w:rsidRDefault="006B6124" w:rsidP="00B47C21"/>
    <w:sectPr w:rsidR="006B6124" w:rsidRPr="00B47C21" w:rsidSect="00C03A83">
      <w:footerReference w:type="default" r:id="rId2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5394" w:rsidRDefault="007D5394" w:rsidP="003D1CCE">
      <w:pPr>
        <w:spacing w:after="0"/>
      </w:pPr>
      <w:r>
        <w:separator/>
      </w:r>
    </w:p>
  </w:endnote>
  <w:endnote w:type="continuationSeparator" w:id="0">
    <w:p w:rsidR="007D5394" w:rsidRDefault="007D5394" w:rsidP="003D1CC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768830"/>
      <w:docPartObj>
        <w:docPartGallery w:val="Page Numbers (Bottom of Page)"/>
        <w:docPartUnique/>
      </w:docPartObj>
    </w:sdtPr>
    <w:sdtContent>
      <w:p w:rsidR="003D1CCE" w:rsidRDefault="0046373C">
        <w:pPr>
          <w:pStyle w:val="Footer"/>
          <w:jc w:val="right"/>
        </w:pPr>
        <w:fldSimple w:instr=" PAGE   \* MERGEFORMAT ">
          <w:r w:rsidR="003620DF">
            <w:rPr>
              <w:noProof/>
            </w:rPr>
            <w:t>16</w:t>
          </w:r>
        </w:fldSimple>
      </w:p>
    </w:sdtContent>
  </w:sdt>
  <w:p w:rsidR="003D1CCE" w:rsidRDefault="003D1C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5394" w:rsidRDefault="007D5394" w:rsidP="003D1CCE">
      <w:pPr>
        <w:spacing w:after="0"/>
      </w:pPr>
      <w:r>
        <w:separator/>
      </w:r>
    </w:p>
  </w:footnote>
  <w:footnote w:type="continuationSeparator" w:id="0">
    <w:p w:rsidR="007D5394" w:rsidRDefault="007D5394" w:rsidP="003D1CC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127FF"/>
    <w:multiLevelType w:val="hybridMultilevel"/>
    <w:tmpl w:val="381875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67A65"/>
    <w:multiLevelType w:val="hybridMultilevel"/>
    <w:tmpl w:val="998C00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753745"/>
    <w:multiLevelType w:val="hybridMultilevel"/>
    <w:tmpl w:val="23000E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323DE9"/>
    <w:multiLevelType w:val="hybridMultilevel"/>
    <w:tmpl w:val="AC083F1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C67A6C"/>
    <w:multiLevelType w:val="hybridMultilevel"/>
    <w:tmpl w:val="B8644C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777ACB"/>
    <w:multiLevelType w:val="hybridMultilevel"/>
    <w:tmpl w:val="147419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C059F"/>
    <w:multiLevelType w:val="hybridMultilevel"/>
    <w:tmpl w:val="A6BC1D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3CF6C1F"/>
    <w:multiLevelType w:val="hybridMultilevel"/>
    <w:tmpl w:val="7152F4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BCD4BA9"/>
    <w:multiLevelType w:val="hybridMultilevel"/>
    <w:tmpl w:val="8ADC9A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1"/>
  </w:num>
  <w:num w:numId="5">
    <w:abstractNumId w:val="8"/>
  </w:num>
  <w:num w:numId="6">
    <w:abstractNumId w:val="4"/>
  </w:num>
  <w:num w:numId="7">
    <w:abstractNumId w:val="1"/>
  </w:num>
  <w:num w:numId="8">
    <w:abstractNumId w:val="8"/>
  </w:num>
  <w:num w:numId="9">
    <w:abstractNumId w:val="4"/>
  </w:num>
  <w:num w:numId="10">
    <w:abstractNumId w:val="1"/>
  </w:num>
  <w:num w:numId="11">
    <w:abstractNumId w:val="8"/>
  </w:num>
  <w:num w:numId="12">
    <w:abstractNumId w:val="4"/>
  </w:num>
  <w:num w:numId="13">
    <w:abstractNumId w:val="1"/>
  </w:num>
  <w:num w:numId="14">
    <w:abstractNumId w:val="8"/>
  </w:num>
  <w:num w:numId="15">
    <w:abstractNumId w:val="4"/>
  </w:num>
  <w:num w:numId="16">
    <w:abstractNumId w:val="11"/>
  </w:num>
  <w:num w:numId="17">
    <w:abstractNumId w:val="9"/>
  </w:num>
  <w:num w:numId="18">
    <w:abstractNumId w:val="10"/>
  </w:num>
  <w:num w:numId="19">
    <w:abstractNumId w:val="2"/>
  </w:num>
  <w:num w:numId="20">
    <w:abstractNumId w:val="6"/>
  </w:num>
  <w:num w:numId="21">
    <w:abstractNumId w:val="5"/>
  </w:num>
  <w:num w:numId="22">
    <w:abstractNumId w:val="3"/>
  </w:num>
  <w:num w:numId="23">
    <w:abstractNumId w:val="7"/>
  </w:num>
  <w:num w:numId="24">
    <w:abstractNumId w:val="0"/>
  </w:num>
  <w:num w:numId="25">
    <w:abstractNumId w:val="8"/>
    <w:lvlOverride w:ilvl="0">
      <w:startOverride w:val="1"/>
    </w:lvlOverride>
  </w:num>
  <w:num w:numId="26">
    <w:abstractNumId w:val="4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9752C"/>
    <w:rsid w:val="000220E4"/>
    <w:rsid w:val="0007140D"/>
    <w:rsid w:val="001D2B0E"/>
    <w:rsid w:val="0022231C"/>
    <w:rsid w:val="00282227"/>
    <w:rsid w:val="002C3C4C"/>
    <w:rsid w:val="003620DF"/>
    <w:rsid w:val="00365D72"/>
    <w:rsid w:val="003820BC"/>
    <w:rsid w:val="003827F7"/>
    <w:rsid w:val="003C626D"/>
    <w:rsid w:val="003D1CCE"/>
    <w:rsid w:val="003D5DC1"/>
    <w:rsid w:val="00424758"/>
    <w:rsid w:val="0043135D"/>
    <w:rsid w:val="0046373C"/>
    <w:rsid w:val="0048313E"/>
    <w:rsid w:val="00494705"/>
    <w:rsid w:val="0049752C"/>
    <w:rsid w:val="004F0D69"/>
    <w:rsid w:val="00562410"/>
    <w:rsid w:val="005640DD"/>
    <w:rsid w:val="005C74E7"/>
    <w:rsid w:val="00610248"/>
    <w:rsid w:val="00623637"/>
    <w:rsid w:val="006B6124"/>
    <w:rsid w:val="007C2231"/>
    <w:rsid w:val="007D5394"/>
    <w:rsid w:val="00812543"/>
    <w:rsid w:val="008250B0"/>
    <w:rsid w:val="008261CD"/>
    <w:rsid w:val="0086182F"/>
    <w:rsid w:val="0087169E"/>
    <w:rsid w:val="008A0045"/>
    <w:rsid w:val="008B5ACA"/>
    <w:rsid w:val="008C5117"/>
    <w:rsid w:val="00904415"/>
    <w:rsid w:val="009450CA"/>
    <w:rsid w:val="00967476"/>
    <w:rsid w:val="0099619D"/>
    <w:rsid w:val="009D5000"/>
    <w:rsid w:val="00AD28BE"/>
    <w:rsid w:val="00B36347"/>
    <w:rsid w:val="00B44E5C"/>
    <w:rsid w:val="00B47C21"/>
    <w:rsid w:val="00B96270"/>
    <w:rsid w:val="00BD6E59"/>
    <w:rsid w:val="00C03A83"/>
    <w:rsid w:val="00CB2584"/>
    <w:rsid w:val="00CD688E"/>
    <w:rsid w:val="00D24EDE"/>
    <w:rsid w:val="00D80E2B"/>
    <w:rsid w:val="00DB6FA6"/>
    <w:rsid w:val="00DC021D"/>
    <w:rsid w:val="00DE46E1"/>
    <w:rsid w:val="00DE6E85"/>
    <w:rsid w:val="00E01848"/>
    <w:rsid w:val="00EB6320"/>
    <w:rsid w:val="00EE72D0"/>
    <w:rsid w:val="00EF3DCE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D1CC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1CCE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3D1CC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D1CCE"/>
    <w:rPr>
      <w:rFonts w:ascii="微软雅黑" w:hAnsi="微软雅黑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D6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D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27F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0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48</TotalTime>
  <Pages>16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77</cp:revision>
  <dcterms:created xsi:type="dcterms:W3CDTF">2016-11-14T04:55:00Z</dcterms:created>
  <dcterms:modified xsi:type="dcterms:W3CDTF">2016-11-14T07:02:00Z</dcterms:modified>
</cp:coreProperties>
</file>