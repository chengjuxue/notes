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963D8" w:rsidP="004963D8">
      <w:pPr>
        <w:pStyle w:val="Title"/>
      </w:pPr>
      <w:r>
        <w:rPr>
          <w:rFonts w:hint="eastAsia"/>
        </w:rPr>
        <w:t>数据库详解</w:t>
      </w:r>
    </w:p>
    <w:p w:rsidR="00124251" w:rsidRDefault="008C0949" w:rsidP="008C0949">
      <w:pPr>
        <w:pStyle w:val="Heading1"/>
      </w:pPr>
      <w:r w:rsidRPr="008C0949">
        <w:rPr>
          <w:rFonts w:hint="eastAsia"/>
        </w:rPr>
        <w:t>数据库</w:t>
      </w:r>
    </w:p>
    <w:p w:rsidR="008C0949" w:rsidRDefault="008C0949" w:rsidP="008C0949">
      <w:r>
        <w:rPr>
          <w:rFonts w:hint="eastAsia"/>
        </w:rPr>
        <w:tab/>
      </w:r>
      <w:proofErr w:type="spellStart"/>
      <w:r w:rsidRPr="008C0949">
        <w:t>Redis</w:t>
      </w:r>
      <w:proofErr w:type="spellEnd"/>
      <w:r w:rsidRPr="008C0949">
        <w:t>中的所有数据库都保存在</w:t>
      </w:r>
      <w:proofErr w:type="spellStart"/>
      <w:r w:rsidRPr="008C0949">
        <w:t>redisServer</w:t>
      </w:r>
      <w:proofErr w:type="spellEnd"/>
      <w:r w:rsidRPr="008C0949">
        <w:t>结构中的数组中，数据库的数量有</w:t>
      </w:r>
      <w:proofErr w:type="spellStart"/>
      <w:r w:rsidRPr="008C0949">
        <w:t>dbnum</w:t>
      </w:r>
      <w:proofErr w:type="spellEnd"/>
      <w:r w:rsidRPr="008C0949">
        <w:t>属性保存。默认情况下</w:t>
      </w:r>
      <w:proofErr w:type="spellStart"/>
      <w:r w:rsidRPr="008C0949">
        <w:t>Redis</w:t>
      </w:r>
      <w:proofErr w:type="spellEnd"/>
      <w:r w:rsidRPr="008C0949">
        <w:t>数据库会创建16个数据库。</w:t>
      </w:r>
    </w:p>
    <w:p w:rsidR="00277D38" w:rsidRDefault="00277D38" w:rsidP="008C0949">
      <w:r>
        <w:rPr>
          <w:noProof/>
        </w:rPr>
        <w:drawing>
          <wp:inline distT="0" distB="0" distL="0" distR="0">
            <wp:extent cx="4191000" cy="1685925"/>
            <wp:effectExtent l="19050" t="0" r="0" b="0"/>
            <wp:docPr id="1" name="Picture 1" descr="http://upload-images.jianshu.io/upload_images/1767848-11a3ed10d2317c13.jpg?imageMogr2/auto-orient/strip%7CimageView2/2/w/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11a3ed10d2317c13.jpg?imageMogr2/auto-orient/strip%7CimageView2/2/w/4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38" w:rsidRDefault="00277D38" w:rsidP="008C0949">
      <w:proofErr w:type="spellStart"/>
      <w:r w:rsidRPr="00277D38">
        <w:t>Redis</w:t>
      </w:r>
      <w:proofErr w:type="spellEnd"/>
      <w:r w:rsidRPr="00277D38">
        <w:t xml:space="preserve">客户端 </w:t>
      </w:r>
      <w:proofErr w:type="spellStart"/>
      <w:r w:rsidRPr="00277D38">
        <w:t>redisClient</w:t>
      </w:r>
      <w:proofErr w:type="spellEnd"/>
      <w:r w:rsidRPr="00277D38">
        <w:t>结构都会有一个db属性指向客户端可以使用的数据库，默认情况下是0号数据库，你也可以使用SELECT命令，切换到其他数据库上。</w:t>
      </w:r>
    </w:p>
    <w:p w:rsidR="00285177" w:rsidRDefault="009549C4" w:rsidP="008C0949">
      <w:r>
        <w:rPr>
          <w:noProof/>
        </w:rPr>
        <w:drawing>
          <wp:inline distT="0" distB="0" distL="0" distR="0">
            <wp:extent cx="4191000" cy="2400300"/>
            <wp:effectExtent l="19050" t="0" r="0" b="0"/>
            <wp:docPr id="2" name="Picture 1" descr="http://upload-images.jianshu.io/upload_images/1767848-54adc923625615e9.jpg?imageMogr2/auto-orient/strip%7CimageView2/2/w/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54adc923625615e9.jpg?imageMogr2/auto-orient/strip%7CimageView2/2/w/4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C4" w:rsidRDefault="009549C4" w:rsidP="008C0949"/>
    <w:p w:rsidR="009549C4" w:rsidRDefault="009549C4" w:rsidP="008C0949">
      <w:proofErr w:type="spellStart"/>
      <w:r w:rsidRPr="009549C4">
        <w:t>redisDb</w:t>
      </w:r>
      <w:proofErr w:type="spellEnd"/>
      <w:r w:rsidRPr="009549C4">
        <w:t>结构中的</w:t>
      </w:r>
      <w:proofErr w:type="spellStart"/>
      <w:r w:rsidRPr="009549C4">
        <w:t>dict</w:t>
      </w:r>
      <w:proofErr w:type="spellEnd"/>
      <w:r w:rsidRPr="009549C4">
        <w:t>属性，保存着整个数据库的键空间。</w:t>
      </w:r>
    </w:p>
    <w:p w:rsidR="009549C4" w:rsidRDefault="00AD1284" w:rsidP="008C0949">
      <w:r>
        <w:rPr>
          <w:noProof/>
        </w:rPr>
        <w:lastRenderedPageBreak/>
        <w:drawing>
          <wp:inline distT="0" distB="0" distL="0" distR="0">
            <wp:extent cx="5391150" cy="2800350"/>
            <wp:effectExtent l="19050" t="0" r="0" b="0"/>
            <wp:docPr id="4" name="Picture 4" descr="http://upload-images.jianshu.io/upload_images/1767848-a5f8abbfcc5252c0.jp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a5f8abbfcc5252c0.jp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84" w:rsidRDefault="0090126D" w:rsidP="008C0949">
      <w:r>
        <w:rPr>
          <w:rFonts w:hint="eastAsia"/>
        </w:rPr>
        <w:tab/>
      </w:r>
      <w:proofErr w:type="spellStart"/>
      <w:r w:rsidR="00630D36" w:rsidRPr="00630D36">
        <w:t>Redis</w:t>
      </w:r>
      <w:proofErr w:type="spellEnd"/>
      <w:r w:rsidR="00630D36" w:rsidRPr="00630D36">
        <w:t>中针对数据库本身的命令，其实都是操作键空间来完成的，在对键空间进行读写操作后，</w:t>
      </w:r>
      <w:proofErr w:type="spellStart"/>
      <w:r w:rsidR="00630D36" w:rsidRPr="00630D36">
        <w:t>Redis</w:t>
      </w:r>
      <w:proofErr w:type="spellEnd"/>
      <w:r w:rsidR="00630D36" w:rsidRPr="00630D36">
        <w:t>会根据键是否存在来设置键空间命中率次数和不命中次数，并且在读取后，会设置键的最后一次使用时间，来就是键的闲置时间。</w:t>
      </w:r>
    </w:p>
    <w:p w:rsidR="0090126D" w:rsidRDefault="0090126D" w:rsidP="0090126D">
      <w:proofErr w:type="spellStart"/>
      <w:r>
        <w:t>redisDb</w:t>
      </w:r>
      <w:proofErr w:type="spellEnd"/>
      <w:r>
        <w:t>结构中还有一个expires节点，它指向一个字典空间，该字典的键指向数据库中的某个键，而值则记录了数据库键的过期时间，过期时间是一个以毫秒为单位的UNIX时间戳，</w:t>
      </w:r>
      <w:proofErr w:type="spellStart"/>
      <w:r>
        <w:t>Redis</w:t>
      </w:r>
      <w:proofErr w:type="spellEnd"/>
      <w:r>
        <w:t>使用惰性删除和定期删除两种策略来删除过期的键：惰性删除策略只在碰到过期键时才进行删除操作，定期删除策略则每隔一段时间主动查找并删除过期键。</w:t>
      </w:r>
    </w:p>
    <w:p w:rsidR="0090126D" w:rsidRDefault="0090126D" w:rsidP="0090126D">
      <w:r>
        <w:rPr>
          <w:rFonts w:hint="eastAsia"/>
        </w:rPr>
        <w:tab/>
      </w:r>
      <w:r>
        <w:t>save和</w:t>
      </w:r>
      <w:proofErr w:type="spellStart"/>
      <w:r>
        <w:t>bgsave</w:t>
      </w:r>
      <w:proofErr w:type="spellEnd"/>
      <w:r>
        <w:t>两个持久化命令，都不会持久化，已经过期的键，AOF模式写会生成一个过期键的删除命令到AOF文件的尾部，</w:t>
      </w:r>
      <w:proofErr w:type="spellStart"/>
      <w:r>
        <w:t>Redis</w:t>
      </w:r>
      <w:proofErr w:type="spellEnd"/>
      <w:r>
        <w:t xml:space="preserve"> 2.8 中新增了客户端订阅指定键变化的通知功能。</w:t>
      </w:r>
    </w:p>
    <w:p w:rsidR="000C0DA2" w:rsidRDefault="000C0DA2" w:rsidP="0090126D"/>
    <w:p w:rsidR="000C0DA2" w:rsidRDefault="000A1ADB" w:rsidP="000A1ADB">
      <w:pPr>
        <w:pStyle w:val="Heading1"/>
      </w:pPr>
      <w:r w:rsidRPr="000A1ADB">
        <w:t>RDB</w:t>
      </w:r>
      <w:r w:rsidRPr="000A1ADB">
        <w:t>持久化</w:t>
      </w:r>
    </w:p>
    <w:p w:rsidR="000A1ADB" w:rsidRDefault="000A1ADB" w:rsidP="000A1ADB">
      <w:r>
        <w:rPr>
          <w:rFonts w:hint="eastAsia"/>
        </w:rPr>
        <w:tab/>
      </w:r>
      <w:proofErr w:type="spellStart"/>
      <w:r>
        <w:t>Redis</w:t>
      </w:r>
      <w:proofErr w:type="spellEnd"/>
      <w:r>
        <w:t>数据持久化RDB是将</w:t>
      </w:r>
      <w:proofErr w:type="spellStart"/>
      <w:r>
        <w:t>Redis</w:t>
      </w:r>
      <w:proofErr w:type="spellEnd"/>
      <w:r>
        <w:t>数据库当前的状态，经过压缩保存在一个二进制文件中，当</w:t>
      </w:r>
      <w:proofErr w:type="spellStart"/>
      <w:r>
        <w:t>Redis</w:t>
      </w:r>
      <w:proofErr w:type="spellEnd"/>
      <w:r>
        <w:t>服务器重新启动时会检查是否存在RDB文件，并加载它以恢复数据库原来的状态。在RDB模式下，有save和</w:t>
      </w:r>
      <w:proofErr w:type="spellStart"/>
      <w:r>
        <w:t>bgsave</w:t>
      </w:r>
      <w:proofErr w:type="spellEnd"/>
      <w:r>
        <w:t>两个命令进行持久化操作，save是在主服务进程进行持久化，创建RDB文件，因为是在服务进程中运行所以会阻塞</w:t>
      </w:r>
      <w:proofErr w:type="spellStart"/>
      <w:r>
        <w:t>redis</w:t>
      </w:r>
      <w:proofErr w:type="spellEnd"/>
      <w:r w:rsidR="00962E5B">
        <w:rPr>
          <w:rFonts w:hint="eastAsia"/>
        </w:rPr>
        <w:t>运行</w:t>
      </w:r>
      <w:r>
        <w:t>，</w:t>
      </w:r>
      <w:proofErr w:type="spellStart"/>
      <w:r>
        <w:t>bgsave</w:t>
      </w:r>
      <w:proofErr w:type="spellEnd"/>
      <w:r>
        <w:t>是从主进程中fork出一</w:t>
      </w:r>
      <w:r>
        <w:lastRenderedPageBreak/>
        <w:t>个子进程然后进行持久化，</w:t>
      </w:r>
      <w:proofErr w:type="spellStart"/>
      <w:r>
        <w:t>redis</w:t>
      </w:r>
      <w:proofErr w:type="spellEnd"/>
      <w:r>
        <w:t>提供自动间隔性保存功能，它是通过</w:t>
      </w:r>
      <w:proofErr w:type="spellStart"/>
      <w:r>
        <w:t>redisServer</w:t>
      </w:r>
      <w:proofErr w:type="spellEnd"/>
      <w:r>
        <w:t>结构中的，</w:t>
      </w:r>
      <w:proofErr w:type="spellStart"/>
      <w:r>
        <w:t>saveparams</w:t>
      </w:r>
      <w:proofErr w:type="spellEnd"/>
      <w:r>
        <w:t>结构数组，来记录，在n秒内有m个变化来自动触发的，dirty和</w:t>
      </w:r>
      <w:proofErr w:type="spellStart"/>
      <w:r>
        <w:t>lastsave</w:t>
      </w:r>
      <w:proofErr w:type="spellEnd"/>
      <w:r>
        <w:t>属性分别记录了，本次周期中修改的次数和最后的保存时间。</w:t>
      </w:r>
    </w:p>
    <w:p w:rsidR="00F546D2" w:rsidRDefault="00F546D2" w:rsidP="000A1ADB">
      <w:r>
        <w:rPr>
          <w:rFonts w:hint="eastAsia"/>
          <w:noProof/>
        </w:rPr>
        <w:drawing>
          <wp:inline distT="0" distB="0" distL="0" distR="0">
            <wp:extent cx="5486400" cy="215602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D2" w:rsidRDefault="00F546D2" w:rsidP="000A1ADB"/>
    <w:p w:rsidR="00F546D2" w:rsidRDefault="00F546D2" w:rsidP="00F546D2">
      <w:pPr>
        <w:pStyle w:val="Heading1"/>
      </w:pPr>
      <w:r w:rsidRPr="00F546D2">
        <w:t>AOF</w:t>
      </w:r>
      <w:r w:rsidRPr="00F546D2">
        <w:t>持久化</w:t>
      </w:r>
    </w:p>
    <w:p w:rsidR="00F546D2" w:rsidRDefault="00F546D2" w:rsidP="00F546D2">
      <w:r>
        <w:rPr>
          <w:rFonts w:hint="eastAsia"/>
        </w:rPr>
        <w:tab/>
      </w:r>
      <w:r w:rsidRPr="00F546D2">
        <w:t>AOF(Append Only File) 是通过保存，</w:t>
      </w:r>
      <w:proofErr w:type="spellStart"/>
      <w:r w:rsidRPr="00F546D2">
        <w:t>Redis</w:t>
      </w:r>
      <w:proofErr w:type="spellEnd"/>
      <w:r w:rsidRPr="00F546D2">
        <w:t>服务器所执行的写命令的记录来保存数据库的状态的。它在持久化的时候通过执行追加，文件写入，文件同步三个步骤来完成工作。</w:t>
      </w:r>
    </w:p>
    <w:p w:rsidR="00725C96" w:rsidRDefault="00B62643" w:rsidP="00F546D2">
      <w:r>
        <w:rPr>
          <w:noProof/>
        </w:rPr>
        <w:drawing>
          <wp:inline distT="0" distB="0" distL="0" distR="0">
            <wp:extent cx="4905375" cy="27527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43" w:rsidRDefault="00B62643" w:rsidP="00B62643">
      <w:r>
        <w:rPr>
          <w:rFonts w:hint="eastAsia"/>
        </w:rPr>
        <w:lastRenderedPageBreak/>
        <w:tab/>
      </w:r>
      <w:proofErr w:type="spellStart"/>
      <w:r>
        <w:t>Redis</w:t>
      </w:r>
      <w:proofErr w:type="spellEnd"/>
      <w:r>
        <w:t>，通过提供AOF文件重写公共来避免当个AOF文件过大导致的问题（重写的文件和原来的文件保存的状态是相同的，但是去除了无用的冗余命令，所以文件要小的多）。</w:t>
      </w:r>
    </w:p>
    <w:p w:rsidR="00B62643" w:rsidRDefault="00073FAE" w:rsidP="00B62643">
      <w:r>
        <w:rPr>
          <w:rFonts w:hint="eastAsia"/>
        </w:rPr>
        <w:tab/>
      </w:r>
      <w:r w:rsidR="00B62643">
        <w:t>AOF重写功能的原理是，通过读取服务器当前的状态而不是读取现有的AOF文件，利用</w:t>
      </w:r>
      <w:proofErr w:type="spellStart"/>
      <w:r w:rsidR="00B62643">
        <w:t>redisServer</w:t>
      </w:r>
      <w:proofErr w:type="spellEnd"/>
      <w:r w:rsidR="00B62643">
        <w:t>的Db属性构建写入命令序列，这样就不会有冗余的命令了。</w:t>
      </w:r>
    </w:p>
    <w:p w:rsidR="00B62643" w:rsidRDefault="008C028B" w:rsidP="00B62643">
      <w:r>
        <w:rPr>
          <w:rFonts w:hint="eastAsia"/>
        </w:rPr>
        <w:tab/>
      </w:r>
      <w:r w:rsidR="00B62643">
        <w:rPr>
          <w:rFonts w:hint="eastAsia"/>
        </w:rPr>
        <w:t>在执行</w:t>
      </w:r>
      <w:r w:rsidR="00B62643">
        <w:t>BGREWRITEAOF命令时，</w:t>
      </w:r>
      <w:proofErr w:type="spellStart"/>
      <w:r w:rsidR="00B62643">
        <w:t>Redis</w:t>
      </w:r>
      <w:proofErr w:type="spellEnd"/>
      <w:r w:rsidR="00B62643">
        <w:t>服务器会维护一个AOF重写缓冲区，该缓冲区会在子进程创建新AOF文件期间，记录服务器执行的所有写命令。当子进程完成创建新AOF文件的工作之后，服务器会将重写缓冲区中的所有内容追加到新AOF文件的末尾，使得新旧两个AOF文件所保存的数据库状态一致。最后，服务器用新的AOF文件替换旧的AOF文件，以此来完成AOF文件重写操作。</w:t>
      </w:r>
    </w:p>
    <w:p w:rsidR="006D2349" w:rsidRDefault="006D2349" w:rsidP="00B62643">
      <w:r>
        <w:rPr>
          <w:noProof/>
        </w:rPr>
        <w:drawing>
          <wp:inline distT="0" distB="0" distL="0" distR="0">
            <wp:extent cx="5486400" cy="201899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07" w:rsidRDefault="00A92307" w:rsidP="00B62643"/>
    <w:p w:rsidR="006D2349" w:rsidRDefault="00A92307" w:rsidP="00A92307">
      <w:pPr>
        <w:pStyle w:val="Heading1"/>
      </w:pPr>
      <w:r w:rsidRPr="00A92307">
        <w:rPr>
          <w:rFonts w:hint="eastAsia"/>
        </w:rPr>
        <w:t>事件</w:t>
      </w:r>
    </w:p>
    <w:p w:rsidR="00F546D2" w:rsidRDefault="00A037DB" w:rsidP="00F546D2">
      <w:proofErr w:type="spellStart"/>
      <w:r w:rsidRPr="00A037DB">
        <w:t>Redis</w:t>
      </w:r>
      <w:proofErr w:type="spellEnd"/>
      <w:r w:rsidRPr="00A037DB">
        <w:t xml:space="preserve"> 有文件事件和时间事件两类事件，它们分别用于处理网络套接字和</w:t>
      </w:r>
      <w:proofErr w:type="spellStart"/>
      <w:r w:rsidRPr="00A037DB">
        <w:t>Redis</w:t>
      </w:r>
      <w:proofErr w:type="spellEnd"/>
      <w:r w:rsidRPr="00A037DB">
        <w:t>服务器定时操作。</w:t>
      </w:r>
    </w:p>
    <w:p w:rsidR="00A037DB" w:rsidRDefault="00A037DB" w:rsidP="00A037DB">
      <w:pPr>
        <w:pStyle w:val="Heading2"/>
      </w:pPr>
      <w:r w:rsidRPr="00A037DB">
        <w:rPr>
          <w:rFonts w:hint="eastAsia"/>
        </w:rPr>
        <w:t>文件事件</w:t>
      </w:r>
    </w:p>
    <w:p w:rsidR="00A037DB" w:rsidRDefault="00A037DB" w:rsidP="00A037DB">
      <w:r>
        <w:rPr>
          <w:rFonts w:hint="eastAsia"/>
        </w:rPr>
        <w:tab/>
      </w:r>
      <w:r w:rsidRPr="00A037DB">
        <w:rPr>
          <w:rFonts w:hint="eastAsia"/>
        </w:rPr>
        <w:t>文件事件使用了</w:t>
      </w:r>
      <w:r w:rsidRPr="00A037DB">
        <w:t>reactor模型，利用I/O多路复用，在单线程的</w:t>
      </w:r>
      <w:proofErr w:type="spellStart"/>
      <w:r w:rsidRPr="00A037DB">
        <w:t>Redis</w:t>
      </w:r>
      <w:proofErr w:type="spellEnd"/>
      <w:r w:rsidRPr="00A037DB">
        <w:t>上处理多个套接字。</w:t>
      </w:r>
    </w:p>
    <w:p w:rsidR="00A037DB" w:rsidRDefault="00A037DB" w:rsidP="00A037DB">
      <w:r>
        <w:rPr>
          <w:rFonts w:hint="eastAsia"/>
          <w:noProof/>
        </w:rPr>
        <w:lastRenderedPageBreak/>
        <w:drawing>
          <wp:inline distT="0" distB="0" distL="0" distR="0">
            <wp:extent cx="5486400" cy="302552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EC" w:rsidRDefault="00B942EC" w:rsidP="00A037DB">
      <w:r w:rsidRPr="00B942EC">
        <w:t>I/O多路复用程序有多个API相同的底层库可选。</w:t>
      </w:r>
    </w:p>
    <w:p w:rsidR="00B942EC" w:rsidRDefault="00B942EC" w:rsidP="00A037DB">
      <w:r>
        <w:rPr>
          <w:rFonts w:hint="eastAsia"/>
          <w:noProof/>
        </w:rPr>
        <w:drawing>
          <wp:inline distT="0" distB="0" distL="0" distR="0">
            <wp:extent cx="5486400" cy="151943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EC" w:rsidRDefault="00B942EC" w:rsidP="00A037DB">
      <w:r w:rsidRPr="00B942EC">
        <w:rPr>
          <w:rFonts w:hint="eastAsia"/>
        </w:rPr>
        <w:t>文件事件处理器的有多种类型，它们都是通过与</w:t>
      </w:r>
      <w:r w:rsidRPr="00B942EC">
        <w:t>AE_READABLE或AE_WRITABLE事件进行关联然后出发的。</w:t>
      </w:r>
    </w:p>
    <w:tbl>
      <w:tblPr>
        <w:tblStyle w:val="TableGrid"/>
        <w:tblW w:w="0" w:type="auto"/>
        <w:tblInd w:w="360" w:type="dxa"/>
        <w:tblLook w:val="04A0"/>
      </w:tblPr>
      <w:tblGrid>
        <w:gridCol w:w="3060"/>
        <w:gridCol w:w="5436"/>
      </w:tblGrid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 w:rsidRPr="00143D02">
              <w:rPr>
                <w:rFonts w:hint="eastAsia"/>
              </w:rPr>
              <w:t>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2F2F2F"/>
                <w:shd w:val="clear" w:color="auto" w:fill="FFFFFF"/>
              </w:rPr>
              <w:t>图</w:t>
            </w:r>
            <w:r>
              <w:rPr>
                <w:rFonts w:ascii="宋体" w:eastAsia="宋体" w:hAnsi="宋体" w:cs="宋体" w:hint="eastAsia"/>
                <w:b/>
                <w:bCs/>
                <w:color w:val="2F2F2F"/>
                <w:shd w:val="clear" w:color="auto" w:fill="FFFFFF"/>
              </w:rPr>
              <w:t>示</w:t>
            </w:r>
          </w:p>
        </w:tc>
      </w:tr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</w:p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 w:rsidRPr="00143D02">
              <w:rPr>
                <w:rFonts w:hint="eastAsia"/>
              </w:rPr>
              <w:t>连接应答处理器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7075" cy="10096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</w:p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 w:rsidRPr="00143D02">
              <w:rPr>
                <w:rFonts w:hint="eastAsia"/>
              </w:rPr>
              <w:t>命令请求处理器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76600" cy="8382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</w:p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 w:rsidRPr="00143D02">
              <w:rPr>
                <w:rFonts w:hint="eastAsia"/>
              </w:rPr>
              <w:t>命令回复处理器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86125" cy="10477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BC7" w:rsidRDefault="002B4BC7" w:rsidP="00A037DB">
      <w:pPr>
        <w:rPr>
          <w:rFonts w:hint="eastAsia"/>
        </w:rPr>
      </w:pPr>
    </w:p>
    <w:p w:rsidR="002B4BC7" w:rsidRDefault="002B4BC7" w:rsidP="002B4BC7">
      <w:pPr>
        <w:pStyle w:val="Heading2"/>
        <w:rPr>
          <w:rFonts w:hint="eastAsia"/>
        </w:rPr>
      </w:pPr>
      <w:r w:rsidRPr="002B4BC7">
        <w:rPr>
          <w:rFonts w:hint="eastAsia"/>
        </w:rPr>
        <w:t>时间事件</w:t>
      </w:r>
    </w:p>
    <w:p w:rsidR="002B4BC7" w:rsidRDefault="002B4BC7" w:rsidP="002B4BC7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2B4BC7">
        <w:t>Redis</w:t>
      </w:r>
      <w:proofErr w:type="spellEnd"/>
      <w:r w:rsidRPr="002B4BC7">
        <w:t>的时间事件分为定时性的和周期性的事件两种，默认情况下</w:t>
      </w:r>
      <w:proofErr w:type="spellStart"/>
      <w:r w:rsidRPr="002B4BC7">
        <w:t>Redis</w:t>
      </w:r>
      <w:proofErr w:type="spellEnd"/>
      <w:r w:rsidRPr="002B4BC7">
        <w:t>服务器只会运行一个周期性的</w:t>
      </w:r>
      <w:proofErr w:type="spellStart"/>
      <w:r w:rsidRPr="002B4BC7">
        <w:t>serverCron</w:t>
      </w:r>
      <w:proofErr w:type="spellEnd"/>
      <w:r w:rsidRPr="002B4BC7">
        <w:t>时间事件，它用于更新如内存占用等统计信息，清理过期的键值对，持久化，同步等操作。</w:t>
      </w:r>
    </w:p>
    <w:p w:rsidR="002B4BC7" w:rsidRDefault="00D17867" w:rsidP="002B4BC7">
      <w:pPr>
        <w:rPr>
          <w:rFonts w:hint="eastAsia"/>
        </w:rPr>
      </w:pPr>
      <w:r>
        <w:rPr>
          <w:rFonts w:hint="eastAsia"/>
        </w:rPr>
        <w:tab/>
      </w:r>
      <w:r w:rsidR="006D4222" w:rsidRPr="006D4222">
        <w:rPr>
          <w:rFonts w:hint="eastAsia"/>
        </w:rPr>
        <w:t>时间事件的底层是使用无序链表来保存着时间事件的数据，执行时顺序遍历整个链表，查找已满足执行条件的事件，因为</w:t>
      </w:r>
      <w:proofErr w:type="spellStart"/>
      <w:r w:rsidR="006D4222" w:rsidRPr="006D4222">
        <w:t>Redis</w:t>
      </w:r>
      <w:proofErr w:type="spellEnd"/>
      <w:r w:rsidR="006D4222" w:rsidRPr="006D4222">
        <w:t>仅仅使用了一个时间事件，所以整个遍历不会影响性能。</w:t>
      </w:r>
    </w:p>
    <w:p w:rsidR="00D17867" w:rsidRDefault="00D17867" w:rsidP="002B4B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48300" cy="1905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67" w:rsidRDefault="00A614D8" w:rsidP="002B4BC7">
      <w:pPr>
        <w:rPr>
          <w:rFonts w:hint="eastAsia"/>
        </w:rPr>
      </w:pPr>
      <w:proofErr w:type="spellStart"/>
      <w:r w:rsidRPr="00A614D8">
        <w:t>Redis</w:t>
      </w:r>
      <w:proofErr w:type="spellEnd"/>
      <w:r w:rsidRPr="00A614D8">
        <w:t>文件事件和时间事件之间是合作关系，服务器会轮流处理这两种事件，并且处理事件的过程中也不会进行抢占</w:t>
      </w:r>
    </w:p>
    <w:p w:rsidR="00243D55" w:rsidRDefault="00FC5440" w:rsidP="00A037DB">
      <w:r>
        <w:rPr>
          <w:noProof/>
        </w:rPr>
        <w:drawing>
          <wp:inline distT="0" distB="0" distL="0" distR="0">
            <wp:extent cx="4772025" cy="2105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39" w:rsidRDefault="00D92939" w:rsidP="00D92939">
      <w:pPr>
        <w:pStyle w:val="Heading1"/>
      </w:pPr>
      <w:r>
        <w:lastRenderedPageBreak/>
        <w:t>客户</w:t>
      </w:r>
      <w:r>
        <w:rPr>
          <w:rFonts w:ascii="宋体" w:eastAsia="宋体" w:hAnsi="宋体" w:cs="宋体" w:hint="eastAsia"/>
        </w:rPr>
        <w:t>端</w:t>
      </w:r>
    </w:p>
    <w:p w:rsidR="00D92939" w:rsidRDefault="00D92939" w:rsidP="00D92939">
      <w:pPr>
        <w:rPr>
          <w:rFonts w:hint="eastAsia"/>
        </w:rPr>
      </w:pPr>
      <w:proofErr w:type="spellStart"/>
      <w:r>
        <w:t>Redis</w:t>
      </w:r>
      <w:proofErr w:type="spellEnd"/>
      <w:r>
        <w:t>利用IO多路复用技术使用单进程服务器链接多个客户端，进行通信，对每个连接的客户端创建一个</w:t>
      </w:r>
      <w:proofErr w:type="spellStart"/>
      <w:r>
        <w:t>redisClient</w:t>
      </w:r>
      <w:proofErr w:type="spellEnd"/>
      <w:r>
        <w:t>结构用于保存客户端的状态。所以的</w:t>
      </w:r>
      <w:proofErr w:type="spellStart"/>
      <w:r>
        <w:t>redisClient</w:t>
      </w:r>
      <w:proofErr w:type="spellEnd"/>
      <w:r>
        <w:t xml:space="preserve">结构都会作为客户端链表的节点连接在 </w:t>
      </w:r>
      <w:proofErr w:type="spellStart"/>
      <w:r>
        <w:t>redisServer</w:t>
      </w:r>
      <w:proofErr w:type="spellEnd"/>
      <w:r>
        <w:t>结构的clients属性上，每一个新增的客户端会添加到链表的尾部。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857DA" w:rsidTr="00B857DA">
        <w:tc>
          <w:tcPr>
            <w:tcW w:w="8388" w:type="dxa"/>
          </w:tcPr>
          <w:p w:rsidR="00B857DA" w:rsidRDefault="00B857DA" w:rsidP="00B857DA">
            <w:pPr>
              <w:ind w:left="0"/>
            </w:pPr>
            <w:proofErr w:type="spellStart"/>
            <w:r>
              <w:t>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redisClient</w:t>
            </w:r>
            <w:proofErr w:type="spellEnd"/>
            <w:r>
              <w:t xml:space="preserve"> {</w:t>
            </w:r>
          </w:p>
          <w:p w:rsidR="00B857DA" w:rsidRDefault="00B857DA" w:rsidP="00B857DA">
            <w:pPr>
              <w:ind w:left="0"/>
            </w:pP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  <w:r>
              <w:t xml:space="preserve">;      // 文件描述符，值为-1的时候代表是 </w:t>
            </w:r>
            <w:proofErr w:type="spellStart"/>
            <w:r>
              <w:t>Lua</w:t>
            </w:r>
            <w:proofErr w:type="spellEnd"/>
            <w:r>
              <w:t>脚本或AOF持久化的伪客户端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robj</w:t>
            </w:r>
            <w:proofErr w:type="spellEnd"/>
            <w:r>
              <w:t xml:space="preserve"> *name;  // </w:t>
            </w:r>
            <w:proofErr w:type="spellStart"/>
            <w:r>
              <w:t>Redis</w:t>
            </w:r>
            <w:proofErr w:type="spellEnd"/>
            <w:r>
              <w:t>默认下客户端没有名字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flag;    // 不同的标志位值可以表示不同的客户端角色和当前状态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sds</w:t>
            </w:r>
            <w:proofErr w:type="spellEnd"/>
            <w:r>
              <w:t xml:space="preserve"> </w:t>
            </w:r>
            <w:proofErr w:type="spellStart"/>
            <w:r>
              <w:t>querybuf</w:t>
            </w:r>
            <w:proofErr w:type="spellEnd"/>
            <w:r>
              <w:t>;// 输入缓存区记录的发送的命令请求，其大小如果超过1GB，就会关闭连接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robj</w:t>
            </w:r>
            <w:proofErr w:type="spellEnd"/>
            <w:r>
              <w:t xml:space="preserve"> **</w:t>
            </w:r>
            <w:proofErr w:type="spellStart"/>
            <w:r>
              <w:t>argv</w:t>
            </w:r>
            <w:proofErr w:type="spellEnd"/>
            <w:r>
              <w:t>; // 命令参数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;    // 命令参数的个数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redisCommand</w:t>
            </w:r>
            <w:proofErr w:type="spellEnd"/>
            <w:r>
              <w:t xml:space="preserve"> *</w:t>
            </w:r>
            <w:proofErr w:type="spellStart"/>
            <w:r>
              <w:t>cmd</w:t>
            </w:r>
            <w:proofErr w:type="spellEnd"/>
            <w:r>
              <w:t>; // 命令实现结构</w:t>
            </w:r>
          </w:p>
          <w:p w:rsidR="00B857DA" w:rsidRDefault="00B857DA" w:rsidP="00B857DA">
            <w:pPr>
              <w:ind w:left="0"/>
            </w:pPr>
            <w:r>
              <w:t xml:space="preserve">    char </w:t>
            </w:r>
            <w:proofErr w:type="spellStart"/>
            <w:r>
              <w:t>buf</w:t>
            </w:r>
            <w:proofErr w:type="spellEnd"/>
            <w:r>
              <w:t>[REDIS_REPLY_CHUNCK_BTYES]; // 输出缓存区，默认16KB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bufpos</w:t>
            </w:r>
            <w:proofErr w:type="spellEnd"/>
            <w:r>
              <w:t>;  // 记录</w:t>
            </w:r>
            <w:proofErr w:type="spellStart"/>
            <w:r>
              <w:t>buf</w:t>
            </w:r>
            <w:proofErr w:type="spellEnd"/>
            <w:r>
              <w:t>数组字节数</w:t>
            </w:r>
          </w:p>
          <w:p w:rsidR="00B857DA" w:rsidRDefault="00B857DA" w:rsidP="00B857DA">
            <w:pPr>
              <w:ind w:left="0"/>
            </w:pPr>
            <w:r>
              <w:t xml:space="preserve">    list *reply; // 可变输出缓存区，用于</w:t>
            </w:r>
            <w:proofErr w:type="spellStart"/>
            <w:r>
              <w:t>buf</w:t>
            </w:r>
            <w:proofErr w:type="spellEnd"/>
            <w:r>
              <w:t xml:space="preserve"> 16KB空间不够的情况 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authenticated;       // 客户端验证，值为1是表示已经通过验证，0则未验证(默认)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ctime</w:t>
            </w:r>
            <w:proofErr w:type="spellEnd"/>
            <w:r>
              <w:t>;            // 客户端的创建时间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lastinteraction</w:t>
            </w:r>
            <w:proofErr w:type="spellEnd"/>
            <w:r>
              <w:t>;  // 记录客户端与服务器的最后通讯时间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obuf_soft_limit_reached_time</w:t>
            </w:r>
            <w:proofErr w:type="spellEnd"/>
            <w:r>
              <w:t>; // 输出缓存区第一次到达软性限制的时间</w:t>
            </w:r>
          </w:p>
          <w:p w:rsidR="00B857DA" w:rsidRDefault="00B857DA" w:rsidP="00B857DA">
            <w:pPr>
              <w:ind w:left="0"/>
            </w:pPr>
          </w:p>
          <w:p w:rsidR="00B857DA" w:rsidRDefault="00B857DA" w:rsidP="00B857DA">
            <w:pPr>
              <w:ind w:left="0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redisClient</w:t>
            </w:r>
            <w:proofErr w:type="spellEnd"/>
            <w:r>
              <w:t>;</w:t>
            </w:r>
          </w:p>
          <w:p w:rsidR="00B857DA" w:rsidRDefault="00B457C2" w:rsidP="00B857DA">
            <w:pPr>
              <w:ind w:left="0"/>
            </w:pPr>
            <w:r w:rsidRPr="00B457C2">
              <w:rPr>
                <w:rFonts w:hint="eastAsia"/>
              </w:rPr>
              <w:t>其中比较重要的一个就是</w:t>
            </w:r>
            <w:r w:rsidRPr="00B457C2">
              <w:t xml:space="preserve"> </w:t>
            </w:r>
            <w:proofErr w:type="spellStart"/>
            <w:r w:rsidRPr="00B457C2">
              <w:t>redisCommand</w:t>
            </w:r>
            <w:proofErr w:type="spellEnd"/>
            <w:r w:rsidRPr="00B457C2">
              <w:t xml:space="preserve">类型的 </w:t>
            </w:r>
            <w:proofErr w:type="spellStart"/>
            <w:r w:rsidRPr="00B457C2">
              <w:t>cmd</w:t>
            </w:r>
            <w:proofErr w:type="spellEnd"/>
            <w:r w:rsidRPr="00B457C2">
              <w:t xml:space="preserve"> 属性了，它是</w:t>
            </w:r>
            <w:proofErr w:type="spellStart"/>
            <w:r w:rsidRPr="00B457C2">
              <w:t>redis</w:t>
            </w:r>
            <w:proofErr w:type="spellEnd"/>
            <w:r w:rsidRPr="00B457C2">
              <w:t>客户端命令执行的重要一步，在</w:t>
            </w:r>
            <w:proofErr w:type="spellStart"/>
            <w:r w:rsidRPr="00B457C2">
              <w:t>redis</w:t>
            </w:r>
            <w:proofErr w:type="spellEnd"/>
            <w:r w:rsidRPr="00B457C2">
              <w:t xml:space="preserve">服务器将客户端请求的命令保存到 </w:t>
            </w:r>
            <w:proofErr w:type="spellStart"/>
            <w:r w:rsidRPr="00B457C2">
              <w:t>argv</w:t>
            </w:r>
            <w:proofErr w:type="spellEnd"/>
            <w:r w:rsidRPr="00B457C2">
              <w:t>和</w:t>
            </w:r>
            <w:proofErr w:type="spellStart"/>
            <w:r w:rsidRPr="00B457C2">
              <w:t>argc</w:t>
            </w:r>
            <w:proofErr w:type="spellEnd"/>
            <w:r w:rsidRPr="00B457C2">
              <w:t>中后，会通过</w:t>
            </w:r>
            <w:proofErr w:type="spellStart"/>
            <w:r w:rsidRPr="00B457C2">
              <w:t>redis</w:t>
            </w:r>
            <w:proofErr w:type="spellEnd"/>
            <w:r w:rsidRPr="00B457C2">
              <w:t>的命令字典表，通过命令名称找到其对应的</w:t>
            </w:r>
            <w:proofErr w:type="spellStart"/>
            <w:r w:rsidRPr="00B457C2">
              <w:t>redisCommand</w:t>
            </w:r>
            <w:proofErr w:type="spellEnd"/>
            <w:r w:rsidRPr="00B457C2">
              <w:t xml:space="preserve">结构，这个结构实际上就是包括命令实现函数在内的命令信息，然后在讲 </w:t>
            </w:r>
            <w:proofErr w:type="spellStart"/>
            <w:r w:rsidRPr="00B457C2">
              <w:t>cmd</w:t>
            </w:r>
            <w:proofErr w:type="spellEnd"/>
            <w:r w:rsidRPr="00B457C2">
              <w:t>属性指向这个结构，并执行，这样就完成了客户端命令请求的执行。</w:t>
            </w:r>
          </w:p>
        </w:tc>
      </w:tr>
    </w:tbl>
    <w:p w:rsidR="00962E5B" w:rsidRDefault="00962E5B" w:rsidP="000A1ADB"/>
    <w:p w:rsidR="00B457C2" w:rsidRDefault="00B457C2" w:rsidP="00B457C2">
      <w:pPr>
        <w:pStyle w:val="Heading1"/>
        <w:rPr>
          <w:rFonts w:ascii="宋体" w:eastAsia="宋体" w:hAnsi="宋体" w:cs="宋体" w:hint="eastAsia"/>
        </w:rPr>
      </w:pPr>
      <w:r w:rsidRPr="00B457C2">
        <w:lastRenderedPageBreak/>
        <w:t>服务</w:t>
      </w:r>
      <w:r w:rsidRPr="00B457C2">
        <w:rPr>
          <w:rFonts w:ascii="宋体" w:eastAsia="宋体" w:hAnsi="宋体" w:cs="宋体" w:hint="eastAsia"/>
        </w:rPr>
        <w:t>器</w:t>
      </w:r>
    </w:p>
    <w:p w:rsidR="00BA0B05" w:rsidRDefault="00BA0B05" w:rsidP="00BA0B05">
      <w:pPr>
        <w:pStyle w:val="Heading2"/>
        <w:numPr>
          <w:ilvl w:val="0"/>
          <w:numId w:val="17"/>
        </w:numPr>
      </w:pPr>
      <w:r>
        <w:t>命令请求执行过</w:t>
      </w:r>
      <w:r w:rsidRPr="00BA0B05">
        <w:rPr>
          <w:rFonts w:ascii="宋体" w:eastAsia="宋体" w:hAnsi="宋体" w:cs="宋体" w:hint="eastAsia"/>
        </w:rPr>
        <w:t>程</w:t>
      </w:r>
    </w:p>
    <w:p w:rsidR="00B457C2" w:rsidRDefault="00D31BAF" w:rsidP="00B457C2">
      <w:pPr>
        <w:rPr>
          <w:rFonts w:hint="eastAsia"/>
        </w:rPr>
      </w:pPr>
      <w:r>
        <w:rPr>
          <w:rFonts w:hint="eastAsia"/>
        </w:rPr>
        <w:tab/>
      </w:r>
      <w:r w:rsidRPr="00D31BAF">
        <w:rPr>
          <w:rFonts w:hint="eastAsia"/>
        </w:rPr>
        <w:t>当一个命令从客户端发送到服务器后，服务器要经过下面的处理过程，最终才能完成一条命令请求的执行。</w:t>
      </w:r>
    </w:p>
    <w:p w:rsidR="00D31BAF" w:rsidRDefault="00D31BAF" w:rsidP="00B457C2">
      <w:pPr>
        <w:rPr>
          <w:rFonts w:hint="eastAsia"/>
        </w:rPr>
      </w:pPr>
      <w:r w:rsidRPr="00D31BAF">
        <w:rPr>
          <w:rFonts w:hint="eastAsia"/>
          <w:b/>
        </w:rPr>
        <w:t>向服务器发送命令请求</w:t>
      </w:r>
      <w:r>
        <w:rPr>
          <w:rFonts w:hint="eastAsia"/>
        </w:rPr>
        <w:t>：</w:t>
      </w:r>
      <w:r w:rsidRPr="00D31BAF">
        <w:rPr>
          <w:rFonts w:hint="eastAsia"/>
        </w:rPr>
        <w:t>客户端将命令请求的字符串转换成命令协议格式，然后通过套接字连接发送给服务器。</w:t>
      </w:r>
    </w:p>
    <w:p w:rsidR="00D31BAF" w:rsidRDefault="00D31BAF" w:rsidP="00B457C2">
      <w:pPr>
        <w:rPr>
          <w:rFonts w:hint="eastAsia"/>
        </w:rPr>
      </w:pPr>
      <w:r w:rsidRPr="00D31BAF">
        <w:rPr>
          <w:rFonts w:hint="eastAsia"/>
          <w:b/>
        </w:rPr>
        <w:t>服务器读取命令请求</w:t>
      </w:r>
      <w:r>
        <w:rPr>
          <w:rFonts w:hint="eastAsia"/>
        </w:rPr>
        <w:t>：</w:t>
      </w:r>
      <w:r w:rsidRPr="00D31BAF">
        <w:rPr>
          <w:rFonts w:hint="eastAsia"/>
        </w:rPr>
        <w:t>从套接字中读取命令请求，然后在存储到</w:t>
      </w:r>
      <w:proofErr w:type="spellStart"/>
      <w:r w:rsidRPr="00D31BAF">
        <w:t>redisClient</w:t>
      </w:r>
      <w:proofErr w:type="spellEnd"/>
      <w:r w:rsidRPr="00D31BAF">
        <w:t>的</w:t>
      </w:r>
      <w:proofErr w:type="spellStart"/>
      <w:r w:rsidRPr="00D31BAF">
        <w:t>querybuf</w:t>
      </w:r>
      <w:proofErr w:type="spellEnd"/>
      <w:r w:rsidRPr="00D31BAF">
        <w:t>输入缓存区属性中，并且从中解析出命令的参数及其个数，再保存到</w:t>
      </w:r>
      <w:proofErr w:type="spellStart"/>
      <w:r w:rsidRPr="00D31BAF">
        <w:t>redisClient</w:t>
      </w:r>
      <w:proofErr w:type="spellEnd"/>
      <w:r w:rsidRPr="00D31BAF">
        <w:t>的</w:t>
      </w:r>
      <w:proofErr w:type="spellStart"/>
      <w:r w:rsidRPr="00D31BAF">
        <w:t>argv</w:t>
      </w:r>
      <w:proofErr w:type="spellEnd"/>
      <w:r w:rsidRPr="00D31BAF">
        <w:t>和</w:t>
      </w:r>
      <w:proofErr w:type="spellStart"/>
      <w:r w:rsidRPr="00D31BAF">
        <w:t>argc</w:t>
      </w:r>
      <w:proofErr w:type="spellEnd"/>
      <w:r w:rsidRPr="00D31BAF">
        <w:t>属性中。</w:t>
      </w:r>
    </w:p>
    <w:p w:rsidR="00D31BAF" w:rsidRDefault="00D31BAF" w:rsidP="00D31BAF">
      <w:r w:rsidRPr="00D31BAF">
        <w:rPr>
          <w:rFonts w:hint="eastAsia"/>
          <w:b/>
        </w:rPr>
        <w:t>查找命令实现</w:t>
      </w:r>
      <w:r>
        <w:rPr>
          <w:rFonts w:hint="eastAsia"/>
        </w:rPr>
        <w:t>：</w:t>
      </w:r>
      <w:r>
        <w:rPr>
          <w:rFonts w:hint="eastAsia"/>
        </w:rPr>
        <w:t>服务器从</w:t>
      </w:r>
      <w:proofErr w:type="spellStart"/>
      <w:r>
        <w:t>redisClient</w:t>
      </w:r>
      <w:proofErr w:type="spellEnd"/>
      <w:r>
        <w:t>的</w:t>
      </w:r>
      <w:proofErr w:type="spellStart"/>
      <w:r>
        <w:t>argv</w:t>
      </w:r>
      <w:proofErr w:type="spellEnd"/>
      <w:r>
        <w:t>属性中读取第一个元素也就是它要执行的命令的名称，然后通过这个名字在命令表中查找相应的命令。命令表是键为命令名，值为命令</w:t>
      </w:r>
      <w:proofErr w:type="spellStart"/>
      <w:r>
        <w:t>redisCommand</w:t>
      </w:r>
      <w:proofErr w:type="spellEnd"/>
      <w:r>
        <w:t>结构的字典。当查找到对应的命令后，</w:t>
      </w:r>
      <w:proofErr w:type="spellStart"/>
      <w:r>
        <w:t>redis</w:t>
      </w:r>
      <w:proofErr w:type="spellEnd"/>
      <w:r>
        <w:t>服务器会将</w:t>
      </w:r>
      <w:proofErr w:type="spellStart"/>
      <w:r>
        <w:t>redisClient</w:t>
      </w:r>
      <w:proofErr w:type="spellEnd"/>
      <w:r>
        <w:t>的</w:t>
      </w:r>
      <w:proofErr w:type="spellStart"/>
      <w:r>
        <w:t>cmd</w:t>
      </w:r>
      <w:proofErr w:type="spellEnd"/>
      <w:r>
        <w:t>属性的指针指向对应命令的</w:t>
      </w:r>
      <w:proofErr w:type="spellStart"/>
      <w:r>
        <w:t>redisCommand</w:t>
      </w:r>
      <w:proofErr w:type="spellEnd"/>
      <w:r>
        <w:t>上。命令查找不区分大小写</w:t>
      </w:r>
    </w:p>
    <w:p w:rsidR="00D31BAF" w:rsidRDefault="00D31BAF" w:rsidP="00B457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9917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8B" w:rsidRDefault="00377C51" w:rsidP="00391D8B">
      <w:r w:rsidRPr="00377C51">
        <w:rPr>
          <w:rFonts w:hint="eastAsia"/>
          <w:b/>
        </w:rPr>
        <w:lastRenderedPageBreak/>
        <w:t>执行预备操作</w:t>
      </w:r>
      <w:r>
        <w:rPr>
          <w:rFonts w:hint="eastAsia"/>
        </w:rPr>
        <w:t>：</w:t>
      </w:r>
      <w:r w:rsidR="00391D8B">
        <w:rPr>
          <w:rFonts w:hint="eastAsia"/>
        </w:rPr>
        <w:t>在查找到相应的命令后，</w:t>
      </w:r>
      <w:proofErr w:type="spellStart"/>
      <w:r w:rsidR="00391D8B">
        <w:t>redis</w:t>
      </w:r>
      <w:proofErr w:type="spellEnd"/>
      <w:r w:rsidR="00391D8B">
        <w:t>并不会立即指向相应的实现函数，而是需要先进行一系列的预备检查工作，其中主要的步骤是：</w:t>
      </w:r>
    </w:p>
    <w:p w:rsidR="00391D8B" w:rsidRDefault="00391D8B" w:rsidP="00391D8B">
      <w:pPr>
        <w:pStyle w:val="ListParagraph"/>
        <w:numPr>
          <w:ilvl w:val="0"/>
          <w:numId w:val="18"/>
        </w:numPr>
      </w:pPr>
      <w:r>
        <w:rPr>
          <w:rFonts w:hint="eastAsia"/>
        </w:rPr>
        <w:t>检查客户端发送的命令是否存在于命令表中，通过检查</w:t>
      </w:r>
      <w:proofErr w:type="spellStart"/>
      <w:r>
        <w:t>cmd</w:t>
      </w:r>
      <w:proofErr w:type="spellEnd"/>
      <w:r>
        <w:t>属性是否为Null</w:t>
      </w:r>
    </w:p>
    <w:p w:rsidR="00391D8B" w:rsidRDefault="00391D8B" w:rsidP="00391D8B">
      <w:pPr>
        <w:pStyle w:val="ListParagraph"/>
        <w:numPr>
          <w:ilvl w:val="0"/>
          <w:numId w:val="18"/>
        </w:numPr>
      </w:pPr>
      <w:r>
        <w:rPr>
          <w:rFonts w:hint="eastAsia"/>
        </w:rPr>
        <w:t>检查命令参数的个数和给定的是否相同。</w:t>
      </w:r>
    </w:p>
    <w:p w:rsidR="00391D8B" w:rsidRDefault="00391D8B" w:rsidP="00391D8B">
      <w:pPr>
        <w:pStyle w:val="ListParagraph"/>
        <w:numPr>
          <w:ilvl w:val="0"/>
          <w:numId w:val="18"/>
        </w:numPr>
      </w:pPr>
      <w:r>
        <w:rPr>
          <w:rFonts w:hint="eastAsia"/>
        </w:rPr>
        <w:t>如果命令需要身份验证，那么检查客户端是否已经验证。</w:t>
      </w:r>
    </w:p>
    <w:p w:rsidR="00391D8B" w:rsidRDefault="00391D8B" w:rsidP="00391D8B">
      <w:pPr>
        <w:pStyle w:val="ListParagraph"/>
        <w:numPr>
          <w:ilvl w:val="0"/>
          <w:numId w:val="18"/>
        </w:numPr>
      </w:pPr>
      <w:r>
        <w:rPr>
          <w:rFonts w:hint="eastAsia"/>
        </w:rPr>
        <w:t>如果客户端正在使用订阅频道或订阅模式功能，那么除了其相关的命令外其他命令都会被拒绝执行。</w:t>
      </w:r>
    </w:p>
    <w:p w:rsidR="00391D8B" w:rsidRDefault="00391D8B" w:rsidP="00391D8B">
      <w:pPr>
        <w:rPr>
          <w:rFonts w:hint="eastAsia"/>
        </w:rPr>
      </w:pPr>
      <w:r w:rsidRPr="00391D8B">
        <w:rPr>
          <w:rFonts w:hint="eastAsia"/>
          <w:b/>
        </w:rPr>
        <w:t>调用命令实现函数</w:t>
      </w:r>
      <w:r>
        <w:rPr>
          <w:rFonts w:hint="eastAsia"/>
        </w:rPr>
        <w:t>：</w:t>
      </w:r>
      <w:r w:rsidRPr="00391D8B">
        <w:rPr>
          <w:rFonts w:hint="eastAsia"/>
        </w:rPr>
        <w:t>到了这一步，服务器就可以将</w:t>
      </w:r>
      <w:proofErr w:type="spellStart"/>
      <w:r w:rsidRPr="00391D8B">
        <w:t>redisClient</w:t>
      </w:r>
      <w:proofErr w:type="spellEnd"/>
      <w:r w:rsidRPr="00391D8B">
        <w:t>结构本身作为参数传递到其</w:t>
      </w:r>
      <w:proofErr w:type="spellStart"/>
      <w:r w:rsidRPr="00391D8B">
        <w:t>cmd</w:t>
      </w:r>
      <w:proofErr w:type="spellEnd"/>
      <w:r w:rsidRPr="00391D8B">
        <w:t>属性所指向的</w:t>
      </w:r>
      <w:proofErr w:type="spellStart"/>
      <w:r w:rsidRPr="00391D8B">
        <w:t>redisCommand</w:t>
      </w:r>
      <w:proofErr w:type="spellEnd"/>
      <w:r w:rsidRPr="00391D8B">
        <w:t>结构的proc属性函数中了。</w:t>
      </w:r>
    </w:p>
    <w:p w:rsidR="00391D8B" w:rsidRPr="00391D8B" w:rsidRDefault="00391D8B" w:rsidP="00391D8B">
      <w:pPr>
        <w:rPr>
          <w:rFonts w:hint="eastAsia"/>
          <w:sz w:val="20"/>
          <w:szCs w:val="20"/>
        </w:rPr>
      </w:pPr>
      <w:r w:rsidRPr="00391D8B">
        <w:t>client-&gt;</w:t>
      </w:r>
      <w:proofErr w:type="spellStart"/>
      <w:r w:rsidRPr="00391D8B">
        <w:t>cmd</w:t>
      </w:r>
      <w:proofErr w:type="spellEnd"/>
      <w:r w:rsidRPr="00391D8B">
        <w:t>-&gt;proc(</w:t>
      </w:r>
      <w:r w:rsidRPr="00391D8B">
        <w:rPr>
          <w:color w:val="859900"/>
        </w:rPr>
        <w:t>client</w:t>
      </w:r>
      <w:r w:rsidRPr="00391D8B">
        <w:t>)</w:t>
      </w:r>
      <w:r w:rsidRPr="00391D8B">
        <w:rPr>
          <w:color w:val="93A1A1"/>
        </w:rPr>
        <w:t>;</w:t>
      </w:r>
    </w:p>
    <w:p w:rsidR="00391D8B" w:rsidRDefault="00391D8B" w:rsidP="00391D8B">
      <w:r w:rsidRPr="00391D8B">
        <w:rPr>
          <w:rFonts w:hint="eastAsia"/>
        </w:rPr>
        <w:t>具体的实现函数会从</w:t>
      </w:r>
      <w:proofErr w:type="spellStart"/>
      <w:r w:rsidRPr="00391D8B">
        <w:t>redisClient</w:t>
      </w:r>
      <w:proofErr w:type="spellEnd"/>
      <w:r w:rsidRPr="00391D8B">
        <w:t>中读取它需要的参数信息，然后会将命令结构赋值到</w:t>
      </w:r>
      <w:proofErr w:type="spellStart"/>
      <w:r w:rsidRPr="00391D8B">
        <w:t>redisClient</w:t>
      </w:r>
      <w:proofErr w:type="spellEnd"/>
      <w:r w:rsidRPr="00391D8B">
        <w:t>的输出缓存区</w:t>
      </w:r>
      <w:proofErr w:type="spellStart"/>
      <w:r w:rsidRPr="00391D8B">
        <w:t>buf</w:t>
      </w:r>
      <w:proofErr w:type="spellEnd"/>
      <w:r w:rsidRPr="00391D8B">
        <w:t>属性中。</w:t>
      </w:r>
    </w:p>
    <w:p w:rsidR="00FE6A2B" w:rsidRPr="00391D8B" w:rsidRDefault="00391D8B" w:rsidP="00391D8B">
      <w:r w:rsidRPr="00391D8B">
        <w:rPr>
          <w:b/>
          <w:shd w:val="clear" w:color="auto" w:fill="FFFFFF"/>
        </w:rPr>
        <w:t>执行后续工</w:t>
      </w:r>
      <w:r w:rsidRPr="00391D8B">
        <w:rPr>
          <w:rFonts w:ascii="宋体" w:eastAsia="宋体" w:hAnsi="宋体" w:cs="宋体" w:hint="eastAsia"/>
          <w:b/>
          <w:shd w:val="clear" w:color="auto" w:fill="FFFFFF"/>
        </w:rPr>
        <w:t>作</w:t>
      </w:r>
      <w:r>
        <w:rPr>
          <w:rFonts w:ascii="宋体" w:eastAsia="宋体" w:hAnsi="宋体" w:cs="宋体" w:hint="eastAsia"/>
          <w:shd w:val="clear" w:color="auto" w:fill="FFFFFF"/>
        </w:rPr>
        <w:t>:</w:t>
      </w:r>
      <w:r w:rsidRPr="005F0E3E">
        <w:rPr>
          <w:rFonts w:hint="eastAsia"/>
        </w:rPr>
        <w:t xml:space="preserve"> </w:t>
      </w:r>
      <w:r w:rsidRPr="005F0E3E">
        <w:rPr>
          <w:rFonts w:cs="宋体" w:hint="eastAsia"/>
          <w:shd w:val="clear" w:color="auto" w:fill="FFFFFF"/>
        </w:rPr>
        <w:t>完成执行命令后，服务器还需要一些后续步骤如：主从模式下的命令传递，</w:t>
      </w:r>
      <w:r w:rsidRPr="005F0E3E">
        <w:rPr>
          <w:rFonts w:cs="宋体"/>
          <w:shd w:val="clear" w:color="auto" w:fill="FFFFFF"/>
        </w:rPr>
        <w:t>AOF持久化和慢查询日志的检查。</w:t>
      </w:r>
    </w:p>
    <w:p w:rsidR="005F0E3E" w:rsidRDefault="005F0E3E" w:rsidP="005F0E3E">
      <w:pPr>
        <w:rPr>
          <w:rFonts w:hint="eastAsia"/>
        </w:rPr>
      </w:pPr>
      <w:r w:rsidRPr="005F0E3E">
        <w:rPr>
          <w:b/>
        </w:rPr>
        <w:t>服务器将命令回复 OK 发送给客户端</w:t>
      </w:r>
      <w:r>
        <w:rPr>
          <w:rFonts w:hint="eastAsia"/>
        </w:rPr>
        <w:t>：</w:t>
      </w:r>
      <w:r w:rsidRPr="005F0E3E">
        <w:rPr>
          <w:rFonts w:hint="eastAsia"/>
        </w:rPr>
        <w:t>当命令完成执行完后，</w:t>
      </w:r>
      <w:proofErr w:type="spellStart"/>
      <w:r w:rsidRPr="005F0E3E">
        <w:t>redisClient</w:t>
      </w:r>
      <w:proofErr w:type="spellEnd"/>
      <w:r w:rsidRPr="005F0E3E">
        <w:t>会关联一个命令回复处理器，等到套接字可用的时候，服务器就会将输出缓存区的内容写入到套接字中。</w:t>
      </w:r>
      <w:r w:rsidRPr="005F0E3E">
        <w:rPr>
          <w:rFonts w:hint="eastAsia"/>
        </w:rPr>
        <w:t>客户端接收服务器返回的命令回复</w:t>
      </w:r>
      <w:r w:rsidRPr="005F0E3E">
        <w:t xml:space="preserve"> OK ， 并将这个回复打印</w:t>
      </w:r>
      <w:r>
        <w:rPr>
          <w:rFonts w:hint="eastAsia"/>
        </w:rPr>
        <w:t>，</w:t>
      </w:r>
      <w:r w:rsidRPr="005F0E3E">
        <w:rPr>
          <w:rFonts w:hint="eastAsia"/>
        </w:rPr>
        <w:t>客户端通过套接字收到命令回复后，安装命令协议格式解析回复，并且打印字符串到输出端上。</w:t>
      </w:r>
    </w:p>
    <w:p w:rsidR="00B125A8" w:rsidRDefault="00B125A8" w:rsidP="005F0E3E">
      <w:pPr>
        <w:rPr>
          <w:rFonts w:hint="eastAsia"/>
        </w:rPr>
      </w:pPr>
    </w:p>
    <w:p w:rsidR="00B125A8" w:rsidRDefault="00B125A8" w:rsidP="00B125A8">
      <w:pPr>
        <w:pStyle w:val="Heading2"/>
        <w:rPr>
          <w:rFonts w:hint="eastAsia"/>
        </w:rPr>
      </w:pPr>
      <w:r w:rsidRPr="00B125A8">
        <w:rPr>
          <w:rFonts w:hint="eastAsia"/>
        </w:rPr>
        <w:t>初始化服务器过程</w:t>
      </w:r>
    </w:p>
    <w:p w:rsidR="00C6495D" w:rsidRDefault="00AB44BF" w:rsidP="00AB44BF">
      <w:pPr>
        <w:rPr>
          <w:rFonts w:hint="eastAsia"/>
        </w:rPr>
      </w:pPr>
      <w:r>
        <w:rPr>
          <w:rFonts w:hint="eastAsia"/>
        </w:rPr>
        <w:t>#1</w:t>
      </w:r>
      <w:r w:rsidRPr="00AB44BF">
        <w:rPr>
          <w:rFonts w:hint="eastAsia"/>
          <w:b/>
        </w:rPr>
        <w:t>初始化服务器状态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>通过调用</w:t>
      </w:r>
      <w:proofErr w:type="spellStart"/>
      <w:r>
        <w:t>initServerConfig</w:t>
      </w:r>
      <w:proofErr w:type="spellEnd"/>
      <w:r>
        <w:t>函数完成初始化状态，它主要是进行：设置默认端口号和持久化条件，创建命令表和设置服务器ID，默认频率等信息。</w:t>
      </w:r>
    </w:p>
    <w:p w:rsidR="00C6495D" w:rsidRDefault="00C6495D" w:rsidP="00AB44BF"/>
    <w:p w:rsidR="00AB44BF" w:rsidRDefault="00AB44BF" w:rsidP="00AB44BF">
      <w:pPr>
        <w:rPr>
          <w:rFonts w:hint="eastAsia"/>
        </w:rPr>
      </w:pPr>
      <w:r>
        <w:rPr>
          <w:rFonts w:hint="eastAsia"/>
        </w:rPr>
        <w:lastRenderedPageBreak/>
        <w:t>#2</w:t>
      </w:r>
      <w:r w:rsidRPr="00AB44BF">
        <w:rPr>
          <w:rFonts w:hint="eastAsia"/>
          <w:b/>
        </w:rPr>
        <w:t>载入服务器配置</w:t>
      </w:r>
      <w:r>
        <w:rPr>
          <w:rFonts w:hint="eastAsia"/>
          <w:b/>
        </w:rPr>
        <w:t>：</w:t>
      </w:r>
      <w:r>
        <w:rPr>
          <w:rFonts w:hint="eastAsia"/>
        </w:rPr>
        <w:t>这个步骤就是根据用户启动</w:t>
      </w:r>
      <w:proofErr w:type="spellStart"/>
      <w:r>
        <w:t>redis</w:t>
      </w:r>
      <w:proofErr w:type="spellEnd"/>
      <w:r>
        <w:t xml:space="preserve"> server指定选项或配置文件，中对服务器的配置，进行设置服务器的可选参数。诸如：端口号，数据库数量等。</w:t>
      </w:r>
    </w:p>
    <w:p w:rsidR="00C6495D" w:rsidRDefault="00C6495D" w:rsidP="00AB44BF"/>
    <w:p w:rsidR="00AB44BF" w:rsidRDefault="00AB44BF" w:rsidP="00AB44BF">
      <w:r>
        <w:rPr>
          <w:rFonts w:hint="eastAsia"/>
        </w:rPr>
        <w:t>#3</w:t>
      </w:r>
      <w:r w:rsidRPr="00AB44BF">
        <w:rPr>
          <w:rFonts w:hint="eastAsia"/>
          <w:b/>
        </w:rPr>
        <w:t>初始化服务器数据结构</w:t>
      </w:r>
      <w:r>
        <w:rPr>
          <w:rFonts w:hint="eastAsia"/>
          <w:b/>
        </w:rPr>
        <w:t>：</w:t>
      </w:r>
      <w:r>
        <w:rPr>
          <w:rFonts w:hint="eastAsia"/>
        </w:rPr>
        <w:t>这步中</w:t>
      </w:r>
      <w:proofErr w:type="spellStart"/>
      <w:r>
        <w:t>redis</w:t>
      </w:r>
      <w:proofErr w:type="spellEnd"/>
      <w:r>
        <w:t>将调用</w:t>
      </w:r>
      <w:proofErr w:type="spellStart"/>
      <w:r>
        <w:t>initServer</w:t>
      </w:r>
      <w:proofErr w:type="spellEnd"/>
      <w:r>
        <w:t>函数去，初始化那些非常重要的数据结构，如：记录客户端的</w:t>
      </w:r>
      <w:proofErr w:type="spellStart"/>
      <w:r>
        <w:t>server.clients</w:t>
      </w:r>
      <w:proofErr w:type="spellEnd"/>
      <w:r>
        <w:t>，</w:t>
      </w:r>
      <w:proofErr w:type="spellStart"/>
      <w:r>
        <w:t>server.db</w:t>
      </w:r>
      <w:proofErr w:type="spellEnd"/>
      <w:r>
        <w:t xml:space="preserve"> 和</w:t>
      </w:r>
      <w:proofErr w:type="spellStart"/>
      <w:r>
        <w:t>pubsub</w:t>
      </w:r>
      <w:proofErr w:type="spellEnd"/>
      <w:r>
        <w:t>功能下的</w:t>
      </w:r>
      <w:proofErr w:type="spellStart"/>
      <w:r>
        <w:t>server.pubsub_channels</w:t>
      </w:r>
      <w:proofErr w:type="spellEnd"/>
      <w:r>
        <w:t>等结构。</w:t>
      </w:r>
      <w:r>
        <w:rPr>
          <w:rFonts w:hint="eastAsia"/>
        </w:rPr>
        <w:t>最后</w:t>
      </w:r>
      <w:proofErr w:type="spellStart"/>
      <w:r>
        <w:t>initServer</w:t>
      </w:r>
      <w:proofErr w:type="spellEnd"/>
      <w:r>
        <w:t>还会设置共享对象，启动时间事件函数和启动I/O准备网络通信。</w:t>
      </w:r>
    </w:p>
    <w:p w:rsidR="00AB44BF" w:rsidRDefault="00AB44BF" w:rsidP="00AB44BF"/>
    <w:p w:rsidR="00AB44BF" w:rsidRDefault="00C6495D" w:rsidP="00AB44BF">
      <w:r>
        <w:rPr>
          <w:rFonts w:hint="eastAsia"/>
        </w:rPr>
        <w:t>#4</w:t>
      </w:r>
      <w:r w:rsidR="00AB44BF" w:rsidRPr="00C6495D">
        <w:rPr>
          <w:rFonts w:hint="eastAsia"/>
          <w:b/>
        </w:rPr>
        <w:t>还原数据库状态</w:t>
      </w:r>
      <w:r>
        <w:rPr>
          <w:rFonts w:hint="eastAsia"/>
          <w:b/>
        </w:rPr>
        <w:t>：</w:t>
      </w:r>
      <w:r w:rsidR="00AB44BF">
        <w:rPr>
          <w:rFonts w:hint="eastAsia"/>
        </w:rPr>
        <w:t>如果</w:t>
      </w:r>
      <w:proofErr w:type="spellStart"/>
      <w:r w:rsidR="00AB44BF">
        <w:t>redis</w:t>
      </w:r>
      <w:proofErr w:type="spellEnd"/>
      <w:r w:rsidR="00AB44BF">
        <w:t>开启了持久化功能，那么在这步中就会读取文件恢复数据库的状态。（AOF和RDB）</w:t>
      </w:r>
    </w:p>
    <w:p w:rsidR="00AB44BF" w:rsidRDefault="00AB44BF" w:rsidP="00AB44BF"/>
    <w:p w:rsidR="00AB44BF" w:rsidRDefault="00C6495D" w:rsidP="00AB44BF">
      <w:r>
        <w:rPr>
          <w:rFonts w:hint="eastAsia"/>
        </w:rPr>
        <w:t>#5</w:t>
      </w:r>
      <w:r w:rsidR="00AB44BF" w:rsidRPr="00C6495D">
        <w:rPr>
          <w:rFonts w:hint="eastAsia"/>
          <w:b/>
        </w:rPr>
        <w:t>执行事件循环</w:t>
      </w:r>
      <w:r>
        <w:rPr>
          <w:rFonts w:hint="eastAsia"/>
        </w:rPr>
        <w:t>：</w:t>
      </w:r>
      <w:r w:rsidR="00AB44BF">
        <w:rPr>
          <w:rFonts w:hint="eastAsia"/>
        </w:rPr>
        <w:t>最后一步执行事件循环，等待客户端发送的命令请求。</w:t>
      </w:r>
    </w:p>
    <w:p w:rsidR="00995DCB" w:rsidRPr="00AB44BF" w:rsidRDefault="00995DCB" w:rsidP="00AB44BF"/>
    <w:sectPr w:rsidR="00995DCB" w:rsidRPr="00AB44BF" w:rsidSect="00C03A83"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711" w:rsidRDefault="00BF4711" w:rsidP="00725C96">
      <w:pPr>
        <w:spacing w:after="0"/>
      </w:pPr>
      <w:r>
        <w:separator/>
      </w:r>
    </w:p>
  </w:endnote>
  <w:endnote w:type="continuationSeparator" w:id="0">
    <w:p w:rsidR="00BF4711" w:rsidRDefault="00BF4711" w:rsidP="00725C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059532"/>
      <w:docPartObj>
        <w:docPartGallery w:val="Page Numbers (Bottom of Page)"/>
        <w:docPartUnique/>
      </w:docPartObj>
    </w:sdtPr>
    <w:sdtContent>
      <w:p w:rsidR="00725C96" w:rsidRDefault="00681B87">
        <w:pPr>
          <w:pStyle w:val="Footer"/>
          <w:jc w:val="right"/>
        </w:pPr>
        <w:fldSimple w:instr=" PAGE   \* MERGEFORMAT ">
          <w:r w:rsidR="00C6495D">
            <w:rPr>
              <w:noProof/>
            </w:rPr>
            <w:t>10</w:t>
          </w:r>
        </w:fldSimple>
      </w:p>
    </w:sdtContent>
  </w:sdt>
  <w:p w:rsidR="00725C96" w:rsidRDefault="00725C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711" w:rsidRDefault="00BF4711" w:rsidP="00725C96">
      <w:pPr>
        <w:spacing w:after="0"/>
      </w:pPr>
      <w:r>
        <w:separator/>
      </w:r>
    </w:p>
  </w:footnote>
  <w:footnote w:type="continuationSeparator" w:id="0">
    <w:p w:rsidR="00BF4711" w:rsidRDefault="00BF4711" w:rsidP="00725C9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A4F50"/>
    <w:multiLevelType w:val="hybridMultilevel"/>
    <w:tmpl w:val="E40E7E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63D8"/>
    <w:rsid w:val="00073FAE"/>
    <w:rsid w:val="000A1ADB"/>
    <w:rsid w:val="000C0DA2"/>
    <w:rsid w:val="00124251"/>
    <w:rsid w:val="00143D02"/>
    <w:rsid w:val="00243D55"/>
    <w:rsid w:val="00277D38"/>
    <w:rsid w:val="00285177"/>
    <w:rsid w:val="002B4BC7"/>
    <w:rsid w:val="00377C51"/>
    <w:rsid w:val="00391D8B"/>
    <w:rsid w:val="00475DCC"/>
    <w:rsid w:val="004963D8"/>
    <w:rsid w:val="00562410"/>
    <w:rsid w:val="005F0E3E"/>
    <w:rsid w:val="00630D36"/>
    <w:rsid w:val="00681B87"/>
    <w:rsid w:val="006D2349"/>
    <w:rsid w:val="006D4222"/>
    <w:rsid w:val="0071056B"/>
    <w:rsid w:val="00725C96"/>
    <w:rsid w:val="007276B9"/>
    <w:rsid w:val="00777238"/>
    <w:rsid w:val="008261CD"/>
    <w:rsid w:val="008B5ACA"/>
    <w:rsid w:val="008C028B"/>
    <w:rsid w:val="008C0949"/>
    <w:rsid w:val="008C5117"/>
    <w:rsid w:val="0090126D"/>
    <w:rsid w:val="00904415"/>
    <w:rsid w:val="009450CA"/>
    <w:rsid w:val="009549C4"/>
    <w:rsid w:val="00962E5B"/>
    <w:rsid w:val="00995DCB"/>
    <w:rsid w:val="0099619D"/>
    <w:rsid w:val="009D5000"/>
    <w:rsid w:val="00A037DB"/>
    <w:rsid w:val="00A614D8"/>
    <w:rsid w:val="00A92307"/>
    <w:rsid w:val="00AB44BF"/>
    <w:rsid w:val="00AD1284"/>
    <w:rsid w:val="00B125A8"/>
    <w:rsid w:val="00B457C2"/>
    <w:rsid w:val="00B62643"/>
    <w:rsid w:val="00B857DA"/>
    <w:rsid w:val="00B942EC"/>
    <w:rsid w:val="00BA0B05"/>
    <w:rsid w:val="00BF4711"/>
    <w:rsid w:val="00C03A83"/>
    <w:rsid w:val="00C6495D"/>
    <w:rsid w:val="00D17867"/>
    <w:rsid w:val="00D24EDE"/>
    <w:rsid w:val="00D31BAF"/>
    <w:rsid w:val="00D80E2B"/>
    <w:rsid w:val="00D92939"/>
    <w:rsid w:val="00DB6FA6"/>
    <w:rsid w:val="00DE6E85"/>
    <w:rsid w:val="00E14383"/>
    <w:rsid w:val="00EF3DCE"/>
    <w:rsid w:val="00F37F94"/>
    <w:rsid w:val="00F546D2"/>
    <w:rsid w:val="00F906AD"/>
    <w:rsid w:val="00FC5440"/>
    <w:rsid w:val="00FE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C9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9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25C9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5C96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143D0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0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D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1D8B"/>
    <w:rPr>
      <w:rFonts w:ascii="Courier New" w:eastAsia="Times New Roman" w:hAnsi="Courier New" w:cs="Courier New"/>
      <w:sz w:val="20"/>
      <w:szCs w:val="20"/>
    </w:rPr>
  </w:style>
  <w:style w:type="character" w:customStyle="1" w:styleId="hljs-list">
    <w:name w:val="hljs-list"/>
    <w:basedOn w:val="DefaultParagraphFont"/>
    <w:rsid w:val="00391D8B"/>
  </w:style>
  <w:style w:type="character" w:customStyle="1" w:styleId="hljs-keyword">
    <w:name w:val="hljs-keyword"/>
    <w:basedOn w:val="DefaultParagraphFont"/>
    <w:rsid w:val="00391D8B"/>
  </w:style>
  <w:style w:type="character" w:customStyle="1" w:styleId="hljs-comment">
    <w:name w:val="hljs-comment"/>
    <w:basedOn w:val="DefaultParagraphFont"/>
    <w:rsid w:val="00391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70</TotalTime>
  <Pages>10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81</cp:revision>
  <dcterms:created xsi:type="dcterms:W3CDTF">2016-11-14T05:31:00Z</dcterms:created>
  <dcterms:modified xsi:type="dcterms:W3CDTF">2016-11-14T07:50:00Z</dcterms:modified>
</cp:coreProperties>
</file>