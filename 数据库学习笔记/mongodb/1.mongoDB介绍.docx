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B0C08" w:rsidP="009B0C08">
      <w:pPr>
        <w:pStyle w:val="Title"/>
      </w:pPr>
      <w:r>
        <w:t>MongoDB</w:t>
      </w:r>
      <w:r>
        <w:rPr>
          <w:rFonts w:hint="eastAsia"/>
        </w:rPr>
        <w:t>介绍</w:t>
      </w:r>
    </w:p>
    <w:p w:rsidR="009B0C08" w:rsidRDefault="009B0C08" w:rsidP="009B0C08">
      <w:pPr>
        <w:pStyle w:val="Heading1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简介</w:t>
      </w:r>
    </w:p>
    <w:p w:rsidR="00F54892" w:rsidRDefault="00F54892" w:rsidP="00F54892">
      <w:r>
        <w:t>M</w:t>
      </w:r>
      <w:r>
        <w:rPr>
          <w:rFonts w:hint="eastAsia"/>
        </w:rPr>
        <w:t>ongoDB是一款</w:t>
      </w:r>
      <w:r w:rsidR="00E34181">
        <w:rPr>
          <w:rFonts w:hint="eastAsia"/>
        </w:rPr>
        <w:t>强大、灵活，且易于扩展的通用性数据库。它可以扩展出非常多的功能。</w:t>
      </w:r>
    </w:p>
    <w:p w:rsidR="00C479CB" w:rsidRDefault="00C479CB" w:rsidP="00C479CB">
      <w:pPr>
        <w:pStyle w:val="Heading2"/>
        <w:rPr>
          <w:rFonts w:hint="eastAsia"/>
        </w:rPr>
      </w:pPr>
      <w:r>
        <w:rPr>
          <w:rFonts w:hint="eastAsia"/>
        </w:rPr>
        <w:t>基础概念</w:t>
      </w:r>
    </w:p>
    <w:p w:rsidR="00BB158C" w:rsidRDefault="00BB158C" w:rsidP="00BB158C">
      <w:pPr>
        <w:pStyle w:val="Heading3"/>
        <w:rPr>
          <w:rFonts w:hint="eastAsia"/>
        </w:rPr>
      </w:pPr>
      <w:r>
        <w:rPr>
          <w:rFonts w:hint="eastAsia"/>
        </w:rPr>
        <w:t>BSON</w:t>
      </w:r>
    </w:p>
    <w:p w:rsidR="00BB158C" w:rsidRDefault="00841F16" w:rsidP="00407A67">
      <w:pPr>
        <w:ind w:firstLine="360"/>
        <w:rPr>
          <w:rFonts w:hint="eastAsia"/>
        </w:rPr>
      </w:pPr>
      <w:r>
        <w:rPr>
          <w:rFonts w:hint="eastAsia"/>
        </w:rPr>
        <w:t>MongoDB中的文档格式叫做Binary JSON，一种由MongoDB生态系统里所有驱动程序、工具和进程共享的文档。BSON是一种轻量的二进制格式，可用一串字节来描述任何MongoDB文档。数据库能够理解BSON格式，BSON也是文档存放于磁盘的格式。</w:t>
      </w:r>
      <w:r w:rsidR="00407A67">
        <w:rPr>
          <w:rFonts w:hint="eastAsia"/>
        </w:rPr>
        <w:t>驱动程序使用文档执行操作的时候，先将文档编码成BSON格式，然后发送给服务器。同样的，服务器将文档发回给客户端，也是将BSON格式进行解码，然后发送给客户端。使用BSON的优点：</w:t>
      </w:r>
    </w:p>
    <w:p w:rsidR="00407A67" w:rsidRDefault="00407A67" w:rsidP="00407A67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高效：存储二进制信息或大数据时候，效率要比JSON很多。</w:t>
      </w:r>
    </w:p>
    <w:p w:rsidR="00407A67" w:rsidRDefault="00407A67" w:rsidP="00407A67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可遍历性：BSON以空间为代价，使自身更容易被遍历。例如字符串加了长度前缀。</w:t>
      </w:r>
    </w:p>
    <w:p w:rsidR="00407A67" w:rsidRPr="00BB158C" w:rsidRDefault="00407A67" w:rsidP="00407A67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高性能：BSON可以进行快速编码和解码。</w:t>
      </w:r>
    </w:p>
    <w:p w:rsidR="00BB158C" w:rsidRDefault="00BB158C" w:rsidP="00BB158C">
      <w:pPr>
        <w:pStyle w:val="Heading3"/>
        <w:rPr>
          <w:rFonts w:hint="eastAsia"/>
        </w:rPr>
      </w:pPr>
      <w:r>
        <w:rPr>
          <w:rFonts w:hint="eastAsia"/>
        </w:rPr>
        <w:t>线路协议</w:t>
      </w:r>
    </w:p>
    <w:p w:rsidR="00841F16" w:rsidRPr="00407A67" w:rsidRDefault="00407A67" w:rsidP="00841F16">
      <w:pPr>
        <w:rPr>
          <w:rFonts w:hint="eastAsia"/>
        </w:rPr>
      </w:pPr>
      <w:r>
        <w:rPr>
          <w:rFonts w:hint="eastAsia"/>
        </w:rPr>
        <w:t>驱动程序使用轻量的TCP/IP线路协议来访问MongoDB服务器。</w:t>
      </w:r>
      <w:r w:rsidR="008978AE">
        <w:rPr>
          <w:rFonts w:hint="eastAsia"/>
        </w:rPr>
        <w:t>其基本就是对BSON数据进行简单的包装。</w:t>
      </w:r>
    </w:p>
    <w:p w:rsidR="00BB158C" w:rsidRDefault="00BB158C" w:rsidP="00BB158C">
      <w:pPr>
        <w:pStyle w:val="Heading3"/>
        <w:rPr>
          <w:rFonts w:hint="eastAsia"/>
        </w:rPr>
      </w:pPr>
      <w:r>
        <w:rPr>
          <w:rFonts w:hint="eastAsia"/>
        </w:rPr>
        <w:t>数据文件</w:t>
      </w:r>
    </w:p>
    <w:p w:rsidR="00841F16" w:rsidRDefault="004D4F5F" w:rsidP="00841F16">
      <w:pPr>
        <w:rPr>
          <w:rFonts w:hint="eastAsia"/>
        </w:rPr>
      </w:pPr>
      <w:r>
        <w:rPr>
          <w:rFonts w:hint="eastAsia"/>
        </w:rPr>
        <w:t>mongoDB中每个数据库都拥有一个独立的扩展名为.ns的文件和几个数据文件，这些数据文件以单调增长的数字没扩展名。于是名为tiku的数据库会被存储在tiku.ns,tiku.0,tiku.1,tiku.2等文件中。每个数据文件的大小是前一个文件大小的两倍，直到达到最大值2G。这个特性有利于较小的数据库不会浪费过多的磁盘空间，较大的数据库可以使用连续的磁盘空间。</w:t>
      </w:r>
    </w:p>
    <w:p w:rsidR="004D4F5F" w:rsidRDefault="004D4F5F" w:rsidP="00841F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8B" w:rsidRPr="00841F16" w:rsidRDefault="00CB288B" w:rsidP="00841F16">
      <w:pPr>
        <w:rPr>
          <w:rFonts w:hint="eastAsia"/>
        </w:rPr>
      </w:pPr>
      <w:r>
        <w:rPr>
          <w:rFonts w:hint="eastAsia"/>
        </w:rPr>
        <w:t>MongoDB也会预分配数据文件，以保证性能稳定（使用</w:t>
      </w:r>
      <w:r>
        <w:t>—</w:t>
      </w:r>
      <w:r>
        <w:rPr>
          <w:rFonts w:hint="eastAsia"/>
        </w:rPr>
        <w:t>noprealloc选项关闭这一特性）。数据一旦被填满，就会开始进行预分配。这意味着MongoDB服务器总会为每个数据库维护一个额外的空白数据文件，以避免文件分配失败。</w:t>
      </w:r>
    </w:p>
    <w:p w:rsidR="00BB158C" w:rsidRDefault="00BB158C" w:rsidP="00BB158C">
      <w:pPr>
        <w:pStyle w:val="Heading3"/>
        <w:rPr>
          <w:rFonts w:hint="eastAsia"/>
        </w:rPr>
      </w:pPr>
      <w:r>
        <w:rPr>
          <w:rFonts w:hint="eastAsia"/>
        </w:rPr>
        <w:t>命令空间与区段</w:t>
      </w:r>
    </w:p>
    <w:p w:rsidR="00841F16" w:rsidRPr="00841F16" w:rsidRDefault="00CB288B" w:rsidP="00CB288B">
      <w:pPr>
        <w:ind w:firstLine="360"/>
        <w:rPr>
          <w:rFonts w:hint="eastAsia"/>
        </w:rPr>
      </w:pPr>
      <w:r>
        <w:rPr>
          <w:rFonts w:hint="eastAsia"/>
        </w:rPr>
        <w:t>数据文件中，数据库按照命名空间进行组织，每个命名空间中存放有特定集合的数据。数据中的文档和索引都拥有自己的命名空间。命名空间的元信息都存放在数据库的.ns文件中。</w:t>
      </w:r>
    </w:p>
    <w:p w:rsidR="00BB158C" w:rsidRDefault="00BB158C" w:rsidP="00BB158C">
      <w:pPr>
        <w:pStyle w:val="Heading3"/>
        <w:rPr>
          <w:rFonts w:hint="eastAsia"/>
        </w:rPr>
      </w:pPr>
      <w:r>
        <w:rPr>
          <w:rFonts w:hint="eastAsia"/>
        </w:rPr>
        <w:t>内存映射存储引擎</w:t>
      </w:r>
    </w:p>
    <w:p w:rsidR="00407A67" w:rsidRPr="00407A67" w:rsidRDefault="00407A67" w:rsidP="00407A67">
      <w:pPr>
        <w:rPr>
          <w:rFonts w:hint="eastAsia"/>
        </w:rPr>
      </w:pPr>
    </w:p>
    <w:p w:rsidR="00C479CB" w:rsidRDefault="00C479CB" w:rsidP="00C479CB">
      <w:pPr>
        <w:pStyle w:val="Heading2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的特点</w:t>
      </w:r>
    </w:p>
    <w:p w:rsidR="00E34181" w:rsidRDefault="00E34181" w:rsidP="00BB158C">
      <w:pPr>
        <w:pStyle w:val="Heading3"/>
        <w:numPr>
          <w:ilvl w:val="0"/>
          <w:numId w:val="17"/>
        </w:numPr>
      </w:pPr>
      <w:r>
        <w:rPr>
          <w:rFonts w:hint="eastAsia"/>
        </w:rPr>
        <w:t>易于使用</w:t>
      </w:r>
    </w:p>
    <w:p w:rsidR="00E34181" w:rsidRPr="00E34181" w:rsidRDefault="006511E9" w:rsidP="00F04C32">
      <w:pPr>
        <w:ind w:firstLine="360"/>
      </w:pPr>
      <w:r>
        <w:rPr>
          <w:rFonts w:hint="eastAsia"/>
        </w:rPr>
        <w:t>MongoDB是一个面向文档的数据库，而不是 关系型数据库。与关系型数据库相比，面向文档中的文档相当于关系型数据库的行。文档中可以嵌套文档和数组，面向对象可以表达复杂的层次关系，这和面向对象的语言十分一致。</w:t>
      </w:r>
    </w:p>
    <w:p w:rsidR="00E34181" w:rsidRDefault="00E34181" w:rsidP="00C479CB">
      <w:pPr>
        <w:pStyle w:val="Heading3"/>
      </w:pPr>
      <w:r>
        <w:rPr>
          <w:rFonts w:hint="eastAsia"/>
        </w:rPr>
        <w:t>易于扩展</w:t>
      </w:r>
    </w:p>
    <w:p w:rsidR="006511E9" w:rsidRDefault="004B724B" w:rsidP="00F04C32">
      <w:pPr>
        <w:ind w:firstLine="360"/>
      </w:pPr>
      <w:r>
        <w:rPr>
          <w:rFonts w:hint="eastAsia"/>
        </w:rPr>
        <w:t>扩展分为横向扩展和纵向扩展。横向扩展，就是通过分区将数据分散在更多的机器上。纵向扩展就是使用计算能力更强的机器。纵向扩展是一种最省力的做法，但是它的缺点是大型机器都比较昂贵。另一种选择是横向扩展：要增加存储空间或提高性能。只需购买普通的服务器并把它添加在集群中就好了。</w:t>
      </w:r>
      <w:r w:rsidR="00F364F8">
        <w:rPr>
          <w:rFonts w:hint="eastAsia"/>
        </w:rPr>
        <w:t>横向管理的缺点是管理几千台机器比较困难。</w:t>
      </w:r>
    </w:p>
    <w:p w:rsidR="00F04C32" w:rsidRDefault="00F04C32" w:rsidP="00F04C32">
      <w:pPr>
        <w:ind w:firstLine="360"/>
      </w:pPr>
      <w:r>
        <w:lastRenderedPageBreak/>
        <w:t>M</w:t>
      </w:r>
      <w:r>
        <w:rPr>
          <w:rFonts w:hint="eastAsia"/>
        </w:rPr>
        <w:t>ongoDB采用的是横向扩展。面向文档的数据模型可以很容易将数据分割在不同的服务器中。</w:t>
      </w:r>
      <w:r w:rsidR="00272C7B">
        <w:rPr>
          <w:rFonts w:hint="eastAsia"/>
        </w:rPr>
        <w:t>MongoDB能自动处理跨集群的数据和负载，自动重新分配文档。</w:t>
      </w:r>
    </w:p>
    <w:p w:rsidR="00F04C32" w:rsidRPr="006511E9" w:rsidRDefault="00F04C32" w:rsidP="006511E9"/>
    <w:p w:rsidR="00E34181" w:rsidRDefault="00E34181" w:rsidP="00C479CB">
      <w:pPr>
        <w:pStyle w:val="Heading3"/>
      </w:pPr>
      <w:r>
        <w:rPr>
          <w:rFonts w:hint="eastAsia"/>
        </w:rPr>
        <w:t>丰富的功能</w:t>
      </w:r>
    </w:p>
    <w:p w:rsidR="00134FE6" w:rsidRDefault="00134FE6" w:rsidP="00134FE6">
      <w:r>
        <w:rPr>
          <w:rFonts w:hint="eastAsia"/>
        </w:rPr>
        <w:t>索引：MongoDB通常支持二级索引，多种快速查询，且提供了唯一索引，复合索引，地理空间索引以及全文索引。</w:t>
      </w:r>
    </w:p>
    <w:p w:rsidR="00134FE6" w:rsidRDefault="00134FE6" w:rsidP="00134FE6">
      <w:r>
        <w:rPr>
          <w:rFonts w:hint="eastAsia"/>
        </w:rPr>
        <w:t>聚合：MongoDB</w:t>
      </w:r>
      <w:r w:rsidR="0056508F">
        <w:rPr>
          <w:rFonts w:hint="eastAsia"/>
        </w:rPr>
        <w:t>支持“聚合</w:t>
      </w:r>
      <w:r>
        <w:rPr>
          <w:rFonts w:hint="eastAsia"/>
        </w:rPr>
        <w:t>管道”。用户可以</w:t>
      </w:r>
      <w:r w:rsidR="0056508F">
        <w:rPr>
          <w:rFonts w:hint="eastAsia"/>
        </w:rPr>
        <w:t>通过间的片段创建复杂的聚合，并通过数据库自动优化。</w:t>
      </w:r>
    </w:p>
    <w:p w:rsidR="0056508F" w:rsidRDefault="005808AE" w:rsidP="00134FE6">
      <w:r>
        <w:rPr>
          <w:rFonts w:hint="eastAsia"/>
        </w:rPr>
        <w:t>特殊的集合类型：MongoDB支持存在时间有限的集合，适用于那些将在某时刻过期的数据。如会话。同样MongoDB也支持固定大小的集合，用于保存近期数据，如日志。</w:t>
      </w:r>
    </w:p>
    <w:p w:rsidR="00DE2C9C" w:rsidRDefault="00DE2C9C" w:rsidP="00134FE6">
      <w:r>
        <w:rPr>
          <w:rFonts w:hint="eastAsia"/>
        </w:rPr>
        <w:t>文件存储：MongoDB 支持一种非常易用的协议，用于存储大文件和元数据。</w:t>
      </w:r>
    </w:p>
    <w:p w:rsidR="00DE2C9C" w:rsidRPr="00DE2C9C" w:rsidRDefault="00DE2C9C" w:rsidP="00134FE6">
      <w:r>
        <w:rPr>
          <w:rFonts w:hint="eastAsia"/>
        </w:rPr>
        <w:t>MongoDB不支持很多关系型数据库中的很多功能。如连接和复杂多行事务。</w:t>
      </w:r>
    </w:p>
    <w:p w:rsidR="00E34181" w:rsidRDefault="00E34181" w:rsidP="00C479CB">
      <w:pPr>
        <w:pStyle w:val="Heading3"/>
      </w:pPr>
      <w:r>
        <w:rPr>
          <w:rFonts w:hint="eastAsia"/>
        </w:rPr>
        <w:t>卓越的性能</w:t>
      </w:r>
    </w:p>
    <w:p w:rsidR="008522D8" w:rsidRPr="008522D8" w:rsidRDefault="008B32D2" w:rsidP="008522D8">
      <w:r>
        <w:rPr>
          <w:rFonts w:hint="eastAsia"/>
        </w:rPr>
        <w:t>MongoDB对文档进行动态填充，把尽可能多的内存用作缓存，每次查询使用正确的索引。</w:t>
      </w:r>
      <w:r w:rsidR="00B51FE6">
        <w:rPr>
          <w:rFonts w:hint="eastAsia"/>
        </w:rPr>
        <w:t>各方面的设计就是为了提高性能。</w:t>
      </w:r>
    </w:p>
    <w:p w:rsidR="005A2177" w:rsidRPr="005A2177" w:rsidRDefault="009B0C08" w:rsidP="00502059">
      <w:pPr>
        <w:pStyle w:val="Heading1"/>
      </w:pPr>
      <w:r>
        <w:rPr>
          <w:rFonts w:hint="eastAsia"/>
        </w:rPr>
        <w:t>MongoDB</w:t>
      </w:r>
      <w:r>
        <w:rPr>
          <w:rFonts w:hint="eastAsia"/>
        </w:rPr>
        <w:t>基础</w:t>
      </w:r>
    </w:p>
    <w:p w:rsidR="00EF4089" w:rsidRDefault="00EF4089" w:rsidP="00EF4089">
      <w:pPr>
        <w:pStyle w:val="Heading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数据类型</w:t>
      </w:r>
    </w:p>
    <w:p w:rsidR="00883FB1" w:rsidRPr="00883FB1" w:rsidRDefault="00883FB1" w:rsidP="00883FB1"/>
    <w:p w:rsidR="001729BD" w:rsidRDefault="001729BD" w:rsidP="00EF4089">
      <w:pPr>
        <w:pStyle w:val="Heading2"/>
        <w:rPr>
          <w:rFonts w:hint="eastAsia"/>
        </w:rPr>
      </w:pPr>
      <w:r>
        <w:rPr>
          <w:rFonts w:hint="eastAsia"/>
        </w:rPr>
        <w:t>文档</w:t>
      </w:r>
    </w:p>
    <w:p w:rsidR="00883FB1" w:rsidRPr="00883FB1" w:rsidRDefault="00883FB1" w:rsidP="00883FB1"/>
    <w:p w:rsidR="001729BD" w:rsidRDefault="001729BD" w:rsidP="00EF4089">
      <w:pPr>
        <w:pStyle w:val="Heading2"/>
        <w:rPr>
          <w:rFonts w:hint="eastAsia"/>
        </w:rPr>
      </w:pPr>
      <w:r>
        <w:rPr>
          <w:rFonts w:hint="eastAsia"/>
        </w:rPr>
        <w:t>集合</w:t>
      </w:r>
    </w:p>
    <w:p w:rsidR="00883FB1" w:rsidRPr="00883FB1" w:rsidRDefault="00883FB1" w:rsidP="00883FB1"/>
    <w:p w:rsidR="001729BD" w:rsidRDefault="001729BD" w:rsidP="00EF4089">
      <w:pPr>
        <w:pStyle w:val="Heading2"/>
        <w:rPr>
          <w:rFonts w:hint="eastAsia"/>
        </w:rPr>
      </w:pPr>
      <w:r>
        <w:rPr>
          <w:rFonts w:hint="eastAsia"/>
        </w:rPr>
        <w:t>数据库</w:t>
      </w:r>
    </w:p>
    <w:p w:rsidR="00883FB1" w:rsidRPr="00883FB1" w:rsidRDefault="00883FB1" w:rsidP="00883FB1"/>
    <w:p w:rsidR="001729BD" w:rsidRDefault="001729BD" w:rsidP="00EF4089">
      <w:pPr>
        <w:pStyle w:val="Heading2"/>
      </w:pPr>
      <w:r>
        <w:rPr>
          <w:rFonts w:hint="eastAsia"/>
        </w:rPr>
        <w:lastRenderedPageBreak/>
        <w:t>MongoDB Shell</w:t>
      </w:r>
      <w:r>
        <w:rPr>
          <w:rFonts w:hint="eastAsia"/>
        </w:rPr>
        <w:t>简介</w:t>
      </w:r>
    </w:p>
    <w:p w:rsidR="001729BD" w:rsidRPr="001729BD" w:rsidRDefault="001729BD" w:rsidP="001729BD"/>
    <w:p w:rsidR="009B0C08" w:rsidRDefault="009B0C08" w:rsidP="009B0C08">
      <w:pPr>
        <w:pStyle w:val="Heading1"/>
      </w:pPr>
      <w:r>
        <w:rPr>
          <w:rFonts w:hint="eastAsia"/>
        </w:rPr>
        <w:t>创建更新和删除文档</w:t>
      </w:r>
    </w:p>
    <w:p w:rsidR="009B0C08" w:rsidRDefault="009B0C08" w:rsidP="009B0C08">
      <w:pPr>
        <w:pStyle w:val="Heading1"/>
      </w:pPr>
      <w:r>
        <w:rPr>
          <w:rFonts w:hint="eastAsia"/>
        </w:rPr>
        <w:t>查询语句</w:t>
      </w:r>
    </w:p>
    <w:p w:rsidR="009B0C08" w:rsidRPr="009B0C08" w:rsidRDefault="009B0C08" w:rsidP="009B0C08"/>
    <w:sectPr w:rsidR="009B0C08" w:rsidRPr="009B0C08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7A6" w:rsidRDefault="002147A6" w:rsidP="008B32D2">
      <w:pPr>
        <w:spacing w:after="0"/>
      </w:pPr>
      <w:r>
        <w:separator/>
      </w:r>
    </w:p>
  </w:endnote>
  <w:endnote w:type="continuationSeparator" w:id="1">
    <w:p w:rsidR="002147A6" w:rsidRDefault="002147A6" w:rsidP="008B32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0923"/>
      <w:docPartObj>
        <w:docPartGallery w:val="Page Numbers (Bottom of Page)"/>
        <w:docPartUnique/>
      </w:docPartObj>
    </w:sdtPr>
    <w:sdtContent>
      <w:p w:rsidR="008B32D2" w:rsidRDefault="001C4C02">
        <w:pPr>
          <w:pStyle w:val="Footer"/>
          <w:jc w:val="right"/>
        </w:pPr>
        <w:fldSimple w:instr=" PAGE   \* MERGEFORMAT ">
          <w:r w:rsidR="008B1505">
            <w:rPr>
              <w:noProof/>
            </w:rPr>
            <w:t>2</w:t>
          </w:r>
        </w:fldSimple>
      </w:p>
    </w:sdtContent>
  </w:sdt>
  <w:p w:rsidR="008B32D2" w:rsidRDefault="008B32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7A6" w:rsidRDefault="002147A6" w:rsidP="008B32D2">
      <w:pPr>
        <w:spacing w:after="0"/>
      </w:pPr>
      <w:r>
        <w:separator/>
      </w:r>
    </w:p>
  </w:footnote>
  <w:footnote w:type="continuationSeparator" w:id="1">
    <w:p w:rsidR="002147A6" w:rsidRDefault="002147A6" w:rsidP="008B32D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994"/>
    <w:multiLevelType w:val="hybridMultilevel"/>
    <w:tmpl w:val="B86CB8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C08"/>
    <w:rsid w:val="0003736F"/>
    <w:rsid w:val="00134FE6"/>
    <w:rsid w:val="001729BD"/>
    <w:rsid w:val="001C4C02"/>
    <w:rsid w:val="002147A6"/>
    <w:rsid w:val="00272C7B"/>
    <w:rsid w:val="00407A67"/>
    <w:rsid w:val="004B724B"/>
    <w:rsid w:val="004D4F5F"/>
    <w:rsid w:val="00502059"/>
    <w:rsid w:val="00562410"/>
    <w:rsid w:val="0056508F"/>
    <w:rsid w:val="005808AE"/>
    <w:rsid w:val="005A2177"/>
    <w:rsid w:val="005E13DD"/>
    <w:rsid w:val="006511E9"/>
    <w:rsid w:val="00742E10"/>
    <w:rsid w:val="008261CD"/>
    <w:rsid w:val="00841F16"/>
    <w:rsid w:val="008522D8"/>
    <w:rsid w:val="00883FB1"/>
    <w:rsid w:val="008978AE"/>
    <w:rsid w:val="008B1505"/>
    <w:rsid w:val="008B32D2"/>
    <w:rsid w:val="008B5ACA"/>
    <w:rsid w:val="008C5117"/>
    <w:rsid w:val="008D2900"/>
    <w:rsid w:val="00904415"/>
    <w:rsid w:val="0099619D"/>
    <w:rsid w:val="009B0C08"/>
    <w:rsid w:val="009D5000"/>
    <w:rsid w:val="00B51FE6"/>
    <w:rsid w:val="00BB158C"/>
    <w:rsid w:val="00C03A83"/>
    <w:rsid w:val="00C233A7"/>
    <w:rsid w:val="00C479CB"/>
    <w:rsid w:val="00CB288B"/>
    <w:rsid w:val="00D24EDE"/>
    <w:rsid w:val="00D80E2B"/>
    <w:rsid w:val="00DB6FA6"/>
    <w:rsid w:val="00DE2C9C"/>
    <w:rsid w:val="00DE6E85"/>
    <w:rsid w:val="00E34181"/>
    <w:rsid w:val="00EF3DCE"/>
    <w:rsid w:val="00EF4089"/>
    <w:rsid w:val="00F04C32"/>
    <w:rsid w:val="00F1575C"/>
    <w:rsid w:val="00F364F8"/>
    <w:rsid w:val="00F37F94"/>
    <w:rsid w:val="00F54892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32D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2D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B32D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2D2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F5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169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68</cp:revision>
  <dcterms:created xsi:type="dcterms:W3CDTF">2015-09-23T04:30:00Z</dcterms:created>
  <dcterms:modified xsi:type="dcterms:W3CDTF">2015-11-12T08:43:00Z</dcterms:modified>
</cp:coreProperties>
</file>