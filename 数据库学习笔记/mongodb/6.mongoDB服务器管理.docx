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023D6" w:rsidP="004023D6">
      <w:pPr>
        <w:pStyle w:val="Title"/>
      </w:pPr>
      <w:r>
        <w:rPr>
          <w:rFonts w:hint="eastAsia"/>
        </w:rPr>
        <w:t>MongoDB</w:t>
      </w:r>
      <w:r>
        <w:rPr>
          <w:rFonts w:hint="eastAsia"/>
        </w:rPr>
        <w:t>服务器管理</w:t>
      </w:r>
    </w:p>
    <w:p w:rsidR="004023D6" w:rsidRDefault="004023D6" w:rsidP="004023D6">
      <w:pPr>
        <w:pStyle w:val="Heading1"/>
      </w:pPr>
      <w:r>
        <w:rPr>
          <w:rFonts w:hint="eastAsia"/>
        </w:rPr>
        <w:t>启动和停止</w:t>
      </w:r>
      <w:r>
        <w:rPr>
          <w:rFonts w:hint="eastAsia"/>
        </w:rPr>
        <w:t>MongoDB</w:t>
      </w:r>
    </w:p>
    <w:p w:rsidR="006C51BC" w:rsidRDefault="00593257" w:rsidP="006C51BC">
      <w:r>
        <w:rPr>
          <w:rFonts w:hint="eastAsia"/>
        </w:rPr>
        <w:t>启动mongodb</w:t>
      </w:r>
    </w:p>
    <w:p w:rsidR="00593257" w:rsidRDefault="00593257" w:rsidP="006C51BC">
      <w:r>
        <w:rPr>
          <w:rFonts w:hint="eastAsia"/>
        </w:rPr>
        <w:t>停止mongodb</w:t>
      </w:r>
    </w:p>
    <w:p w:rsidR="00593257" w:rsidRDefault="00AF7094" w:rsidP="006C51BC">
      <w:r>
        <w:rPr>
          <w:rFonts w:hint="eastAsia"/>
        </w:rPr>
        <w:t>m</w:t>
      </w:r>
      <w:r w:rsidR="00593257">
        <w:rPr>
          <w:rFonts w:hint="eastAsia"/>
        </w:rPr>
        <w:t>ongodb安全性</w:t>
      </w:r>
    </w:p>
    <w:p w:rsidR="00593257" w:rsidRPr="006C51BC" w:rsidRDefault="00593257" w:rsidP="006C51BC"/>
    <w:p w:rsidR="004023D6" w:rsidRDefault="004023D6" w:rsidP="004023D6">
      <w:pPr>
        <w:pStyle w:val="Heading1"/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MongoDB</w:t>
      </w:r>
    </w:p>
    <w:p w:rsidR="00AA6660" w:rsidRPr="00AA6660" w:rsidRDefault="00AA6660" w:rsidP="00AA6660"/>
    <w:p w:rsidR="004023D6" w:rsidRDefault="004023D6" w:rsidP="004023D6">
      <w:pPr>
        <w:pStyle w:val="Heading1"/>
      </w:pPr>
      <w:r>
        <w:rPr>
          <w:rFonts w:hint="eastAsia"/>
        </w:rPr>
        <w:t>MongoDB</w:t>
      </w:r>
      <w:r>
        <w:rPr>
          <w:rFonts w:hint="eastAsia"/>
        </w:rPr>
        <w:t>的备份</w:t>
      </w:r>
    </w:p>
    <w:p w:rsidR="004023D6" w:rsidRPr="004023D6" w:rsidRDefault="004023D6" w:rsidP="004023D6">
      <w:pPr>
        <w:pStyle w:val="Heading1"/>
      </w:pPr>
      <w:r>
        <w:rPr>
          <w:rFonts w:hint="eastAsia"/>
        </w:rPr>
        <w:t>部署</w:t>
      </w:r>
      <w:r>
        <w:rPr>
          <w:rFonts w:hint="eastAsia"/>
        </w:rPr>
        <w:t>MongoDB</w:t>
      </w:r>
    </w:p>
    <w:sectPr w:rsidR="004023D6" w:rsidRPr="004023D6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compat>
    <w:useFELayout/>
  </w:compat>
  <w:rsids>
    <w:rsidRoot w:val="004023D6"/>
    <w:rsid w:val="000821CA"/>
    <w:rsid w:val="004023D6"/>
    <w:rsid w:val="004A1F0C"/>
    <w:rsid w:val="00562410"/>
    <w:rsid w:val="00593257"/>
    <w:rsid w:val="006C51BC"/>
    <w:rsid w:val="008261CD"/>
    <w:rsid w:val="008B5ACA"/>
    <w:rsid w:val="008C5117"/>
    <w:rsid w:val="00904415"/>
    <w:rsid w:val="00931AD4"/>
    <w:rsid w:val="0099619D"/>
    <w:rsid w:val="009D5000"/>
    <w:rsid w:val="00A658D5"/>
    <w:rsid w:val="00AA6660"/>
    <w:rsid w:val="00AF7094"/>
    <w:rsid w:val="00C03A83"/>
    <w:rsid w:val="00C36067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10</cp:revision>
  <dcterms:created xsi:type="dcterms:W3CDTF">2015-09-23T04:38:00Z</dcterms:created>
  <dcterms:modified xsi:type="dcterms:W3CDTF">2016-02-22T11:31:00Z</dcterms:modified>
</cp:coreProperties>
</file>