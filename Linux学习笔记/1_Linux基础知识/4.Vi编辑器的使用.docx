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284C8C" w:rsidP="00284C8C">
      <w:pPr>
        <w:pStyle w:val="Title"/>
      </w:pPr>
      <w:r>
        <w:t>Vi</w:t>
      </w:r>
      <w:r>
        <w:rPr>
          <w:rFonts w:hint="eastAsia"/>
        </w:rPr>
        <w:t>编辑器的使用</w:t>
      </w:r>
    </w:p>
    <w:p w:rsidR="00560A01" w:rsidRDefault="00560A01" w:rsidP="00560A01">
      <w:pPr>
        <w:pStyle w:val="Heading1"/>
        <w:rPr>
          <w:rFonts w:ascii="宋体" w:eastAsia="宋体" w:cs="宋体"/>
        </w:rPr>
      </w:pPr>
      <w:r>
        <w:t xml:space="preserve">Vim/Vi </w:t>
      </w:r>
      <w:r>
        <w:rPr>
          <w:rFonts w:ascii="宋体" w:eastAsia="宋体" w:cs="宋体" w:hint="eastAsia"/>
        </w:rPr>
        <w:t>简介</w:t>
      </w:r>
    </w:p>
    <w:p w:rsidR="001A3C82" w:rsidRPr="001A3C82" w:rsidRDefault="001A3C82" w:rsidP="001A3C82">
      <w:pPr>
        <w:ind w:left="360"/>
      </w:pPr>
      <w:r w:rsidRPr="001A3C82">
        <w:t>Vim/Vi</w:t>
      </w:r>
      <w:r w:rsidRPr="001A3C82">
        <w:rPr>
          <w:rFonts w:hint="eastAsia"/>
        </w:rPr>
        <w:t>是一个功能强大的全屏幕文本编辑器，是</w:t>
      </w:r>
      <w:r w:rsidRPr="001A3C82">
        <w:t>Linux/UNIX</w:t>
      </w:r>
      <w:r w:rsidRPr="001A3C82">
        <w:rPr>
          <w:rFonts w:hint="eastAsia"/>
        </w:rPr>
        <w:t>上最常用的文本编辑器，它的作用是建立、编辑、显示文本文件。</w:t>
      </w:r>
      <w:r w:rsidRPr="001A3C82">
        <w:rPr>
          <w:bCs/>
        </w:rPr>
        <w:t xml:space="preserve">Vim/Vi </w:t>
      </w:r>
      <w:r w:rsidRPr="001A3C82">
        <w:rPr>
          <w:rFonts w:hint="eastAsia"/>
        </w:rPr>
        <w:t>没有菜单，只有命令。</w:t>
      </w:r>
      <w:r>
        <w:t>V</w:t>
      </w:r>
      <w:r>
        <w:rPr>
          <w:rFonts w:hint="eastAsia"/>
        </w:rPr>
        <w:t>im非常强大，命令很多，我们只要掌握一些常用的命令就好了。</w:t>
      </w:r>
    </w:p>
    <w:p w:rsidR="00560A01" w:rsidRDefault="00560A01" w:rsidP="00560A01">
      <w:pPr>
        <w:pStyle w:val="Heading1"/>
        <w:rPr>
          <w:rFonts w:ascii="宋体" w:eastAsia="宋体" w:cs="宋体"/>
        </w:rPr>
      </w:pPr>
      <w:r>
        <w:t xml:space="preserve">Vim/Vi </w:t>
      </w:r>
      <w:r>
        <w:rPr>
          <w:rFonts w:ascii="宋体" w:eastAsia="宋体" w:cs="宋体" w:hint="eastAsia"/>
        </w:rPr>
        <w:t>工作模式</w:t>
      </w:r>
    </w:p>
    <w:p w:rsidR="001A3C82" w:rsidRDefault="001A3C82" w:rsidP="001A3C82">
      <w:pPr>
        <w:ind w:left="360"/>
      </w:pPr>
    </w:p>
    <w:p w:rsidR="008C068D" w:rsidRDefault="00E35E50" w:rsidP="001A3C82">
      <w:pPr>
        <w:ind w:left="360"/>
      </w:pPr>
      <w:r>
        <w:rPr>
          <w:noProof/>
        </w:rPr>
        <w:pict>
          <v:rect id="_x0000_s1038" style="position:absolute;left:0;text-align:left;margin-left:-9.75pt;margin-top:7.75pt;width:96.75pt;height:31.5pt;z-index:251668480">
            <v:textbox>
              <w:txbxContent>
                <w:p w:rsidR="008C068D" w:rsidRDefault="008C068D">
                  <w:r>
                    <w:rPr>
                      <w:rFonts w:hint="eastAsia"/>
                    </w:rPr>
                    <w:t>进入：vi 文件名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267.75pt;margin-top:11.5pt;width:108.75pt;height:27.75pt;z-index:251667456">
            <v:textbox>
              <w:txbxContent>
                <w:p w:rsidR="008C068D" w:rsidRDefault="008C068D">
                  <w:r>
                    <w:rPr>
                      <w:rFonts w:hint="eastAsia"/>
                    </w:rPr>
                    <w:t>退出(输入：wq)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left:0;text-align:left;margin-left:51pt;margin-top:1pt;width:96.75pt;height:47.25pt;z-index:251661312" o:connectortype="elbow" adj="10794,-127886,-31479">
            <v:stroke endarrow="block"/>
          </v:shape>
        </w:pict>
      </w:r>
    </w:p>
    <w:p w:rsidR="008C068D" w:rsidRDefault="00E35E50" w:rsidP="001A3C82">
      <w:pPr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40pt;margin-top:23.65pt;width:96.75pt;height:0;z-index:251666432" o:connectortype="straight">
            <v:stroke endarrow="block"/>
          </v:shape>
        </w:pict>
      </w:r>
      <w:r>
        <w:rPr>
          <w:noProof/>
        </w:rPr>
        <w:pict>
          <v:rect id="_x0000_s1027" style="position:absolute;left:0;text-align:left;margin-left:147.75pt;margin-top:4.9pt;width:92.25pt;height:31.5pt;z-index:251658240">
            <v:textbox>
              <w:txbxContent>
                <w:p w:rsidR="008C068D" w:rsidRDefault="008C068D" w:rsidP="008C068D">
                  <w:pPr>
                    <w:jc w:val="center"/>
                  </w:pPr>
                  <w:r>
                    <w:rPr>
                      <w:rFonts w:hint="eastAsia"/>
                    </w:rPr>
                    <w:t>命令模式</w:t>
                  </w:r>
                </w:p>
              </w:txbxContent>
            </v:textbox>
          </v:rect>
        </w:pict>
      </w:r>
    </w:p>
    <w:p w:rsidR="008C068D" w:rsidRDefault="00E35E50" w:rsidP="001A3C82">
      <w:pPr>
        <w:ind w:left="360"/>
      </w:pPr>
      <w:r>
        <w:rPr>
          <w:noProof/>
        </w:rPr>
        <w:pict>
          <v:shape id="_x0000_s1034" type="#_x0000_t32" style="position:absolute;left:0;text-align:left;margin-left:236.25pt;margin-top:15.55pt;width:100.5pt;height:78pt;flip:x y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70.5pt;margin-top:11.8pt;width:81pt;height:78.75pt;flip:y;z-index:25166438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213.75pt;margin-top:11.8pt;width:97.5pt;height:78.75pt;z-index:25166336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91.5pt;margin-top:11.8pt;width:81.75pt;height:78.75pt;flip:x;z-index:251662336" o:connectortype="straight">
            <v:stroke endarrow="block"/>
          </v:shape>
        </w:pict>
      </w:r>
    </w:p>
    <w:p w:rsidR="008C068D" w:rsidRDefault="00E35E50" w:rsidP="001A3C82">
      <w:pPr>
        <w:ind w:left="360"/>
      </w:pPr>
      <w:r>
        <w:rPr>
          <w:noProof/>
        </w:rPr>
        <w:pict>
          <v:rect id="_x0000_s1029" style="position:absolute;left:0;text-align:left;margin-left:280.5pt;margin-top:68.95pt;width:87pt;height:26.25pt;z-index:251660288">
            <v:textbox>
              <w:txbxContent>
                <w:p w:rsidR="008C068D" w:rsidRDefault="008C068D" w:rsidP="008C068D">
                  <w:pPr>
                    <w:jc w:val="center"/>
                  </w:pPr>
                  <w:r>
                    <w:rPr>
                      <w:rFonts w:hint="eastAsia"/>
                    </w:rPr>
                    <w:t>编辑模式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4.25pt;margin-top:65.95pt;width:81pt;height:29.25pt;z-index:251659264">
            <v:textbox>
              <w:txbxContent>
                <w:p w:rsidR="008C068D" w:rsidRDefault="008C068D" w:rsidP="008C068D">
                  <w:pPr>
                    <w:jc w:val="center"/>
                  </w:pPr>
                  <w:r>
                    <w:rPr>
                      <w:rFonts w:hint="eastAsia"/>
                    </w:rPr>
                    <w:t>插入模式</w:t>
                  </w:r>
                </w:p>
              </w:txbxContent>
            </v:textbox>
          </v:rect>
        </w:pict>
      </w:r>
      <w:r w:rsidR="008C068D">
        <w:rPr>
          <w:rFonts w:hint="eastAsia"/>
        </w:rPr>
        <w:t xml:space="preserve">         输入i,a,o                  </w:t>
      </w:r>
    </w:p>
    <w:p w:rsidR="008C068D" w:rsidRDefault="008C068D" w:rsidP="001A3C82">
      <w:pPr>
        <w:ind w:left="360"/>
      </w:pPr>
      <w:r>
        <w:rPr>
          <w:rFonts w:hint="eastAsia"/>
        </w:rPr>
        <w:t xml:space="preserve">                     </w:t>
      </w:r>
      <w:r>
        <w:rPr>
          <w:rFonts w:hint="eastAsia"/>
        </w:rPr>
        <w:tab/>
        <w:t xml:space="preserve">        ESC          </w:t>
      </w:r>
      <w:r>
        <w:rPr>
          <w:rFonts w:hint="eastAsia"/>
        </w:rPr>
        <w:tab/>
        <w:t xml:space="preserve">      :                   </w:t>
      </w:r>
      <w:r w:rsidR="00366F82">
        <w:rPr>
          <w:rFonts w:hint="eastAsia"/>
        </w:rPr>
        <w:t>命令回车结束</w:t>
      </w:r>
    </w:p>
    <w:p w:rsidR="00366F82" w:rsidRDefault="00366F82" w:rsidP="001A3C82">
      <w:pPr>
        <w:ind w:left="360"/>
      </w:pPr>
    </w:p>
    <w:p w:rsidR="00366F82" w:rsidRDefault="00366F82" w:rsidP="001A3C82">
      <w:pPr>
        <w:ind w:left="360"/>
      </w:pPr>
    </w:p>
    <w:p w:rsidR="00366F82" w:rsidRPr="001A3C82" w:rsidRDefault="00366F82" w:rsidP="001A3C82">
      <w:pPr>
        <w:ind w:left="360"/>
      </w:pPr>
    </w:p>
    <w:p w:rsidR="00560A01" w:rsidRDefault="00560A01" w:rsidP="00560A01">
      <w:pPr>
        <w:pStyle w:val="Heading1"/>
      </w:pPr>
      <w:r>
        <w:rPr>
          <w:rFonts w:hint="eastAsia"/>
        </w:rPr>
        <w:t>插入命令</w:t>
      </w:r>
    </w:p>
    <w:p w:rsidR="005C40C5" w:rsidRPr="005C40C5" w:rsidRDefault="005C40C5" w:rsidP="005C40C5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C40C5" w:rsidTr="005C40C5">
        <w:tc>
          <w:tcPr>
            <w:tcW w:w="8388" w:type="dxa"/>
          </w:tcPr>
          <w:p w:rsidR="005C40C5" w:rsidRDefault="005C40C5" w:rsidP="005C40C5">
            <w:r>
              <w:rPr>
                <w:rFonts w:hint="eastAsia"/>
              </w:rPr>
              <w:t xml:space="preserve">a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在光标后添加文本</w:t>
            </w:r>
          </w:p>
          <w:p w:rsidR="005C40C5" w:rsidRDefault="005C40C5" w:rsidP="005C40C5">
            <w:r>
              <w:t xml:space="preserve">i </w:t>
            </w:r>
            <w:r>
              <w:rPr>
                <w:rFonts w:hint="eastAsia"/>
              </w:rPr>
              <w:t xml:space="preserve">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在光标前插入文本</w:t>
            </w:r>
          </w:p>
          <w:p w:rsidR="005C40C5" w:rsidRDefault="005C40C5" w:rsidP="005C40C5">
            <w:r>
              <w:rPr>
                <w:rFonts w:hint="eastAsia"/>
              </w:rPr>
              <w:t xml:space="preserve">o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在光标下插入新行</w:t>
            </w:r>
          </w:p>
          <w:p w:rsidR="005C40C5" w:rsidRDefault="005C40C5" w:rsidP="005C40C5">
            <w:r>
              <w:rPr>
                <w:rFonts w:hint="eastAsia"/>
              </w:rPr>
              <w:t xml:space="preserve">A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在本行行末插入</w:t>
            </w:r>
          </w:p>
          <w:p w:rsidR="005C40C5" w:rsidRDefault="005C40C5" w:rsidP="005C40C5">
            <w:r>
              <w:rPr>
                <w:rFonts w:hint="eastAsia"/>
              </w:rPr>
              <w:t xml:space="preserve">I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在本行开始插入文本</w:t>
            </w:r>
          </w:p>
          <w:p w:rsidR="005C40C5" w:rsidRDefault="005C40C5" w:rsidP="005C40C5">
            <w:r>
              <w:rPr>
                <w:rFonts w:hint="eastAsia"/>
              </w:rPr>
              <w:t xml:space="preserve">O </w:t>
            </w:r>
            <w:r w:rsidRPr="00366F82">
              <w:rPr>
                <w:rFonts w:hint="eastAsia"/>
              </w:rPr>
              <w:t>→</w:t>
            </w:r>
            <w:r>
              <w:rPr>
                <w:rFonts w:hint="eastAsia"/>
              </w:rPr>
              <w:t>在光标上插入新行</w:t>
            </w:r>
          </w:p>
        </w:tc>
      </w:tr>
    </w:tbl>
    <w:p w:rsidR="005C40C5" w:rsidRPr="005C40C5" w:rsidRDefault="005C40C5" w:rsidP="005C40C5">
      <w:pPr>
        <w:ind w:left="360"/>
      </w:pPr>
    </w:p>
    <w:p w:rsidR="0060671B" w:rsidRPr="00366F82" w:rsidRDefault="0060671B" w:rsidP="0060671B">
      <w:pPr>
        <w:ind w:firstLine="360"/>
      </w:pPr>
    </w:p>
    <w:p w:rsidR="00560A01" w:rsidRDefault="00560A01" w:rsidP="00560A01">
      <w:pPr>
        <w:pStyle w:val="Heading1"/>
      </w:pPr>
      <w:r>
        <w:rPr>
          <w:rFonts w:hint="eastAsia"/>
        </w:rPr>
        <w:lastRenderedPageBreak/>
        <w:t>定位命令</w:t>
      </w:r>
    </w:p>
    <w:p w:rsidR="005C40C5" w:rsidRPr="005C40C5" w:rsidRDefault="005C40C5" w:rsidP="005C40C5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C40C5" w:rsidTr="005C40C5">
        <w:tc>
          <w:tcPr>
            <w:tcW w:w="8388" w:type="dxa"/>
          </w:tcPr>
          <w:p w:rsidR="005C40C5" w:rsidRDefault="005C40C5" w:rsidP="005C40C5">
            <w:r w:rsidRPr="00271410">
              <w:rPr>
                <w:rFonts w:hint="eastAsia"/>
              </w:rPr>
              <w:t>↑</w:t>
            </w:r>
            <w:r>
              <w:rPr>
                <w:rFonts w:hint="eastAsia"/>
              </w:rPr>
              <w:t>(k)：光标上移动</w:t>
            </w:r>
          </w:p>
          <w:p w:rsidR="005C40C5" w:rsidRDefault="005C40C5" w:rsidP="005C40C5">
            <w:r w:rsidRPr="00271410">
              <w:rPr>
                <w:rFonts w:hint="eastAsia"/>
              </w:rPr>
              <w:t>↓</w:t>
            </w:r>
            <w:r>
              <w:rPr>
                <w:rFonts w:hint="eastAsia"/>
              </w:rPr>
              <w:t>(j)：光标向下移动</w:t>
            </w:r>
          </w:p>
          <w:p w:rsidR="005C40C5" w:rsidRDefault="005C40C5" w:rsidP="005C40C5">
            <w:r w:rsidRPr="00271410">
              <w:rPr>
                <w:rFonts w:hint="eastAsia"/>
              </w:rPr>
              <w:t>←</w:t>
            </w:r>
            <w:r>
              <w:rPr>
                <w:rFonts w:hint="eastAsia"/>
              </w:rPr>
              <w:t>(h)：光标向左移动</w:t>
            </w:r>
          </w:p>
          <w:p w:rsidR="005C40C5" w:rsidRDefault="005C40C5" w:rsidP="005C40C5">
            <w:r w:rsidRPr="00271410">
              <w:rPr>
                <w:rFonts w:hint="eastAsia"/>
              </w:rPr>
              <w:t>→</w:t>
            </w:r>
            <w:r>
              <w:rPr>
                <w:rFonts w:hint="eastAsia"/>
              </w:rPr>
              <w:t>(l)：光标向右移动</w:t>
            </w:r>
          </w:p>
          <w:p w:rsidR="005C40C5" w:rsidRDefault="005C40C5" w:rsidP="005C40C5">
            <w:r>
              <w:rPr>
                <w:rFonts w:hint="eastAsia"/>
              </w:rPr>
              <w:t>$：光标移动到行尾</w:t>
            </w:r>
          </w:p>
          <w:p w:rsidR="005C40C5" w:rsidRDefault="005C40C5" w:rsidP="005C40C5">
            <w:r>
              <w:rPr>
                <w:rFonts w:hint="eastAsia"/>
              </w:rPr>
              <w:t>0：光标移动到行首</w:t>
            </w:r>
          </w:p>
          <w:p w:rsidR="005C40C5" w:rsidRDefault="005C40C5" w:rsidP="005C40C5">
            <w:r>
              <w:rPr>
                <w:rFonts w:hint="eastAsia"/>
              </w:rPr>
              <w:t>H：光标移动到屏幕上端</w:t>
            </w:r>
          </w:p>
          <w:p w:rsidR="005C40C5" w:rsidRDefault="005C40C5" w:rsidP="005C40C5">
            <w:r>
              <w:rPr>
                <w:rFonts w:hint="eastAsia"/>
              </w:rPr>
              <w:t>M：光标移动到屏幕中央</w:t>
            </w:r>
          </w:p>
          <w:p w:rsidR="005C40C5" w:rsidRDefault="005C40C5" w:rsidP="005C40C5">
            <w:r>
              <w:rPr>
                <w:rFonts w:hint="eastAsia"/>
              </w:rPr>
              <w:t>L：光标移动到屏幕下端</w:t>
            </w:r>
          </w:p>
          <w:p w:rsidR="005C40C5" w:rsidRDefault="005C40C5" w:rsidP="005C40C5">
            <w:r>
              <w:rPr>
                <w:rFonts w:hint="eastAsia"/>
              </w:rPr>
              <w:t>:set nu  :设置行号</w:t>
            </w:r>
          </w:p>
          <w:p w:rsidR="005C40C5" w:rsidRDefault="005C40C5" w:rsidP="005C40C5">
            <w:r>
              <w:rPr>
                <w:rFonts w:hint="eastAsia"/>
              </w:rPr>
              <w:t>:set nonu  ：取消行号</w:t>
            </w:r>
          </w:p>
          <w:p w:rsidR="005C40C5" w:rsidRDefault="005C40C5" w:rsidP="005C40C5">
            <w:r>
              <w:rPr>
                <w:rFonts w:hint="eastAsia"/>
              </w:rPr>
              <w:t>gg：到第一行行首</w:t>
            </w:r>
          </w:p>
          <w:p w:rsidR="005C40C5" w:rsidRDefault="005C40C5" w:rsidP="005C40C5">
            <w:r>
              <w:rPr>
                <w:rFonts w:hint="eastAsia"/>
              </w:rPr>
              <w:t>G：到最后一行</w:t>
            </w:r>
          </w:p>
          <w:p w:rsidR="005C40C5" w:rsidRDefault="005C40C5" w:rsidP="005C40C5">
            <w:r>
              <w:rPr>
                <w:rFonts w:hint="eastAsia"/>
              </w:rPr>
              <w:t>:n：到第n行</w:t>
            </w:r>
          </w:p>
          <w:p w:rsidR="005C40C5" w:rsidRDefault="005C40C5" w:rsidP="005C40C5">
            <w:r>
              <w:rPr>
                <w:rFonts w:hint="eastAsia"/>
              </w:rPr>
              <w:t>fx：移动光标到当前行下一个x字符处</w:t>
            </w:r>
          </w:p>
          <w:p w:rsidR="005C40C5" w:rsidRPr="00271410" w:rsidRDefault="005C40C5" w:rsidP="005C40C5">
            <w:r>
              <w:t>F</w:t>
            </w:r>
            <w:r>
              <w:rPr>
                <w:rFonts w:hint="eastAsia"/>
              </w:rPr>
              <w:t>x：移动光标到当前行上一个x字符处</w:t>
            </w:r>
          </w:p>
          <w:p w:rsidR="005C40C5" w:rsidRDefault="005C40C5" w:rsidP="005C40C5"/>
        </w:tc>
      </w:tr>
    </w:tbl>
    <w:p w:rsidR="005C40C5" w:rsidRPr="005C40C5" w:rsidRDefault="005C40C5" w:rsidP="005C40C5">
      <w:pPr>
        <w:ind w:left="360"/>
      </w:pPr>
    </w:p>
    <w:p w:rsidR="00560A01" w:rsidRDefault="00560A01" w:rsidP="00560A01">
      <w:pPr>
        <w:pStyle w:val="Heading1"/>
      </w:pPr>
      <w:r>
        <w:rPr>
          <w:rFonts w:hint="eastAsia"/>
        </w:rPr>
        <w:t>删除命令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93E61" w:rsidTr="00393E61">
        <w:tc>
          <w:tcPr>
            <w:tcW w:w="8388" w:type="dxa"/>
          </w:tcPr>
          <w:p w:rsidR="00393E61" w:rsidRDefault="00393E61" w:rsidP="00393E61">
            <w:r>
              <w:t>x</w:t>
            </w:r>
            <w:r>
              <w:rPr>
                <w:rFonts w:hint="eastAsia"/>
              </w:rPr>
              <w:t>：删除光标所在字符</w:t>
            </w:r>
          </w:p>
          <w:p w:rsidR="00393E61" w:rsidRDefault="00393E61" w:rsidP="00393E61">
            <w:r>
              <w:rPr>
                <w:rFonts w:hint="eastAsia"/>
              </w:rPr>
              <w:t>nx：删除光标所在后n字符（n代表数字）</w:t>
            </w:r>
          </w:p>
          <w:p w:rsidR="00393E61" w:rsidRDefault="00393E61" w:rsidP="00393E61">
            <w:r>
              <w:rPr>
                <w:rFonts w:hint="eastAsia"/>
              </w:rPr>
              <w:t>dd：删除光标所在行</w:t>
            </w:r>
          </w:p>
          <w:p w:rsidR="00393E61" w:rsidRDefault="00393E61" w:rsidP="00393E61">
            <w:r>
              <w:rPr>
                <w:rFonts w:hint="eastAsia"/>
              </w:rPr>
              <w:t>ndd：删除光标后n行（n代表数字）</w:t>
            </w:r>
          </w:p>
          <w:p w:rsidR="00393E61" w:rsidRDefault="00393E61" w:rsidP="00393E61">
            <w:r>
              <w:rPr>
                <w:rFonts w:hint="eastAsia"/>
              </w:rPr>
              <w:t>dG：删除光标所在行到文档末的内容</w:t>
            </w:r>
          </w:p>
          <w:p w:rsidR="00393E61" w:rsidRDefault="00393E61" w:rsidP="00393E61">
            <w:r>
              <w:rPr>
                <w:rFonts w:hint="eastAsia"/>
              </w:rPr>
              <w:t>D：删除光标所在处到行尾</w:t>
            </w:r>
          </w:p>
          <w:p w:rsidR="00393E61" w:rsidRDefault="00393E61" w:rsidP="00393E61">
            <w:r>
              <w:rPr>
                <w:rFonts w:hint="eastAsia"/>
              </w:rPr>
              <w:t>J：输出换行符，可以将两行合并成一行。</w:t>
            </w:r>
          </w:p>
          <w:p w:rsidR="00393E61" w:rsidRDefault="00393E61" w:rsidP="00393E61">
            <w:r>
              <w:rPr>
                <w:rFonts w:hint="eastAsia"/>
              </w:rPr>
              <w:t>:n1,n2d  ：删除指定范围的行（n代表数字）</w:t>
            </w:r>
          </w:p>
        </w:tc>
      </w:tr>
    </w:tbl>
    <w:p w:rsidR="005C40C5" w:rsidRPr="005C40C5" w:rsidRDefault="005C40C5" w:rsidP="005C40C5">
      <w:pPr>
        <w:ind w:left="360"/>
      </w:pPr>
    </w:p>
    <w:p w:rsidR="00150353" w:rsidRPr="00150353" w:rsidRDefault="00150353" w:rsidP="00150353">
      <w:pPr>
        <w:ind w:left="360"/>
      </w:pPr>
    </w:p>
    <w:p w:rsidR="00560A01" w:rsidRDefault="00560A01" w:rsidP="00560A01">
      <w:pPr>
        <w:pStyle w:val="Heading1"/>
      </w:pPr>
      <w:r>
        <w:rPr>
          <w:rFonts w:hint="eastAsia"/>
        </w:rPr>
        <w:lastRenderedPageBreak/>
        <w:t>复制和剪切命令</w:t>
      </w:r>
    </w:p>
    <w:p w:rsidR="00393E61" w:rsidRPr="00393E61" w:rsidRDefault="00393E61" w:rsidP="00393E61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93E61" w:rsidTr="00393E61">
        <w:tc>
          <w:tcPr>
            <w:tcW w:w="8388" w:type="dxa"/>
          </w:tcPr>
          <w:p w:rsidR="00393E61" w:rsidRDefault="00393E61" w:rsidP="00393E61">
            <w:r>
              <w:rPr>
                <w:rFonts w:hint="eastAsia"/>
              </w:rPr>
              <w:t>yy/Y：复制当前行</w:t>
            </w:r>
          </w:p>
          <w:p w:rsidR="00393E61" w:rsidRDefault="00393E61" w:rsidP="00393E61">
            <w:r>
              <w:rPr>
                <w:rFonts w:hint="eastAsia"/>
              </w:rPr>
              <w:t>nyy/nY：复制当前行下n行</w:t>
            </w:r>
          </w:p>
          <w:p w:rsidR="00393E61" w:rsidRDefault="00393E61" w:rsidP="00393E61">
            <w:r>
              <w:rPr>
                <w:rFonts w:hint="eastAsia"/>
              </w:rPr>
              <w:t xml:space="preserve">dd：剪切当前行 </w:t>
            </w:r>
          </w:p>
          <w:p w:rsidR="00393E61" w:rsidRDefault="00393E61" w:rsidP="00393E61">
            <w:r>
              <w:rPr>
                <w:rFonts w:hint="eastAsia"/>
              </w:rPr>
              <w:t>ndd：剪切当前行一下n行</w:t>
            </w:r>
          </w:p>
          <w:p w:rsidR="00393E61" w:rsidRDefault="00393E61" w:rsidP="00393E61">
            <w:r>
              <w:rPr>
                <w:rFonts w:hint="eastAsia"/>
              </w:rPr>
              <w:t>p/P：黏贴在当前光标所在行下/上</w:t>
            </w:r>
          </w:p>
        </w:tc>
      </w:tr>
    </w:tbl>
    <w:p w:rsidR="004D7578" w:rsidRPr="004D7578" w:rsidRDefault="004D7578" w:rsidP="00393E61"/>
    <w:p w:rsidR="00560A01" w:rsidRDefault="00560A01" w:rsidP="00560A01">
      <w:pPr>
        <w:pStyle w:val="Heading1"/>
      </w:pPr>
      <w:r>
        <w:rPr>
          <w:rFonts w:hint="eastAsia"/>
        </w:rPr>
        <w:t>替换和取消命令</w:t>
      </w:r>
    </w:p>
    <w:p w:rsidR="007B474D" w:rsidRPr="007B474D" w:rsidRDefault="007B474D" w:rsidP="007B474D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B474D" w:rsidTr="007B474D">
        <w:tc>
          <w:tcPr>
            <w:tcW w:w="8388" w:type="dxa"/>
          </w:tcPr>
          <w:p w:rsidR="007B474D" w:rsidRPr="000878E7" w:rsidRDefault="007B474D" w:rsidP="007B474D">
            <w:r>
              <w:rPr>
                <w:rFonts w:hint="eastAsia"/>
              </w:rPr>
              <w:t>r ：取代光标所在的字符</w:t>
            </w:r>
          </w:p>
          <w:p w:rsidR="007B474D" w:rsidRDefault="007B474D" w:rsidP="007B474D">
            <w:r>
              <w:rPr>
                <w:rFonts w:hint="eastAsia"/>
              </w:rPr>
              <w:t>R：从光标所在处开始替换字符</w:t>
            </w:r>
          </w:p>
          <w:p w:rsidR="007B474D" w:rsidRDefault="007B474D" w:rsidP="007B474D">
            <w:r>
              <w:t>u</w:t>
            </w:r>
            <w:r>
              <w:rPr>
                <w:rFonts w:hint="eastAsia"/>
              </w:rPr>
              <w:t>：取消上一步操作</w:t>
            </w:r>
          </w:p>
        </w:tc>
      </w:tr>
    </w:tbl>
    <w:p w:rsidR="007B474D" w:rsidRPr="007B474D" w:rsidRDefault="007B474D" w:rsidP="001C5153"/>
    <w:p w:rsidR="00560A01" w:rsidRDefault="00560A01" w:rsidP="00560A01">
      <w:pPr>
        <w:pStyle w:val="Heading1"/>
      </w:pPr>
      <w:r>
        <w:rPr>
          <w:rFonts w:hint="eastAsia"/>
        </w:rPr>
        <w:t>搜索和替换命令</w:t>
      </w:r>
    </w:p>
    <w:p w:rsidR="007B474D" w:rsidRDefault="007B474D" w:rsidP="007B474D">
      <w:pPr>
        <w:ind w:left="360"/>
      </w:pP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B474D" w:rsidTr="007B474D">
        <w:tc>
          <w:tcPr>
            <w:tcW w:w="8388" w:type="dxa"/>
          </w:tcPr>
          <w:p w:rsidR="007B474D" w:rsidRDefault="007B474D" w:rsidP="007B474D">
            <w:r>
              <w:rPr>
                <w:rFonts w:hint="eastAsia"/>
              </w:rPr>
              <w:t>/字符串：向后搜索指定字符串    忽略大小写:set ic</w:t>
            </w:r>
          </w:p>
          <w:p w:rsidR="007B474D" w:rsidRDefault="007B474D" w:rsidP="007B474D">
            <w:r>
              <w:rPr>
                <w:rFonts w:hint="eastAsia"/>
              </w:rPr>
              <w:t>?字符串：向前搜索指定字符串</w:t>
            </w:r>
          </w:p>
          <w:p w:rsidR="007B474D" w:rsidRDefault="007B474D" w:rsidP="007B474D">
            <w:r>
              <w:rPr>
                <w:rFonts w:hint="eastAsia"/>
              </w:rPr>
              <w:t>n：继续搜索满足条件的字符串</w:t>
            </w:r>
          </w:p>
          <w:p w:rsidR="007B474D" w:rsidRDefault="007B474D" w:rsidP="007B474D">
            <w:r>
              <w:rPr>
                <w:rFonts w:hint="eastAsia"/>
              </w:rPr>
              <w:t>:%s/old/new/g  ：全文替换指定字符串（不指定g表示第一个字符替换）</w:t>
            </w:r>
          </w:p>
          <w:p w:rsidR="007B474D" w:rsidRDefault="007B474D" w:rsidP="007B474D">
            <w:r>
              <w:rPr>
                <w:rFonts w:hint="eastAsia"/>
              </w:rPr>
              <w:t>:n1,n2s/old/new/g ：在一定范围内替换指定的字符串</w:t>
            </w:r>
          </w:p>
          <w:p w:rsidR="001C5153" w:rsidRDefault="001C5153" w:rsidP="007B474D">
            <w:r>
              <w:rPr>
                <w:rFonts w:hint="eastAsia"/>
              </w:rPr>
              <w:t>:s/old/new/g  ：当前行全局替换，没有g只替换一个</w:t>
            </w:r>
          </w:p>
        </w:tc>
      </w:tr>
    </w:tbl>
    <w:p w:rsidR="00B45FC1" w:rsidRPr="00D607F4" w:rsidRDefault="00B45FC1" w:rsidP="007B474D"/>
    <w:p w:rsidR="00ED6AA9" w:rsidRPr="00ED6AA9" w:rsidRDefault="00560A01" w:rsidP="00ED6AA9">
      <w:pPr>
        <w:pStyle w:val="Heading1"/>
      </w:pPr>
      <w:r>
        <w:rPr>
          <w:rFonts w:hint="eastAsia"/>
        </w:rPr>
        <w:t>保存和退出命令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D6AA9" w:rsidTr="00ED6AA9">
        <w:tc>
          <w:tcPr>
            <w:tcW w:w="8388" w:type="dxa"/>
          </w:tcPr>
          <w:p w:rsidR="00ED6AA9" w:rsidRDefault="00ED6AA9" w:rsidP="00ED6AA9">
            <w:r>
              <w:rPr>
                <w:rFonts w:hint="eastAsia"/>
              </w:rPr>
              <w:t>:w 新文件名：另存为指定文件</w:t>
            </w:r>
          </w:p>
          <w:p w:rsidR="00ED6AA9" w:rsidRDefault="00ED6AA9" w:rsidP="00ED6AA9">
            <w:r>
              <w:rPr>
                <w:rFonts w:hint="eastAsia"/>
              </w:rPr>
              <w:t>:wq ：保存修改并退出</w:t>
            </w:r>
          </w:p>
          <w:p w:rsidR="00ED6AA9" w:rsidRDefault="00ED6AA9" w:rsidP="00ED6AA9">
            <w:r>
              <w:rPr>
                <w:rFonts w:hint="eastAsia"/>
              </w:rPr>
              <w:t>:ZZ ：快捷键，保存修改并退出</w:t>
            </w:r>
          </w:p>
          <w:p w:rsidR="00ED6AA9" w:rsidRDefault="00ED6AA9" w:rsidP="00ED6AA9">
            <w:r>
              <w:rPr>
                <w:rFonts w:hint="eastAsia"/>
              </w:rPr>
              <w:t>:q! ：不保存退出</w:t>
            </w:r>
          </w:p>
          <w:p w:rsidR="00ED6AA9" w:rsidRDefault="00ED6AA9" w:rsidP="00ED6AA9">
            <w:r>
              <w:rPr>
                <w:rFonts w:hint="eastAsia"/>
              </w:rPr>
              <w:lastRenderedPageBreak/>
              <w:t>:wq!  ：保存修改并退出</w:t>
            </w:r>
          </w:p>
        </w:tc>
      </w:tr>
    </w:tbl>
    <w:p w:rsidR="001A3C82" w:rsidRPr="001A3C82" w:rsidRDefault="001A3C82" w:rsidP="00ED6AA9">
      <w:pPr>
        <w:pStyle w:val="Heading1"/>
      </w:pPr>
      <w:r>
        <w:rPr>
          <w:rFonts w:hint="eastAsia"/>
        </w:rPr>
        <w:lastRenderedPageBreak/>
        <w:t>常见应用</w:t>
      </w:r>
    </w:p>
    <w:p w:rsidR="00613966" w:rsidRPr="00613966" w:rsidRDefault="00613966" w:rsidP="00ED6AA9">
      <w:pPr>
        <w:ind w:left="360"/>
      </w:pPr>
    </w:p>
    <w:p w:rsidR="00613966" w:rsidRDefault="00613966" w:rsidP="00ED6AA9">
      <w:pPr>
        <w:pStyle w:val="Heading2"/>
        <w:rPr>
          <w:rFonts w:cs="Times New Roman"/>
          <w:b/>
        </w:rPr>
      </w:pPr>
      <w:r>
        <w:rPr>
          <w:rFonts w:hint="eastAsia"/>
        </w:rPr>
        <w:t>应用一：</w:t>
      </w:r>
      <w:r w:rsidRPr="00613966">
        <w:rPr>
          <w:rFonts w:hint="eastAsia"/>
        </w:rPr>
        <w:t>导入命令执行结果</w:t>
      </w:r>
      <w:r w:rsidRPr="00613966">
        <w:t xml:space="preserve"> </w:t>
      </w:r>
    </w:p>
    <w:p w:rsidR="00613966" w:rsidRDefault="005D34B5" w:rsidP="00613966">
      <w:pPr>
        <w:ind w:firstLine="360"/>
      </w:pPr>
      <w:r>
        <w:rPr>
          <w:rFonts w:cs="Times New Roman" w:hint="eastAsia"/>
          <w:b/>
          <w:bCs/>
        </w:rPr>
        <w:t>:</w:t>
      </w:r>
      <w:r w:rsidR="00613966">
        <w:rPr>
          <w:rFonts w:cs="Times New Roman" w:hint="eastAsia"/>
          <w:b/>
          <w:bCs/>
        </w:rPr>
        <w:t xml:space="preserve"> </w:t>
      </w:r>
      <w:r w:rsidR="00613966" w:rsidRPr="00613966">
        <w:rPr>
          <w:rFonts w:cs="Times New Roman"/>
        </w:rPr>
        <w:t>r !</w:t>
      </w:r>
      <w:r w:rsidR="00613966" w:rsidRPr="00613966">
        <w:rPr>
          <w:rFonts w:hint="eastAsia"/>
        </w:rPr>
        <w:t>命令</w:t>
      </w:r>
    </w:p>
    <w:p w:rsidR="00613966" w:rsidRPr="00613966" w:rsidRDefault="00613966" w:rsidP="00613966">
      <w:pPr>
        <w:pStyle w:val="Heading2"/>
        <w:rPr>
          <w:rFonts w:eastAsia="微软雅黑"/>
        </w:rPr>
      </w:pPr>
      <w:r>
        <w:rPr>
          <w:rFonts w:hint="eastAsia"/>
        </w:rPr>
        <w:t>应用二：</w:t>
      </w:r>
      <w:r w:rsidRPr="00613966">
        <w:rPr>
          <w:rFonts w:hint="eastAsia"/>
        </w:rPr>
        <w:t>定义快捷键</w:t>
      </w:r>
      <w:r>
        <w:t xml:space="preserve"> </w:t>
      </w:r>
    </w:p>
    <w:p w:rsidR="00613966" w:rsidRDefault="00613966" w:rsidP="00613966">
      <w:pPr>
        <w:ind w:firstLine="360"/>
      </w:pPr>
      <w:r w:rsidRPr="00613966">
        <w:t xml:space="preserve">map </w:t>
      </w:r>
      <w:r>
        <w:rPr>
          <w:rFonts w:hint="eastAsia"/>
        </w:rPr>
        <w:t xml:space="preserve">  </w:t>
      </w:r>
      <w:r w:rsidRPr="00613966">
        <w:t>快捷键</w:t>
      </w:r>
      <w:r>
        <w:rPr>
          <w:rFonts w:hint="eastAsia"/>
        </w:rPr>
        <w:t xml:space="preserve">   </w:t>
      </w:r>
      <w:r w:rsidRPr="00613966">
        <w:t>触发命令</w:t>
      </w:r>
    </w:p>
    <w:p w:rsidR="00613966" w:rsidRPr="00613966" w:rsidRDefault="00613966" w:rsidP="00613966">
      <w:pPr>
        <w:ind w:firstLine="360"/>
      </w:pPr>
      <w:r w:rsidRPr="00613966">
        <w:rPr>
          <w:rFonts w:ascii="宋体" w:hAnsiTheme="minorHAnsi" w:cs="宋体" w:hint="eastAsia"/>
        </w:rPr>
        <w:t>范例：</w:t>
      </w:r>
      <w:r w:rsidRPr="00613966">
        <w:rPr>
          <w:b/>
          <w:bCs/>
        </w:rPr>
        <w:t xml:space="preserve">: </w:t>
      </w:r>
      <w:r w:rsidRPr="00613966">
        <w:t>map ^P I#&lt;ESC&gt;</w:t>
      </w:r>
    </w:p>
    <w:p w:rsidR="002078CE" w:rsidRPr="002078CE" w:rsidRDefault="00613966" w:rsidP="00447B75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b/>
          <w:bCs/>
          <w:color w:val="000000"/>
        </w:rPr>
        <w:t xml:space="preserve">      </w:t>
      </w:r>
      <w:r w:rsidRPr="00613966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613966">
        <w:rPr>
          <w:rFonts w:ascii="Times New Roman" w:hAnsi="Times New Roman" w:cs="Times New Roman"/>
          <w:color w:val="000000"/>
        </w:rPr>
        <w:t>map ^B 0x</w:t>
      </w:r>
    </w:p>
    <w:p w:rsidR="002078CE" w:rsidRDefault="002078CE" w:rsidP="002078CE">
      <w:pPr>
        <w:pStyle w:val="Heading2"/>
        <w:rPr>
          <w:b/>
        </w:rPr>
      </w:pPr>
      <w:r>
        <w:rPr>
          <w:rFonts w:hint="eastAsia"/>
        </w:rPr>
        <w:t>应用三：</w:t>
      </w:r>
      <w:r w:rsidRPr="002078CE">
        <w:rPr>
          <w:rFonts w:hint="eastAsia"/>
        </w:rPr>
        <w:t>替换</w:t>
      </w:r>
      <w:r w:rsidRPr="002078CE">
        <w:t xml:space="preserve"> </w:t>
      </w:r>
    </w:p>
    <w:p w:rsidR="002078CE" w:rsidRDefault="005D34B5" w:rsidP="002078CE">
      <w:pPr>
        <w:ind w:firstLine="360"/>
      </w:pPr>
      <w:r>
        <w:rPr>
          <w:rFonts w:hint="eastAsia"/>
        </w:rPr>
        <w:t>:</w:t>
      </w:r>
      <w:r w:rsidR="002078CE" w:rsidRPr="002078CE">
        <w:t xml:space="preserve">ab sammail </w:t>
      </w:r>
      <w:hyperlink r:id="rId7" w:history="1">
        <w:r w:rsidR="0012009E" w:rsidRPr="0078091C">
          <w:rPr>
            <w:rStyle w:val="Hyperlink"/>
          </w:rPr>
          <w:t>samlee@lampbrother.net</w:t>
        </w:r>
      </w:hyperlink>
    </w:p>
    <w:p w:rsidR="0012009E" w:rsidRDefault="0012009E" w:rsidP="002078CE">
      <w:pPr>
        <w:ind w:firstLine="360"/>
      </w:pPr>
      <w:r>
        <w:rPr>
          <w:rFonts w:hint="eastAsia"/>
        </w:rPr>
        <w:t>注意：</w:t>
      </w:r>
      <w:r w:rsidRPr="0012009E">
        <w:rPr>
          <w:rFonts w:hint="eastAsia"/>
        </w:rPr>
        <w:t>编辑命令可以写入</w:t>
      </w:r>
      <w:r w:rsidRPr="0012009E">
        <w:t>~/vimrc永久有效</w:t>
      </w:r>
    </w:p>
    <w:p w:rsidR="0012009E" w:rsidRDefault="00394E01" w:rsidP="0012009E">
      <w:pPr>
        <w:ind w:firstLine="360"/>
      </w:pPr>
      <w:r>
        <w:t>:n1,n2</w:t>
      </w:r>
      <w:r w:rsidR="0012009E">
        <w:t xml:space="preserve">s/^/#/g  </w:t>
      </w:r>
      <w:r w:rsidR="0012009E">
        <w:rPr>
          <w:rFonts w:hint="eastAsia"/>
        </w:rPr>
        <w:t>###</w:t>
      </w:r>
      <w:r w:rsidR="0012009E">
        <w:t>连续注释行</w:t>
      </w:r>
    </w:p>
    <w:p w:rsidR="0012009E" w:rsidRPr="002078CE" w:rsidRDefault="0012009E" w:rsidP="0012009E">
      <w:pPr>
        <w:ind w:firstLine="360"/>
      </w:pPr>
      <w:r>
        <w:t xml:space="preserve">:n1,n2s/^#//g  </w:t>
      </w:r>
      <w:r>
        <w:rPr>
          <w:rFonts w:hint="eastAsia"/>
        </w:rPr>
        <w:t>###</w:t>
      </w:r>
      <w:r>
        <w:t>取消连续注释</w:t>
      </w:r>
    </w:p>
    <w:p w:rsidR="002078CE" w:rsidRPr="00613966" w:rsidRDefault="002078CE" w:rsidP="002078CE"/>
    <w:p w:rsidR="00284C8C" w:rsidRPr="00284C8C" w:rsidRDefault="00284C8C" w:rsidP="00613966">
      <w:pPr>
        <w:ind w:left="360"/>
      </w:pPr>
    </w:p>
    <w:sectPr w:rsidR="00284C8C" w:rsidRPr="00284C8C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AE2" w:rsidRDefault="00FA4AE2" w:rsidP="00344998">
      <w:pPr>
        <w:spacing w:after="0"/>
      </w:pPr>
      <w:r>
        <w:separator/>
      </w:r>
    </w:p>
  </w:endnote>
  <w:endnote w:type="continuationSeparator" w:id="1">
    <w:p w:rsidR="00FA4AE2" w:rsidRDefault="00FA4AE2" w:rsidP="003449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8670"/>
      <w:docPartObj>
        <w:docPartGallery w:val="Page Numbers (Bottom of Page)"/>
        <w:docPartUnique/>
      </w:docPartObj>
    </w:sdtPr>
    <w:sdtContent>
      <w:p w:rsidR="00344998" w:rsidRDefault="00E35E50">
        <w:pPr>
          <w:pStyle w:val="Footer"/>
          <w:jc w:val="right"/>
        </w:pPr>
        <w:fldSimple w:instr=" PAGE   \* MERGEFORMAT ">
          <w:r w:rsidR="00394E01">
            <w:rPr>
              <w:noProof/>
            </w:rPr>
            <w:t>4</w:t>
          </w:r>
        </w:fldSimple>
      </w:p>
    </w:sdtContent>
  </w:sdt>
  <w:p w:rsidR="00344998" w:rsidRDefault="003449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AE2" w:rsidRDefault="00FA4AE2" w:rsidP="00344998">
      <w:pPr>
        <w:spacing w:after="0"/>
      </w:pPr>
      <w:r>
        <w:separator/>
      </w:r>
    </w:p>
  </w:footnote>
  <w:footnote w:type="continuationSeparator" w:id="1">
    <w:p w:rsidR="00FA4AE2" w:rsidRDefault="00FA4AE2" w:rsidP="0034499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4C8C"/>
    <w:rsid w:val="000878E7"/>
    <w:rsid w:val="000D137A"/>
    <w:rsid w:val="000D2556"/>
    <w:rsid w:val="0012009E"/>
    <w:rsid w:val="00150353"/>
    <w:rsid w:val="001A3C82"/>
    <w:rsid w:val="001A402E"/>
    <w:rsid w:val="001C5153"/>
    <w:rsid w:val="002078CE"/>
    <w:rsid w:val="00271410"/>
    <w:rsid w:val="00284C8C"/>
    <w:rsid w:val="00344998"/>
    <w:rsid w:val="00366F82"/>
    <w:rsid w:val="00393E61"/>
    <w:rsid w:val="00394E01"/>
    <w:rsid w:val="003D231E"/>
    <w:rsid w:val="003D4B41"/>
    <w:rsid w:val="00406438"/>
    <w:rsid w:val="0041075A"/>
    <w:rsid w:val="00447B75"/>
    <w:rsid w:val="00483CEE"/>
    <w:rsid w:val="004D6320"/>
    <w:rsid w:val="004D7578"/>
    <w:rsid w:val="00545130"/>
    <w:rsid w:val="00560A01"/>
    <w:rsid w:val="005B76BA"/>
    <w:rsid w:val="005C27A6"/>
    <w:rsid w:val="005C40C5"/>
    <w:rsid w:val="005D34B5"/>
    <w:rsid w:val="0060671B"/>
    <w:rsid w:val="00613966"/>
    <w:rsid w:val="0071160E"/>
    <w:rsid w:val="007171B9"/>
    <w:rsid w:val="007B474D"/>
    <w:rsid w:val="008261CD"/>
    <w:rsid w:val="008B5ACA"/>
    <w:rsid w:val="008C068D"/>
    <w:rsid w:val="008C3E44"/>
    <w:rsid w:val="008C5117"/>
    <w:rsid w:val="0090124C"/>
    <w:rsid w:val="00902296"/>
    <w:rsid w:val="00904415"/>
    <w:rsid w:val="00972721"/>
    <w:rsid w:val="0099619D"/>
    <w:rsid w:val="009D5000"/>
    <w:rsid w:val="009F33AE"/>
    <w:rsid w:val="00A46DC4"/>
    <w:rsid w:val="00AC4343"/>
    <w:rsid w:val="00AD37CA"/>
    <w:rsid w:val="00B45FC1"/>
    <w:rsid w:val="00B577B8"/>
    <w:rsid w:val="00B66FA2"/>
    <w:rsid w:val="00BA0694"/>
    <w:rsid w:val="00BA4338"/>
    <w:rsid w:val="00BB18BE"/>
    <w:rsid w:val="00C03A83"/>
    <w:rsid w:val="00C53214"/>
    <w:rsid w:val="00D24EDE"/>
    <w:rsid w:val="00D607F4"/>
    <w:rsid w:val="00D80E2B"/>
    <w:rsid w:val="00DB6FA6"/>
    <w:rsid w:val="00DE6E85"/>
    <w:rsid w:val="00E35E50"/>
    <w:rsid w:val="00ED6AA9"/>
    <w:rsid w:val="00F37F94"/>
    <w:rsid w:val="00F906AD"/>
    <w:rsid w:val="00FA4AE2"/>
    <w:rsid w:val="00FD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7" type="connector" idref="#_x0000_s1030"/>
        <o:r id="V:Rule8" type="connector" idref="#_x0000_s1034"/>
        <o:r id="V:Rule9" type="connector" idref="#_x0000_s1035"/>
        <o:r id="V:Rule10" type="connector" idref="#_x0000_s1033"/>
        <o:r id="V:Rule11" type="connector" idref="#_x0000_s1032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customStyle="1" w:styleId="Default">
    <w:name w:val="Default"/>
    <w:rsid w:val="001A3C82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4499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998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4499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4998"/>
    <w:rPr>
      <w:rFonts w:ascii="微软雅黑" w:hAnsi="微软雅黑"/>
      <w:sz w:val="24"/>
    </w:rPr>
  </w:style>
  <w:style w:type="character" w:styleId="Hyperlink">
    <w:name w:val="Hyperlink"/>
    <w:basedOn w:val="DefaultParagraphFont"/>
    <w:uiPriority w:val="99"/>
    <w:unhideWhenUsed/>
    <w:rsid w:val="001200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40C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mlee@lampbroth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239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36</cp:revision>
  <dcterms:created xsi:type="dcterms:W3CDTF">2015-07-08T01:06:00Z</dcterms:created>
  <dcterms:modified xsi:type="dcterms:W3CDTF">2016-02-17T04:25:00Z</dcterms:modified>
</cp:coreProperties>
</file>