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1016D" w:rsidP="0031016D">
      <w:pPr>
        <w:pStyle w:val="Title"/>
      </w:pPr>
      <w:r>
        <w:rPr>
          <w:rFonts w:hint="eastAsia"/>
        </w:rPr>
        <w:t>源码安装</w:t>
      </w:r>
      <w:r>
        <w:rPr>
          <w:rFonts w:hint="eastAsia"/>
        </w:rPr>
        <w:t>Zabbix</w:t>
      </w:r>
    </w:p>
    <w:p w:rsidR="0031016D" w:rsidRDefault="0031016D" w:rsidP="0031016D">
      <w:pPr>
        <w:pStyle w:val="Heading1"/>
      </w:pPr>
      <w:r>
        <w:rPr>
          <w:rFonts w:hint="eastAsia"/>
        </w:rPr>
        <w:t>安装</w:t>
      </w:r>
      <w:r>
        <w:rPr>
          <w:rFonts w:hint="eastAsia"/>
        </w:rPr>
        <w:t>Zabbix-Server</w:t>
      </w:r>
    </w:p>
    <w:p w:rsidR="0031016D" w:rsidRDefault="0031016D" w:rsidP="0031016D">
      <w:pPr>
        <w:pStyle w:val="Heading2"/>
      </w:pPr>
      <w:r>
        <w:rPr>
          <w:rFonts w:hint="eastAsia"/>
        </w:rPr>
        <w:t>安装依赖包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1016D" w:rsidTr="0031016D">
        <w:tc>
          <w:tcPr>
            <w:tcW w:w="8388" w:type="dxa"/>
          </w:tcPr>
          <w:p w:rsidR="0031016D" w:rsidRDefault="009B0733" w:rsidP="0031016D">
            <w:pPr>
              <w:ind w:left="0"/>
            </w:pPr>
            <w:r w:rsidRPr="009B0733">
              <w:t>yum  -y install gcc gcc-c++ autoconf httpd php php-mysql httpd-manual mod_ssl mod_perl mod_auth_mysql php-gd php-xml php-mbstring php-ldap php-pear php-xmlrpc php-bcmath mysql-connector-odbc mysql-devel libdbi-dbd-mysql net-snmp-devel curl-devel unixODBC-devel OpenIPMI-devel java-devel</w:t>
            </w:r>
            <w:r w:rsidR="005C7CCA">
              <w:rPr>
                <w:rFonts w:hint="eastAsia"/>
              </w:rPr>
              <w:t xml:space="preserve"> </w:t>
            </w:r>
            <w:r w:rsidR="005C7CCA" w:rsidRPr="00F163A7">
              <w:t>php-pecl-ssh2.x86_64 libssh2-devel.x86_64</w:t>
            </w:r>
            <w:r w:rsidR="005C7CCA">
              <w:rPr>
                <w:rFonts w:hint="eastAsia"/>
              </w:rPr>
              <w:t xml:space="preserve"> </w:t>
            </w:r>
            <w:r w:rsidR="005C7CCA" w:rsidRPr="00D805BF">
              <w:t>openldap openldap-devel</w:t>
            </w:r>
          </w:p>
          <w:p w:rsidR="00D805BF" w:rsidRDefault="00D805BF" w:rsidP="0031016D">
            <w:pPr>
              <w:ind w:left="0"/>
            </w:pPr>
            <w:r w:rsidRPr="00D805BF">
              <w:t xml:space="preserve"> </w:t>
            </w:r>
          </w:p>
        </w:tc>
      </w:tr>
    </w:tbl>
    <w:p w:rsidR="007A462D" w:rsidRDefault="007A462D" w:rsidP="007A462D">
      <w:pPr>
        <w:pStyle w:val="Heading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的安装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A462D" w:rsidTr="000609E6">
        <w:tc>
          <w:tcPr>
            <w:tcW w:w="8388" w:type="dxa"/>
          </w:tcPr>
          <w:p w:rsidR="007A462D" w:rsidRDefault="007A462D" w:rsidP="000609E6">
            <w:pPr>
              <w:ind w:left="0"/>
            </w:pPr>
            <w:r>
              <w:t>#!/bin/bash</w:t>
            </w:r>
          </w:p>
          <w:p w:rsidR="007A462D" w:rsidRDefault="007A462D" w:rsidP="000609E6">
            <w:pPr>
              <w:ind w:left="0"/>
            </w:pPr>
            <w:r>
              <w:t>yum install gcc make cmake ncurses-devel libxml2-devel libtool-ltdl-devel gcc-c++ autoconf automake bison zlib-devel -y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 xml:space="preserve">#创建mysql组和用户 </w:t>
            </w:r>
          </w:p>
          <w:p w:rsidR="007A462D" w:rsidRDefault="007A462D" w:rsidP="000609E6">
            <w:pPr>
              <w:ind w:left="0"/>
            </w:pPr>
            <w:r>
              <w:t xml:space="preserve">groupadd mysql </w:t>
            </w:r>
          </w:p>
          <w:p w:rsidR="007A462D" w:rsidRDefault="007A462D" w:rsidP="000609E6">
            <w:pPr>
              <w:ind w:left="0"/>
            </w:pPr>
            <w:r>
              <w:t xml:space="preserve">useradd -g mysql mysql 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#创建安装目录</w:t>
            </w:r>
          </w:p>
          <w:p w:rsidR="007A462D" w:rsidRDefault="007A462D" w:rsidP="000609E6">
            <w:pPr>
              <w:ind w:left="0"/>
            </w:pPr>
            <w:r>
              <w:t>mkdir -p /opt/mysql   #MySQL安装目录</w:t>
            </w:r>
          </w:p>
          <w:p w:rsidR="007A462D" w:rsidRDefault="007A462D" w:rsidP="000609E6">
            <w:pPr>
              <w:ind w:left="0"/>
            </w:pPr>
            <w:r>
              <w:t>chown -R mysql:mysql /opt/mysql</w:t>
            </w:r>
          </w:p>
          <w:p w:rsidR="007A462D" w:rsidRDefault="007A462D" w:rsidP="000609E6">
            <w:pPr>
              <w:ind w:left="0"/>
            </w:pPr>
            <w:r>
              <w:t>mkdir -p /data/mysql/data #存放数据</w:t>
            </w:r>
          </w:p>
          <w:p w:rsidR="007A462D" w:rsidRDefault="007A462D" w:rsidP="000609E6">
            <w:pPr>
              <w:ind w:left="0"/>
            </w:pPr>
            <w:r>
              <w:t>mkdir -p /data/mysql/log  #存放日志</w:t>
            </w:r>
          </w:p>
          <w:p w:rsidR="007A462D" w:rsidRDefault="007A462D" w:rsidP="000609E6">
            <w:pPr>
              <w:ind w:left="0"/>
            </w:pPr>
            <w:r>
              <w:t>mkdir -p /data/mysql/tmp  #存放临时文件</w:t>
            </w:r>
          </w:p>
          <w:p w:rsidR="007A462D" w:rsidRDefault="007A462D" w:rsidP="000609E6">
            <w:pPr>
              <w:ind w:left="0"/>
            </w:pPr>
            <w:r>
              <w:t xml:space="preserve">chown -R mysql:mysql /data/mysql 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#编译安装mysql</w:t>
            </w:r>
          </w:p>
          <w:p w:rsidR="007A462D" w:rsidRDefault="007A462D" w:rsidP="000609E6">
            <w:pPr>
              <w:ind w:left="0"/>
            </w:pPr>
            <w:r>
              <w:t>tar -zxvf /usr/local/src/mysql-5.6.25.tar.gz -C /usr/local/src</w:t>
            </w:r>
          </w:p>
          <w:p w:rsidR="007A462D" w:rsidRDefault="007A462D" w:rsidP="000609E6">
            <w:pPr>
              <w:ind w:left="0"/>
            </w:pPr>
            <w:r>
              <w:t>cd /usr/local/src/mysql-5.6.25</w:t>
            </w:r>
          </w:p>
          <w:p w:rsidR="007A462D" w:rsidRDefault="007A462D" w:rsidP="000609E6">
            <w:pPr>
              <w:ind w:left="0"/>
            </w:pPr>
            <w:r>
              <w:lastRenderedPageBreak/>
              <w:t xml:space="preserve">cmake . -DCMAKE_INSTALL_PREFIX=/opt/mysql -DMYSQL_DATADIR=/data/mysql -DSYSCONFDIR=/opt/mysql -DDEFAULT_CHARSET=utf8 -DDEFAULT_COLLATION=utf8_general_ci  -DEXTRA_CHARSETS=all -DENABLED_LOCAL_INFILE=1 </w:t>
            </w:r>
          </w:p>
          <w:p w:rsidR="007A462D" w:rsidRDefault="007A462D" w:rsidP="000609E6">
            <w:pPr>
              <w:ind w:left="0"/>
            </w:pPr>
            <w:r>
              <w:t>make  &amp;&amp; make install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 xml:space="preserve">#初始化mysql(用户表和权限表) </w:t>
            </w:r>
          </w:p>
          <w:p w:rsidR="007A462D" w:rsidRDefault="007A462D" w:rsidP="000609E6">
            <w:pPr>
              <w:ind w:left="0"/>
            </w:pPr>
            <w:r>
              <w:t xml:space="preserve">/opt/mysql/scripts/mysql_install_db --user=mysql --basedir=/opt/mysql --datadir=/data/mysql/data 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#修改配置文件my.cnf</w:t>
            </w:r>
          </w:p>
          <w:p w:rsidR="007A462D" w:rsidRDefault="007A462D" w:rsidP="000609E6">
            <w:pPr>
              <w:ind w:left="0"/>
            </w:pPr>
            <w:r>
              <w:t>cat &gt; /opt/mysql/my.cnf &lt;&lt;EOF</w:t>
            </w:r>
          </w:p>
          <w:p w:rsidR="007A462D" w:rsidRDefault="007A462D" w:rsidP="000609E6">
            <w:pPr>
              <w:ind w:left="0"/>
            </w:pPr>
            <w:r>
              <w:t>[mysqld]</w:t>
            </w:r>
          </w:p>
          <w:p w:rsidR="007A462D" w:rsidRDefault="007A462D" w:rsidP="000609E6">
            <w:pPr>
              <w:ind w:left="0"/>
            </w:pPr>
            <w:r>
              <w:t>#GENERAL</w:t>
            </w:r>
          </w:p>
          <w:p w:rsidR="007A462D" w:rsidRDefault="007A462D" w:rsidP="000609E6">
            <w:pPr>
              <w:ind w:left="0"/>
            </w:pPr>
            <w:r>
              <w:t>basedir =/opt/mysql</w:t>
            </w:r>
          </w:p>
          <w:p w:rsidR="007A462D" w:rsidRDefault="007A462D" w:rsidP="000609E6">
            <w:pPr>
              <w:ind w:left="0"/>
            </w:pPr>
            <w:r>
              <w:t>datadir=/data/mysql/data</w:t>
            </w:r>
          </w:p>
          <w:p w:rsidR="007A462D" w:rsidRDefault="007A462D" w:rsidP="000609E6">
            <w:pPr>
              <w:ind w:left="0"/>
            </w:pPr>
            <w:r>
              <w:t>tmpdir =/data/mysql/tmp</w:t>
            </w:r>
          </w:p>
          <w:p w:rsidR="007A462D" w:rsidRDefault="007A462D" w:rsidP="000609E6">
            <w:pPr>
              <w:ind w:left="0"/>
            </w:pPr>
            <w:r>
              <w:t>socket=/opt/mysql/run/mysql.sock</w:t>
            </w:r>
          </w:p>
          <w:p w:rsidR="007A462D" w:rsidRDefault="007A462D" w:rsidP="000609E6">
            <w:pPr>
              <w:ind w:left="0"/>
            </w:pPr>
            <w:r>
              <w:t>pid_file=/opt/mysql/run/mysql.pid</w:t>
            </w:r>
          </w:p>
          <w:p w:rsidR="007A462D" w:rsidRDefault="007A462D" w:rsidP="000609E6">
            <w:pPr>
              <w:ind w:left="0"/>
            </w:pPr>
            <w:r>
              <w:t>user=mysql</w:t>
            </w:r>
          </w:p>
          <w:p w:rsidR="007A462D" w:rsidRDefault="007A462D" w:rsidP="000609E6">
            <w:pPr>
              <w:ind w:left="0"/>
            </w:pPr>
            <w:r>
              <w:t>port=3306</w:t>
            </w:r>
          </w:p>
          <w:p w:rsidR="007A462D" w:rsidRDefault="007A462D" w:rsidP="000609E6">
            <w:pPr>
              <w:ind w:left="0"/>
            </w:pPr>
            <w:r>
              <w:t>default_storage_engine=InnoDB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#INNODB</w:t>
            </w:r>
          </w:p>
          <w:p w:rsidR="007A462D" w:rsidRDefault="007A462D" w:rsidP="000609E6">
            <w:pPr>
              <w:ind w:left="0"/>
            </w:pPr>
            <w:r>
              <w:t>innodb_buffer_pool_size=2G</w:t>
            </w:r>
          </w:p>
          <w:p w:rsidR="007A462D" w:rsidRDefault="007A462D" w:rsidP="000609E6">
            <w:pPr>
              <w:ind w:left="0"/>
            </w:pPr>
            <w:r>
              <w:t>innodb_log_file_size=128M</w:t>
            </w:r>
          </w:p>
          <w:p w:rsidR="007A462D" w:rsidRDefault="007A462D" w:rsidP="000609E6">
            <w:pPr>
              <w:ind w:left="0"/>
            </w:pPr>
            <w:r>
              <w:t>innodb_file_per_table=1</w:t>
            </w:r>
          </w:p>
          <w:p w:rsidR="007A462D" w:rsidRDefault="007A462D" w:rsidP="000609E6">
            <w:pPr>
              <w:ind w:left="0"/>
            </w:pPr>
            <w:r>
              <w:t>#innodb_flush_method=O_DIRECT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#MyISAM</w:t>
            </w:r>
          </w:p>
          <w:p w:rsidR="007A462D" w:rsidRDefault="007A462D" w:rsidP="000609E6">
            <w:pPr>
              <w:ind w:left="0"/>
            </w:pPr>
            <w:r>
              <w:t>key_buffer_size=32M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#LOGGING</w:t>
            </w:r>
          </w:p>
          <w:p w:rsidR="007A462D" w:rsidRDefault="007A462D" w:rsidP="000609E6">
            <w:pPr>
              <w:ind w:left="0"/>
            </w:pPr>
            <w:r>
              <w:t>log_error = /data/mysql/log/alert.log</w:t>
            </w:r>
          </w:p>
          <w:p w:rsidR="007A462D" w:rsidRDefault="007A462D" w:rsidP="000609E6">
            <w:pPr>
              <w:ind w:left="0"/>
            </w:pPr>
            <w:r>
              <w:lastRenderedPageBreak/>
              <w:t>slow_query_log = 1</w:t>
            </w:r>
          </w:p>
          <w:p w:rsidR="007A462D" w:rsidRDefault="007A462D" w:rsidP="000609E6">
            <w:pPr>
              <w:ind w:left="0"/>
            </w:pPr>
            <w:r>
              <w:t>slow_query_log_file = /data/mysql/log/slow.log</w:t>
            </w:r>
          </w:p>
          <w:p w:rsidR="007A462D" w:rsidRDefault="007A462D" w:rsidP="000609E6">
            <w:pPr>
              <w:ind w:left="0"/>
            </w:pPr>
            <w:r>
              <w:t>long_query_time =0.5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#OTHER</w:t>
            </w:r>
          </w:p>
          <w:p w:rsidR="007A462D" w:rsidRDefault="007A462D" w:rsidP="000609E6">
            <w:pPr>
              <w:ind w:left="0"/>
            </w:pPr>
            <w:r>
              <w:t>tmp_table_size=64M</w:t>
            </w:r>
          </w:p>
          <w:p w:rsidR="007A462D" w:rsidRDefault="007A462D" w:rsidP="000609E6">
            <w:pPr>
              <w:ind w:left="0"/>
            </w:pPr>
            <w:r>
              <w:t>max_heap_table_size=64M</w:t>
            </w:r>
          </w:p>
          <w:p w:rsidR="007A462D" w:rsidRDefault="007A462D" w:rsidP="000609E6">
            <w:pPr>
              <w:ind w:left="0"/>
            </w:pPr>
            <w:r>
              <w:t>query_cache_type=0</w:t>
            </w:r>
          </w:p>
          <w:p w:rsidR="007A462D" w:rsidRDefault="007A462D" w:rsidP="000609E6">
            <w:pPr>
              <w:ind w:left="0"/>
            </w:pPr>
            <w:r>
              <w:t>query_cache_size=0</w:t>
            </w:r>
          </w:p>
          <w:p w:rsidR="007A462D" w:rsidRDefault="007A462D" w:rsidP="000609E6">
            <w:pPr>
              <w:ind w:left="0"/>
            </w:pPr>
            <w:r>
              <w:t>max_connections=500</w:t>
            </w:r>
          </w:p>
          <w:p w:rsidR="007A462D" w:rsidRDefault="007A462D" w:rsidP="000609E6">
            <w:pPr>
              <w:ind w:left="0"/>
            </w:pPr>
            <w:r>
              <w:t>thread_cache_size=150</w:t>
            </w:r>
          </w:p>
          <w:p w:rsidR="007A462D" w:rsidRDefault="007A462D" w:rsidP="000609E6">
            <w:pPr>
              <w:ind w:left="0"/>
            </w:pPr>
            <w:r>
              <w:t>table_open_cache = 1024</w:t>
            </w:r>
          </w:p>
          <w:p w:rsidR="007A462D" w:rsidRDefault="007A462D" w:rsidP="000609E6">
            <w:pPr>
              <w:ind w:left="0"/>
            </w:pPr>
            <w:r>
              <w:t>open_files_limit=65535</w:t>
            </w:r>
          </w:p>
          <w:p w:rsidR="007A462D" w:rsidRDefault="007A462D" w:rsidP="000609E6">
            <w:pPr>
              <w:ind w:left="0"/>
            </w:pPr>
            <w:r>
              <w:t>skip-name-resolve</w:t>
            </w:r>
          </w:p>
          <w:p w:rsidR="007A462D" w:rsidRDefault="007A462D" w:rsidP="000609E6">
            <w:pPr>
              <w:ind w:left="0"/>
            </w:pPr>
            <w:r>
              <w:t>lower_case_table_names=1</w:t>
            </w:r>
          </w:p>
          <w:p w:rsidR="007A462D" w:rsidRDefault="007A462D" w:rsidP="000609E6">
            <w:pPr>
              <w:ind w:left="0"/>
            </w:pPr>
            <w:r>
              <w:t>sql_mode=NO_ENGINE_SUBSTITUTION,STRICT_TRANS_TABLES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[client]</w:t>
            </w:r>
          </w:p>
          <w:p w:rsidR="007A462D" w:rsidRDefault="007A462D" w:rsidP="000609E6">
            <w:pPr>
              <w:ind w:left="0"/>
            </w:pPr>
            <w:r>
              <w:t>socket=/opt/mysql/run/mysql.sock</w:t>
            </w:r>
          </w:p>
          <w:p w:rsidR="007A462D" w:rsidRDefault="007A462D" w:rsidP="000609E6">
            <w:pPr>
              <w:ind w:left="0"/>
            </w:pPr>
            <w:r>
              <w:t>port=3306</w:t>
            </w:r>
          </w:p>
          <w:p w:rsidR="007A462D" w:rsidRDefault="007A462D" w:rsidP="000609E6">
            <w:pPr>
              <w:ind w:left="0"/>
            </w:pPr>
            <w:r>
              <w:t xml:space="preserve">  </w:t>
            </w:r>
          </w:p>
          <w:p w:rsidR="007A462D" w:rsidRDefault="007A462D" w:rsidP="000609E6">
            <w:pPr>
              <w:ind w:left="0"/>
            </w:pPr>
            <w:r>
              <w:t>EOF</w:t>
            </w:r>
          </w:p>
          <w:p w:rsidR="007A462D" w:rsidRDefault="007A462D" w:rsidP="000609E6">
            <w:pPr>
              <w:ind w:left="0"/>
            </w:pPr>
            <w:r>
              <w:t>/bin/cp /opt/mysql/my.cnf /etc/my.cnf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 xml:space="preserve">#设置mysql开机自动启动 </w:t>
            </w:r>
          </w:p>
          <w:p w:rsidR="007A462D" w:rsidRDefault="007A462D" w:rsidP="000609E6">
            <w:pPr>
              <w:ind w:left="0"/>
            </w:pPr>
            <w:r>
              <w:t>cat &gt;&gt; /etc/profile &lt;&lt;EOF</w:t>
            </w:r>
          </w:p>
          <w:p w:rsidR="007A462D" w:rsidRDefault="007A462D" w:rsidP="000609E6">
            <w:pPr>
              <w:ind w:left="0"/>
            </w:pPr>
            <w:r>
              <w:t xml:space="preserve">export PATH=\$PATH:/opt/mysql/bin </w:t>
            </w:r>
          </w:p>
          <w:p w:rsidR="007A462D" w:rsidRDefault="007A462D" w:rsidP="000609E6">
            <w:pPr>
              <w:ind w:left="0"/>
            </w:pPr>
            <w:r>
              <w:t>EOF</w:t>
            </w:r>
          </w:p>
          <w:p w:rsidR="007A462D" w:rsidRDefault="007A462D" w:rsidP="000609E6">
            <w:pPr>
              <w:ind w:left="0"/>
            </w:pPr>
            <w:r>
              <w:t>source /etc/profile</w:t>
            </w:r>
          </w:p>
          <w:p w:rsidR="007A462D" w:rsidRDefault="007A462D" w:rsidP="000609E6">
            <w:pPr>
              <w:ind w:left="0"/>
            </w:pPr>
            <w:r>
              <w:t xml:space="preserve">cp /opt/mysql/support-files/mysql.server /etc/rc.d/init.d/mysqld </w:t>
            </w:r>
          </w:p>
          <w:p w:rsidR="007A462D" w:rsidRDefault="007A462D" w:rsidP="000609E6">
            <w:pPr>
              <w:ind w:left="0"/>
            </w:pPr>
            <w:r>
              <w:t>chmod 755 /etc/init.d/mysqld #增加执行权限</w:t>
            </w:r>
          </w:p>
          <w:p w:rsidR="007A462D" w:rsidRDefault="007A462D" w:rsidP="000609E6">
            <w:pPr>
              <w:ind w:left="0"/>
            </w:pPr>
            <w:r>
              <w:t>chkconfig mysqld on #加入开机启动</w:t>
            </w:r>
          </w:p>
          <w:p w:rsidR="007A462D" w:rsidRDefault="007A462D" w:rsidP="000609E6">
            <w:pPr>
              <w:ind w:left="0"/>
            </w:pPr>
            <w:r>
              <w:t>service mysqld start &amp;&gt;/dev/null #启动mysql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#关闭防火墙</w:t>
            </w:r>
          </w:p>
          <w:p w:rsidR="007A462D" w:rsidRDefault="007A462D" w:rsidP="000609E6">
            <w:pPr>
              <w:ind w:left="0"/>
            </w:pPr>
            <w:r>
              <w:t>service iptables stop</w:t>
            </w:r>
          </w:p>
          <w:p w:rsidR="007A462D" w:rsidRDefault="007A462D" w:rsidP="000609E6">
            <w:pPr>
              <w:ind w:left="0"/>
            </w:pPr>
          </w:p>
          <w:p w:rsidR="007A462D" w:rsidRDefault="007A462D" w:rsidP="000609E6">
            <w:pPr>
              <w:ind w:left="0"/>
            </w:pPr>
            <w:r>
              <w:t>#设置mysql用户/密码</w:t>
            </w:r>
          </w:p>
          <w:p w:rsidR="007A462D" w:rsidRDefault="007A462D" w:rsidP="000609E6">
            <w:pPr>
              <w:ind w:left="0"/>
            </w:pPr>
            <w:r>
              <w:t>mysql -e "GRANT ALL ON *.* to root@'%'  IDENTIFIED BY '123' WITH GRANT OPTION"</w:t>
            </w:r>
          </w:p>
          <w:p w:rsidR="007A462D" w:rsidRDefault="007A462D" w:rsidP="000609E6">
            <w:pPr>
              <w:ind w:left="0"/>
            </w:pPr>
            <w:r>
              <w:t>mysqladmin -u root password '123'</w:t>
            </w:r>
          </w:p>
        </w:tc>
      </w:tr>
    </w:tbl>
    <w:p w:rsidR="007A462D" w:rsidRPr="009B0733" w:rsidRDefault="007A462D" w:rsidP="00EA05F0">
      <w:pPr>
        <w:ind w:left="0"/>
      </w:pPr>
    </w:p>
    <w:p w:rsidR="0031016D" w:rsidRDefault="0031016D" w:rsidP="0031016D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Zabbix-Server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B7CD3" w:rsidTr="007B7CD3">
        <w:tc>
          <w:tcPr>
            <w:tcW w:w="8388" w:type="dxa"/>
          </w:tcPr>
          <w:p w:rsidR="002E0B9C" w:rsidRDefault="002E0B9C" w:rsidP="009B0733">
            <w:pPr>
              <w:ind w:left="0"/>
            </w:pPr>
            <w:r w:rsidRPr="002E0B9C">
              <w:t>cd /usr/local/src</w:t>
            </w:r>
          </w:p>
          <w:p w:rsidR="007B7CD3" w:rsidRDefault="007B7CD3" w:rsidP="009B0733">
            <w:pPr>
              <w:ind w:left="0"/>
            </w:pPr>
            <w:r w:rsidRPr="007B7CD3">
              <w:t xml:space="preserve">wget </w:t>
            </w:r>
            <w:hyperlink r:id="rId7" w:history="1">
              <w:r w:rsidRPr="007B7CD3">
                <w:t>http://jaist.dl.sourceforge.net/project/zabbix/ZABBIX%20Latest%20Stable/2.2.11/zabbix-2.2.11.tar.gz</w:t>
              </w:r>
            </w:hyperlink>
          </w:p>
          <w:p w:rsidR="007B7CD3" w:rsidRDefault="007B7CD3" w:rsidP="009B0733">
            <w:pPr>
              <w:ind w:left="0"/>
            </w:pPr>
            <w:r w:rsidRPr="007B7CD3">
              <w:t>groupadd zabbix -g 201</w:t>
            </w:r>
          </w:p>
          <w:p w:rsidR="007B7CD3" w:rsidRDefault="007B7CD3" w:rsidP="009B0733">
            <w:pPr>
              <w:ind w:left="0"/>
            </w:pPr>
            <w:r w:rsidRPr="007B7CD3">
              <w:t>useradd -g zabbix -u 201 -m zabbix</w:t>
            </w:r>
          </w:p>
          <w:p w:rsidR="007B7CD3" w:rsidRDefault="007B7CD3" w:rsidP="009B0733">
            <w:pPr>
              <w:ind w:left="0"/>
            </w:pPr>
            <w:r w:rsidRPr="007B7CD3">
              <w:t>tar -zxvf zabbix-2.2.11.tar.gz</w:t>
            </w:r>
          </w:p>
          <w:p w:rsidR="007B7CD3" w:rsidRDefault="007B7CD3" w:rsidP="009B0733">
            <w:pPr>
              <w:ind w:left="0"/>
            </w:pPr>
            <w:r w:rsidRPr="007B7CD3">
              <w:t>cd zabbix-2.2.11</w:t>
            </w:r>
          </w:p>
          <w:p w:rsidR="007B7CD3" w:rsidRDefault="007B7CD3" w:rsidP="009B0733">
            <w:pPr>
              <w:ind w:left="0"/>
            </w:pPr>
            <w:r>
              <w:rPr>
                <w:rFonts w:hint="eastAsia"/>
              </w:rPr>
              <w:t>#缺少的依赖包，configure过程会给出提示</w:t>
            </w:r>
          </w:p>
          <w:p w:rsidR="007B7CD3" w:rsidRDefault="007B7CD3" w:rsidP="009B0733">
            <w:pPr>
              <w:ind w:left="0"/>
            </w:pPr>
            <w:r w:rsidRPr="007B7CD3">
              <w:t>./configure --prefix=/usr/local</w:t>
            </w:r>
            <w:r w:rsidR="001C38F0">
              <w:rPr>
                <w:rFonts w:hint="eastAsia"/>
              </w:rPr>
              <w:t>/zabbix</w:t>
            </w:r>
            <w:r w:rsidRPr="007B7CD3">
              <w:t xml:space="preserve"> --sysconfdir=/etc/zabbix --enable-server --enable-proxy --enable-agent</w:t>
            </w:r>
            <w:r w:rsidR="001C38F0">
              <w:t xml:space="preserve"> --enable-ipv6 --with-mysql</w:t>
            </w:r>
            <w:r w:rsidR="00DD4D55">
              <w:t>=/opt/mysql/bin</w:t>
            </w:r>
            <w:r w:rsidRPr="007B7CD3">
              <w:t>/mysql_conf</w:t>
            </w:r>
            <w:r w:rsidR="003B1C5F">
              <w:t>ig --with-net-snmp --with-libc</w:t>
            </w:r>
            <w:r w:rsidR="003B1C5F">
              <w:rPr>
                <w:rFonts w:hint="eastAsia"/>
              </w:rPr>
              <w:t>ur</w:t>
            </w:r>
            <w:r w:rsidRPr="007B7CD3">
              <w:t>l --with-openipmi --with-unixodbc --with-ldap --with-ssh2 --enable-java</w:t>
            </w:r>
          </w:p>
          <w:p w:rsidR="007B7CD3" w:rsidRDefault="00D232B6" w:rsidP="009B0733">
            <w:pPr>
              <w:ind w:left="0"/>
            </w:pPr>
            <w:r w:rsidRPr="00D232B6">
              <w:t>make &amp;&amp; make install</w:t>
            </w:r>
          </w:p>
        </w:tc>
      </w:tr>
    </w:tbl>
    <w:p w:rsidR="009B0733" w:rsidRDefault="001F056A" w:rsidP="00D8731E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php</w:t>
      </w:r>
      <w:r>
        <w:rPr>
          <w:rFonts w:hint="eastAsia"/>
        </w:rPr>
        <w:t>所需的环境</w:t>
      </w:r>
    </w:p>
    <w:p w:rsidR="001F056A" w:rsidRDefault="001F056A" w:rsidP="001F056A">
      <w:r w:rsidRPr="009B0733">
        <w:t>vim /etc/php.ini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F056A" w:rsidTr="000609E6">
        <w:tc>
          <w:tcPr>
            <w:tcW w:w="8388" w:type="dxa"/>
          </w:tcPr>
          <w:p w:rsidR="001F056A" w:rsidRDefault="001F056A" w:rsidP="000609E6">
            <w:pPr>
              <w:ind w:left="0"/>
            </w:pPr>
            <w:r>
              <w:t>#</w:t>
            </w:r>
            <w:r>
              <w:rPr>
                <w:rFonts w:hint="eastAsia"/>
              </w:rPr>
              <w:t>修改如下</w:t>
            </w:r>
          </w:p>
          <w:p w:rsidR="001F056A" w:rsidRDefault="001F056A" w:rsidP="000609E6">
            <w:pPr>
              <w:ind w:left="0"/>
            </w:pPr>
            <w:r w:rsidRPr="009B0733">
              <w:t>date.timezone = Asia/Shanghai</w:t>
            </w:r>
          </w:p>
          <w:p w:rsidR="001F056A" w:rsidRDefault="001F056A" w:rsidP="000609E6">
            <w:pPr>
              <w:ind w:left="0"/>
            </w:pPr>
            <w:r w:rsidRPr="009B0733">
              <w:t>max_execution_time = 300</w:t>
            </w:r>
          </w:p>
          <w:p w:rsidR="001F056A" w:rsidRDefault="001F056A" w:rsidP="000609E6">
            <w:pPr>
              <w:ind w:left="0"/>
            </w:pPr>
            <w:r w:rsidRPr="009B0733">
              <w:t>post_max_size = 16M</w:t>
            </w:r>
          </w:p>
          <w:p w:rsidR="001F056A" w:rsidRDefault="001F056A" w:rsidP="000609E6">
            <w:pPr>
              <w:ind w:left="0"/>
            </w:pPr>
            <w:r w:rsidRPr="009B0733">
              <w:t>max_input_time = 300</w:t>
            </w:r>
          </w:p>
          <w:p w:rsidR="001F056A" w:rsidRDefault="001F056A" w:rsidP="000609E6">
            <w:pPr>
              <w:ind w:left="0"/>
            </w:pPr>
            <w:r w:rsidRPr="009B0733">
              <w:lastRenderedPageBreak/>
              <w:t>memory_limit = 128M</w:t>
            </w:r>
          </w:p>
          <w:p w:rsidR="001F056A" w:rsidRDefault="001F056A" w:rsidP="000609E6">
            <w:pPr>
              <w:ind w:left="0"/>
            </w:pPr>
            <w:r w:rsidRPr="009B0733">
              <w:t>mbstring.func_overload = 2</w:t>
            </w:r>
          </w:p>
          <w:p w:rsidR="001F056A" w:rsidRDefault="001F056A" w:rsidP="000609E6">
            <w:pPr>
              <w:ind w:left="0"/>
            </w:pPr>
          </w:p>
        </w:tc>
      </w:tr>
    </w:tbl>
    <w:p w:rsidR="001F056A" w:rsidRDefault="001F056A" w:rsidP="009B0733"/>
    <w:p w:rsidR="0031016D" w:rsidRDefault="0031016D" w:rsidP="0031016D">
      <w:pPr>
        <w:pStyle w:val="Heading2"/>
      </w:pPr>
      <w:r>
        <w:rPr>
          <w:rFonts w:hint="eastAsia"/>
        </w:rPr>
        <w:t>导入数据库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232B6" w:rsidTr="00D232B6">
        <w:tc>
          <w:tcPr>
            <w:tcW w:w="8388" w:type="dxa"/>
          </w:tcPr>
          <w:p w:rsidR="00D232B6" w:rsidRDefault="00D232B6" w:rsidP="00D232B6">
            <w:pPr>
              <w:ind w:left="0"/>
            </w:pPr>
            <w:r w:rsidRPr="00D232B6">
              <w:t>cd /usr/local/src/zabbix-2.2.11</w:t>
            </w:r>
          </w:p>
          <w:p w:rsidR="006543A4" w:rsidRDefault="006543A4" w:rsidP="00D232B6">
            <w:pPr>
              <w:ind w:left="0"/>
            </w:pPr>
            <w:r w:rsidRPr="006543A4">
              <w:t>mysql -uroot -p123 -e "create database zabbix"</w:t>
            </w:r>
          </w:p>
          <w:p w:rsidR="006543A4" w:rsidRDefault="006543A4" w:rsidP="00D232B6">
            <w:pPr>
              <w:ind w:left="0"/>
            </w:pPr>
            <w:r w:rsidRPr="006543A4">
              <w:t>mysql -uroot -p123 -e "grant all privileges on zabbix.* to zabbix@localhost identified by 'zabbix';"</w:t>
            </w:r>
          </w:p>
          <w:p w:rsidR="006543A4" w:rsidRDefault="006543A4" w:rsidP="00D232B6">
            <w:pPr>
              <w:ind w:left="0"/>
            </w:pPr>
            <w:r w:rsidRPr="006543A4">
              <w:t>mysql -uroot -p123 -e "flush privileges;"</w:t>
            </w:r>
          </w:p>
          <w:p w:rsidR="006543A4" w:rsidRDefault="006543A4" w:rsidP="00D232B6">
            <w:pPr>
              <w:ind w:left="0"/>
            </w:pPr>
            <w:r>
              <w:t>#</w:t>
            </w:r>
            <w:r>
              <w:rPr>
                <w:rFonts w:hint="eastAsia"/>
              </w:rPr>
              <w:t>导入数据，安装Proxy只要导入</w:t>
            </w:r>
            <w:r w:rsidRPr="006543A4">
              <w:t>schema.sql</w:t>
            </w:r>
          </w:p>
          <w:p w:rsidR="006543A4" w:rsidRDefault="006543A4" w:rsidP="00D232B6">
            <w:pPr>
              <w:ind w:left="0"/>
            </w:pPr>
            <w:r w:rsidRPr="006543A4">
              <w:t>mysql -uzabbix -pzabbix zabbix &lt; database/mysql/schema.sql</w:t>
            </w:r>
          </w:p>
          <w:p w:rsidR="006543A4" w:rsidRDefault="006543A4" w:rsidP="00D232B6">
            <w:pPr>
              <w:ind w:left="0"/>
            </w:pPr>
            <w:r w:rsidRPr="006543A4">
              <w:t>mysql -uzabbix -pzabbix zabbix &lt; database/mysql/images.sql</w:t>
            </w:r>
          </w:p>
          <w:p w:rsidR="006543A4" w:rsidRDefault="006543A4" w:rsidP="00D232B6">
            <w:pPr>
              <w:ind w:left="0"/>
            </w:pPr>
            <w:r w:rsidRPr="006543A4">
              <w:t>mysql -uzabbix -pzabbix zabbix &lt; database/mysql/data.sql</w:t>
            </w:r>
          </w:p>
          <w:p w:rsidR="006543A4" w:rsidRDefault="006543A4" w:rsidP="00D232B6">
            <w:pPr>
              <w:ind w:left="0"/>
            </w:pPr>
          </w:p>
          <w:p w:rsidR="00595428" w:rsidRDefault="00212631" w:rsidP="00D232B6">
            <w:pPr>
              <w:ind w:left="0"/>
            </w:pPr>
            <w:r>
              <w:t>ln -s /opt/</w:t>
            </w:r>
            <w:r w:rsidR="00595428" w:rsidRPr="00595428">
              <w:t>mysql/lib/libmysqlclient.so.18 /usr/lib64/</w:t>
            </w:r>
          </w:p>
          <w:p w:rsidR="00D232B6" w:rsidRDefault="006543A4" w:rsidP="00D232B6">
            <w:pPr>
              <w:ind w:left="0"/>
            </w:pPr>
            <w:r w:rsidRPr="006543A4">
              <w:t xml:space="preserve">mkdir /var/log/zabbix </w:t>
            </w:r>
          </w:p>
          <w:p w:rsidR="006722A1" w:rsidRDefault="00DE0CCB" w:rsidP="00D232B6">
            <w:pPr>
              <w:ind w:left="0"/>
            </w:pPr>
            <w:r>
              <w:t xml:space="preserve">chown </w:t>
            </w:r>
            <w:r w:rsidR="006722A1" w:rsidRPr="006722A1">
              <w:t xml:space="preserve"> zabbix.zabbix /var/log/zabbix/</w:t>
            </w:r>
          </w:p>
        </w:tc>
      </w:tr>
    </w:tbl>
    <w:p w:rsidR="003B1C5F" w:rsidRPr="003B1C5F" w:rsidRDefault="003B1C5F" w:rsidP="00D232B6"/>
    <w:p w:rsidR="0031016D" w:rsidRDefault="0031016D" w:rsidP="0031016D">
      <w:pPr>
        <w:pStyle w:val="Heading2"/>
      </w:pPr>
      <w:r>
        <w:rPr>
          <w:rFonts w:hint="eastAsia"/>
        </w:rPr>
        <w:t>复制</w:t>
      </w:r>
      <w:r>
        <w:rPr>
          <w:rFonts w:hint="eastAsia"/>
        </w:rPr>
        <w:t>service</w:t>
      </w:r>
      <w:r>
        <w:rPr>
          <w:rFonts w:hint="eastAsia"/>
        </w:rPr>
        <w:t>启动脚本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722A1" w:rsidTr="006722A1">
        <w:tc>
          <w:tcPr>
            <w:tcW w:w="8388" w:type="dxa"/>
          </w:tcPr>
          <w:p w:rsidR="006722A1" w:rsidRDefault="007B6DD4" w:rsidP="00784851">
            <w:pPr>
              <w:ind w:left="0"/>
            </w:pPr>
            <w:r>
              <w:t>cp misc/init.d</w:t>
            </w:r>
            <w:r w:rsidR="006722A1" w:rsidRPr="006722A1">
              <w:t>/fedora/core/zabbix_* /etc/init.d</w:t>
            </w:r>
          </w:p>
          <w:p w:rsidR="006722A1" w:rsidRDefault="006722A1" w:rsidP="00784851">
            <w:pPr>
              <w:ind w:left="0"/>
            </w:pPr>
            <w:r w:rsidRPr="006722A1">
              <w:t>chmod 755 /etc/init.d/zabbix_*</w:t>
            </w:r>
          </w:p>
        </w:tc>
      </w:tr>
    </w:tbl>
    <w:p w:rsidR="00784851" w:rsidRDefault="00011334" w:rsidP="00784851">
      <w:r w:rsidRPr="00011334">
        <w:t>vi /etc/init.d/zabbix_server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11334" w:rsidTr="00011334">
        <w:tc>
          <w:tcPr>
            <w:tcW w:w="8388" w:type="dxa"/>
          </w:tcPr>
          <w:p w:rsidR="00011334" w:rsidRDefault="00011334" w:rsidP="00784851">
            <w:pPr>
              <w:ind w:left="0"/>
            </w:pPr>
            <w:r w:rsidRPr="00011334">
              <w:t>BASEDIR=/usr/local/zabbix</w:t>
            </w:r>
          </w:p>
        </w:tc>
      </w:tr>
    </w:tbl>
    <w:p w:rsidR="00011334" w:rsidRDefault="00011334" w:rsidP="00784851">
      <w:r w:rsidRPr="00011334">
        <w:t>vi /etc/init.d/zabbix_agentd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11334" w:rsidTr="00011334">
        <w:tc>
          <w:tcPr>
            <w:tcW w:w="8388" w:type="dxa"/>
          </w:tcPr>
          <w:p w:rsidR="00011334" w:rsidRDefault="00011334" w:rsidP="00784851">
            <w:pPr>
              <w:ind w:left="0"/>
            </w:pPr>
            <w:r w:rsidRPr="00011334">
              <w:t>BASEDIR=/usr/local/zabbix</w:t>
            </w:r>
          </w:p>
        </w:tc>
      </w:tr>
    </w:tbl>
    <w:p w:rsidR="00011334" w:rsidRPr="00784851" w:rsidRDefault="00011334" w:rsidP="00784851"/>
    <w:p w:rsidR="0031016D" w:rsidRDefault="0031016D" w:rsidP="0031016D">
      <w:pPr>
        <w:pStyle w:val="Heading2"/>
      </w:pPr>
      <w:r>
        <w:rPr>
          <w:rFonts w:hint="eastAsia"/>
        </w:rPr>
        <w:t>配置</w:t>
      </w:r>
      <w:r>
        <w:rPr>
          <w:rFonts w:hint="eastAsia"/>
        </w:rPr>
        <w:t>zabbix_server.conf</w:t>
      </w:r>
      <w:r>
        <w:rPr>
          <w:rFonts w:hint="eastAsia"/>
        </w:rPr>
        <w:t>服务端文件</w:t>
      </w:r>
    </w:p>
    <w:p w:rsidR="00595428" w:rsidRPr="00595428" w:rsidRDefault="00595428" w:rsidP="00595428">
      <w:r w:rsidRPr="00595428">
        <w:t>vi /etc/zabbix/zabbix_server.conf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722A1" w:rsidTr="006722A1">
        <w:tc>
          <w:tcPr>
            <w:tcW w:w="8388" w:type="dxa"/>
          </w:tcPr>
          <w:p w:rsidR="006722A1" w:rsidRDefault="006722A1" w:rsidP="00CC22B0">
            <w:pPr>
              <w:ind w:left="0"/>
            </w:pPr>
            <w:r w:rsidRPr="006722A1">
              <w:t>DBHost=localhost</w:t>
            </w:r>
          </w:p>
          <w:p w:rsidR="006722A1" w:rsidRDefault="006722A1" w:rsidP="00CC22B0">
            <w:pPr>
              <w:ind w:left="0"/>
            </w:pPr>
            <w:r w:rsidRPr="006722A1">
              <w:lastRenderedPageBreak/>
              <w:t xml:space="preserve">DBName=zabbix </w:t>
            </w:r>
          </w:p>
          <w:p w:rsidR="006722A1" w:rsidRDefault="006722A1" w:rsidP="00CC22B0">
            <w:pPr>
              <w:ind w:left="0"/>
            </w:pPr>
            <w:r w:rsidRPr="006722A1">
              <w:t xml:space="preserve">DBUser=zabbix </w:t>
            </w:r>
          </w:p>
          <w:p w:rsidR="006722A1" w:rsidRDefault="006722A1" w:rsidP="00CC22B0">
            <w:pPr>
              <w:ind w:left="0"/>
            </w:pPr>
            <w:r w:rsidRPr="006722A1">
              <w:t>DBPassword=zabbix</w:t>
            </w:r>
          </w:p>
          <w:p w:rsidR="00A133DD" w:rsidRDefault="00A133DD" w:rsidP="00CC22B0">
            <w:pPr>
              <w:ind w:left="0"/>
            </w:pPr>
            <w:r w:rsidRPr="00A133DD">
              <w:t>DBSocket=/opt/mysql/run/mysql.sock</w:t>
            </w:r>
          </w:p>
          <w:p w:rsidR="006722A1" w:rsidRDefault="006722A1" w:rsidP="00CC22B0">
            <w:pPr>
              <w:ind w:left="0"/>
            </w:pPr>
            <w:r w:rsidRPr="006722A1">
              <w:t>StartPollers=5</w:t>
            </w:r>
          </w:p>
          <w:p w:rsidR="006722A1" w:rsidRDefault="006722A1" w:rsidP="00CC22B0">
            <w:pPr>
              <w:ind w:left="0"/>
            </w:pPr>
            <w:r w:rsidRPr="006722A1">
              <w:t>CacheSize=256M</w:t>
            </w:r>
          </w:p>
        </w:tc>
      </w:tr>
    </w:tbl>
    <w:p w:rsidR="00CC22B0" w:rsidRPr="00CC22B0" w:rsidRDefault="00CC22B0" w:rsidP="00CC22B0"/>
    <w:p w:rsidR="0031016D" w:rsidRDefault="0031016D" w:rsidP="0031016D">
      <w:pPr>
        <w:pStyle w:val="Heading2"/>
      </w:pPr>
      <w:r>
        <w:rPr>
          <w:rFonts w:hint="eastAsia"/>
        </w:rPr>
        <w:t>复制网页文件到</w:t>
      </w:r>
      <w:r>
        <w:rPr>
          <w:rFonts w:hint="eastAsia"/>
        </w:rPr>
        <w:t>Apache</w:t>
      </w:r>
      <w:r>
        <w:rPr>
          <w:rFonts w:hint="eastAsia"/>
        </w:rPr>
        <w:t>目录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722A1" w:rsidTr="006722A1">
        <w:tc>
          <w:tcPr>
            <w:tcW w:w="8388" w:type="dxa"/>
          </w:tcPr>
          <w:p w:rsidR="006722A1" w:rsidRDefault="00595428" w:rsidP="00CC22B0">
            <w:pPr>
              <w:ind w:left="0"/>
            </w:pPr>
            <w:r>
              <w:t xml:space="preserve">cp -r </w:t>
            </w:r>
            <w:r w:rsidR="006722A1" w:rsidRPr="006722A1">
              <w:t>frontends/php/ /var/www/html/zabbix</w:t>
            </w:r>
          </w:p>
          <w:p w:rsidR="006722A1" w:rsidRDefault="006722A1" w:rsidP="00CC22B0">
            <w:pPr>
              <w:ind w:left="0"/>
            </w:pPr>
            <w:r w:rsidRPr="006722A1">
              <w:t>chown -R apache.apache /var/www/html/zabbix</w:t>
            </w:r>
          </w:p>
          <w:p w:rsidR="006722A1" w:rsidRDefault="006722A1" w:rsidP="00CC22B0">
            <w:pPr>
              <w:ind w:left="0"/>
            </w:pPr>
            <w:r w:rsidRPr="006722A1">
              <w:t>chkconfig zabbix_server on</w:t>
            </w:r>
          </w:p>
          <w:p w:rsidR="006722A1" w:rsidRDefault="006722A1" w:rsidP="00CC22B0">
            <w:pPr>
              <w:ind w:left="0"/>
            </w:pPr>
            <w:r w:rsidRPr="006722A1">
              <w:t>chkconfig httpd  on</w:t>
            </w:r>
          </w:p>
          <w:p w:rsidR="006722A1" w:rsidRDefault="006722A1" w:rsidP="00CC22B0">
            <w:pPr>
              <w:ind w:left="0"/>
            </w:pPr>
            <w:r w:rsidRPr="006722A1">
              <w:t>service zabbix_server start</w:t>
            </w:r>
          </w:p>
          <w:p w:rsidR="006722A1" w:rsidRDefault="006722A1" w:rsidP="00CC22B0">
            <w:pPr>
              <w:ind w:left="0"/>
            </w:pPr>
            <w:r w:rsidRPr="006722A1">
              <w:t>service httpd start</w:t>
            </w:r>
          </w:p>
          <w:p w:rsidR="00994C16" w:rsidRDefault="00994C16" w:rsidP="00CC22B0">
            <w:pPr>
              <w:ind w:left="0"/>
            </w:pPr>
          </w:p>
        </w:tc>
      </w:tr>
    </w:tbl>
    <w:p w:rsidR="005C7CCA" w:rsidRDefault="005C7CCA" w:rsidP="00CC22B0"/>
    <w:p w:rsidR="00CC22B0" w:rsidRDefault="005C7CCA" w:rsidP="005C7CCA">
      <w:pPr>
        <w:pStyle w:val="Heading2"/>
      </w:pPr>
      <w:r>
        <w:rPr>
          <w:rFonts w:hint="eastAsia"/>
        </w:rPr>
        <w:t>设置防火墙，</w:t>
      </w:r>
      <w:r>
        <w:rPr>
          <w:rFonts w:hint="eastAsia"/>
        </w:rPr>
        <w:t>SELinux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C7CCA" w:rsidTr="005C7CCA">
        <w:tc>
          <w:tcPr>
            <w:tcW w:w="8388" w:type="dxa"/>
          </w:tcPr>
          <w:p w:rsidR="005C7CCA" w:rsidRDefault="005C7CCA" w:rsidP="005C7CCA">
            <w:pPr>
              <w:ind w:left="0"/>
            </w:pPr>
            <w:r>
              <w:rPr>
                <w:rFonts w:hint="eastAsia"/>
              </w:rPr>
              <w:t>#iptables的设置</w:t>
            </w:r>
            <w:r>
              <w:br/>
              <w:t>-A INPUT -m state --state NEW -m tcp -p tcp --dport 22 -j ACCEPT</w:t>
            </w:r>
          </w:p>
          <w:p w:rsidR="005C7CCA" w:rsidRDefault="005C7CCA" w:rsidP="005C7CCA">
            <w:pPr>
              <w:ind w:left="0"/>
            </w:pPr>
            <w:r>
              <w:t>-A INPUT -m state --state NEW -m tcp -p tcp --dport 80 -j ACCEPT</w:t>
            </w:r>
          </w:p>
          <w:p w:rsidR="005C7CCA" w:rsidRDefault="005C7CCA" w:rsidP="005C7CCA">
            <w:pPr>
              <w:ind w:left="0"/>
            </w:pPr>
            <w:r>
              <w:t>-A INPUT -m state --state NEW -m tcp -p tcp --dport 10051 -j ACCEPT</w:t>
            </w:r>
          </w:p>
          <w:p w:rsidR="005C7CCA" w:rsidRDefault="005C7CCA" w:rsidP="005C7CCA">
            <w:pPr>
              <w:ind w:left="0"/>
            </w:pPr>
            <w:r>
              <w:t>-A INPUT -m state --state NEW -m tcp -p tcp --dport 10050 -j ACCEPT</w:t>
            </w:r>
          </w:p>
          <w:p w:rsidR="005C7CCA" w:rsidRDefault="005C7CCA" w:rsidP="005C7CCA">
            <w:pPr>
              <w:ind w:left="0"/>
            </w:pPr>
            <w:r>
              <w:t>-A INPUT -m state --state NEW -m tcp -p tcp --sport 10050 -j ACCEPT</w:t>
            </w:r>
          </w:p>
          <w:p w:rsidR="005C7CCA" w:rsidRDefault="005C7CCA" w:rsidP="005C7CCA">
            <w:pPr>
              <w:ind w:left="0"/>
            </w:pPr>
          </w:p>
          <w:p w:rsidR="005C7CCA" w:rsidRDefault="005C7CCA" w:rsidP="005C7CCA">
            <w:pPr>
              <w:ind w:left="0"/>
            </w:pPr>
            <w:r w:rsidRPr="005C7CCA">
              <w:t>service iptables restart</w:t>
            </w:r>
          </w:p>
          <w:p w:rsidR="005C7CCA" w:rsidRDefault="005C7CCA" w:rsidP="005C7CCA">
            <w:pPr>
              <w:ind w:left="0"/>
            </w:pPr>
            <w:r>
              <w:rPr>
                <w:rFonts w:hint="eastAsia"/>
              </w:rPr>
              <w:t>#设置SELinux，需要重启</w:t>
            </w:r>
          </w:p>
          <w:p w:rsidR="005C7CCA" w:rsidRDefault="005C7CCA" w:rsidP="005C7CCA">
            <w:pPr>
              <w:ind w:left="0"/>
            </w:pPr>
            <w:r w:rsidRPr="005C7CCA">
              <w:t>vim /etc/selinux/config</w:t>
            </w:r>
          </w:p>
          <w:p w:rsidR="005C7CCA" w:rsidRDefault="005C7CCA" w:rsidP="005C7CCA">
            <w:pPr>
              <w:ind w:left="0"/>
            </w:pPr>
            <w:r w:rsidRPr="005C7CCA">
              <w:t>SELINUX=disabled</w:t>
            </w:r>
          </w:p>
          <w:p w:rsidR="005C7CCA" w:rsidRDefault="005C7CCA" w:rsidP="005C7CCA">
            <w:pPr>
              <w:ind w:left="0"/>
            </w:pPr>
          </w:p>
        </w:tc>
      </w:tr>
    </w:tbl>
    <w:p w:rsidR="005C7CCA" w:rsidRPr="005C7CCA" w:rsidRDefault="005C7CCA" w:rsidP="005C7CCA"/>
    <w:p w:rsidR="0031016D" w:rsidRDefault="0031016D" w:rsidP="0031016D">
      <w:pPr>
        <w:pStyle w:val="Heading2"/>
      </w:pPr>
      <w:r>
        <w:rPr>
          <w:rFonts w:hint="eastAsia"/>
        </w:rPr>
        <w:lastRenderedPageBreak/>
        <w:t>配置</w:t>
      </w:r>
      <w:r>
        <w:rPr>
          <w:rFonts w:hint="eastAsia"/>
        </w:rPr>
        <w:t>Zabbix-Server</w:t>
      </w:r>
      <w:r>
        <w:rPr>
          <w:rFonts w:hint="eastAsia"/>
        </w:rPr>
        <w:t>前端</w:t>
      </w:r>
      <w:r>
        <w:rPr>
          <w:rFonts w:hint="eastAsia"/>
        </w:rPr>
        <w:t>UI</w:t>
      </w:r>
    </w:p>
    <w:p w:rsidR="00E77A6C" w:rsidRPr="00E77A6C" w:rsidRDefault="00913338" w:rsidP="00E77A6C">
      <w:r>
        <w:rPr>
          <w:rFonts w:hint="eastAsia"/>
        </w:rPr>
        <w:t>第一步：输入网址</w:t>
      </w:r>
      <w:r w:rsidR="00E77A6C" w:rsidRPr="00E77A6C">
        <w:t>http://172.16.130.65/zabbix</w:t>
      </w:r>
    </w:p>
    <w:p w:rsidR="00E77A6C" w:rsidRDefault="007A6667" w:rsidP="009F6C18">
      <w:r>
        <w:rPr>
          <w:noProof/>
        </w:rPr>
        <w:drawing>
          <wp:inline distT="0" distB="0" distL="0" distR="0">
            <wp:extent cx="5247290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10" cy="234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38" w:rsidRDefault="00913338" w:rsidP="009F6C18">
      <w:r>
        <w:rPr>
          <w:rFonts w:hint="eastAsia"/>
        </w:rPr>
        <w:t>第二步：各个参数都满足条件的时候，点击next</w:t>
      </w:r>
    </w:p>
    <w:p w:rsidR="00913338" w:rsidRDefault="00913338" w:rsidP="009F6C18">
      <w:r>
        <w:rPr>
          <w:noProof/>
        </w:rPr>
        <w:drawing>
          <wp:inline distT="0" distB="0" distL="0" distR="0">
            <wp:extent cx="5191124" cy="2400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765" cy="240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38" w:rsidRDefault="009B78EB" w:rsidP="009F6C18">
      <w:r>
        <w:rPr>
          <w:rFonts w:hint="eastAsia"/>
        </w:rPr>
        <w:t>第三步配置数据库</w:t>
      </w:r>
    </w:p>
    <w:p w:rsidR="009B78EB" w:rsidRDefault="009B78EB" w:rsidP="009F6C18">
      <w:r>
        <w:rPr>
          <w:noProof/>
        </w:rPr>
        <w:drawing>
          <wp:inline distT="0" distB="0" distL="0" distR="0">
            <wp:extent cx="5219700" cy="2009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EB" w:rsidRDefault="009B78EB" w:rsidP="009F6C18">
      <w:r>
        <w:rPr>
          <w:rFonts w:hint="eastAsia"/>
        </w:rPr>
        <w:lastRenderedPageBreak/>
        <w:t>第四步：配置zabbix信息，会写入${PATH}/zabbix/conf/zabbix.conf.php</w:t>
      </w:r>
    </w:p>
    <w:p w:rsidR="009B78EB" w:rsidRDefault="009B78EB" w:rsidP="009F6C18">
      <w:r>
        <w:rPr>
          <w:noProof/>
        </w:rPr>
        <w:drawing>
          <wp:inline distT="0" distB="0" distL="0" distR="0">
            <wp:extent cx="5086350" cy="3333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EB" w:rsidRDefault="009B78EB" w:rsidP="009F6C18">
      <w:r>
        <w:rPr>
          <w:noProof/>
        </w:rPr>
        <w:drawing>
          <wp:inline distT="0" distB="0" distL="0" distR="0">
            <wp:extent cx="5048250" cy="3981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EB" w:rsidRDefault="009B78EB" w:rsidP="009F6C18">
      <w:r>
        <w:rPr>
          <w:noProof/>
        </w:rPr>
        <w:lastRenderedPageBreak/>
        <w:drawing>
          <wp:inline distT="0" distB="0" distL="0" distR="0">
            <wp:extent cx="5067300" cy="4010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8EB" w:rsidRDefault="009B78EB" w:rsidP="009F6C18">
      <w:r>
        <w:rPr>
          <w:rFonts w:hint="eastAsia"/>
        </w:rPr>
        <w:t>第五步：进入登录界面</w:t>
      </w:r>
    </w:p>
    <w:p w:rsidR="009B78EB" w:rsidRDefault="009B78EB" w:rsidP="009F6C18">
      <w:r>
        <w:rPr>
          <w:rFonts w:hint="eastAsia"/>
        </w:rPr>
        <w:t>用户名/密码：admin/</w:t>
      </w:r>
      <w:r w:rsidRPr="009B78EB">
        <w:t>zabbix</w:t>
      </w:r>
    </w:p>
    <w:p w:rsidR="00124EF7" w:rsidRDefault="009B78EB" w:rsidP="00124EF7">
      <w:r>
        <w:rPr>
          <w:noProof/>
        </w:rPr>
        <w:drawing>
          <wp:inline distT="0" distB="0" distL="0" distR="0">
            <wp:extent cx="5486400" cy="24912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EF7" w:rsidRDefault="00124EF7" w:rsidP="00124EF7"/>
    <w:p w:rsidR="00124EF7" w:rsidRDefault="00124EF7" w:rsidP="00124EF7">
      <w:pPr>
        <w:pStyle w:val="Heading2"/>
      </w:pPr>
      <w:r w:rsidRPr="00124EF7">
        <w:rPr>
          <w:rFonts w:hint="eastAsia"/>
        </w:rPr>
        <w:lastRenderedPageBreak/>
        <w:t>更改</w:t>
      </w:r>
      <w:r w:rsidRPr="00124EF7">
        <w:t>zabbix</w:t>
      </w:r>
      <w:r w:rsidRPr="00124EF7">
        <w:t>默认语言为简体中文</w:t>
      </w:r>
    </w:p>
    <w:p w:rsidR="00124EF7" w:rsidRDefault="00124EF7" w:rsidP="00124EF7">
      <w:r>
        <w:rPr>
          <w:rFonts w:hint="eastAsia"/>
        </w:rPr>
        <w:t>#</w:t>
      </w:r>
      <w:r w:rsidRPr="00124EF7">
        <w:rPr>
          <w:rFonts w:hint="eastAsia"/>
        </w:rPr>
        <w:t>修改系统配置文件，让</w:t>
      </w:r>
      <w:r w:rsidRPr="00124EF7">
        <w:t>web页面支持简体中文显示</w:t>
      </w:r>
    </w:p>
    <w:p w:rsidR="009B78EB" w:rsidRDefault="00124EF7" w:rsidP="00124EF7">
      <w:r>
        <w:rPr>
          <w:rFonts w:hint="eastAsia"/>
        </w:rPr>
        <w:t>#</w:t>
      </w:r>
      <w:r w:rsidR="00B469EB" w:rsidRPr="00B469EB">
        <w:t>vi /var/www/html/zabbix/include/locales.inc.php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24EF7" w:rsidTr="00124EF7">
        <w:tc>
          <w:tcPr>
            <w:tcW w:w="8388" w:type="dxa"/>
          </w:tcPr>
          <w:p w:rsidR="00124EF7" w:rsidRDefault="00124EF7" w:rsidP="00124EF7">
            <w:pPr>
              <w:ind w:left="0"/>
            </w:pPr>
            <w:r w:rsidRPr="00124EF7">
              <w:t>#也就是把false改为true</w:t>
            </w:r>
          </w:p>
          <w:p w:rsidR="00124EF7" w:rsidRDefault="00124EF7" w:rsidP="00124EF7">
            <w:pPr>
              <w:ind w:left="0"/>
            </w:pPr>
            <w:r w:rsidRPr="00124EF7">
              <w:t xml:space="preserve">'zh_CN' =&gt; ['name' =&gt; _('Chinese (zh_CN)'), 'display' =&gt; true], </w:t>
            </w:r>
          </w:p>
        </w:tc>
      </w:tr>
    </w:tbl>
    <w:p w:rsidR="00124EF7" w:rsidRDefault="00124EF7" w:rsidP="00124EF7"/>
    <w:p w:rsidR="00124EF7" w:rsidRDefault="00124EF7" w:rsidP="00124EF7">
      <w:r>
        <w:rPr>
          <w:rFonts w:hint="eastAsia"/>
        </w:rPr>
        <w:t>#</w:t>
      </w:r>
      <w:r w:rsidRPr="00124EF7">
        <w:rPr>
          <w:rFonts w:hint="eastAsia"/>
        </w:rPr>
        <w:t>替换监控图像上系统默认的字体</w:t>
      </w:r>
    </w:p>
    <w:p w:rsidR="00124EF7" w:rsidRDefault="00124EF7" w:rsidP="0045655B">
      <w:r>
        <w:rPr>
          <w:rFonts w:hint="eastAsia"/>
        </w:rPr>
        <w:t>在</w:t>
      </w:r>
      <w:r>
        <w:t>Windows系统中的C:\Windows\Fonts目录中复制出一个中文字体文件，例如</w:t>
      </w:r>
      <w:r w:rsidR="0045655B">
        <w:t>msyh.ttf</w:t>
      </w:r>
      <w:r>
        <w:rPr>
          <w:rFonts w:hint="eastAsia"/>
        </w:rPr>
        <w:t>把字体文件</w:t>
      </w:r>
      <w:r>
        <w:t>msyh.ttf上传到zabbix站点根目录下fonts文件夹中</w:t>
      </w:r>
      <w:r w:rsidR="0045655B" w:rsidRPr="0045655B">
        <w:t>/var/www/html/zabbix/fonts</w:t>
      </w:r>
    </w:p>
    <w:p w:rsidR="009F6C18" w:rsidRDefault="009F6C18" w:rsidP="009F6C18">
      <w:pPr>
        <w:pStyle w:val="Heading1"/>
      </w:pPr>
      <w:r>
        <w:rPr>
          <w:rFonts w:hint="eastAsia"/>
        </w:rPr>
        <w:t>安装</w:t>
      </w:r>
      <w:r>
        <w:rPr>
          <w:rFonts w:hint="eastAsia"/>
        </w:rPr>
        <w:t>Zabbix-Agent</w:t>
      </w:r>
    </w:p>
    <w:p w:rsidR="00212631" w:rsidRPr="00212631" w:rsidRDefault="00212631" w:rsidP="00212631">
      <w:pPr>
        <w:pStyle w:val="Heading2"/>
        <w:numPr>
          <w:ilvl w:val="0"/>
          <w:numId w:val="19"/>
        </w:num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57E0D" w:rsidTr="00657E0D">
        <w:tc>
          <w:tcPr>
            <w:tcW w:w="8388" w:type="dxa"/>
          </w:tcPr>
          <w:p w:rsidR="007737D8" w:rsidRDefault="007737D8" w:rsidP="00657E0D">
            <w:pPr>
              <w:ind w:left="0"/>
            </w:pPr>
            <w:r w:rsidRPr="007737D8">
              <w:t xml:space="preserve">yum install tree gcc gcc-c++ </w:t>
            </w:r>
            <w:r w:rsidR="00146E9E">
              <w:t xml:space="preserve"> </w:t>
            </w:r>
            <w:r w:rsidRPr="007737D8">
              <w:t>-y</w:t>
            </w:r>
          </w:p>
          <w:p w:rsidR="00657E0D" w:rsidRDefault="00657E0D" w:rsidP="00657E0D">
            <w:pPr>
              <w:ind w:left="0"/>
            </w:pPr>
            <w:r w:rsidRPr="002E0B9C">
              <w:t>cd /usr/local/src</w:t>
            </w:r>
          </w:p>
          <w:p w:rsidR="00657E0D" w:rsidRDefault="00657E0D" w:rsidP="00657E0D">
            <w:pPr>
              <w:ind w:left="0"/>
            </w:pPr>
            <w:r w:rsidRPr="007B7CD3">
              <w:t xml:space="preserve">wget </w:t>
            </w:r>
            <w:hyperlink r:id="rId15" w:history="1">
              <w:r w:rsidRPr="007B7CD3">
                <w:t>http://jaist.dl.sourceforge.net/project/zabbix/ZABBIX%20Latest%20Stable/2.2.11/zabbix-2.2.11.tar.gz</w:t>
              </w:r>
            </w:hyperlink>
          </w:p>
          <w:p w:rsidR="00657E0D" w:rsidRDefault="00657E0D" w:rsidP="00657E0D">
            <w:pPr>
              <w:ind w:left="0"/>
            </w:pPr>
            <w:r w:rsidRPr="007B7CD3">
              <w:t>groupadd zabbix -g 201</w:t>
            </w:r>
          </w:p>
          <w:p w:rsidR="00657E0D" w:rsidRDefault="00657E0D" w:rsidP="00657E0D">
            <w:pPr>
              <w:ind w:left="0"/>
            </w:pPr>
            <w:r w:rsidRPr="007B7CD3">
              <w:t>useradd -g zabbix -u 201 -m zabbix</w:t>
            </w:r>
          </w:p>
          <w:p w:rsidR="00657E0D" w:rsidRDefault="00657E0D" w:rsidP="00657E0D">
            <w:pPr>
              <w:ind w:left="0"/>
            </w:pPr>
            <w:r w:rsidRPr="007B7CD3">
              <w:t>tar -zxvf zabbix-2.2.11.tar.gz</w:t>
            </w:r>
          </w:p>
          <w:p w:rsidR="00657E0D" w:rsidRDefault="00657E0D" w:rsidP="00657E0D">
            <w:pPr>
              <w:ind w:left="0"/>
            </w:pPr>
            <w:r w:rsidRPr="007B7CD3">
              <w:t>cd zabbix-2.2.11</w:t>
            </w:r>
          </w:p>
          <w:p w:rsidR="00657E0D" w:rsidRDefault="00657E0D" w:rsidP="00B469EB">
            <w:pPr>
              <w:ind w:left="0"/>
            </w:pPr>
            <w:r w:rsidRPr="00657E0D">
              <w:t>./configure --prefix=/usr/local/zabbix --sysconfdir=/etc/zabbix --enable-agent</w:t>
            </w:r>
          </w:p>
          <w:p w:rsidR="00657E0D" w:rsidRDefault="00657E0D" w:rsidP="00B469EB">
            <w:pPr>
              <w:ind w:left="0"/>
            </w:pPr>
            <w:r>
              <w:rPr>
                <w:rFonts w:hint="eastAsia"/>
              </w:rPr>
              <w:t>make &amp;&amp; make install</w:t>
            </w:r>
          </w:p>
          <w:p w:rsidR="007737D8" w:rsidRDefault="007737D8" w:rsidP="00B469EB">
            <w:pPr>
              <w:ind w:left="0"/>
            </w:pPr>
          </w:p>
          <w:p w:rsidR="007737D8" w:rsidRDefault="007737D8" w:rsidP="00B469EB">
            <w:pPr>
              <w:ind w:left="0"/>
            </w:pPr>
            <w:r w:rsidRPr="007737D8">
              <w:t>mkdir /var/log/zabbix</w:t>
            </w:r>
          </w:p>
          <w:p w:rsidR="007737D8" w:rsidRDefault="007737D8" w:rsidP="007737D8">
            <w:pPr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chown zabbix.zabbix /var/log/zabbix</w:t>
            </w:r>
          </w:p>
          <w:p w:rsidR="007737D8" w:rsidRDefault="007737D8" w:rsidP="007737D8">
            <w:pPr>
              <w:ind w:left="0"/>
            </w:pPr>
            <w:r w:rsidRPr="007737D8">
              <w:t>cp misc/init.d/fedora/core/zabbix_agentd  /etc/init.d/</w:t>
            </w:r>
          </w:p>
          <w:p w:rsidR="007737D8" w:rsidRDefault="007737D8" w:rsidP="007737D8">
            <w:pPr>
              <w:ind w:left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chmod 755 /etc/init.d/zabbix_agentd</w:t>
            </w:r>
          </w:p>
          <w:p w:rsidR="007737D8" w:rsidRDefault="007737D8" w:rsidP="007737D8">
            <w:pPr>
              <w:ind w:left="0"/>
              <w:rPr>
                <w:shd w:val="clear" w:color="auto" w:fill="FFFFFF"/>
              </w:rPr>
            </w:pPr>
          </w:p>
          <w:p w:rsidR="007737D8" w:rsidRDefault="007737D8" w:rsidP="007737D8">
            <w:pPr>
              <w:ind w:left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lastRenderedPageBreak/>
              <w:t>#防火墙开放端口</w:t>
            </w:r>
          </w:p>
          <w:p w:rsidR="007737D8" w:rsidRDefault="007737D8" w:rsidP="007737D8">
            <w:pPr>
              <w:ind w:left="0"/>
            </w:pPr>
            <w:r w:rsidRPr="007737D8">
              <w:t>-A INPUT -p tcp -m multiport --dports 10050:10051 -j ACCEPT</w:t>
            </w:r>
          </w:p>
          <w:p w:rsidR="007737D8" w:rsidRDefault="007737D8" w:rsidP="007737D8">
            <w:pPr>
              <w:ind w:left="0"/>
            </w:pPr>
            <w:r w:rsidRPr="007737D8">
              <w:t>sed -i "s@BASEDIR=/usr/local@BASEDIR=/usr/local/zabbix@g" /etc/init.d/zabbix_agentd</w:t>
            </w:r>
          </w:p>
          <w:p w:rsidR="007737D8" w:rsidRDefault="00FD53E8" w:rsidP="007737D8">
            <w:pPr>
              <w:ind w:left="0"/>
            </w:pPr>
            <w:r w:rsidRPr="00FD53E8">
              <w:t>cat &gt;&gt;/etc/services &lt;&lt;eof</w:t>
            </w:r>
          </w:p>
          <w:p w:rsidR="00FD53E8" w:rsidRDefault="00FD53E8" w:rsidP="00FD53E8">
            <w:pPr>
              <w:ind w:left="0"/>
            </w:pPr>
            <w:r>
              <w:t>zabbix-agent 10050/tcp # Zabbix Agent</w:t>
            </w:r>
          </w:p>
          <w:p w:rsidR="00FD53E8" w:rsidRDefault="00FD53E8" w:rsidP="00FD53E8">
            <w:pPr>
              <w:ind w:left="0"/>
            </w:pPr>
            <w:r>
              <w:t>zabbix-agent 10050/udp # Zabbix Agent</w:t>
            </w:r>
          </w:p>
          <w:p w:rsidR="00FD53E8" w:rsidRDefault="00FD53E8" w:rsidP="00FD53E8">
            <w:pPr>
              <w:ind w:left="0"/>
            </w:pPr>
            <w:r>
              <w:t>zabbix-trapper 10051/tcp # Zabbix Trapper</w:t>
            </w:r>
          </w:p>
          <w:p w:rsidR="00FD53E8" w:rsidRDefault="00FD53E8" w:rsidP="00FD53E8">
            <w:pPr>
              <w:ind w:left="0"/>
            </w:pPr>
            <w:r>
              <w:t>zabbix-trapper 10051/udp # Zabbix Trapper</w:t>
            </w:r>
          </w:p>
          <w:p w:rsidR="007737D8" w:rsidRDefault="00FD53E8" w:rsidP="007737D8">
            <w:pPr>
              <w:ind w:left="0"/>
            </w:pPr>
            <w:r w:rsidRPr="00FD53E8">
              <w:t>eof</w:t>
            </w:r>
          </w:p>
          <w:p w:rsidR="00212631" w:rsidRDefault="00212631" w:rsidP="007737D8">
            <w:pPr>
              <w:ind w:left="0"/>
            </w:pPr>
          </w:p>
          <w:p w:rsidR="00212631" w:rsidRDefault="00212631" w:rsidP="007737D8">
            <w:pPr>
              <w:ind w:left="0"/>
            </w:pPr>
            <w:r>
              <w:rPr>
                <w:rFonts w:hint="eastAsia"/>
              </w:rPr>
              <w:t>#配置zabbix_agentd.conf</w:t>
            </w:r>
          </w:p>
          <w:p w:rsidR="00212631" w:rsidRDefault="00212631" w:rsidP="007737D8">
            <w:pPr>
              <w:ind w:left="0"/>
            </w:pPr>
            <w:r>
              <w:rPr>
                <w:rFonts w:hint="eastAsia"/>
              </w:rPr>
              <w:t>#Server：被动模式，允许那台服务器连接Agent</w:t>
            </w:r>
          </w:p>
          <w:p w:rsidR="00212631" w:rsidRDefault="00212631" w:rsidP="007737D8">
            <w:pPr>
              <w:ind w:left="0"/>
            </w:pPr>
            <w:r>
              <w:rPr>
                <w:rFonts w:hint="eastAsia"/>
              </w:rPr>
              <w:t>#ServerActive：主动模式，向哪台服务器传送数据</w:t>
            </w:r>
          </w:p>
          <w:p w:rsidR="00212631" w:rsidRDefault="00780CF6" w:rsidP="007737D8">
            <w:pPr>
              <w:ind w:left="0"/>
            </w:pPr>
            <w:r w:rsidRPr="00780CF6">
              <w:t>egrep -v "(#|^$)" /etc/zabbix/zabbix_agent.conf</w:t>
            </w:r>
          </w:p>
          <w:p w:rsidR="00780CF6" w:rsidRDefault="00780CF6" w:rsidP="007737D8">
            <w:pPr>
              <w:ind w:left="0"/>
            </w:pPr>
            <w:r w:rsidRPr="00780CF6">
              <w:t>vi /etc/zabbix/zabbix_agent.conf</w:t>
            </w:r>
          </w:p>
          <w:p w:rsidR="00780CF6" w:rsidRDefault="00780CF6" w:rsidP="007737D8">
            <w:pPr>
              <w:ind w:left="0"/>
            </w:pPr>
            <w:r>
              <w:rPr>
                <w:rFonts w:hint="eastAsia"/>
              </w:rPr>
              <w:t>#修改</w:t>
            </w:r>
          </w:p>
          <w:p w:rsidR="00780CF6" w:rsidRDefault="00780CF6" w:rsidP="007737D8">
            <w:pPr>
              <w:ind w:left="0"/>
            </w:pPr>
            <w:r w:rsidRPr="00780CF6">
              <w:t>ServerActive=172.16.130.53</w:t>
            </w:r>
          </w:p>
          <w:p w:rsidR="00780CF6" w:rsidRDefault="00780CF6" w:rsidP="007737D8">
            <w:pPr>
              <w:ind w:left="0"/>
            </w:pPr>
          </w:p>
          <w:p w:rsidR="00780CF6" w:rsidRDefault="00780CF6" w:rsidP="007737D8">
            <w:pPr>
              <w:ind w:left="0"/>
            </w:pPr>
            <w:r w:rsidRPr="00780CF6">
              <w:t>chkconfig zabbix_agentd on</w:t>
            </w:r>
          </w:p>
          <w:p w:rsidR="00780CF6" w:rsidRDefault="00780CF6" w:rsidP="007737D8">
            <w:pPr>
              <w:ind w:left="0"/>
            </w:pPr>
            <w:r w:rsidRPr="00780CF6">
              <w:t>service zabbix_agentd start</w:t>
            </w:r>
          </w:p>
          <w:p w:rsidR="007737D8" w:rsidRDefault="007737D8" w:rsidP="007737D8">
            <w:pPr>
              <w:ind w:left="0"/>
            </w:pPr>
          </w:p>
        </w:tc>
      </w:tr>
    </w:tbl>
    <w:p w:rsidR="00B469EB" w:rsidRPr="00B469EB" w:rsidRDefault="00B469EB" w:rsidP="00B469EB"/>
    <w:p w:rsidR="00A06159" w:rsidRDefault="00780CF6" w:rsidP="00780CF6">
      <w:pPr>
        <w:pStyle w:val="Heading2"/>
      </w:pPr>
      <w:r>
        <w:rPr>
          <w:rFonts w:hint="eastAsia"/>
        </w:rPr>
        <w:t>Windows</w:t>
      </w:r>
      <w:r>
        <w:rPr>
          <w:rFonts w:hint="eastAsia"/>
        </w:rPr>
        <w:t>中安装</w:t>
      </w:r>
      <w:r>
        <w:rPr>
          <w:rFonts w:hint="eastAsia"/>
        </w:rPr>
        <w:t>Zabbix-Agent</w:t>
      </w:r>
    </w:p>
    <w:tbl>
      <w:tblPr>
        <w:tblStyle w:val="TableGrid"/>
        <w:tblW w:w="8550" w:type="dxa"/>
        <w:tblInd w:w="468" w:type="dxa"/>
        <w:tblLook w:val="04A0"/>
      </w:tblPr>
      <w:tblGrid>
        <w:gridCol w:w="8550"/>
      </w:tblGrid>
      <w:tr w:rsidR="00B73C13" w:rsidTr="008A661C">
        <w:tc>
          <w:tcPr>
            <w:tcW w:w="8550" w:type="dxa"/>
          </w:tcPr>
          <w:p w:rsidR="008A661C" w:rsidRDefault="008A661C" w:rsidP="00780CF6">
            <w:pPr>
              <w:ind w:left="0"/>
            </w:pPr>
            <w:r>
              <w:rPr>
                <w:rFonts w:hint="eastAsia"/>
              </w:rPr>
              <w:t>#第一步：安装配置</w:t>
            </w:r>
            <w:r w:rsidRPr="008A661C">
              <w:t>Zabbix-Agent</w:t>
            </w:r>
          </w:p>
          <w:p w:rsidR="008A661C" w:rsidRDefault="008A661C" w:rsidP="00780CF6">
            <w:pPr>
              <w:ind w:left="0"/>
            </w:pPr>
            <w:r>
              <w:rPr>
                <w:rFonts w:hint="eastAsia"/>
              </w:rPr>
              <w:t>下载zabbix_agents_2.2.11.win.zip到本地，然后解压到</w:t>
            </w:r>
            <w:r w:rsidRPr="008A661C">
              <w:t>C:\Program Files</w:t>
            </w:r>
          </w:p>
          <w:p w:rsidR="008A661C" w:rsidRDefault="008A661C" w:rsidP="00780CF6">
            <w:pPr>
              <w:ind w:left="0"/>
            </w:pPr>
            <w:r>
              <w:rPr>
                <w:rFonts w:hint="eastAsia"/>
              </w:rPr>
              <w:t>配置zabbix_agentd.conf</w:t>
            </w:r>
          </w:p>
          <w:p w:rsidR="008A661C" w:rsidRDefault="008A661C" w:rsidP="00780CF6">
            <w:pPr>
              <w:ind w:left="0"/>
            </w:pPr>
          </w:p>
          <w:p w:rsidR="008A661C" w:rsidRDefault="008A661C" w:rsidP="00780CF6">
            <w:pPr>
              <w:ind w:left="0"/>
            </w:pPr>
            <w:r>
              <w:rPr>
                <w:rFonts w:hint="eastAsia"/>
              </w:rPr>
              <w:t>#第二步：注册服务</w:t>
            </w:r>
          </w:p>
          <w:p w:rsidR="008A661C" w:rsidRDefault="008A661C" w:rsidP="00780CF6">
            <w:pPr>
              <w:ind w:left="0"/>
            </w:pPr>
            <w:r>
              <w:rPr>
                <w:rFonts w:hint="eastAsia"/>
              </w:rPr>
              <w:t xml:space="preserve">cd </w:t>
            </w:r>
            <w:r w:rsidRPr="008A661C">
              <w:t>"C:\Program Files\bin\win64\"</w:t>
            </w:r>
          </w:p>
          <w:p w:rsidR="008A661C" w:rsidRDefault="008A661C" w:rsidP="00780CF6">
            <w:pPr>
              <w:ind w:left="0"/>
            </w:pPr>
            <w:r w:rsidRPr="008A661C">
              <w:t>.\zabbix_agentd.exe --install -c "C:\Program Files\conf\zabbix_agentd.win.conf"</w:t>
            </w:r>
          </w:p>
          <w:p w:rsidR="008A661C" w:rsidRDefault="008A661C" w:rsidP="00780CF6">
            <w:pPr>
              <w:ind w:left="0"/>
            </w:pPr>
          </w:p>
          <w:p w:rsidR="008A661C" w:rsidRDefault="008A661C" w:rsidP="00780CF6">
            <w:pPr>
              <w:ind w:left="0"/>
            </w:pPr>
            <w:r>
              <w:rPr>
                <w:rFonts w:hint="eastAsia"/>
              </w:rPr>
              <w:t>#第三步：启动服务</w:t>
            </w:r>
          </w:p>
          <w:p w:rsidR="008A661C" w:rsidRDefault="008A661C" w:rsidP="00780CF6">
            <w:pPr>
              <w:ind w:left="0"/>
            </w:pPr>
            <w:r w:rsidRPr="008A661C">
              <w:lastRenderedPageBreak/>
              <w:t>net start "zabbix Agent"</w:t>
            </w:r>
          </w:p>
          <w:p w:rsidR="008A661C" w:rsidRDefault="008A661C" w:rsidP="00780CF6">
            <w:pPr>
              <w:ind w:left="0"/>
            </w:pPr>
            <w:r w:rsidRPr="008A661C">
              <w:t>net stop "zabbix Agent"</w:t>
            </w:r>
          </w:p>
        </w:tc>
      </w:tr>
    </w:tbl>
    <w:p w:rsidR="00780CF6" w:rsidRDefault="00780CF6" w:rsidP="00780CF6"/>
    <w:p w:rsidR="008A661C" w:rsidRDefault="008A661C" w:rsidP="00780CF6"/>
    <w:p w:rsidR="008A661C" w:rsidRPr="00780CF6" w:rsidRDefault="008A661C" w:rsidP="00780CF6"/>
    <w:sectPr w:rsidR="008A661C" w:rsidRPr="00780CF6" w:rsidSect="00C03A83"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0AD" w:rsidRPr="009F6C18" w:rsidRDefault="002570AD" w:rsidP="009F6C18">
      <w:pPr>
        <w:pStyle w:val="Heading2"/>
        <w:spacing w:before="0"/>
        <w:rPr>
          <w:rFonts w:eastAsia="微软雅黑" w:cstheme="minorBidi"/>
          <w:bCs w:val="0"/>
          <w:sz w:val="24"/>
          <w:szCs w:val="22"/>
        </w:rPr>
      </w:pPr>
      <w:r>
        <w:separator/>
      </w:r>
    </w:p>
  </w:endnote>
  <w:endnote w:type="continuationSeparator" w:id="1">
    <w:p w:rsidR="002570AD" w:rsidRPr="009F6C18" w:rsidRDefault="002570AD" w:rsidP="009F6C18">
      <w:pPr>
        <w:pStyle w:val="Heading2"/>
        <w:spacing w:before="0"/>
        <w:rPr>
          <w:rFonts w:eastAsia="微软雅黑" w:cstheme="minorBidi"/>
          <w:bCs w:val="0"/>
          <w:sz w:val="24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68458"/>
      <w:docPartObj>
        <w:docPartGallery w:val="Page Numbers (Bottom of Page)"/>
        <w:docPartUnique/>
      </w:docPartObj>
    </w:sdtPr>
    <w:sdtContent>
      <w:p w:rsidR="009F6C18" w:rsidRDefault="00B7344E">
        <w:pPr>
          <w:pStyle w:val="Footer"/>
          <w:jc w:val="right"/>
        </w:pPr>
        <w:fldSimple w:instr=" PAGE   \* MERGEFORMAT ">
          <w:r w:rsidR="00146E9E">
            <w:rPr>
              <w:noProof/>
            </w:rPr>
            <w:t>11</w:t>
          </w:r>
        </w:fldSimple>
      </w:p>
    </w:sdtContent>
  </w:sdt>
  <w:p w:rsidR="009F6C18" w:rsidRDefault="009F6C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0AD" w:rsidRPr="009F6C18" w:rsidRDefault="002570AD" w:rsidP="009F6C18">
      <w:pPr>
        <w:pStyle w:val="Heading2"/>
        <w:spacing w:before="0"/>
        <w:rPr>
          <w:rFonts w:eastAsia="微软雅黑" w:cstheme="minorBidi"/>
          <w:bCs w:val="0"/>
          <w:sz w:val="24"/>
          <w:szCs w:val="22"/>
        </w:rPr>
      </w:pPr>
      <w:r>
        <w:separator/>
      </w:r>
    </w:p>
  </w:footnote>
  <w:footnote w:type="continuationSeparator" w:id="1">
    <w:p w:rsidR="002570AD" w:rsidRPr="009F6C18" w:rsidRDefault="002570AD" w:rsidP="009F6C18">
      <w:pPr>
        <w:pStyle w:val="Heading2"/>
        <w:spacing w:before="0"/>
        <w:rPr>
          <w:rFonts w:eastAsia="微软雅黑" w:cstheme="minorBidi"/>
          <w:bCs w:val="0"/>
          <w:sz w:val="24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248EB7E6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016D"/>
    <w:rsid w:val="00011334"/>
    <w:rsid w:val="000454F1"/>
    <w:rsid w:val="00124EF7"/>
    <w:rsid w:val="00146E9E"/>
    <w:rsid w:val="001C38F0"/>
    <w:rsid w:val="001D57BB"/>
    <w:rsid w:val="001E104A"/>
    <w:rsid w:val="001F056A"/>
    <w:rsid w:val="00212631"/>
    <w:rsid w:val="00221219"/>
    <w:rsid w:val="00245A35"/>
    <w:rsid w:val="002570AD"/>
    <w:rsid w:val="002E0B9C"/>
    <w:rsid w:val="002F5FA9"/>
    <w:rsid w:val="0031016D"/>
    <w:rsid w:val="00385CFC"/>
    <w:rsid w:val="003B1C5F"/>
    <w:rsid w:val="003D0D3C"/>
    <w:rsid w:val="003D38ED"/>
    <w:rsid w:val="0045655B"/>
    <w:rsid w:val="004D2D5E"/>
    <w:rsid w:val="00505B27"/>
    <w:rsid w:val="00562410"/>
    <w:rsid w:val="00583F2D"/>
    <w:rsid w:val="00595428"/>
    <w:rsid w:val="005C7CCA"/>
    <w:rsid w:val="006543A4"/>
    <w:rsid w:val="00657E0D"/>
    <w:rsid w:val="006722A1"/>
    <w:rsid w:val="006F6601"/>
    <w:rsid w:val="00702A48"/>
    <w:rsid w:val="007737D8"/>
    <w:rsid w:val="00780CF6"/>
    <w:rsid w:val="00784851"/>
    <w:rsid w:val="007A462D"/>
    <w:rsid w:val="007A6667"/>
    <w:rsid w:val="007B6DD4"/>
    <w:rsid w:val="007B7CD3"/>
    <w:rsid w:val="008261CD"/>
    <w:rsid w:val="008A661C"/>
    <w:rsid w:val="008B5ACA"/>
    <w:rsid w:val="008C5117"/>
    <w:rsid w:val="00904415"/>
    <w:rsid w:val="00913338"/>
    <w:rsid w:val="00927601"/>
    <w:rsid w:val="00994C16"/>
    <w:rsid w:val="0099619D"/>
    <w:rsid w:val="009B0733"/>
    <w:rsid w:val="009B78EB"/>
    <w:rsid w:val="009D5000"/>
    <w:rsid w:val="009E668C"/>
    <w:rsid w:val="009F3DF2"/>
    <w:rsid w:val="009F6C18"/>
    <w:rsid w:val="00A06159"/>
    <w:rsid w:val="00A133DD"/>
    <w:rsid w:val="00A4789E"/>
    <w:rsid w:val="00B469EB"/>
    <w:rsid w:val="00B52A8F"/>
    <w:rsid w:val="00B7344E"/>
    <w:rsid w:val="00B73C13"/>
    <w:rsid w:val="00BA3672"/>
    <w:rsid w:val="00C03A83"/>
    <w:rsid w:val="00CC22B0"/>
    <w:rsid w:val="00D232B6"/>
    <w:rsid w:val="00D24EDE"/>
    <w:rsid w:val="00D805BF"/>
    <w:rsid w:val="00D80E2B"/>
    <w:rsid w:val="00D8731E"/>
    <w:rsid w:val="00DB6FA6"/>
    <w:rsid w:val="00DD4D55"/>
    <w:rsid w:val="00DE0CCB"/>
    <w:rsid w:val="00DE6E85"/>
    <w:rsid w:val="00E46537"/>
    <w:rsid w:val="00E535AA"/>
    <w:rsid w:val="00E77A6C"/>
    <w:rsid w:val="00EA05F0"/>
    <w:rsid w:val="00EF3DCE"/>
    <w:rsid w:val="00F163A7"/>
    <w:rsid w:val="00F37F94"/>
    <w:rsid w:val="00F906AD"/>
    <w:rsid w:val="00FC7181"/>
    <w:rsid w:val="00FD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31016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F6C1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C18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F6C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C18"/>
    <w:rPr>
      <w:rFonts w:ascii="微软雅黑" w:hAnsi="微软雅黑"/>
      <w:sz w:val="24"/>
    </w:rPr>
  </w:style>
  <w:style w:type="character" w:styleId="Hyperlink">
    <w:name w:val="Hyperlink"/>
    <w:basedOn w:val="DefaultParagraphFont"/>
    <w:uiPriority w:val="99"/>
    <w:unhideWhenUsed/>
    <w:rsid w:val="007B7C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6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9EB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B469EB"/>
  </w:style>
  <w:style w:type="character" w:customStyle="1" w:styleId="keyword">
    <w:name w:val="keyword"/>
    <w:basedOn w:val="DefaultParagraphFont"/>
    <w:rsid w:val="00B469EB"/>
  </w:style>
  <w:style w:type="character" w:customStyle="1" w:styleId="comment">
    <w:name w:val="comment"/>
    <w:basedOn w:val="DefaultParagraphFont"/>
    <w:rsid w:val="00B46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ist.dl.sourceforge.net/project/zabbix/ZABBIX%20Latest%20Stable/2.2.11/zabbix-2.2.11.tar.gz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jaist.dl.sourceforge.net/project/zabbix/ZABBIX%20Latest%20Stable/2.2.11/zabbix-2.2.11.tar.gz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1491</TotalTime>
  <Pages>12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60</cp:revision>
  <dcterms:created xsi:type="dcterms:W3CDTF">2016-02-17T06:29:00Z</dcterms:created>
  <dcterms:modified xsi:type="dcterms:W3CDTF">2016-03-31T09:34:00Z</dcterms:modified>
</cp:coreProperties>
</file>