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881841" w:rsidP="00881841">
      <w:pPr>
        <w:pStyle w:val="Title"/>
        <w:rPr>
          <w:rFonts w:hint="eastAsia"/>
        </w:rPr>
      </w:pP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的安装和使用</w:t>
      </w:r>
    </w:p>
    <w:p w:rsidR="004F74D9" w:rsidRDefault="004F74D9" w:rsidP="004F74D9">
      <w:pPr>
        <w:pStyle w:val="Heading1"/>
        <w:rPr>
          <w:rFonts w:hint="eastAsia"/>
        </w:rPr>
      </w:pP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的安装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6700EF" w:rsidTr="006700EF">
        <w:tc>
          <w:tcPr>
            <w:tcW w:w="8388" w:type="dxa"/>
          </w:tcPr>
          <w:p w:rsidR="006700EF" w:rsidRDefault="006700EF" w:rsidP="006700EF">
            <w:pPr>
              <w:ind w:left="0"/>
            </w:pPr>
            <w:r>
              <w:t>//配置系统防火墙,把HTTP和SSH端口开放.</w:t>
            </w:r>
          </w:p>
          <w:p w:rsidR="006700EF" w:rsidRDefault="006700EF" w:rsidP="006700EF">
            <w:pPr>
              <w:ind w:left="0"/>
            </w:pPr>
            <w:r>
              <w:t xml:space="preserve">yum install curl </w:t>
            </w:r>
            <w:proofErr w:type="spellStart"/>
            <w:r>
              <w:t>openssh</w:t>
            </w:r>
            <w:proofErr w:type="spellEnd"/>
            <w:r>
              <w:t xml:space="preserve">-server postfix </w:t>
            </w:r>
            <w:proofErr w:type="spellStart"/>
            <w:r>
              <w:t>cronie</w:t>
            </w:r>
            <w:proofErr w:type="spellEnd"/>
          </w:p>
          <w:p w:rsidR="006700EF" w:rsidRDefault="006700EF" w:rsidP="006700EF">
            <w:pPr>
              <w:ind w:left="0"/>
            </w:pPr>
            <w:r>
              <w:t>service postfix start</w:t>
            </w:r>
          </w:p>
          <w:p w:rsidR="006700EF" w:rsidRDefault="006700EF" w:rsidP="006700EF">
            <w:pPr>
              <w:ind w:left="0"/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chkconfig</w:t>
            </w:r>
            <w:proofErr w:type="spellEnd"/>
            <w:r>
              <w:t xml:space="preserve"> postfix on</w:t>
            </w:r>
          </w:p>
          <w:p w:rsidR="006700EF" w:rsidRDefault="006700EF" w:rsidP="006700EF">
            <w:pPr>
              <w:ind w:left="0"/>
            </w:pPr>
            <w:proofErr w:type="spellStart"/>
            <w:r>
              <w:t>lokkit</w:t>
            </w:r>
            <w:proofErr w:type="spellEnd"/>
            <w:r>
              <w:t xml:space="preserve"> -s http -s </w:t>
            </w:r>
            <w:proofErr w:type="spellStart"/>
            <w:r>
              <w:t>ssh</w:t>
            </w:r>
            <w:proofErr w:type="spellEnd"/>
          </w:p>
          <w:p w:rsidR="006700EF" w:rsidRDefault="006700EF" w:rsidP="006700EF">
            <w:pPr>
              <w:ind w:left="0"/>
            </w:pPr>
          </w:p>
          <w:p w:rsidR="006700EF" w:rsidRDefault="006700EF" w:rsidP="006700EF">
            <w:pPr>
              <w:ind w:left="0"/>
            </w:pPr>
            <w:r>
              <w:t>//下载rpm安装包</w:t>
            </w:r>
          </w:p>
          <w:p w:rsidR="006700EF" w:rsidRDefault="006700EF" w:rsidP="006700EF">
            <w:pPr>
              <w:ind w:left="0"/>
              <w:rPr>
                <w:rFonts w:hint="eastAsia"/>
              </w:rPr>
            </w:pPr>
            <w:r w:rsidRPr="006700EF">
              <w:t>curl -LJO https://packages.gitlab.com/gitlab/gitlab-ce/packages/el/7/gitlab-ce-8.12.3-ce.0.el7.x86_64.rpm/download</w:t>
            </w:r>
          </w:p>
          <w:p w:rsidR="006700EF" w:rsidRDefault="006700EF" w:rsidP="006700EF">
            <w:pPr>
              <w:ind w:left="0"/>
            </w:pPr>
            <w:r>
              <w:t>rpm -</w:t>
            </w:r>
            <w:proofErr w:type="spellStart"/>
            <w:r>
              <w:t>ivh</w:t>
            </w:r>
            <w:proofErr w:type="spellEnd"/>
            <w:r>
              <w:t xml:space="preserve"> </w:t>
            </w:r>
            <w:r w:rsidRPr="006700EF">
              <w:t>gitlab-ce-8.12.3-ce.0.el7.x86_64.rpm</w:t>
            </w:r>
          </w:p>
          <w:p w:rsidR="006700EF" w:rsidRDefault="006700EF" w:rsidP="006700EF">
            <w:pPr>
              <w:ind w:left="0"/>
            </w:pPr>
          </w:p>
          <w:p w:rsidR="006700EF" w:rsidRDefault="006700EF" w:rsidP="006700EF">
            <w:pPr>
              <w:ind w:left="0"/>
            </w:pPr>
            <w:r>
              <w:t>//这一步也可以用管道的方式安装：</w:t>
            </w:r>
          </w:p>
          <w:p w:rsidR="006700EF" w:rsidRDefault="006700EF" w:rsidP="006700EF">
            <w:pPr>
              <w:ind w:left="0"/>
            </w:pPr>
            <w:r>
              <w:t>//</w:t>
            </w:r>
            <w:proofErr w:type="spellStart"/>
            <w:r>
              <w:t>sudo</w:t>
            </w:r>
            <w:proofErr w:type="spellEnd"/>
            <w:r>
              <w:t xml:space="preserve"> curl http://packages.gitlab.cc/install/gitlab-ce/script.rpm.sh | </w:t>
            </w:r>
            <w:proofErr w:type="spellStart"/>
            <w:r>
              <w:t>sudo</w:t>
            </w:r>
            <w:proofErr w:type="spellEnd"/>
            <w:r>
              <w:t xml:space="preserve"> bash</w:t>
            </w:r>
          </w:p>
          <w:p w:rsidR="006700EF" w:rsidRDefault="006700EF" w:rsidP="006700EF">
            <w:pPr>
              <w:ind w:left="0"/>
            </w:pPr>
            <w:r>
              <w:t>//</w:t>
            </w:r>
            <w:proofErr w:type="spellStart"/>
            <w:r>
              <w:t>sudo</w:t>
            </w:r>
            <w:proofErr w:type="spellEnd"/>
            <w:r>
              <w:t xml:space="preserve"> yum install </w:t>
            </w:r>
            <w:proofErr w:type="spellStart"/>
            <w:r>
              <w:t>gitlab-ce</w:t>
            </w:r>
            <w:proofErr w:type="spellEnd"/>
          </w:p>
          <w:p w:rsidR="006700EF" w:rsidRDefault="006700EF" w:rsidP="006700EF">
            <w:pPr>
              <w:ind w:left="0"/>
            </w:pPr>
          </w:p>
          <w:p w:rsidR="006700EF" w:rsidRDefault="006700EF" w:rsidP="006700EF">
            <w:pPr>
              <w:ind w:left="0"/>
            </w:pPr>
            <w:proofErr w:type="spellStart"/>
            <w:r>
              <w:t>sudo</w:t>
            </w:r>
            <w:proofErr w:type="spellEnd"/>
            <w:r>
              <w:t xml:space="preserve"> rpm -</w:t>
            </w:r>
            <w:proofErr w:type="spellStart"/>
            <w:r>
              <w:t>ivh</w:t>
            </w:r>
            <w:proofErr w:type="spellEnd"/>
            <w:r>
              <w:t xml:space="preserve"> gitlab-ce-7.10.0~omnibus.2-1.x86_64.rpm </w:t>
            </w:r>
          </w:p>
          <w:p w:rsidR="006700EF" w:rsidRDefault="006700EF" w:rsidP="006700EF">
            <w:pPr>
              <w:ind w:left="0"/>
            </w:pPr>
            <w:r>
              <w:t>//修改 自带的</w:t>
            </w:r>
            <w:proofErr w:type="spellStart"/>
            <w:r>
              <w:t>nginx</w:t>
            </w:r>
            <w:proofErr w:type="spellEnd"/>
            <w:r>
              <w:t>配置，以及邮件提醒配置</w:t>
            </w:r>
          </w:p>
          <w:p w:rsidR="006700EF" w:rsidRDefault="006700EF" w:rsidP="006700EF">
            <w:pPr>
              <w:ind w:left="0"/>
            </w:pPr>
            <w:r>
              <w:t>vim /</w:t>
            </w:r>
            <w:proofErr w:type="spellStart"/>
            <w:r>
              <w:t>var</w:t>
            </w:r>
            <w:proofErr w:type="spellEnd"/>
            <w:r>
              <w:t>/opt/</w:t>
            </w:r>
            <w:proofErr w:type="spellStart"/>
            <w:r>
              <w:t>gitlab</w:t>
            </w:r>
            <w:proofErr w:type="spellEnd"/>
            <w:r>
              <w:t>/</w:t>
            </w:r>
            <w:proofErr w:type="spellStart"/>
            <w:r>
              <w:t>nginx</w:t>
            </w:r>
            <w:proofErr w:type="spellEnd"/>
            <w:r>
              <w:t>/conf/</w:t>
            </w:r>
            <w:proofErr w:type="spellStart"/>
            <w:r>
              <w:t>gitlab-http.conf</w:t>
            </w:r>
            <w:proofErr w:type="spellEnd"/>
          </w:p>
          <w:p w:rsidR="006700EF" w:rsidRDefault="006700EF" w:rsidP="006700EF">
            <w:pPr>
              <w:ind w:left="0"/>
            </w:pPr>
            <w:r>
              <w:t>vim /etc/</w:t>
            </w:r>
            <w:proofErr w:type="spellStart"/>
            <w:r>
              <w:t>gitlab</w:t>
            </w:r>
            <w:proofErr w:type="spellEnd"/>
            <w:r>
              <w:t>/</w:t>
            </w:r>
            <w:proofErr w:type="spellStart"/>
            <w:r>
              <w:t>gitlab.rb</w:t>
            </w:r>
            <w:proofErr w:type="spellEnd"/>
          </w:p>
          <w:p w:rsidR="006700EF" w:rsidRDefault="006700EF" w:rsidP="006700EF">
            <w:pPr>
              <w:ind w:left="0"/>
            </w:pPr>
          </w:p>
          <w:p w:rsidR="006700EF" w:rsidRDefault="006700EF" w:rsidP="006700EF">
            <w:pPr>
              <w:ind w:left="0"/>
            </w:pPr>
            <w:r>
              <w:t>//保存配置</w:t>
            </w:r>
          </w:p>
          <w:p w:rsidR="006700EF" w:rsidRDefault="006700EF" w:rsidP="006700EF">
            <w:pPr>
              <w:ind w:left="0"/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gitlab-ctl</w:t>
            </w:r>
            <w:proofErr w:type="spellEnd"/>
            <w:r>
              <w:t xml:space="preserve"> reconfigure</w:t>
            </w:r>
          </w:p>
          <w:p w:rsidR="006700EF" w:rsidRDefault="006700EF" w:rsidP="006700EF">
            <w:pPr>
              <w:ind w:left="0"/>
            </w:pPr>
            <w:r>
              <w:t>//启动运行，以及查看状态</w:t>
            </w:r>
          </w:p>
          <w:p w:rsidR="006700EF" w:rsidRDefault="006700EF" w:rsidP="006700EF">
            <w:pPr>
              <w:ind w:left="0"/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gitlab-ctl</w:t>
            </w:r>
            <w:proofErr w:type="spellEnd"/>
            <w:r>
              <w:t xml:space="preserve"> start //</w:t>
            </w:r>
            <w:proofErr w:type="spellStart"/>
            <w:r>
              <w:t>stop</w:t>
            </w:r>
            <w:r w:rsidR="00E94FA3">
              <w:rPr>
                <w:rFonts w:hint="eastAsia"/>
              </w:rPr>
              <w:t>,</w:t>
            </w:r>
            <w:r w:rsidR="00A870AE">
              <w:rPr>
                <w:rFonts w:hint="eastAsia"/>
              </w:rPr>
              <w:t>restart</w:t>
            </w:r>
            <w:proofErr w:type="spellEnd"/>
          </w:p>
          <w:p w:rsidR="006700EF" w:rsidRDefault="006700EF" w:rsidP="006700EF">
            <w:pPr>
              <w:ind w:left="0"/>
              <w:rPr>
                <w:rFonts w:hint="eastAsia"/>
              </w:rPr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gitlab-ctl</w:t>
            </w:r>
            <w:proofErr w:type="spellEnd"/>
            <w:r>
              <w:t xml:space="preserve"> status</w:t>
            </w:r>
          </w:p>
          <w:p w:rsidR="00A870AE" w:rsidRDefault="00A870AE" w:rsidP="006700EF">
            <w:pPr>
              <w:ind w:left="0"/>
              <w:rPr>
                <w:rFonts w:hint="eastAsia"/>
              </w:rPr>
            </w:pPr>
          </w:p>
        </w:tc>
      </w:tr>
      <w:tr w:rsidR="00A870AE" w:rsidTr="006700EF">
        <w:tc>
          <w:tcPr>
            <w:tcW w:w="8388" w:type="dxa"/>
          </w:tcPr>
          <w:p w:rsidR="00A870AE" w:rsidRDefault="00156B02" w:rsidP="006700EF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Pr="00156B02">
              <w:rPr>
                <w:rFonts w:hint="eastAsia"/>
              </w:rPr>
              <w:t>修改配置</w:t>
            </w:r>
          </w:p>
          <w:p w:rsidR="00156B02" w:rsidRDefault="00156B02" w:rsidP="006700EF">
            <w:pPr>
              <w:ind w:left="0"/>
              <w:rPr>
                <w:rFonts w:hint="eastAsia"/>
              </w:rPr>
            </w:pPr>
          </w:p>
          <w:p w:rsidR="00156B02" w:rsidRDefault="00156B02" w:rsidP="006700EF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#</w:t>
            </w:r>
            <w:proofErr w:type="spellStart"/>
            <w:r>
              <w:rPr>
                <w:rFonts w:hint="eastAsia"/>
              </w:rPr>
              <w:t>nginx</w:t>
            </w:r>
            <w:proofErr w:type="spellEnd"/>
          </w:p>
          <w:p w:rsidR="00156B02" w:rsidRDefault="00156B02" w:rsidP="00156B02">
            <w:pPr>
              <w:ind w:left="0"/>
            </w:pPr>
            <w:r>
              <w:t xml:space="preserve">find / -name </w:t>
            </w:r>
            <w:proofErr w:type="spellStart"/>
            <w:r>
              <w:t>gitlab-http.conf</w:t>
            </w:r>
            <w:proofErr w:type="spellEnd"/>
          </w:p>
          <w:p w:rsidR="00156B02" w:rsidRDefault="00156B02" w:rsidP="00156B02">
            <w:pPr>
              <w:ind w:left="0"/>
              <w:rPr>
                <w:rFonts w:hint="eastAsia"/>
              </w:rPr>
            </w:pPr>
            <w:proofErr w:type="spellStart"/>
            <w:r>
              <w:t>sudo</w:t>
            </w:r>
            <w:proofErr w:type="spellEnd"/>
            <w:r>
              <w:t xml:space="preserve"> vim /</w:t>
            </w:r>
            <w:proofErr w:type="spellStart"/>
            <w:r>
              <w:t>var</w:t>
            </w:r>
            <w:proofErr w:type="spellEnd"/>
            <w:r>
              <w:t>/opt/</w:t>
            </w:r>
            <w:proofErr w:type="spellStart"/>
            <w:r>
              <w:t>gitlab</w:t>
            </w:r>
            <w:proofErr w:type="spellEnd"/>
            <w:r>
              <w:t>/</w:t>
            </w:r>
            <w:proofErr w:type="spellStart"/>
            <w:r>
              <w:t>nginx</w:t>
            </w:r>
            <w:proofErr w:type="spellEnd"/>
            <w:r>
              <w:t>/conf/</w:t>
            </w:r>
            <w:proofErr w:type="spellStart"/>
            <w:r>
              <w:t>gitlab-http.conf</w:t>
            </w:r>
            <w:proofErr w:type="spellEnd"/>
          </w:p>
          <w:p w:rsidR="00156B02" w:rsidRDefault="00156B02" w:rsidP="00156B02">
            <w:pPr>
              <w:ind w:left="0"/>
              <w:rPr>
                <w:rFonts w:hint="eastAsia"/>
              </w:rPr>
            </w:pPr>
          </w:p>
          <w:p w:rsidR="00156B02" w:rsidRDefault="00156B02" w:rsidP="00156B0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#email</w:t>
            </w:r>
            <w:r w:rsidR="00BF2CAF">
              <w:rPr>
                <w:rFonts w:hint="eastAsia"/>
              </w:rPr>
              <w:t>，</w:t>
            </w:r>
            <w:proofErr w:type="spellStart"/>
            <w:r w:rsidR="00BF2CAF" w:rsidRPr="00BF2CAF">
              <w:t>smtp</w:t>
            </w:r>
            <w:proofErr w:type="spellEnd"/>
            <w:r w:rsidR="00BF2CAF" w:rsidRPr="00BF2CAF">
              <w:t>设置</w:t>
            </w:r>
          </w:p>
          <w:p w:rsidR="00156B02" w:rsidRDefault="00156B02" w:rsidP="00156B02">
            <w:pPr>
              <w:ind w:left="0"/>
              <w:rPr>
                <w:rFonts w:hint="eastAsia"/>
              </w:rPr>
            </w:pPr>
            <w:r w:rsidRPr="00156B02">
              <w:t>vim /etc/</w:t>
            </w:r>
            <w:proofErr w:type="spellStart"/>
            <w:r w:rsidRPr="00156B02">
              <w:t>gitlab</w:t>
            </w:r>
            <w:proofErr w:type="spellEnd"/>
            <w:r w:rsidRPr="00156B02">
              <w:t>/</w:t>
            </w:r>
            <w:proofErr w:type="spellStart"/>
            <w:r w:rsidRPr="00156B02">
              <w:t>gitlab.rb</w:t>
            </w:r>
            <w:proofErr w:type="spellEnd"/>
          </w:p>
          <w:p w:rsidR="00BF2CAF" w:rsidRDefault="00BF2CAF" w:rsidP="00BF2CAF">
            <w:pPr>
              <w:ind w:left="0"/>
            </w:pPr>
            <w:r>
              <w:t>###################################</w:t>
            </w:r>
          </w:p>
          <w:p w:rsidR="00BF2CAF" w:rsidRDefault="00BF2CAF" w:rsidP="00BF2CAF">
            <w:pPr>
              <w:ind w:left="0"/>
            </w:pPr>
            <w:r>
              <w:t xml:space="preserve"># </w:t>
            </w:r>
            <w:proofErr w:type="spellStart"/>
            <w:r>
              <w:t>GitLab</w:t>
            </w:r>
            <w:proofErr w:type="spellEnd"/>
            <w:r>
              <w:t xml:space="preserve"> CI email server settings #</w:t>
            </w:r>
          </w:p>
          <w:p w:rsidR="00BF2CAF" w:rsidRDefault="00BF2CAF" w:rsidP="00BF2CAF">
            <w:pPr>
              <w:ind w:left="0"/>
            </w:pPr>
            <w:r>
              <w:t>###################################</w:t>
            </w:r>
          </w:p>
          <w:p w:rsidR="00BF2CAF" w:rsidRDefault="00BF2CAF" w:rsidP="00BF2CAF">
            <w:pPr>
              <w:ind w:left="0"/>
            </w:pPr>
            <w:r>
              <w:t>## see https://gitlab.com/gitlab-org/omnibus-gitlab/tree/629def0a7a26e7c2326566f0758d4a27857b52a3/doc/settings/smtp.md#smtp-settings</w:t>
            </w:r>
          </w:p>
          <w:p w:rsidR="00BF2CAF" w:rsidRDefault="00BF2CAF" w:rsidP="00BF2CAF">
            <w:pPr>
              <w:ind w:left="0"/>
            </w:pPr>
          </w:p>
          <w:p w:rsidR="00BF2CAF" w:rsidRDefault="00BF2CAF" w:rsidP="00BF2CAF">
            <w:pPr>
              <w:ind w:left="0"/>
            </w:pPr>
            <w:r>
              <w:t>##以下注意</w:t>
            </w:r>
          </w:p>
          <w:p w:rsidR="00BF2CAF" w:rsidRDefault="00BF2CAF" w:rsidP="00BF2CAF">
            <w:pPr>
              <w:ind w:left="0"/>
            </w:pPr>
            <w:proofErr w:type="spellStart"/>
            <w:r>
              <w:t>gitlab_ci</w:t>
            </w:r>
            <w:proofErr w:type="spellEnd"/>
            <w:r>
              <w:t>['</w:t>
            </w:r>
            <w:proofErr w:type="spellStart"/>
            <w:r>
              <w:t>smtp_enable</w:t>
            </w:r>
            <w:proofErr w:type="spellEnd"/>
            <w:r>
              <w:t>'] = true</w:t>
            </w:r>
          </w:p>
          <w:p w:rsidR="00BF2CAF" w:rsidRDefault="00BF2CAF" w:rsidP="00BF2CAF">
            <w:pPr>
              <w:ind w:left="0"/>
            </w:pPr>
            <w:proofErr w:type="spellStart"/>
            <w:r>
              <w:t>gitlab_ci</w:t>
            </w:r>
            <w:proofErr w:type="spellEnd"/>
            <w:r>
              <w:t>['</w:t>
            </w:r>
            <w:proofErr w:type="spellStart"/>
            <w:r>
              <w:t>smtp_address</w:t>
            </w:r>
            <w:proofErr w:type="spellEnd"/>
            <w:r>
              <w:t>'] = "smtp.exmail.qq.com"</w:t>
            </w:r>
          </w:p>
          <w:p w:rsidR="00BF2CAF" w:rsidRDefault="00BF2CAF" w:rsidP="00BF2CAF">
            <w:pPr>
              <w:ind w:left="0"/>
            </w:pPr>
            <w:proofErr w:type="spellStart"/>
            <w:r>
              <w:t>gitlab_ci</w:t>
            </w:r>
            <w:proofErr w:type="spellEnd"/>
            <w:r>
              <w:t>['</w:t>
            </w:r>
            <w:proofErr w:type="spellStart"/>
            <w:r>
              <w:t>smtp_port</w:t>
            </w:r>
            <w:proofErr w:type="spellEnd"/>
            <w:r>
              <w:t>'] = 465</w:t>
            </w:r>
          </w:p>
          <w:p w:rsidR="00BF2CAF" w:rsidRDefault="00BF2CAF" w:rsidP="00BF2CAF">
            <w:pPr>
              <w:ind w:left="0"/>
            </w:pPr>
            <w:proofErr w:type="spellStart"/>
            <w:r>
              <w:t>gitlab_ci</w:t>
            </w:r>
            <w:proofErr w:type="spellEnd"/>
            <w:r>
              <w:t>['</w:t>
            </w:r>
            <w:proofErr w:type="spellStart"/>
            <w:r>
              <w:t>smtp_user_name</w:t>
            </w:r>
            <w:proofErr w:type="spellEnd"/>
            <w:r>
              <w:t>'] = "admin@xx.com"</w:t>
            </w:r>
          </w:p>
          <w:p w:rsidR="00BF2CAF" w:rsidRDefault="00BF2CAF" w:rsidP="00BF2CAF">
            <w:pPr>
              <w:ind w:left="0"/>
            </w:pPr>
            <w:proofErr w:type="spellStart"/>
            <w:r>
              <w:t>gitlab_ci</w:t>
            </w:r>
            <w:proofErr w:type="spellEnd"/>
            <w:r>
              <w:t>['</w:t>
            </w:r>
            <w:proofErr w:type="spellStart"/>
            <w:r>
              <w:t>smtp_password</w:t>
            </w:r>
            <w:proofErr w:type="spellEnd"/>
            <w:r>
              <w:t>'] = "xxx"</w:t>
            </w:r>
          </w:p>
          <w:p w:rsidR="00BF2CAF" w:rsidRDefault="00BF2CAF" w:rsidP="00BF2CAF">
            <w:pPr>
              <w:ind w:left="0"/>
            </w:pPr>
            <w:proofErr w:type="spellStart"/>
            <w:r>
              <w:t>gitlab_ci</w:t>
            </w:r>
            <w:proofErr w:type="spellEnd"/>
            <w:r>
              <w:t>['</w:t>
            </w:r>
            <w:proofErr w:type="spellStart"/>
            <w:r>
              <w:t>smtp_domain</w:t>
            </w:r>
            <w:proofErr w:type="spellEnd"/>
            <w:r>
              <w:t>'] = "qq.com"</w:t>
            </w:r>
          </w:p>
          <w:p w:rsidR="00BF2CAF" w:rsidRDefault="00BF2CAF" w:rsidP="00BF2CAF">
            <w:pPr>
              <w:ind w:left="0"/>
            </w:pPr>
            <w:proofErr w:type="spellStart"/>
            <w:r>
              <w:t>gitlab_ci</w:t>
            </w:r>
            <w:proofErr w:type="spellEnd"/>
            <w:r>
              <w:t>['</w:t>
            </w:r>
            <w:proofErr w:type="spellStart"/>
            <w:r>
              <w:t>smtp_authentication</w:t>
            </w:r>
            <w:proofErr w:type="spellEnd"/>
            <w:r>
              <w:t>'] = "login"</w:t>
            </w:r>
          </w:p>
          <w:p w:rsidR="00BF2CAF" w:rsidRDefault="00BF2CAF" w:rsidP="00BF2CAF">
            <w:pPr>
              <w:ind w:left="0"/>
            </w:pPr>
            <w:proofErr w:type="spellStart"/>
            <w:r>
              <w:t>gitlab_ci</w:t>
            </w:r>
            <w:proofErr w:type="spellEnd"/>
            <w:r>
              <w:t>['</w:t>
            </w:r>
            <w:proofErr w:type="spellStart"/>
            <w:r>
              <w:t>smtp_enable_starttls_auto</w:t>
            </w:r>
            <w:proofErr w:type="spellEnd"/>
            <w:r>
              <w:t>'] = true</w:t>
            </w:r>
          </w:p>
          <w:p w:rsidR="00BF2CAF" w:rsidRDefault="00BF2CAF" w:rsidP="00BF2CAF">
            <w:pPr>
              <w:ind w:left="0"/>
            </w:pPr>
            <w:r>
              <w:t xml:space="preserve"># </w:t>
            </w:r>
            <w:proofErr w:type="spellStart"/>
            <w:r>
              <w:t>gitlab_ci</w:t>
            </w:r>
            <w:proofErr w:type="spellEnd"/>
            <w:r>
              <w:t>['</w:t>
            </w:r>
            <w:proofErr w:type="spellStart"/>
            <w:r>
              <w:t>smtp_tls</w:t>
            </w:r>
            <w:proofErr w:type="spellEnd"/>
            <w:r>
              <w:t>'] = false</w:t>
            </w:r>
          </w:p>
          <w:p w:rsidR="00156B02" w:rsidRDefault="00BF2CAF" w:rsidP="00BF2CAF">
            <w:pPr>
              <w:ind w:left="0"/>
              <w:rPr>
                <w:rFonts w:hint="eastAsia"/>
              </w:rPr>
            </w:pPr>
            <w:r>
              <w:t xml:space="preserve"># </w:t>
            </w:r>
            <w:proofErr w:type="spellStart"/>
            <w:r>
              <w:t>gitlab_ci</w:t>
            </w:r>
            <w:proofErr w:type="spellEnd"/>
            <w:r>
              <w:t>['</w:t>
            </w:r>
            <w:proofErr w:type="spellStart"/>
            <w:r>
              <w:t>smtp_openssl_verify_mode</w:t>
            </w:r>
            <w:proofErr w:type="spellEnd"/>
            <w:r>
              <w:t>'] = false</w:t>
            </w:r>
          </w:p>
          <w:p w:rsidR="00D92A4F" w:rsidRDefault="00D92A4F" w:rsidP="00156B02">
            <w:pPr>
              <w:ind w:left="0"/>
            </w:pPr>
          </w:p>
        </w:tc>
      </w:tr>
      <w:tr w:rsidR="00D92A4F" w:rsidTr="006700EF">
        <w:tc>
          <w:tcPr>
            <w:tcW w:w="8388" w:type="dxa"/>
          </w:tcPr>
          <w:p w:rsidR="00D92A4F" w:rsidRDefault="00D92A4F" w:rsidP="006700EF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#</w:t>
            </w:r>
            <w:r w:rsidRPr="00D92A4F">
              <w:rPr>
                <w:rFonts w:hint="eastAsia"/>
              </w:rPr>
              <w:t>管理</w:t>
            </w:r>
            <w:r w:rsidRPr="00D92A4F">
              <w:t xml:space="preserve"> </w:t>
            </w:r>
            <w:proofErr w:type="spellStart"/>
            <w:r w:rsidRPr="00D92A4F">
              <w:t>GitLab</w:t>
            </w:r>
            <w:proofErr w:type="spellEnd"/>
            <w:r w:rsidRPr="00D92A4F">
              <w:t xml:space="preserve"> 常用指令</w:t>
            </w:r>
          </w:p>
          <w:p w:rsidR="00D92A4F" w:rsidRDefault="00D92A4F" w:rsidP="00D92A4F">
            <w:pPr>
              <w:ind w:left="0"/>
            </w:pPr>
            <w:r>
              <w:rPr>
                <w:rFonts w:hint="eastAsia"/>
              </w:rPr>
              <w:t>#</w:t>
            </w:r>
            <w:r>
              <w:t>启动</w:t>
            </w:r>
          </w:p>
          <w:p w:rsidR="00D92A4F" w:rsidRDefault="00D92A4F" w:rsidP="00D92A4F">
            <w:pPr>
              <w:ind w:left="0"/>
              <w:rPr>
                <w:rFonts w:hint="eastAsia"/>
              </w:rPr>
            </w:pPr>
            <w:proofErr w:type="spellStart"/>
            <w:r>
              <w:t>gitlab-ctl</w:t>
            </w:r>
            <w:proofErr w:type="spellEnd"/>
            <w:r>
              <w:t xml:space="preserve"> start</w:t>
            </w:r>
          </w:p>
          <w:p w:rsidR="00D92A4F" w:rsidRDefault="00D92A4F" w:rsidP="00D92A4F">
            <w:pPr>
              <w:ind w:left="0"/>
            </w:pPr>
          </w:p>
          <w:p w:rsidR="00D92A4F" w:rsidRDefault="00D92A4F" w:rsidP="00D92A4F">
            <w:pPr>
              <w:ind w:left="0"/>
            </w:pPr>
            <w:r>
              <w:rPr>
                <w:rFonts w:hint="eastAsia"/>
              </w:rPr>
              <w:t>#</w:t>
            </w:r>
            <w:r>
              <w:t>查看运行状态</w:t>
            </w:r>
          </w:p>
          <w:p w:rsidR="00D92A4F" w:rsidRDefault="00D92A4F" w:rsidP="00D92A4F">
            <w:pPr>
              <w:ind w:left="0"/>
              <w:rPr>
                <w:rFonts w:hint="eastAsia"/>
              </w:rPr>
            </w:pPr>
            <w:proofErr w:type="spellStart"/>
            <w:r>
              <w:t>gitlab-ctl</w:t>
            </w:r>
            <w:proofErr w:type="spellEnd"/>
            <w:r>
              <w:t xml:space="preserve"> status</w:t>
            </w:r>
          </w:p>
          <w:p w:rsidR="00D92A4F" w:rsidRDefault="00D92A4F" w:rsidP="00D92A4F">
            <w:pPr>
              <w:ind w:left="0"/>
            </w:pPr>
          </w:p>
          <w:p w:rsidR="00D92A4F" w:rsidRDefault="00D92A4F" w:rsidP="00D92A4F">
            <w:pPr>
              <w:ind w:left="0"/>
            </w:pPr>
            <w:r>
              <w:rPr>
                <w:rFonts w:hint="eastAsia"/>
              </w:rPr>
              <w:t>#</w:t>
            </w:r>
            <w:r>
              <w:t>停止</w:t>
            </w:r>
          </w:p>
          <w:p w:rsidR="00D92A4F" w:rsidRDefault="00D92A4F" w:rsidP="00D92A4F">
            <w:pPr>
              <w:ind w:left="0"/>
              <w:rPr>
                <w:rFonts w:hint="eastAsia"/>
              </w:rPr>
            </w:pPr>
            <w:proofErr w:type="spellStart"/>
            <w:r>
              <w:lastRenderedPageBreak/>
              <w:t>gitlab-ctl</w:t>
            </w:r>
            <w:proofErr w:type="spellEnd"/>
            <w:r>
              <w:t xml:space="preserve"> stop</w:t>
            </w:r>
          </w:p>
          <w:p w:rsidR="00D92A4F" w:rsidRDefault="00D92A4F" w:rsidP="00D92A4F">
            <w:pPr>
              <w:ind w:left="0"/>
            </w:pPr>
          </w:p>
          <w:p w:rsidR="00D92A4F" w:rsidRDefault="00D92A4F" w:rsidP="00D92A4F">
            <w:pPr>
              <w:ind w:left="0"/>
            </w:pPr>
            <w:r>
              <w:rPr>
                <w:rFonts w:hint="eastAsia"/>
              </w:rPr>
              <w:t>#</w:t>
            </w:r>
            <w:r>
              <w:t>查看错误信息</w:t>
            </w:r>
          </w:p>
          <w:p w:rsidR="00D92A4F" w:rsidRDefault="00D92A4F" w:rsidP="00D92A4F">
            <w:pPr>
              <w:ind w:left="0"/>
              <w:rPr>
                <w:rFonts w:hint="eastAsia"/>
              </w:rPr>
            </w:pPr>
            <w:proofErr w:type="spellStart"/>
            <w:r>
              <w:t>gitlab-ctl</w:t>
            </w:r>
            <w:proofErr w:type="spellEnd"/>
            <w:r>
              <w:t xml:space="preserve"> tail</w:t>
            </w:r>
          </w:p>
          <w:p w:rsidR="00D92A4F" w:rsidRDefault="00D92A4F" w:rsidP="00D92A4F">
            <w:pPr>
              <w:ind w:left="0"/>
            </w:pPr>
          </w:p>
          <w:p w:rsidR="00D92A4F" w:rsidRDefault="00D92A4F" w:rsidP="00D92A4F">
            <w:pPr>
              <w:ind w:left="0"/>
            </w:pPr>
            <w:r>
              <w:rPr>
                <w:rFonts w:hint="eastAsia"/>
              </w:rPr>
              <w:t>#</w:t>
            </w:r>
            <w:r>
              <w:t>保存配置</w:t>
            </w:r>
          </w:p>
          <w:p w:rsidR="00D92A4F" w:rsidRDefault="00D92A4F" w:rsidP="00D92A4F">
            <w:pPr>
              <w:ind w:left="0"/>
              <w:rPr>
                <w:rFonts w:hint="eastAsia"/>
              </w:rPr>
            </w:pPr>
            <w:proofErr w:type="spellStart"/>
            <w:r>
              <w:t>gitlab-ctl</w:t>
            </w:r>
            <w:proofErr w:type="spellEnd"/>
            <w:r>
              <w:t xml:space="preserve"> reconfigure</w:t>
            </w:r>
          </w:p>
        </w:tc>
      </w:tr>
    </w:tbl>
    <w:p w:rsidR="004F74D9" w:rsidRDefault="004F74D9" w:rsidP="004F74D9">
      <w:pPr>
        <w:rPr>
          <w:rFonts w:hint="eastAsia"/>
        </w:rPr>
      </w:pPr>
    </w:p>
    <w:p w:rsidR="004F74D9" w:rsidRDefault="004F74D9" w:rsidP="004F74D9">
      <w:pPr>
        <w:rPr>
          <w:rFonts w:hint="eastAsia"/>
        </w:rPr>
      </w:pPr>
    </w:p>
    <w:p w:rsidR="004F74D9" w:rsidRDefault="004F74D9" w:rsidP="004F74D9">
      <w:pPr>
        <w:rPr>
          <w:rFonts w:hint="eastAsia"/>
        </w:rPr>
      </w:pPr>
    </w:p>
    <w:p w:rsidR="004F74D9" w:rsidRDefault="004F74D9" w:rsidP="004F74D9">
      <w:pPr>
        <w:pStyle w:val="Heading1"/>
        <w:rPr>
          <w:rFonts w:hint="eastAsia"/>
        </w:rPr>
      </w:pP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的使用</w:t>
      </w:r>
    </w:p>
    <w:p w:rsidR="006347BA" w:rsidRPr="006347BA" w:rsidRDefault="006347BA" w:rsidP="006347BA">
      <w:pPr>
        <w:rPr>
          <w:rFonts w:hint="eastAsia"/>
        </w:rPr>
      </w:pPr>
    </w:p>
    <w:sectPr w:rsidR="006347BA" w:rsidRPr="006347BA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7E5F" w:rsidRDefault="00CB7E5F" w:rsidP="00B717C7">
      <w:pPr>
        <w:spacing w:after="0"/>
      </w:pPr>
      <w:r>
        <w:separator/>
      </w:r>
    </w:p>
  </w:endnote>
  <w:endnote w:type="continuationSeparator" w:id="0">
    <w:p w:rsidR="00CB7E5F" w:rsidRDefault="00CB7E5F" w:rsidP="00B717C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6171058"/>
      <w:docPartObj>
        <w:docPartGallery w:val="Page Numbers (Bottom of Page)"/>
        <w:docPartUnique/>
      </w:docPartObj>
    </w:sdtPr>
    <w:sdtContent>
      <w:p w:rsidR="00B717C7" w:rsidRDefault="00B717C7">
        <w:pPr>
          <w:pStyle w:val="Footer"/>
          <w:jc w:val="right"/>
        </w:pPr>
        <w:fldSimple w:instr=" PAGE   \* MERGEFORMAT ">
          <w:r w:rsidR="006347BA">
            <w:rPr>
              <w:noProof/>
            </w:rPr>
            <w:t>3</w:t>
          </w:r>
        </w:fldSimple>
      </w:p>
    </w:sdtContent>
  </w:sdt>
  <w:p w:rsidR="00B717C7" w:rsidRDefault="00B717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7E5F" w:rsidRDefault="00CB7E5F" w:rsidP="00B717C7">
      <w:pPr>
        <w:spacing w:after="0"/>
      </w:pPr>
      <w:r>
        <w:separator/>
      </w:r>
    </w:p>
  </w:footnote>
  <w:footnote w:type="continuationSeparator" w:id="0">
    <w:p w:rsidR="00CB7E5F" w:rsidRDefault="00CB7E5F" w:rsidP="00B717C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81841"/>
    <w:rsid w:val="000C49C7"/>
    <w:rsid w:val="00156B02"/>
    <w:rsid w:val="004F74D9"/>
    <w:rsid w:val="00562410"/>
    <w:rsid w:val="006347BA"/>
    <w:rsid w:val="006700EF"/>
    <w:rsid w:val="007F0A3C"/>
    <w:rsid w:val="008261CD"/>
    <w:rsid w:val="00881841"/>
    <w:rsid w:val="008B5ACA"/>
    <w:rsid w:val="008C5117"/>
    <w:rsid w:val="00904415"/>
    <w:rsid w:val="0099619D"/>
    <w:rsid w:val="009D5000"/>
    <w:rsid w:val="00A870AE"/>
    <w:rsid w:val="00B717C7"/>
    <w:rsid w:val="00BF088C"/>
    <w:rsid w:val="00BF2CAF"/>
    <w:rsid w:val="00C03A83"/>
    <w:rsid w:val="00C42874"/>
    <w:rsid w:val="00CB7E5F"/>
    <w:rsid w:val="00D24EDE"/>
    <w:rsid w:val="00D80E2B"/>
    <w:rsid w:val="00D92A4F"/>
    <w:rsid w:val="00DB6FA6"/>
    <w:rsid w:val="00DE6E85"/>
    <w:rsid w:val="00E94FA3"/>
    <w:rsid w:val="00EF3DCE"/>
    <w:rsid w:val="00F37F94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table" w:styleId="TableGrid">
    <w:name w:val="Table Grid"/>
    <w:basedOn w:val="TableNormal"/>
    <w:uiPriority w:val="59"/>
    <w:rsid w:val="006700E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717C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17C7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B717C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717C7"/>
    <w:rPr>
      <w:rFonts w:ascii="微软雅黑" w:hAnsi="微软雅黑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7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67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22</cp:revision>
  <dcterms:created xsi:type="dcterms:W3CDTF">2016-10-08T01:13:00Z</dcterms:created>
  <dcterms:modified xsi:type="dcterms:W3CDTF">2016-10-08T02:52:00Z</dcterms:modified>
</cp:coreProperties>
</file>