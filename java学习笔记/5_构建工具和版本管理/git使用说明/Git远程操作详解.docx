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5D6417" w:rsidP="005D6417">
      <w:pPr>
        <w:pStyle w:val="a3"/>
      </w:pPr>
      <w:proofErr w:type="spellStart"/>
      <w:r w:rsidRPr="005D6417">
        <w:t>Git</w:t>
      </w:r>
      <w:proofErr w:type="spellEnd"/>
      <w:r w:rsidRPr="005D6417">
        <w:t>远程操作详解</w:t>
      </w:r>
    </w:p>
    <w:p w:rsidR="0066798F" w:rsidRDefault="0066798F" w:rsidP="0066798F">
      <w:proofErr w:type="spellStart"/>
      <w:r w:rsidRPr="0066798F">
        <w:t>Git</w:t>
      </w:r>
      <w:proofErr w:type="spellEnd"/>
      <w:r w:rsidRPr="0066798F">
        <w:t>有很多优势，其中之一就是远程操作非常简便。本文详细介绍5个</w:t>
      </w:r>
      <w:proofErr w:type="spellStart"/>
      <w:r w:rsidRPr="0066798F">
        <w:t>Git</w:t>
      </w:r>
      <w:proofErr w:type="spellEnd"/>
      <w:r w:rsidRPr="0066798F">
        <w:t>命令，它们的概念和用法，理解了这些内容，你就会完全掌握</w:t>
      </w:r>
      <w:proofErr w:type="spellStart"/>
      <w:r w:rsidRPr="0066798F">
        <w:t>Git</w:t>
      </w:r>
      <w:proofErr w:type="spellEnd"/>
      <w:r w:rsidRPr="0066798F">
        <w:t>远程操作。</w:t>
      </w:r>
    </w:p>
    <w:p w:rsidR="0066798F" w:rsidRDefault="0066798F" w:rsidP="0066798F">
      <w:pPr>
        <w:pStyle w:val="a5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clone</w:t>
      </w:r>
    </w:p>
    <w:p w:rsidR="0066798F" w:rsidRDefault="0066798F" w:rsidP="0066798F">
      <w:pPr>
        <w:pStyle w:val="a5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remote</w:t>
      </w:r>
    </w:p>
    <w:p w:rsidR="0066798F" w:rsidRDefault="0066798F" w:rsidP="0066798F">
      <w:pPr>
        <w:pStyle w:val="a5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fetch</w:t>
      </w:r>
    </w:p>
    <w:p w:rsidR="0066798F" w:rsidRDefault="0066798F" w:rsidP="0066798F">
      <w:pPr>
        <w:pStyle w:val="a5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pull</w:t>
      </w:r>
    </w:p>
    <w:p w:rsidR="0066798F" w:rsidRDefault="0066798F" w:rsidP="0066798F">
      <w:pPr>
        <w:pStyle w:val="a5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push</w:t>
      </w:r>
    </w:p>
    <w:p w:rsidR="0066798F" w:rsidRDefault="0066798F" w:rsidP="0066798F">
      <w:pPr>
        <w:pStyle w:val="1"/>
      </w:pPr>
      <w:proofErr w:type="spellStart"/>
      <w:proofErr w:type="gramStart"/>
      <w:r w:rsidRPr="0066798F">
        <w:t>git</w:t>
      </w:r>
      <w:proofErr w:type="spellEnd"/>
      <w:proofErr w:type="gramEnd"/>
      <w:r w:rsidRPr="0066798F">
        <w:t xml:space="preserve"> clone</w:t>
      </w:r>
    </w:p>
    <w:p w:rsidR="0066798F" w:rsidRDefault="0066798F" w:rsidP="0066798F">
      <w:r w:rsidRPr="0066798F">
        <w:rPr>
          <w:rFonts w:hint="eastAsia"/>
        </w:rPr>
        <w:t>远程操作的第一步，通常是从远程主机克隆一个版本库，这时就要用到</w:t>
      </w:r>
      <w:proofErr w:type="spellStart"/>
      <w:r w:rsidRPr="0066798F">
        <w:t>git</w:t>
      </w:r>
      <w:proofErr w:type="spellEnd"/>
      <w:r w:rsidRPr="0066798F">
        <w:t xml:space="preserve"> clone命令。</w:t>
      </w:r>
      <w:proofErr w:type="spellStart"/>
      <w:r w:rsidRPr="0066798F">
        <w:rPr>
          <w:color w:val="FF0000"/>
        </w:rPr>
        <w:t>git</w:t>
      </w:r>
      <w:proofErr w:type="spellEnd"/>
      <w:r w:rsidRPr="0066798F">
        <w:rPr>
          <w:color w:val="FF0000"/>
        </w:rPr>
        <w:t xml:space="preserve"> clone &lt;版本库的网址&gt;</w:t>
      </w:r>
      <w:r>
        <w:rPr>
          <w:rFonts w:hint="eastAsia"/>
        </w:rPr>
        <w:t xml:space="preserve"> 。</w:t>
      </w:r>
      <w:r w:rsidRPr="0066798F">
        <w:t>比如，克隆jQuery版本库。</w:t>
      </w:r>
    </w:p>
    <w:p w:rsidR="0066798F" w:rsidRDefault="0066798F" w:rsidP="0066798F">
      <w:proofErr w:type="spellStart"/>
      <w:r>
        <w:t>git</w:t>
      </w:r>
      <w:proofErr w:type="spellEnd"/>
      <w:r>
        <w:t xml:space="preserve"> clone</w:t>
      </w:r>
      <w:r w:rsidRPr="0066798F">
        <w:t>https://github.com/jquery/jquery.git</w:t>
      </w:r>
      <w:r>
        <w:rPr>
          <w:rFonts w:hint="eastAsia"/>
        </w:rPr>
        <w:t>。</w:t>
      </w:r>
    </w:p>
    <w:p w:rsidR="0066798F" w:rsidRDefault="0066798F" w:rsidP="0066798F">
      <w:r w:rsidRPr="0066798F">
        <w:rPr>
          <w:rFonts w:hint="eastAsia"/>
        </w:rPr>
        <w:t>该命令会在本地主机生成一个目录，与远程主机的版本库同名。</w:t>
      </w:r>
    </w:p>
    <w:p w:rsidR="0066798F" w:rsidRDefault="0066798F" w:rsidP="0066798F">
      <w:r w:rsidRPr="0066798F">
        <w:rPr>
          <w:rFonts w:hint="eastAsia"/>
        </w:rPr>
        <w:t>如果要指定不同的目录名，可以将目录名作为</w:t>
      </w:r>
      <w:proofErr w:type="spellStart"/>
      <w:r w:rsidRPr="0066798F">
        <w:t>git</w:t>
      </w:r>
      <w:proofErr w:type="spellEnd"/>
      <w:r w:rsidRPr="0066798F">
        <w:t xml:space="preserve"> clone命令的第二个参数。</w:t>
      </w:r>
    </w:p>
    <w:p w:rsidR="0066798F" w:rsidRDefault="0066798F" w:rsidP="0066798F">
      <w:pPr>
        <w:rPr>
          <w:color w:val="FF0000"/>
        </w:rPr>
      </w:pPr>
      <w:proofErr w:type="spellStart"/>
      <w:r w:rsidRPr="0066798F">
        <w:rPr>
          <w:color w:val="FF0000"/>
        </w:rPr>
        <w:t>git</w:t>
      </w:r>
      <w:proofErr w:type="spellEnd"/>
      <w:r w:rsidRPr="0066798F">
        <w:rPr>
          <w:color w:val="FF0000"/>
        </w:rPr>
        <w:t xml:space="preserve"> clone &lt;版本库的网址&gt; &lt;本地目录名&gt;</w:t>
      </w:r>
    </w:p>
    <w:p w:rsidR="0066798F" w:rsidRDefault="0066798F" w:rsidP="0066798F">
      <w:proofErr w:type="spellStart"/>
      <w:r w:rsidRPr="0066798F">
        <w:t>git</w:t>
      </w:r>
      <w:proofErr w:type="spellEnd"/>
      <w:r w:rsidRPr="0066798F">
        <w:t xml:space="preserve"> clone支持多种协议，除了HTTP(s)以外，还支持SSH、</w:t>
      </w:r>
      <w:proofErr w:type="spellStart"/>
      <w:r w:rsidRPr="0066798F">
        <w:t>Git</w:t>
      </w:r>
      <w:proofErr w:type="spellEnd"/>
      <w:r w:rsidRPr="0066798F">
        <w:t>、本地文件协议等，下面是一些例子。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6798F" w:rsidTr="0066798F">
        <w:tc>
          <w:tcPr>
            <w:tcW w:w="8388" w:type="dxa"/>
          </w:tcPr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http[s]://example.com/path/to/</w:t>
            </w:r>
            <w:proofErr w:type="spellStart"/>
            <w:r>
              <w:t>repo.git</w:t>
            </w:r>
            <w:proofErr w:type="spellEnd"/>
            <w:r>
              <w:t>/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ssh://example.com/path/to/repo.git/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git://example.com/path/to/repo.git/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/opt/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project.git</w:t>
            </w:r>
            <w:proofErr w:type="spellEnd"/>
            <w:r>
              <w:t xml:space="preserve"> 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file:///opt/git/project.git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ftp[s]://example.com/path/to/</w:t>
            </w:r>
            <w:proofErr w:type="spellStart"/>
            <w:r>
              <w:t>repo.git</w:t>
            </w:r>
            <w:proofErr w:type="spellEnd"/>
            <w:r>
              <w:t>/</w:t>
            </w:r>
          </w:p>
          <w:p w:rsidR="0066798F" w:rsidRDefault="0066798F" w:rsidP="0066798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rsync://example.com/path/to/repo.git/</w:t>
            </w:r>
          </w:p>
          <w:p w:rsidR="0066798F" w:rsidRDefault="0066798F" w:rsidP="0066798F">
            <w:pPr>
              <w:ind w:left="0"/>
            </w:pPr>
          </w:p>
          <w:p w:rsidR="0066798F" w:rsidRDefault="0066798F" w:rsidP="0066798F">
            <w:pPr>
              <w:ind w:left="0"/>
            </w:pPr>
            <w:r w:rsidRPr="0066798F">
              <w:t>SSH协议还有另一种写法。</w:t>
            </w:r>
          </w:p>
          <w:p w:rsidR="0066798F" w:rsidRDefault="0066798F" w:rsidP="0066798F">
            <w:pPr>
              <w:ind w:left="0"/>
            </w:pPr>
            <w:proofErr w:type="spellStart"/>
            <w:r w:rsidRPr="0066798F">
              <w:t>git</w:t>
            </w:r>
            <w:proofErr w:type="spellEnd"/>
            <w:r w:rsidRPr="0066798F">
              <w:t xml:space="preserve"> clone [user@]</w:t>
            </w:r>
            <w:proofErr w:type="spellStart"/>
            <w:r w:rsidRPr="0066798F">
              <w:t>example.com:path</w:t>
            </w:r>
            <w:proofErr w:type="spellEnd"/>
            <w:r w:rsidRPr="0066798F">
              <w:t>/to/</w:t>
            </w:r>
            <w:proofErr w:type="spellStart"/>
            <w:r w:rsidRPr="0066798F">
              <w:t>repo.git</w:t>
            </w:r>
            <w:proofErr w:type="spellEnd"/>
            <w:r w:rsidRPr="0066798F">
              <w:t>/</w:t>
            </w:r>
          </w:p>
        </w:tc>
      </w:tr>
    </w:tbl>
    <w:p w:rsidR="0066798F" w:rsidRPr="0066798F" w:rsidRDefault="0066798F" w:rsidP="0066798F"/>
    <w:p w:rsidR="0066798F" w:rsidRDefault="00D2280F" w:rsidP="00D2280F">
      <w:pPr>
        <w:pStyle w:val="1"/>
      </w:pPr>
      <w:proofErr w:type="spellStart"/>
      <w:proofErr w:type="gramStart"/>
      <w:r w:rsidRPr="00D2280F">
        <w:t>git</w:t>
      </w:r>
      <w:proofErr w:type="spellEnd"/>
      <w:proofErr w:type="gramEnd"/>
      <w:r w:rsidRPr="00D2280F">
        <w:t xml:space="preserve"> remote</w:t>
      </w:r>
    </w:p>
    <w:p w:rsidR="00CC33D5" w:rsidRDefault="00D2280F" w:rsidP="00D2280F">
      <w:r>
        <w:rPr>
          <w:rFonts w:hint="eastAsia"/>
        </w:rPr>
        <w:t>为了便于管理，</w:t>
      </w:r>
      <w:proofErr w:type="spellStart"/>
      <w:r>
        <w:rPr>
          <w:rFonts w:ascii="Georgia" w:hAnsi="Georgia" w:cs="Georgia"/>
        </w:rPr>
        <w:t>Git</w:t>
      </w:r>
      <w:proofErr w:type="spellEnd"/>
      <w:r>
        <w:rPr>
          <w:rFonts w:hint="eastAsia"/>
        </w:rPr>
        <w:t>要求每个远程主机都必须指定一个主机名。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2280F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remote命令就用于管理主机名。不带选项的时候，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remote命令列出所有远程主机。</w:t>
            </w:r>
          </w:p>
          <w:p w:rsidR="00D2280F" w:rsidRDefault="00D2280F" w:rsidP="00D2280F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</w:t>
            </w:r>
          </w:p>
          <w:p w:rsidR="00D2280F" w:rsidRDefault="00D2280F" w:rsidP="00D2280F">
            <w:pPr>
              <w:ind w:left="0"/>
            </w:pPr>
            <w:r>
              <w:t>origin</w:t>
            </w:r>
          </w:p>
          <w:p w:rsidR="00D2280F" w:rsidRDefault="00D2280F" w:rsidP="00D2280F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r w:rsidRPr="00E5746A">
              <w:rPr>
                <w:rFonts w:hint="eastAsia"/>
              </w:rPr>
              <w:t>使用</w:t>
            </w:r>
            <w:r w:rsidRPr="00E5746A">
              <w:t>-v选项，可以参看远程主机的网址。</w:t>
            </w:r>
          </w:p>
          <w:p w:rsidR="00E5746A" w:rsidRDefault="00E5746A" w:rsidP="00E5746A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-v</w:t>
            </w:r>
          </w:p>
          <w:p w:rsidR="00E5746A" w:rsidRDefault="00E5746A" w:rsidP="00E5746A">
            <w:pPr>
              <w:ind w:left="0"/>
            </w:pPr>
            <w:r>
              <w:t>origin  git@172.16.5.77:3t/3tbetter-collect.git (fetch)</w:t>
            </w:r>
          </w:p>
          <w:p w:rsidR="00E5746A" w:rsidRDefault="00E5746A" w:rsidP="00E5746A">
            <w:pPr>
              <w:ind w:left="0"/>
            </w:pPr>
            <w:r>
              <w:t>origin  git@172.16.5.77:3t/3tbetter-collect.git (push)</w:t>
            </w:r>
          </w:p>
          <w:p w:rsidR="00E5746A" w:rsidRDefault="00E5746A" w:rsidP="00E5746A">
            <w:pPr>
              <w:ind w:left="0"/>
            </w:pPr>
            <w:r>
              <w:rPr>
                <w:rFonts w:hint="eastAsia"/>
              </w:rPr>
              <w:t>上面命令表示，当前只有一台远程主机，叫做</w:t>
            </w:r>
            <w:r>
              <w:t>origin，以及它的网址</w:t>
            </w:r>
          </w:p>
          <w:p w:rsidR="00E5746A" w:rsidRDefault="00E5746A" w:rsidP="00E5746A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r w:rsidRPr="00E5746A">
              <w:rPr>
                <w:rFonts w:hint="eastAsia"/>
              </w:rPr>
              <w:t>克隆版本库的时候，所使用的远程主机自动被</w:t>
            </w:r>
            <w:proofErr w:type="spellStart"/>
            <w:r w:rsidRPr="00E5746A">
              <w:t>Git</w:t>
            </w:r>
            <w:proofErr w:type="spellEnd"/>
            <w:r w:rsidRPr="00E5746A">
              <w:t>命名为origin。如果想用其他的主机名，需要用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clone命令的-o选项指定。</w:t>
            </w:r>
          </w:p>
          <w:p w:rsidR="00E5746A" w:rsidRDefault="00E5746A" w:rsidP="00E5746A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-o jQuery https://github.com/jquery/jquery.git</w:t>
            </w:r>
          </w:p>
          <w:p w:rsidR="00E5746A" w:rsidRDefault="00E5746A" w:rsidP="00E5746A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</w:t>
            </w:r>
          </w:p>
          <w:p w:rsidR="00E5746A" w:rsidRDefault="00E5746A" w:rsidP="00E5746A">
            <w:pPr>
              <w:ind w:left="0"/>
            </w:pPr>
            <w:r>
              <w:t>jQuery</w:t>
            </w:r>
          </w:p>
          <w:p w:rsidR="00E5746A" w:rsidRDefault="00E5746A" w:rsidP="00D2280F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 show命令加上主机名，可以查看该主机的详细信息。</w:t>
            </w:r>
          </w:p>
          <w:p w:rsidR="00E5746A" w:rsidRDefault="00E5746A" w:rsidP="00E5746A">
            <w:pPr>
              <w:ind w:left="0"/>
            </w:pPr>
            <w:proofErr w:type="spellStart"/>
            <w:r w:rsidRPr="00CC33D5">
              <w:t>git</w:t>
            </w:r>
            <w:proofErr w:type="spellEnd"/>
            <w:r w:rsidRPr="00CC33D5">
              <w:t xml:space="preserve"> remote show &lt;主机名&gt;</w:t>
            </w:r>
          </w:p>
          <w:p w:rsidR="00E5746A" w:rsidRPr="00E5746A" w:rsidRDefault="00E5746A" w:rsidP="00D2280F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 add命令用于添加远程主机。</w:t>
            </w:r>
          </w:p>
          <w:p w:rsidR="00E5746A" w:rsidRDefault="00E5746A" w:rsidP="00E5746A">
            <w:pPr>
              <w:ind w:left="0"/>
            </w:pPr>
            <w:proofErr w:type="spellStart"/>
            <w:r w:rsidRPr="00E5746A">
              <w:t>git</w:t>
            </w:r>
            <w:proofErr w:type="spellEnd"/>
            <w:r w:rsidRPr="00E5746A">
              <w:t xml:space="preserve"> remote add &lt;主机名&gt; &lt;网址&gt;</w:t>
            </w:r>
          </w:p>
          <w:p w:rsidR="00E5746A" w:rsidRDefault="00E5746A" w:rsidP="00D2280F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 </w:t>
            </w:r>
            <w:proofErr w:type="spellStart"/>
            <w:r w:rsidRPr="00E5746A">
              <w:t>rm</w:t>
            </w:r>
            <w:proofErr w:type="spellEnd"/>
            <w:r w:rsidRPr="00E5746A">
              <w:t>命令用于删除远程主机。</w:t>
            </w:r>
          </w:p>
          <w:p w:rsidR="00E5746A" w:rsidRDefault="00E5746A" w:rsidP="00D2280F">
            <w:pPr>
              <w:ind w:left="0"/>
            </w:pPr>
            <w:proofErr w:type="spellStart"/>
            <w:r w:rsidRPr="00E5746A">
              <w:t>git</w:t>
            </w:r>
            <w:proofErr w:type="spellEnd"/>
            <w:r w:rsidRPr="00E5746A">
              <w:t xml:space="preserve"> remote </w:t>
            </w:r>
            <w:proofErr w:type="spellStart"/>
            <w:r w:rsidRPr="00E5746A">
              <w:t>rm</w:t>
            </w:r>
            <w:proofErr w:type="spellEnd"/>
            <w:r w:rsidRPr="00E5746A">
              <w:t xml:space="preserve"> &lt;主机名&gt;</w:t>
            </w:r>
          </w:p>
          <w:p w:rsidR="00E5746A" w:rsidRDefault="00E5746A" w:rsidP="00D2280F">
            <w:pPr>
              <w:ind w:left="0"/>
            </w:pPr>
          </w:p>
        </w:tc>
      </w:tr>
      <w:tr w:rsidR="00E5746A" w:rsidTr="00D2280F">
        <w:tc>
          <w:tcPr>
            <w:tcW w:w="8388" w:type="dxa"/>
          </w:tcPr>
          <w:p w:rsidR="00E5746A" w:rsidRDefault="00E5746A" w:rsidP="00D2280F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proofErr w:type="spellStart"/>
            <w:r w:rsidRPr="00E5746A">
              <w:t>git</w:t>
            </w:r>
            <w:proofErr w:type="spellEnd"/>
            <w:r w:rsidRPr="00E5746A">
              <w:t xml:space="preserve"> remote rename命令用于远程主机的改名。</w:t>
            </w:r>
          </w:p>
          <w:p w:rsidR="00E5746A" w:rsidRDefault="00E5746A" w:rsidP="00D2280F">
            <w:pPr>
              <w:ind w:left="0"/>
            </w:pPr>
            <w:proofErr w:type="spellStart"/>
            <w:r w:rsidRPr="00E5746A">
              <w:t>git</w:t>
            </w:r>
            <w:proofErr w:type="spellEnd"/>
            <w:r w:rsidRPr="00E5746A">
              <w:t xml:space="preserve"> remote rename &lt;原主机名&gt; &lt;新主机名&gt;</w:t>
            </w:r>
          </w:p>
          <w:p w:rsidR="00E5746A" w:rsidRDefault="00E5746A" w:rsidP="00D2280F">
            <w:pPr>
              <w:ind w:left="0"/>
            </w:pPr>
          </w:p>
        </w:tc>
      </w:tr>
    </w:tbl>
    <w:p w:rsidR="00CC33D5" w:rsidRDefault="00CC33D5" w:rsidP="00D2280F">
      <w:pPr>
        <w:rPr>
          <w:rFonts w:ascii="Georgia" w:hAnsi="Georgia"/>
        </w:rPr>
      </w:pPr>
    </w:p>
    <w:p w:rsidR="00CC33D5" w:rsidRDefault="00CC33D5" w:rsidP="00D2280F"/>
    <w:p w:rsidR="00CC33D5" w:rsidRDefault="00E5746A" w:rsidP="00E5746A">
      <w:pPr>
        <w:pStyle w:val="1"/>
      </w:pPr>
      <w:proofErr w:type="spellStart"/>
      <w:proofErr w:type="gramStart"/>
      <w:r w:rsidRPr="00E5746A">
        <w:t>git</w:t>
      </w:r>
      <w:proofErr w:type="spellEnd"/>
      <w:proofErr w:type="gramEnd"/>
      <w:r w:rsidRPr="00E5746A">
        <w:t xml:space="preserve"> fetch</w:t>
      </w:r>
    </w:p>
    <w:p w:rsidR="00CC33D5" w:rsidRDefault="006F7631" w:rsidP="00D2280F">
      <w:r w:rsidRPr="006F7631">
        <w:rPr>
          <w:rFonts w:hint="eastAsia"/>
        </w:rPr>
        <w:t>一旦远程主机的版本</w:t>
      </w:r>
      <w:proofErr w:type="gramStart"/>
      <w:r w:rsidRPr="006F7631">
        <w:rPr>
          <w:rFonts w:hint="eastAsia"/>
        </w:rPr>
        <w:t>库有了</w:t>
      </w:r>
      <w:proofErr w:type="gramEnd"/>
      <w:r w:rsidRPr="006F7631">
        <w:rPr>
          <w:rFonts w:hint="eastAsia"/>
        </w:rPr>
        <w:t>更新（</w:t>
      </w:r>
      <w:proofErr w:type="spellStart"/>
      <w:r w:rsidRPr="006F7631">
        <w:t>Git</w:t>
      </w:r>
      <w:proofErr w:type="spellEnd"/>
      <w:r w:rsidRPr="006F7631">
        <w:t>术语叫做commit），需要将这些更新取回本地，这时就要用到</w:t>
      </w:r>
      <w:proofErr w:type="spellStart"/>
      <w:r w:rsidRPr="006F7631">
        <w:t>git</w:t>
      </w:r>
      <w:proofErr w:type="spellEnd"/>
      <w:r w:rsidRPr="006F7631">
        <w:t xml:space="preserve"> fetch命令。</w:t>
      </w:r>
      <w:proofErr w:type="spellStart"/>
      <w:r w:rsidRPr="006F7631">
        <w:t>git</w:t>
      </w:r>
      <w:proofErr w:type="spellEnd"/>
      <w:r w:rsidRPr="006F7631">
        <w:t xml:space="preserve"> fetch &lt;远程主机名&gt;</w:t>
      </w:r>
    </w:p>
    <w:p w:rsidR="006F7631" w:rsidRDefault="006F7631" w:rsidP="006F7631">
      <w:r w:rsidRPr="006F7631">
        <w:rPr>
          <w:rFonts w:hint="eastAsia"/>
        </w:rPr>
        <w:t>上面命令将某个远程主机的更新，全部取回本地。</w:t>
      </w:r>
    </w:p>
    <w:p w:rsidR="006F7631" w:rsidRDefault="006F7631" w:rsidP="006F7631">
      <w:proofErr w:type="spellStart"/>
      <w:r>
        <w:t>git</w:t>
      </w:r>
      <w:proofErr w:type="spellEnd"/>
      <w:r>
        <w:t xml:space="preserve"> fetch命令通常用</w:t>
      </w:r>
      <w:r w:rsidRPr="006F7631">
        <w:rPr>
          <w:color w:val="FF0000"/>
        </w:rPr>
        <w:t>来查看其他人的进程</w:t>
      </w:r>
      <w:r>
        <w:t>，因为它</w:t>
      </w:r>
      <w:r w:rsidRPr="006F7631">
        <w:rPr>
          <w:color w:val="FF0000"/>
        </w:rPr>
        <w:t>取回的代码对你本地的开发代码没有影响</w:t>
      </w:r>
      <w:r>
        <w:t>。</w:t>
      </w:r>
      <w:r>
        <w:rPr>
          <w:rFonts w:hint="eastAsia"/>
        </w:rPr>
        <w:t>默认情况下，</w:t>
      </w:r>
      <w:proofErr w:type="spellStart"/>
      <w:r>
        <w:t>git</w:t>
      </w:r>
      <w:proofErr w:type="spellEnd"/>
      <w:r>
        <w:t xml:space="preserve"> fetch取回所有分支（branch）的更新。如果只想取回特定分支的更新，可以指定分支名。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F7631" w:rsidTr="006F7631">
        <w:tc>
          <w:tcPr>
            <w:tcW w:w="8388" w:type="dxa"/>
          </w:tcPr>
          <w:p w:rsidR="006F7631" w:rsidRDefault="006F7631" w:rsidP="006F7631">
            <w:pPr>
              <w:ind w:left="0"/>
            </w:pPr>
            <w:proofErr w:type="spellStart"/>
            <w:r w:rsidRPr="006F7631">
              <w:t>git</w:t>
            </w:r>
            <w:proofErr w:type="spellEnd"/>
            <w:r w:rsidRPr="006F7631">
              <w:t xml:space="preserve"> fetch &lt;远程主机名&gt; &lt;分支名&gt;</w:t>
            </w:r>
          </w:p>
          <w:p w:rsidR="006F7631" w:rsidRDefault="006F7631" w:rsidP="006F7631">
            <w:pPr>
              <w:ind w:left="0"/>
            </w:pPr>
            <w:proofErr w:type="spellStart"/>
            <w:r w:rsidRPr="006F7631">
              <w:t>git</w:t>
            </w:r>
            <w:proofErr w:type="spellEnd"/>
            <w:r w:rsidRPr="006F7631">
              <w:t xml:space="preserve"> fetch origin master</w:t>
            </w:r>
          </w:p>
          <w:p w:rsidR="006F7631" w:rsidRDefault="006F7631" w:rsidP="006F7631">
            <w:pPr>
              <w:ind w:left="0"/>
            </w:pPr>
          </w:p>
        </w:tc>
      </w:tr>
    </w:tbl>
    <w:p w:rsidR="006F7631" w:rsidRDefault="006F7631" w:rsidP="006F7631">
      <w:r w:rsidRPr="006F7631">
        <w:rPr>
          <w:rFonts w:hint="eastAsia"/>
        </w:rPr>
        <w:t>所取回的更新，在本地主机上要用</w:t>
      </w:r>
      <w:r w:rsidRPr="006F7631">
        <w:t>"远程主机名/分支名"的形式读取。比如origin主机的master，就要用origin/master读取。</w:t>
      </w:r>
      <w:proofErr w:type="spellStart"/>
      <w:r w:rsidRPr="006F7631">
        <w:t>git</w:t>
      </w:r>
      <w:proofErr w:type="spellEnd"/>
      <w:r w:rsidRPr="006F7631">
        <w:t xml:space="preserve"> branch命令的-r选项，可以用来查看远程分支，-a选项查看所有分支。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F7631" w:rsidTr="006F7631">
        <w:tc>
          <w:tcPr>
            <w:tcW w:w="8388" w:type="dxa"/>
          </w:tcPr>
          <w:p w:rsidR="006F7631" w:rsidRDefault="006F7631" w:rsidP="006F7631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-r</w:t>
            </w:r>
          </w:p>
          <w:p w:rsidR="006F7631" w:rsidRDefault="006F7631" w:rsidP="006F7631">
            <w:pPr>
              <w:ind w:left="0"/>
            </w:pPr>
            <w:r>
              <w:t>origin/master</w:t>
            </w:r>
          </w:p>
          <w:p w:rsidR="006F7631" w:rsidRDefault="006F7631" w:rsidP="006F7631">
            <w:pPr>
              <w:ind w:left="0"/>
            </w:pPr>
          </w:p>
          <w:p w:rsidR="006F7631" w:rsidRDefault="006F7631" w:rsidP="006F7631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-a</w:t>
            </w:r>
          </w:p>
          <w:p w:rsidR="006F7631" w:rsidRDefault="006F7631" w:rsidP="006F7631">
            <w:pPr>
              <w:ind w:left="0"/>
            </w:pPr>
            <w:r>
              <w:t>* master</w:t>
            </w:r>
          </w:p>
          <w:p w:rsidR="006F7631" w:rsidRDefault="006F7631" w:rsidP="006F7631">
            <w:pPr>
              <w:ind w:left="0"/>
            </w:pPr>
            <w:r>
              <w:t xml:space="preserve">  remotes/origin/master</w:t>
            </w:r>
          </w:p>
          <w:p w:rsidR="006F7631" w:rsidRDefault="006F7631" w:rsidP="006F7631">
            <w:pPr>
              <w:ind w:left="0"/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上面命令表示，本地主机的当前分支是</w:t>
            </w:r>
            <w:r>
              <w:rPr>
                <w:rStyle w:val="HTML"/>
                <w:rFonts w:eastAsiaTheme="majorEastAsia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master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，远程分支是</w:t>
            </w:r>
            <w:r>
              <w:rPr>
                <w:rStyle w:val="HTML"/>
                <w:rFonts w:eastAsiaTheme="majorEastAsia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origin/master</w:t>
            </w:r>
            <w:r>
              <w:rPr>
                <w:rFonts w:ascii="宋体" w:eastAsia="宋体" w:hAnsi="宋体" w:cs="宋体" w:hint="eastAsia"/>
                <w:color w:val="111111"/>
                <w:spacing w:val="-2"/>
                <w:shd w:val="clear" w:color="auto" w:fill="F5F5D5"/>
              </w:rPr>
              <w:t>。</w:t>
            </w:r>
          </w:p>
        </w:tc>
      </w:tr>
    </w:tbl>
    <w:p w:rsidR="006F7631" w:rsidRDefault="006F7631" w:rsidP="006F7631"/>
    <w:p w:rsidR="006F7631" w:rsidRDefault="006F7631" w:rsidP="00D2280F">
      <w:r w:rsidRPr="006F7631">
        <w:rPr>
          <w:rFonts w:hint="eastAsia"/>
        </w:rPr>
        <w:t>取回远程主机的更新以后，可以在它的基础上，使用</w:t>
      </w:r>
      <w:proofErr w:type="spellStart"/>
      <w:r w:rsidRPr="006F7631">
        <w:t>git</w:t>
      </w:r>
      <w:proofErr w:type="spellEnd"/>
      <w:r w:rsidRPr="006F7631">
        <w:t xml:space="preserve"> checkout命令创建一个新的分支。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F7631" w:rsidTr="006F7631">
        <w:tc>
          <w:tcPr>
            <w:tcW w:w="8388" w:type="dxa"/>
          </w:tcPr>
          <w:p w:rsidR="006F7631" w:rsidRDefault="006F7631" w:rsidP="00D2280F">
            <w:pPr>
              <w:ind w:left="0"/>
            </w:pPr>
            <w:proofErr w:type="spellStart"/>
            <w:r w:rsidRPr="006F7631">
              <w:lastRenderedPageBreak/>
              <w:t>git</w:t>
            </w:r>
            <w:proofErr w:type="spellEnd"/>
            <w:r w:rsidRPr="006F7631">
              <w:t xml:space="preserve"> checkout -b </w:t>
            </w:r>
            <w:proofErr w:type="spellStart"/>
            <w:r w:rsidRPr="006F7631">
              <w:t>newBrach</w:t>
            </w:r>
            <w:proofErr w:type="spellEnd"/>
            <w:r w:rsidRPr="006F7631">
              <w:t xml:space="preserve"> origin/master</w:t>
            </w:r>
          </w:p>
          <w:p w:rsidR="006F7631" w:rsidRDefault="006F7631" w:rsidP="00D2280F">
            <w:pPr>
              <w:ind w:left="0"/>
            </w:pPr>
            <w:r w:rsidRPr="006F7631">
              <w:rPr>
                <w:rFonts w:hint="eastAsia"/>
              </w:rPr>
              <w:t>上面命令表示，在</w:t>
            </w:r>
            <w:r w:rsidRPr="006F7631">
              <w:t>origin/master的基础上，创建一个新分支。</w:t>
            </w:r>
          </w:p>
          <w:p w:rsidR="006F7631" w:rsidRDefault="006F7631" w:rsidP="00D2280F">
            <w:pPr>
              <w:ind w:left="0"/>
            </w:pPr>
            <w:r w:rsidRPr="006F7631">
              <w:rPr>
                <w:rFonts w:hint="eastAsia"/>
              </w:rPr>
              <w:t>此外，也可以使用</w:t>
            </w:r>
            <w:proofErr w:type="spellStart"/>
            <w:r w:rsidRPr="006F7631">
              <w:t>git</w:t>
            </w:r>
            <w:proofErr w:type="spellEnd"/>
            <w:r w:rsidRPr="006F7631">
              <w:t xml:space="preserve"> merge命令或者</w:t>
            </w:r>
            <w:proofErr w:type="spellStart"/>
            <w:r w:rsidRPr="006F7631">
              <w:t>git</w:t>
            </w:r>
            <w:proofErr w:type="spellEnd"/>
            <w:r w:rsidRPr="006F7631">
              <w:t xml:space="preserve"> rebase命令，在本地分支上合并远程分支。</w:t>
            </w:r>
          </w:p>
          <w:p w:rsidR="006F7631" w:rsidRDefault="006F7631" w:rsidP="006F7631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merge origin/master</w:t>
            </w:r>
          </w:p>
          <w:p w:rsidR="006F7631" w:rsidRDefault="006F7631" w:rsidP="006F7631">
            <w:pPr>
              <w:ind w:left="0"/>
            </w:pPr>
            <w:r>
              <w:t># 或者</w:t>
            </w:r>
          </w:p>
          <w:p w:rsidR="006F7631" w:rsidRDefault="006F7631" w:rsidP="006F7631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rebase origin/master</w:t>
            </w:r>
          </w:p>
          <w:p w:rsidR="006F7631" w:rsidRDefault="006F7631" w:rsidP="006F7631">
            <w:pPr>
              <w:ind w:left="0"/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上面命令表示在当前分支上，合并</w:t>
            </w:r>
            <w:r>
              <w:rPr>
                <w:rStyle w:val="HTML"/>
                <w:rFonts w:eastAsiaTheme="majorEastAsia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origin/master</w:t>
            </w:r>
            <w:r>
              <w:rPr>
                <w:rFonts w:ascii="宋体" w:eastAsia="宋体" w:hAnsi="宋体" w:cs="宋体" w:hint="eastAsia"/>
                <w:color w:val="111111"/>
                <w:spacing w:val="-2"/>
                <w:shd w:val="clear" w:color="auto" w:fill="F5F5D5"/>
              </w:rPr>
              <w:t>。</w:t>
            </w:r>
          </w:p>
        </w:tc>
      </w:tr>
    </w:tbl>
    <w:p w:rsidR="006F7631" w:rsidRDefault="006F7631" w:rsidP="006F7631">
      <w:pPr>
        <w:pStyle w:val="1"/>
      </w:pPr>
      <w:proofErr w:type="spellStart"/>
      <w:proofErr w:type="gramStart"/>
      <w:r w:rsidRPr="006F7631">
        <w:t>git</w:t>
      </w:r>
      <w:proofErr w:type="spellEnd"/>
      <w:proofErr w:type="gramEnd"/>
      <w:r w:rsidRPr="006F7631">
        <w:t xml:space="preserve"> pull</w:t>
      </w:r>
    </w:p>
    <w:p w:rsidR="006F7631" w:rsidRDefault="006F7631" w:rsidP="006F7631">
      <w:proofErr w:type="spellStart"/>
      <w:r w:rsidRPr="006F7631">
        <w:t>git</w:t>
      </w:r>
      <w:proofErr w:type="spellEnd"/>
      <w:r w:rsidRPr="006F7631">
        <w:t xml:space="preserve"> pull命令的作用是，取回远程主机某个分支的更新，再与本地的指定分支合并。它的完整格式稍稍有点复杂。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07DDE" w:rsidTr="00B07DDE">
        <w:tc>
          <w:tcPr>
            <w:tcW w:w="8388" w:type="dxa"/>
          </w:tcPr>
          <w:p w:rsidR="00B07DDE" w:rsidRDefault="00B07DDE" w:rsidP="006F7631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pull &lt;远程主机名&gt; &lt;远程分支名&gt;:&lt;本地分支名&gt;</w:t>
            </w:r>
          </w:p>
          <w:p w:rsidR="00B07DDE" w:rsidRDefault="00B07DDE" w:rsidP="006F7631">
            <w:pPr>
              <w:ind w:left="0"/>
            </w:pPr>
            <w:r>
              <w:rPr>
                <w:rFonts w:hint="eastAsia"/>
              </w:rPr>
              <w:t>#</w:t>
            </w:r>
            <w:r w:rsidRPr="00B07DDE">
              <w:rPr>
                <w:rFonts w:hint="eastAsia"/>
              </w:rPr>
              <w:t>取回</w:t>
            </w:r>
            <w:r w:rsidRPr="00B07DDE">
              <w:t>origin主机的next分支，与本地的master分支合并，需要写成下面这样。</w:t>
            </w:r>
          </w:p>
          <w:p w:rsidR="00B07DDE" w:rsidRDefault="00B07DDE" w:rsidP="006F7631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pull origin </w:t>
            </w:r>
            <w:proofErr w:type="spellStart"/>
            <w:r w:rsidRPr="00B07DDE">
              <w:t>next:master</w:t>
            </w:r>
            <w:proofErr w:type="spellEnd"/>
          </w:p>
          <w:p w:rsidR="00B07DDE" w:rsidRDefault="00B07DDE" w:rsidP="006F7631">
            <w:pPr>
              <w:ind w:left="0"/>
            </w:pPr>
          </w:p>
          <w:p w:rsidR="00B07DDE" w:rsidRDefault="00B07DDE" w:rsidP="006F7631">
            <w:pPr>
              <w:ind w:left="0"/>
            </w:pPr>
            <w:r w:rsidRPr="00B07DDE">
              <w:rPr>
                <w:rFonts w:hint="eastAsia"/>
              </w:rPr>
              <w:t>如果远程分支是与当前分支合并，则冒号后面的部分可以省略。</w:t>
            </w:r>
          </w:p>
          <w:p w:rsidR="00B07DDE" w:rsidRDefault="00B07DDE" w:rsidP="006F7631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pull origin next</w:t>
            </w:r>
          </w:p>
          <w:p w:rsidR="00B07DDE" w:rsidRDefault="00B07DDE" w:rsidP="006F7631">
            <w:pPr>
              <w:ind w:left="0"/>
            </w:pPr>
          </w:p>
        </w:tc>
      </w:tr>
      <w:tr w:rsidR="00B07DDE" w:rsidTr="00B07DDE">
        <w:tc>
          <w:tcPr>
            <w:tcW w:w="8388" w:type="dxa"/>
          </w:tcPr>
          <w:p w:rsidR="00B07DDE" w:rsidRDefault="00B07DDE" w:rsidP="006F7631">
            <w:pPr>
              <w:ind w:left="0"/>
            </w:pPr>
            <w:r w:rsidRPr="00B07DDE">
              <w:rPr>
                <w:rFonts w:hint="eastAsia"/>
              </w:rPr>
              <w:t>上面命令表示，取回</w:t>
            </w:r>
            <w:r w:rsidRPr="00B07DDE">
              <w:t>origin/next分支，再与当前分支合并。实质上，这等同于先做</w:t>
            </w:r>
            <w:proofErr w:type="spellStart"/>
            <w:r w:rsidRPr="00B07DDE">
              <w:t>git</w:t>
            </w:r>
            <w:proofErr w:type="spellEnd"/>
            <w:r w:rsidRPr="00B07DDE">
              <w:t xml:space="preserve"> fetch，再做</w:t>
            </w:r>
            <w:proofErr w:type="spellStart"/>
            <w:r w:rsidRPr="00B07DDE">
              <w:t>git</w:t>
            </w:r>
            <w:proofErr w:type="spellEnd"/>
            <w:r w:rsidRPr="00B07DDE">
              <w:t xml:space="preserve"> merge。</w:t>
            </w:r>
          </w:p>
          <w:p w:rsidR="00B07DDE" w:rsidRDefault="00B07DDE" w:rsidP="00B07DDE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fetch origin</w:t>
            </w:r>
          </w:p>
          <w:p w:rsidR="00B07DDE" w:rsidRPr="00B07DDE" w:rsidRDefault="00B07DDE" w:rsidP="00B07DDE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merge origin/next</w:t>
            </w:r>
          </w:p>
        </w:tc>
      </w:tr>
    </w:tbl>
    <w:p w:rsidR="00B07DDE" w:rsidRDefault="00B07DDE" w:rsidP="006F7631"/>
    <w:p w:rsidR="00B07DDE" w:rsidRDefault="00B07DDE" w:rsidP="006F7631">
      <w:r w:rsidRPr="00B07DDE">
        <w:rPr>
          <w:rFonts w:hint="eastAsia"/>
        </w:rPr>
        <w:t>在某些场合，</w:t>
      </w:r>
      <w:proofErr w:type="spellStart"/>
      <w:r w:rsidRPr="00B07DDE">
        <w:t>Git</w:t>
      </w:r>
      <w:proofErr w:type="spellEnd"/>
      <w:r w:rsidRPr="00B07DDE">
        <w:t>会自动在本地分支与远程分支之间，建立一种追踪关系（tracking）。比如，</w:t>
      </w:r>
      <w:r w:rsidRPr="00B07DDE">
        <w:rPr>
          <w:color w:val="FF0000"/>
        </w:rPr>
        <w:t>在</w:t>
      </w:r>
      <w:proofErr w:type="spellStart"/>
      <w:r w:rsidRPr="00B07DDE">
        <w:rPr>
          <w:color w:val="FF0000"/>
        </w:rPr>
        <w:t>git</w:t>
      </w:r>
      <w:proofErr w:type="spellEnd"/>
      <w:r w:rsidRPr="00B07DDE">
        <w:rPr>
          <w:color w:val="FF0000"/>
        </w:rPr>
        <w:t xml:space="preserve"> clone的时候，所有本地分支默认与远程主机的同名分支</w:t>
      </w:r>
      <w:r w:rsidRPr="00B07DDE">
        <w:t>，建立追踪关系，也就是说，本地的master分支自动"追踪"origin/master分支。</w:t>
      </w:r>
      <w:proofErr w:type="spellStart"/>
      <w:r w:rsidRPr="00B07DDE">
        <w:t>Git</w:t>
      </w:r>
      <w:proofErr w:type="spellEnd"/>
      <w:r w:rsidRPr="00B07DDE">
        <w:t>也允许手动建立追踪关系。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07DDE" w:rsidTr="00B07DDE">
        <w:tc>
          <w:tcPr>
            <w:tcW w:w="8388" w:type="dxa"/>
          </w:tcPr>
          <w:p w:rsidR="00B07DDE" w:rsidRDefault="00B07DDE" w:rsidP="006F7631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branch --set-upstream master origin/next</w:t>
            </w:r>
          </w:p>
          <w:p w:rsidR="00B07DDE" w:rsidRDefault="00B07DDE" w:rsidP="006F7631">
            <w:pPr>
              <w:ind w:left="0"/>
            </w:pPr>
            <w:r w:rsidRPr="00B07DDE">
              <w:rPr>
                <w:rFonts w:hint="eastAsia"/>
              </w:rPr>
              <w:lastRenderedPageBreak/>
              <w:t>上面命令指定</w:t>
            </w:r>
            <w:r w:rsidRPr="00B07DDE">
              <w:t>master分支追踪origin/next分支。</w:t>
            </w:r>
            <w:r w:rsidRPr="00B07DDE">
              <w:rPr>
                <w:rFonts w:hint="eastAsia"/>
              </w:rPr>
              <w:t>如果当前分支与远程分支存在追踪关系，</w:t>
            </w:r>
            <w:proofErr w:type="spellStart"/>
            <w:r w:rsidRPr="00B07DDE">
              <w:t>git</w:t>
            </w:r>
            <w:proofErr w:type="spellEnd"/>
            <w:r w:rsidRPr="00B07DDE">
              <w:t xml:space="preserve"> pull就可以省略远程分支名。</w:t>
            </w:r>
          </w:p>
          <w:p w:rsidR="00B07DDE" w:rsidRDefault="00B07DDE" w:rsidP="006F7631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pull origin</w:t>
            </w:r>
          </w:p>
          <w:p w:rsidR="00B07DDE" w:rsidRDefault="00B07DDE" w:rsidP="00B07DDE">
            <w:pPr>
              <w:ind w:left="0"/>
            </w:pPr>
            <w:r>
              <w:rPr>
                <w:rFonts w:hint="eastAsia"/>
              </w:rPr>
              <w:t>上面命令表示，本地的当前分支自动与对应的</w:t>
            </w:r>
            <w:r>
              <w:t>origin主机"追踪分支"（remote-tracking branch）进行合并。</w:t>
            </w:r>
          </w:p>
          <w:p w:rsidR="00B07DDE" w:rsidRDefault="00B07DDE" w:rsidP="00B07DDE">
            <w:pPr>
              <w:ind w:left="0"/>
            </w:pPr>
            <w:r>
              <w:rPr>
                <w:rFonts w:hint="eastAsia"/>
              </w:rPr>
              <w:t>如果当前分支只有一个追踪分支，连远程主机名都可以省略。</w:t>
            </w:r>
          </w:p>
          <w:p w:rsidR="00B07DDE" w:rsidRDefault="00B07DDE" w:rsidP="00B07DDE">
            <w:pPr>
              <w:ind w:left="0"/>
            </w:pPr>
            <w:proofErr w:type="spellStart"/>
            <w:r w:rsidRPr="00B07DDE">
              <w:t>git</w:t>
            </w:r>
            <w:proofErr w:type="spellEnd"/>
            <w:r w:rsidRPr="00B07DDE">
              <w:t xml:space="preserve"> pull</w:t>
            </w:r>
          </w:p>
          <w:p w:rsidR="00B07DDE" w:rsidRDefault="00B07DDE" w:rsidP="00B07DDE">
            <w:pPr>
              <w:ind w:left="0"/>
            </w:pPr>
            <w:r w:rsidRPr="00B07DDE">
              <w:rPr>
                <w:rFonts w:hint="eastAsia"/>
              </w:rPr>
              <w:t>上面命令表示，当前分支自动与唯一</w:t>
            </w:r>
            <w:proofErr w:type="gramStart"/>
            <w:r w:rsidRPr="00B07DDE">
              <w:rPr>
                <w:rFonts w:hint="eastAsia"/>
              </w:rPr>
              <w:t>一个</w:t>
            </w:r>
            <w:proofErr w:type="gramEnd"/>
            <w:r w:rsidRPr="00B07DDE">
              <w:rPr>
                <w:rFonts w:hint="eastAsia"/>
              </w:rPr>
              <w:t>追踪分支进行合并。</w:t>
            </w:r>
          </w:p>
          <w:p w:rsidR="00B07DDE" w:rsidRDefault="00B07DDE" w:rsidP="00B07DDE">
            <w:pPr>
              <w:ind w:left="0"/>
            </w:pPr>
          </w:p>
        </w:tc>
      </w:tr>
    </w:tbl>
    <w:p w:rsidR="00B07DDE" w:rsidRDefault="00B07DDE" w:rsidP="006F7631"/>
    <w:p w:rsidR="00B07DDE" w:rsidRDefault="00B07DDE" w:rsidP="006F7631">
      <w:r w:rsidRPr="00B07DDE">
        <w:rPr>
          <w:rFonts w:hint="eastAsia"/>
        </w:rPr>
        <w:t>如果合并需要采用</w:t>
      </w:r>
      <w:r w:rsidRPr="00B07DDE">
        <w:t>rebase模式，可以使用--rebase选项。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07DDE" w:rsidTr="00B07DDE">
        <w:tc>
          <w:tcPr>
            <w:tcW w:w="8388" w:type="dxa"/>
          </w:tcPr>
          <w:p w:rsidR="00B07DDE" w:rsidRPr="00D82B2C" w:rsidRDefault="00B07DDE" w:rsidP="00D82B2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Theme="minorEastAsia" w:hAnsi="Consolas" w:cs="Consolas"/>
                <w:color w:val="000000"/>
                <w:spacing w:val="-2"/>
                <w:sz w:val="18"/>
                <w:szCs w:val="18"/>
              </w:rPr>
            </w:pPr>
            <w:proofErr w:type="spellStart"/>
            <w:r w:rsidRPr="00B07DDE">
              <w:rPr>
                <w:rFonts w:ascii="Consolas" w:eastAsia="Times New Roman" w:hAnsi="Consolas" w:cs="Consolas"/>
                <w:color w:val="000000"/>
                <w:spacing w:val="-2"/>
              </w:rPr>
              <w:t>git</w:t>
            </w:r>
            <w:proofErr w:type="spellEnd"/>
            <w:r w:rsidRPr="00B07DDE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pull 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--</w:t>
            </w:r>
            <w:r w:rsidRPr="00B07DDE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rebase 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&lt;</w:t>
            </w:r>
            <w:r w:rsidRPr="00B07DDE">
              <w:rPr>
                <w:rFonts w:ascii="宋体" w:eastAsia="宋体" w:hAnsi="宋体" w:cs="宋体" w:hint="eastAsia"/>
                <w:color w:val="000000"/>
                <w:spacing w:val="-2"/>
              </w:rPr>
              <w:t>远程主机名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&gt;</w:t>
            </w:r>
            <w:r w:rsidRPr="00B07DDE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&lt;</w:t>
            </w:r>
            <w:r w:rsidRPr="00B07DDE">
              <w:rPr>
                <w:rFonts w:ascii="宋体" w:eastAsia="宋体" w:hAnsi="宋体" w:cs="宋体" w:hint="eastAsia"/>
                <w:color w:val="000000"/>
                <w:spacing w:val="-2"/>
              </w:rPr>
              <w:t>远程分支名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&gt;</w:t>
            </w:r>
            <w:r w:rsidRPr="00B07DDE">
              <w:rPr>
                <w:rFonts w:ascii="Consolas" w:eastAsia="Times New Roman" w:hAnsi="Consolas" w:cs="Consolas"/>
                <w:color w:val="999999"/>
                <w:spacing w:val="-2"/>
              </w:rPr>
              <w:t>: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&lt;</w:t>
            </w:r>
            <w:r w:rsidRPr="00B07DDE">
              <w:rPr>
                <w:rFonts w:ascii="宋体" w:eastAsia="宋体" w:hAnsi="宋体" w:cs="宋体" w:hint="eastAsia"/>
                <w:color w:val="000000"/>
                <w:spacing w:val="-2"/>
              </w:rPr>
              <w:t>本地分支名</w:t>
            </w:r>
            <w:r w:rsidRPr="00B07DDE">
              <w:rPr>
                <w:rFonts w:ascii="Consolas" w:eastAsia="Times New Roman" w:hAnsi="Consolas" w:cs="Consolas"/>
                <w:color w:val="A67F59"/>
                <w:spacing w:val="-2"/>
              </w:rPr>
              <w:t>&gt;</w:t>
            </w:r>
          </w:p>
        </w:tc>
      </w:tr>
    </w:tbl>
    <w:p w:rsidR="00B07DDE" w:rsidRPr="006F7631" w:rsidRDefault="00D82B2C" w:rsidP="00D82B2C">
      <w:r>
        <w:rPr>
          <w:rFonts w:hint="eastAsia"/>
        </w:rPr>
        <w:t>如果远程主机删除了某个分支，默认情况下，</w:t>
      </w:r>
      <w:proofErr w:type="spellStart"/>
      <w:r>
        <w:t>git</w:t>
      </w:r>
      <w:proofErr w:type="spellEnd"/>
      <w:r>
        <w:t xml:space="preserve"> pull 不会在拉取远程分支的时候，删除对应的本地分支。这是为了防止，由于其他人操作了远程主机，导致</w:t>
      </w:r>
      <w:proofErr w:type="spellStart"/>
      <w:r>
        <w:t>git</w:t>
      </w:r>
      <w:proofErr w:type="spellEnd"/>
      <w:r>
        <w:t xml:space="preserve"> pull不知不觉删除了本地分支。</w:t>
      </w:r>
      <w:r>
        <w:rPr>
          <w:rFonts w:hint="eastAsia"/>
        </w:rPr>
        <w:t>但是，你可以改变这个行为，加上参数</w:t>
      </w:r>
      <w:r>
        <w:t xml:space="preserve"> -p 就会</w:t>
      </w:r>
      <w:r w:rsidRPr="00D82B2C">
        <w:rPr>
          <w:color w:val="FF0000"/>
        </w:rPr>
        <w:t>在本地删除远程已经删除的分支</w:t>
      </w:r>
      <w:r>
        <w:t>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82B2C" w:rsidTr="00D82B2C">
        <w:tc>
          <w:tcPr>
            <w:tcW w:w="8388" w:type="dxa"/>
          </w:tcPr>
          <w:p w:rsidR="00D82B2C" w:rsidRDefault="00D82B2C" w:rsidP="00D82B2C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pull -p</w:t>
            </w:r>
          </w:p>
          <w:p w:rsidR="00D82B2C" w:rsidRDefault="00D82B2C" w:rsidP="00D82B2C">
            <w:pPr>
              <w:ind w:left="0"/>
            </w:pPr>
            <w:r>
              <w:t># 等同于下面的命令</w:t>
            </w:r>
          </w:p>
          <w:p w:rsidR="00D82B2C" w:rsidRDefault="00D82B2C" w:rsidP="00D82B2C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fetch --prune origin </w:t>
            </w:r>
          </w:p>
          <w:p w:rsidR="00D82B2C" w:rsidRDefault="00D82B2C" w:rsidP="00D82B2C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fetch -p</w:t>
            </w:r>
          </w:p>
          <w:p w:rsidR="00D82B2C" w:rsidRDefault="00D82B2C" w:rsidP="00D82B2C">
            <w:pPr>
              <w:ind w:left="0"/>
            </w:pPr>
          </w:p>
        </w:tc>
      </w:tr>
    </w:tbl>
    <w:p w:rsidR="00CC33D5" w:rsidRDefault="00CC33D5" w:rsidP="00D2280F"/>
    <w:p w:rsidR="00E5746A" w:rsidRDefault="00D82B2C" w:rsidP="00D82B2C">
      <w:pPr>
        <w:pStyle w:val="1"/>
      </w:pPr>
      <w:proofErr w:type="spellStart"/>
      <w:proofErr w:type="gramStart"/>
      <w:r w:rsidRPr="00D82B2C">
        <w:t>git</w:t>
      </w:r>
      <w:proofErr w:type="spellEnd"/>
      <w:proofErr w:type="gramEnd"/>
      <w:r w:rsidRPr="00D82B2C">
        <w:t xml:space="preserve"> push</w:t>
      </w:r>
    </w:p>
    <w:p w:rsidR="00D82B2C" w:rsidRDefault="002C2846" w:rsidP="00D82B2C">
      <w:proofErr w:type="spellStart"/>
      <w:r w:rsidRPr="002C2846">
        <w:t>git</w:t>
      </w:r>
      <w:proofErr w:type="spellEnd"/>
      <w:r w:rsidRPr="002C2846">
        <w:t xml:space="preserve"> push命令用于将本地分支的更新，推送到远程主机。它的格式与</w:t>
      </w:r>
      <w:proofErr w:type="spellStart"/>
      <w:r w:rsidRPr="002C2846">
        <w:t>git</w:t>
      </w:r>
      <w:proofErr w:type="spellEnd"/>
      <w:r w:rsidRPr="002C2846">
        <w:t xml:space="preserve"> pull命令相仿。</w:t>
      </w:r>
      <w:proofErr w:type="spellStart"/>
      <w:r w:rsidRPr="002C2846">
        <w:t>git</w:t>
      </w:r>
      <w:proofErr w:type="spellEnd"/>
      <w:r w:rsidRPr="002C2846">
        <w:t xml:space="preserve"> push &lt;远程主机名&gt; &lt;本地分支名&gt;:&lt;远程分支名&gt;</w:t>
      </w:r>
    </w:p>
    <w:p w:rsidR="002C2846" w:rsidRDefault="002C2846" w:rsidP="00D82B2C">
      <w:r w:rsidRPr="002C2846">
        <w:rPr>
          <w:rFonts w:hint="eastAsia"/>
          <w:color w:val="FF0000"/>
        </w:rPr>
        <w:t>注意</w:t>
      </w:r>
      <w:r w:rsidRPr="002C2846">
        <w:rPr>
          <w:rFonts w:hint="eastAsia"/>
        </w:rPr>
        <w:t>，分支推送顺序的写法是</w:t>
      </w:r>
      <w:r w:rsidRPr="002C2846">
        <w:t>&lt;来源地&gt;:&lt;目的地&gt;，所以</w:t>
      </w:r>
      <w:proofErr w:type="spellStart"/>
      <w:r w:rsidRPr="002C2846">
        <w:t>git</w:t>
      </w:r>
      <w:proofErr w:type="spellEnd"/>
      <w:r w:rsidRPr="002C2846">
        <w:t xml:space="preserve"> pull是&lt;远程分支&gt;:&lt;本地分支&gt;，而</w:t>
      </w:r>
      <w:proofErr w:type="spellStart"/>
      <w:r w:rsidRPr="002C2846">
        <w:t>git</w:t>
      </w:r>
      <w:proofErr w:type="spellEnd"/>
      <w:r w:rsidRPr="002C2846">
        <w:t xml:space="preserve"> push是&lt;本地分支&gt;:&lt;远程分支&gt;。</w:t>
      </w:r>
    </w:p>
    <w:p w:rsidR="002C2846" w:rsidRDefault="002C2846" w:rsidP="00D82B2C">
      <w:r w:rsidRPr="002C2846">
        <w:rPr>
          <w:rFonts w:hint="eastAsia"/>
        </w:rPr>
        <w:t>如果省略远程分支名，则表示将本地分支推送与之存在</w:t>
      </w:r>
      <w:r w:rsidRPr="002C2846">
        <w:t>"</w:t>
      </w:r>
      <w:r w:rsidRPr="002C2846">
        <w:rPr>
          <w:color w:val="FF0000"/>
        </w:rPr>
        <w:t>追踪关系</w:t>
      </w:r>
      <w:r w:rsidRPr="002C2846">
        <w:t>"的远程分支（通常两者同名），</w:t>
      </w:r>
      <w:r w:rsidRPr="002C2846">
        <w:rPr>
          <w:color w:val="FF0000"/>
        </w:rPr>
        <w:t>如果该远程分支不存在，则会被新建</w:t>
      </w:r>
      <w:r w:rsidRPr="002C2846">
        <w:t>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2846" w:rsidTr="002C2846">
        <w:tc>
          <w:tcPr>
            <w:tcW w:w="8388" w:type="dxa"/>
          </w:tcPr>
          <w:p w:rsidR="002C2846" w:rsidRDefault="002C2846" w:rsidP="00D82B2C">
            <w:pPr>
              <w:ind w:left="0"/>
            </w:pPr>
            <w:proofErr w:type="spellStart"/>
            <w:r w:rsidRPr="002C2846">
              <w:lastRenderedPageBreak/>
              <w:t>git</w:t>
            </w:r>
            <w:proofErr w:type="spellEnd"/>
            <w:r w:rsidRPr="002C2846">
              <w:t xml:space="preserve"> push origin master</w:t>
            </w:r>
          </w:p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上面命令表示，将本地的</w:t>
            </w:r>
            <w:r w:rsidRPr="002C2846">
              <w:t>master分支推送到origin主机的master分支。</w:t>
            </w:r>
            <w:r w:rsidRPr="00CE427F">
              <w:rPr>
                <w:color w:val="FF0000"/>
              </w:rPr>
              <w:t>如果后者不存在，则会被新建</w:t>
            </w:r>
            <w:r w:rsidRPr="002C2846">
              <w:t>。</w:t>
            </w:r>
          </w:p>
        </w:tc>
      </w:tr>
    </w:tbl>
    <w:p w:rsidR="002C2846" w:rsidRDefault="002C2846" w:rsidP="00D82B2C"/>
    <w:p w:rsidR="002C2846" w:rsidRDefault="002C2846" w:rsidP="00D82B2C">
      <w:r w:rsidRPr="002C2846">
        <w:rPr>
          <w:rFonts w:hint="eastAsia"/>
        </w:rPr>
        <w:t>如果省略本地分支名，则表示删除指定的远程分支，因为这等同于推送一个空的本地分支到远程分支。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2846" w:rsidTr="002C2846">
        <w:tc>
          <w:tcPr>
            <w:tcW w:w="8388" w:type="dxa"/>
          </w:tcPr>
          <w:p w:rsidR="002C2846" w:rsidRDefault="002C2846" w:rsidP="002C2846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origin :master</w:t>
            </w:r>
          </w:p>
          <w:p w:rsidR="002C2846" w:rsidRDefault="002C2846" w:rsidP="002C2846">
            <w:pPr>
              <w:ind w:left="0"/>
            </w:pPr>
            <w:r>
              <w:t># 等同于</w:t>
            </w:r>
          </w:p>
          <w:p w:rsidR="002C2846" w:rsidRDefault="002C2846" w:rsidP="002C2846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origin --delete master</w:t>
            </w:r>
          </w:p>
          <w:p w:rsidR="002C2846" w:rsidRDefault="002C2846" w:rsidP="002C2846">
            <w:pPr>
              <w:ind w:left="0"/>
            </w:pPr>
            <w:r w:rsidRPr="002C2846">
              <w:rPr>
                <w:rFonts w:hint="eastAsia"/>
              </w:rPr>
              <w:t>上面命令表示删除</w:t>
            </w:r>
            <w:r w:rsidRPr="002C2846">
              <w:t>origin主机的master分支。</w:t>
            </w:r>
          </w:p>
        </w:tc>
      </w:tr>
    </w:tbl>
    <w:p w:rsidR="002C2846" w:rsidRDefault="002C2846" w:rsidP="00D82B2C"/>
    <w:p w:rsidR="002C2846" w:rsidRDefault="002C2846" w:rsidP="00D82B2C">
      <w:r w:rsidRPr="002C2846">
        <w:rPr>
          <w:rFonts w:hint="eastAsia"/>
        </w:rPr>
        <w:t>如果当前分支与远程分支之间存在追踪关系，则本地分支和远程分支都可以省略。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2846" w:rsidTr="002C2846">
        <w:tc>
          <w:tcPr>
            <w:tcW w:w="8388" w:type="dxa"/>
          </w:tcPr>
          <w:p w:rsidR="002C2846" w:rsidRDefault="002C2846" w:rsidP="00D82B2C">
            <w:pPr>
              <w:ind w:left="0"/>
            </w:pPr>
            <w:proofErr w:type="spellStart"/>
            <w:r w:rsidRPr="002C2846">
              <w:t>git</w:t>
            </w:r>
            <w:proofErr w:type="spellEnd"/>
            <w:r w:rsidRPr="002C2846">
              <w:t xml:space="preserve"> push origin</w:t>
            </w:r>
          </w:p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上面命令表示，将当前分支推送到</w:t>
            </w:r>
            <w:r w:rsidRPr="002C2846">
              <w:t>origin主机的对应分支。</w:t>
            </w:r>
          </w:p>
          <w:p w:rsidR="002C2846" w:rsidRDefault="002C2846" w:rsidP="00D82B2C">
            <w:pPr>
              <w:ind w:left="0"/>
            </w:pPr>
          </w:p>
        </w:tc>
      </w:tr>
      <w:tr w:rsidR="002C2846" w:rsidTr="002C2846">
        <w:tc>
          <w:tcPr>
            <w:tcW w:w="8388" w:type="dxa"/>
          </w:tcPr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如果当前分支只有一个追踪分支，那么主机名都可以省略。</w:t>
            </w:r>
          </w:p>
          <w:p w:rsidR="002C2846" w:rsidRDefault="002C2846" w:rsidP="00D82B2C">
            <w:pPr>
              <w:ind w:left="0"/>
            </w:pPr>
            <w:proofErr w:type="spellStart"/>
            <w:r w:rsidRPr="002C2846">
              <w:t>git</w:t>
            </w:r>
            <w:proofErr w:type="spellEnd"/>
            <w:r w:rsidRPr="002C2846">
              <w:t xml:space="preserve"> push</w:t>
            </w:r>
          </w:p>
          <w:p w:rsidR="002C2846" w:rsidRPr="002C2846" w:rsidRDefault="002C2846" w:rsidP="00D82B2C">
            <w:pPr>
              <w:ind w:left="0"/>
            </w:pPr>
          </w:p>
        </w:tc>
      </w:tr>
      <w:tr w:rsidR="002C2846" w:rsidTr="002C2846">
        <w:tc>
          <w:tcPr>
            <w:tcW w:w="8388" w:type="dxa"/>
          </w:tcPr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如果当前分支与多个主机存在追踪关系，则可以使用</w:t>
            </w:r>
            <w:r w:rsidRPr="002C2846">
              <w:t>-u选项指定一个默认主机，这样后面就可以不加任何参数使用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push。</w:t>
            </w:r>
          </w:p>
          <w:p w:rsidR="002C2846" w:rsidRDefault="002C2846" w:rsidP="00D82B2C">
            <w:pPr>
              <w:ind w:left="0"/>
            </w:pPr>
            <w:r w:rsidRPr="002C2846">
              <w:t xml:space="preserve">$ 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push -u origin master</w:t>
            </w:r>
          </w:p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上面命令将本地的</w:t>
            </w:r>
            <w:r w:rsidRPr="002C2846">
              <w:t>master分支推送到origin主机，同时指定origin为默认主机，后面就可以不加任何参数使用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push了。</w:t>
            </w:r>
          </w:p>
          <w:p w:rsidR="002C2846" w:rsidRDefault="002C2846" w:rsidP="00D82B2C">
            <w:pPr>
              <w:ind w:left="0"/>
            </w:pPr>
            <w:r w:rsidRPr="002C2846">
              <w:rPr>
                <w:rFonts w:hint="eastAsia"/>
              </w:rPr>
              <w:t>不带任何参数的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push，默认只推送当前分支，这叫做simple方式。此外，还有一种matching方式，</w:t>
            </w:r>
            <w:r w:rsidR="00413795" w:rsidRPr="00413795">
              <w:t>推送本地仓库和远程仓库所有名字相同的分支。</w:t>
            </w:r>
            <w:r w:rsidRPr="002C2846">
              <w:t>。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2.0版本之前，默认采用matching方法，现在改为默认采用simple方式。如果要修改这个设置，可以采用</w:t>
            </w:r>
            <w:proofErr w:type="spellStart"/>
            <w:r w:rsidRPr="002C2846">
              <w:t>git</w:t>
            </w:r>
            <w:proofErr w:type="spellEnd"/>
            <w:r w:rsidRPr="002C2846">
              <w:t xml:space="preserve"> </w:t>
            </w:r>
            <w:proofErr w:type="spellStart"/>
            <w:r w:rsidRPr="002C2846">
              <w:t>config</w:t>
            </w:r>
            <w:proofErr w:type="spellEnd"/>
            <w:r w:rsidRPr="002C2846">
              <w:t>命令。</w:t>
            </w:r>
          </w:p>
          <w:p w:rsidR="002C2846" w:rsidRDefault="002C2846" w:rsidP="002C2846">
            <w:pPr>
              <w:pStyle w:val="HTML0"/>
              <w:shd w:val="clear" w:color="auto" w:fill="F5F2F0"/>
              <w:spacing w:line="324" w:lineRule="atLeast"/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config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eastAsiaTheme="majorEastAsia" w:hAnsi="Consolas" w:cs="Consolas"/>
                <w:color w:val="A67F59"/>
                <w:spacing w:val="-2"/>
                <w:sz w:val="22"/>
                <w:szCs w:val="22"/>
                <w:bdr w:val="none" w:sz="0" w:space="0" w:color="auto" w:frame="1"/>
              </w:rPr>
              <w:t>--</w:t>
            </w: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global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push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default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matching</w:t>
            </w:r>
          </w:p>
          <w:p w:rsidR="002C2846" w:rsidRDefault="002C2846" w:rsidP="002C2846">
            <w:pPr>
              <w:pStyle w:val="HTML0"/>
              <w:shd w:val="clear" w:color="auto" w:fill="F5F2F0"/>
              <w:spacing w:line="324" w:lineRule="atLeast"/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# </w:t>
            </w:r>
            <w:r>
              <w:rPr>
                <w:rStyle w:val="HTML"/>
                <w:rFonts w:ascii="宋体" w:eastAsia="宋体" w:hAnsi="宋体" w:cs="宋体" w:hint="eastAsia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或者</w:t>
            </w:r>
          </w:p>
          <w:p w:rsidR="002C2846" w:rsidRDefault="002C2846" w:rsidP="002C2846">
            <w:pPr>
              <w:pStyle w:val="HTML0"/>
              <w:shd w:val="clear" w:color="auto" w:fill="F5F2F0"/>
              <w:spacing w:line="324" w:lineRule="atLeast"/>
              <w:rPr>
                <w:rFonts w:ascii="Consolas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lastRenderedPageBreak/>
              <w:t xml:space="preserve">$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config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eastAsiaTheme="majorEastAsia" w:hAnsi="Consolas" w:cs="Consolas"/>
                <w:color w:val="A67F59"/>
                <w:spacing w:val="-2"/>
                <w:sz w:val="22"/>
                <w:szCs w:val="22"/>
                <w:bdr w:val="none" w:sz="0" w:space="0" w:color="auto" w:frame="1"/>
              </w:rPr>
              <w:t>--</w:t>
            </w: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global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push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default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simple</w:t>
            </w:r>
          </w:p>
          <w:p w:rsidR="002C2846" w:rsidRPr="002C2846" w:rsidRDefault="002C2846" w:rsidP="00D82B2C">
            <w:pPr>
              <w:ind w:left="0"/>
            </w:pPr>
          </w:p>
        </w:tc>
      </w:tr>
    </w:tbl>
    <w:p w:rsidR="002C2846" w:rsidRDefault="002C2846" w:rsidP="00D82B2C"/>
    <w:p w:rsidR="002C2846" w:rsidRDefault="002C2846" w:rsidP="00D82B2C">
      <w:r w:rsidRPr="002C2846">
        <w:rPr>
          <w:rFonts w:hint="eastAsia"/>
        </w:rPr>
        <w:t>还有一种情况，就是不管是否存在对应的远程分支，将本地的所有分支都推送到远程主机，这时需要使用</w:t>
      </w:r>
      <w:r w:rsidRPr="002C2846">
        <w:t>--all选项。</w:t>
      </w:r>
      <w:proofErr w:type="spellStart"/>
      <w:proofErr w:type="gramStart"/>
      <w:r w:rsidRPr="002C2846">
        <w:t>git</w:t>
      </w:r>
      <w:proofErr w:type="spellEnd"/>
      <w:proofErr w:type="gramEnd"/>
      <w:r w:rsidRPr="002C2846">
        <w:t xml:space="preserve"> push --all origin</w:t>
      </w:r>
    </w:p>
    <w:p w:rsidR="002C2846" w:rsidRDefault="002C2846" w:rsidP="00D82B2C">
      <w:r w:rsidRPr="002C2846">
        <w:rPr>
          <w:rFonts w:hint="eastAsia"/>
        </w:rPr>
        <w:t>如果远程主机的版本比本地版本更新，推送时</w:t>
      </w:r>
      <w:proofErr w:type="spellStart"/>
      <w:r w:rsidRPr="002C2846">
        <w:t>Git</w:t>
      </w:r>
      <w:proofErr w:type="spellEnd"/>
      <w:r w:rsidRPr="002C2846">
        <w:t>会报错，要求先在</w:t>
      </w:r>
      <w:proofErr w:type="gramStart"/>
      <w:r w:rsidRPr="002C2846">
        <w:t>本地做</w:t>
      </w:r>
      <w:proofErr w:type="spellStart"/>
      <w:proofErr w:type="gramEnd"/>
      <w:r w:rsidRPr="002C2846">
        <w:t>git</w:t>
      </w:r>
      <w:proofErr w:type="spellEnd"/>
      <w:r w:rsidRPr="002C2846">
        <w:t xml:space="preserve"> pull合并差异，然后再推送到远程主机。这时，如果你一定要推送，可以使用--force选项</w:t>
      </w:r>
      <w:r>
        <w:rPr>
          <w:rFonts w:hint="eastAsia"/>
        </w:rPr>
        <w:t>。</w:t>
      </w:r>
      <w:proofErr w:type="spellStart"/>
      <w:proofErr w:type="gramStart"/>
      <w:r w:rsidRPr="002C2846">
        <w:t>git</w:t>
      </w:r>
      <w:proofErr w:type="spellEnd"/>
      <w:proofErr w:type="gramEnd"/>
      <w:r w:rsidRPr="002C2846">
        <w:t xml:space="preserve"> push --force origin</w:t>
      </w:r>
    </w:p>
    <w:p w:rsidR="002C2846" w:rsidRDefault="002C2846" w:rsidP="00D82B2C">
      <w:r w:rsidRPr="002C2846">
        <w:rPr>
          <w:rFonts w:hint="eastAsia"/>
        </w:rPr>
        <w:t>上面命令使用</w:t>
      </w:r>
      <w:r w:rsidRPr="002C2846">
        <w:t>--force选项，结果导致远程主机上更新的版本被覆盖。除非你很确定要这样做，否则应该尽量避免使用--force选项。</w:t>
      </w:r>
    </w:p>
    <w:p w:rsidR="002C2846" w:rsidRDefault="002C2846" w:rsidP="00D82B2C">
      <w:r w:rsidRPr="002C2846">
        <w:rPr>
          <w:rFonts w:hint="eastAsia"/>
        </w:rPr>
        <w:t>最后，</w:t>
      </w:r>
      <w:proofErr w:type="spellStart"/>
      <w:r w:rsidRPr="002C2846">
        <w:t>git</w:t>
      </w:r>
      <w:proofErr w:type="spellEnd"/>
      <w:r w:rsidRPr="002C2846">
        <w:t xml:space="preserve"> push不会推送标签（tag），除非使用--tags选项。</w:t>
      </w:r>
    </w:p>
    <w:p w:rsidR="002C2846" w:rsidRPr="00D82B2C" w:rsidRDefault="002C2846" w:rsidP="00D82B2C">
      <w:proofErr w:type="spellStart"/>
      <w:proofErr w:type="gramStart"/>
      <w:r w:rsidRPr="002C2846">
        <w:t>git</w:t>
      </w:r>
      <w:proofErr w:type="spellEnd"/>
      <w:proofErr w:type="gramEnd"/>
      <w:r w:rsidRPr="002C2846">
        <w:t xml:space="preserve"> push origin --tags</w:t>
      </w:r>
      <w:bookmarkStart w:id="0" w:name="_GoBack"/>
      <w:bookmarkEnd w:id="0"/>
    </w:p>
    <w:sectPr w:rsidR="002C2846" w:rsidRPr="00D82B2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5D" w:rsidRDefault="008C5B5D" w:rsidP="005D6417">
      <w:pPr>
        <w:spacing w:after="0"/>
      </w:pPr>
      <w:r>
        <w:separator/>
      </w:r>
    </w:p>
  </w:endnote>
  <w:endnote w:type="continuationSeparator" w:id="0">
    <w:p w:rsidR="008C5B5D" w:rsidRDefault="008C5B5D" w:rsidP="005D6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447064"/>
      <w:docPartObj>
        <w:docPartGallery w:val="Page Numbers (Bottom of Page)"/>
        <w:docPartUnique/>
      </w:docPartObj>
    </w:sdtPr>
    <w:sdtEndPr/>
    <w:sdtContent>
      <w:p w:rsidR="005D6417" w:rsidRDefault="009E767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6417" w:rsidRDefault="005D64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5D" w:rsidRDefault="008C5B5D" w:rsidP="005D6417">
      <w:pPr>
        <w:spacing w:after="0"/>
      </w:pPr>
      <w:r>
        <w:separator/>
      </w:r>
    </w:p>
  </w:footnote>
  <w:footnote w:type="continuationSeparator" w:id="0">
    <w:p w:rsidR="008C5B5D" w:rsidRDefault="008C5B5D" w:rsidP="005D64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47F4"/>
    <w:multiLevelType w:val="hybridMultilevel"/>
    <w:tmpl w:val="4CA6F1F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6417"/>
    <w:rsid w:val="000F4A28"/>
    <w:rsid w:val="001205C6"/>
    <w:rsid w:val="002C2846"/>
    <w:rsid w:val="00413795"/>
    <w:rsid w:val="00562410"/>
    <w:rsid w:val="005869B8"/>
    <w:rsid w:val="005D6417"/>
    <w:rsid w:val="0066798F"/>
    <w:rsid w:val="006E0B52"/>
    <w:rsid w:val="006F7631"/>
    <w:rsid w:val="007646D3"/>
    <w:rsid w:val="00821F57"/>
    <w:rsid w:val="008261CD"/>
    <w:rsid w:val="008B5ACA"/>
    <w:rsid w:val="008C125D"/>
    <w:rsid w:val="008C5117"/>
    <w:rsid w:val="008C5B5D"/>
    <w:rsid w:val="00904415"/>
    <w:rsid w:val="0099619D"/>
    <w:rsid w:val="009D5000"/>
    <w:rsid w:val="009E7676"/>
    <w:rsid w:val="00B07DDE"/>
    <w:rsid w:val="00C03A83"/>
    <w:rsid w:val="00CC33D5"/>
    <w:rsid w:val="00CE427F"/>
    <w:rsid w:val="00D2280F"/>
    <w:rsid w:val="00D24EDE"/>
    <w:rsid w:val="00D80E2B"/>
    <w:rsid w:val="00D82B2C"/>
    <w:rsid w:val="00DB6FA6"/>
    <w:rsid w:val="00DC08B9"/>
    <w:rsid w:val="00DE6E85"/>
    <w:rsid w:val="00DE701F"/>
    <w:rsid w:val="00E5746A"/>
    <w:rsid w:val="00EF3DCE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F4E19A66-61C7-4F4E-BF92-AC87C75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5D6417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5D6417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5D6417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5D6417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6679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2280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HTML">
    <w:name w:val="HTML Code"/>
    <w:basedOn w:val="a0"/>
    <w:uiPriority w:val="99"/>
    <w:semiHidden/>
    <w:unhideWhenUsed/>
    <w:rsid w:val="00D228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B0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B07D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0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153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16</cp:revision>
  <dcterms:created xsi:type="dcterms:W3CDTF">2016-09-30T02:44:00Z</dcterms:created>
  <dcterms:modified xsi:type="dcterms:W3CDTF">2017-03-27T05:49:00Z</dcterms:modified>
</cp:coreProperties>
</file>