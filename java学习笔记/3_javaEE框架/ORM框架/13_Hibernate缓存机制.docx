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D20A0" w:rsidP="00BD20A0">
      <w:pPr>
        <w:pStyle w:val="Title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缓存机制</w:t>
      </w:r>
    </w:p>
    <w:p w:rsidR="00BD20A0" w:rsidRDefault="00AD3C00" w:rsidP="00AD3C00">
      <w:pPr>
        <w:pStyle w:val="Heading1"/>
        <w:rPr>
          <w:rFonts w:hint="eastAsia"/>
        </w:rPr>
      </w:pPr>
      <w:r w:rsidRPr="00AD3C00">
        <w:t>Hibernate</w:t>
      </w:r>
      <w:r w:rsidRPr="00AD3C00">
        <w:t>缓存</w:t>
      </w:r>
    </w:p>
    <w:p w:rsidR="00AD3C00" w:rsidRDefault="00AD3C00" w:rsidP="00AD3C00">
      <w:pPr>
        <w:rPr>
          <w:rFonts w:hint="eastAsia"/>
        </w:rPr>
      </w:pPr>
      <w:r w:rsidRPr="00AD3C00">
        <w:t>hibernate中用到了缓存的概念，那么什么是缓存呢？这里介绍的缓存并不是指计算机的内存或者CPU的一二级缓存，这里的缓存是指为了降低程序对物理数据源访问的频次，从而提高程序运行性能的一种策略。</w:t>
      </w:r>
    </w:p>
    <w:p w:rsidR="00AD3C00" w:rsidRDefault="00AD3C00" w:rsidP="00AD3C00">
      <w:pPr>
        <w:rPr>
          <w:rFonts w:hint="eastAsia"/>
        </w:rPr>
      </w:pPr>
      <w:r w:rsidRPr="00AD3C00">
        <w:t>Hibernate</w:t>
      </w:r>
      <w:r w:rsidR="00200B6A">
        <w:t>要使用缓存</w:t>
      </w:r>
      <w:r w:rsidR="00200B6A">
        <w:rPr>
          <w:rFonts w:hint="eastAsia"/>
        </w:rPr>
        <w:t>的原因</w:t>
      </w:r>
      <w:r w:rsidRPr="00AD3C00">
        <w:t>：</w:t>
      </w:r>
    </w:p>
    <w:p w:rsidR="00AD3C00" w:rsidRDefault="00AD3C00" w:rsidP="00AD3C00">
      <w:pPr>
        <w:rPr>
          <w:rFonts w:hint="eastAsia"/>
        </w:rPr>
      </w:pPr>
      <w:r w:rsidRPr="00AD3C00">
        <w:t>（1）Hibernate是一个ORM框架，ORM框架访问数据库的效率直接影响应用程序的运行速度，提升和优化ORM框架的执行效率至关重要；</w:t>
      </w:r>
    </w:p>
    <w:p w:rsidR="00AD3C00" w:rsidRDefault="00AD3C00" w:rsidP="00AD3C00">
      <w:pPr>
        <w:rPr>
          <w:rFonts w:hint="eastAsia"/>
        </w:rPr>
      </w:pPr>
      <w:r w:rsidRPr="00AD3C00">
        <w:t>（2）Hibernate的缓存是提升和优化Hibernate执行效率的重要手段，所以学会Hibernate缓存的使用和配置是优化的关键；</w:t>
      </w:r>
    </w:p>
    <w:p w:rsidR="00200B6A" w:rsidRDefault="00AD3C00" w:rsidP="00AD3C00">
      <w:pPr>
        <w:rPr>
          <w:rFonts w:hint="eastAsia"/>
        </w:rPr>
      </w:pPr>
      <w:r w:rsidRPr="00AD3C00">
        <w:t>（3）评判一个ORM框架是否优秀，访问数据库的频次就一个重要的标准</w:t>
      </w:r>
    </w:p>
    <w:p w:rsidR="00AD3C00" w:rsidRDefault="00200B6A" w:rsidP="00AD3C00">
      <w:pPr>
        <w:rPr>
          <w:rFonts w:hint="eastAsia"/>
        </w:rPr>
      </w:pPr>
      <w:r w:rsidRPr="00200B6A">
        <w:t>Hibernate缓存就是将数据库中的数据存储在内存中，缓存的一般工作原理可以通过下图来进行分析</w:t>
      </w:r>
    </w:p>
    <w:p w:rsidR="00200B6A" w:rsidRDefault="00200B6A" w:rsidP="00AD3C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0750" cy="2466234"/>
            <wp:effectExtent l="19050" t="0" r="0" b="0"/>
            <wp:docPr id="1" name="Picture 1" descr="http://img.blog.csdn.net/2016100919352782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0919352782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B6A" w:rsidRDefault="00200B6A" w:rsidP="00200B6A">
      <w:pPr>
        <w:rPr>
          <w:rFonts w:hint="eastAsia"/>
        </w:rPr>
      </w:pPr>
      <w:r>
        <w:rPr>
          <w:rFonts w:hint="eastAsia"/>
        </w:rPr>
        <w:t>应用程序要查询某一条数据时首先会去缓存中查找，如果在缓存中找到相应的数据，则为缓存命中，将命中的数据直接从缓存中取出返回给应用程序，如果未命中则去数据库查询相应的数据，将数据库中的数据返回给应用程序，同时也会在缓存中保存数据以备下次查询。在</w:t>
      </w:r>
      <w:r>
        <w:t>Hibernate中用到了两种缓存，分别是一级缓存和二级缓存</w:t>
      </w:r>
      <w:r w:rsidR="00E960B6">
        <w:rPr>
          <w:rFonts w:hint="eastAsia"/>
        </w:rPr>
        <w:t>.</w:t>
      </w:r>
    </w:p>
    <w:p w:rsidR="00E960B6" w:rsidRDefault="001166BF" w:rsidP="001166BF">
      <w:pPr>
        <w:pStyle w:val="Heading1"/>
        <w:rPr>
          <w:rFonts w:hint="eastAsia"/>
        </w:rPr>
      </w:pPr>
      <w:r w:rsidRPr="001166BF">
        <w:lastRenderedPageBreak/>
        <w:t>一级缓存</w:t>
      </w:r>
    </w:p>
    <w:p w:rsidR="001166BF" w:rsidRDefault="00724B91" w:rsidP="001166BF">
      <w:pPr>
        <w:rPr>
          <w:rFonts w:hint="eastAsia"/>
        </w:rPr>
      </w:pPr>
      <w:r>
        <w:rPr>
          <w:rFonts w:hint="eastAsia"/>
        </w:rPr>
        <w:tab/>
      </w:r>
      <w:r w:rsidRPr="00724B91">
        <w:t>一级缓存是Session级共享的。对于一级缓存而言，所有经过Session操作的实体，不管是使用save()、</w:t>
      </w:r>
      <w:proofErr w:type="spellStart"/>
      <w:r w:rsidRPr="00724B91">
        <w:t>upadate</w:t>
      </w:r>
      <w:proofErr w:type="spellEnd"/>
      <w:r w:rsidRPr="00724B91">
        <w:t>()或者</w:t>
      </w:r>
      <w:proofErr w:type="spellStart"/>
      <w:r w:rsidRPr="00724B91">
        <w:t>saveOrUpdate</w:t>
      </w:r>
      <w:proofErr w:type="spellEnd"/>
      <w:r w:rsidRPr="00724B91">
        <w:t>保存一个对象，还是使用load()、get()、list()、iterate()、scroll()方法获得一个对象时，该对象都将被放入一级缓存中。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C0EA4" w:rsidTr="000C0EA4">
        <w:tc>
          <w:tcPr>
            <w:tcW w:w="8388" w:type="dxa"/>
          </w:tcPr>
          <w:p w:rsidR="000C0EA4" w:rsidRDefault="000C0EA4" w:rsidP="000C0EA4">
            <w:pPr>
              <w:ind w:left="0"/>
            </w:pPr>
            <w:r>
              <w:t xml:space="preserve">session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0C0EA4" w:rsidRDefault="000C0EA4" w:rsidP="000C0EA4">
            <w:pPr>
              <w:ind w:left="0"/>
            </w:pPr>
            <w:r>
              <w:t xml:space="preserve">Users </w:t>
            </w:r>
            <w:proofErr w:type="spellStart"/>
            <w:r>
              <w:t>users</w:t>
            </w:r>
            <w:proofErr w:type="spellEnd"/>
            <w:r>
              <w:t xml:space="preserve"> = (Users) </w:t>
            </w:r>
            <w:proofErr w:type="spellStart"/>
            <w:r>
              <w:t>session.get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 </w:t>
            </w:r>
          </w:p>
          <w:p w:rsidR="000C0EA4" w:rsidRDefault="000C0EA4" w:rsidP="000C0EA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users.getBirthday</w:t>
            </w:r>
            <w:proofErr w:type="spellEnd"/>
            <w:r>
              <w:t xml:space="preserve">());  </w:t>
            </w:r>
          </w:p>
          <w:p w:rsidR="000C0EA4" w:rsidRDefault="000C0EA4" w:rsidP="000C0EA4">
            <w:pPr>
              <w:ind w:left="0"/>
            </w:pPr>
            <w:r>
              <w:t xml:space="preserve">Users users2 = (Users) </w:t>
            </w:r>
            <w:proofErr w:type="spellStart"/>
            <w:r>
              <w:t>session.get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 </w:t>
            </w:r>
          </w:p>
          <w:p w:rsidR="000C0EA4" w:rsidRDefault="000C0EA4" w:rsidP="000C0EA4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users.getName</w:t>
            </w:r>
            <w:proofErr w:type="spellEnd"/>
            <w:r>
              <w:t xml:space="preserve">());  </w:t>
            </w:r>
          </w:p>
          <w:p w:rsidR="000C0EA4" w:rsidRDefault="00046901" w:rsidP="000C0EA4">
            <w:pPr>
              <w:ind w:left="0"/>
              <w:rPr>
                <w:rFonts w:hint="eastAsia"/>
              </w:rPr>
            </w:pPr>
            <w:r w:rsidRPr="00046901">
              <w:rPr>
                <w:rFonts w:hint="eastAsia"/>
                <w:color w:val="FF0000"/>
              </w:rPr>
              <w:t>解析</w:t>
            </w:r>
            <w:r>
              <w:rPr>
                <w:rFonts w:hint="eastAsia"/>
              </w:rPr>
              <w:t>：</w:t>
            </w:r>
            <w:r w:rsidRPr="00046901">
              <w:rPr>
                <w:rFonts w:hint="eastAsia"/>
              </w:rPr>
              <w:t>该程序当第一次查询</w:t>
            </w:r>
            <w:r w:rsidRPr="00046901">
              <w:t>Users对象时，hibernate会先到一级缓存中查找缓存中是否有该实体，如果有，就直接拿，否则就到数据库中去读取。这里缓存中没有，所以hibernate会到数据库中去读取数据。这里产生一条SQL语句。同时hibernate会将该实体对象放入到一级缓存中去。当第二次还查询该实体对象的时候，hibernate同样会先到一级缓存中去读，结果一级缓存中存在该实体对象，所以直接拿。故上面的程序实例只会产生一条SQL语句。</w:t>
            </w:r>
          </w:p>
          <w:p w:rsidR="00046901" w:rsidRDefault="00046901" w:rsidP="000C0EA4">
            <w:pPr>
              <w:ind w:left="0"/>
              <w:rPr>
                <w:rFonts w:hint="eastAsia"/>
              </w:rPr>
            </w:pPr>
          </w:p>
          <w:p w:rsidR="00046901" w:rsidRDefault="007C6009" w:rsidP="007C6009">
            <w:pPr>
              <w:ind w:left="0"/>
            </w:pPr>
            <w:r>
              <w:t>在Session调用flush()方法或者close()方法之前，这些对象都会一直缓存在一级缓存中。由于一级缓存不能控制缓存的对象数据，所以在大批量操作数据的时候可能会造成内存溢出。清除缓存有两个方法：evil()、clear()。其中evil()用于清除一条记录，它接受一个持久化类参数。Clear用于清除session里面所有的记录。</w:t>
            </w:r>
          </w:p>
        </w:tc>
      </w:tr>
    </w:tbl>
    <w:p w:rsidR="001B530C" w:rsidRDefault="001B530C" w:rsidP="001166BF">
      <w:pPr>
        <w:rPr>
          <w:rFonts w:hint="eastAsia"/>
        </w:rPr>
      </w:pPr>
    </w:p>
    <w:p w:rsidR="001B530C" w:rsidRDefault="001B530C" w:rsidP="001B530C">
      <w:pPr>
        <w:pStyle w:val="Heading1"/>
        <w:rPr>
          <w:rFonts w:hint="eastAsia"/>
        </w:rPr>
      </w:pPr>
      <w:r w:rsidRPr="001B530C">
        <w:rPr>
          <w:rFonts w:hint="eastAsia"/>
        </w:rPr>
        <w:t>二级缓存</w:t>
      </w:r>
    </w:p>
    <w:p w:rsidR="00EE2D5E" w:rsidRPr="00EE2D5E" w:rsidRDefault="00EE2D5E" w:rsidP="00EE2D5E">
      <w:pPr>
        <w:pStyle w:val="Heading2"/>
        <w:rPr>
          <w:rFonts w:hint="eastAsia"/>
        </w:rPr>
      </w:pPr>
      <w:r>
        <w:rPr>
          <w:rFonts w:hint="eastAsia"/>
        </w:rPr>
        <w:t>基本配置</w:t>
      </w:r>
      <w:r w:rsidR="00445CBB">
        <w:rPr>
          <w:rFonts w:hint="eastAsia"/>
        </w:rPr>
        <w:t>使用</w:t>
      </w:r>
    </w:p>
    <w:p w:rsidR="001B530C" w:rsidRDefault="009335B5" w:rsidP="001B530C">
      <w:pPr>
        <w:rPr>
          <w:rFonts w:hint="eastAsia"/>
        </w:rPr>
      </w:pPr>
      <w:r w:rsidRPr="009335B5">
        <w:t xml:space="preserve"> </w:t>
      </w:r>
      <w:r>
        <w:rPr>
          <w:rFonts w:hint="eastAsia"/>
        </w:rPr>
        <w:tab/>
      </w:r>
      <w:proofErr w:type="spellStart"/>
      <w:r w:rsidRPr="009335B5">
        <w:t>SessionFactory</w:t>
      </w:r>
      <w:proofErr w:type="spellEnd"/>
      <w:r w:rsidRPr="009335B5">
        <w:t>级别的二级缓存是全局的，应用的所有Session都共享这个二级缓存。但是二级缓存默认是关闭的，必须由程序显示开启</w:t>
      </w:r>
      <w:r w:rsidR="00E64444">
        <w:rPr>
          <w:rFonts w:hint="eastAsia"/>
        </w:rPr>
        <w:t>。</w:t>
      </w:r>
      <w:r w:rsidR="00B51F05" w:rsidRPr="00B51F05">
        <w:rPr>
          <w:rFonts w:hint="eastAsia"/>
        </w:rPr>
        <w:t>使用二级缓存一般有如下步骤：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51F05" w:rsidTr="00B51F05">
        <w:tc>
          <w:tcPr>
            <w:tcW w:w="8388" w:type="dxa"/>
          </w:tcPr>
          <w:p w:rsidR="00B51F05" w:rsidRDefault="00B51F05" w:rsidP="001B53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#1</w:t>
            </w:r>
            <w:r w:rsidRPr="00B51F05">
              <w:rPr>
                <w:rFonts w:hint="eastAsia"/>
              </w:rPr>
              <w:t>在</w:t>
            </w:r>
            <w:proofErr w:type="spellStart"/>
            <w:r w:rsidRPr="00B51F05">
              <w:t>hibernate.cfg.xml</w:t>
            </w:r>
            <w:proofErr w:type="spellEnd"/>
            <w:r w:rsidRPr="00B51F05">
              <w:t>中开启二级缓存</w:t>
            </w:r>
          </w:p>
          <w:p w:rsidR="00B51F05" w:rsidRDefault="00B51F05" w:rsidP="001B530C">
            <w:pPr>
              <w:ind w:left="0"/>
              <w:rPr>
                <w:rFonts w:hint="eastAsia"/>
              </w:rPr>
            </w:pPr>
            <w:r w:rsidRPr="00B51F05">
              <w:t>&lt;property name="</w:t>
            </w:r>
            <w:proofErr w:type="spellStart"/>
            <w:r w:rsidRPr="00B51F05">
              <w:t>cache.use_second_level_cache</w:t>
            </w:r>
            <w:proofErr w:type="spellEnd"/>
            <w:r w:rsidRPr="00B51F05">
              <w:t xml:space="preserve">"&gt;true&lt;/property&gt;  </w:t>
            </w:r>
          </w:p>
          <w:p w:rsidR="00B51F05" w:rsidRDefault="00B51F05" w:rsidP="001B530C">
            <w:pPr>
              <w:ind w:left="0"/>
              <w:rPr>
                <w:rFonts w:hint="eastAsia"/>
              </w:rPr>
            </w:pPr>
          </w:p>
          <w:p w:rsidR="00B51F05" w:rsidRDefault="00B51F05" w:rsidP="001B53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#2</w:t>
            </w:r>
            <w:r w:rsidRPr="00B51F05">
              <w:rPr>
                <w:rFonts w:hint="eastAsia"/>
              </w:rPr>
              <w:t>设置二级缓存的实现类</w:t>
            </w:r>
            <w:r>
              <w:rPr>
                <w:rFonts w:hint="eastAsia"/>
              </w:rPr>
              <w:t>，</w:t>
            </w:r>
            <w:r w:rsidRPr="00B51F05">
              <w:rPr>
                <w:rFonts w:hint="eastAsia"/>
              </w:rPr>
              <w:t>直接使用第三方提供的缓存即可。</w:t>
            </w:r>
          </w:p>
          <w:p w:rsidR="00B51F05" w:rsidRDefault="00B51F05" w:rsidP="001B530C">
            <w:pPr>
              <w:ind w:left="0"/>
              <w:rPr>
                <w:rFonts w:hint="eastAsia"/>
              </w:rPr>
            </w:pPr>
            <w:r w:rsidRPr="00B51F05">
              <w:t xml:space="preserve">&lt;property name="cache.provider_class"&gt;org.hibernate.cache.EHCacheProvider&lt;/property&gt;  </w:t>
            </w:r>
          </w:p>
          <w:p w:rsidR="00B51F05" w:rsidRDefault="0029455C" w:rsidP="001B530C">
            <w:pPr>
              <w:ind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486400" cy="168592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55C" w:rsidRDefault="0029455C" w:rsidP="001B530C">
            <w:pPr>
              <w:ind w:left="0"/>
              <w:rPr>
                <w:rFonts w:hint="eastAsia"/>
              </w:rPr>
            </w:pPr>
          </w:p>
          <w:p w:rsidR="0029455C" w:rsidRDefault="0029455C" w:rsidP="001B530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#3</w:t>
            </w:r>
            <w:r w:rsidRPr="0029455C">
              <w:rPr>
                <w:rFonts w:hint="eastAsia"/>
              </w:rPr>
              <w:t>复制二级缓存的</w:t>
            </w:r>
            <w:r w:rsidRPr="0029455C">
              <w:t>JAR包。</w:t>
            </w:r>
          </w:p>
          <w:p w:rsidR="0029455C" w:rsidRDefault="0029455C" w:rsidP="001B530C">
            <w:pPr>
              <w:ind w:left="0"/>
              <w:rPr>
                <w:rFonts w:hint="eastAsia"/>
              </w:rPr>
            </w:pPr>
          </w:p>
          <w:p w:rsidR="0029455C" w:rsidRDefault="0029455C" w:rsidP="0029455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#4</w:t>
            </w:r>
            <w:r>
              <w:rPr>
                <w:rFonts w:hint="eastAsia"/>
              </w:rPr>
              <w:t>将缓存实现所需要的配置文件添加到系统的类加载路径中。对于</w:t>
            </w:r>
            <w:proofErr w:type="spellStart"/>
            <w:r>
              <w:t>EHCache</w:t>
            </w:r>
            <w:proofErr w:type="spellEnd"/>
            <w:r>
              <w:t>缓存而言，它需要一个ehcache.xml配置文件。配置文件代码如下：</w:t>
            </w:r>
          </w:p>
          <w:p w:rsidR="0029455C" w:rsidRDefault="0029455C" w:rsidP="0029455C">
            <w:pPr>
              <w:ind w:left="0"/>
            </w:pPr>
            <w:r>
              <w:t>&lt;</w:t>
            </w:r>
            <w:proofErr w:type="spellStart"/>
            <w:r>
              <w:t>ehcache</w:t>
            </w:r>
            <w:proofErr w:type="spellEnd"/>
            <w:r>
              <w:t xml:space="preserve">&gt;  </w:t>
            </w:r>
          </w:p>
          <w:p w:rsidR="0029455C" w:rsidRDefault="0029455C" w:rsidP="0029455C">
            <w:pPr>
              <w:ind w:left="0"/>
            </w:pPr>
            <w:r>
              <w:t xml:space="preserve">    &lt;</w:t>
            </w:r>
            <w:proofErr w:type="spellStart"/>
            <w:r>
              <w:t>defaultCache</w:t>
            </w:r>
            <w:proofErr w:type="spellEnd"/>
            <w:r>
              <w:t xml:space="preserve">  </w:t>
            </w:r>
          </w:p>
          <w:p w:rsidR="0029455C" w:rsidRDefault="0029455C" w:rsidP="0029455C">
            <w:pPr>
              <w:ind w:left="0"/>
            </w:pPr>
            <w:r>
              <w:t xml:space="preserve">        </w:t>
            </w:r>
            <w:proofErr w:type="spellStart"/>
            <w:r>
              <w:t>maxElementsInMemory</w:t>
            </w:r>
            <w:proofErr w:type="spellEnd"/>
            <w:r>
              <w:t xml:space="preserve">="10000"                  </w:t>
            </w:r>
          </w:p>
          <w:p w:rsidR="0029455C" w:rsidRDefault="0029455C" w:rsidP="0029455C">
            <w:pPr>
              <w:ind w:left="0"/>
            </w:pPr>
            <w:r>
              <w:t xml:space="preserve">        eternal="false"  </w:t>
            </w:r>
          </w:p>
          <w:p w:rsidR="0029455C" w:rsidRDefault="0029455C" w:rsidP="0029455C">
            <w:pPr>
              <w:ind w:left="0"/>
            </w:pPr>
            <w:r>
              <w:t xml:space="preserve">        </w:t>
            </w:r>
            <w:proofErr w:type="spellStart"/>
            <w:r>
              <w:t>timeToIdleSeconds</w:t>
            </w:r>
            <w:proofErr w:type="spellEnd"/>
            <w:r>
              <w:t xml:space="preserve">="120"  </w:t>
            </w:r>
          </w:p>
          <w:p w:rsidR="0029455C" w:rsidRDefault="0029455C" w:rsidP="0029455C">
            <w:pPr>
              <w:ind w:left="0"/>
            </w:pPr>
            <w:r>
              <w:t xml:space="preserve">        </w:t>
            </w:r>
            <w:proofErr w:type="spellStart"/>
            <w:r>
              <w:t>timeToLiveSeconds</w:t>
            </w:r>
            <w:proofErr w:type="spellEnd"/>
            <w:r>
              <w:t xml:space="preserve">="120"  </w:t>
            </w:r>
          </w:p>
          <w:p w:rsidR="0029455C" w:rsidRDefault="0029455C" w:rsidP="0029455C">
            <w:pPr>
              <w:ind w:left="0"/>
            </w:pPr>
            <w:r>
              <w:t xml:space="preserve">        </w:t>
            </w:r>
            <w:proofErr w:type="spellStart"/>
            <w:r>
              <w:t>overflowToDisk</w:t>
            </w:r>
            <w:proofErr w:type="spellEnd"/>
            <w:r>
              <w:t xml:space="preserve">="true"  </w:t>
            </w:r>
          </w:p>
          <w:p w:rsidR="0029455C" w:rsidRDefault="0029455C" w:rsidP="0029455C">
            <w:pPr>
              <w:ind w:left="0"/>
            </w:pPr>
            <w:r>
              <w:t xml:space="preserve">        /&gt;  </w:t>
            </w:r>
          </w:p>
          <w:p w:rsidR="0029455C" w:rsidRDefault="0029455C" w:rsidP="0029455C">
            <w:pPr>
              <w:ind w:left="0"/>
              <w:rPr>
                <w:rFonts w:hint="eastAsia"/>
              </w:rPr>
            </w:pPr>
            <w:r>
              <w:t>&lt;/</w:t>
            </w:r>
            <w:proofErr w:type="spellStart"/>
            <w:r>
              <w:t>ehcache</w:t>
            </w:r>
            <w:proofErr w:type="spellEnd"/>
            <w:r>
              <w:t>&gt;</w:t>
            </w:r>
          </w:p>
          <w:p w:rsidR="0029455C" w:rsidRDefault="0029455C" w:rsidP="0029455C">
            <w:pPr>
              <w:ind w:left="0"/>
              <w:rPr>
                <w:rFonts w:hint="eastAsia"/>
              </w:rPr>
            </w:pPr>
          </w:p>
          <w:p w:rsidR="0029455C" w:rsidRDefault="00AE0746" w:rsidP="0029455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#5</w:t>
            </w:r>
            <w:r w:rsidRPr="00AE0746">
              <w:rPr>
                <w:rFonts w:hint="eastAsia"/>
              </w:rPr>
              <w:t>设置对那些实体类。实体的那些集合属性开启二级缓存。</w:t>
            </w:r>
          </w:p>
          <w:p w:rsidR="00AE0746" w:rsidRDefault="00AE0746" w:rsidP="0029455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方法一：</w:t>
            </w:r>
            <w:r w:rsidRPr="00AE0746">
              <w:rPr>
                <w:rFonts w:hint="eastAsia"/>
              </w:rPr>
              <w:t>修改要使用缓存的映射文件。在持久化映射文件的</w:t>
            </w:r>
            <w:r w:rsidRPr="00AE0746">
              <w:t>&lt;class.../&gt;元素、或者&lt;set.../&gt;、&lt;list.../&gt;等集合元素内使用&lt;cache.../&gt;元素指定缓存策略</w:t>
            </w:r>
          </w:p>
          <w:p w:rsidR="00AE0746" w:rsidRDefault="00AE0746" w:rsidP="00AE0746">
            <w:pPr>
              <w:ind w:left="0"/>
            </w:pPr>
            <w:r>
              <w:t>&lt;hibernate-mapping package="</w:t>
            </w:r>
            <w:proofErr w:type="spellStart"/>
            <w:r>
              <w:t>com.hibernate.domain</w:t>
            </w:r>
            <w:proofErr w:type="spellEnd"/>
            <w:r>
              <w:t xml:space="preserve">"&gt;  </w:t>
            </w:r>
          </w:p>
          <w:p w:rsidR="00AE0746" w:rsidRDefault="00AE0746" w:rsidP="00AE0746">
            <w:pPr>
              <w:ind w:left="0"/>
            </w:pPr>
            <w:r>
              <w:t xml:space="preserve">    &lt;class name="Users"&gt;  </w:t>
            </w:r>
          </w:p>
          <w:p w:rsidR="00AE0746" w:rsidRPr="00AE0746" w:rsidRDefault="00AE0746" w:rsidP="00AE0746">
            <w:pPr>
              <w:ind w:left="0"/>
              <w:rPr>
                <w:color w:val="FF0000"/>
              </w:rPr>
            </w:pPr>
            <w:r w:rsidRPr="00AE0746">
              <w:rPr>
                <w:color w:val="FF0000"/>
              </w:rPr>
              <w:t xml:space="preserve">        &lt;cache usage="read-only"/&gt;    &lt;!-- 缓存策略为只读 --&gt;  </w:t>
            </w:r>
          </w:p>
          <w:p w:rsidR="00AE0746" w:rsidRDefault="00AE0746" w:rsidP="00AE0746">
            <w:pPr>
              <w:ind w:left="0"/>
            </w:pPr>
            <w:r>
              <w:t xml:space="preserve">        &lt;id name="id"&gt;  </w:t>
            </w:r>
          </w:p>
          <w:p w:rsidR="00AE0746" w:rsidRDefault="00AE0746" w:rsidP="00AE0746">
            <w:pPr>
              <w:ind w:left="0"/>
            </w:pPr>
            <w:r>
              <w:lastRenderedPageBreak/>
              <w:t xml:space="preserve">            &lt;generator class="native" /&gt;  </w:t>
            </w:r>
          </w:p>
          <w:p w:rsidR="00AE0746" w:rsidRDefault="00AE0746" w:rsidP="00AE0746">
            <w:pPr>
              <w:ind w:left="0"/>
            </w:pPr>
            <w:r>
              <w:t xml:space="preserve">        &lt;/id&gt;  </w:t>
            </w:r>
          </w:p>
          <w:p w:rsidR="00AE0746" w:rsidRDefault="00AE0746" w:rsidP="00AE0746">
            <w:pPr>
              <w:ind w:left="0"/>
            </w:pPr>
            <w:r>
              <w:t xml:space="preserve">  </w:t>
            </w:r>
          </w:p>
          <w:p w:rsidR="00AE0746" w:rsidRDefault="00AE0746" w:rsidP="00AE0746">
            <w:pPr>
              <w:ind w:left="0"/>
            </w:pPr>
            <w:r>
              <w:t xml:space="preserve">        &lt;property name="birthday" /&gt;  </w:t>
            </w:r>
          </w:p>
          <w:p w:rsidR="00AE0746" w:rsidRDefault="00AE0746" w:rsidP="00AE0746">
            <w:pPr>
              <w:ind w:left="0"/>
            </w:pPr>
            <w:r>
              <w:t xml:space="preserve">          </w:t>
            </w:r>
          </w:p>
          <w:p w:rsidR="00AE0746" w:rsidRDefault="00AE0746" w:rsidP="00AE0746">
            <w:pPr>
              <w:ind w:left="0"/>
            </w:pPr>
            <w:r>
              <w:t xml:space="preserve">        &lt;!-- 映射组件元素 --&gt;  </w:t>
            </w:r>
          </w:p>
          <w:p w:rsidR="00AE0746" w:rsidRDefault="00AE0746" w:rsidP="00AE0746">
            <w:pPr>
              <w:ind w:left="0"/>
            </w:pPr>
            <w:r>
              <w:t xml:space="preserve">        &lt;component name="name"&gt;  </w:t>
            </w:r>
          </w:p>
          <w:p w:rsidR="00AE0746" w:rsidRDefault="00AE0746" w:rsidP="00AE0746">
            <w:pPr>
              <w:ind w:left="0"/>
            </w:pPr>
            <w:r>
              <w:t xml:space="preserve">            &lt;!-- 映射组件的name属性指向包含实体 --&gt;  </w:t>
            </w:r>
          </w:p>
          <w:p w:rsidR="00AE0746" w:rsidRDefault="00AE0746" w:rsidP="00AE0746">
            <w:pPr>
              <w:ind w:left="0"/>
            </w:pPr>
            <w:r>
              <w:t xml:space="preserve">            &lt;property name="</w:t>
            </w:r>
            <w:proofErr w:type="spellStart"/>
            <w:r>
              <w:t>firstName</w:t>
            </w:r>
            <w:proofErr w:type="spellEnd"/>
            <w:r>
              <w:t>" column="</w:t>
            </w:r>
            <w:proofErr w:type="spellStart"/>
            <w:r>
              <w:t>first_name</w:t>
            </w:r>
            <w:proofErr w:type="spellEnd"/>
            <w:r>
              <w:t xml:space="preserve">"/&gt;  </w:t>
            </w:r>
          </w:p>
          <w:p w:rsidR="00AE0746" w:rsidRDefault="00AE0746" w:rsidP="00AE0746">
            <w:pPr>
              <w:ind w:left="0"/>
            </w:pPr>
            <w:r>
              <w:t xml:space="preserve">            &lt;property name="</w:t>
            </w:r>
            <w:proofErr w:type="spellStart"/>
            <w:r>
              <w:t>lastName</w:t>
            </w:r>
            <w:proofErr w:type="spellEnd"/>
            <w:r>
              <w:t>" column="</w:t>
            </w:r>
            <w:proofErr w:type="spellStart"/>
            <w:r>
              <w:t>last_name</w:t>
            </w:r>
            <w:proofErr w:type="spellEnd"/>
            <w:r>
              <w:t xml:space="preserve">"/&gt;  </w:t>
            </w:r>
          </w:p>
          <w:p w:rsidR="00AE0746" w:rsidRDefault="00AE0746" w:rsidP="00AE0746">
            <w:pPr>
              <w:ind w:left="0"/>
            </w:pPr>
            <w:r>
              <w:t xml:space="preserve">        &lt;/component&gt;  </w:t>
            </w:r>
          </w:p>
          <w:p w:rsidR="00AE0746" w:rsidRDefault="00AE0746" w:rsidP="00AE0746">
            <w:pPr>
              <w:ind w:left="0"/>
            </w:pPr>
            <w:r>
              <w:t xml:space="preserve">    &lt;/class&gt;  </w:t>
            </w:r>
          </w:p>
          <w:p w:rsidR="00AE0746" w:rsidRDefault="00AE0746" w:rsidP="00AE0746">
            <w:pPr>
              <w:ind w:left="0"/>
              <w:rPr>
                <w:rFonts w:hint="eastAsia"/>
              </w:rPr>
            </w:pPr>
            <w:r>
              <w:t>&lt;/hibernate-mapping&gt;</w:t>
            </w:r>
          </w:p>
          <w:p w:rsidR="00AE0746" w:rsidRDefault="00AE0746" w:rsidP="00AE0746">
            <w:pPr>
              <w:ind w:left="0"/>
              <w:rPr>
                <w:rFonts w:hint="eastAsia"/>
              </w:rPr>
            </w:pPr>
          </w:p>
          <w:p w:rsidR="00AE0746" w:rsidRDefault="00AE0746" w:rsidP="00AE074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方法二：</w:t>
            </w:r>
            <w:r w:rsidRPr="00AE0746">
              <w:rPr>
                <w:rFonts w:hint="eastAsia"/>
              </w:rPr>
              <w:t>在</w:t>
            </w:r>
            <w:proofErr w:type="spellStart"/>
            <w:r w:rsidRPr="00AE0746">
              <w:t>hibernate.cfg.xml</w:t>
            </w:r>
            <w:proofErr w:type="spellEnd"/>
            <w:r w:rsidRPr="00AE0746">
              <w:t>文件中使用&lt;class-cache.../&gt;或者&lt;collection-cache.../&gt;元素对知道那个的持久化类、集合属性启用二级缓存</w:t>
            </w:r>
          </w:p>
          <w:p w:rsidR="00AE0746" w:rsidRDefault="00AE0746" w:rsidP="00AE0746">
            <w:pPr>
              <w:ind w:left="0"/>
              <w:rPr>
                <w:rFonts w:hint="eastAsia"/>
              </w:rPr>
            </w:pPr>
            <w:r w:rsidRPr="00AE0746">
              <w:t>&lt;class-cache usage="read-only" class="</w:t>
            </w:r>
            <w:proofErr w:type="spellStart"/>
            <w:r w:rsidRPr="00AE0746">
              <w:t>com.hibernate.domain.Users</w:t>
            </w:r>
            <w:proofErr w:type="spellEnd"/>
            <w:r w:rsidRPr="00AE0746">
              <w:t xml:space="preserve">"/&gt;  </w:t>
            </w:r>
          </w:p>
          <w:p w:rsidR="00AE0746" w:rsidRDefault="00AE0746" w:rsidP="00AE0746">
            <w:pPr>
              <w:ind w:left="0"/>
              <w:rPr>
                <w:rFonts w:hint="eastAsia"/>
              </w:rPr>
            </w:pPr>
          </w:p>
          <w:p w:rsidR="00AE0746" w:rsidRDefault="00EE2D5E" w:rsidP="0029455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#6测试代码</w:t>
            </w:r>
          </w:p>
          <w:p w:rsidR="00EE2D5E" w:rsidRDefault="00EE2D5E" w:rsidP="00EE2D5E">
            <w:pPr>
              <w:ind w:left="0"/>
            </w:pPr>
            <w:r>
              <w:t>public void query(</w:t>
            </w:r>
            <w:proofErr w:type="spellStart"/>
            <w:r>
              <w:t>int</w:t>
            </w:r>
            <w:proofErr w:type="spellEnd"/>
            <w:r>
              <w:t xml:space="preserve"> id){  </w:t>
            </w:r>
          </w:p>
          <w:p w:rsidR="00EE2D5E" w:rsidRDefault="00EE2D5E" w:rsidP="00EE2D5E">
            <w:pPr>
              <w:ind w:left="0"/>
            </w:pPr>
            <w:r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null;  </w:t>
            </w:r>
          </w:p>
          <w:p w:rsidR="00EE2D5E" w:rsidRDefault="00EE2D5E" w:rsidP="00EE2D5E">
            <w:pPr>
              <w:ind w:left="0"/>
            </w:pPr>
            <w:r>
              <w:t xml:space="preserve">    try {  </w:t>
            </w:r>
          </w:p>
          <w:p w:rsidR="00EE2D5E" w:rsidRDefault="00EE2D5E" w:rsidP="00EE2D5E">
            <w:pPr>
              <w:ind w:left="0"/>
            </w:pPr>
            <w:r>
              <w:t xml:space="preserve">        session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EE2D5E" w:rsidRDefault="00EE2D5E" w:rsidP="00EE2D5E">
            <w:pPr>
              <w:ind w:left="0"/>
            </w:pPr>
            <w:r>
              <w:t xml:space="preserve">        Users </w:t>
            </w:r>
            <w:proofErr w:type="spellStart"/>
            <w:r>
              <w:t>users</w:t>
            </w:r>
            <w:proofErr w:type="spellEnd"/>
            <w:r>
              <w:t xml:space="preserve"> = (Users) </w:t>
            </w:r>
            <w:proofErr w:type="spellStart"/>
            <w:r>
              <w:t>session.get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 </w:t>
            </w:r>
          </w:p>
          <w:p w:rsidR="00EE2D5E" w:rsidRDefault="00EE2D5E" w:rsidP="00EE2D5E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users.getBirthday</w:t>
            </w:r>
            <w:proofErr w:type="spellEnd"/>
            <w:r>
              <w:t xml:space="preserve">());  </w:t>
            </w:r>
          </w:p>
          <w:p w:rsidR="00EE2D5E" w:rsidRDefault="00EE2D5E" w:rsidP="00EE2D5E">
            <w:pPr>
              <w:ind w:left="0"/>
            </w:pPr>
            <w:r>
              <w:t xml:space="preserve">    } finally{  </w:t>
            </w:r>
          </w:p>
          <w:p w:rsidR="00EE2D5E" w:rsidRDefault="00EE2D5E" w:rsidP="00EE2D5E">
            <w:pPr>
              <w:ind w:left="0"/>
            </w:pPr>
            <w:r>
              <w:t xml:space="preserve">        if(session!=null)  </w:t>
            </w:r>
          </w:p>
          <w:p w:rsidR="00EE2D5E" w:rsidRDefault="00EE2D5E" w:rsidP="00EE2D5E">
            <w:pPr>
              <w:ind w:left="0"/>
            </w:pPr>
            <w:r>
              <w:t xml:space="preserve">      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EE2D5E" w:rsidRDefault="00EE2D5E" w:rsidP="00EE2D5E">
            <w:pPr>
              <w:ind w:left="0"/>
            </w:pPr>
            <w:r>
              <w:t xml:space="preserve">    }  </w:t>
            </w:r>
          </w:p>
          <w:p w:rsidR="00EE2D5E" w:rsidRDefault="00EE2D5E" w:rsidP="00EE2D5E">
            <w:pPr>
              <w:ind w:left="0"/>
            </w:pPr>
            <w:r>
              <w:t xml:space="preserve">      </w:t>
            </w:r>
          </w:p>
          <w:p w:rsidR="00EE2D5E" w:rsidRDefault="00EE2D5E" w:rsidP="00EE2D5E">
            <w:pPr>
              <w:ind w:left="0"/>
            </w:pPr>
            <w:r>
              <w:t xml:space="preserve">    try {  </w:t>
            </w:r>
          </w:p>
          <w:p w:rsidR="00EE2D5E" w:rsidRDefault="00EE2D5E" w:rsidP="00EE2D5E">
            <w:pPr>
              <w:ind w:left="0"/>
            </w:pPr>
            <w:r>
              <w:t xml:space="preserve">        session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EE2D5E" w:rsidRDefault="00EE2D5E" w:rsidP="00EE2D5E">
            <w:pPr>
              <w:ind w:left="0"/>
            </w:pPr>
            <w:r>
              <w:t xml:space="preserve">        Users </w:t>
            </w:r>
            <w:proofErr w:type="spellStart"/>
            <w:r>
              <w:t>users</w:t>
            </w:r>
            <w:proofErr w:type="spellEnd"/>
            <w:r>
              <w:t xml:space="preserve"> = (Users) </w:t>
            </w:r>
            <w:proofErr w:type="spellStart"/>
            <w:r>
              <w:t>session.get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 </w:t>
            </w:r>
          </w:p>
          <w:p w:rsidR="00EE2D5E" w:rsidRDefault="00EE2D5E" w:rsidP="00EE2D5E">
            <w:pPr>
              <w:ind w:left="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users.getName</w:t>
            </w:r>
            <w:proofErr w:type="spellEnd"/>
            <w:r>
              <w:t xml:space="preserve">());  </w:t>
            </w:r>
          </w:p>
          <w:p w:rsidR="00EE2D5E" w:rsidRDefault="00EE2D5E" w:rsidP="00EE2D5E">
            <w:pPr>
              <w:ind w:left="0"/>
            </w:pPr>
            <w:r>
              <w:lastRenderedPageBreak/>
              <w:t xml:space="preserve">    }finally{  </w:t>
            </w:r>
          </w:p>
          <w:p w:rsidR="00EE2D5E" w:rsidRDefault="00EE2D5E" w:rsidP="00EE2D5E">
            <w:pPr>
              <w:ind w:left="0"/>
            </w:pPr>
            <w:r>
              <w:t xml:space="preserve">        if(session!=null)  </w:t>
            </w:r>
          </w:p>
          <w:p w:rsidR="00EE2D5E" w:rsidRDefault="00EE2D5E" w:rsidP="00EE2D5E">
            <w:pPr>
              <w:ind w:left="0"/>
            </w:pPr>
            <w:r>
              <w:t xml:space="preserve">      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EE2D5E" w:rsidRDefault="00EE2D5E" w:rsidP="00EE2D5E">
            <w:pPr>
              <w:ind w:left="0"/>
            </w:pPr>
            <w:r>
              <w:t xml:space="preserve">    }  </w:t>
            </w:r>
          </w:p>
          <w:p w:rsidR="00EE2D5E" w:rsidRDefault="00EE2D5E" w:rsidP="00EE2D5E">
            <w:pPr>
              <w:ind w:left="0"/>
              <w:rPr>
                <w:rFonts w:hint="eastAsia"/>
              </w:rPr>
            </w:pPr>
            <w:r>
              <w:t xml:space="preserve">}  </w:t>
            </w:r>
          </w:p>
          <w:p w:rsidR="00AE0746" w:rsidRPr="0029455C" w:rsidRDefault="00AE0746" w:rsidP="0029455C">
            <w:pPr>
              <w:ind w:left="0"/>
              <w:rPr>
                <w:rFonts w:hint="eastAsia"/>
              </w:rPr>
            </w:pPr>
          </w:p>
        </w:tc>
      </w:tr>
    </w:tbl>
    <w:p w:rsidR="00B51F05" w:rsidRDefault="00B51F05" w:rsidP="001B530C">
      <w:pPr>
        <w:rPr>
          <w:rFonts w:hint="eastAsia"/>
        </w:rPr>
      </w:pPr>
    </w:p>
    <w:p w:rsidR="00E64444" w:rsidRDefault="00EE2D5E" w:rsidP="00EE2D5E">
      <w:pPr>
        <w:pStyle w:val="Heading2"/>
        <w:rPr>
          <w:rFonts w:hint="eastAsia"/>
        </w:rPr>
      </w:pPr>
      <w:r w:rsidRPr="00EE2D5E">
        <w:rPr>
          <w:rFonts w:hint="eastAsia"/>
        </w:rPr>
        <w:t>缓存策略</w:t>
      </w:r>
    </w:p>
    <w:p w:rsidR="00EE2D5E" w:rsidRDefault="00EE2D5E" w:rsidP="00EE2D5E">
      <w:r>
        <w:rPr>
          <w:rFonts w:hint="eastAsia"/>
        </w:rPr>
        <w:t>二级缓存存在如下四种缓存策略：</w:t>
      </w:r>
      <w:r>
        <w:t>read-only、read-write、</w:t>
      </w:r>
      <w:proofErr w:type="spellStart"/>
      <w:r>
        <w:t>nonstrict</w:t>
      </w:r>
      <w:proofErr w:type="spellEnd"/>
      <w:r>
        <w:t>-read-write、transaction。</w:t>
      </w:r>
    </w:p>
    <w:p w:rsidR="00EE2D5E" w:rsidRDefault="00EE2D5E" w:rsidP="00EE2D5E">
      <w:pPr>
        <w:pStyle w:val="ListParagraph"/>
        <w:numPr>
          <w:ilvl w:val="0"/>
          <w:numId w:val="16"/>
        </w:numPr>
      </w:pPr>
      <w:r>
        <w:t>read-only：只读策略。如果应用程序只需要读取持久化实体的对象，无须对其进行修改，那么就可以对其设置为"只读"缓存策略。这是最简单，也是实用性最好的方法。甚至在集群中，它也能完美地运作。</w:t>
      </w:r>
    </w:p>
    <w:p w:rsidR="00EE2D5E" w:rsidRDefault="00EE2D5E" w:rsidP="00EE2D5E">
      <w:pPr>
        <w:pStyle w:val="ListParagraph"/>
        <w:numPr>
          <w:ilvl w:val="0"/>
          <w:numId w:val="16"/>
        </w:numPr>
      </w:pPr>
      <w:r>
        <w:t>read-write：读/写策略：如果应用程序需要更新数据，那么使用读/写缓存 比较合适。 如果应用程序要求“序列化事务”的隔离级别（</w:t>
      </w:r>
      <w:proofErr w:type="spellStart"/>
      <w:r>
        <w:t>serializable</w:t>
      </w:r>
      <w:proofErr w:type="spellEnd"/>
      <w:r>
        <w:t xml:space="preserve"> transaction isolation level），那么就决不能使用这种缓存策略。</w:t>
      </w:r>
    </w:p>
    <w:p w:rsidR="00EE2D5E" w:rsidRDefault="00EE2D5E" w:rsidP="00EE2D5E">
      <w:pPr>
        <w:pStyle w:val="ListParagraph"/>
        <w:numPr>
          <w:ilvl w:val="0"/>
          <w:numId w:val="16"/>
        </w:numPr>
      </w:pPr>
      <w:proofErr w:type="spellStart"/>
      <w:r>
        <w:t>nonstrict</w:t>
      </w:r>
      <w:proofErr w:type="spellEnd"/>
      <w:r>
        <w:t>-read-write：非严格读/写策略。如果应用程序只偶尔需要更新数据（也就是说，两个事务同时更新同一记录的情况很不常见），也不需要十分严格的事务隔离， 那么比较适合使用非严格读/写缓存策略。</w:t>
      </w:r>
    </w:p>
    <w:p w:rsidR="00EE2D5E" w:rsidRDefault="00EE2D5E" w:rsidP="00EE2D5E">
      <w:pPr>
        <w:pStyle w:val="ListParagraph"/>
        <w:numPr>
          <w:ilvl w:val="0"/>
          <w:numId w:val="16"/>
        </w:numPr>
      </w:pPr>
      <w:r>
        <w:t>transaction：事物缓存。Hibernate的事务缓存策略提供了全事务的缓存支持。这样的缓存只能用于JTA环境中，你必须指定 为其</w:t>
      </w:r>
      <w:proofErr w:type="spellStart"/>
      <w:r>
        <w:t>hibernate.transaction.manager_lookup_class</w:t>
      </w:r>
      <w:proofErr w:type="spellEnd"/>
      <w:r>
        <w:t>属性。</w:t>
      </w:r>
    </w:p>
    <w:p w:rsidR="00EE2D5E" w:rsidRDefault="00EE2D5E" w:rsidP="00EE2D5E">
      <w:pPr>
        <w:rPr>
          <w:rFonts w:hint="eastAsia"/>
        </w:rPr>
      </w:pPr>
      <w:r>
        <w:t>没有一种缓存提供商能够支持上列的所有缓存并发策略。下表中列出了各种提供器、及其各自适用的并发策略。</w:t>
      </w:r>
    </w:p>
    <w:p w:rsidR="00EE2D5E" w:rsidRDefault="00EE2D5E" w:rsidP="00EE2D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071563"/>
            <wp:effectExtent l="19050" t="0" r="0" b="0"/>
            <wp:docPr id="19" name="Picture 19" descr="http://my.csdn.net/uploads/201207/12/1342058152_1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y.csdn.net/uploads/201207/12/1342058152_16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D5E" w:rsidRDefault="00EE2D5E" w:rsidP="00EE2D5E">
      <w:pPr>
        <w:rPr>
          <w:rFonts w:hint="eastAsia"/>
        </w:rPr>
      </w:pPr>
    </w:p>
    <w:p w:rsidR="006D431F" w:rsidRDefault="006D431F" w:rsidP="006D431F">
      <w:pPr>
        <w:pStyle w:val="Heading2"/>
        <w:rPr>
          <w:rFonts w:hint="eastAsia"/>
        </w:rPr>
      </w:pPr>
      <w:r w:rsidRPr="006D431F">
        <w:rPr>
          <w:rFonts w:hint="eastAsia"/>
        </w:rPr>
        <w:lastRenderedPageBreak/>
        <w:t>管理缓存</w:t>
      </w:r>
    </w:p>
    <w:p w:rsidR="006D431F" w:rsidRDefault="00E4156E" w:rsidP="006D431F">
      <w:pPr>
        <w:rPr>
          <w:rFonts w:hint="eastAsia"/>
        </w:rPr>
      </w:pPr>
      <w:r w:rsidRPr="00E4156E">
        <w:rPr>
          <w:rFonts w:hint="eastAsia"/>
        </w:rPr>
        <w:t>对于二级缓存而言，</w:t>
      </w:r>
      <w:proofErr w:type="spellStart"/>
      <w:r w:rsidRPr="00E4156E">
        <w:t>SessionFactory</w:t>
      </w:r>
      <w:proofErr w:type="spellEnd"/>
      <w:r w:rsidRPr="00E4156E">
        <w:t>提供了许多方法用于清除缓存中实例、整个类、集合实例或者整个集合。</w:t>
      </w:r>
    </w:p>
    <w:tbl>
      <w:tblPr>
        <w:tblStyle w:val="TableGrid"/>
        <w:tblW w:w="9270" w:type="dxa"/>
        <w:tblInd w:w="468" w:type="dxa"/>
        <w:tblLook w:val="04A0"/>
      </w:tblPr>
      <w:tblGrid>
        <w:gridCol w:w="9270"/>
      </w:tblGrid>
      <w:tr w:rsidR="00E4156E" w:rsidTr="00E4156E">
        <w:tc>
          <w:tcPr>
            <w:tcW w:w="9270" w:type="dxa"/>
          </w:tcPr>
          <w:p w:rsidR="00E4156E" w:rsidRDefault="00E4156E" w:rsidP="00E4156E">
            <w:pPr>
              <w:ind w:left="0"/>
            </w:pPr>
            <w:proofErr w:type="spellStart"/>
            <w:r>
              <w:t>sessionFactory.evict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//清除指定id的Users对象  </w:t>
            </w:r>
          </w:p>
          <w:p w:rsidR="00E4156E" w:rsidRDefault="00E4156E" w:rsidP="00E4156E">
            <w:pPr>
              <w:ind w:left="0"/>
            </w:pPr>
            <w:r>
              <w:t xml:space="preserve">  </w:t>
            </w:r>
          </w:p>
          <w:p w:rsidR="00E4156E" w:rsidRDefault="00E4156E" w:rsidP="00E4156E">
            <w:pPr>
              <w:ind w:left="0"/>
            </w:pPr>
            <w:proofErr w:type="spellStart"/>
            <w:r>
              <w:t>sessionFactory.evict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); // 清除所有的Users对象  </w:t>
            </w:r>
          </w:p>
          <w:p w:rsidR="00E4156E" w:rsidRDefault="00E4156E" w:rsidP="00E4156E">
            <w:pPr>
              <w:ind w:left="0"/>
            </w:pPr>
            <w:r>
              <w:t xml:space="preserve">  </w:t>
            </w:r>
          </w:p>
          <w:p w:rsidR="00E4156E" w:rsidRDefault="00E4156E" w:rsidP="00E4156E">
            <w:pPr>
              <w:ind w:left="0"/>
            </w:pPr>
            <w:proofErr w:type="spellStart"/>
            <w:r>
              <w:t>sessionFactory.evictCollection</w:t>
            </w:r>
            <w:proofErr w:type="spellEnd"/>
            <w:r>
              <w:t>("</w:t>
            </w:r>
            <w:proofErr w:type="spellStart"/>
            <w:r>
              <w:t>Users.name",id</w:t>
            </w:r>
            <w:proofErr w:type="spellEnd"/>
            <w:r>
              <w:t xml:space="preserve">); //清除指定id的Users所关联集合属性  </w:t>
            </w:r>
          </w:p>
          <w:p w:rsidR="00E4156E" w:rsidRDefault="00E4156E" w:rsidP="00E4156E">
            <w:pPr>
              <w:ind w:left="0"/>
            </w:pPr>
            <w:r>
              <w:t xml:space="preserve">  </w:t>
            </w:r>
          </w:p>
          <w:p w:rsidR="00E4156E" w:rsidRDefault="00E4156E" w:rsidP="00E4156E">
            <w:pPr>
              <w:ind w:left="0"/>
            </w:pPr>
            <w:proofErr w:type="spellStart"/>
            <w:r>
              <w:t>sessionFactory.evictCollection</w:t>
            </w:r>
            <w:proofErr w:type="spellEnd"/>
            <w:r>
              <w:t xml:space="preserve">("Users.name"); //清除所有Users所关联集合属性  </w:t>
            </w:r>
          </w:p>
        </w:tc>
      </w:tr>
    </w:tbl>
    <w:p w:rsidR="00E4156E" w:rsidRDefault="00002B0A" w:rsidP="006D431F">
      <w:pPr>
        <w:rPr>
          <w:rFonts w:hint="eastAsia"/>
        </w:rPr>
      </w:pPr>
      <w:proofErr w:type="spellStart"/>
      <w:r w:rsidRPr="00002B0A">
        <w:t>SessionFactory</w:t>
      </w:r>
      <w:proofErr w:type="spellEnd"/>
      <w:r w:rsidRPr="00002B0A">
        <w:t>还提供了一个</w:t>
      </w:r>
      <w:proofErr w:type="spellStart"/>
      <w:r w:rsidRPr="00002B0A">
        <w:t>getCache</w:t>
      </w:r>
      <w:proofErr w:type="spellEnd"/>
      <w:r w:rsidRPr="00002B0A">
        <w:t>()方法，该方法返回一个Cache对象，通过该对象即可操作二级缓存中的实体、集合等。</w:t>
      </w:r>
    </w:p>
    <w:p w:rsidR="006E7A7B" w:rsidRDefault="006E7A7B" w:rsidP="006E7A7B">
      <w:pPr>
        <w:pStyle w:val="ListParagraph"/>
        <w:numPr>
          <w:ilvl w:val="0"/>
          <w:numId w:val="17"/>
        </w:numPr>
      </w:pPr>
      <w:proofErr w:type="spellStart"/>
      <w:r>
        <w:rPr>
          <w:rFonts w:hint="eastAsia"/>
        </w:rPr>
        <w:t>c</w:t>
      </w:r>
      <w:r>
        <w:t>acheMode</w:t>
      </w:r>
      <w:proofErr w:type="spellEnd"/>
      <w:r>
        <w:t>参数用于控制具体的Session如何与二级缓存进行交互。</w:t>
      </w:r>
    </w:p>
    <w:p w:rsidR="006E7A7B" w:rsidRDefault="006E7A7B" w:rsidP="006E7A7B">
      <w:pPr>
        <w:pStyle w:val="ListParagraph"/>
        <w:numPr>
          <w:ilvl w:val="0"/>
          <w:numId w:val="17"/>
        </w:numPr>
      </w:pPr>
      <w:proofErr w:type="spellStart"/>
      <w:r>
        <w:t>CacheMode.NORMAL</w:t>
      </w:r>
      <w:proofErr w:type="spellEnd"/>
      <w:r>
        <w:t xml:space="preserve"> - 从二级缓存中读、写数据。</w:t>
      </w:r>
    </w:p>
    <w:p w:rsidR="006E7A7B" w:rsidRDefault="006E7A7B" w:rsidP="006E7A7B">
      <w:pPr>
        <w:pStyle w:val="ListParagraph"/>
        <w:numPr>
          <w:ilvl w:val="0"/>
          <w:numId w:val="17"/>
        </w:numPr>
      </w:pPr>
      <w:proofErr w:type="spellStart"/>
      <w:r>
        <w:t>CacheMode.GET</w:t>
      </w:r>
      <w:proofErr w:type="spellEnd"/>
      <w:r>
        <w:t xml:space="preserve"> - 从二级缓存中读取数据，仅在数据更新时对二级缓存写数据。</w:t>
      </w:r>
    </w:p>
    <w:p w:rsidR="006E7A7B" w:rsidRDefault="006E7A7B" w:rsidP="006E7A7B">
      <w:pPr>
        <w:pStyle w:val="ListParagraph"/>
        <w:numPr>
          <w:ilvl w:val="0"/>
          <w:numId w:val="17"/>
        </w:numPr>
      </w:pPr>
      <w:proofErr w:type="spellStart"/>
      <w:r>
        <w:t>CacheMode.PUT</w:t>
      </w:r>
      <w:proofErr w:type="spellEnd"/>
      <w:r>
        <w:t xml:space="preserve"> - 仅向二级缓存写数据，但不从二级缓存中读数据。</w:t>
      </w:r>
    </w:p>
    <w:p w:rsidR="006E7A7B" w:rsidRDefault="006E7A7B" w:rsidP="006E7A7B">
      <w:pPr>
        <w:pStyle w:val="ListParagraph"/>
        <w:numPr>
          <w:ilvl w:val="0"/>
          <w:numId w:val="17"/>
        </w:numPr>
      </w:pPr>
      <w:proofErr w:type="spellStart"/>
      <w:r>
        <w:t>CacheMode.REFRESH</w:t>
      </w:r>
      <w:proofErr w:type="spellEnd"/>
      <w:r>
        <w:t xml:space="preserve"> - 仅向二级缓存写数据，但不从二级缓存中读数据。通过 </w:t>
      </w:r>
      <w:proofErr w:type="spellStart"/>
      <w:r>
        <w:t>hibernate.cache.use_minimal_puts</w:t>
      </w:r>
      <w:proofErr w:type="spellEnd"/>
      <w:r>
        <w:t>的设置，强制二级缓存从数据库中读取数据，刷新缓存内容。</w:t>
      </w:r>
    </w:p>
    <w:p w:rsidR="00002B0A" w:rsidRDefault="006E7A7B" w:rsidP="006E7A7B">
      <w:pPr>
        <w:rPr>
          <w:rFonts w:hint="eastAsia"/>
        </w:rPr>
      </w:pPr>
      <w:r>
        <w:t>如果需要查看二级缓存或查询缓存区域的内容，可以使用Hibernate的统计（Statistics） API。</w:t>
      </w:r>
      <w:r>
        <w:t>为了开启二级缓存的统计功能，</w:t>
      </w:r>
      <w:r>
        <w:rPr>
          <w:rFonts w:hint="eastAsia"/>
        </w:rPr>
        <w:t>在</w:t>
      </w:r>
      <w:proofErr w:type="spellStart"/>
      <w:r>
        <w:t>hibernate.cfg.xml</w:t>
      </w:r>
      <w:proofErr w:type="spellEnd"/>
      <w:r>
        <w:t>文件中进行配置。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6E7A7B" w:rsidTr="006E7A7B">
        <w:tc>
          <w:tcPr>
            <w:tcW w:w="8388" w:type="dxa"/>
          </w:tcPr>
          <w:p w:rsidR="006E7A7B" w:rsidRDefault="006E7A7B" w:rsidP="006E7A7B">
            <w:pPr>
              <w:ind w:left="0"/>
            </w:pPr>
            <w:r>
              <w:t>&lt;property name="</w:t>
            </w:r>
            <w:proofErr w:type="spellStart"/>
            <w:r>
              <w:t>generate_statistics</w:t>
            </w:r>
            <w:proofErr w:type="spellEnd"/>
            <w:r>
              <w:t xml:space="preserve">"&gt;true&lt;/property&gt;  </w:t>
            </w:r>
          </w:p>
          <w:p w:rsidR="006E7A7B" w:rsidRDefault="006E7A7B" w:rsidP="006E7A7B">
            <w:pPr>
              <w:ind w:left="0"/>
              <w:rPr>
                <w:rFonts w:hint="eastAsia"/>
              </w:rPr>
            </w:pPr>
            <w:r>
              <w:t>&lt;property name="</w:t>
            </w:r>
            <w:proofErr w:type="spellStart"/>
            <w:r>
              <w:t>cache.use_structured_entries</w:t>
            </w:r>
            <w:proofErr w:type="spellEnd"/>
            <w:r>
              <w:t xml:space="preserve">"&gt;true&lt;/property&gt;  </w:t>
            </w:r>
          </w:p>
          <w:p w:rsidR="006F68A3" w:rsidRDefault="006F68A3" w:rsidP="006E7A7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#查看</w:t>
            </w:r>
          </w:p>
          <w:p w:rsidR="006F68A3" w:rsidRDefault="006F68A3" w:rsidP="006F68A3">
            <w:pPr>
              <w:ind w:left="0"/>
            </w:pPr>
            <w:r>
              <w:t xml:space="preserve">Map </w:t>
            </w:r>
            <w:proofErr w:type="spellStart"/>
            <w:r>
              <w:t>cacheEntries</w:t>
            </w:r>
            <w:proofErr w:type="spellEnd"/>
            <w:r>
              <w:t xml:space="preserve"> = </w:t>
            </w:r>
            <w:proofErr w:type="spellStart"/>
            <w:r>
              <w:t>HibernateUtil.getSessionFactory</w:t>
            </w:r>
            <w:proofErr w:type="spellEnd"/>
            <w:r>
              <w:t>().</w:t>
            </w:r>
            <w:proofErr w:type="spellStart"/>
            <w:r>
              <w:t>getStatistics</w:t>
            </w:r>
            <w:proofErr w:type="spellEnd"/>
            <w:r>
              <w:t xml:space="preserve">()  </w:t>
            </w:r>
          </w:p>
          <w:p w:rsidR="006F68A3" w:rsidRDefault="006F68A3" w:rsidP="006F68A3">
            <w:pPr>
              <w:ind w:left="0"/>
            </w:pPr>
            <w:r>
              <w:t xml:space="preserve">                  .getSecondLevelCacheStatistics("com.hibernate.domain.Users").getEntries();  </w:t>
            </w:r>
          </w:p>
          <w:p w:rsidR="006F68A3" w:rsidRDefault="006F68A3" w:rsidP="006F68A3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cacheEntries</w:t>
            </w:r>
            <w:proofErr w:type="spellEnd"/>
            <w:r>
              <w:t xml:space="preserve">);  </w:t>
            </w:r>
          </w:p>
        </w:tc>
      </w:tr>
    </w:tbl>
    <w:p w:rsidR="006E7A7B" w:rsidRDefault="006E7A7B" w:rsidP="006E7A7B">
      <w:pPr>
        <w:rPr>
          <w:rFonts w:hint="eastAsia"/>
        </w:rPr>
      </w:pPr>
    </w:p>
    <w:p w:rsidR="00455340" w:rsidRDefault="00455340" w:rsidP="00962320">
      <w:pPr>
        <w:pStyle w:val="Heading1"/>
        <w:rPr>
          <w:rFonts w:hint="eastAsia"/>
        </w:rPr>
      </w:pPr>
      <w:r w:rsidRPr="00455340">
        <w:rPr>
          <w:rFonts w:hint="eastAsia"/>
        </w:rPr>
        <w:lastRenderedPageBreak/>
        <w:t>查询缓存</w:t>
      </w:r>
    </w:p>
    <w:p w:rsidR="00455340" w:rsidRDefault="008A7BD9" w:rsidP="008A7B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一级、二级缓存都是对整个实体进行缓存，它不会缓存普通属性，如果想对普通属性进行缓存，则可以使用查询缓存。</w:t>
      </w:r>
      <w:r>
        <w:t>使用查询缓存时，不仅需要所使用的HQL语句、SQL语句相同，还要求所传入的参数也相同。 要使用查询缓存就需要在</w:t>
      </w:r>
      <w:proofErr w:type="spellStart"/>
      <w:r>
        <w:t>hibernate.cfg.xml</w:t>
      </w:r>
      <w:proofErr w:type="spellEnd"/>
      <w:r>
        <w:t>中开启查询缓存：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54F74" w:rsidTr="00554F74">
        <w:tc>
          <w:tcPr>
            <w:tcW w:w="8388" w:type="dxa"/>
          </w:tcPr>
          <w:p w:rsidR="00554F74" w:rsidRDefault="00554F74" w:rsidP="008A7BD9">
            <w:pPr>
              <w:ind w:left="0"/>
            </w:pPr>
            <w:r w:rsidRPr="00554F74">
              <w:t>&lt;property name="</w:t>
            </w:r>
            <w:proofErr w:type="spellStart"/>
            <w:r w:rsidRPr="00554F74">
              <w:t>cache.use_query_cache</w:t>
            </w:r>
            <w:proofErr w:type="spellEnd"/>
            <w:r w:rsidRPr="00554F74">
              <w:t xml:space="preserve">"&gt;true&lt;/property&gt;  </w:t>
            </w:r>
          </w:p>
        </w:tc>
      </w:tr>
    </w:tbl>
    <w:p w:rsidR="009224F3" w:rsidRDefault="009224F3" w:rsidP="009224F3">
      <w:r>
        <w:t xml:space="preserve">该设置将会创建两个缓存区域 - 一个用于保存查询结果集； 另一个则用于保存最近查询的一系列表的时间戳。 </w:t>
      </w:r>
      <w:r>
        <w:rPr>
          <w:rFonts w:hint="eastAsia"/>
        </w:rPr>
        <w:t xml:space="preserve"> </w:t>
      </w:r>
      <w:r>
        <w:t xml:space="preserve">如若需要进行缓存，请调用 </w:t>
      </w:r>
      <w:proofErr w:type="spellStart"/>
      <w:r>
        <w:t>Query.setCacheable</w:t>
      </w:r>
      <w:proofErr w:type="spellEnd"/>
      <w:r>
        <w:t>(true)方法，该方法用于开启查询缓存。这个调用会让查询在执行过程中时先从缓存中查找结果， 并将自己的结果集放到缓存中去。</w:t>
      </w:r>
    </w:p>
    <w:p w:rsidR="00554F74" w:rsidRDefault="009224F3" w:rsidP="009224F3">
      <w:pPr>
        <w:rPr>
          <w:rFonts w:hint="eastAsia"/>
        </w:rPr>
      </w:pPr>
      <w:r>
        <w:t xml:space="preserve">        如果你要对查询缓存的失效政策进行精确的控制，你必须调用</w:t>
      </w:r>
      <w:proofErr w:type="spellStart"/>
      <w:r>
        <w:t>Query.setCacheRegion</w:t>
      </w:r>
      <w:proofErr w:type="spellEnd"/>
      <w:r>
        <w:t>()方法， 为每个查询指定其命名的缓存区域。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1362" w:rsidTr="00471362">
        <w:tc>
          <w:tcPr>
            <w:tcW w:w="8388" w:type="dxa"/>
          </w:tcPr>
          <w:p w:rsidR="00471362" w:rsidRDefault="00471362" w:rsidP="00471362">
            <w:pPr>
              <w:ind w:left="0"/>
            </w:pPr>
            <w:r>
              <w:t xml:space="preserve">public void </w:t>
            </w:r>
            <w:proofErr w:type="spellStart"/>
            <w:r>
              <w:t>cacheQuery</w:t>
            </w:r>
            <w:proofErr w:type="spellEnd"/>
            <w:r>
              <w:t xml:space="preserve">(){  </w:t>
            </w:r>
          </w:p>
          <w:p w:rsidR="00471362" w:rsidRDefault="00471362" w:rsidP="00471362">
            <w:pPr>
              <w:ind w:left="0"/>
            </w:pPr>
            <w:r>
              <w:t xml:space="preserve">    Session 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471362" w:rsidRDefault="00471362" w:rsidP="00471362">
            <w:pPr>
              <w:ind w:left="0"/>
            </w:pPr>
            <w:r>
              <w:t xml:space="preserve">    List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session.createQuery</w:t>
            </w:r>
            <w:proofErr w:type="spellEnd"/>
            <w:r>
              <w:t xml:space="preserve">("from User u where u.id=:id")  </w:t>
            </w:r>
          </w:p>
          <w:p w:rsidR="00471362" w:rsidRDefault="00471362" w:rsidP="00471362">
            <w:pPr>
              <w:ind w:left="0"/>
            </w:pPr>
            <w:r>
              <w:t xml:space="preserve">                .</w:t>
            </w:r>
            <w:proofErr w:type="spellStart"/>
            <w:r>
              <w:t>setInteger</w:t>
            </w:r>
            <w:proofErr w:type="spellEnd"/>
            <w:r>
              <w:t xml:space="preserve">("id", 2)  </w:t>
            </w:r>
          </w:p>
          <w:p w:rsidR="00471362" w:rsidRDefault="00471362" w:rsidP="00471362">
            <w:pPr>
              <w:ind w:left="0"/>
            </w:pPr>
            <w:r>
              <w:t xml:space="preserve">                .</w:t>
            </w:r>
            <w:proofErr w:type="spellStart"/>
            <w:r>
              <w:t>setCacheable</w:t>
            </w:r>
            <w:proofErr w:type="spellEnd"/>
            <w:r>
              <w:t xml:space="preserve">(true)  </w:t>
            </w:r>
          </w:p>
          <w:p w:rsidR="00471362" w:rsidRDefault="00471362" w:rsidP="00471362">
            <w:pPr>
              <w:ind w:left="0"/>
            </w:pPr>
            <w:r>
              <w:t xml:space="preserve">                .</w:t>
            </w:r>
            <w:proofErr w:type="spellStart"/>
            <w:r>
              <w:t>setCacheRegion</w:t>
            </w:r>
            <w:proofErr w:type="spellEnd"/>
            <w:r>
              <w:t xml:space="preserve">("name")  </w:t>
            </w:r>
          </w:p>
          <w:p w:rsidR="00471362" w:rsidRDefault="00471362" w:rsidP="00471362">
            <w:pPr>
              <w:ind w:left="0"/>
            </w:pPr>
            <w:r>
              <w:t xml:space="preserve">                .list();  </w:t>
            </w:r>
          </w:p>
          <w:p w:rsidR="00471362" w:rsidRDefault="00471362" w:rsidP="00471362">
            <w:pPr>
              <w:ind w:left="0"/>
            </w:pPr>
          </w:p>
          <w:p w:rsidR="00471362" w:rsidRDefault="00471362" w:rsidP="00471362">
            <w:pPr>
              <w:ind w:left="0"/>
            </w:pPr>
            <w:r>
              <w:t xml:space="preserve">}  </w:t>
            </w:r>
          </w:p>
        </w:tc>
      </w:tr>
    </w:tbl>
    <w:p w:rsidR="009224F3" w:rsidRPr="00455340" w:rsidRDefault="009224F3" w:rsidP="009224F3"/>
    <w:sectPr w:rsidR="009224F3" w:rsidRPr="00455340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5A8" w:rsidRDefault="005035A8" w:rsidP="00200B6A">
      <w:pPr>
        <w:spacing w:after="0"/>
      </w:pPr>
      <w:r>
        <w:separator/>
      </w:r>
    </w:p>
  </w:endnote>
  <w:endnote w:type="continuationSeparator" w:id="0">
    <w:p w:rsidR="005035A8" w:rsidRDefault="005035A8" w:rsidP="00200B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10"/>
      <w:docPartObj>
        <w:docPartGallery w:val="Page Numbers (Bottom of Page)"/>
        <w:docPartUnique/>
      </w:docPartObj>
    </w:sdtPr>
    <w:sdtContent>
      <w:p w:rsidR="00200B6A" w:rsidRDefault="00200B6A">
        <w:pPr>
          <w:pStyle w:val="Footer"/>
          <w:jc w:val="right"/>
        </w:pPr>
        <w:fldSimple w:instr=" PAGE   \* MERGEFORMAT ">
          <w:r w:rsidR="00471362">
            <w:rPr>
              <w:noProof/>
            </w:rPr>
            <w:t>7</w:t>
          </w:r>
        </w:fldSimple>
      </w:p>
    </w:sdtContent>
  </w:sdt>
  <w:p w:rsidR="00200B6A" w:rsidRDefault="00200B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5A8" w:rsidRDefault="005035A8" w:rsidP="00200B6A">
      <w:pPr>
        <w:spacing w:after="0"/>
      </w:pPr>
      <w:r>
        <w:separator/>
      </w:r>
    </w:p>
  </w:footnote>
  <w:footnote w:type="continuationSeparator" w:id="0">
    <w:p w:rsidR="005035A8" w:rsidRDefault="005035A8" w:rsidP="00200B6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B752E"/>
    <w:multiLevelType w:val="hybridMultilevel"/>
    <w:tmpl w:val="4B9E54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577D9"/>
    <w:multiLevelType w:val="hybridMultilevel"/>
    <w:tmpl w:val="00FC24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1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20A0"/>
    <w:rsid w:val="00002B0A"/>
    <w:rsid w:val="00046901"/>
    <w:rsid w:val="000C0EA4"/>
    <w:rsid w:val="001166BF"/>
    <w:rsid w:val="001B530C"/>
    <w:rsid w:val="00200B6A"/>
    <w:rsid w:val="0029455C"/>
    <w:rsid w:val="00445CBB"/>
    <w:rsid w:val="00455340"/>
    <w:rsid w:val="00471362"/>
    <w:rsid w:val="005035A8"/>
    <w:rsid w:val="00554F74"/>
    <w:rsid w:val="00562410"/>
    <w:rsid w:val="006D431F"/>
    <w:rsid w:val="006E7A7B"/>
    <w:rsid w:val="006F68A3"/>
    <w:rsid w:val="00724B91"/>
    <w:rsid w:val="007C6009"/>
    <w:rsid w:val="008261CD"/>
    <w:rsid w:val="0088161A"/>
    <w:rsid w:val="008A7BD9"/>
    <w:rsid w:val="008B5ACA"/>
    <w:rsid w:val="008C5117"/>
    <w:rsid w:val="00904415"/>
    <w:rsid w:val="009224F3"/>
    <w:rsid w:val="009335B5"/>
    <w:rsid w:val="00962320"/>
    <w:rsid w:val="0099619D"/>
    <w:rsid w:val="009D5000"/>
    <w:rsid w:val="00AD3C00"/>
    <w:rsid w:val="00AE0746"/>
    <w:rsid w:val="00B51F05"/>
    <w:rsid w:val="00BD20A0"/>
    <w:rsid w:val="00C03A83"/>
    <w:rsid w:val="00CA2090"/>
    <w:rsid w:val="00D24EDE"/>
    <w:rsid w:val="00D80E2B"/>
    <w:rsid w:val="00DB6FA6"/>
    <w:rsid w:val="00DE6E85"/>
    <w:rsid w:val="00E4156E"/>
    <w:rsid w:val="00E64444"/>
    <w:rsid w:val="00E960B6"/>
    <w:rsid w:val="00EE2D5E"/>
    <w:rsid w:val="00EF3DCE"/>
    <w:rsid w:val="00F37F94"/>
    <w:rsid w:val="00F906AD"/>
    <w:rsid w:val="00FE5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0B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B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0B6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B6A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00B6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0B6A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0C0EA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18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53</cp:revision>
  <dcterms:created xsi:type="dcterms:W3CDTF">2016-11-17T05:16:00Z</dcterms:created>
  <dcterms:modified xsi:type="dcterms:W3CDTF">2016-11-17T05:34:00Z</dcterms:modified>
</cp:coreProperties>
</file>