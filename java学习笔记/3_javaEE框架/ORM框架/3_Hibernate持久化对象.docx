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B55D92" w:rsidP="00B55D92">
      <w:pPr>
        <w:pStyle w:val="Title"/>
        <w:rPr>
          <w:rFonts w:hint="eastAsia"/>
        </w:rPr>
      </w:pPr>
      <w:r>
        <w:rPr>
          <w:rFonts w:hint="eastAsia"/>
        </w:rPr>
        <w:t>Hibernate</w:t>
      </w:r>
      <w:r w:rsidRPr="00B55D92">
        <w:rPr>
          <w:rFonts w:hint="eastAsia"/>
        </w:rPr>
        <w:t>持久化对象</w:t>
      </w:r>
    </w:p>
    <w:p w:rsidR="00FB11AF" w:rsidRDefault="00DC3ACC" w:rsidP="00FB11AF">
      <w:r>
        <w:rPr>
          <w:rFonts w:hint="eastAsia"/>
        </w:rPr>
        <w:tab/>
      </w:r>
      <w:r w:rsidRPr="00DC3ACC">
        <w:t>hibernate采用低侵入式的设计，它对持久化类几乎不做任何要求。也就是说hibernate操作的持久化类基本都是普通Java对象。对于持久化类的要求这里不做说明。只就持久化对象的状态和各个状态之间的转换。</w:t>
      </w:r>
      <w:r w:rsidR="00FB11AF">
        <w:t xml:space="preserve"> Hibernate持久化对象有如下几种状态：</w:t>
      </w:r>
    </w:p>
    <w:p w:rsidR="00FB11AF" w:rsidRDefault="00FB11AF" w:rsidP="00FB11AF">
      <w:pPr>
        <w:pStyle w:val="ListParagraph"/>
        <w:numPr>
          <w:ilvl w:val="0"/>
          <w:numId w:val="16"/>
        </w:numPr>
      </w:pPr>
      <w:r w:rsidRPr="00FB11AF">
        <w:rPr>
          <w:b/>
        </w:rPr>
        <w:t>瞬态</w:t>
      </w:r>
      <w:r>
        <w:t>：</w:t>
      </w:r>
      <w:r w:rsidRPr="00FB11AF">
        <w:rPr>
          <w:color w:val="FF0000"/>
        </w:rPr>
        <w:t>对象有new操作符创建</w:t>
      </w:r>
      <w:r>
        <w:t>，但是并没与Hibernate Session关联。处于瞬态的对象是不会被持久化到数据库中的。如果程序中失去了瞬态对象的引用，瞬态对象就会被垃圾回收机制销毁。</w:t>
      </w:r>
    </w:p>
    <w:p w:rsidR="00FB11AF" w:rsidRDefault="00FB11AF" w:rsidP="00FB11AF">
      <w:pPr>
        <w:pStyle w:val="ListParagraph"/>
        <w:numPr>
          <w:ilvl w:val="0"/>
          <w:numId w:val="16"/>
        </w:numPr>
      </w:pPr>
      <w:r w:rsidRPr="00FB11AF">
        <w:rPr>
          <w:b/>
        </w:rPr>
        <w:t>持久化</w:t>
      </w:r>
      <w:r>
        <w:t>：持久化实力在数据库中有对应的记录，并且拥有一个持久化标识。对于持久化对象，它必须要与指定的Hibernate Session关联起来。</w:t>
      </w:r>
    </w:p>
    <w:p w:rsidR="00FB11AF" w:rsidRDefault="00FB11AF" w:rsidP="00FB11AF">
      <w:pPr>
        <w:pStyle w:val="ListParagraph"/>
        <w:numPr>
          <w:ilvl w:val="0"/>
          <w:numId w:val="16"/>
        </w:numPr>
        <w:rPr>
          <w:rFonts w:hint="eastAsia"/>
        </w:rPr>
      </w:pPr>
      <w:r w:rsidRPr="00FB11AF">
        <w:rPr>
          <w:b/>
        </w:rPr>
        <w:t>托管</w:t>
      </w:r>
      <w:r>
        <w:t>：该对象曾经处于持久化装填，但随着与之关联的Session被关闭了，那么该对象也就变为了托管状态。</w:t>
      </w:r>
    </w:p>
    <w:p w:rsidR="00FB11AF" w:rsidRDefault="00FB11AF" w:rsidP="00FB11AF">
      <w:pPr>
        <w:rPr>
          <w:rFonts w:hint="eastAsia"/>
        </w:rPr>
      </w:pPr>
      <w:r w:rsidRPr="00FB11AF">
        <w:rPr>
          <w:rFonts w:hint="eastAsia"/>
        </w:rPr>
        <w:t>下图是</w:t>
      </w:r>
      <w:r w:rsidRPr="00FB11AF">
        <w:t>hibernate持久化实例的状态演化图：</w:t>
      </w:r>
    </w:p>
    <w:p w:rsidR="00FB11AF" w:rsidRDefault="00FB11AF" w:rsidP="00FB11AF">
      <w:pPr>
        <w:rPr>
          <w:rFonts w:hint="eastAsia"/>
        </w:rPr>
      </w:pPr>
      <w:r w:rsidRPr="00FB11AF">
        <w:drawing>
          <wp:inline distT="0" distB="0" distL="0" distR="0">
            <wp:extent cx="4600575" cy="3019425"/>
            <wp:effectExtent l="19050" t="0" r="9525" b="0"/>
            <wp:docPr id="236" name="Picture 236" descr="http://img.blog.csdn.net/2015080619343601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img.blog.csdn.net/2015080619343601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1AF" w:rsidRDefault="005F3EC2" w:rsidP="005F3EC2">
      <w:pPr>
        <w:pStyle w:val="Heading2"/>
        <w:rPr>
          <w:rFonts w:hint="eastAsia"/>
        </w:rPr>
      </w:pPr>
      <w:r w:rsidRPr="005F3EC2">
        <w:rPr>
          <w:rFonts w:hint="eastAsia"/>
        </w:rPr>
        <w:t>瞬态转变为持久化状态</w:t>
      </w:r>
    </w:p>
    <w:p w:rsidR="00CD2833" w:rsidRDefault="00CD2833" w:rsidP="00CD28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当我们通过</w:t>
      </w:r>
      <w:r>
        <w:t>new新建一个实例时，这个实例就处于瞬态。瞬态可以通过以下几个方法转换为持久化状态。</w:t>
      </w:r>
    </w:p>
    <w:p w:rsidR="002152B8" w:rsidRDefault="002152B8" w:rsidP="00CD2833">
      <w:pPr>
        <w:rPr>
          <w:rFonts w:hint="eastAsia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152B8" w:rsidTr="002152B8">
        <w:tc>
          <w:tcPr>
            <w:tcW w:w="8388" w:type="dxa"/>
          </w:tcPr>
          <w:p w:rsidR="002152B8" w:rsidRDefault="002152B8" w:rsidP="002152B8">
            <w:pPr>
              <w:ind w:left="0"/>
            </w:pPr>
            <w:r w:rsidRPr="002152B8">
              <w:rPr>
                <w:color w:val="FF0000"/>
              </w:rPr>
              <w:lastRenderedPageBreak/>
              <w:t xml:space="preserve">save(Object </w:t>
            </w:r>
            <w:proofErr w:type="spellStart"/>
            <w:r w:rsidRPr="002152B8">
              <w:rPr>
                <w:color w:val="FF0000"/>
              </w:rPr>
              <w:t>obj</w:t>
            </w:r>
            <w:proofErr w:type="spellEnd"/>
            <w:r w:rsidRPr="002152B8">
              <w:rPr>
                <w:color w:val="FF0000"/>
              </w:rPr>
              <w:t>)</w:t>
            </w:r>
            <w:r>
              <w:t>：将对象变为持久化状态，该对象的属性将被保存到数据库中。</w:t>
            </w:r>
          </w:p>
          <w:p w:rsidR="002152B8" w:rsidRDefault="002152B8" w:rsidP="002152B8">
            <w:pPr>
              <w:ind w:left="0"/>
            </w:pPr>
            <w:r w:rsidRPr="002152B8">
              <w:rPr>
                <w:color w:val="FF0000"/>
              </w:rPr>
              <w:t xml:space="preserve">persist(Object </w:t>
            </w:r>
            <w:proofErr w:type="spellStart"/>
            <w:r w:rsidRPr="002152B8">
              <w:rPr>
                <w:color w:val="FF0000"/>
              </w:rPr>
              <w:t>obj</w:t>
            </w:r>
            <w:proofErr w:type="spellEnd"/>
            <w:r w:rsidRPr="002152B8">
              <w:rPr>
                <w:color w:val="FF0000"/>
              </w:rPr>
              <w:t>)</w:t>
            </w:r>
            <w:r>
              <w:t>：将对象变为持久化状态，该对象的属性将被保存到数据库中</w:t>
            </w:r>
          </w:p>
          <w:p w:rsidR="002152B8" w:rsidRDefault="002152B8" w:rsidP="002152B8">
            <w:pPr>
              <w:ind w:left="0"/>
            </w:pPr>
            <w:r w:rsidRPr="002152B8">
              <w:rPr>
                <w:color w:val="FF0000"/>
              </w:rPr>
              <w:t xml:space="preserve">save(Object </w:t>
            </w:r>
            <w:proofErr w:type="spellStart"/>
            <w:r w:rsidRPr="002152B8">
              <w:rPr>
                <w:color w:val="FF0000"/>
              </w:rPr>
              <w:t>obj,Object</w:t>
            </w:r>
            <w:proofErr w:type="spellEnd"/>
            <w:r w:rsidRPr="002152B8">
              <w:rPr>
                <w:color w:val="FF0000"/>
              </w:rPr>
              <w:t xml:space="preserve"> </w:t>
            </w:r>
            <w:proofErr w:type="spellStart"/>
            <w:r w:rsidRPr="002152B8">
              <w:rPr>
                <w:color w:val="FF0000"/>
              </w:rPr>
              <w:t>pk</w:t>
            </w:r>
            <w:proofErr w:type="spellEnd"/>
            <w:r w:rsidRPr="002152B8">
              <w:rPr>
                <w:color w:val="FF0000"/>
              </w:rPr>
              <w:t>)</w:t>
            </w:r>
            <w:r>
              <w:t>：将对象保存到数据库，保存到数据库时，指定主键值</w:t>
            </w:r>
          </w:p>
          <w:p w:rsidR="002152B8" w:rsidRDefault="002152B8" w:rsidP="002152B8">
            <w:pPr>
              <w:ind w:left="0"/>
            </w:pPr>
            <w:r>
              <w:t xml:space="preserve"> </w:t>
            </w:r>
            <w:r w:rsidRPr="002152B8">
              <w:rPr>
                <w:color w:val="FF0000"/>
              </w:rPr>
              <w:t xml:space="preserve">persist(Object </w:t>
            </w:r>
            <w:proofErr w:type="spellStart"/>
            <w:r w:rsidRPr="002152B8">
              <w:rPr>
                <w:color w:val="FF0000"/>
              </w:rPr>
              <w:t>obj,Object</w:t>
            </w:r>
            <w:proofErr w:type="spellEnd"/>
            <w:r w:rsidRPr="002152B8">
              <w:rPr>
                <w:color w:val="FF0000"/>
              </w:rPr>
              <w:t xml:space="preserve"> </w:t>
            </w:r>
            <w:proofErr w:type="spellStart"/>
            <w:r w:rsidRPr="002152B8">
              <w:rPr>
                <w:color w:val="FF0000"/>
              </w:rPr>
              <w:t>pk</w:t>
            </w:r>
            <w:proofErr w:type="spellEnd"/>
            <w:r w:rsidRPr="002152B8">
              <w:rPr>
                <w:color w:val="FF0000"/>
              </w:rPr>
              <w:t>)</w:t>
            </w:r>
            <w:r>
              <w:t>：将对象保存到数据库，保存到数据库时，指定主键值</w:t>
            </w:r>
          </w:p>
        </w:tc>
      </w:tr>
    </w:tbl>
    <w:p w:rsidR="002152B8" w:rsidRDefault="00CD2833" w:rsidP="00CD2833">
      <w:pPr>
        <w:rPr>
          <w:rFonts w:hint="eastAsia"/>
        </w:rPr>
      </w:pPr>
      <w:r>
        <w:t>如果对象的标识属性是</w:t>
      </w:r>
      <w:r w:rsidRPr="002152B8">
        <w:rPr>
          <w:color w:val="FF0000"/>
        </w:rPr>
        <w:t>generated</w:t>
      </w:r>
      <w:r>
        <w:t>类型的，那么hibernate将会在执行save()方法时自动生成标识属性值，并且将该标识属性值分配给该对象，并且标识属性值会在</w:t>
      </w:r>
      <w:proofErr w:type="spellStart"/>
      <w:r>
        <w:t>sava</w:t>
      </w:r>
      <w:proofErr w:type="spellEnd"/>
      <w:r>
        <w:t>()被调用时自动产生并分配给该对象。</w:t>
      </w:r>
    </w:p>
    <w:p w:rsidR="00CD2833" w:rsidRDefault="00CD2833" w:rsidP="00CD2833">
      <w:r>
        <w:t>如果对象的标识属性是</w:t>
      </w:r>
      <w:r w:rsidRPr="002152B8">
        <w:rPr>
          <w:color w:val="FF0000"/>
        </w:rPr>
        <w:t>assigned</w:t>
      </w:r>
      <w:r>
        <w:t>类型的，</w:t>
      </w:r>
      <w:r w:rsidRPr="002152B8">
        <w:rPr>
          <w:color w:val="FF0000"/>
        </w:rPr>
        <w:t>或者是复合主键</w:t>
      </w:r>
      <w:r>
        <w:t>，那么该标识属性值应该在调用save()方法之前手动赋予给该对象。</w:t>
      </w:r>
    </w:p>
    <w:p w:rsidR="00914864" w:rsidRPr="006B0666" w:rsidRDefault="002152B8" w:rsidP="00CD2833">
      <w:pPr>
        <w:rPr>
          <w:color w:val="FF0000"/>
        </w:rPr>
      </w:pPr>
      <w:r>
        <w:rPr>
          <w:rFonts w:hint="eastAsia"/>
        </w:rPr>
        <w:tab/>
      </w:r>
      <w:r w:rsidR="00CD2833">
        <w:t>在使用save()和persist()方法的时候，有一个区别：使用save()方法保存持久化对象时，该方法返回持久化对象的标识属性值。</w:t>
      </w:r>
      <w:r w:rsidR="00CD2833" w:rsidRPr="006B0666">
        <w:rPr>
          <w:color w:val="FF0000"/>
        </w:rPr>
        <w:t>但是persist不会返回任何值。</w:t>
      </w:r>
    </w:p>
    <w:p w:rsidR="0055412F" w:rsidRDefault="0055412F" w:rsidP="00FB11AF">
      <w:pPr>
        <w:rPr>
          <w:rFonts w:hint="eastAsia"/>
        </w:rPr>
      </w:pPr>
    </w:p>
    <w:p w:rsidR="0049271F" w:rsidRDefault="0049271F" w:rsidP="0049271F">
      <w:pPr>
        <w:pStyle w:val="Heading2"/>
        <w:rPr>
          <w:rFonts w:hint="eastAsia"/>
        </w:rPr>
      </w:pPr>
      <w:r w:rsidRPr="0049271F">
        <w:rPr>
          <w:rFonts w:hint="eastAsia"/>
        </w:rPr>
        <w:t>加载持久化实例</w:t>
      </w:r>
    </w:p>
    <w:p w:rsidR="0049271F" w:rsidRDefault="002C1324" w:rsidP="0049271F">
      <w:pPr>
        <w:rPr>
          <w:rFonts w:hint="eastAsia"/>
        </w:rPr>
      </w:pPr>
      <w:r>
        <w:rPr>
          <w:rFonts w:hint="eastAsia"/>
        </w:rPr>
        <w:tab/>
      </w:r>
      <w:r w:rsidRPr="002C1324">
        <w:rPr>
          <w:rFonts w:hint="eastAsia"/>
        </w:rPr>
        <w:t>我们可以使用</w:t>
      </w:r>
      <w:r w:rsidRPr="002C1324">
        <w:t>load()方法来加载一个持久化实例，这种加载时根据持久化类的标识属性值加载持久化实例的，其实质就是根据主键从数据表中加载一条新的纪录。</w:t>
      </w:r>
      <w:r w:rsidR="009C4977" w:rsidRPr="009C4977">
        <w:t xml:space="preserve">News new = </w:t>
      </w:r>
      <w:proofErr w:type="spellStart"/>
      <w:r w:rsidR="009C4977" w:rsidRPr="009C4977">
        <w:t>seesion.load</w:t>
      </w:r>
      <w:proofErr w:type="spellEnd"/>
      <w:r w:rsidR="009C4977" w:rsidRPr="009C4977">
        <w:t>(</w:t>
      </w:r>
      <w:proofErr w:type="spellStart"/>
      <w:r w:rsidR="009C4977" w:rsidRPr="009C4977">
        <w:t>News.class,new</w:t>
      </w:r>
      <w:proofErr w:type="spellEnd"/>
      <w:r w:rsidR="009C4977" w:rsidRPr="009C4977">
        <w:t xml:space="preserve"> integer(PK));  </w:t>
      </w:r>
    </w:p>
    <w:p w:rsidR="009C4977" w:rsidRDefault="009C4977" w:rsidP="0049271F">
      <w:pPr>
        <w:rPr>
          <w:rFonts w:hint="eastAsia"/>
        </w:rPr>
      </w:pPr>
      <w:r w:rsidRPr="009C4977">
        <w:rPr>
          <w:rFonts w:hint="eastAsia"/>
        </w:rPr>
        <w:t>同时也可以使用</w:t>
      </w:r>
      <w:r w:rsidRPr="009C4977">
        <w:t>get()方法加载一个持久化实例。它和load方法的相同点在于两者都是根据主键装载持久化实例的。不同就在于</w:t>
      </w:r>
      <w:r w:rsidRPr="009C4977">
        <w:rPr>
          <w:color w:val="FF0000"/>
        </w:rPr>
        <w:t>get()会立即访问数据库</w:t>
      </w:r>
      <w:r w:rsidRPr="009C4977">
        <w:t>，而</w:t>
      </w:r>
      <w:proofErr w:type="spellStart"/>
      <w:r w:rsidRPr="009C4977">
        <w:rPr>
          <w:color w:val="FF0000"/>
        </w:rPr>
        <w:t>laod</w:t>
      </w:r>
      <w:proofErr w:type="spellEnd"/>
      <w:r w:rsidRPr="009C4977">
        <w:rPr>
          <w:color w:val="FF0000"/>
        </w:rPr>
        <w:t>()会延迟加载</w:t>
      </w:r>
      <w:r w:rsidRPr="009C4977">
        <w:t>，不会立即访问数据库。</w:t>
      </w:r>
    </w:p>
    <w:p w:rsidR="00650BF1" w:rsidRDefault="003D4F26" w:rsidP="003D4F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一旦加载了该持久化实例后，该实例就会处于持久化状态，这是如果对该持久化实例所做的修改将会保持到数据库中。</w:t>
      </w:r>
      <w:r>
        <w:t>如：</w:t>
      </w:r>
      <w:proofErr w:type="spellStart"/>
      <w:r w:rsidRPr="003D4F26">
        <w:t>new.setTitle</w:t>
      </w:r>
      <w:proofErr w:type="spellEnd"/>
      <w:r w:rsidRPr="003D4F26">
        <w:t xml:space="preserve">("11111111");  </w:t>
      </w:r>
    </w:p>
    <w:p w:rsidR="003D4F26" w:rsidRDefault="00FA103E" w:rsidP="003D4F26">
      <w:pPr>
        <w:rPr>
          <w:rFonts w:hint="eastAsia"/>
        </w:rPr>
      </w:pPr>
      <w:r w:rsidRPr="00FA103E">
        <w:rPr>
          <w:rFonts w:hint="eastAsia"/>
        </w:rPr>
        <w:t>这段代码会在</w:t>
      </w:r>
      <w:proofErr w:type="spellStart"/>
      <w:r w:rsidRPr="00FA103E">
        <w:t>session.flush</w:t>
      </w:r>
      <w:proofErr w:type="spellEnd"/>
      <w:r w:rsidRPr="00FA103E">
        <w:t>之前自动保持到数据库中。也就是说，修改对象最简单的方法就是在Session处于打开状态时加载它，然后只见修改即可。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D7991" w:rsidTr="00BD7991">
        <w:tc>
          <w:tcPr>
            <w:tcW w:w="8388" w:type="dxa"/>
          </w:tcPr>
          <w:p w:rsidR="00BD7991" w:rsidRDefault="00BD7991" w:rsidP="00BD7991">
            <w:pPr>
              <w:ind w:left="0"/>
            </w:pPr>
            <w:r>
              <w:t xml:space="preserve">New n = </w:t>
            </w:r>
            <w:proofErr w:type="spellStart"/>
            <w:r>
              <w:t>seesion.load</w:t>
            </w:r>
            <w:proofErr w:type="spellEnd"/>
            <w:r>
              <w:t>(</w:t>
            </w:r>
            <w:proofErr w:type="spellStart"/>
            <w:r>
              <w:t>News.class,new</w:t>
            </w:r>
            <w:proofErr w:type="spellEnd"/>
            <w:r>
              <w:t xml:space="preserve"> Integer(PK));  </w:t>
            </w:r>
          </w:p>
          <w:p w:rsidR="00BD7991" w:rsidRDefault="00BD7991" w:rsidP="00BD7991">
            <w:pPr>
              <w:ind w:left="0"/>
            </w:pPr>
            <w:proofErr w:type="spellStart"/>
            <w:r>
              <w:t>n.setTitlte</w:t>
            </w:r>
            <w:proofErr w:type="spellEnd"/>
            <w:r>
              <w:t xml:space="preserve">("新标题");  </w:t>
            </w:r>
          </w:p>
          <w:p w:rsidR="00BD7991" w:rsidRDefault="00BD7991" w:rsidP="00BD7991">
            <w:pPr>
              <w:ind w:left="0"/>
              <w:rPr>
                <w:rFonts w:hint="eastAsia"/>
              </w:rPr>
            </w:pPr>
            <w:proofErr w:type="spellStart"/>
            <w:r>
              <w:t>Session.flush</w:t>
            </w:r>
            <w:proofErr w:type="spellEnd"/>
            <w:r>
              <w:t xml:space="preserve">();  </w:t>
            </w:r>
          </w:p>
        </w:tc>
      </w:tr>
    </w:tbl>
    <w:p w:rsidR="00BD7991" w:rsidRDefault="00BD7991" w:rsidP="003D4F26">
      <w:pPr>
        <w:rPr>
          <w:rFonts w:hint="eastAsia"/>
        </w:rPr>
      </w:pPr>
    </w:p>
    <w:p w:rsidR="00BD7991" w:rsidRDefault="002F309D" w:rsidP="002F309D">
      <w:pPr>
        <w:pStyle w:val="Heading2"/>
        <w:rPr>
          <w:rFonts w:hint="eastAsia"/>
        </w:rPr>
      </w:pPr>
      <w:r w:rsidRPr="002F309D">
        <w:rPr>
          <w:rFonts w:hint="eastAsia"/>
        </w:rPr>
        <w:lastRenderedPageBreak/>
        <w:t>托管</w:t>
      </w:r>
      <w:r w:rsidR="00C80AA5">
        <w:rPr>
          <w:rFonts w:hint="eastAsia"/>
        </w:rPr>
        <w:t>状态</w:t>
      </w:r>
    </w:p>
    <w:p w:rsidR="002F309D" w:rsidRDefault="00AE2C1A" w:rsidP="00AE2C1A">
      <w:pPr>
        <w:rPr>
          <w:rFonts w:hint="eastAsia"/>
        </w:rPr>
      </w:pPr>
      <w:r w:rsidRPr="00AE2C1A">
        <w:rPr>
          <w:rFonts w:hint="eastAsia"/>
        </w:rPr>
        <w:t>当一个对象处于脱管的状态后，程序应该使用新的</w:t>
      </w:r>
      <w:r w:rsidRPr="00AE2C1A">
        <w:t>session来保存这些修改。hibernate提供了update()、merge()和</w:t>
      </w:r>
      <w:proofErr w:type="spellStart"/>
      <w:r w:rsidRPr="00AE2C1A">
        <w:t>updateOrSace</w:t>
      </w:r>
      <w:proofErr w:type="spellEnd"/>
      <w:r w:rsidRPr="00AE2C1A">
        <w:t>()等方法来保存这些修改。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32490" w:rsidTr="00632490">
        <w:tc>
          <w:tcPr>
            <w:tcW w:w="8388" w:type="dxa"/>
          </w:tcPr>
          <w:p w:rsidR="00632490" w:rsidRDefault="00632490" w:rsidP="00632490">
            <w:pPr>
              <w:ind w:left="0"/>
            </w:pPr>
            <w:r>
              <w:t xml:space="preserve">News </w:t>
            </w:r>
            <w:proofErr w:type="spellStart"/>
            <w:r>
              <w:t>news</w:t>
            </w:r>
            <w:proofErr w:type="spellEnd"/>
            <w:r>
              <w:t xml:space="preserve"> = </w:t>
            </w:r>
            <w:proofErr w:type="spellStart"/>
            <w:r>
              <w:t>firstSession.load</w:t>
            </w:r>
            <w:proofErr w:type="spellEnd"/>
            <w:r>
              <w:t>(</w:t>
            </w:r>
            <w:proofErr w:type="spellStart"/>
            <w:r>
              <w:t>News.class,new</w:t>
            </w:r>
            <w:proofErr w:type="spellEnd"/>
            <w:r>
              <w:t xml:space="preserve"> Integer(</w:t>
            </w:r>
            <w:proofErr w:type="spellStart"/>
            <w:r>
              <w:t>pk</w:t>
            </w:r>
            <w:proofErr w:type="spellEnd"/>
            <w:r>
              <w:t xml:space="preserve">));  </w:t>
            </w:r>
          </w:p>
          <w:p w:rsidR="00632490" w:rsidRDefault="00632490" w:rsidP="00632490">
            <w:pPr>
              <w:ind w:left="0"/>
            </w:pPr>
            <w:r>
              <w:t xml:space="preserve">//第一个session关闭  </w:t>
            </w:r>
          </w:p>
          <w:p w:rsidR="00632490" w:rsidRDefault="00632490" w:rsidP="00632490">
            <w:pPr>
              <w:ind w:left="0"/>
            </w:pPr>
            <w:proofErr w:type="spellStart"/>
            <w:r>
              <w:t>firstSession.close</w:t>
            </w:r>
            <w:proofErr w:type="spellEnd"/>
            <w:r>
              <w:t xml:space="preserve">();  </w:t>
            </w:r>
          </w:p>
          <w:p w:rsidR="00632490" w:rsidRDefault="00632490" w:rsidP="00632490">
            <w:pPr>
              <w:ind w:left="0"/>
            </w:pPr>
            <w:r>
              <w:t xml:space="preserve">//修改脱管状态下的持久化对象  </w:t>
            </w:r>
          </w:p>
          <w:p w:rsidR="00632490" w:rsidRDefault="00632490" w:rsidP="00632490">
            <w:pPr>
              <w:ind w:left="0"/>
            </w:pPr>
            <w:proofErr w:type="spellStart"/>
            <w:r>
              <w:t>n.setTitle</w:t>
            </w:r>
            <w:proofErr w:type="spellEnd"/>
            <w:r>
              <w:t xml:space="preserve">("新标题");  </w:t>
            </w:r>
          </w:p>
          <w:p w:rsidR="00632490" w:rsidRDefault="00632490" w:rsidP="00632490">
            <w:pPr>
              <w:ind w:left="0"/>
            </w:pPr>
            <w:r>
              <w:t xml:space="preserve">//打开第二个session  </w:t>
            </w:r>
          </w:p>
          <w:p w:rsidR="00632490" w:rsidRDefault="00632490" w:rsidP="00632490">
            <w:pPr>
              <w:ind w:left="0"/>
            </w:pPr>
            <w:r>
              <w:t xml:space="preserve">Session </w:t>
            </w:r>
            <w:proofErr w:type="spellStart"/>
            <w:r>
              <w:t>secondeSession</w:t>
            </w:r>
            <w:proofErr w:type="spellEnd"/>
            <w:r>
              <w:t xml:space="preserve"> = </w:t>
            </w:r>
            <w:proofErr w:type="spellStart"/>
            <w:r>
              <w:t>sf.openSession</w:t>
            </w:r>
            <w:proofErr w:type="spellEnd"/>
            <w:r>
              <w:t xml:space="preserve">();  </w:t>
            </w:r>
          </w:p>
          <w:p w:rsidR="00632490" w:rsidRDefault="00632490" w:rsidP="00632490">
            <w:pPr>
              <w:ind w:left="0"/>
            </w:pPr>
            <w:r>
              <w:t xml:space="preserve">//保存脱管对象所做的修改  </w:t>
            </w:r>
          </w:p>
          <w:p w:rsidR="00632490" w:rsidRDefault="00632490" w:rsidP="00632490">
            <w:pPr>
              <w:ind w:left="0"/>
              <w:rPr>
                <w:rFonts w:hint="eastAsia"/>
              </w:rPr>
            </w:pPr>
            <w:proofErr w:type="spellStart"/>
            <w:r>
              <w:t>secondeSession.update</w:t>
            </w:r>
            <w:proofErr w:type="spellEnd"/>
            <w:r>
              <w:t xml:space="preserve">(n);  </w:t>
            </w:r>
          </w:p>
          <w:p w:rsidR="00632490" w:rsidRDefault="00632490" w:rsidP="00632490">
            <w:pPr>
              <w:ind w:left="0"/>
              <w:rPr>
                <w:rFonts w:hint="eastAsia"/>
              </w:rPr>
            </w:pPr>
          </w:p>
        </w:tc>
      </w:tr>
    </w:tbl>
    <w:p w:rsidR="00632490" w:rsidRPr="002F309D" w:rsidRDefault="000A37E1" w:rsidP="000A37E1">
      <w:pPr>
        <w:rPr>
          <w:rFonts w:hint="eastAsia"/>
        </w:rPr>
      </w:pPr>
      <w:r>
        <w:rPr>
          <w:rFonts w:hint="eastAsia"/>
        </w:rPr>
        <w:t>当我们用另一个</w:t>
      </w:r>
      <w:r>
        <w:t>session来保存这种修改后，该脱管对象会再次回到持久化状态。当需要使用update来保存程序对持久化对象所在的修改时，如果不清楚该对象是否曾经持久化过，那么可以选择</w:t>
      </w:r>
      <w:proofErr w:type="spellStart"/>
      <w:r>
        <w:t>updateOrSave</w:t>
      </w:r>
      <w:proofErr w:type="spellEnd"/>
      <w:r>
        <w:t>()方法，该方法会自动判断该对象是否曾经持久化过，如果持久化过，则使用update()来操作，否是使用save()方法。</w:t>
      </w:r>
    </w:p>
    <w:p w:rsidR="00BD7991" w:rsidRDefault="00BD7991" w:rsidP="003D4F26">
      <w:pPr>
        <w:rPr>
          <w:rFonts w:hint="eastAsia"/>
        </w:rPr>
      </w:pPr>
    </w:p>
    <w:p w:rsidR="00BD7991" w:rsidRDefault="00BD7991" w:rsidP="003D4F26">
      <w:pPr>
        <w:rPr>
          <w:rFonts w:hint="eastAsia"/>
        </w:rPr>
      </w:pPr>
    </w:p>
    <w:p w:rsidR="003D4F26" w:rsidRPr="0049271F" w:rsidRDefault="003D4F26" w:rsidP="003D4F26"/>
    <w:sectPr w:rsidR="003D4F26" w:rsidRPr="0049271F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BCF" w:rsidRDefault="008D3BCF" w:rsidP="0055412F">
      <w:pPr>
        <w:spacing w:after="0"/>
      </w:pPr>
      <w:r>
        <w:separator/>
      </w:r>
    </w:p>
  </w:endnote>
  <w:endnote w:type="continuationSeparator" w:id="0">
    <w:p w:rsidR="008D3BCF" w:rsidRDefault="008D3BCF" w:rsidP="0055412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421509"/>
      <w:docPartObj>
        <w:docPartGallery w:val="Page Numbers (Bottom of Page)"/>
        <w:docPartUnique/>
      </w:docPartObj>
    </w:sdtPr>
    <w:sdtContent>
      <w:p w:rsidR="0055412F" w:rsidRDefault="0055412F">
        <w:pPr>
          <w:pStyle w:val="Footer"/>
          <w:jc w:val="right"/>
        </w:pPr>
        <w:fldSimple w:instr=" PAGE   \* MERGEFORMAT ">
          <w:r w:rsidR="000A37E1">
            <w:rPr>
              <w:noProof/>
            </w:rPr>
            <w:t>3</w:t>
          </w:r>
        </w:fldSimple>
      </w:p>
    </w:sdtContent>
  </w:sdt>
  <w:p w:rsidR="0055412F" w:rsidRDefault="005541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BCF" w:rsidRDefault="008D3BCF" w:rsidP="0055412F">
      <w:pPr>
        <w:spacing w:after="0"/>
      </w:pPr>
      <w:r>
        <w:separator/>
      </w:r>
    </w:p>
  </w:footnote>
  <w:footnote w:type="continuationSeparator" w:id="0">
    <w:p w:rsidR="008D3BCF" w:rsidRDefault="008D3BCF" w:rsidP="0055412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C770B"/>
    <w:multiLevelType w:val="hybridMultilevel"/>
    <w:tmpl w:val="5CAE13C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55D92"/>
    <w:rsid w:val="000A37E1"/>
    <w:rsid w:val="002152B8"/>
    <w:rsid w:val="002C1324"/>
    <w:rsid w:val="002F309D"/>
    <w:rsid w:val="003D4F26"/>
    <w:rsid w:val="0049271F"/>
    <w:rsid w:val="0055412F"/>
    <w:rsid w:val="00562410"/>
    <w:rsid w:val="005F3EC2"/>
    <w:rsid w:val="00632490"/>
    <w:rsid w:val="00650BF1"/>
    <w:rsid w:val="006B0666"/>
    <w:rsid w:val="008261CD"/>
    <w:rsid w:val="008B5ACA"/>
    <w:rsid w:val="008C5117"/>
    <w:rsid w:val="008D3BCF"/>
    <w:rsid w:val="00904415"/>
    <w:rsid w:val="00914864"/>
    <w:rsid w:val="0099619D"/>
    <w:rsid w:val="009C4977"/>
    <w:rsid w:val="009D5000"/>
    <w:rsid w:val="00AE2C1A"/>
    <w:rsid w:val="00B55D92"/>
    <w:rsid w:val="00BD7991"/>
    <w:rsid w:val="00C03A83"/>
    <w:rsid w:val="00C80AA5"/>
    <w:rsid w:val="00CA2090"/>
    <w:rsid w:val="00CD2833"/>
    <w:rsid w:val="00D24EDE"/>
    <w:rsid w:val="00D80E2B"/>
    <w:rsid w:val="00DB6FA6"/>
    <w:rsid w:val="00DC3ACC"/>
    <w:rsid w:val="00DE6E85"/>
    <w:rsid w:val="00EF3DCE"/>
    <w:rsid w:val="00F37F94"/>
    <w:rsid w:val="00F906AD"/>
    <w:rsid w:val="00FA103E"/>
    <w:rsid w:val="00FB1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412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412F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55412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5412F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1A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1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52B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11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39</cp:revision>
  <dcterms:created xsi:type="dcterms:W3CDTF">2016-11-17T05:00:00Z</dcterms:created>
  <dcterms:modified xsi:type="dcterms:W3CDTF">2016-11-17T05:11:00Z</dcterms:modified>
</cp:coreProperties>
</file>