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626C9B" w:rsidP="00626C9B">
      <w:pPr>
        <w:pStyle w:val="Title"/>
        <w:rPr>
          <w:rFonts w:hint="eastAsia"/>
        </w:rPr>
      </w:pPr>
      <w:r>
        <w:rPr>
          <w:rFonts w:hint="eastAsia"/>
        </w:rPr>
        <w:t>spring</w:t>
      </w:r>
      <w:r w:rsidRPr="00626C9B">
        <w:rPr>
          <w:rFonts w:hint="eastAsia"/>
        </w:rPr>
        <w:t>依赖注入</w:t>
      </w:r>
    </w:p>
    <w:p w:rsidR="001C294D" w:rsidRDefault="001C294D" w:rsidP="001C294D">
      <w:pPr>
        <w:pStyle w:val="Heading1"/>
      </w:pPr>
      <w:r>
        <w:rPr>
          <w:rFonts w:hint="eastAsia"/>
        </w:rPr>
        <w:t>介绍</w:t>
      </w:r>
    </w:p>
    <w:p w:rsidR="001C294D" w:rsidRDefault="001C294D" w:rsidP="001C294D">
      <w:pPr>
        <w:rPr>
          <w:rFonts w:hint="eastAsia"/>
        </w:rPr>
      </w:pPr>
      <w:r>
        <w:rPr>
          <w:rFonts w:hint="eastAsia"/>
        </w:rPr>
        <w:t>前一篇文章主要介绍了什么是控制反转，还有控制反转和依赖注入的关系，但是并没有深入讨论依赖注入，本文就详细讨论依赖注入的概念和依赖注入的主要三种方式。上文提到依赖注入只是控制反转的一种具体实现，那么到底依赖注入是个什么东西呢？借用</w:t>
      </w:r>
      <w:r>
        <w:t>James Shore在Dependency Injection Demystified中的定义：</w:t>
      </w:r>
    </w:p>
    <w:p w:rsidR="001C294D" w:rsidRDefault="001C294D" w:rsidP="001C294D">
      <w:pPr>
        <w:rPr>
          <w:rFonts w:hint="eastAsia"/>
        </w:rPr>
      </w:pPr>
      <w:r>
        <w:t>Dependency injection means giving an</w:t>
      </w:r>
      <w:r>
        <w:t xml:space="preserve"> object its instance variables.</w:t>
      </w:r>
    </w:p>
    <w:p w:rsidR="001C294D" w:rsidRDefault="001C294D" w:rsidP="001C294D">
      <w:pPr>
        <w:rPr>
          <w:rFonts w:hint="eastAsia"/>
        </w:rPr>
      </w:pPr>
      <w:r>
        <w:rPr>
          <w:rFonts w:hint="eastAsia"/>
        </w:rPr>
        <w:t>依赖注入就是</w:t>
      </w:r>
      <w:r w:rsidRPr="001C294D">
        <w:rPr>
          <w:rFonts w:hint="eastAsia"/>
          <w:color w:val="FF0000"/>
        </w:rPr>
        <w:t>给一个对象实例变量</w:t>
      </w:r>
      <w:r>
        <w:rPr>
          <w:rFonts w:hint="eastAsia"/>
        </w:rPr>
        <w:t>，就是这样。上文中用来解释控制反转的例子就使用了依赖注入，我们看到</w:t>
      </w:r>
      <w:r>
        <w:t>Example作为Client使用了一个Service（Logger）作为依赖，这个Service就成为了Client的状态。依赖注入就是给这个Client它的依赖，而不是让Client自己去建造或者寻找依赖。上文中我们看到，最终我们是在Main方法中实例化的Logger依赖，然后传给了Example类，所以Example不是自己新建或寻找的类，而是由第三方注入的，所以这就是依赖注入。</w:t>
      </w:r>
    </w:p>
    <w:p w:rsidR="001C294D" w:rsidRDefault="001C294D" w:rsidP="001C294D"/>
    <w:p w:rsidR="001C294D" w:rsidRDefault="001C294D" w:rsidP="001C294D">
      <w:pPr>
        <w:pStyle w:val="Heading1"/>
      </w:pPr>
      <w:r>
        <w:rPr>
          <w:rFonts w:hint="eastAsia"/>
        </w:rPr>
        <w:t>深入分析</w:t>
      </w:r>
    </w:p>
    <w:p w:rsidR="001C294D" w:rsidRDefault="001C294D" w:rsidP="001C294D">
      <w:pPr>
        <w:rPr>
          <w:rFonts w:hint="eastAsia"/>
        </w:rPr>
      </w:pPr>
      <w:r>
        <w:rPr>
          <w:rFonts w:hint="eastAsia"/>
        </w:rPr>
        <w:t>我们用一个例子来分析：</w:t>
      </w:r>
    </w:p>
    <w:tbl>
      <w:tblPr>
        <w:tblStyle w:val="TableGrid"/>
        <w:tblW w:w="0" w:type="auto"/>
        <w:tblInd w:w="468" w:type="dxa"/>
        <w:tblLook w:val="04A0"/>
      </w:tblPr>
      <w:tblGrid>
        <w:gridCol w:w="8388"/>
      </w:tblGrid>
      <w:tr w:rsidR="001C294D" w:rsidTr="001C294D">
        <w:tc>
          <w:tcPr>
            <w:tcW w:w="8388" w:type="dxa"/>
          </w:tcPr>
          <w:p w:rsidR="001C294D" w:rsidRDefault="001C294D" w:rsidP="001C294D">
            <w:pPr>
              <w:ind w:left="0"/>
            </w:pPr>
            <w:r>
              <w:t>// Example.java 修改Example类，不在让其决定使用哪个Logger实现</w:t>
            </w:r>
          </w:p>
          <w:p w:rsidR="001C294D" w:rsidRDefault="001C294D" w:rsidP="001C294D">
            <w:pPr>
              <w:ind w:left="0"/>
            </w:pPr>
            <w:r>
              <w:t>public class Example {</w:t>
            </w:r>
          </w:p>
          <w:p w:rsidR="001C294D" w:rsidRDefault="001C294D" w:rsidP="001C294D">
            <w:pPr>
              <w:ind w:left="0"/>
            </w:pPr>
            <w:r>
              <w:t xml:space="preserve">    private Logger </w:t>
            </w:r>
            <w:proofErr w:type="spellStart"/>
            <w:r>
              <w:t>logger</w:t>
            </w:r>
            <w:proofErr w:type="spellEnd"/>
            <w:r>
              <w:t>;</w:t>
            </w:r>
          </w:p>
          <w:p w:rsidR="001C294D" w:rsidRDefault="001C294D" w:rsidP="001C294D">
            <w:pPr>
              <w:ind w:left="0"/>
            </w:pPr>
          </w:p>
          <w:p w:rsidR="001C294D" w:rsidRDefault="001C294D" w:rsidP="001C294D">
            <w:pPr>
              <w:ind w:left="0"/>
            </w:pPr>
            <w:r>
              <w:t xml:space="preserve">    public Example(Logger logger) {</w:t>
            </w:r>
          </w:p>
          <w:p w:rsidR="001C294D" w:rsidRDefault="001C294D" w:rsidP="001C294D">
            <w:pPr>
              <w:ind w:left="0"/>
            </w:pPr>
            <w:r>
              <w:t xml:space="preserve">        </w:t>
            </w:r>
            <w:proofErr w:type="spellStart"/>
            <w:r>
              <w:t>this.logger</w:t>
            </w:r>
            <w:proofErr w:type="spellEnd"/>
            <w:r>
              <w:t xml:space="preserve"> = logger;</w:t>
            </w:r>
          </w:p>
          <w:p w:rsidR="001C294D" w:rsidRDefault="001C294D" w:rsidP="001C294D">
            <w:pPr>
              <w:ind w:left="0"/>
            </w:pPr>
            <w:r>
              <w:t xml:space="preserve">    }</w:t>
            </w:r>
          </w:p>
          <w:p w:rsidR="001C294D" w:rsidRDefault="001C294D" w:rsidP="001C294D">
            <w:pPr>
              <w:ind w:left="0"/>
            </w:pPr>
            <w:r>
              <w:t xml:space="preserve">    public void </w:t>
            </w:r>
            <w:proofErr w:type="spellStart"/>
            <w:r>
              <w:t>doStuff</w:t>
            </w:r>
            <w:proofErr w:type="spellEnd"/>
            <w:r>
              <w:t>() {</w:t>
            </w:r>
          </w:p>
          <w:p w:rsidR="001C294D" w:rsidRDefault="001C294D" w:rsidP="001C294D">
            <w:pPr>
              <w:ind w:left="0"/>
            </w:pPr>
            <w:r>
              <w:t xml:space="preserve">        ...// 其它的Example代码逻辑</w:t>
            </w:r>
          </w:p>
          <w:p w:rsidR="001C294D" w:rsidRDefault="001C294D" w:rsidP="001C294D">
            <w:pPr>
              <w:ind w:left="0"/>
            </w:pPr>
            <w:r>
              <w:t xml:space="preserve">        logger.log();</w:t>
            </w:r>
          </w:p>
          <w:p w:rsidR="001C294D" w:rsidRDefault="001C294D" w:rsidP="001C294D">
            <w:pPr>
              <w:ind w:left="0"/>
            </w:pPr>
            <w:r>
              <w:lastRenderedPageBreak/>
              <w:t xml:space="preserve">        ...</w:t>
            </w:r>
          </w:p>
          <w:p w:rsidR="001C294D" w:rsidRDefault="001C294D" w:rsidP="001C294D">
            <w:pPr>
              <w:ind w:left="0"/>
            </w:pPr>
            <w:r>
              <w:t xml:space="preserve">    }</w:t>
            </w:r>
          </w:p>
          <w:p w:rsidR="001C294D" w:rsidRDefault="001C294D" w:rsidP="001C294D">
            <w:pPr>
              <w:ind w:left="0"/>
            </w:pPr>
            <w:r>
              <w:t>}</w:t>
            </w:r>
          </w:p>
          <w:p w:rsidR="001C294D" w:rsidRDefault="001C294D" w:rsidP="001C294D">
            <w:pPr>
              <w:ind w:left="0"/>
            </w:pPr>
          </w:p>
          <w:p w:rsidR="001C294D" w:rsidRDefault="001C294D" w:rsidP="001C294D">
            <w:pPr>
              <w:ind w:left="0"/>
            </w:pPr>
            <w:r>
              <w:t>// TestMain.java 实例化依赖，并调用Example为其注入依赖</w:t>
            </w:r>
          </w:p>
          <w:p w:rsidR="001C294D" w:rsidRDefault="001C294D" w:rsidP="001C294D">
            <w:pPr>
              <w:ind w:left="0"/>
            </w:pPr>
            <w:r>
              <w:t xml:space="preserve">public class </w:t>
            </w:r>
            <w:proofErr w:type="spellStart"/>
            <w:r>
              <w:t>TestMain</w:t>
            </w:r>
            <w:proofErr w:type="spellEnd"/>
            <w:r>
              <w:t xml:space="preserve"> {</w:t>
            </w:r>
          </w:p>
          <w:p w:rsidR="001C294D" w:rsidRDefault="001C294D" w:rsidP="001C294D">
            <w:pPr>
              <w:ind w:left="0"/>
            </w:pPr>
          </w:p>
          <w:p w:rsidR="001C294D" w:rsidRDefault="001C294D" w:rsidP="001C294D">
            <w:pPr>
              <w:ind w:left="0"/>
            </w:pPr>
            <w:r>
              <w:t xml:space="preserve">    public static void main(String[] </w:t>
            </w:r>
            <w:proofErr w:type="spellStart"/>
            <w:r>
              <w:t>args</w:t>
            </w:r>
            <w:proofErr w:type="spellEnd"/>
            <w:r>
              <w:t>) {</w:t>
            </w:r>
          </w:p>
          <w:p w:rsidR="001C294D" w:rsidRDefault="001C294D" w:rsidP="001C294D">
            <w:pPr>
              <w:ind w:left="0"/>
            </w:pPr>
            <w:r>
              <w:t xml:space="preserve">        // 使用</w:t>
            </w:r>
            <w:proofErr w:type="spellStart"/>
            <w:r>
              <w:t>FileLogger</w:t>
            </w:r>
            <w:proofErr w:type="spellEnd"/>
          </w:p>
          <w:p w:rsidR="001C294D" w:rsidRDefault="001C294D" w:rsidP="001C294D">
            <w:pPr>
              <w:ind w:left="0"/>
            </w:pPr>
            <w:r>
              <w:t xml:space="preserve">        Example </w:t>
            </w:r>
            <w:proofErr w:type="spellStart"/>
            <w:r>
              <w:t>example</w:t>
            </w:r>
            <w:proofErr w:type="spellEnd"/>
            <w:r>
              <w:t xml:space="preserve"> = new Example(new </w:t>
            </w:r>
            <w:proofErr w:type="spellStart"/>
            <w:r>
              <w:t>FileLogger</w:t>
            </w:r>
            <w:proofErr w:type="spellEnd"/>
            <w:r>
              <w:t>());</w:t>
            </w:r>
          </w:p>
          <w:p w:rsidR="001C294D" w:rsidRDefault="001C294D" w:rsidP="001C294D">
            <w:pPr>
              <w:ind w:left="0"/>
            </w:pPr>
            <w:r>
              <w:t xml:space="preserve">        </w:t>
            </w:r>
            <w:proofErr w:type="spellStart"/>
            <w:r>
              <w:t>example.doStuff</w:t>
            </w:r>
            <w:proofErr w:type="spellEnd"/>
            <w:r>
              <w:t>();</w:t>
            </w:r>
          </w:p>
          <w:p w:rsidR="001C294D" w:rsidRDefault="001C294D" w:rsidP="001C294D">
            <w:pPr>
              <w:ind w:left="0"/>
            </w:pPr>
          </w:p>
          <w:p w:rsidR="001C294D" w:rsidRDefault="001C294D" w:rsidP="001C294D">
            <w:pPr>
              <w:ind w:left="0"/>
            </w:pPr>
            <w:r>
              <w:t xml:space="preserve">        // 使用</w:t>
            </w:r>
            <w:proofErr w:type="spellStart"/>
            <w:r>
              <w:t>ConsoleLogger</w:t>
            </w:r>
            <w:proofErr w:type="spellEnd"/>
          </w:p>
          <w:p w:rsidR="001C294D" w:rsidRDefault="001C294D" w:rsidP="001C294D">
            <w:pPr>
              <w:ind w:left="0"/>
            </w:pPr>
            <w:r>
              <w:t xml:space="preserve">        Example </w:t>
            </w:r>
            <w:proofErr w:type="spellStart"/>
            <w:r>
              <w:t>example</w:t>
            </w:r>
            <w:proofErr w:type="spellEnd"/>
            <w:r>
              <w:t xml:space="preserve"> = new Example(new </w:t>
            </w:r>
            <w:proofErr w:type="spellStart"/>
            <w:r>
              <w:t>ConsoleLogger</w:t>
            </w:r>
            <w:proofErr w:type="spellEnd"/>
            <w:r>
              <w:t>());</w:t>
            </w:r>
          </w:p>
          <w:p w:rsidR="001C294D" w:rsidRDefault="001C294D" w:rsidP="001C294D">
            <w:pPr>
              <w:ind w:left="0"/>
            </w:pPr>
            <w:r>
              <w:t xml:space="preserve">        </w:t>
            </w:r>
            <w:proofErr w:type="spellStart"/>
            <w:r>
              <w:t>example.doStuff</w:t>
            </w:r>
            <w:proofErr w:type="spellEnd"/>
            <w:r>
              <w:t>();</w:t>
            </w:r>
          </w:p>
          <w:p w:rsidR="001C294D" w:rsidRDefault="001C294D" w:rsidP="001C294D">
            <w:pPr>
              <w:ind w:left="0"/>
            </w:pPr>
            <w:r>
              <w:t xml:space="preserve">    }</w:t>
            </w:r>
          </w:p>
          <w:p w:rsidR="001C294D" w:rsidRDefault="001C294D" w:rsidP="001C294D">
            <w:pPr>
              <w:ind w:left="0"/>
            </w:pPr>
            <w:r>
              <w:t>}</w:t>
            </w:r>
          </w:p>
        </w:tc>
      </w:tr>
    </w:tbl>
    <w:p w:rsidR="001C294D" w:rsidRDefault="001C294D" w:rsidP="001C294D">
      <w:r>
        <w:rPr>
          <w:rFonts w:hint="eastAsia"/>
        </w:rPr>
        <w:lastRenderedPageBreak/>
        <w:t>以上是我在上文使用的例子，我们看到</w:t>
      </w:r>
      <w:r>
        <w:t>Client（Example）把提供它依赖的责任委托给了第三方（提供者）。Client不允许调用提供者的代码，而是由提供者构建Service，然后调用Client把Service注入到Client。这就表示Client并不知道注入代码是怎样的，也不知道如何去构建Service，也不知道他所使用的Service的具体实现，它只需要知道它所需要功能的抽象描述（接口）。这就在使用和构建之间实现了分离。也体现了好莱坞原则那句话：</w:t>
      </w:r>
    </w:p>
    <w:p w:rsidR="001C294D" w:rsidRDefault="001C294D" w:rsidP="001C294D">
      <w:r>
        <w:t>don’t call us, we’ll call you.</w:t>
      </w:r>
    </w:p>
    <w:p w:rsidR="001C294D" w:rsidRDefault="001C294D" w:rsidP="001C294D">
      <w:r>
        <w:rPr>
          <w:rFonts w:hint="eastAsia"/>
        </w:rPr>
        <w:t>这句话怎么理解呢。传统编程的方式是</w:t>
      </w:r>
      <w:r>
        <w:t xml:space="preserve">Client自己来实例化自己的依赖，也就是自己主动。现在变成了不需要主动实例化（也就是Don’t call us），而是由提供者来调用Client，把依赖注入给Client（we’ll call you）。所以，John </w:t>
      </w:r>
      <w:proofErr w:type="spellStart"/>
      <w:r>
        <w:t>Munsch</w:t>
      </w:r>
      <w:proofErr w:type="spellEnd"/>
      <w:r>
        <w:t>在回答How to explain dependency injection to a 5-year-old?中有个很好的类比：</w:t>
      </w:r>
    </w:p>
    <w:p w:rsidR="001C294D" w:rsidRDefault="001C294D" w:rsidP="001C294D">
      <w:r>
        <w:t xml:space="preserve">When you go and get things out of the refrigerator for yourself, you can cause problems. You might leave the door open, you might get something Mommy or Daddy doesn’t want you to have. You might </w:t>
      </w:r>
      <w:r>
        <w:lastRenderedPageBreak/>
        <w:t>even be looking for something we don’t even have or which has expired.</w:t>
      </w:r>
    </w:p>
    <w:p w:rsidR="001C294D" w:rsidRDefault="001C294D" w:rsidP="001C294D">
      <w:r>
        <w:t>What you should be doing is stating a need, “I need something to drink with lunch,” and then we will make sure you have something when you sit down to eat.</w:t>
      </w:r>
    </w:p>
    <w:p w:rsidR="001C294D" w:rsidRDefault="001C294D" w:rsidP="001C294D">
      <w:r>
        <w:rPr>
          <w:rFonts w:hint="eastAsia"/>
        </w:rPr>
        <w:t>简单翻译一下：</w:t>
      </w:r>
    </w:p>
    <w:p w:rsidR="001C294D" w:rsidRDefault="001C294D" w:rsidP="001C294D">
      <w:r>
        <w:rPr>
          <w:rFonts w:hint="eastAsia"/>
        </w:rPr>
        <w:t>当你想从冰箱里为你自己取一些东西的时候，你可能会引起问题。你可能忘记关门，你可能取出一些妈妈和爸爸不希望你得到的东西。你甚至可能寻求某些我们根本就没有或者已经过期的东西。</w:t>
      </w:r>
    </w:p>
    <w:p w:rsidR="001C294D" w:rsidRDefault="001C294D" w:rsidP="001C294D">
      <w:r>
        <w:rPr>
          <w:rFonts w:hint="eastAsia"/>
        </w:rPr>
        <w:t>你应该做的是陈述一个需求“我需要点饮料在午餐的时候喝”，然后我们会确保你在坐下来吃饭的时候会有喝的饮料。</w:t>
      </w:r>
    </w:p>
    <w:p w:rsidR="001C294D" w:rsidRDefault="001C294D" w:rsidP="001C294D">
      <w:pPr>
        <w:rPr>
          <w:rFonts w:hint="eastAsia"/>
        </w:rPr>
      </w:pPr>
      <w:r>
        <w:rPr>
          <w:rFonts w:hint="eastAsia"/>
        </w:rPr>
        <w:t>我想，</w:t>
      </w:r>
      <w:r>
        <w:t xml:space="preserve">John </w:t>
      </w:r>
      <w:proofErr w:type="spellStart"/>
      <w:r>
        <w:t>Munsch</w:t>
      </w:r>
      <w:proofErr w:type="spellEnd"/>
      <w:r>
        <w:t>已经说得很明白了。所以，如果你在看Martin Fowler的经典文章Inversion of Control Containers and the Dependency Injection pattern其中关于框架不理解的地方，可以结合这个类比去理解。</w:t>
      </w:r>
    </w:p>
    <w:p w:rsidR="003D7B68" w:rsidRDefault="003D7B68" w:rsidP="001C294D"/>
    <w:p w:rsidR="001C294D" w:rsidRDefault="001C294D" w:rsidP="003D7B68">
      <w:pPr>
        <w:pStyle w:val="Heading1"/>
      </w:pPr>
      <w:r>
        <w:rPr>
          <w:rFonts w:hint="eastAsia"/>
        </w:rPr>
        <w:t>依赖注入的四个角色</w:t>
      </w:r>
    </w:p>
    <w:p w:rsidR="001C294D" w:rsidRDefault="001C294D" w:rsidP="001C294D">
      <w:r>
        <w:rPr>
          <w:rFonts w:hint="eastAsia"/>
        </w:rPr>
        <w:t>说了这么多，现在理一理上面过程中涉及有哪些角色：</w:t>
      </w:r>
    </w:p>
    <w:p w:rsidR="001C294D" w:rsidRDefault="001C294D" w:rsidP="001C294D">
      <w:r>
        <w:t>Service：被用来当做依赖的对象</w:t>
      </w:r>
    </w:p>
    <w:p w:rsidR="001C294D" w:rsidRDefault="001C294D" w:rsidP="001C294D">
      <w:r>
        <w:t>Client：使用Service的对象</w:t>
      </w:r>
    </w:p>
    <w:p w:rsidR="001C294D" w:rsidRDefault="001C294D" w:rsidP="001C294D">
      <w:r>
        <w:t>Interfaces：定义了Client将如何使用Service</w:t>
      </w:r>
    </w:p>
    <w:p w:rsidR="001C294D" w:rsidRDefault="001C294D" w:rsidP="001C294D">
      <w:r>
        <w:t>Provider: 负责构建Service并注入给Client</w:t>
      </w:r>
    </w:p>
    <w:p w:rsidR="001C294D" w:rsidRDefault="001C294D" w:rsidP="001C294D">
      <w:r>
        <w:t>Service和Client，我想大家应该都已经清楚了。Client使用，Service实现。</w:t>
      </w:r>
    </w:p>
    <w:p w:rsidR="001C294D" w:rsidRDefault="001C294D" w:rsidP="001C294D">
      <w:r>
        <w:t>Interfaces定义了Client希望Service能提供的功能的抽象，正是因为有了这么一层，所以Client和Service才能实现解耦，便于测试和维护。而且，这样设计以后，只要接口的名字和API不改变，无论接口背后如何变化，Client都不需要改变。</w:t>
      </w:r>
    </w:p>
    <w:p w:rsidR="001C294D" w:rsidRDefault="001C294D" w:rsidP="001C294D">
      <w:pPr>
        <w:rPr>
          <w:rFonts w:hint="eastAsia"/>
        </w:rPr>
      </w:pPr>
      <w:r>
        <w:lastRenderedPageBreak/>
        <w:t>Provider把Services注入到Client，它另一方面也构建Client。Provider的作用就是把Service A注入Client A，然后把Client A作为一个Service再注入另一Client中，最终构成一个大的对象图。在Spring中，这个Provider就是IOC容器。所以，Provider有很多叫法：装配工、容器、工厂、构建者、spring或者main。</w:t>
      </w:r>
    </w:p>
    <w:p w:rsidR="003D7B68" w:rsidRDefault="003D7B68" w:rsidP="001C294D"/>
    <w:p w:rsidR="001C294D" w:rsidRDefault="001C294D" w:rsidP="003D7B68">
      <w:pPr>
        <w:pStyle w:val="Heading1"/>
      </w:pPr>
      <w:r>
        <w:rPr>
          <w:rFonts w:hint="eastAsia"/>
        </w:rPr>
        <w:t>依赖注入的优缺点</w:t>
      </w:r>
    </w:p>
    <w:p w:rsidR="001C294D" w:rsidRDefault="001C294D" w:rsidP="003D7B68">
      <w:pPr>
        <w:pStyle w:val="Heading2"/>
      </w:pPr>
      <w:r>
        <w:t>优点</w:t>
      </w:r>
    </w:p>
    <w:p w:rsidR="003D7B68" w:rsidRDefault="003D7B68" w:rsidP="001C294D">
      <w:pPr>
        <w:rPr>
          <w:rFonts w:hint="eastAsia"/>
        </w:rPr>
      </w:pPr>
      <w:r>
        <w:rPr>
          <w:rFonts w:hint="eastAsia"/>
        </w:rPr>
        <w:tab/>
      </w:r>
      <w:r w:rsidR="001C294D">
        <w:rPr>
          <w:rFonts w:hint="eastAsia"/>
        </w:rPr>
        <w:t>依赖注入能够用来实现把配置放在代码之外的目的（比如</w:t>
      </w:r>
      <w:r w:rsidR="001C294D">
        <w:t>Spring的XML配置），这样如果我们修改某两个部分的联系就不需要修改代码重新编译，只需要修改配置文件就行了。</w:t>
      </w:r>
      <w:r w:rsidR="001C294D">
        <w:rPr>
          <w:rFonts w:hint="eastAsia"/>
        </w:rPr>
        <w:t>因为</w:t>
      </w:r>
      <w:r w:rsidR="001C294D">
        <w:t>Client不依赖具体的Service，所以导致Client更加独立，所以更利于单元测试。这样就能够使用mock对象去模拟哪些并没有处在单元测试环境下的Service实现。这经常是使用依赖注入优先考虑的优点。</w:t>
      </w:r>
    </w:p>
    <w:p w:rsidR="001C294D" w:rsidRDefault="003D7B68" w:rsidP="001C294D">
      <w:r>
        <w:rPr>
          <w:rFonts w:hint="eastAsia"/>
        </w:rPr>
        <w:tab/>
      </w:r>
      <w:r w:rsidR="001C294D">
        <w:rPr>
          <w:rFonts w:hint="eastAsia"/>
        </w:rPr>
        <w:t>依赖注入允许</w:t>
      </w:r>
      <w:r w:rsidR="001C294D">
        <w:t>Client依赖于抽象接口，所以并不需要Client为Service的修改做出改变。这增加了代码的可重用性、可测试性、可维护性。</w:t>
      </w:r>
    </w:p>
    <w:p w:rsidR="001C294D" w:rsidRDefault="001C294D" w:rsidP="001C294D">
      <w:r>
        <w:rPr>
          <w:rFonts w:hint="eastAsia"/>
        </w:rPr>
        <w:t>减少了很多在</w:t>
      </w:r>
      <w:r>
        <w:t>Client的模板代码，因为所有的构建和注入都放在了Provider组件中。</w:t>
      </w:r>
    </w:p>
    <w:p w:rsidR="001C294D" w:rsidRDefault="001C294D" w:rsidP="001C294D">
      <w:pPr>
        <w:rPr>
          <w:rFonts w:hint="eastAsia"/>
        </w:rPr>
      </w:pPr>
      <w:r>
        <w:rPr>
          <w:rFonts w:hint="eastAsia"/>
        </w:rPr>
        <w:t>依赖注入让一个对象和它的依赖实现了解耦。</w:t>
      </w:r>
    </w:p>
    <w:p w:rsidR="003D7B68" w:rsidRDefault="003D7B68" w:rsidP="001C294D"/>
    <w:p w:rsidR="001C294D" w:rsidRDefault="001C294D" w:rsidP="003D7B68">
      <w:pPr>
        <w:pStyle w:val="Heading2"/>
      </w:pPr>
      <w:r>
        <w:t>缺点</w:t>
      </w:r>
    </w:p>
    <w:p w:rsidR="001C294D" w:rsidRDefault="001C294D" w:rsidP="001C294D">
      <w:r>
        <w:rPr>
          <w:rFonts w:hint="eastAsia"/>
        </w:rPr>
        <w:t>使代码变得难懂。因为依赖注入分离了一个类的行为和构造，所以你不得不查看多个文件才能搞懂整个系统是如何运行的。</w:t>
      </w:r>
    </w:p>
    <w:p w:rsidR="001C294D" w:rsidRDefault="001C294D" w:rsidP="001C294D">
      <w:r>
        <w:rPr>
          <w:rFonts w:hint="eastAsia"/>
        </w:rPr>
        <w:t>依赖注入使代码变得难以调试。因为你并不知道如何实例化和注入的依赖，所以</w:t>
      </w:r>
      <w:r>
        <w:t>Client并不知道自己的依赖是否已经全部被注入了。</w:t>
      </w:r>
    </w:p>
    <w:p w:rsidR="001C294D" w:rsidRDefault="001C294D" w:rsidP="001C294D">
      <w:r>
        <w:rPr>
          <w:rFonts w:hint="eastAsia"/>
        </w:rPr>
        <w:t>依赖注入会使代码变得庞大，如果任何地方都是用依赖注入的话。</w:t>
      </w:r>
    </w:p>
    <w:p w:rsidR="001C294D" w:rsidRDefault="001C294D" w:rsidP="001C294D">
      <w:pPr>
        <w:rPr>
          <w:rFonts w:hint="eastAsia"/>
        </w:rPr>
      </w:pPr>
      <w:r>
        <w:rPr>
          <w:rFonts w:hint="eastAsia"/>
        </w:rPr>
        <w:lastRenderedPageBreak/>
        <w:t>所以，我们在平时的开发过程中，一定要学会判断优劣。如果觉得某个模式很好，就一味的使用，而是根据具体的情况，选择不同的解决方案。</w:t>
      </w:r>
    </w:p>
    <w:p w:rsidR="00D5267E" w:rsidRDefault="00D5267E" w:rsidP="001C294D"/>
    <w:p w:rsidR="001C294D" w:rsidRDefault="001C294D" w:rsidP="00D5267E">
      <w:pPr>
        <w:pStyle w:val="Heading1"/>
      </w:pPr>
      <w:r>
        <w:rPr>
          <w:rFonts w:hint="eastAsia"/>
        </w:rPr>
        <w:t>依赖注入方式</w:t>
      </w:r>
    </w:p>
    <w:p w:rsidR="001C294D" w:rsidRDefault="006D0581" w:rsidP="001C294D">
      <w:r>
        <w:rPr>
          <w:rFonts w:hint="eastAsia"/>
        </w:rPr>
        <w:t>上面讲了这么多概念性</w:t>
      </w:r>
      <w:r w:rsidR="001C294D">
        <w:rPr>
          <w:rFonts w:hint="eastAsia"/>
        </w:rPr>
        <w:t>东西，现在就来讲讲实质的，依赖注入主要的三种方式。</w:t>
      </w:r>
    </w:p>
    <w:p w:rsidR="001C294D" w:rsidRDefault="001C294D" w:rsidP="0045784A">
      <w:pPr>
        <w:pStyle w:val="ListParagraph"/>
        <w:numPr>
          <w:ilvl w:val="0"/>
          <w:numId w:val="18"/>
        </w:numPr>
      </w:pPr>
      <w:r>
        <w:rPr>
          <w:rFonts w:hint="eastAsia"/>
        </w:rPr>
        <w:t>构造器注入：在构造器中传入依赖</w:t>
      </w:r>
    </w:p>
    <w:p w:rsidR="001C294D" w:rsidRDefault="001C294D" w:rsidP="0045784A">
      <w:pPr>
        <w:pStyle w:val="ListParagraph"/>
        <w:numPr>
          <w:ilvl w:val="0"/>
          <w:numId w:val="18"/>
        </w:numPr>
      </w:pPr>
      <w:r>
        <w:t>Setter方法注入：使用setter方法注入依赖</w:t>
      </w:r>
    </w:p>
    <w:p w:rsidR="001C294D" w:rsidRDefault="001C294D" w:rsidP="0045784A">
      <w:pPr>
        <w:pStyle w:val="ListParagraph"/>
        <w:numPr>
          <w:ilvl w:val="0"/>
          <w:numId w:val="18"/>
        </w:numPr>
      </w:pPr>
      <w:r>
        <w:rPr>
          <w:rFonts w:hint="eastAsia"/>
        </w:rPr>
        <w:t>接口注入：</w:t>
      </w:r>
      <w:r>
        <w:t>Client继承一个拥有setter方法的setter接口，以便把依赖注入。而依赖自身也要继承一个injector（注入）接口，接受一个setter接口的对象，以便把自己注入给Client</w:t>
      </w:r>
    </w:p>
    <w:p w:rsidR="001C294D" w:rsidRDefault="001C294D" w:rsidP="0045784A">
      <w:pPr>
        <w:pStyle w:val="Heading2"/>
        <w:numPr>
          <w:ilvl w:val="0"/>
          <w:numId w:val="19"/>
        </w:numPr>
      </w:pPr>
      <w:r>
        <w:t>构造器注入</w:t>
      </w:r>
    </w:p>
    <w:p w:rsidR="001C294D" w:rsidRDefault="001C294D" w:rsidP="001C294D">
      <w:pPr>
        <w:rPr>
          <w:rFonts w:hint="eastAsia"/>
        </w:rPr>
      </w:pPr>
      <w:r>
        <w:rPr>
          <w:rFonts w:hint="eastAsia"/>
        </w:rPr>
        <w:t>这种方式要求</w:t>
      </w:r>
      <w:r>
        <w:t>Client的构造器提供一个依赖作为参数的构造方法。</w:t>
      </w:r>
    </w:p>
    <w:tbl>
      <w:tblPr>
        <w:tblStyle w:val="TableGrid"/>
        <w:tblW w:w="0" w:type="auto"/>
        <w:tblInd w:w="378" w:type="dxa"/>
        <w:tblLook w:val="04A0"/>
      </w:tblPr>
      <w:tblGrid>
        <w:gridCol w:w="8478"/>
      </w:tblGrid>
      <w:tr w:rsidR="00AC27BE" w:rsidTr="00AC27BE">
        <w:tc>
          <w:tcPr>
            <w:tcW w:w="8478" w:type="dxa"/>
          </w:tcPr>
          <w:p w:rsidR="00AC27BE" w:rsidRDefault="00AC27BE" w:rsidP="00AC27BE">
            <w:pPr>
              <w:ind w:left="0"/>
            </w:pPr>
            <w:r>
              <w:t>// Example.java 提供Logger接口作为参数的构造方法</w:t>
            </w:r>
          </w:p>
          <w:p w:rsidR="00AC27BE" w:rsidRDefault="00AC27BE" w:rsidP="00AC27BE">
            <w:pPr>
              <w:ind w:left="0"/>
            </w:pPr>
            <w:r>
              <w:t>public class Example {</w:t>
            </w:r>
          </w:p>
          <w:p w:rsidR="00AC27BE" w:rsidRDefault="00AC27BE" w:rsidP="00AC27BE">
            <w:pPr>
              <w:ind w:left="0"/>
            </w:pPr>
            <w:r>
              <w:t xml:space="preserve">    // 依赖于接口，依赖于抽象</w:t>
            </w:r>
          </w:p>
          <w:p w:rsidR="00AC27BE" w:rsidRDefault="00AC27BE" w:rsidP="00AC27BE">
            <w:pPr>
              <w:ind w:left="0"/>
            </w:pPr>
            <w:r>
              <w:t xml:space="preserve">    private Logger </w:t>
            </w:r>
            <w:proofErr w:type="spellStart"/>
            <w:r>
              <w:t>logger</w:t>
            </w:r>
            <w:proofErr w:type="spellEnd"/>
            <w:r>
              <w:t>;</w:t>
            </w:r>
          </w:p>
          <w:p w:rsidR="00AC27BE" w:rsidRDefault="00AC27BE" w:rsidP="00AC27BE">
            <w:pPr>
              <w:ind w:left="0"/>
            </w:pPr>
          </w:p>
          <w:p w:rsidR="00AC27BE" w:rsidRDefault="00AC27BE" w:rsidP="00AC27BE">
            <w:pPr>
              <w:ind w:left="0"/>
            </w:pPr>
            <w:r>
              <w:t xml:space="preserve">    // 使用该构造函数注入Logger依赖</w:t>
            </w:r>
          </w:p>
          <w:p w:rsidR="00AC27BE" w:rsidRDefault="00AC27BE" w:rsidP="00AC27BE">
            <w:pPr>
              <w:ind w:left="0"/>
            </w:pPr>
            <w:r>
              <w:t xml:space="preserve">    public Example(Logger logger) {</w:t>
            </w:r>
          </w:p>
          <w:p w:rsidR="00AC27BE" w:rsidRDefault="00AC27BE" w:rsidP="00AC27BE">
            <w:pPr>
              <w:ind w:left="0"/>
            </w:pPr>
            <w:r>
              <w:t xml:space="preserve">        </w:t>
            </w:r>
            <w:proofErr w:type="spellStart"/>
            <w:r>
              <w:t>this.logger</w:t>
            </w:r>
            <w:proofErr w:type="spellEnd"/>
            <w:r>
              <w:t xml:space="preserve"> = logger;</w:t>
            </w:r>
          </w:p>
          <w:p w:rsidR="00AC27BE" w:rsidRDefault="00AC27BE" w:rsidP="00AC27BE">
            <w:pPr>
              <w:ind w:left="0"/>
            </w:pPr>
            <w:r>
              <w:t xml:space="preserve">    }</w:t>
            </w:r>
          </w:p>
          <w:p w:rsidR="00AC27BE" w:rsidRDefault="00AC27BE" w:rsidP="00AC27BE">
            <w:pPr>
              <w:ind w:left="0"/>
            </w:pPr>
          </w:p>
          <w:p w:rsidR="00AC27BE" w:rsidRDefault="00AC27BE" w:rsidP="00AC27BE">
            <w:pPr>
              <w:ind w:left="0"/>
            </w:pPr>
            <w:r>
              <w:t xml:space="preserve">    public void </w:t>
            </w:r>
            <w:proofErr w:type="spellStart"/>
            <w:r>
              <w:t>doStuff</w:t>
            </w:r>
            <w:proofErr w:type="spellEnd"/>
            <w:r>
              <w:t>() {</w:t>
            </w:r>
          </w:p>
          <w:p w:rsidR="00AC27BE" w:rsidRDefault="00AC27BE" w:rsidP="00AC27BE">
            <w:pPr>
              <w:ind w:left="0"/>
            </w:pPr>
            <w:r>
              <w:t xml:space="preserve">        ...// 其它的Example代码逻辑</w:t>
            </w:r>
          </w:p>
          <w:p w:rsidR="00AC27BE" w:rsidRDefault="00AC27BE" w:rsidP="00AC27BE">
            <w:pPr>
              <w:ind w:left="0"/>
            </w:pPr>
            <w:r>
              <w:t xml:space="preserve">        logger.log();</w:t>
            </w:r>
          </w:p>
          <w:p w:rsidR="00AC27BE" w:rsidRDefault="00AC27BE" w:rsidP="00AC27BE">
            <w:pPr>
              <w:ind w:left="0"/>
            </w:pPr>
            <w:r>
              <w:t xml:space="preserve">        ...</w:t>
            </w:r>
          </w:p>
          <w:p w:rsidR="00AC27BE" w:rsidRDefault="00AC27BE" w:rsidP="00AC27BE">
            <w:pPr>
              <w:ind w:left="0"/>
            </w:pPr>
            <w:r>
              <w:t xml:space="preserve">    }</w:t>
            </w:r>
          </w:p>
          <w:p w:rsidR="00AC27BE" w:rsidRDefault="00AC27BE" w:rsidP="00AC27BE">
            <w:pPr>
              <w:ind w:left="0"/>
            </w:pPr>
            <w:r>
              <w:t>}</w:t>
            </w:r>
          </w:p>
        </w:tc>
      </w:tr>
    </w:tbl>
    <w:p w:rsidR="00AC27BE" w:rsidRDefault="00AC27BE" w:rsidP="001C294D"/>
    <w:p w:rsidR="001C294D" w:rsidRDefault="001C294D" w:rsidP="006D0581">
      <w:pPr>
        <w:pStyle w:val="Heading2"/>
      </w:pPr>
      <w:r>
        <w:lastRenderedPageBreak/>
        <w:t>Setter</w:t>
      </w:r>
      <w:r>
        <w:t>方法注入</w:t>
      </w:r>
    </w:p>
    <w:p w:rsidR="001C294D" w:rsidRDefault="001C294D" w:rsidP="001C294D">
      <w:pPr>
        <w:rPr>
          <w:rFonts w:hint="eastAsia"/>
        </w:rPr>
      </w:pPr>
      <w:r>
        <w:rPr>
          <w:rFonts w:hint="eastAsia"/>
        </w:rPr>
        <w:t>这种方式要求</w:t>
      </w:r>
      <w:r>
        <w:t>Client提供一个依赖的setter方法，以便设置（注入）依赖</w:t>
      </w:r>
    </w:p>
    <w:tbl>
      <w:tblPr>
        <w:tblStyle w:val="TableGrid"/>
        <w:tblW w:w="0" w:type="auto"/>
        <w:tblInd w:w="468" w:type="dxa"/>
        <w:tblLook w:val="04A0"/>
      </w:tblPr>
      <w:tblGrid>
        <w:gridCol w:w="8388"/>
      </w:tblGrid>
      <w:tr w:rsidR="00AC27BE" w:rsidTr="00AC27BE">
        <w:tc>
          <w:tcPr>
            <w:tcW w:w="8388" w:type="dxa"/>
          </w:tcPr>
          <w:p w:rsidR="00AC27BE" w:rsidRDefault="00AC27BE" w:rsidP="00AC27BE">
            <w:pPr>
              <w:ind w:left="0"/>
            </w:pPr>
            <w:r>
              <w:t>// Example.java 提供Logger接口作为参数的构造方法</w:t>
            </w:r>
          </w:p>
          <w:p w:rsidR="00AC27BE" w:rsidRDefault="00AC27BE" w:rsidP="00AC27BE">
            <w:pPr>
              <w:ind w:left="0"/>
            </w:pPr>
            <w:r>
              <w:t>public class Example {</w:t>
            </w:r>
          </w:p>
          <w:p w:rsidR="00AC27BE" w:rsidRDefault="00AC27BE" w:rsidP="00AC27BE">
            <w:pPr>
              <w:ind w:left="0"/>
            </w:pPr>
            <w:r>
              <w:t xml:space="preserve">    // 依赖于接口，依赖于抽象</w:t>
            </w:r>
          </w:p>
          <w:p w:rsidR="00AC27BE" w:rsidRDefault="00AC27BE" w:rsidP="00AC27BE">
            <w:pPr>
              <w:ind w:left="0"/>
            </w:pPr>
            <w:r>
              <w:t xml:space="preserve">    private Logger </w:t>
            </w:r>
            <w:proofErr w:type="spellStart"/>
            <w:r>
              <w:t>logger</w:t>
            </w:r>
            <w:proofErr w:type="spellEnd"/>
            <w:r>
              <w:t>;</w:t>
            </w:r>
          </w:p>
          <w:p w:rsidR="00AC27BE" w:rsidRDefault="00AC27BE" w:rsidP="00AC27BE">
            <w:pPr>
              <w:ind w:left="0"/>
            </w:pPr>
            <w:r>
              <w:t xml:space="preserve">    public Example() {</w:t>
            </w:r>
          </w:p>
          <w:p w:rsidR="00AC27BE" w:rsidRDefault="00AC27BE" w:rsidP="00AC27BE">
            <w:pPr>
              <w:ind w:left="0"/>
            </w:pPr>
            <w:r>
              <w:t xml:space="preserve">    }</w:t>
            </w:r>
          </w:p>
          <w:p w:rsidR="00AC27BE" w:rsidRDefault="00AC27BE" w:rsidP="00AC27BE">
            <w:pPr>
              <w:ind w:left="0"/>
            </w:pPr>
            <w:r>
              <w:t xml:space="preserve">    // 提供setter方法注入依赖</w:t>
            </w:r>
          </w:p>
          <w:p w:rsidR="00AC27BE" w:rsidRDefault="00AC27BE" w:rsidP="00AC27BE">
            <w:pPr>
              <w:ind w:left="0"/>
            </w:pPr>
            <w:r>
              <w:t xml:space="preserve">    public void </w:t>
            </w:r>
            <w:proofErr w:type="spellStart"/>
            <w:r>
              <w:t>setLogger</w:t>
            </w:r>
            <w:proofErr w:type="spellEnd"/>
            <w:r>
              <w:t>(Logger logger) {</w:t>
            </w:r>
          </w:p>
          <w:p w:rsidR="00AC27BE" w:rsidRDefault="00AC27BE" w:rsidP="00AC27BE">
            <w:pPr>
              <w:ind w:left="0"/>
            </w:pPr>
            <w:r>
              <w:t xml:space="preserve">        </w:t>
            </w:r>
            <w:proofErr w:type="spellStart"/>
            <w:r>
              <w:t>this.logger</w:t>
            </w:r>
            <w:proofErr w:type="spellEnd"/>
            <w:r>
              <w:t xml:space="preserve"> = logger;</w:t>
            </w:r>
          </w:p>
          <w:p w:rsidR="00AC27BE" w:rsidRDefault="00AC27BE" w:rsidP="00AC27BE">
            <w:pPr>
              <w:ind w:left="0"/>
            </w:pPr>
            <w:r>
              <w:t xml:space="preserve">    }</w:t>
            </w:r>
          </w:p>
          <w:p w:rsidR="00AC27BE" w:rsidRDefault="00AC27BE" w:rsidP="00AC27BE">
            <w:pPr>
              <w:ind w:left="0"/>
            </w:pPr>
          </w:p>
          <w:p w:rsidR="00AC27BE" w:rsidRDefault="00AC27BE" w:rsidP="00AC27BE">
            <w:pPr>
              <w:ind w:left="0"/>
            </w:pPr>
            <w:r>
              <w:t xml:space="preserve">    public void </w:t>
            </w:r>
            <w:proofErr w:type="spellStart"/>
            <w:r>
              <w:t>doStuff</w:t>
            </w:r>
            <w:proofErr w:type="spellEnd"/>
            <w:r>
              <w:t>() {</w:t>
            </w:r>
          </w:p>
          <w:p w:rsidR="00AC27BE" w:rsidRDefault="00AC27BE" w:rsidP="00AC27BE">
            <w:pPr>
              <w:ind w:left="0"/>
            </w:pPr>
            <w:r>
              <w:t xml:space="preserve">        ...// 其它的Example代码逻辑</w:t>
            </w:r>
          </w:p>
          <w:p w:rsidR="00AC27BE" w:rsidRDefault="00AC27BE" w:rsidP="00AC27BE">
            <w:pPr>
              <w:ind w:left="0"/>
            </w:pPr>
            <w:r>
              <w:t xml:space="preserve">        logger.log();</w:t>
            </w:r>
          </w:p>
          <w:p w:rsidR="00AC27BE" w:rsidRDefault="00AC27BE" w:rsidP="00AC27BE">
            <w:pPr>
              <w:ind w:left="0"/>
            </w:pPr>
            <w:r>
              <w:t xml:space="preserve">        ...</w:t>
            </w:r>
          </w:p>
          <w:p w:rsidR="00AC27BE" w:rsidRDefault="00AC27BE" w:rsidP="00AC27BE">
            <w:pPr>
              <w:ind w:left="0"/>
            </w:pPr>
            <w:r>
              <w:t xml:space="preserve">    }</w:t>
            </w:r>
          </w:p>
          <w:p w:rsidR="00AC27BE" w:rsidRDefault="00AC27BE" w:rsidP="00AC27BE">
            <w:pPr>
              <w:ind w:left="0"/>
            </w:pPr>
            <w:r>
              <w:t>}</w:t>
            </w:r>
          </w:p>
        </w:tc>
      </w:tr>
    </w:tbl>
    <w:p w:rsidR="00AC27BE" w:rsidRDefault="00AC27BE" w:rsidP="001C294D"/>
    <w:p w:rsidR="001C294D" w:rsidRDefault="001C294D" w:rsidP="006D0581">
      <w:pPr>
        <w:pStyle w:val="Heading2"/>
      </w:pPr>
      <w:r>
        <w:t>接口注入</w:t>
      </w:r>
    </w:p>
    <w:p w:rsidR="001C294D" w:rsidRDefault="006D0581" w:rsidP="001C294D">
      <w:pPr>
        <w:rPr>
          <w:rFonts w:hint="eastAsia"/>
        </w:rPr>
      </w:pPr>
      <w:r>
        <w:rPr>
          <w:rFonts w:hint="eastAsia"/>
        </w:rPr>
        <w:tab/>
      </w:r>
      <w:r w:rsidR="001C294D">
        <w:rPr>
          <w:rFonts w:hint="eastAsia"/>
        </w:rPr>
        <w:t>这种方式需要我们新建两种接口，一种用于</w:t>
      </w:r>
      <w:r w:rsidR="001C294D">
        <w:t>Client继承，以便设置它的依赖；一种用于Service（依赖）继承，以便可以把自己设置给Client。这种方式稍显复杂，慢慢解释。</w:t>
      </w:r>
    </w:p>
    <w:tbl>
      <w:tblPr>
        <w:tblStyle w:val="TableGrid"/>
        <w:tblW w:w="0" w:type="auto"/>
        <w:tblInd w:w="468" w:type="dxa"/>
        <w:tblLook w:val="04A0"/>
      </w:tblPr>
      <w:tblGrid>
        <w:gridCol w:w="8388"/>
      </w:tblGrid>
      <w:tr w:rsidR="00473BD9" w:rsidTr="00473BD9">
        <w:tc>
          <w:tcPr>
            <w:tcW w:w="8388" w:type="dxa"/>
          </w:tcPr>
          <w:p w:rsidR="00473BD9" w:rsidRDefault="00473BD9" w:rsidP="00473BD9">
            <w:pPr>
              <w:ind w:left="0"/>
            </w:pPr>
            <w:r>
              <w:rPr>
                <w:rFonts w:hint="eastAsia"/>
              </w:rPr>
              <w:t>首先，我们需要新建一个</w:t>
            </w:r>
            <w:proofErr w:type="spellStart"/>
            <w:r>
              <w:t>SetLogger</w:t>
            </w:r>
            <w:proofErr w:type="spellEnd"/>
            <w:r>
              <w:t>以便Client注入依赖。</w:t>
            </w:r>
          </w:p>
          <w:p w:rsidR="00473BD9" w:rsidRDefault="00473BD9" w:rsidP="00473BD9">
            <w:pPr>
              <w:ind w:left="0"/>
            </w:pPr>
            <w:r>
              <w:t>// SetLogger.java 用于Client继承</w:t>
            </w:r>
          </w:p>
          <w:p w:rsidR="00473BD9" w:rsidRDefault="00473BD9" w:rsidP="00473BD9">
            <w:pPr>
              <w:ind w:left="0"/>
            </w:pPr>
            <w:proofErr w:type="spellStart"/>
            <w:r>
              <w:t>pulbic</w:t>
            </w:r>
            <w:proofErr w:type="spellEnd"/>
            <w:r>
              <w:t xml:space="preserve"> interface </w:t>
            </w:r>
            <w:proofErr w:type="spellStart"/>
            <w:r>
              <w:t>SetLogger</w:t>
            </w:r>
            <w:proofErr w:type="spellEnd"/>
            <w:r>
              <w:t xml:space="preserve"> {</w:t>
            </w:r>
          </w:p>
          <w:p w:rsidR="00473BD9" w:rsidRDefault="00473BD9" w:rsidP="00473BD9">
            <w:pPr>
              <w:ind w:left="0"/>
            </w:pPr>
            <w:r>
              <w:t xml:space="preserve">    // setter方法以便注入依赖</w:t>
            </w:r>
          </w:p>
          <w:p w:rsidR="00473BD9" w:rsidRDefault="00473BD9" w:rsidP="00473BD9">
            <w:pPr>
              <w:ind w:left="0"/>
            </w:pPr>
            <w:r>
              <w:t xml:space="preserve">    void </w:t>
            </w:r>
            <w:proofErr w:type="spellStart"/>
            <w:r>
              <w:t>setLogger</w:t>
            </w:r>
            <w:proofErr w:type="spellEnd"/>
            <w:r>
              <w:t>(Logger logger);</w:t>
            </w:r>
          </w:p>
          <w:p w:rsidR="00473BD9" w:rsidRDefault="00473BD9" w:rsidP="00473BD9">
            <w:pPr>
              <w:ind w:left="0"/>
            </w:pPr>
            <w:r>
              <w:t>}</w:t>
            </w:r>
          </w:p>
          <w:p w:rsidR="00473BD9" w:rsidRDefault="00473BD9" w:rsidP="00473BD9">
            <w:pPr>
              <w:ind w:left="0"/>
              <w:rPr>
                <w:rFonts w:hint="eastAsia"/>
              </w:rPr>
            </w:pPr>
          </w:p>
          <w:p w:rsidR="00305F3E" w:rsidRDefault="00305F3E" w:rsidP="00473BD9">
            <w:pPr>
              <w:ind w:left="0"/>
            </w:pPr>
          </w:p>
          <w:p w:rsidR="00473BD9" w:rsidRDefault="00473BD9" w:rsidP="00473BD9">
            <w:pPr>
              <w:ind w:left="0"/>
            </w:pPr>
            <w:r>
              <w:lastRenderedPageBreak/>
              <w:t>// Example.java 修改为继承自</w:t>
            </w:r>
            <w:proofErr w:type="spellStart"/>
            <w:r>
              <w:t>SetLogger</w:t>
            </w:r>
            <w:proofErr w:type="spellEnd"/>
            <w:r>
              <w:t>接口</w:t>
            </w:r>
          </w:p>
          <w:p w:rsidR="00473BD9" w:rsidRDefault="00473BD9" w:rsidP="00473BD9">
            <w:pPr>
              <w:ind w:left="0"/>
            </w:pPr>
            <w:r>
              <w:t xml:space="preserve">public class Example implements </w:t>
            </w:r>
            <w:proofErr w:type="spellStart"/>
            <w:r>
              <w:t>SetLogger</w:t>
            </w:r>
            <w:proofErr w:type="spellEnd"/>
            <w:r>
              <w:t xml:space="preserve"> {</w:t>
            </w:r>
          </w:p>
          <w:p w:rsidR="00473BD9" w:rsidRDefault="00473BD9" w:rsidP="00473BD9">
            <w:pPr>
              <w:ind w:left="0"/>
            </w:pPr>
          </w:p>
          <w:p w:rsidR="00473BD9" w:rsidRDefault="00473BD9" w:rsidP="00473BD9">
            <w:pPr>
              <w:ind w:left="0"/>
            </w:pPr>
            <w:r>
              <w:t xml:space="preserve">    // 依赖于接口，依赖于抽象</w:t>
            </w:r>
          </w:p>
          <w:p w:rsidR="00473BD9" w:rsidRDefault="00473BD9" w:rsidP="00473BD9">
            <w:pPr>
              <w:ind w:left="0"/>
            </w:pPr>
            <w:r>
              <w:t xml:space="preserve">    private Logger </w:t>
            </w:r>
            <w:proofErr w:type="spellStart"/>
            <w:r>
              <w:t>logger</w:t>
            </w:r>
            <w:proofErr w:type="spellEnd"/>
            <w:r>
              <w:t>;</w:t>
            </w:r>
          </w:p>
          <w:p w:rsidR="00473BD9" w:rsidRDefault="00473BD9" w:rsidP="00473BD9">
            <w:pPr>
              <w:ind w:left="0"/>
            </w:pPr>
          </w:p>
          <w:p w:rsidR="00473BD9" w:rsidRDefault="00473BD9" w:rsidP="00473BD9">
            <w:pPr>
              <w:ind w:left="0"/>
            </w:pPr>
            <w:r>
              <w:t xml:space="preserve">    // 实现setter方法，注入依赖</w:t>
            </w:r>
          </w:p>
          <w:p w:rsidR="00473BD9" w:rsidRDefault="00473BD9" w:rsidP="00473BD9">
            <w:pPr>
              <w:ind w:left="0"/>
            </w:pPr>
            <w:r>
              <w:t xml:space="preserve">    @Override</w:t>
            </w:r>
          </w:p>
          <w:p w:rsidR="00473BD9" w:rsidRDefault="00473BD9" w:rsidP="00473BD9">
            <w:pPr>
              <w:ind w:left="0"/>
            </w:pPr>
            <w:r>
              <w:t xml:space="preserve">    public void </w:t>
            </w:r>
            <w:proofErr w:type="spellStart"/>
            <w:r>
              <w:t>setLogger</w:t>
            </w:r>
            <w:proofErr w:type="spellEnd"/>
            <w:r>
              <w:t>(Logger logger) {</w:t>
            </w:r>
          </w:p>
          <w:p w:rsidR="00473BD9" w:rsidRDefault="00473BD9" w:rsidP="00473BD9">
            <w:pPr>
              <w:ind w:left="0"/>
            </w:pPr>
            <w:r>
              <w:t xml:space="preserve">        </w:t>
            </w:r>
            <w:proofErr w:type="spellStart"/>
            <w:r>
              <w:t>this.logger</w:t>
            </w:r>
            <w:proofErr w:type="spellEnd"/>
            <w:r>
              <w:t xml:space="preserve"> = logger;</w:t>
            </w:r>
          </w:p>
          <w:p w:rsidR="00473BD9" w:rsidRDefault="00473BD9" w:rsidP="00473BD9">
            <w:pPr>
              <w:ind w:left="0"/>
            </w:pPr>
            <w:r>
              <w:t xml:space="preserve">    }</w:t>
            </w:r>
          </w:p>
          <w:p w:rsidR="00473BD9" w:rsidRDefault="00473BD9" w:rsidP="00473BD9">
            <w:pPr>
              <w:ind w:left="0"/>
              <w:rPr>
                <w:rFonts w:hint="eastAsia"/>
              </w:rPr>
            </w:pPr>
            <w:r>
              <w:t>}</w:t>
            </w:r>
          </w:p>
          <w:p w:rsidR="00473BD9" w:rsidRDefault="00473BD9" w:rsidP="00473BD9">
            <w:pPr>
              <w:ind w:left="0"/>
            </w:pPr>
          </w:p>
        </w:tc>
      </w:tr>
      <w:tr w:rsidR="00473BD9" w:rsidTr="00473BD9">
        <w:tc>
          <w:tcPr>
            <w:tcW w:w="8388" w:type="dxa"/>
          </w:tcPr>
          <w:p w:rsidR="00473BD9" w:rsidRDefault="00473BD9" w:rsidP="00473BD9">
            <w:pPr>
              <w:ind w:left="0"/>
            </w:pPr>
            <w:r>
              <w:rPr>
                <w:rFonts w:hint="eastAsia"/>
              </w:rPr>
              <w:lastRenderedPageBreak/>
              <w:t>接下来，我们需要再建一个注入接口，以便依赖自己继承。然后在实现中调用</w:t>
            </w:r>
            <w:r>
              <w:t>Client的setter方法把自己注入到</w:t>
            </w:r>
            <w:proofErr w:type="spellStart"/>
            <w:r>
              <w:t>Clent</w:t>
            </w:r>
            <w:proofErr w:type="spellEnd"/>
            <w:r>
              <w:t>中</w:t>
            </w:r>
          </w:p>
          <w:p w:rsidR="00473BD9" w:rsidRDefault="00473BD9" w:rsidP="00473BD9">
            <w:pPr>
              <w:ind w:left="0"/>
            </w:pPr>
            <w:r>
              <w:t>// Injector.java 用于依赖继承，以便把自己注入给Client（target）</w:t>
            </w:r>
          </w:p>
          <w:p w:rsidR="00473BD9" w:rsidRDefault="00473BD9" w:rsidP="00473BD9">
            <w:pPr>
              <w:ind w:left="0"/>
            </w:pPr>
            <w:r>
              <w:t>public interface Injector {</w:t>
            </w:r>
          </w:p>
          <w:p w:rsidR="00473BD9" w:rsidRDefault="00473BD9" w:rsidP="00473BD9">
            <w:pPr>
              <w:ind w:left="0"/>
            </w:pPr>
            <w:r>
              <w:t xml:space="preserve">    // 把依赖注入给</w:t>
            </w:r>
            <w:proofErr w:type="spellStart"/>
            <w:r>
              <w:t>targer</w:t>
            </w:r>
            <w:proofErr w:type="spellEnd"/>
          </w:p>
          <w:p w:rsidR="00473BD9" w:rsidRDefault="00473BD9" w:rsidP="00473BD9">
            <w:pPr>
              <w:ind w:left="0"/>
            </w:pPr>
            <w:r>
              <w:t xml:space="preserve">    void inject(Object target);</w:t>
            </w:r>
          </w:p>
          <w:p w:rsidR="00473BD9" w:rsidRDefault="00473BD9" w:rsidP="00473BD9">
            <w:pPr>
              <w:ind w:left="0"/>
            </w:pPr>
            <w:r>
              <w:t>}</w:t>
            </w:r>
          </w:p>
          <w:p w:rsidR="00473BD9" w:rsidRDefault="00473BD9" w:rsidP="00473BD9">
            <w:pPr>
              <w:ind w:left="0"/>
            </w:pPr>
          </w:p>
          <w:p w:rsidR="00473BD9" w:rsidRDefault="00473BD9" w:rsidP="00473BD9">
            <w:pPr>
              <w:ind w:left="0"/>
            </w:pPr>
            <w:r>
              <w:t>// ConsoleLogger.java 依赖继承Injector和Logger接口</w:t>
            </w:r>
          </w:p>
          <w:p w:rsidR="00473BD9" w:rsidRDefault="00473BD9" w:rsidP="00473BD9">
            <w:pPr>
              <w:ind w:left="0"/>
            </w:pPr>
            <w:r>
              <w:t xml:space="preserve">public class </w:t>
            </w:r>
            <w:proofErr w:type="spellStart"/>
            <w:r>
              <w:t>ConsoleLogger</w:t>
            </w:r>
            <w:proofErr w:type="spellEnd"/>
            <w:r>
              <w:t xml:space="preserve"> implements Logger, Injector {</w:t>
            </w:r>
          </w:p>
          <w:p w:rsidR="00473BD9" w:rsidRDefault="00473BD9" w:rsidP="00473BD9">
            <w:pPr>
              <w:ind w:left="0"/>
            </w:pPr>
          </w:p>
          <w:p w:rsidR="00473BD9" w:rsidRDefault="00473BD9" w:rsidP="00473BD9">
            <w:pPr>
              <w:ind w:left="0"/>
            </w:pPr>
            <w:r>
              <w:t xml:space="preserve">    // 继承Logger</w:t>
            </w:r>
          </w:p>
          <w:p w:rsidR="00473BD9" w:rsidRDefault="00473BD9" w:rsidP="00473BD9">
            <w:pPr>
              <w:ind w:left="0"/>
            </w:pPr>
            <w:r>
              <w:t xml:space="preserve">    @Override</w:t>
            </w:r>
          </w:p>
          <w:p w:rsidR="00473BD9" w:rsidRDefault="005B4E1A" w:rsidP="00473BD9">
            <w:pPr>
              <w:ind w:left="0"/>
            </w:pPr>
            <w:r>
              <w:t xml:space="preserve">    public void log() {}</w:t>
            </w:r>
          </w:p>
          <w:p w:rsidR="00473BD9" w:rsidRDefault="00473BD9" w:rsidP="00473BD9">
            <w:pPr>
              <w:ind w:left="0"/>
            </w:pPr>
            <w:r>
              <w:t xml:space="preserve">    // 继承Injector，把自己注入Client（target）</w:t>
            </w:r>
          </w:p>
          <w:p w:rsidR="00473BD9" w:rsidRDefault="00473BD9" w:rsidP="00473BD9">
            <w:pPr>
              <w:ind w:left="0"/>
            </w:pPr>
            <w:r>
              <w:t xml:space="preserve">    @Override</w:t>
            </w:r>
          </w:p>
          <w:p w:rsidR="00473BD9" w:rsidRDefault="00473BD9" w:rsidP="00473BD9">
            <w:pPr>
              <w:ind w:left="0"/>
            </w:pPr>
            <w:r>
              <w:t xml:space="preserve">    public void inject(Object target) {</w:t>
            </w:r>
          </w:p>
          <w:p w:rsidR="00473BD9" w:rsidRDefault="00473BD9" w:rsidP="00473BD9">
            <w:pPr>
              <w:ind w:left="0"/>
            </w:pPr>
            <w:r>
              <w:t xml:space="preserve">        ((</w:t>
            </w:r>
            <w:proofErr w:type="spellStart"/>
            <w:r>
              <w:t>SetLogger</w:t>
            </w:r>
            <w:proofErr w:type="spellEnd"/>
            <w:r>
              <w:t>) target).</w:t>
            </w:r>
            <w:proofErr w:type="spellStart"/>
            <w:r>
              <w:t>setLogger</w:t>
            </w:r>
            <w:proofErr w:type="spellEnd"/>
            <w:r>
              <w:t>(this);</w:t>
            </w:r>
          </w:p>
          <w:p w:rsidR="00473BD9" w:rsidRDefault="00473BD9" w:rsidP="00473BD9">
            <w:pPr>
              <w:ind w:left="0"/>
            </w:pPr>
            <w:r>
              <w:t xml:space="preserve">    }</w:t>
            </w:r>
          </w:p>
          <w:p w:rsidR="00473BD9" w:rsidRDefault="00473BD9" w:rsidP="00473BD9">
            <w:pPr>
              <w:ind w:left="0"/>
              <w:rPr>
                <w:rFonts w:hint="eastAsia"/>
              </w:rPr>
            </w:pPr>
            <w:r>
              <w:t>}</w:t>
            </w:r>
          </w:p>
        </w:tc>
      </w:tr>
    </w:tbl>
    <w:p w:rsidR="001C294D" w:rsidRDefault="001C294D" w:rsidP="005B4E1A">
      <w:pPr>
        <w:pStyle w:val="Heading2"/>
      </w:pPr>
      <w:r>
        <w:lastRenderedPageBreak/>
        <w:t>构造器注入</w:t>
      </w:r>
      <w:r>
        <w:t xml:space="preserve"> </w:t>
      </w:r>
      <w:proofErr w:type="spellStart"/>
      <w:r>
        <w:t>vs</w:t>
      </w:r>
      <w:proofErr w:type="spellEnd"/>
      <w:r>
        <w:t xml:space="preserve"> Setter</w:t>
      </w:r>
      <w:r>
        <w:t>方法注入</w:t>
      </w:r>
    </w:p>
    <w:p w:rsidR="001C294D" w:rsidRDefault="005B4E1A" w:rsidP="001C294D">
      <w:r>
        <w:rPr>
          <w:rFonts w:hint="eastAsia"/>
        </w:rPr>
        <w:tab/>
      </w:r>
      <w:r w:rsidR="001C294D">
        <w:rPr>
          <w:rFonts w:hint="eastAsia"/>
        </w:rPr>
        <w:t>首先，我们为什么不使用接口注入呢。</w:t>
      </w:r>
      <w:r w:rsidR="001C294D" w:rsidRPr="00E115F7">
        <w:rPr>
          <w:rFonts w:hint="eastAsia"/>
          <w:color w:val="FF0000"/>
        </w:rPr>
        <w:t>因为接口注入更具有侵入性</w:t>
      </w:r>
      <w:r w:rsidR="001C294D">
        <w:rPr>
          <w:rFonts w:hint="eastAsia"/>
        </w:rPr>
        <w:t>，我们需要写大量的接口去使依赖注入实现。所以，这也是为什么很多轻量级的框架更喜欢构造器注入和</w:t>
      </w:r>
      <w:r w:rsidR="001C294D">
        <w:t>setter方法的原因。</w:t>
      </w:r>
    </w:p>
    <w:p w:rsidR="001C294D" w:rsidRDefault="001C294D" w:rsidP="001C294D">
      <w:r>
        <w:rPr>
          <w:rFonts w:hint="eastAsia"/>
        </w:rPr>
        <w:t>首先，在构造器和</w:t>
      </w:r>
      <w:r>
        <w:t>setter方法之间选择的原则：在构造的时候就创建一个有效的对象。使用构造器注入能够清楚的看到构建一个有效的对象需要的属性。如果，有多种方式可选择就创建多个不同的构造函数。如果你使用setter方法注入，你不能保证构建一个有效对象所需的属性都已经被注入了。而使用构造函数的话，如果你没有提供所有的属性，则不会允许你构建。</w:t>
      </w:r>
    </w:p>
    <w:p w:rsidR="001C294D" w:rsidRDefault="001C294D" w:rsidP="001C294D">
      <w:r>
        <w:rPr>
          <w:rFonts w:hint="eastAsia"/>
        </w:rPr>
        <w:t>另一个使用构造器住的好处就是构建不可改变的对象，这能避免安全性的问题。使用构造器注入能够让你隐藏那些不可编辑的属性，通过不提供</w:t>
      </w:r>
      <w:r>
        <w:t>setter方法。但是，如果你使用setter方法注入这将是不好实现的。</w:t>
      </w:r>
    </w:p>
    <w:p w:rsidR="001C294D" w:rsidRDefault="001C294D" w:rsidP="001C294D">
      <w:r>
        <w:rPr>
          <w:rFonts w:hint="eastAsia"/>
        </w:rPr>
        <w:t>但是，凡是都有例外。如果你的对象拥有很多属性和依赖，如果都是用构造器注入，那么这个构造函数将变得非常的长，而且看起来非常的混乱。而且，如果你的属性都是一样类型的话，是用构造函数的时候将不能清晰的知道，那个参数对应的那个属性，你不得不去查阅</w:t>
      </w:r>
      <w:r>
        <w:t>API或者读源码。</w:t>
      </w:r>
    </w:p>
    <w:p w:rsidR="001C294D" w:rsidRDefault="001C294D" w:rsidP="001C294D">
      <w:r>
        <w:rPr>
          <w:rFonts w:hint="eastAsia"/>
        </w:rPr>
        <w:t>到底该如何选择：总体原则就是</w:t>
      </w:r>
      <w:r w:rsidRPr="00741568">
        <w:rPr>
          <w:rFonts w:hint="eastAsia"/>
          <w:color w:val="FF0000"/>
        </w:rPr>
        <w:t>优先选择构造器注入</w:t>
      </w:r>
      <w:r>
        <w:rPr>
          <w:rFonts w:hint="eastAsia"/>
        </w:rPr>
        <w:t>，如果构造器注入显得很麻烦的时候就选择</w:t>
      </w:r>
      <w:r>
        <w:t>setter方法注入。</w:t>
      </w:r>
    </w:p>
    <w:p w:rsidR="00E531E3" w:rsidRPr="00E531E3" w:rsidRDefault="00E531E3" w:rsidP="001C294D"/>
    <w:sectPr w:rsidR="00E531E3" w:rsidRPr="00E531E3"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7E0" w:rsidRDefault="00F477E0" w:rsidP="00626C9B">
      <w:pPr>
        <w:spacing w:after="0"/>
      </w:pPr>
      <w:r>
        <w:separator/>
      </w:r>
    </w:p>
  </w:endnote>
  <w:endnote w:type="continuationSeparator" w:id="0">
    <w:p w:rsidR="00F477E0" w:rsidRDefault="00F477E0" w:rsidP="00626C9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99657"/>
      <w:docPartObj>
        <w:docPartGallery w:val="Page Numbers (Bottom of Page)"/>
        <w:docPartUnique/>
      </w:docPartObj>
    </w:sdtPr>
    <w:sdtContent>
      <w:p w:rsidR="00626C9B" w:rsidRDefault="00626C9B">
        <w:pPr>
          <w:pStyle w:val="Footer"/>
          <w:jc w:val="right"/>
        </w:pPr>
        <w:fldSimple w:instr=" PAGE   \* MERGEFORMAT ">
          <w:r w:rsidR="00741568">
            <w:rPr>
              <w:noProof/>
            </w:rPr>
            <w:t>8</w:t>
          </w:r>
        </w:fldSimple>
      </w:p>
    </w:sdtContent>
  </w:sdt>
  <w:p w:rsidR="00626C9B" w:rsidRDefault="00626C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7E0" w:rsidRDefault="00F477E0" w:rsidP="00626C9B">
      <w:pPr>
        <w:spacing w:after="0"/>
      </w:pPr>
      <w:r>
        <w:separator/>
      </w:r>
    </w:p>
  </w:footnote>
  <w:footnote w:type="continuationSeparator" w:id="0">
    <w:p w:rsidR="00F477E0" w:rsidRDefault="00F477E0" w:rsidP="00626C9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4DF0"/>
    <w:multiLevelType w:val="hybridMultilevel"/>
    <w:tmpl w:val="66E24F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
  </w:num>
  <w:num w:numId="5">
    <w:abstractNumId w:val="3"/>
  </w:num>
  <w:num w:numId="6">
    <w:abstractNumId w:val="2"/>
  </w:num>
  <w:num w:numId="7">
    <w:abstractNumId w:val="1"/>
  </w:num>
  <w:num w:numId="8">
    <w:abstractNumId w:val="3"/>
  </w:num>
  <w:num w:numId="9">
    <w:abstractNumId w:val="2"/>
  </w:num>
  <w:num w:numId="10">
    <w:abstractNumId w:val="1"/>
  </w:num>
  <w:num w:numId="11">
    <w:abstractNumId w:val="3"/>
  </w:num>
  <w:num w:numId="12">
    <w:abstractNumId w:val="2"/>
  </w:num>
  <w:num w:numId="13">
    <w:abstractNumId w:val="1"/>
  </w:num>
  <w:num w:numId="14">
    <w:abstractNumId w:val="3"/>
  </w:num>
  <w:num w:numId="15">
    <w:abstractNumId w:val="2"/>
  </w:num>
  <w:num w:numId="16">
    <w:abstractNumId w:val="3"/>
    <w:lvlOverride w:ilvl="0">
      <w:startOverride w:val="1"/>
    </w:lvlOverride>
  </w:num>
  <w:num w:numId="17">
    <w:abstractNumId w:val="3"/>
    <w:lvlOverride w:ilvl="0">
      <w:startOverride w:val="1"/>
    </w:lvlOverride>
  </w:num>
  <w:num w:numId="18">
    <w:abstractNumId w:val="0"/>
  </w:num>
  <w:num w:numId="19">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626C9B"/>
    <w:rsid w:val="00185624"/>
    <w:rsid w:val="001C294D"/>
    <w:rsid w:val="00305F3E"/>
    <w:rsid w:val="003D7B68"/>
    <w:rsid w:val="0045784A"/>
    <w:rsid w:val="00473BD9"/>
    <w:rsid w:val="00562410"/>
    <w:rsid w:val="00590883"/>
    <w:rsid w:val="005B4E1A"/>
    <w:rsid w:val="00626C9B"/>
    <w:rsid w:val="006D0581"/>
    <w:rsid w:val="00741568"/>
    <w:rsid w:val="008261CD"/>
    <w:rsid w:val="008B5ACA"/>
    <w:rsid w:val="008C5117"/>
    <w:rsid w:val="00904415"/>
    <w:rsid w:val="0099619D"/>
    <w:rsid w:val="009D5000"/>
    <w:rsid w:val="00AC27BE"/>
    <w:rsid w:val="00AF4FA0"/>
    <w:rsid w:val="00C03A83"/>
    <w:rsid w:val="00C5678A"/>
    <w:rsid w:val="00D24EDE"/>
    <w:rsid w:val="00D5267E"/>
    <w:rsid w:val="00D80E2B"/>
    <w:rsid w:val="00DB6FA6"/>
    <w:rsid w:val="00DE6E85"/>
    <w:rsid w:val="00E115F7"/>
    <w:rsid w:val="00E531E3"/>
    <w:rsid w:val="00EF3DCE"/>
    <w:rsid w:val="00F37F94"/>
    <w:rsid w:val="00F477E0"/>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626C9B"/>
    <w:pPr>
      <w:tabs>
        <w:tab w:val="center" w:pos="4320"/>
        <w:tab w:val="right" w:pos="8640"/>
      </w:tabs>
      <w:spacing w:after="0"/>
    </w:pPr>
  </w:style>
  <w:style w:type="character" w:customStyle="1" w:styleId="HeaderChar">
    <w:name w:val="Header Char"/>
    <w:basedOn w:val="DefaultParagraphFont"/>
    <w:link w:val="Header"/>
    <w:uiPriority w:val="99"/>
    <w:semiHidden/>
    <w:rsid w:val="00626C9B"/>
    <w:rPr>
      <w:rFonts w:ascii="微软雅黑" w:hAnsi="微软雅黑"/>
      <w:sz w:val="24"/>
    </w:rPr>
  </w:style>
  <w:style w:type="paragraph" w:styleId="Footer">
    <w:name w:val="footer"/>
    <w:basedOn w:val="Normal"/>
    <w:link w:val="FooterChar"/>
    <w:uiPriority w:val="99"/>
    <w:unhideWhenUsed/>
    <w:rsid w:val="00626C9B"/>
    <w:pPr>
      <w:tabs>
        <w:tab w:val="center" w:pos="4320"/>
        <w:tab w:val="right" w:pos="8640"/>
      </w:tabs>
      <w:spacing w:after="0"/>
    </w:pPr>
  </w:style>
  <w:style w:type="character" w:customStyle="1" w:styleId="FooterChar">
    <w:name w:val="Footer Char"/>
    <w:basedOn w:val="DefaultParagraphFont"/>
    <w:link w:val="Footer"/>
    <w:uiPriority w:val="99"/>
    <w:rsid w:val="00626C9B"/>
    <w:rPr>
      <w:rFonts w:ascii="微软雅黑" w:hAnsi="微软雅黑"/>
      <w:sz w:val="24"/>
    </w:rPr>
  </w:style>
  <w:style w:type="table" w:styleId="TableGrid">
    <w:name w:val="Table Grid"/>
    <w:basedOn w:val="TableNormal"/>
    <w:uiPriority w:val="59"/>
    <w:rsid w:val="001C294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3740820">
      <w:bodyDiv w:val="1"/>
      <w:marLeft w:val="0"/>
      <w:marRight w:val="0"/>
      <w:marTop w:val="0"/>
      <w:marBottom w:val="0"/>
      <w:divBdr>
        <w:top w:val="none" w:sz="0" w:space="0" w:color="auto"/>
        <w:left w:val="none" w:sz="0" w:space="0" w:color="auto"/>
        <w:bottom w:val="none" w:sz="0" w:space="0" w:color="auto"/>
        <w:right w:val="none" w:sz="0" w:space="0" w:color="auto"/>
      </w:divBdr>
      <w:divsChild>
        <w:div w:id="120349724">
          <w:blockQuote w:val="1"/>
          <w:marLeft w:val="0"/>
          <w:marRight w:val="0"/>
          <w:marTop w:val="0"/>
          <w:marBottom w:val="300"/>
          <w:divBdr>
            <w:top w:val="none" w:sz="0" w:space="0" w:color="auto"/>
            <w:left w:val="single" w:sz="36" w:space="15" w:color="EEEEEE"/>
            <w:bottom w:val="none" w:sz="0" w:space="0" w:color="auto"/>
            <w:right w:val="none" w:sz="0" w:space="0" w:color="auto"/>
          </w:divBdr>
        </w:div>
        <w:div w:id="1379208201">
          <w:blockQuote w:val="1"/>
          <w:marLeft w:val="0"/>
          <w:marRight w:val="0"/>
          <w:marTop w:val="0"/>
          <w:marBottom w:val="300"/>
          <w:divBdr>
            <w:top w:val="none" w:sz="0" w:space="0" w:color="auto"/>
            <w:left w:val="single" w:sz="36" w:space="15" w:color="EEEEEE"/>
            <w:bottom w:val="none" w:sz="0" w:space="0" w:color="auto"/>
            <w:right w:val="none" w:sz="0" w:space="0" w:color="auto"/>
          </w:divBdr>
        </w:div>
        <w:div w:id="1282301210">
          <w:blockQuote w:val="1"/>
          <w:marLeft w:val="0"/>
          <w:marRight w:val="0"/>
          <w:marTop w:val="0"/>
          <w:marBottom w:val="300"/>
          <w:divBdr>
            <w:top w:val="none" w:sz="0" w:space="0" w:color="auto"/>
            <w:left w:val="single" w:sz="36" w:space="15" w:color="EEEEEE"/>
            <w:bottom w:val="none" w:sz="0" w:space="0" w:color="auto"/>
            <w:right w:val="none" w:sz="0" w:space="0" w:color="auto"/>
          </w:divBdr>
        </w:div>
        <w:div w:id="14328240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663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19</TotalTime>
  <Pages>8</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30</cp:revision>
  <dcterms:created xsi:type="dcterms:W3CDTF">2016-11-03T11:12:00Z</dcterms:created>
  <dcterms:modified xsi:type="dcterms:W3CDTF">2016-11-03T11:33:00Z</dcterms:modified>
</cp:coreProperties>
</file>