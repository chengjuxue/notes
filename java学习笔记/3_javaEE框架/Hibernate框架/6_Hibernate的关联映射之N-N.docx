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215AF4" w:rsidP="00215AF4">
      <w:pPr>
        <w:pStyle w:val="Title"/>
      </w:pPr>
      <w:r w:rsidRPr="00215AF4">
        <w:t>Hibernate</w:t>
      </w:r>
      <w:r w:rsidRPr="00215AF4">
        <w:t>的关联映射之</w:t>
      </w:r>
      <w:r w:rsidRPr="00215AF4">
        <w:t>N-N</w:t>
      </w:r>
      <w:r w:rsidRPr="00215AF4">
        <w:t>关联映射</w:t>
      </w:r>
      <w:r>
        <w:t xml:space="preserve"> </w:t>
      </w:r>
    </w:p>
    <w:p w:rsidR="000B3698" w:rsidRDefault="009F6323" w:rsidP="009F6323">
      <w:pPr>
        <w:pStyle w:val="Heading1"/>
      </w:pPr>
      <w:r w:rsidRPr="009F6323">
        <w:rPr>
          <w:rFonts w:hint="eastAsia"/>
        </w:rPr>
        <w:t>单向</w:t>
      </w:r>
      <w:r w:rsidRPr="009F6323">
        <w:t>N-N</w:t>
      </w:r>
      <w:r w:rsidRPr="009F6323">
        <w:t>的关联</w:t>
      </w:r>
    </w:p>
    <w:p w:rsidR="009F6323" w:rsidRDefault="009F6323" w:rsidP="009F6323">
      <w:r>
        <w:tab/>
      </w:r>
      <w:r>
        <w:t>单向的N-N关联和1-N关联的持久化类完全一样，控制关系的一端需要增加一个set集合属性，被关联的持久化实例以集合的形式存在。</w:t>
      </w:r>
    </w:p>
    <w:p w:rsidR="009F6323" w:rsidRDefault="009F6323" w:rsidP="009F6323">
      <w:r>
        <w:tab/>
      </w:r>
      <w:r>
        <w:t>N-N关联必须使用连接表，N-N关联与有连接表的1-N关联非常相似，只需要去掉&lt;many-to-many.../&gt;元素的unique="true"即可。其他的配置和1-N关联一样。</w:t>
      </w:r>
    </w:p>
    <w:p w:rsidR="00215AF4" w:rsidRDefault="00215AF4" w:rsidP="00215AF4"/>
    <w:p w:rsidR="009F6323" w:rsidRDefault="009F6323" w:rsidP="009F6323">
      <w:pPr>
        <w:pStyle w:val="Heading1"/>
      </w:pPr>
      <w:r w:rsidRPr="009F6323">
        <w:rPr>
          <w:rFonts w:hint="eastAsia"/>
        </w:rPr>
        <w:t>双向</w:t>
      </w:r>
      <w:r w:rsidRPr="009F6323">
        <w:t>N-N</w:t>
      </w:r>
      <w:r w:rsidRPr="009F6323">
        <w:t>的关联</w:t>
      </w:r>
    </w:p>
    <w:p w:rsidR="009F6323" w:rsidRDefault="0032772D" w:rsidP="009F6323">
      <w:r>
        <w:tab/>
      </w:r>
      <w:r w:rsidRPr="0032772D">
        <w:t>对于双向的N-N关联，我们只需要转换为两个1-N关联模型即可。双向N-N关联两端都需要使用set集合属性，两端都增加对集合属性的访问。双向N-N同样必须使用连接表来建立两个实体之间的关联关系。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04C20" w:rsidTr="00F04C20">
        <w:tc>
          <w:tcPr>
            <w:tcW w:w="8388" w:type="dxa"/>
          </w:tcPr>
          <w:p w:rsidR="00A273FD" w:rsidRDefault="00A273FD" w:rsidP="00F04C2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 w:hint="eastAsia"/>
                <w:b/>
                <w:bCs/>
                <w:color w:val="7F0055"/>
                <w:szCs w:val="24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szCs w:val="24"/>
              </w:rPr>
              <w:t>--</w:t>
            </w:r>
            <w:r>
              <w:rPr>
                <w:rFonts w:ascii="Consolas" w:hAnsi="Consolas" w:cs="Consolas" w:hint="eastAsia"/>
                <w:b/>
                <w:bCs/>
                <w:color w:val="7F0055"/>
                <w:szCs w:val="24"/>
              </w:rPr>
              <w:t>实体类</w:t>
            </w:r>
          </w:p>
          <w:p w:rsidR="00F04C20" w:rsidRDefault="00F04C20" w:rsidP="00F04C2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Student {</w:t>
            </w:r>
          </w:p>
          <w:p w:rsidR="00F04C20" w:rsidRDefault="00F04C20" w:rsidP="00F04C2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F04C20" w:rsidRDefault="00F04C20" w:rsidP="00F04C2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F04C20" w:rsidRDefault="00F04C20" w:rsidP="00F04C20">
            <w:pPr>
              <w:ind w:left="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Set&lt;Teacher&gt; </w:t>
            </w:r>
            <w:r>
              <w:rPr>
                <w:rFonts w:ascii="Consolas" w:hAnsi="Consolas" w:cs="Consolas"/>
                <w:color w:val="0000C0"/>
                <w:szCs w:val="24"/>
              </w:rPr>
              <w:t>teachers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F04C20" w:rsidRDefault="00F04C20" w:rsidP="00F04C20">
            <w:pPr>
              <w:ind w:left="0"/>
              <w:rPr>
                <w:rFonts w:ascii="Consolas" w:hAnsi="Consolas" w:cs="Consolas" w:hint="eastAsia"/>
                <w:color w:val="00000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szCs w:val="24"/>
              </w:rPr>
              <w:t>//</w:t>
            </w:r>
            <w:proofErr w:type="spellStart"/>
            <w:r>
              <w:rPr>
                <w:rFonts w:ascii="Consolas" w:hAnsi="Consolas" w:cs="Consolas" w:hint="eastAsia"/>
                <w:color w:val="000000"/>
                <w:szCs w:val="24"/>
              </w:rPr>
              <w:t>set,get</w:t>
            </w:r>
            <w:proofErr w:type="spellEnd"/>
            <w:r>
              <w:rPr>
                <w:rFonts w:ascii="Consolas" w:hAnsi="Consolas" w:cs="Consolas" w:hint="eastAsia"/>
                <w:color w:val="000000"/>
                <w:szCs w:val="24"/>
              </w:rPr>
              <w:t>，</w:t>
            </w:r>
            <w:proofErr w:type="spellStart"/>
            <w:r>
              <w:rPr>
                <w:rFonts w:ascii="Consolas" w:hAnsi="Consolas" w:cs="Consolas" w:hint="eastAsia"/>
                <w:color w:val="000000"/>
                <w:szCs w:val="24"/>
              </w:rPr>
              <w:t>toString</w:t>
            </w:r>
            <w:proofErr w:type="spellEnd"/>
            <w:r>
              <w:rPr>
                <w:rFonts w:ascii="Consolas" w:hAnsi="Consolas" w:cs="Consolas" w:hint="eastAsia"/>
                <w:color w:val="000000"/>
                <w:szCs w:val="24"/>
              </w:rPr>
              <w:t>,</w:t>
            </w:r>
            <w:r>
              <w:rPr>
                <w:rFonts w:ascii="Consolas" w:hAnsi="Consolas" w:cs="Consolas" w:hint="eastAsia"/>
                <w:color w:val="000000"/>
                <w:szCs w:val="24"/>
              </w:rPr>
              <w:t>无参构造器</w:t>
            </w:r>
          </w:p>
          <w:p w:rsidR="00F04C20" w:rsidRDefault="00F04C20" w:rsidP="00F04C20">
            <w:pPr>
              <w:ind w:left="0"/>
              <w:rPr>
                <w:rFonts w:ascii="Consolas" w:hAnsi="Consolas" w:cs="Consolas" w:hint="eastAsia"/>
                <w:color w:val="000000"/>
                <w:szCs w:val="24"/>
              </w:rPr>
            </w:pPr>
          </w:p>
          <w:p w:rsidR="00F04C20" w:rsidRDefault="00F04C20" w:rsidP="00F04C2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Teacher {</w:t>
            </w:r>
          </w:p>
          <w:p w:rsidR="00F04C20" w:rsidRDefault="00F04C20" w:rsidP="00F04C2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F04C20" w:rsidRDefault="00F04C20" w:rsidP="00F04C20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F04C20" w:rsidRDefault="00F04C20" w:rsidP="00F04C20">
            <w:pPr>
              <w:ind w:left="0"/>
              <w:rPr>
                <w:rFonts w:ascii="Consolas" w:hAnsi="Consolas" w:cs="Consolas" w:hint="eastAsia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Set&lt;Student&gt; </w:t>
            </w:r>
            <w:r>
              <w:rPr>
                <w:rFonts w:ascii="Consolas" w:hAnsi="Consolas" w:cs="Consolas"/>
                <w:color w:val="0000C0"/>
                <w:szCs w:val="24"/>
              </w:rPr>
              <w:t>students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F04C20" w:rsidRDefault="00F04C20" w:rsidP="00F04C20">
            <w:pPr>
              <w:ind w:left="0"/>
              <w:rPr>
                <w:rFonts w:ascii="Consolas" w:hAnsi="Consolas" w:cs="Consolas" w:hint="eastAsia"/>
                <w:color w:val="00000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szCs w:val="24"/>
              </w:rPr>
              <w:t>//</w:t>
            </w:r>
            <w:proofErr w:type="spellStart"/>
            <w:r>
              <w:rPr>
                <w:rFonts w:ascii="Consolas" w:hAnsi="Consolas" w:cs="Consolas" w:hint="eastAsia"/>
                <w:color w:val="000000"/>
                <w:szCs w:val="24"/>
              </w:rPr>
              <w:t>set,get</w:t>
            </w:r>
            <w:proofErr w:type="spellEnd"/>
            <w:r>
              <w:rPr>
                <w:rFonts w:ascii="Consolas" w:hAnsi="Consolas" w:cs="Consolas" w:hint="eastAsia"/>
                <w:color w:val="000000"/>
                <w:szCs w:val="24"/>
              </w:rPr>
              <w:t>，</w:t>
            </w:r>
            <w:proofErr w:type="spellStart"/>
            <w:r>
              <w:rPr>
                <w:rFonts w:ascii="Consolas" w:hAnsi="Consolas" w:cs="Consolas" w:hint="eastAsia"/>
                <w:color w:val="000000"/>
                <w:szCs w:val="24"/>
              </w:rPr>
              <w:t>toString</w:t>
            </w:r>
            <w:proofErr w:type="spellEnd"/>
            <w:r>
              <w:rPr>
                <w:rFonts w:ascii="Consolas" w:hAnsi="Consolas" w:cs="Consolas" w:hint="eastAsia"/>
                <w:color w:val="000000"/>
                <w:szCs w:val="24"/>
              </w:rPr>
              <w:t>,</w:t>
            </w:r>
            <w:r>
              <w:rPr>
                <w:rFonts w:ascii="Consolas" w:hAnsi="Consolas" w:cs="Consolas" w:hint="eastAsia"/>
                <w:color w:val="000000"/>
                <w:szCs w:val="24"/>
              </w:rPr>
              <w:t>无参构造器</w:t>
            </w:r>
            <w:r w:rsidR="00A273FD">
              <w:rPr>
                <w:rFonts w:ascii="Consolas" w:hAnsi="Consolas" w:cs="Consolas" w:hint="eastAsia"/>
                <w:color w:val="000000"/>
                <w:szCs w:val="24"/>
              </w:rPr>
              <w:t>d</w:t>
            </w:r>
          </w:p>
          <w:p w:rsidR="00F04C20" w:rsidRDefault="00F04C20" w:rsidP="00F04C20">
            <w:pPr>
              <w:ind w:left="0"/>
              <w:rPr>
                <w:rFonts w:hint="eastAsia"/>
              </w:rPr>
            </w:pPr>
          </w:p>
        </w:tc>
      </w:tr>
    </w:tbl>
    <w:p w:rsidR="00774632" w:rsidRDefault="00A273FD" w:rsidP="009F6323">
      <w:pPr>
        <w:rPr>
          <w:rFonts w:hint="eastAsia"/>
        </w:rPr>
      </w:pPr>
      <w:r>
        <w:rPr>
          <w:rFonts w:hint="eastAsia"/>
        </w:rPr>
        <w:tab/>
      </w:r>
      <w:r w:rsidRPr="00A273FD">
        <w:rPr>
          <w:rFonts w:hint="eastAsia"/>
        </w:rPr>
        <w:t>双向</w:t>
      </w:r>
      <w:r w:rsidRPr="00A273FD">
        <w:t>N-N关联的映射文件需要使用&lt;set.../&gt;元素，用以映射集合属性。&lt;set.../&gt;属性还需要增加&lt;key.../&gt;子元素来映射外键列，同时还应该增加&lt;many-to-many.../&gt;子元素来映射关联实体类。两个映射文件如下：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1121E" w:rsidTr="0031121E">
        <w:tc>
          <w:tcPr>
            <w:tcW w:w="8388" w:type="dxa"/>
          </w:tcPr>
          <w:p w:rsidR="0031121E" w:rsidRDefault="0031121E" w:rsidP="0031121E">
            <w:pPr>
              <w:ind w:left="0"/>
            </w:pPr>
            <w:r>
              <w:t>&lt;hibernate-mapping package="</w:t>
            </w:r>
            <w:proofErr w:type="spellStart"/>
            <w:r>
              <w:t>com.hibernate.domain</w:t>
            </w:r>
            <w:proofErr w:type="spellEnd"/>
            <w:r>
              <w:t xml:space="preserve">"&gt;  </w:t>
            </w:r>
          </w:p>
          <w:p w:rsidR="0031121E" w:rsidRDefault="0031121E" w:rsidP="0031121E">
            <w:pPr>
              <w:ind w:left="0"/>
            </w:pPr>
            <w:r>
              <w:t xml:space="preserve">    &lt;class name="Student" table="student"&gt;  </w:t>
            </w:r>
          </w:p>
          <w:p w:rsidR="0031121E" w:rsidRDefault="0031121E" w:rsidP="0031121E">
            <w:pPr>
              <w:ind w:left="0"/>
            </w:pPr>
            <w:r>
              <w:t xml:space="preserve">        &lt;id name="id" column="</w:t>
            </w:r>
            <w:proofErr w:type="spellStart"/>
            <w:r>
              <w:t>student_id</w:t>
            </w:r>
            <w:proofErr w:type="spellEnd"/>
            <w:r>
              <w:t xml:space="preserve">"&gt;  </w:t>
            </w:r>
          </w:p>
          <w:p w:rsidR="0031121E" w:rsidRDefault="0031121E" w:rsidP="0031121E">
            <w:pPr>
              <w:ind w:left="0"/>
            </w:pPr>
            <w:r>
              <w:lastRenderedPageBreak/>
              <w:t xml:space="preserve">            &lt;generator class="native" /&gt;  </w:t>
            </w:r>
          </w:p>
          <w:p w:rsidR="0031121E" w:rsidRDefault="0031121E" w:rsidP="0031121E">
            <w:pPr>
              <w:ind w:left="0"/>
            </w:pPr>
            <w:r>
              <w:t xml:space="preserve">        &lt;/id&gt;  </w:t>
            </w:r>
          </w:p>
          <w:p w:rsidR="0031121E" w:rsidRDefault="0031121E" w:rsidP="0031121E">
            <w:pPr>
              <w:ind w:left="0"/>
            </w:pPr>
            <w:r>
              <w:t xml:space="preserve">          </w:t>
            </w:r>
          </w:p>
          <w:p w:rsidR="0031121E" w:rsidRDefault="0031121E" w:rsidP="0031121E">
            <w:pPr>
              <w:ind w:left="0"/>
            </w:pPr>
            <w:r>
              <w:t xml:space="preserve">        &lt;property name="name" column="</w:t>
            </w:r>
            <w:proofErr w:type="spellStart"/>
            <w:r>
              <w:t>student_name</w:t>
            </w:r>
            <w:proofErr w:type="spellEnd"/>
            <w:r>
              <w:t xml:space="preserve">" /&gt;  </w:t>
            </w:r>
          </w:p>
          <w:p w:rsidR="0031121E" w:rsidRDefault="0031121E" w:rsidP="0031121E">
            <w:pPr>
              <w:ind w:left="0"/>
            </w:pPr>
            <w:r>
              <w:t xml:space="preserve">          </w:t>
            </w:r>
          </w:p>
          <w:p w:rsidR="0031121E" w:rsidRDefault="0031121E" w:rsidP="0031121E">
            <w:pPr>
              <w:ind w:left="0"/>
            </w:pPr>
            <w:r>
              <w:t xml:space="preserve">        &lt;!-- 映射N-N关联实体，两边的table应该以样 --&gt;  </w:t>
            </w:r>
          </w:p>
          <w:p w:rsidR="0031121E" w:rsidRDefault="0031121E" w:rsidP="0031121E">
            <w:pPr>
              <w:ind w:left="0"/>
            </w:pPr>
            <w:r>
              <w:t xml:space="preserve">        &lt;set name="teachers" table="</w:t>
            </w:r>
            <w:proofErr w:type="spellStart"/>
            <w:r>
              <w:t>student_teacher</w:t>
            </w:r>
            <w:proofErr w:type="spellEnd"/>
            <w:r>
              <w:t xml:space="preserve">"&gt;  </w:t>
            </w:r>
          </w:p>
          <w:p w:rsidR="0031121E" w:rsidRDefault="0031121E" w:rsidP="0031121E">
            <w:pPr>
              <w:ind w:left="0"/>
            </w:pPr>
            <w:r>
              <w:t xml:space="preserve">            &lt;!-- 映射关联的外键 列--&gt;  </w:t>
            </w:r>
          </w:p>
          <w:p w:rsidR="0031121E" w:rsidRDefault="0031121E" w:rsidP="0031121E">
            <w:pPr>
              <w:ind w:left="0"/>
            </w:pPr>
            <w:r>
              <w:t xml:space="preserve">            &lt;key column="</w:t>
            </w:r>
            <w:proofErr w:type="spellStart"/>
            <w:r>
              <w:t>student_id</w:t>
            </w:r>
            <w:proofErr w:type="spellEnd"/>
            <w:r>
              <w:t xml:space="preserve">" /&gt;  </w:t>
            </w:r>
          </w:p>
          <w:p w:rsidR="0031121E" w:rsidRDefault="0031121E" w:rsidP="0031121E">
            <w:pPr>
              <w:ind w:left="0"/>
            </w:pPr>
            <w:r>
              <w:t xml:space="preserve">            &lt;!-- 映射关联类属性 --&gt;  </w:t>
            </w:r>
          </w:p>
          <w:p w:rsidR="0031121E" w:rsidRDefault="0031121E" w:rsidP="0031121E">
            <w:pPr>
              <w:ind w:left="0"/>
            </w:pPr>
            <w:r>
              <w:t xml:space="preserve">            &lt;many-to-many class="Teacher" column="</w:t>
            </w:r>
            <w:proofErr w:type="spellStart"/>
            <w:r>
              <w:t>teacher_id</w:t>
            </w:r>
            <w:proofErr w:type="spellEnd"/>
            <w:r>
              <w:t xml:space="preserve">" /&gt;  </w:t>
            </w:r>
          </w:p>
          <w:p w:rsidR="0031121E" w:rsidRDefault="0031121E" w:rsidP="0031121E">
            <w:pPr>
              <w:ind w:left="0"/>
            </w:pPr>
            <w:r>
              <w:t xml:space="preserve">        &lt;/set&gt;  </w:t>
            </w:r>
          </w:p>
          <w:p w:rsidR="0031121E" w:rsidRDefault="0031121E" w:rsidP="0031121E">
            <w:pPr>
              <w:ind w:left="0"/>
            </w:pPr>
            <w:r>
              <w:t xml:space="preserve">    &lt;/class&gt;  </w:t>
            </w:r>
          </w:p>
          <w:p w:rsidR="0031121E" w:rsidRDefault="0031121E" w:rsidP="0031121E">
            <w:pPr>
              <w:ind w:left="0"/>
              <w:rPr>
                <w:rFonts w:hint="eastAsia"/>
              </w:rPr>
            </w:pPr>
            <w:r>
              <w:t xml:space="preserve">&lt;/hibernate-mapping&gt;  </w:t>
            </w:r>
          </w:p>
          <w:p w:rsidR="0031121E" w:rsidRDefault="0031121E" w:rsidP="0031121E">
            <w:pPr>
              <w:ind w:left="0"/>
            </w:pPr>
          </w:p>
        </w:tc>
      </w:tr>
      <w:tr w:rsidR="0031121E" w:rsidTr="0031121E">
        <w:tc>
          <w:tcPr>
            <w:tcW w:w="8388" w:type="dxa"/>
          </w:tcPr>
          <w:p w:rsidR="0031121E" w:rsidRDefault="0031121E" w:rsidP="0031121E">
            <w:pPr>
              <w:ind w:left="0"/>
            </w:pPr>
            <w:r>
              <w:lastRenderedPageBreak/>
              <w:t>&lt;hibernate-mapping package="</w:t>
            </w:r>
            <w:proofErr w:type="spellStart"/>
            <w:r>
              <w:t>com.hibernate.domain</w:t>
            </w:r>
            <w:proofErr w:type="spellEnd"/>
            <w:r>
              <w:t xml:space="preserve">"&gt;  </w:t>
            </w:r>
          </w:p>
          <w:p w:rsidR="0031121E" w:rsidRDefault="0031121E" w:rsidP="0031121E">
            <w:pPr>
              <w:ind w:left="0"/>
            </w:pPr>
            <w:r>
              <w:t xml:space="preserve">    &lt;class name="Teacher" table="teacher"&gt;  </w:t>
            </w:r>
          </w:p>
          <w:p w:rsidR="0031121E" w:rsidRDefault="0031121E" w:rsidP="0031121E">
            <w:pPr>
              <w:ind w:left="0"/>
            </w:pPr>
            <w:r>
              <w:t xml:space="preserve">        &lt;id name="id" column="</w:t>
            </w:r>
            <w:proofErr w:type="spellStart"/>
            <w:r>
              <w:t>teacher_id</w:t>
            </w:r>
            <w:proofErr w:type="spellEnd"/>
            <w:r>
              <w:t xml:space="preserve">"&gt;  </w:t>
            </w:r>
          </w:p>
          <w:p w:rsidR="0031121E" w:rsidRDefault="0031121E" w:rsidP="0031121E">
            <w:pPr>
              <w:ind w:left="0"/>
            </w:pPr>
            <w:r>
              <w:t xml:space="preserve">            &lt;generator class="native" /&gt;  </w:t>
            </w:r>
          </w:p>
          <w:p w:rsidR="0031121E" w:rsidRDefault="0031121E" w:rsidP="0031121E">
            <w:pPr>
              <w:ind w:left="0"/>
            </w:pPr>
            <w:r>
              <w:t xml:space="preserve">        &lt;/id&gt;  </w:t>
            </w:r>
          </w:p>
          <w:p w:rsidR="0031121E" w:rsidRDefault="0031121E" w:rsidP="0031121E">
            <w:pPr>
              <w:ind w:left="0"/>
            </w:pPr>
            <w:r>
              <w:t xml:space="preserve">          </w:t>
            </w:r>
          </w:p>
          <w:p w:rsidR="0031121E" w:rsidRDefault="0031121E" w:rsidP="0031121E">
            <w:pPr>
              <w:ind w:left="0"/>
            </w:pPr>
            <w:r>
              <w:t xml:space="preserve">        &lt;property name="name" column="</w:t>
            </w:r>
            <w:proofErr w:type="spellStart"/>
            <w:r>
              <w:t>teacher_name</w:t>
            </w:r>
            <w:proofErr w:type="spellEnd"/>
            <w:r>
              <w:t xml:space="preserve">" /&gt;  </w:t>
            </w:r>
          </w:p>
          <w:p w:rsidR="0031121E" w:rsidRDefault="0031121E" w:rsidP="0031121E">
            <w:pPr>
              <w:ind w:left="0"/>
            </w:pPr>
            <w:r>
              <w:t xml:space="preserve">          </w:t>
            </w:r>
          </w:p>
          <w:p w:rsidR="0031121E" w:rsidRDefault="0031121E" w:rsidP="0031121E">
            <w:pPr>
              <w:ind w:left="0"/>
            </w:pPr>
            <w:r>
              <w:t xml:space="preserve">        &lt;!-- 映射N-N关联实体，两边的table</w:t>
            </w:r>
            <w:r w:rsidR="0085598C">
              <w:t>应该</w:t>
            </w:r>
            <w:r w:rsidR="0085598C">
              <w:rPr>
                <w:rFonts w:hint="eastAsia"/>
              </w:rPr>
              <w:t>一</w:t>
            </w:r>
            <w:r>
              <w:t xml:space="preserve">样 --&gt;  </w:t>
            </w:r>
          </w:p>
          <w:p w:rsidR="0031121E" w:rsidRDefault="0031121E" w:rsidP="0031121E">
            <w:pPr>
              <w:ind w:left="0"/>
            </w:pPr>
            <w:r>
              <w:t xml:space="preserve">        &lt;set name="students" table="</w:t>
            </w:r>
            <w:proofErr w:type="spellStart"/>
            <w:r>
              <w:t>student_teacher</w:t>
            </w:r>
            <w:proofErr w:type="spellEnd"/>
            <w:r>
              <w:t xml:space="preserve">"&gt;  </w:t>
            </w:r>
          </w:p>
          <w:p w:rsidR="0031121E" w:rsidRDefault="0031121E" w:rsidP="0031121E">
            <w:pPr>
              <w:ind w:left="0"/>
            </w:pPr>
            <w:r>
              <w:t xml:space="preserve">            &lt;!-- 映射关联的外键 列--&gt;  </w:t>
            </w:r>
          </w:p>
          <w:p w:rsidR="0031121E" w:rsidRDefault="0031121E" w:rsidP="0031121E">
            <w:pPr>
              <w:ind w:left="0"/>
            </w:pPr>
            <w:r>
              <w:t xml:space="preserve">            &lt;key column="</w:t>
            </w:r>
            <w:proofErr w:type="spellStart"/>
            <w:r>
              <w:t>teacher_id</w:t>
            </w:r>
            <w:proofErr w:type="spellEnd"/>
            <w:r>
              <w:t xml:space="preserve">" /&gt;  </w:t>
            </w:r>
          </w:p>
          <w:p w:rsidR="0031121E" w:rsidRDefault="0031121E" w:rsidP="0031121E">
            <w:pPr>
              <w:ind w:left="0"/>
            </w:pPr>
            <w:r>
              <w:t xml:space="preserve">            &lt;!-- 映射关联类属性 --&gt;  </w:t>
            </w:r>
          </w:p>
          <w:p w:rsidR="0031121E" w:rsidRDefault="0031121E" w:rsidP="0031121E">
            <w:pPr>
              <w:ind w:left="0"/>
            </w:pPr>
            <w:r>
              <w:t xml:space="preserve">            &lt;many-to-many class="Student" column="</w:t>
            </w:r>
            <w:proofErr w:type="spellStart"/>
            <w:r>
              <w:t>student_id</w:t>
            </w:r>
            <w:proofErr w:type="spellEnd"/>
            <w:r>
              <w:t xml:space="preserve">"&gt;&lt;/many-to-many&gt;  </w:t>
            </w:r>
          </w:p>
          <w:p w:rsidR="0031121E" w:rsidRDefault="0031121E" w:rsidP="0031121E">
            <w:pPr>
              <w:ind w:left="0"/>
            </w:pPr>
            <w:r>
              <w:t xml:space="preserve">        &lt;/set&gt;  </w:t>
            </w:r>
          </w:p>
          <w:p w:rsidR="0031121E" w:rsidRDefault="0031121E" w:rsidP="0031121E">
            <w:pPr>
              <w:ind w:left="0"/>
            </w:pPr>
            <w:r>
              <w:t xml:space="preserve">    &lt;/class&gt;  </w:t>
            </w:r>
          </w:p>
          <w:p w:rsidR="0031121E" w:rsidRDefault="0031121E" w:rsidP="0031121E">
            <w:pPr>
              <w:ind w:left="0"/>
              <w:rPr>
                <w:rFonts w:hint="eastAsia"/>
              </w:rPr>
            </w:pPr>
            <w:r>
              <w:t xml:space="preserve">&lt;/hibernate-mapping&gt;  </w:t>
            </w:r>
          </w:p>
          <w:p w:rsidR="0031121E" w:rsidRDefault="0031121E" w:rsidP="0031121E">
            <w:pPr>
              <w:ind w:left="0"/>
              <w:rPr>
                <w:rFonts w:hint="eastAsia"/>
              </w:rPr>
            </w:pPr>
            <w:r w:rsidRPr="0031121E">
              <w:rPr>
                <w:rFonts w:hint="eastAsia"/>
              </w:rPr>
              <w:lastRenderedPageBreak/>
              <w:t>双向</w:t>
            </w:r>
            <w:r w:rsidRPr="0031121E">
              <w:t>N-N关联的双边都需要指定连接表的表名，外键列的列名，所以两个&lt;set.../&gt;元素的table属性的值必须指定且一样。&lt;set.../&gt;元素的两个子元素:&lt;key../&gt;、&lt;many-to-many.../&gt;都必须指定column属性。&lt;key.../&gt;和&lt;many-to-many.../&gt;分别是指定本持久化类、关联类在连接表中的外键列。因此两边的&lt;key.../&gt;和&lt;many-to-many.../&gt;的column属性的值应该是交叉相等。</w:t>
            </w:r>
          </w:p>
          <w:p w:rsidR="0031121E" w:rsidRDefault="0031121E" w:rsidP="0031121E">
            <w:pPr>
              <w:ind w:left="0"/>
            </w:pPr>
          </w:p>
        </w:tc>
      </w:tr>
      <w:tr w:rsidR="00117567" w:rsidTr="0031121E">
        <w:tc>
          <w:tcPr>
            <w:tcW w:w="8388" w:type="dxa"/>
          </w:tcPr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ManyToMany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Session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Transaction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transaction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@Before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 {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Cs w:val="24"/>
              </w:rPr>
              <w:t>创建配置对象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Configuration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config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Configuration().configure();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Cs w:val="24"/>
              </w:rPr>
              <w:t>创建会话工厂对象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config</w:t>
            </w:r>
            <w:r>
              <w:rPr>
                <w:rFonts w:ascii="Consolas" w:hAnsi="Consolas" w:cs="Consolas"/>
                <w:color w:val="000000"/>
                <w:szCs w:val="24"/>
              </w:rPr>
              <w:t>.buildSessionFactory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Cs w:val="24"/>
              </w:rPr>
              <w:t>创建会话对象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sessionFactory</w:t>
            </w:r>
            <w:r>
              <w:rPr>
                <w:rFonts w:ascii="Consolas" w:hAnsi="Consolas" w:cs="Consolas"/>
                <w:color w:val="000000"/>
                <w:szCs w:val="24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Cs w:val="24"/>
              </w:rPr>
              <w:t>开启事务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Cs w:val="24"/>
              </w:rPr>
              <w:t>transaction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szCs w:val="24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@After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destory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 {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Cs w:val="24"/>
              </w:rPr>
              <w:t>提交事务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transaction</w:t>
            </w:r>
            <w:r>
              <w:rPr>
                <w:rFonts w:ascii="Consolas" w:hAnsi="Consolas" w:cs="Consolas"/>
                <w:color w:val="000000"/>
                <w:szCs w:val="24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Cs w:val="24"/>
              </w:rPr>
              <w:t>关闭会话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szCs w:val="24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Cs w:val="24"/>
              </w:rPr>
              <w:t>关闭会话工厂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sessionFactory</w:t>
            </w:r>
            <w:r>
              <w:rPr>
                <w:rFonts w:ascii="Consolas" w:hAnsi="Consolas" w:cs="Consolas"/>
                <w:color w:val="000000"/>
                <w:szCs w:val="24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@Test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many2Many(){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Teacher </w:t>
            </w:r>
            <w:r>
              <w:rPr>
                <w:rFonts w:ascii="Consolas" w:hAnsi="Consolas" w:cs="Consolas"/>
                <w:color w:val="6A3E3E"/>
                <w:szCs w:val="24"/>
              </w:rPr>
              <w:t>teacher1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Teacher();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Cs w:val="24"/>
              </w:rPr>
              <w:t>teacher1</w:t>
            </w:r>
            <w:r>
              <w:rPr>
                <w:rFonts w:ascii="Consolas" w:hAnsi="Consolas" w:cs="Consolas"/>
                <w:color w:val="000000"/>
                <w:szCs w:val="24"/>
              </w:rPr>
              <w:t>.setName(</w:t>
            </w:r>
            <w:r>
              <w:rPr>
                <w:rFonts w:ascii="Consolas" w:hAnsi="Consolas" w:cs="Consolas"/>
                <w:color w:val="2A00FF"/>
                <w:szCs w:val="24"/>
              </w:rPr>
              <w:t>"teacher1"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Teacher </w:t>
            </w:r>
            <w:r>
              <w:rPr>
                <w:rFonts w:ascii="Consolas" w:hAnsi="Consolas" w:cs="Consolas"/>
                <w:color w:val="6A3E3E"/>
                <w:szCs w:val="24"/>
              </w:rPr>
              <w:t>teacher2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Teacher();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Cs w:val="24"/>
              </w:rPr>
              <w:t>teacher2</w:t>
            </w:r>
            <w:r>
              <w:rPr>
                <w:rFonts w:ascii="Consolas" w:hAnsi="Consolas" w:cs="Consolas"/>
                <w:color w:val="000000"/>
                <w:szCs w:val="24"/>
              </w:rPr>
              <w:t>.setName(</w:t>
            </w:r>
            <w:r>
              <w:rPr>
                <w:rFonts w:ascii="Consolas" w:hAnsi="Consolas" w:cs="Consolas"/>
                <w:color w:val="2A00FF"/>
                <w:szCs w:val="24"/>
              </w:rPr>
              <w:t>"teacher2"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Student </w:t>
            </w:r>
            <w:r>
              <w:rPr>
                <w:rFonts w:ascii="Consolas" w:hAnsi="Consolas" w:cs="Consolas"/>
                <w:color w:val="6A3E3E"/>
                <w:szCs w:val="24"/>
              </w:rPr>
              <w:t>student1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Student();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Cs w:val="24"/>
              </w:rPr>
              <w:t>student1</w:t>
            </w:r>
            <w:r>
              <w:rPr>
                <w:rFonts w:ascii="Consolas" w:hAnsi="Consolas" w:cs="Consolas"/>
                <w:color w:val="000000"/>
                <w:szCs w:val="24"/>
              </w:rPr>
              <w:t>.setName(</w:t>
            </w:r>
            <w:r>
              <w:rPr>
                <w:rFonts w:ascii="Consolas" w:hAnsi="Consolas" w:cs="Consolas"/>
                <w:color w:val="2A00FF"/>
                <w:szCs w:val="24"/>
              </w:rPr>
              <w:t>"student1"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lastRenderedPageBreak/>
              <w:t xml:space="preserve">        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Student </w:t>
            </w:r>
            <w:r>
              <w:rPr>
                <w:rFonts w:ascii="Consolas" w:hAnsi="Consolas" w:cs="Consolas"/>
                <w:color w:val="6A3E3E"/>
                <w:szCs w:val="24"/>
              </w:rPr>
              <w:t>student2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Student();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Cs w:val="24"/>
              </w:rPr>
              <w:t>student2</w:t>
            </w:r>
            <w:r>
              <w:rPr>
                <w:rFonts w:ascii="Consolas" w:hAnsi="Consolas" w:cs="Consolas"/>
                <w:color w:val="000000"/>
                <w:szCs w:val="24"/>
              </w:rPr>
              <w:t>.setName(</w:t>
            </w:r>
            <w:r>
              <w:rPr>
                <w:rFonts w:ascii="Consolas" w:hAnsi="Consolas" w:cs="Consolas"/>
                <w:color w:val="2A00FF"/>
                <w:szCs w:val="24"/>
              </w:rPr>
              <w:t>"student2"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Cs w:val="24"/>
              </w:rPr>
              <w:t>建立两者之间的关系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Set&lt;Student&gt;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&lt;Student&gt;();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ss</w:t>
            </w:r>
            <w:r>
              <w:rPr>
                <w:rFonts w:ascii="Consolas" w:hAnsi="Consolas" w:cs="Consolas"/>
                <w:color w:val="000000"/>
                <w:szCs w:val="24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student1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ss</w:t>
            </w:r>
            <w:r>
              <w:rPr>
                <w:rFonts w:ascii="Consolas" w:hAnsi="Consolas" w:cs="Consolas"/>
                <w:color w:val="000000"/>
                <w:szCs w:val="24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student2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Cs w:val="24"/>
              </w:rPr>
              <w:t>teacher1</w:t>
            </w:r>
            <w:r>
              <w:rPr>
                <w:rFonts w:ascii="Consolas" w:hAnsi="Consolas" w:cs="Consolas"/>
                <w:color w:val="000000"/>
                <w:szCs w:val="24"/>
              </w:rPr>
              <w:t>.setStudents(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Cs w:val="24"/>
              </w:rPr>
              <w:t>teacher2</w:t>
            </w:r>
            <w:r>
              <w:rPr>
                <w:rFonts w:ascii="Consolas" w:hAnsi="Consolas" w:cs="Consolas"/>
                <w:color w:val="000000"/>
                <w:szCs w:val="24"/>
              </w:rPr>
              <w:t>.setStudents(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szCs w:val="24"/>
              </w:rPr>
              <w:t>.save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teacher1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szCs w:val="24"/>
              </w:rPr>
              <w:t>.save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teacher2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szCs w:val="24"/>
              </w:rPr>
              <w:t>.save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student1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szCs w:val="24"/>
              </w:rPr>
              <w:t>.save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student2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</w:t>
            </w:r>
          </w:p>
          <w:p w:rsidR="00117567" w:rsidRDefault="00117567" w:rsidP="0011756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    </w:t>
            </w:r>
          </w:p>
          <w:p w:rsidR="00117567" w:rsidRDefault="00117567" w:rsidP="00117567">
            <w:pPr>
              <w:ind w:left="0"/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</w:p>
        </w:tc>
      </w:tr>
    </w:tbl>
    <w:p w:rsidR="007C2F4C" w:rsidRPr="009F6323" w:rsidRDefault="007C2F4C" w:rsidP="009F6323">
      <w:r w:rsidRPr="007C2F4C">
        <w:rPr>
          <w:rFonts w:hint="eastAsia"/>
          <w:color w:val="FF0000"/>
        </w:rPr>
        <w:lastRenderedPageBreak/>
        <w:t>注意</w:t>
      </w:r>
      <w:r w:rsidRPr="007C2F4C">
        <w:rPr>
          <w:rFonts w:hint="eastAsia"/>
        </w:rPr>
        <w:t>：这里只能由一边建立关联关系，就是说只能由</w:t>
      </w:r>
      <w:r w:rsidRPr="007C2F4C">
        <w:t>Student对象建立与Teacher对象的关联或者由</w:t>
      </w:r>
      <w:proofErr w:type="spellStart"/>
      <w:r w:rsidRPr="007C2F4C">
        <w:t>Teachert</w:t>
      </w:r>
      <w:proofErr w:type="spellEnd"/>
      <w:r w:rsidRPr="007C2F4C">
        <w:t>对象建立与Student对象的关联。否则将会出现主键重复错误</w:t>
      </w:r>
    </w:p>
    <w:sectPr w:rsidR="007C2F4C" w:rsidRPr="009F6323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09D" w:rsidRDefault="0094309D" w:rsidP="00215AF4">
      <w:pPr>
        <w:spacing w:after="0"/>
      </w:pPr>
      <w:r>
        <w:separator/>
      </w:r>
    </w:p>
  </w:endnote>
  <w:endnote w:type="continuationSeparator" w:id="0">
    <w:p w:rsidR="0094309D" w:rsidRDefault="0094309D" w:rsidP="00215A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617198"/>
      <w:docPartObj>
        <w:docPartGallery w:val="Page Numbers (Bottom of Page)"/>
        <w:docPartUnique/>
      </w:docPartObj>
    </w:sdtPr>
    <w:sdtContent>
      <w:p w:rsidR="00215AF4" w:rsidRDefault="00FE3768">
        <w:pPr>
          <w:pStyle w:val="Footer"/>
          <w:jc w:val="right"/>
        </w:pPr>
        <w:fldSimple w:instr=" PAGE   \* MERGEFORMAT ">
          <w:r w:rsidR="0021791D">
            <w:rPr>
              <w:noProof/>
            </w:rPr>
            <w:t>4</w:t>
          </w:r>
        </w:fldSimple>
      </w:p>
    </w:sdtContent>
  </w:sdt>
  <w:p w:rsidR="00215AF4" w:rsidRDefault="00215A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09D" w:rsidRDefault="0094309D" w:rsidP="00215AF4">
      <w:pPr>
        <w:spacing w:after="0"/>
      </w:pPr>
      <w:r>
        <w:separator/>
      </w:r>
    </w:p>
  </w:footnote>
  <w:footnote w:type="continuationSeparator" w:id="0">
    <w:p w:rsidR="0094309D" w:rsidRDefault="0094309D" w:rsidP="00215A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15AF4"/>
    <w:rsid w:val="000B3698"/>
    <w:rsid w:val="00117567"/>
    <w:rsid w:val="001B2BA4"/>
    <w:rsid w:val="00215AF4"/>
    <w:rsid w:val="0021791D"/>
    <w:rsid w:val="0031121E"/>
    <w:rsid w:val="0032772D"/>
    <w:rsid w:val="00562410"/>
    <w:rsid w:val="00774632"/>
    <w:rsid w:val="007B61ED"/>
    <w:rsid w:val="007C2F4C"/>
    <w:rsid w:val="008261CD"/>
    <w:rsid w:val="0085598C"/>
    <w:rsid w:val="008B5ACA"/>
    <w:rsid w:val="008C5117"/>
    <w:rsid w:val="00904415"/>
    <w:rsid w:val="0094309D"/>
    <w:rsid w:val="0099619D"/>
    <w:rsid w:val="009D5000"/>
    <w:rsid w:val="009F6323"/>
    <w:rsid w:val="00A273FD"/>
    <w:rsid w:val="00C03A83"/>
    <w:rsid w:val="00D24EDE"/>
    <w:rsid w:val="00D80E2B"/>
    <w:rsid w:val="00DB6FA6"/>
    <w:rsid w:val="00DE6E85"/>
    <w:rsid w:val="00EF3DCE"/>
    <w:rsid w:val="00F04C20"/>
    <w:rsid w:val="00F37F94"/>
    <w:rsid w:val="00F906AD"/>
    <w:rsid w:val="00FE3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AF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AF4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215AF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15AF4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F04C2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21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18</cp:revision>
  <dcterms:created xsi:type="dcterms:W3CDTF">2016-11-18T10:39:00Z</dcterms:created>
  <dcterms:modified xsi:type="dcterms:W3CDTF">2016-11-18T11:01:00Z</dcterms:modified>
</cp:coreProperties>
</file>