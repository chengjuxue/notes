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BE09F0" w:rsidP="00BE09F0">
      <w:pPr>
        <w:pStyle w:val="a3"/>
      </w:pPr>
      <w:r w:rsidRPr="00BE09F0">
        <w:t>JDBC</w:t>
      </w:r>
      <w:r w:rsidRPr="00BE09F0">
        <w:t>基础</w:t>
      </w:r>
    </w:p>
    <w:p w:rsidR="00BE09F0" w:rsidRDefault="00BE09F0" w:rsidP="00813F07">
      <w:pPr>
        <w:ind w:firstLine="360"/>
      </w:pPr>
      <w:r w:rsidRPr="00BE09F0">
        <w:t>JDBC(Java Database Connectivity)代表Java编程语言与数据库连接的标准API,然而JDBC只是接口,JDBC驱动才是真正的接口实现,没有驱动无法完成数据库连接. 每个数据库厂商都有自己的驱动,用来连接自己公司的数据库(如</w:t>
      </w:r>
      <w:proofErr w:type="spellStart"/>
      <w:r w:rsidRPr="00BE09F0">
        <w:t>Oricle</w:t>
      </w:r>
      <w:proofErr w:type="spellEnd"/>
      <w:r w:rsidRPr="00BE09F0">
        <w:t xml:space="preserve">, MySQL, DB2, MS </w:t>
      </w:r>
      <w:proofErr w:type="spellStart"/>
      <w:r w:rsidRPr="00BE09F0">
        <w:t>SQLServer</w:t>
      </w:r>
      <w:proofErr w:type="spellEnd"/>
      <w:r w:rsidRPr="00BE09F0">
        <w:t>).</w:t>
      </w:r>
    </w:p>
    <w:p w:rsidR="00BE09F0" w:rsidRDefault="00BE09F0" w:rsidP="00BE09F0">
      <w:r>
        <w:rPr>
          <w:noProof/>
        </w:rPr>
        <w:drawing>
          <wp:inline distT="0" distB="0" distL="0" distR="0">
            <wp:extent cx="5334000" cy="2009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9F0" w:rsidRDefault="00BE09F0" w:rsidP="00BE09F0">
      <w:r w:rsidRPr="00BE09F0">
        <w:rPr>
          <w:rFonts w:hint="eastAsia"/>
        </w:rPr>
        <w:t>下面我们以</w:t>
      </w:r>
      <w:r w:rsidRPr="00BE09F0">
        <w:t>MySQL为例,JDBC编程大致步骤如下: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BE09F0" w:rsidTr="00BE09F0">
        <w:tc>
          <w:tcPr>
            <w:tcW w:w="8496" w:type="dxa"/>
          </w:tcPr>
          <w:p w:rsidR="002347E3" w:rsidRDefault="002347E3" w:rsidP="002347E3">
            <w:pPr>
              <w:ind w:left="0"/>
            </w:pPr>
            <w:r>
              <w:t>&lt;dependency&gt;</w:t>
            </w:r>
          </w:p>
          <w:p w:rsidR="002347E3" w:rsidRDefault="002347E3" w:rsidP="002347E3">
            <w:pPr>
              <w:ind w:left="0"/>
            </w:pPr>
            <w:r>
              <w:t xml:space="preserve">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2347E3" w:rsidRDefault="002347E3" w:rsidP="002347E3">
            <w:pPr>
              <w:ind w:left="0"/>
            </w:pPr>
            <w:r>
              <w:t xml:space="preserve">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-connector-java&lt;/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2347E3" w:rsidRDefault="002347E3" w:rsidP="002347E3">
            <w:pPr>
              <w:ind w:left="0"/>
            </w:pPr>
            <w:r>
              <w:t xml:space="preserve"> &lt;version&gt;5.1.36&lt;/version&gt;</w:t>
            </w:r>
          </w:p>
          <w:p w:rsidR="002347E3" w:rsidRDefault="002347E3" w:rsidP="002347E3">
            <w:pPr>
              <w:ind w:left="0"/>
            </w:pPr>
            <w:r>
              <w:t>&lt;/dependency&gt;</w:t>
            </w:r>
          </w:p>
          <w:p w:rsidR="002347E3" w:rsidRDefault="002347E3" w:rsidP="002347E3">
            <w:pPr>
              <w:ind w:left="0"/>
            </w:pPr>
            <w:r>
              <w:rPr>
                <w:rFonts w:hint="eastAsia"/>
              </w:rPr>
              <w:t>#</w:t>
            </w:r>
            <w:proofErr w:type="spellStart"/>
            <w:r>
              <w:t>db.properties</w:t>
            </w:r>
            <w:proofErr w:type="spellEnd"/>
          </w:p>
          <w:p w:rsidR="002347E3" w:rsidRPr="002347E3" w:rsidRDefault="002347E3" w:rsidP="002347E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宋体" w:eastAsia="宋体" w:hAnsi="宋体" w:cs="宋体"/>
                <w:color w:val="A9B7C6"/>
                <w:sz w:val="23"/>
                <w:szCs w:val="23"/>
              </w:rPr>
            </w:pPr>
            <w:proofErr w:type="spellStart"/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  <w:shd w:val="clear" w:color="auto" w:fill="344134"/>
              </w:rPr>
              <w:t>jdbc.driver</w:t>
            </w:r>
            <w:proofErr w:type="spellEnd"/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=</w:t>
            </w:r>
            <w:proofErr w:type="spellStart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com.mysql.jdbc.Driver</w:t>
            </w:r>
            <w:proofErr w:type="spellEnd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br/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jdbc.url</w:t>
            </w:r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=</w:t>
            </w:r>
            <w:proofErr w:type="spellStart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jdbc:mysql</w:t>
            </w:r>
            <w:proofErr w:type="spellEnd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://127.0.0.1:3306/</w:t>
            </w:r>
            <w:proofErr w:type="spellStart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mybatis</w:t>
            </w:r>
            <w:proofErr w:type="spellEnd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br/>
            </w:r>
            <w:proofErr w:type="spellStart"/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jdbc.user</w:t>
            </w:r>
            <w:proofErr w:type="spellEnd"/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=</w:t>
            </w:r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root</w:t>
            </w:r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br/>
            </w:r>
            <w:proofErr w:type="spellStart"/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jdbc.password</w:t>
            </w:r>
            <w:proofErr w:type="spellEnd"/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=</w:t>
            </w:r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123456</w:t>
            </w:r>
          </w:p>
          <w:p w:rsidR="002347E3" w:rsidRPr="002347E3" w:rsidRDefault="002347E3" w:rsidP="002347E3">
            <w:pPr>
              <w:ind w:left="0"/>
            </w:pPr>
          </w:p>
          <w:p w:rsidR="002347E3" w:rsidRPr="002347E3" w:rsidRDefault="002347E3" w:rsidP="002347E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宋体" w:eastAsia="宋体" w:hAnsi="宋体" w:cs="宋体"/>
                <w:color w:val="A9B7C6"/>
                <w:sz w:val="23"/>
                <w:szCs w:val="23"/>
              </w:rPr>
            </w:pP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public static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Connection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FFC66D"/>
                <w:sz w:val="23"/>
                <w:szCs w:val="23"/>
              </w:rPr>
              <w:t>getConnection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(String file) {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try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{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Properties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new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Properties()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properties.load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ClassLoader.</w:t>
            </w:r>
            <w:r w:rsidRPr="002347E3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getSystemResourceAsStream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(file))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Class.</w:t>
            </w:r>
            <w:r w:rsidRPr="002347E3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forName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properties.getProperty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proofErr w:type="spellStart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jdbc.driver</w:t>
            </w:r>
            <w:proofErr w:type="spellEnd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String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url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properties.getProperty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"jdbc.url"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String username =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properties.getProperty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proofErr w:type="spellStart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jdbc.user</w:t>
            </w:r>
            <w:proofErr w:type="spellEnd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lastRenderedPageBreak/>
              <w:t xml:space="preserve">       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String password =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properties.getProperty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proofErr w:type="spellStart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jdbc.password</w:t>
            </w:r>
            <w:proofErr w:type="spellEnd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return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DriverManager.</w:t>
            </w:r>
            <w:r w:rsidRPr="002347E3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getConnection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url</w:t>
            </w:r>
            <w:proofErr w:type="spellEnd"/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,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username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,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password)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} 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catch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(Exception e) {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e.printStackTrace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return null;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>}</w:t>
            </w:r>
          </w:p>
          <w:p w:rsidR="002347E3" w:rsidRPr="002347E3" w:rsidRDefault="002347E3" w:rsidP="002347E3">
            <w:pPr>
              <w:ind w:left="0"/>
            </w:pPr>
          </w:p>
          <w:p w:rsidR="00BE09F0" w:rsidRPr="002347E3" w:rsidRDefault="002347E3" w:rsidP="002347E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宋体" w:eastAsia="宋体" w:hAnsi="宋体" w:cs="宋体"/>
                <w:color w:val="A9B7C6"/>
                <w:sz w:val="23"/>
                <w:szCs w:val="23"/>
              </w:rPr>
            </w:pPr>
            <w:r w:rsidRPr="002347E3">
              <w:rPr>
                <w:rFonts w:ascii="宋体" w:eastAsia="宋体" w:hAnsi="宋体" w:cs="宋体" w:hint="eastAsia"/>
                <w:color w:val="BBB529"/>
                <w:sz w:val="23"/>
                <w:szCs w:val="23"/>
              </w:rPr>
              <w:t>@Test</w:t>
            </w:r>
            <w:r w:rsidRPr="002347E3">
              <w:rPr>
                <w:rFonts w:ascii="宋体" w:eastAsia="宋体" w:hAnsi="宋体" w:cs="宋体" w:hint="eastAsia"/>
                <w:color w:val="BBB529"/>
                <w:sz w:val="23"/>
                <w:szCs w:val="23"/>
              </w:rPr>
              <w:br/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public void </w:t>
            </w:r>
            <w:r w:rsidRPr="002347E3">
              <w:rPr>
                <w:rFonts w:ascii="宋体" w:eastAsia="宋体" w:hAnsi="宋体" w:cs="宋体" w:hint="eastAsia"/>
                <w:color w:val="FFC66D"/>
                <w:sz w:val="23"/>
                <w:szCs w:val="23"/>
              </w:rPr>
              <w:t>test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() 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throws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Exception {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</w:t>
            </w:r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//1. 获取连接</w:t>
            </w:r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br/>
              <w:t xml:space="preserve">   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Connection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2347E3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getConnection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proofErr w:type="spellStart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db.properties</w:t>
            </w:r>
            <w:proofErr w:type="spellEnd"/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//2. 通过 Statement 执行SQL</w:t>
            </w:r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br/>
              <w:t xml:space="preserve">   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Statement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statement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connection.createStatement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//3. 执行</w:t>
            </w:r>
            <w:proofErr w:type="spellStart"/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sql</w:t>
            </w:r>
            <w:proofErr w:type="spellEnd"/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，返回结果集</w:t>
            </w:r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br/>
              <w:t xml:space="preserve">   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ResultSet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result =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statement.executeQuery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 xml:space="preserve">"SELECT </w:t>
            </w:r>
            <w:r w:rsidRPr="002347E3">
              <w:rPr>
                <w:rFonts w:ascii="宋体" w:eastAsia="宋体" w:hAnsi="宋体" w:cs="宋体" w:hint="eastAsia"/>
                <w:color w:val="FFC66D"/>
                <w:sz w:val="23"/>
                <w:szCs w:val="23"/>
              </w:rPr>
              <w:t>*</w:t>
            </w:r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 xml:space="preserve"> FROM employee"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int</w:t>
            </w:r>
            <w:proofErr w:type="spellEnd"/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columnCount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result.getMetaData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().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getColumnCount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//4. 处理结果集</w:t>
            </w:r>
            <w:r w:rsidRPr="002347E3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br/>
              <w:t xml:space="preserve">    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while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result.next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()) {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for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int</w:t>
            </w:r>
            <w:proofErr w:type="spellEnd"/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i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r w:rsidRPr="002347E3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1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;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i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&lt;=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columnCount</w:t>
            </w:r>
            <w:proofErr w:type="spellEnd"/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;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++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i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 {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   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System.</w:t>
            </w:r>
            <w:r w:rsidRPr="002347E3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out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.printf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"%s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\t</w:t>
            </w:r>
            <w:r w:rsidRPr="002347E3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,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result.getObject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i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System.</w:t>
            </w:r>
            <w:r w:rsidRPr="002347E3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out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.println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statement.close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connection.close</w:t>
            </w:r>
            <w:proofErr w:type="spellEnd"/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2347E3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</w:r>
            <w:r w:rsidRPr="002347E3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</w:p>
        </w:tc>
      </w:tr>
    </w:tbl>
    <w:p w:rsidR="00BE09F0" w:rsidRDefault="00BE09F0" w:rsidP="00396E58">
      <w:pPr>
        <w:ind w:left="0"/>
      </w:pPr>
    </w:p>
    <w:p w:rsidR="00E75FEF" w:rsidRDefault="00E75FEF" w:rsidP="00E75FEF">
      <w:pPr>
        <w:pStyle w:val="1"/>
      </w:pPr>
      <w:r>
        <w:rPr>
          <w:rFonts w:hint="eastAsia"/>
        </w:rPr>
        <w:t>数据库连接</w:t>
      </w:r>
    </w:p>
    <w:p w:rsidR="00BE09F0" w:rsidRDefault="00DF0878" w:rsidP="007B7EFE">
      <w:pPr>
        <w:pStyle w:val="2"/>
      </w:pPr>
      <w:r>
        <w:rPr>
          <w:rFonts w:hint="eastAsia"/>
        </w:rPr>
        <w:t>获取</w:t>
      </w:r>
      <w:r>
        <w:t>连接</w:t>
      </w:r>
      <w:r>
        <w:rPr>
          <w:rFonts w:hint="eastAsia"/>
        </w:rPr>
        <w:t>(</w:t>
      </w:r>
      <w:proofErr w:type="spellStart"/>
      <w:r w:rsidRPr="00BE09F0">
        <w:t>DriverManger</w:t>
      </w:r>
      <w:proofErr w:type="spellEnd"/>
      <w:r>
        <w:rPr>
          <w:rFonts w:hint="eastAsia"/>
        </w:rPr>
        <w:t>)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2E3196" w:rsidTr="002E3196">
        <w:tc>
          <w:tcPr>
            <w:tcW w:w="8856" w:type="dxa"/>
          </w:tcPr>
          <w:p w:rsidR="00DF0878" w:rsidRPr="007B7EFE" w:rsidRDefault="007B7EFE" w:rsidP="00DF0878">
            <w:pPr>
              <w:ind w:left="0"/>
              <w:rPr>
                <w:b/>
              </w:rPr>
            </w:pPr>
            <w:r w:rsidRPr="007B7EFE">
              <w:rPr>
                <w:rFonts w:hint="eastAsia"/>
                <w:b/>
              </w:rPr>
              <w:t>#</w:t>
            </w:r>
            <w:r w:rsidRPr="007B7EFE">
              <w:rPr>
                <w:b/>
              </w:rPr>
              <w:t>JDBC规定: 驱动类在被加载时,需要主动把自己注册到</w:t>
            </w:r>
            <w:proofErr w:type="spellStart"/>
            <w:r w:rsidRPr="007B7EFE">
              <w:rPr>
                <w:b/>
              </w:rPr>
              <w:t>DriverManger</w:t>
            </w:r>
            <w:proofErr w:type="spellEnd"/>
            <w:r w:rsidRPr="007B7EFE">
              <w:rPr>
                <w:b/>
              </w:rPr>
              <w:t>中:</w:t>
            </w:r>
            <w:r w:rsidRPr="007B7EFE">
              <w:rPr>
                <w:rFonts w:hint="eastAsia"/>
                <w:b/>
              </w:rPr>
              <w:t>)</w:t>
            </w:r>
          </w:p>
          <w:p w:rsidR="00DF0878" w:rsidRDefault="00DF0878" w:rsidP="00DF0878">
            <w:pPr>
              <w:ind w:left="0"/>
            </w:pPr>
            <w:r>
              <w:t xml:space="preserve">public class Driver extends </w:t>
            </w:r>
            <w:proofErr w:type="spellStart"/>
            <w:r>
              <w:t>NonRegisteringDriver</w:t>
            </w:r>
            <w:proofErr w:type="spellEnd"/>
            <w:r>
              <w:t xml:space="preserve"> implements </w:t>
            </w:r>
            <w:proofErr w:type="spellStart"/>
            <w:r>
              <w:t>java.sql.Driver</w:t>
            </w:r>
            <w:proofErr w:type="spellEnd"/>
            <w:r>
              <w:t xml:space="preserve"> {</w:t>
            </w:r>
          </w:p>
          <w:p w:rsidR="00DF0878" w:rsidRDefault="00DF0878" w:rsidP="00DF0878">
            <w:pPr>
              <w:ind w:left="0"/>
            </w:pPr>
            <w:r>
              <w:t xml:space="preserve">    public Driver() throws </w:t>
            </w:r>
            <w:proofErr w:type="spellStart"/>
            <w:r>
              <w:t>SQLException</w:t>
            </w:r>
            <w:proofErr w:type="spellEnd"/>
            <w:r>
              <w:t xml:space="preserve"> {</w:t>
            </w:r>
          </w:p>
          <w:p w:rsidR="00DF0878" w:rsidRDefault="00E51643" w:rsidP="00DF0878">
            <w:pPr>
              <w:ind w:left="0"/>
            </w:pPr>
            <w:r>
              <w:t xml:space="preserve">    }</w:t>
            </w:r>
          </w:p>
          <w:p w:rsidR="00DF0878" w:rsidRDefault="00DF0878" w:rsidP="00DF0878">
            <w:pPr>
              <w:ind w:left="0"/>
            </w:pPr>
            <w:r>
              <w:t xml:space="preserve">    static {</w:t>
            </w:r>
          </w:p>
          <w:p w:rsidR="00DF0878" w:rsidRDefault="00DF0878" w:rsidP="00DF0878">
            <w:pPr>
              <w:ind w:left="0"/>
            </w:pPr>
            <w:r>
              <w:lastRenderedPageBreak/>
              <w:t xml:space="preserve">        try {</w:t>
            </w:r>
          </w:p>
          <w:p w:rsidR="00DF0878" w:rsidRDefault="00DF0878" w:rsidP="00DF0878">
            <w:pPr>
              <w:ind w:left="0"/>
            </w:pPr>
            <w:r>
              <w:t xml:space="preserve">            </w:t>
            </w:r>
            <w:proofErr w:type="spellStart"/>
            <w:r>
              <w:t>DriverManager.registerDriver</w:t>
            </w:r>
            <w:proofErr w:type="spellEnd"/>
            <w:r>
              <w:t>(new Driver());</w:t>
            </w:r>
          </w:p>
          <w:p w:rsidR="00DF0878" w:rsidRDefault="00DF0878" w:rsidP="00DF0878">
            <w:pPr>
              <w:ind w:left="0"/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var1) {</w:t>
            </w:r>
          </w:p>
          <w:p w:rsidR="00DF0878" w:rsidRDefault="00DF0878" w:rsidP="00DF0878">
            <w:pPr>
              <w:ind w:left="0"/>
            </w:pPr>
            <w:r>
              <w:t xml:space="preserve">            </w:t>
            </w:r>
            <w:proofErr w:type="gramStart"/>
            <w:r>
              <w:t>throw</w:t>
            </w:r>
            <w:proofErr w:type="gramEnd"/>
            <w:r>
              <w:t xml:space="preserve"> new </w:t>
            </w:r>
            <w:proofErr w:type="spellStart"/>
            <w:r>
              <w:t>RuntimeException</w:t>
            </w:r>
            <w:proofErr w:type="spellEnd"/>
            <w:r>
              <w:t>("Can't register driver!");</w:t>
            </w:r>
          </w:p>
          <w:p w:rsidR="00DF0878" w:rsidRDefault="00DF0878" w:rsidP="00DF0878">
            <w:pPr>
              <w:ind w:left="0"/>
            </w:pPr>
            <w:r>
              <w:t xml:space="preserve">        }</w:t>
            </w:r>
          </w:p>
          <w:p w:rsidR="002E3196" w:rsidRPr="00BE09F0" w:rsidRDefault="00DF0878" w:rsidP="00DF0878">
            <w:pPr>
              <w:ind w:left="0"/>
            </w:pPr>
            <w:r>
              <w:t xml:space="preserve">    }</w:t>
            </w:r>
          </w:p>
          <w:p w:rsidR="002E3196" w:rsidRDefault="002E3196" w:rsidP="00BE09F0">
            <w:pPr>
              <w:ind w:left="0"/>
            </w:pPr>
            <w:r w:rsidRPr="002E3196">
              <w:rPr>
                <w:rFonts w:hint="eastAsia"/>
              </w:rPr>
              <w:t>代码显示</w:t>
            </w:r>
            <w:r w:rsidRPr="002E3196">
              <w:t>:只要去加载</w:t>
            </w:r>
            <w:proofErr w:type="spellStart"/>
            <w:r w:rsidRPr="002E3196">
              <w:t>com.mysql.jdbc.Driver</w:t>
            </w:r>
            <w:proofErr w:type="spellEnd"/>
            <w:proofErr w:type="gramStart"/>
            <w:r w:rsidRPr="002E3196">
              <w:t>类那么</w:t>
            </w:r>
            <w:proofErr w:type="gramEnd"/>
            <w:r w:rsidRPr="002E3196">
              <w:t>就会执行static块, 从而把</w:t>
            </w:r>
            <w:proofErr w:type="spellStart"/>
            <w:r w:rsidRPr="002E3196">
              <w:t>com.mysql.jdbc.Driver</w:t>
            </w:r>
            <w:proofErr w:type="spellEnd"/>
            <w:r w:rsidRPr="002E3196">
              <w:t>注册到</w:t>
            </w:r>
            <w:proofErr w:type="spellStart"/>
            <w:r w:rsidRPr="002E3196">
              <w:t>DriverManager</w:t>
            </w:r>
            <w:proofErr w:type="spellEnd"/>
            <w:r w:rsidRPr="002E3196">
              <w:t>中.</w:t>
            </w:r>
          </w:p>
          <w:p w:rsidR="002E3196" w:rsidRDefault="002E3196" w:rsidP="00BE09F0">
            <w:pPr>
              <w:ind w:left="0"/>
            </w:pPr>
          </w:p>
          <w:p w:rsidR="002E3196" w:rsidRPr="007C14F6" w:rsidRDefault="002E3196" w:rsidP="002E3196">
            <w:pPr>
              <w:ind w:left="0"/>
              <w:rPr>
                <w:b/>
              </w:rPr>
            </w:pPr>
            <w:proofErr w:type="spellStart"/>
            <w:r w:rsidRPr="002E3196">
              <w:t>j</w:t>
            </w:r>
            <w:r w:rsidRPr="007C14F6">
              <w:rPr>
                <w:b/>
              </w:rPr>
              <w:t>ava.sql.DriverManager</w:t>
            </w:r>
            <w:proofErr w:type="spellEnd"/>
            <w:r w:rsidRPr="007C14F6">
              <w:rPr>
                <w:b/>
              </w:rPr>
              <w:t>是用于管理JDBC驱动的服务类,其主要功能是获取Connection对象:</w:t>
            </w:r>
          </w:p>
          <w:p w:rsidR="002E3196" w:rsidRPr="002E3196" w:rsidRDefault="002E3196" w:rsidP="002E3196">
            <w:pPr>
              <w:pStyle w:val="a5"/>
              <w:numPr>
                <w:ilvl w:val="0"/>
                <w:numId w:val="16"/>
              </w:numPr>
            </w:pPr>
            <w:r w:rsidRPr="002E3196">
              <w:t xml:space="preserve">static Connection </w:t>
            </w:r>
            <w:proofErr w:type="spellStart"/>
            <w:r w:rsidRPr="002E3196">
              <w:t>getConnection</w:t>
            </w:r>
            <w:proofErr w:type="spellEnd"/>
            <w:r w:rsidRPr="002E3196">
              <w:t xml:space="preserve">(String </w:t>
            </w:r>
            <w:proofErr w:type="spellStart"/>
            <w:r w:rsidRPr="002E3196">
              <w:t>url</w:t>
            </w:r>
            <w:proofErr w:type="spellEnd"/>
            <w:r w:rsidRPr="002E3196">
              <w:t>, Properties info)</w:t>
            </w:r>
          </w:p>
          <w:p w:rsidR="002E3196" w:rsidRPr="002E3196" w:rsidRDefault="002E3196" w:rsidP="002E3196">
            <w:pPr>
              <w:pStyle w:val="a5"/>
              <w:numPr>
                <w:ilvl w:val="0"/>
                <w:numId w:val="16"/>
              </w:numPr>
            </w:pPr>
            <w:r w:rsidRPr="002E3196">
              <w:t xml:space="preserve">static Connection </w:t>
            </w:r>
            <w:proofErr w:type="spellStart"/>
            <w:r w:rsidRPr="002E3196">
              <w:t>getConnection</w:t>
            </w:r>
            <w:proofErr w:type="spellEnd"/>
            <w:r w:rsidRPr="002E3196">
              <w:t xml:space="preserve">(String </w:t>
            </w:r>
            <w:proofErr w:type="spellStart"/>
            <w:r w:rsidRPr="002E3196">
              <w:t>url</w:t>
            </w:r>
            <w:proofErr w:type="spellEnd"/>
            <w:r w:rsidRPr="002E3196">
              <w:t>, String user, String password)</w:t>
            </w:r>
          </w:p>
          <w:p w:rsidR="002E3196" w:rsidRDefault="002E3196" w:rsidP="002E3196">
            <w:pPr>
              <w:ind w:left="0"/>
            </w:pPr>
            <w:r>
              <w:rPr>
                <w:rFonts w:hint="eastAsia"/>
              </w:rPr>
              <w:t>另</w:t>
            </w:r>
            <w:r>
              <w:t xml:space="preserve">: 还可以在获取Connection的URL中设置参数,如: </w:t>
            </w:r>
            <w:proofErr w:type="spellStart"/>
            <w:r>
              <w:t>jdbc:mysql</w:t>
            </w:r>
            <w:proofErr w:type="spellEnd"/>
            <w:r>
              <w:t>://</w:t>
            </w:r>
            <w:proofErr w:type="spellStart"/>
            <w:r>
              <w:t>host:port</w:t>
            </w:r>
            <w:proofErr w:type="spellEnd"/>
            <w:r>
              <w:t>/database？</w:t>
            </w:r>
            <w:proofErr w:type="spellStart"/>
            <w:r>
              <w:t>useUnicode</w:t>
            </w:r>
            <w:proofErr w:type="spellEnd"/>
            <w:r>
              <w:t>=</w:t>
            </w:r>
            <w:proofErr w:type="spellStart"/>
            <w:r>
              <w:t>true&amp;characterEncoding</w:t>
            </w:r>
            <w:proofErr w:type="spellEnd"/>
            <w:r>
              <w:t>=UTF8</w:t>
            </w:r>
          </w:p>
          <w:p w:rsidR="002E3196" w:rsidRDefault="002E3196" w:rsidP="002E3196">
            <w:pPr>
              <w:ind w:left="0"/>
            </w:pPr>
            <w:proofErr w:type="spellStart"/>
            <w:r>
              <w:t>useUnicode</w:t>
            </w:r>
            <w:proofErr w:type="spellEnd"/>
            <w:r>
              <w:t>=</w:t>
            </w:r>
            <w:proofErr w:type="spellStart"/>
            <w:r>
              <w:t>true&amp;characterEncoding</w:t>
            </w:r>
            <w:proofErr w:type="spellEnd"/>
            <w:r>
              <w:t>=UTF8指定连接数据库的过程中使用Unicode字符集/UTF-8编码;</w:t>
            </w:r>
          </w:p>
          <w:p w:rsidR="00FD5754" w:rsidRDefault="00FD5754" w:rsidP="002E3196">
            <w:pPr>
              <w:ind w:left="0"/>
            </w:pPr>
          </w:p>
        </w:tc>
      </w:tr>
    </w:tbl>
    <w:p w:rsidR="002E3196" w:rsidRDefault="002E3196" w:rsidP="00BE09F0"/>
    <w:p w:rsidR="002E3196" w:rsidRDefault="002E3196" w:rsidP="002E3196">
      <w:pPr>
        <w:pStyle w:val="2"/>
      </w:pPr>
      <w:r w:rsidRPr="002E3196">
        <w:t>Connection</w:t>
      </w:r>
      <w:r w:rsidR="006E27DF">
        <w:t xml:space="preserve"> API</w:t>
      </w:r>
    </w:p>
    <w:p w:rsidR="002E3196" w:rsidRDefault="002E3196" w:rsidP="002E3196">
      <w:proofErr w:type="spellStart"/>
      <w:r w:rsidRPr="002E3196">
        <w:t>java.sql.Connection</w:t>
      </w:r>
      <w:proofErr w:type="spellEnd"/>
      <w:r w:rsidRPr="002E3196">
        <w:t>代表数据库连接,每个Connection代表一个物理连接会话, 该接口提供如下创建Statement的方法, 只有获取Statement之后才可执行SQL语句</w:t>
      </w:r>
      <w:r>
        <w:rPr>
          <w:rFonts w:hint="eastAsia"/>
        </w:rPr>
        <w:t>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  <w:gridCol w:w="2936"/>
      </w:tblGrid>
      <w:tr w:rsidR="00396E58" w:rsidTr="00396E58">
        <w:tc>
          <w:tcPr>
            <w:tcW w:w="5560" w:type="dxa"/>
          </w:tcPr>
          <w:p w:rsidR="00396E58" w:rsidRDefault="00396E58" w:rsidP="00396E58">
            <w:pPr>
              <w:ind w:left="0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936" w:type="dxa"/>
          </w:tcPr>
          <w:p w:rsidR="00396E58" w:rsidRDefault="00396E58" w:rsidP="00396E58">
            <w:pPr>
              <w:ind w:left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96E58" w:rsidTr="00396E58">
        <w:tc>
          <w:tcPr>
            <w:tcW w:w="5560" w:type="dxa"/>
          </w:tcPr>
          <w:p w:rsidR="00396E58" w:rsidRPr="00FD5754" w:rsidRDefault="00396E58" w:rsidP="002E3196">
            <w:pPr>
              <w:ind w:left="0"/>
              <w:rPr>
                <w:rFonts w:ascii="Consolas" w:eastAsiaTheme="minorEastAsia" w:hAnsi="Consolas" w:cs="Consolas"/>
                <w:color w:val="000000"/>
                <w:sz w:val="21"/>
              </w:rPr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 xml:space="preserve">Statement </w:t>
            </w:r>
            <w:proofErr w:type="spellStart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createStatement</w:t>
            </w:r>
            <w:proofErr w:type="spellEnd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  <w:sz w:val="21"/>
              </w:rPr>
              <w:br/>
            </w:r>
            <w:proofErr w:type="spellStart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reparedStatement</w:t>
            </w:r>
            <w:proofErr w:type="spellEnd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prepareStatement</w:t>
            </w:r>
            <w:proofErr w:type="spellEnd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 xml:space="preserve">(String </w:t>
            </w:r>
            <w:proofErr w:type="spellStart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sql</w:t>
            </w:r>
            <w:proofErr w:type="spellEnd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21"/>
              </w:rPr>
              <w:br/>
            </w:r>
            <w:proofErr w:type="spellStart"/>
            <w:r w:rsidR="00FD5754" w:rsidRPr="002E3196">
              <w:rPr>
                <w:rFonts w:ascii="Consolas" w:eastAsia="Times New Roman" w:hAnsi="Consolas" w:cs="Consolas"/>
                <w:color w:val="000000"/>
                <w:sz w:val="21"/>
              </w:rPr>
              <w:t>CallableStatement</w:t>
            </w:r>
            <w:proofErr w:type="spellEnd"/>
            <w:r w:rsidR="00FD5754" w:rsidRPr="002E3196">
              <w:rPr>
                <w:rFonts w:ascii="Consolas" w:eastAsia="Times New Roman" w:hAnsi="Consolas" w:cs="Consolas"/>
                <w:color w:val="000000"/>
                <w:sz w:val="21"/>
              </w:rPr>
              <w:t xml:space="preserve"> </w:t>
            </w:r>
            <w:proofErr w:type="spellStart"/>
            <w:r w:rsidR="00FD5754" w:rsidRPr="002E3196">
              <w:rPr>
                <w:rFonts w:ascii="Consolas" w:eastAsia="Times New Roman" w:hAnsi="Consolas" w:cs="Consolas"/>
                <w:color w:val="000000"/>
                <w:sz w:val="21"/>
              </w:rPr>
              <w:t>prepareCall</w:t>
            </w:r>
            <w:proofErr w:type="spellEnd"/>
            <w:r w:rsidR="00FD5754" w:rsidRPr="002E3196">
              <w:rPr>
                <w:rFonts w:ascii="Consolas" w:eastAsia="Times New Roman" w:hAnsi="Consolas" w:cs="Consolas"/>
                <w:color w:val="000000"/>
                <w:sz w:val="21"/>
              </w:rPr>
              <w:t xml:space="preserve">(String </w:t>
            </w:r>
            <w:proofErr w:type="spellStart"/>
            <w:r w:rsidR="00FD5754" w:rsidRPr="002E3196">
              <w:rPr>
                <w:rFonts w:ascii="Consolas" w:eastAsia="Times New Roman" w:hAnsi="Consolas" w:cs="Consolas"/>
                <w:color w:val="000000"/>
                <w:sz w:val="21"/>
              </w:rPr>
              <w:t>sql</w:t>
            </w:r>
            <w:proofErr w:type="spellEnd"/>
            <w:r w:rsidR="00FD5754" w:rsidRPr="002E3196">
              <w:rPr>
                <w:rFonts w:ascii="Consolas" w:eastAsia="Times New Roman" w:hAnsi="Consolas" w:cs="Consolas"/>
                <w:color w:val="000000"/>
                <w:sz w:val="21"/>
              </w:rPr>
              <w:t>)</w:t>
            </w:r>
          </w:p>
        </w:tc>
        <w:tc>
          <w:tcPr>
            <w:tcW w:w="2936" w:type="dxa"/>
          </w:tcPr>
          <w:p w:rsidR="00396E58" w:rsidRPr="00FD5754" w:rsidRDefault="00FD5754" w:rsidP="002E3196">
            <w:pPr>
              <w:ind w:left="0"/>
            </w:pPr>
            <w:r>
              <w:rPr>
                <w:rFonts w:hint="eastAsia"/>
              </w:rPr>
              <w:t>创建</w:t>
            </w:r>
            <w:r>
              <w:t>不同statement对象</w:t>
            </w:r>
          </w:p>
        </w:tc>
      </w:tr>
      <w:tr w:rsidR="00396E58" w:rsidTr="00396E58">
        <w:tc>
          <w:tcPr>
            <w:tcW w:w="5560" w:type="dxa"/>
          </w:tcPr>
          <w:p w:rsidR="00396E58" w:rsidRDefault="00FD5754" w:rsidP="002E3196">
            <w:pPr>
              <w:ind w:left="0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 xml:space="preserve">void </w:t>
            </w:r>
            <w:proofErr w:type="spellStart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setTransactionIsolation</w:t>
            </w:r>
            <w:proofErr w:type="spellEnd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(</w:t>
            </w:r>
            <w:proofErr w:type="spellStart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int</w:t>
            </w:r>
            <w:proofErr w:type="spellEnd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 xml:space="preserve"> level)</w:t>
            </w:r>
          </w:p>
          <w:p w:rsidR="00FD5754" w:rsidRDefault="00FD5754" w:rsidP="002E3196">
            <w:pPr>
              <w:ind w:left="0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 xml:space="preserve">void </w:t>
            </w:r>
            <w:proofErr w:type="spellStart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setAutoCommit</w:t>
            </w:r>
            <w:proofErr w:type="spellEnd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(</w:t>
            </w:r>
            <w:proofErr w:type="spellStart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boolean</w:t>
            </w:r>
            <w:proofErr w:type="spellEnd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autoCommit</w:t>
            </w:r>
            <w:proofErr w:type="spellEnd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)</w:t>
            </w:r>
          </w:p>
          <w:p w:rsidR="00FD5754" w:rsidRDefault="00FD5754" w:rsidP="002E3196">
            <w:pPr>
              <w:ind w:left="0"/>
              <w:rPr>
                <w:rFonts w:ascii="Consolas" w:eastAsia="Times New Roman" w:hAnsi="Consolas" w:cs="Consolas"/>
                <w:color w:val="000000"/>
                <w:sz w:val="21"/>
              </w:rPr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void rollback()</w:t>
            </w:r>
          </w:p>
          <w:p w:rsidR="00FD5754" w:rsidRDefault="00FD5754" w:rsidP="002E3196">
            <w:pPr>
              <w:ind w:left="0"/>
            </w:pP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void rollback(</w:t>
            </w:r>
            <w:proofErr w:type="spellStart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Savepoint</w:t>
            </w:r>
            <w:proofErr w:type="spellEnd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savepoint</w:t>
            </w:r>
            <w:proofErr w:type="spellEnd"/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sz w:val="21"/>
              </w:rPr>
              <w:br/>
            </w:r>
            <w:r w:rsidRPr="002E3196">
              <w:rPr>
                <w:rFonts w:ascii="Consolas" w:eastAsia="Times New Roman" w:hAnsi="Consolas" w:cs="Consolas"/>
                <w:color w:val="000000"/>
                <w:sz w:val="21"/>
              </w:rPr>
              <w:lastRenderedPageBreak/>
              <w:t>void commit()</w:t>
            </w:r>
          </w:p>
        </w:tc>
        <w:tc>
          <w:tcPr>
            <w:tcW w:w="2936" w:type="dxa"/>
          </w:tcPr>
          <w:p w:rsidR="00396E58" w:rsidRDefault="00FD5754" w:rsidP="002E3196">
            <w:pPr>
              <w:ind w:left="0"/>
            </w:pPr>
            <w:r>
              <w:rPr>
                <w:rFonts w:hint="eastAsia"/>
              </w:rPr>
              <w:lastRenderedPageBreak/>
              <w:t>设置</w:t>
            </w:r>
            <w:r>
              <w:t>事务的隔离级别，是否自动提交事务，</w:t>
            </w:r>
            <w:proofErr w:type="gramStart"/>
            <w:r>
              <w:t>事务回</w:t>
            </w:r>
            <w:r>
              <w:lastRenderedPageBreak/>
              <w:t>滚和</w:t>
            </w:r>
            <w:proofErr w:type="gramEnd"/>
            <w:r>
              <w:t>事务提交</w:t>
            </w:r>
          </w:p>
        </w:tc>
      </w:tr>
      <w:tr w:rsidR="0033289F" w:rsidTr="00396E58">
        <w:tc>
          <w:tcPr>
            <w:tcW w:w="5560" w:type="dxa"/>
          </w:tcPr>
          <w:p w:rsidR="0033289F" w:rsidRPr="002E3196" w:rsidRDefault="0033289F" w:rsidP="002E3196">
            <w:pPr>
              <w:ind w:left="0"/>
              <w:rPr>
                <w:rFonts w:ascii="Consolas" w:eastAsia="Times New Roman" w:hAnsi="Consolas" w:cs="Consolas"/>
                <w:color w:val="000000"/>
                <w:sz w:val="21"/>
              </w:rPr>
            </w:pPr>
            <w:proofErr w:type="spellStart"/>
            <w:r w:rsidRPr="0033289F">
              <w:rPr>
                <w:rFonts w:ascii="Consolas" w:eastAsia="Times New Roman" w:hAnsi="Consolas" w:cs="Consolas"/>
                <w:color w:val="000000"/>
                <w:sz w:val="21"/>
              </w:rPr>
              <w:lastRenderedPageBreak/>
              <w:t>DatabaseMetaData</w:t>
            </w:r>
            <w:proofErr w:type="spellEnd"/>
            <w:r w:rsidRPr="0033289F">
              <w:rPr>
                <w:rFonts w:ascii="Consolas" w:eastAsia="Times New Roman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33289F">
              <w:rPr>
                <w:rFonts w:ascii="Consolas" w:eastAsia="Times New Roman" w:hAnsi="Consolas" w:cs="Consolas"/>
                <w:color w:val="000000"/>
                <w:sz w:val="21"/>
              </w:rPr>
              <w:t>getMetaData</w:t>
            </w:r>
            <w:proofErr w:type="spellEnd"/>
            <w:r w:rsidRPr="0033289F">
              <w:rPr>
                <w:rFonts w:ascii="Consolas" w:eastAsia="Times New Roman" w:hAnsi="Consolas" w:cs="Consolas"/>
                <w:color w:val="000000"/>
                <w:sz w:val="21"/>
              </w:rPr>
              <w:t>()</w:t>
            </w:r>
          </w:p>
        </w:tc>
        <w:tc>
          <w:tcPr>
            <w:tcW w:w="2936" w:type="dxa"/>
          </w:tcPr>
          <w:p w:rsidR="0033289F" w:rsidRDefault="0033289F" w:rsidP="002E3196">
            <w:pPr>
              <w:ind w:left="0"/>
            </w:pPr>
            <w:r>
              <w:rPr>
                <w:rFonts w:hint="eastAsia"/>
              </w:rPr>
              <w:t>返回</w:t>
            </w:r>
            <w:r>
              <w:t>数据库</w:t>
            </w:r>
            <w:proofErr w:type="gramStart"/>
            <w:r>
              <w:t>元信息</w:t>
            </w:r>
            <w:proofErr w:type="gramEnd"/>
          </w:p>
        </w:tc>
      </w:tr>
    </w:tbl>
    <w:p w:rsidR="008F22A3" w:rsidRDefault="008F22A3" w:rsidP="008F22A3">
      <w:pPr>
        <w:pStyle w:val="2"/>
      </w:pPr>
      <w:proofErr w:type="spellStart"/>
      <w:r w:rsidRPr="008F22A3">
        <w:t>DatabaseMetaData</w:t>
      </w:r>
      <w:proofErr w:type="spellEnd"/>
      <w:r w:rsidRPr="008F22A3">
        <w:t>类</w:t>
      </w:r>
    </w:p>
    <w:p w:rsidR="008F22A3" w:rsidRDefault="008F22A3" w:rsidP="008F22A3">
      <w:pPr>
        <w:ind w:firstLine="360"/>
      </w:pPr>
      <w:proofErr w:type="spellStart"/>
      <w:r w:rsidRPr="008F22A3">
        <w:t>DatabaseMetaData</w:t>
      </w:r>
      <w:proofErr w:type="spellEnd"/>
      <w:r w:rsidRPr="008F22A3">
        <w:t xml:space="preserve"> 类中提供了许多方法用于获得数据源的各种信息，通过这些方法可以非常详细的了解数据库的信息：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001"/>
        <w:gridCol w:w="4495"/>
      </w:tblGrid>
      <w:tr w:rsidR="008F22A3" w:rsidTr="008F22A3">
        <w:tc>
          <w:tcPr>
            <w:tcW w:w="4001" w:type="dxa"/>
          </w:tcPr>
          <w:p w:rsidR="008F22A3" w:rsidRDefault="008F22A3" w:rsidP="008F22A3">
            <w:pPr>
              <w:ind w:left="0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495" w:type="dxa"/>
          </w:tcPr>
          <w:p w:rsidR="008F22A3" w:rsidRDefault="008F22A3" w:rsidP="008F22A3">
            <w:pPr>
              <w:ind w:left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F22A3" w:rsidTr="008F22A3">
        <w:tc>
          <w:tcPr>
            <w:tcW w:w="4001" w:type="dxa"/>
          </w:tcPr>
          <w:p w:rsidR="008F22A3" w:rsidRDefault="008F22A3" w:rsidP="008F22A3">
            <w:pPr>
              <w:ind w:left="0"/>
            </w:pPr>
            <w:proofErr w:type="spellStart"/>
            <w:r w:rsidRPr="008F22A3">
              <w:rPr>
                <w:rFonts w:hint="eastAsia"/>
              </w:rPr>
              <w:t>getURL</w:t>
            </w:r>
            <w:proofErr w:type="spellEnd"/>
            <w:r w:rsidRPr="008F22A3">
              <w:rPr>
                <w:rFonts w:hint="eastAsia"/>
              </w:rPr>
              <w:t>()</w:t>
            </w:r>
          </w:p>
        </w:tc>
        <w:tc>
          <w:tcPr>
            <w:tcW w:w="4495" w:type="dxa"/>
          </w:tcPr>
          <w:p w:rsidR="008F22A3" w:rsidRDefault="008F22A3" w:rsidP="008F22A3">
            <w:pPr>
              <w:ind w:left="0"/>
            </w:pPr>
            <w:r>
              <w:rPr>
                <w:rFonts w:hint="eastAsia"/>
              </w:rPr>
              <w:t>返回</w:t>
            </w:r>
            <w:r w:rsidRPr="008F22A3">
              <w:rPr>
                <w:rFonts w:hint="eastAsia"/>
              </w:rPr>
              <w:t>数据库的URL</w:t>
            </w:r>
          </w:p>
        </w:tc>
      </w:tr>
      <w:tr w:rsidR="008F22A3" w:rsidTr="008F22A3">
        <w:tc>
          <w:tcPr>
            <w:tcW w:w="4001" w:type="dxa"/>
          </w:tcPr>
          <w:p w:rsidR="008F22A3" w:rsidRDefault="008F22A3" w:rsidP="008F22A3">
            <w:pPr>
              <w:ind w:left="0"/>
            </w:pPr>
            <w:proofErr w:type="spellStart"/>
            <w:r w:rsidRPr="008F22A3">
              <w:rPr>
                <w:rFonts w:hint="eastAsia"/>
              </w:rPr>
              <w:t>getUserName</w:t>
            </w:r>
            <w:proofErr w:type="spellEnd"/>
            <w:r w:rsidRPr="008F22A3">
              <w:rPr>
                <w:rFonts w:hint="eastAsia"/>
              </w:rPr>
              <w:t>()</w:t>
            </w:r>
          </w:p>
        </w:tc>
        <w:tc>
          <w:tcPr>
            <w:tcW w:w="4495" w:type="dxa"/>
          </w:tcPr>
          <w:p w:rsidR="008F22A3" w:rsidRDefault="008F22A3" w:rsidP="008F22A3">
            <w:pPr>
              <w:ind w:left="0"/>
            </w:pPr>
            <w:r w:rsidRPr="008F22A3">
              <w:rPr>
                <w:rFonts w:hint="eastAsia"/>
              </w:rPr>
              <w:t>返回连接</w:t>
            </w:r>
            <w:r>
              <w:rPr>
                <w:rFonts w:hint="eastAsia"/>
              </w:rPr>
              <w:t>数据库</w:t>
            </w:r>
            <w:r w:rsidRPr="008F22A3">
              <w:rPr>
                <w:rFonts w:hint="eastAsia"/>
              </w:rPr>
              <w:t>当前用户名</w:t>
            </w:r>
          </w:p>
        </w:tc>
      </w:tr>
      <w:tr w:rsidR="008F22A3" w:rsidTr="008F22A3">
        <w:tc>
          <w:tcPr>
            <w:tcW w:w="4001" w:type="dxa"/>
          </w:tcPr>
          <w:p w:rsidR="008F22A3" w:rsidRDefault="008F22A3" w:rsidP="008F22A3">
            <w:pPr>
              <w:ind w:left="0"/>
            </w:pPr>
            <w:proofErr w:type="spellStart"/>
            <w:r w:rsidRPr="008F22A3">
              <w:rPr>
                <w:rFonts w:hint="eastAsia"/>
              </w:rPr>
              <w:t>isReadOnly</w:t>
            </w:r>
            <w:proofErr w:type="spellEnd"/>
            <w:r w:rsidRPr="008F22A3">
              <w:rPr>
                <w:rFonts w:hint="eastAsia"/>
              </w:rPr>
              <w:t>()</w:t>
            </w:r>
          </w:p>
        </w:tc>
        <w:tc>
          <w:tcPr>
            <w:tcW w:w="4495" w:type="dxa"/>
          </w:tcPr>
          <w:p w:rsidR="008F22A3" w:rsidRDefault="008F22A3" w:rsidP="008F22A3">
            <w:pPr>
              <w:ind w:left="0"/>
            </w:pPr>
            <w:r w:rsidRPr="008F22A3">
              <w:rPr>
                <w:rFonts w:hint="eastAsia"/>
              </w:rPr>
              <w:t>是否只允许读操作。</w:t>
            </w:r>
          </w:p>
        </w:tc>
      </w:tr>
      <w:tr w:rsidR="008F22A3" w:rsidTr="008F22A3">
        <w:tc>
          <w:tcPr>
            <w:tcW w:w="4001" w:type="dxa"/>
          </w:tcPr>
          <w:p w:rsidR="008F22A3" w:rsidRDefault="008F22A3" w:rsidP="008F22A3">
            <w:pPr>
              <w:ind w:left="0"/>
            </w:pPr>
            <w:proofErr w:type="spellStart"/>
            <w:r w:rsidRPr="008F22A3">
              <w:rPr>
                <w:rFonts w:hint="eastAsia"/>
              </w:rPr>
              <w:t>getDatabaseProductName</w:t>
            </w:r>
            <w:proofErr w:type="spellEnd"/>
            <w:r w:rsidRPr="008F22A3">
              <w:rPr>
                <w:rFonts w:hint="eastAsia"/>
              </w:rPr>
              <w:t>()</w:t>
            </w:r>
          </w:p>
        </w:tc>
        <w:tc>
          <w:tcPr>
            <w:tcW w:w="4495" w:type="dxa"/>
          </w:tcPr>
          <w:p w:rsidR="008F22A3" w:rsidRDefault="008F22A3" w:rsidP="008F22A3">
            <w:pPr>
              <w:ind w:left="0"/>
            </w:pPr>
            <w:r w:rsidRPr="008F22A3">
              <w:rPr>
                <w:rFonts w:hint="eastAsia"/>
              </w:rPr>
              <w:t>返回数据库的产品名称</w:t>
            </w:r>
          </w:p>
        </w:tc>
      </w:tr>
      <w:tr w:rsidR="008F22A3" w:rsidTr="008F22A3">
        <w:tc>
          <w:tcPr>
            <w:tcW w:w="4001" w:type="dxa"/>
          </w:tcPr>
          <w:p w:rsidR="008F22A3" w:rsidRPr="008F22A3" w:rsidRDefault="008F22A3" w:rsidP="008F22A3">
            <w:pPr>
              <w:ind w:left="0"/>
            </w:pPr>
            <w:proofErr w:type="spellStart"/>
            <w:r w:rsidRPr="008F22A3">
              <w:rPr>
                <w:rFonts w:hint="eastAsia"/>
              </w:rPr>
              <w:t>getDatabaseProductVersion</w:t>
            </w:r>
            <w:proofErr w:type="spellEnd"/>
            <w:r w:rsidRPr="008F22A3">
              <w:rPr>
                <w:rFonts w:hint="eastAsia"/>
              </w:rPr>
              <w:t>()</w:t>
            </w:r>
          </w:p>
        </w:tc>
        <w:tc>
          <w:tcPr>
            <w:tcW w:w="4495" w:type="dxa"/>
          </w:tcPr>
          <w:p w:rsidR="008F22A3" w:rsidRPr="008F22A3" w:rsidRDefault="008F22A3" w:rsidP="008F22A3">
            <w:pPr>
              <w:ind w:left="0"/>
            </w:pPr>
            <w:r w:rsidRPr="008F22A3">
              <w:rPr>
                <w:rFonts w:hint="eastAsia"/>
              </w:rPr>
              <w:t>返回数据库的版本号</w:t>
            </w:r>
          </w:p>
        </w:tc>
      </w:tr>
      <w:tr w:rsidR="008F22A3" w:rsidTr="008F22A3">
        <w:tc>
          <w:tcPr>
            <w:tcW w:w="4001" w:type="dxa"/>
          </w:tcPr>
          <w:p w:rsidR="008F22A3" w:rsidRPr="008F22A3" w:rsidRDefault="008F22A3" w:rsidP="008F22A3">
            <w:pPr>
              <w:ind w:left="0"/>
            </w:pPr>
            <w:proofErr w:type="spellStart"/>
            <w:r w:rsidRPr="008F22A3">
              <w:rPr>
                <w:rFonts w:hint="eastAsia"/>
              </w:rPr>
              <w:t>getDriverName</w:t>
            </w:r>
            <w:proofErr w:type="spellEnd"/>
            <w:r w:rsidRPr="008F22A3">
              <w:rPr>
                <w:rFonts w:hint="eastAsia"/>
              </w:rPr>
              <w:t>()</w:t>
            </w:r>
          </w:p>
        </w:tc>
        <w:tc>
          <w:tcPr>
            <w:tcW w:w="4495" w:type="dxa"/>
          </w:tcPr>
          <w:p w:rsidR="008F22A3" w:rsidRPr="008F22A3" w:rsidRDefault="008F22A3" w:rsidP="008F22A3">
            <w:pPr>
              <w:ind w:left="0"/>
            </w:pPr>
            <w:r w:rsidRPr="008F22A3">
              <w:rPr>
                <w:rFonts w:hint="eastAsia"/>
              </w:rPr>
              <w:t>返回驱动驱动程序的名称</w:t>
            </w:r>
          </w:p>
        </w:tc>
      </w:tr>
      <w:tr w:rsidR="008F22A3" w:rsidTr="008F22A3">
        <w:tc>
          <w:tcPr>
            <w:tcW w:w="4001" w:type="dxa"/>
          </w:tcPr>
          <w:p w:rsidR="008F22A3" w:rsidRPr="008F22A3" w:rsidRDefault="008F22A3" w:rsidP="008F22A3">
            <w:pPr>
              <w:ind w:left="0"/>
            </w:pPr>
            <w:proofErr w:type="spellStart"/>
            <w:r w:rsidRPr="008F22A3">
              <w:rPr>
                <w:rFonts w:hint="eastAsia"/>
              </w:rPr>
              <w:t>getDriverVersion</w:t>
            </w:r>
            <w:proofErr w:type="spellEnd"/>
            <w:r w:rsidRPr="008F22A3">
              <w:rPr>
                <w:rFonts w:hint="eastAsia"/>
              </w:rPr>
              <w:t>()</w:t>
            </w:r>
          </w:p>
        </w:tc>
        <w:tc>
          <w:tcPr>
            <w:tcW w:w="4495" w:type="dxa"/>
          </w:tcPr>
          <w:p w:rsidR="008F22A3" w:rsidRPr="008F22A3" w:rsidRDefault="008F22A3" w:rsidP="008F22A3">
            <w:pPr>
              <w:ind w:left="0"/>
            </w:pPr>
            <w:r w:rsidRPr="008F22A3">
              <w:rPr>
                <w:rFonts w:hint="eastAsia"/>
              </w:rPr>
              <w:t>返回驱动程序的版本号</w:t>
            </w:r>
          </w:p>
        </w:tc>
      </w:tr>
    </w:tbl>
    <w:p w:rsidR="008F22A3" w:rsidRPr="008F22A3" w:rsidRDefault="008F22A3" w:rsidP="008F22A3"/>
    <w:p w:rsidR="00225255" w:rsidRDefault="00225255" w:rsidP="00225255">
      <w:pPr>
        <w:pStyle w:val="2"/>
      </w:pPr>
      <w:r w:rsidRPr="00225255">
        <w:rPr>
          <w:rFonts w:hint="eastAsia"/>
        </w:rPr>
        <w:t>数据库连接池</w:t>
      </w:r>
    </w:p>
    <w:p w:rsidR="00225255" w:rsidRDefault="00225255" w:rsidP="00485383">
      <w:pPr>
        <w:ind w:firstLine="360"/>
      </w:pPr>
      <w:r>
        <w:rPr>
          <w:rFonts w:hint="eastAsia"/>
        </w:rPr>
        <w:t>前面通过</w:t>
      </w:r>
      <w:proofErr w:type="spellStart"/>
      <w:r>
        <w:t>DriverManger</w:t>
      </w:r>
      <w:proofErr w:type="spellEnd"/>
      <w:r>
        <w:t>获得Connection, 一个Connection对应一个实际的物理连接,每次操作都需要打开物理连接, 使用完后立即关闭;这样频繁的打开/关闭连接会造成不必要的数据库系统性能消耗</w:t>
      </w:r>
      <w:r w:rsidR="00485383">
        <w:t>.</w:t>
      </w:r>
      <w:r w:rsidR="00B05C04">
        <w:rPr>
          <w:rFonts w:hint="eastAsia"/>
        </w:rPr>
        <w:t>。</w:t>
      </w:r>
    </w:p>
    <w:p w:rsidR="00225255" w:rsidRDefault="00225255" w:rsidP="00225255">
      <w:pPr>
        <w:ind w:firstLine="360"/>
      </w:pPr>
      <w:r>
        <w:rPr>
          <w:rFonts w:hint="eastAsia"/>
        </w:rPr>
        <w:t>数据库连接池提供的解决方案是</w:t>
      </w:r>
      <w:r>
        <w:t>:</w:t>
      </w:r>
      <w:proofErr w:type="gramStart"/>
      <w:r>
        <w:t>当应用</w:t>
      </w:r>
      <w:proofErr w:type="gramEnd"/>
      <w:r>
        <w:t>启动时,主动建立足够的数据库连接,并将这些连接组织成连接池,每次请求连接时,无须重新打开连接,而是从池中取出已有连接,使用完后并不实际关闭连接,而是</w:t>
      </w:r>
      <w:proofErr w:type="gramStart"/>
      <w:r>
        <w:t>归还给池</w:t>
      </w:r>
      <w:proofErr w:type="gramEnd"/>
      <w:r>
        <w:t>.</w:t>
      </w:r>
    </w:p>
    <w:p w:rsidR="00225255" w:rsidRDefault="00225255" w:rsidP="00E75FEF">
      <w:pPr>
        <w:ind w:firstLine="360"/>
      </w:pPr>
      <w:r>
        <w:t>JDBC数据库连接</w:t>
      </w:r>
      <w:proofErr w:type="gramStart"/>
      <w:r>
        <w:t>池使用</w:t>
      </w:r>
      <w:proofErr w:type="spellStart"/>
      <w:proofErr w:type="gramEnd"/>
      <w:r>
        <w:t>javax.sql.DataSource</w:t>
      </w:r>
      <w:proofErr w:type="spellEnd"/>
      <w:r>
        <w:t xml:space="preserve">表示, </w:t>
      </w:r>
      <w:proofErr w:type="spellStart"/>
      <w:r w:rsidRPr="00E75FEF">
        <w:rPr>
          <w:color w:val="FF0000"/>
        </w:rPr>
        <w:t>DataSource</w:t>
      </w:r>
      <w:proofErr w:type="spellEnd"/>
      <w:r w:rsidRPr="00E75FEF">
        <w:rPr>
          <w:color w:val="FF0000"/>
        </w:rPr>
        <w:t>只是一个接口,</w:t>
      </w:r>
      <w:r>
        <w:t xml:space="preserve"> 其实现通常由服务器提供商(如WebLogic, </w:t>
      </w:r>
      <w:proofErr w:type="spellStart"/>
      <w:r>
        <w:t>WebShere</w:t>
      </w:r>
      <w:proofErr w:type="spellEnd"/>
      <w:r>
        <w:t>)或开源组织(如DBCP,C3P0和</w:t>
      </w:r>
      <w:proofErr w:type="spellStart"/>
      <w:r>
        <w:t>HikariCP</w:t>
      </w:r>
      <w:proofErr w:type="spellEnd"/>
      <w:r>
        <w:t>)提供.</w:t>
      </w:r>
      <w:r>
        <w:rPr>
          <w:rFonts w:hint="eastAsia"/>
        </w:rPr>
        <w:t>数据库连接池的常用参数如下</w:t>
      </w:r>
      <w:r>
        <w:t>:</w:t>
      </w:r>
      <w:r w:rsidR="005D230E" w:rsidRPr="005D230E">
        <w:t xml:space="preserve"> </w:t>
      </w:r>
    </w:p>
    <w:p w:rsidR="00225255" w:rsidRDefault="00225255" w:rsidP="00E75FEF">
      <w:pPr>
        <w:pStyle w:val="a5"/>
        <w:numPr>
          <w:ilvl w:val="0"/>
          <w:numId w:val="20"/>
        </w:numPr>
      </w:pPr>
      <w:r>
        <w:rPr>
          <w:rFonts w:hint="eastAsia"/>
        </w:rPr>
        <w:t>数据库初始连接数</w:t>
      </w:r>
      <w:r>
        <w:t>;</w:t>
      </w:r>
    </w:p>
    <w:p w:rsidR="00225255" w:rsidRDefault="00225255" w:rsidP="00E75FEF">
      <w:pPr>
        <w:pStyle w:val="a5"/>
        <w:numPr>
          <w:ilvl w:val="0"/>
          <w:numId w:val="20"/>
        </w:numPr>
      </w:pPr>
      <w:r>
        <w:rPr>
          <w:rFonts w:hint="eastAsia"/>
        </w:rPr>
        <w:t>连接</w:t>
      </w:r>
      <w:proofErr w:type="gramStart"/>
      <w:r>
        <w:rPr>
          <w:rFonts w:hint="eastAsia"/>
        </w:rPr>
        <w:t>池最大</w:t>
      </w:r>
      <w:proofErr w:type="gramEnd"/>
      <w:r>
        <w:rPr>
          <w:rFonts w:hint="eastAsia"/>
        </w:rPr>
        <w:t>连接数</w:t>
      </w:r>
      <w:r>
        <w:t>;</w:t>
      </w:r>
    </w:p>
    <w:p w:rsidR="00225255" w:rsidRDefault="00225255" w:rsidP="00E75FEF">
      <w:pPr>
        <w:pStyle w:val="a5"/>
        <w:numPr>
          <w:ilvl w:val="0"/>
          <w:numId w:val="20"/>
        </w:numPr>
      </w:pPr>
      <w:r>
        <w:rPr>
          <w:rFonts w:hint="eastAsia"/>
        </w:rPr>
        <w:t>连接池最小连接数</w:t>
      </w:r>
      <w:r>
        <w:t>;</w:t>
      </w:r>
    </w:p>
    <w:p w:rsidR="00225255" w:rsidRDefault="00225255" w:rsidP="00E75FEF">
      <w:pPr>
        <w:pStyle w:val="a5"/>
        <w:numPr>
          <w:ilvl w:val="0"/>
          <w:numId w:val="20"/>
        </w:numPr>
      </w:pPr>
      <w:r>
        <w:rPr>
          <w:rFonts w:hint="eastAsia"/>
        </w:rPr>
        <w:t>连接池每次增加的容量</w:t>
      </w:r>
      <w:r>
        <w:t>;</w:t>
      </w:r>
    </w:p>
    <w:p w:rsidR="00E75FEF" w:rsidRDefault="005D230E" w:rsidP="005D230E">
      <w:pPr>
        <w:pStyle w:val="3"/>
      </w:pPr>
      <w:r w:rsidRPr="005D230E">
        <w:lastRenderedPageBreak/>
        <w:t>C3P0</w:t>
      </w:r>
    </w:p>
    <w:p w:rsidR="005D230E" w:rsidRDefault="005D230E" w:rsidP="005D230E">
      <w:r w:rsidRPr="005D230E">
        <w:t>Tomcat默认使用的是DBCP连接池,但相比之下,C3P0则比DBCP更胜一筹(Hibernate推荐使用C3P0),C3P0不仅可以自动清理不再使用的Connection, 还可以自动清理Statement/</w:t>
      </w:r>
      <w:proofErr w:type="spellStart"/>
      <w:r w:rsidRPr="005D230E">
        <w:t>ResultSet</w:t>
      </w:r>
      <w:proofErr w:type="spellEnd"/>
      <w:r w:rsidRPr="005D230E">
        <w:t>, 使用C3P0需要在pom.xml中添加如下依赖: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D230E" w:rsidTr="005D230E">
        <w:tc>
          <w:tcPr>
            <w:tcW w:w="8388" w:type="dxa"/>
          </w:tcPr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&lt;dependency&gt;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proofErr w:type="spellStart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groupId</w:t>
            </w:r>
            <w:proofErr w:type="spellEnd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  <w:proofErr w:type="spellStart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com.mchange</w:t>
            </w:r>
            <w:proofErr w:type="spellEnd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&lt;/</w:t>
            </w:r>
            <w:proofErr w:type="spellStart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groupId</w:t>
            </w:r>
            <w:proofErr w:type="spellEnd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proofErr w:type="spellStart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artifactId</w:t>
            </w:r>
            <w:proofErr w:type="spellEnd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&gt;c3p0&lt;/</w:t>
            </w:r>
            <w:proofErr w:type="spellStart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artifactId</w:t>
            </w:r>
            <w:proofErr w:type="spellEnd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 &lt;version&gt;0.9.5.2&lt;/version&gt;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&lt;/dependency&gt;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&lt;dependency&gt;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proofErr w:type="spellStart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groupId</w:t>
            </w:r>
            <w:proofErr w:type="spellEnd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  <w:proofErr w:type="spellStart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com.mchange</w:t>
            </w:r>
            <w:proofErr w:type="spellEnd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&lt;/</w:t>
            </w:r>
            <w:proofErr w:type="spellStart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groupId</w:t>
            </w:r>
            <w:proofErr w:type="spellEnd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 &lt;</w:t>
            </w:r>
            <w:proofErr w:type="spellStart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artifactId</w:t>
            </w:r>
            <w:proofErr w:type="spellEnd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  <w:proofErr w:type="spellStart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mchange</w:t>
            </w:r>
            <w:proofErr w:type="spellEnd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-commons-java&lt;/</w:t>
            </w:r>
            <w:proofErr w:type="spellStart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artifactId</w:t>
            </w:r>
            <w:proofErr w:type="spellEnd"/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&gt;</w:t>
            </w:r>
          </w:p>
          <w:p w:rsidR="005D230E" w:rsidRPr="005D230E" w:rsidRDefault="005D230E" w:rsidP="005D230E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 &lt;version&gt;0.2.11&lt;/version&gt;</w:t>
            </w:r>
          </w:p>
          <w:p w:rsidR="005D230E" w:rsidRDefault="005D230E" w:rsidP="005D230E">
            <w:pPr>
              <w:spacing w:line="198" w:lineRule="atLeast"/>
              <w:ind w:left="0"/>
              <w:rPr>
                <w:rFonts w:ascii="Courier New" w:eastAsiaTheme="minorEastAsia" w:hAnsi="Courier New" w:cs="Courier New"/>
                <w:color w:val="000000"/>
                <w:sz w:val="20"/>
              </w:rPr>
            </w:pPr>
            <w:r w:rsidRPr="005D230E">
              <w:rPr>
                <w:rFonts w:ascii="Courier New" w:eastAsia="Times New Roman" w:hAnsi="Courier New" w:cs="Courier New"/>
                <w:color w:val="000000"/>
                <w:sz w:val="20"/>
              </w:rPr>
              <w:t>&lt;/dependency&gt;</w:t>
            </w:r>
          </w:p>
          <w:p w:rsidR="00E36BE1" w:rsidRPr="00E36BE1" w:rsidRDefault="00E36BE1" w:rsidP="005D230E">
            <w:pPr>
              <w:spacing w:line="198" w:lineRule="atLeast"/>
              <w:ind w:left="0"/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</w:pPr>
          </w:p>
        </w:tc>
      </w:tr>
      <w:tr w:rsidR="007B66F2" w:rsidTr="005D230E">
        <w:tc>
          <w:tcPr>
            <w:tcW w:w="8388" w:type="dxa"/>
          </w:tcPr>
          <w:p w:rsidR="007322CA" w:rsidRPr="007322CA" w:rsidRDefault="007322CA" w:rsidP="007322C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宋体" w:eastAsia="宋体" w:hAnsi="宋体" w:cs="宋体"/>
                <w:color w:val="A9B7C6"/>
                <w:sz w:val="23"/>
                <w:szCs w:val="23"/>
              </w:rPr>
            </w:pP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private static 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DataSource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7322CA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dataSource</w:t>
            </w:r>
            <w:proofErr w:type="spellEnd"/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public static 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DataSource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7322CA">
              <w:rPr>
                <w:rFonts w:ascii="宋体" w:eastAsia="宋体" w:hAnsi="宋体" w:cs="宋体" w:hint="eastAsia"/>
                <w:color w:val="FFC66D"/>
                <w:sz w:val="23"/>
                <w:szCs w:val="23"/>
              </w:rPr>
              <w:t>getDataSource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(String file) {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if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7322CA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dataSource</w:t>
            </w:r>
            <w:proofErr w:type="spellEnd"/>
            <w:r w:rsidRPr="007322CA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 xml:space="preserve">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== 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null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 {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synchronized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JdbcTest.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class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 {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    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if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7322CA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dataSource</w:t>
            </w:r>
            <w:proofErr w:type="spellEnd"/>
            <w:r w:rsidRPr="007322CA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 xml:space="preserve">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== 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null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 {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        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try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{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            Properties 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new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Properties()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        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properties.load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ClassLoader.</w:t>
            </w:r>
            <w:r w:rsidRPr="007322CA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getSystemResourceAsStream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(file))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        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ComboPooledDataSource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source = 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new 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ComboPooledDataSource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        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source.setDriverClass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properties.getProperty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proofErr w:type="spellStart"/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jdbc.driver</w:t>
            </w:r>
            <w:proofErr w:type="spellEnd"/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))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        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source.setJdbcUrl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properties.getProperty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"jdbc.url"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))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        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source.setUser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properties.getProperty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proofErr w:type="spellStart"/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jdbc.user</w:t>
            </w:r>
            <w:proofErr w:type="spellEnd"/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))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        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source.setPassword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properties.getProperty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proofErr w:type="spellStart"/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jdbc.password</w:t>
            </w:r>
            <w:proofErr w:type="spellEnd"/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))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         </w:t>
            </w:r>
            <w:r w:rsidRPr="007322CA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// 设置连接</w:t>
            </w:r>
            <w:proofErr w:type="gramStart"/>
            <w:r w:rsidRPr="007322CA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池最大</w:t>
            </w:r>
            <w:proofErr w:type="gramEnd"/>
            <w:r w:rsidRPr="007322CA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连接数</w:t>
            </w:r>
            <w:r w:rsidRPr="007322CA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br/>
              <w:t xml:space="preserve">                   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source.setMaxPoolSize(Integer.</w:t>
            </w:r>
            <w:r w:rsidRPr="007322CA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valueOf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(properties.getProperty(</w:t>
            </w:r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"pool.max.size"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)))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        </w:t>
            </w:r>
            <w:r w:rsidRPr="007322CA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// 设置连接池最小连接数</w:t>
            </w:r>
            <w:r w:rsidRPr="007322CA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br/>
              <w:t xml:space="preserve">                   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source.setMinPoolSize(Integer.</w:t>
            </w:r>
            <w:r w:rsidRPr="007322CA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valueOf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(properties.getProperty(</w:t>
            </w:r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"pool.min.</w:t>
            </w:r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lastRenderedPageBreak/>
              <w:t>size"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)))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        </w:t>
            </w:r>
            <w:r w:rsidRPr="007322CA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// 设置连接池初始连接数</w:t>
            </w:r>
            <w:r w:rsidRPr="007322CA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br/>
              <w:t xml:space="preserve">                   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source.setInitialPoolSize(Integer.</w:t>
            </w:r>
            <w:r w:rsidRPr="007322CA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valueOf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(properties.getProperty(</w:t>
            </w:r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"pool.init.size"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)))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        </w:t>
            </w:r>
            <w:r w:rsidRPr="007322CA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// 设置最大空闲时间</w:t>
            </w:r>
            <w:r w:rsidRPr="007322CA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br/>
              <w:t xml:space="preserve">                   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source.setMaxIdleTime(Integer.</w:t>
            </w:r>
            <w:r w:rsidRPr="007322CA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valueOf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(properties.getProperty(</w:t>
            </w:r>
            <w:r w:rsidRPr="007322C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"pool.max.idle_time"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)))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        </w:t>
            </w:r>
            <w:proofErr w:type="spellStart"/>
            <w:r w:rsidRPr="007322CA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dataSource</w:t>
            </w:r>
            <w:proofErr w:type="spellEnd"/>
            <w:r w:rsidRPr="007322CA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 xml:space="preserve">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= source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   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} 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catch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(Exception e) {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            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throw new </w:t>
            </w:r>
            <w:proofErr w:type="spellStart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RuntimeException</w:t>
            </w:r>
            <w:proofErr w:type="spellEnd"/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(e)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    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    }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}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}</w:t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return </w:t>
            </w:r>
            <w:proofErr w:type="spellStart"/>
            <w:r w:rsidRPr="007322CA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dataSource</w:t>
            </w:r>
            <w:proofErr w:type="spellEnd"/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322C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</w:r>
            <w:r w:rsidRPr="007322C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</w:p>
          <w:p w:rsidR="007B66F2" w:rsidRPr="007322CA" w:rsidRDefault="007B66F2" w:rsidP="005D230E">
            <w:pPr>
              <w:spacing w:line="198" w:lineRule="atLeast"/>
              <w:ind w:left="0"/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E75FEF" w:rsidRDefault="00E75FEF" w:rsidP="00D31D54">
      <w:pPr>
        <w:ind w:left="0"/>
      </w:pPr>
    </w:p>
    <w:p w:rsidR="00E75FEF" w:rsidRDefault="00E75FEF" w:rsidP="00E75FEF">
      <w:pPr>
        <w:pStyle w:val="1"/>
      </w:pPr>
      <w:r w:rsidRPr="00E75FEF">
        <w:t>SQL</w:t>
      </w:r>
      <w:r w:rsidRPr="00E75FEF">
        <w:t>执行</w:t>
      </w:r>
    </w:p>
    <w:p w:rsidR="00E75FEF" w:rsidRDefault="00E75FEF" w:rsidP="00E75FEF">
      <w:pPr>
        <w:pStyle w:val="2"/>
        <w:numPr>
          <w:ilvl w:val="0"/>
          <w:numId w:val="21"/>
        </w:numPr>
      </w:pPr>
      <w:r w:rsidRPr="00E75FEF">
        <w:t>Statement</w:t>
      </w:r>
      <w:r w:rsidR="00FC5007">
        <w:rPr>
          <w:rFonts w:hint="eastAsia"/>
        </w:rPr>
        <w:t>接口</w:t>
      </w:r>
    </w:p>
    <w:p w:rsidR="00E75FEF" w:rsidRDefault="004B2CF3" w:rsidP="00E75FEF">
      <w:proofErr w:type="spellStart"/>
      <w:r w:rsidRPr="004B2CF3">
        <w:t>java.sql.Statement</w:t>
      </w:r>
      <w:proofErr w:type="spellEnd"/>
      <w:r w:rsidRPr="004B2CF3">
        <w:t>可用于执行DDL/DML/DCL语句: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311"/>
        <w:gridCol w:w="4185"/>
      </w:tblGrid>
      <w:tr w:rsidR="0063792A" w:rsidTr="0063792A">
        <w:tc>
          <w:tcPr>
            <w:tcW w:w="4311" w:type="dxa"/>
          </w:tcPr>
          <w:p w:rsidR="0063792A" w:rsidRDefault="0063792A" w:rsidP="0063792A">
            <w:pPr>
              <w:ind w:left="0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185" w:type="dxa"/>
          </w:tcPr>
          <w:p w:rsidR="0063792A" w:rsidRDefault="0063792A" w:rsidP="0063792A">
            <w:pPr>
              <w:ind w:left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3792A" w:rsidTr="0063792A">
        <w:tc>
          <w:tcPr>
            <w:tcW w:w="4311" w:type="dxa"/>
          </w:tcPr>
          <w:p w:rsidR="0063792A" w:rsidRDefault="0063792A" w:rsidP="00E75FEF">
            <w:pPr>
              <w:ind w:left="0"/>
            </w:pPr>
            <w:proofErr w:type="spellStart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boolean</w:t>
            </w:r>
            <w:proofErr w:type="spellEnd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 xml:space="preserve"> execute(String </w:t>
            </w:r>
            <w:proofErr w:type="spellStart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sql</w:t>
            </w:r>
            <w:proofErr w:type="spellEnd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)</w:t>
            </w:r>
          </w:p>
        </w:tc>
        <w:tc>
          <w:tcPr>
            <w:tcW w:w="4185" w:type="dxa"/>
          </w:tcPr>
          <w:p w:rsidR="0063792A" w:rsidRDefault="0063792A" w:rsidP="00E75FEF">
            <w:pPr>
              <w:ind w:left="0"/>
            </w:pPr>
            <w:r>
              <w:rPr>
                <w:rFonts w:hint="eastAsia"/>
              </w:rPr>
              <w:t>可以</w:t>
            </w:r>
            <w:r>
              <w:t>用于</w:t>
            </w:r>
            <w:r>
              <w:rPr>
                <w:rFonts w:hint="eastAsia"/>
              </w:rPr>
              <w:t>执行</w:t>
            </w:r>
            <w:r>
              <w:t>所有的SQL语句</w:t>
            </w:r>
          </w:p>
        </w:tc>
      </w:tr>
      <w:tr w:rsidR="0063792A" w:rsidTr="0063792A">
        <w:tc>
          <w:tcPr>
            <w:tcW w:w="4311" w:type="dxa"/>
          </w:tcPr>
          <w:p w:rsidR="0063792A" w:rsidRDefault="0063792A" w:rsidP="00E75FEF">
            <w:pPr>
              <w:ind w:left="0"/>
            </w:pPr>
            <w:proofErr w:type="spellStart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ResultSet</w:t>
            </w:r>
            <w:proofErr w:type="spellEnd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executeQuery</w:t>
            </w:r>
            <w:proofErr w:type="spellEnd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 xml:space="preserve">(String </w:t>
            </w:r>
            <w:proofErr w:type="spellStart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sql</w:t>
            </w:r>
            <w:proofErr w:type="spellEnd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)</w:t>
            </w:r>
          </w:p>
        </w:tc>
        <w:tc>
          <w:tcPr>
            <w:tcW w:w="4185" w:type="dxa"/>
          </w:tcPr>
          <w:p w:rsidR="0063792A" w:rsidRDefault="0063792A" w:rsidP="00E75FEF">
            <w:pPr>
              <w:ind w:left="0"/>
            </w:pPr>
            <w:r>
              <w:rPr>
                <w:rFonts w:hint="eastAsia"/>
              </w:rPr>
              <w:t>执行</w:t>
            </w:r>
            <w:r w:rsidR="005B6DA2">
              <w:rPr>
                <w:rFonts w:hint="eastAsia"/>
              </w:rPr>
              <w:t>查询</w:t>
            </w:r>
            <w:r>
              <w:t>返回</w:t>
            </w:r>
            <w:proofErr w:type="spellStart"/>
            <w:r>
              <w:t>resultSet</w:t>
            </w:r>
            <w:proofErr w:type="spellEnd"/>
          </w:p>
        </w:tc>
      </w:tr>
      <w:tr w:rsidR="0063792A" w:rsidTr="0063792A">
        <w:tc>
          <w:tcPr>
            <w:tcW w:w="4311" w:type="dxa"/>
          </w:tcPr>
          <w:p w:rsidR="0063792A" w:rsidRDefault="0063792A" w:rsidP="00E75FEF">
            <w:pPr>
              <w:ind w:left="0"/>
            </w:pPr>
            <w:proofErr w:type="spellStart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int</w:t>
            </w:r>
            <w:proofErr w:type="spellEnd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executeUpdate</w:t>
            </w:r>
            <w:proofErr w:type="spellEnd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 xml:space="preserve">(String </w:t>
            </w:r>
            <w:proofErr w:type="spellStart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sql</w:t>
            </w:r>
            <w:proofErr w:type="spellEnd"/>
            <w:r w:rsidRPr="004B2CF3">
              <w:rPr>
                <w:rFonts w:ascii="Consolas" w:eastAsia="Times New Roman" w:hAnsi="Consolas" w:cs="Consolas"/>
                <w:color w:val="000000"/>
                <w:sz w:val="21"/>
              </w:rPr>
              <w:t>)</w:t>
            </w:r>
          </w:p>
        </w:tc>
        <w:tc>
          <w:tcPr>
            <w:tcW w:w="4185" w:type="dxa"/>
          </w:tcPr>
          <w:p w:rsidR="0063792A" w:rsidRDefault="005B6DA2" w:rsidP="00E75FEF">
            <w:pPr>
              <w:ind w:left="0"/>
            </w:pPr>
            <w:r>
              <w:rPr>
                <w:rFonts w:hint="eastAsia"/>
              </w:rPr>
              <w:t>执行DDL</w:t>
            </w:r>
            <w:r>
              <w:t xml:space="preserve">  DML</w:t>
            </w:r>
            <w:r>
              <w:rPr>
                <w:rFonts w:hint="eastAsia"/>
              </w:rPr>
              <w:t>语句</w:t>
            </w:r>
          </w:p>
        </w:tc>
      </w:tr>
      <w:tr w:rsidR="005B6DA2" w:rsidTr="0063792A">
        <w:tc>
          <w:tcPr>
            <w:tcW w:w="4311" w:type="dxa"/>
          </w:tcPr>
          <w:p w:rsidR="005B6DA2" w:rsidRPr="004B2CF3" w:rsidRDefault="005B6DA2" w:rsidP="00E75FEF">
            <w:pPr>
              <w:ind w:left="0"/>
              <w:rPr>
                <w:rFonts w:ascii="Consolas" w:eastAsia="Times New Roman" w:hAnsi="Consolas" w:cs="Consolas"/>
                <w:color w:val="000000"/>
                <w:sz w:val="21"/>
              </w:rPr>
            </w:pPr>
            <w:proofErr w:type="spellStart"/>
            <w:r w:rsidRPr="005B6DA2">
              <w:rPr>
                <w:rFonts w:ascii="Consolas" w:eastAsia="Times New Roman" w:hAnsi="Consolas" w:cs="Consolas"/>
                <w:color w:val="000000"/>
                <w:sz w:val="21"/>
              </w:rPr>
              <w:t>ResultSet</w:t>
            </w:r>
            <w:proofErr w:type="spellEnd"/>
            <w:r w:rsidRPr="005B6DA2">
              <w:rPr>
                <w:rFonts w:ascii="Consolas" w:eastAsia="Times New Roman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5B6DA2">
              <w:rPr>
                <w:rFonts w:ascii="Consolas" w:eastAsia="Times New Roman" w:hAnsi="Consolas" w:cs="Consolas"/>
                <w:color w:val="000000"/>
                <w:sz w:val="21"/>
              </w:rPr>
              <w:t>getResultSet</w:t>
            </w:r>
            <w:proofErr w:type="spellEnd"/>
            <w:r w:rsidRPr="005B6DA2">
              <w:rPr>
                <w:rFonts w:ascii="Consolas" w:eastAsia="Times New Roman" w:hAnsi="Consolas" w:cs="Consolas"/>
                <w:color w:val="000000"/>
                <w:sz w:val="21"/>
              </w:rPr>
              <w:t>()</w:t>
            </w:r>
          </w:p>
        </w:tc>
        <w:tc>
          <w:tcPr>
            <w:tcW w:w="4185" w:type="dxa"/>
          </w:tcPr>
          <w:p w:rsidR="005B6DA2" w:rsidRDefault="005B6DA2" w:rsidP="005B6DA2">
            <w:pPr>
              <w:ind w:left="0"/>
            </w:pPr>
            <w:r>
              <w:rPr>
                <w:rFonts w:hint="eastAsia"/>
              </w:rPr>
              <w:t>获取execute方法</w:t>
            </w:r>
            <w:r>
              <w:t>返回结果集</w:t>
            </w:r>
          </w:p>
        </w:tc>
      </w:tr>
      <w:tr w:rsidR="005B6DA2" w:rsidTr="0063792A">
        <w:tc>
          <w:tcPr>
            <w:tcW w:w="4311" w:type="dxa"/>
          </w:tcPr>
          <w:p w:rsidR="005B6DA2" w:rsidRPr="004B2CF3" w:rsidRDefault="005B6DA2" w:rsidP="00E75FEF">
            <w:pPr>
              <w:ind w:left="0"/>
              <w:rPr>
                <w:rFonts w:ascii="Consolas" w:eastAsia="Times New Roman" w:hAnsi="Consolas" w:cs="Consolas"/>
                <w:color w:val="000000"/>
                <w:sz w:val="21"/>
              </w:rPr>
            </w:pPr>
            <w:proofErr w:type="spellStart"/>
            <w:r w:rsidRPr="005B6DA2">
              <w:rPr>
                <w:rFonts w:ascii="Consolas" w:eastAsia="Times New Roman" w:hAnsi="Consolas" w:cs="Consolas"/>
                <w:color w:val="000000"/>
                <w:sz w:val="21"/>
              </w:rPr>
              <w:t>int</w:t>
            </w:r>
            <w:proofErr w:type="spellEnd"/>
            <w:r w:rsidRPr="005B6DA2">
              <w:rPr>
                <w:rFonts w:ascii="Consolas" w:eastAsia="Times New Roman" w:hAnsi="Consolas" w:cs="Consolas"/>
                <w:color w:val="000000"/>
                <w:sz w:val="21"/>
              </w:rPr>
              <w:t xml:space="preserve"> </w:t>
            </w:r>
            <w:proofErr w:type="spellStart"/>
            <w:r w:rsidRPr="005B6DA2">
              <w:rPr>
                <w:rFonts w:ascii="Consolas" w:eastAsia="Times New Roman" w:hAnsi="Consolas" w:cs="Consolas"/>
                <w:color w:val="000000"/>
                <w:sz w:val="21"/>
              </w:rPr>
              <w:t>getUpdateCount</w:t>
            </w:r>
            <w:proofErr w:type="spellEnd"/>
            <w:r w:rsidRPr="005B6DA2">
              <w:rPr>
                <w:rFonts w:ascii="Consolas" w:eastAsia="Times New Roman" w:hAnsi="Consolas" w:cs="Consolas"/>
                <w:color w:val="000000"/>
                <w:sz w:val="21"/>
              </w:rPr>
              <w:t>()</w:t>
            </w:r>
          </w:p>
        </w:tc>
        <w:tc>
          <w:tcPr>
            <w:tcW w:w="4185" w:type="dxa"/>
          </w:tcPr>
          <w:p w:rsidR="005B6DA2" w:rsidRDefault="005B6DA2" w:rsidP="00E75FEF">
            <w:pPr>
              <w:ind w:left="0"/>
            </w:pPr>
            <w:r>
              <w:rPr>
                <w:rFonts w:hint="eastAsia"/>
              </w:rPr>
              <w:t>获取execute方法(</w:t>
            </w:r>
            <w:r>
              <w:t>DML)影响行数</w:t>
            </w:r>
          </w:p>
        </w:tc>
      </w:tr>
    </w:tbl>
    <w:p w:rsidR="0063792A" w:rsidRPr="004B2CF3" w:rsidRDefault="0063792A" w:rsidP="0063792A">
      <w:r w:rsidRPr="004B2CF3">
        <w:rPr>
          <w:rFonts w:hint="eastAsia"/>
        </w:rPr>
        <w:t>Java 1.7还新增了</w:t>
      </w:r>
      <w:proofErr w:type="spellStart"/>
      <w:r w:rsidRPr="004B2CF3">
        <w:rPr>
          <w:rFonts w:hint="eastAsia"/>
        </w:rPr>
        <w:t>closeOnCompletion</w:t>
      </w:r>
      <w:proofErr w:type="spellEnd"/>
      <w:r w:rsidRPr="004B2CF3">
        <w:rPr>
          <w:rFonts w:hint="eastAsia"/>
        </w:rPr>
        <w:t>()方法,当所有依赖于当前Statement的</w:t>
      </w:r>
      <w:proofErr w:type="spellStart"/>
      <w:r w:rsidRPr="004B2CF3">
        <w:rPr>
          <w:rFonts w:hint="eastAsia"/>
        </w:rPr>
        <w:t>ResultSet</w:t>
      </w:r>
      <w:proofErr w:type="spellEnd"/>
      <w:r w:rsidRPr="004B2CF3">
        <w:rPr>
          <w:rFonts w:hint="eastAsia"/>
        </w:rPr>
        <w:t>关闭时,该Statement自动关闭.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5B6DA2" w:rsidTr="00A75F8C">
        <w:tc>
          <w:tcPr>
            <w:tcW w:w="8496" w:type="dxa"/>
          </w:tcPr>
          <w:p w:rsidR="005B6DA2" w:rsidRPr="005B6DA2" w:rsidRDefault="005B6DA2" w:rsidP="00E75FEF">
            <w:pPr>
              <w:ind w:left="0"/>
            </w:pPr>
            <w:r w:rsidRPr="005B6DA2">
              <w:t>Statement使用</w:t>
            </w:r>
            <w:proofErr w:type="spellStart"/>
            <w:r w:rsidRPr="005B6DA2">
              <w:t>executeUpdate</w:t>
            </w:r>
            <w:proofErr w:type="spellEnd"/>
            <w:r w:rsidRPr="005B6DA2">
              <w:t>方法执行DDL/DML(不包含select)语句:执行DDL该方法返回0; 执行DML返回受影响的记录数.</w:t>
            </w:r>
            <w:r>
              <w:rPr>
                <w:rFonts w:hint="eastAsia"/>
              </w:rPr>
              <w:t>。</w:t>
            </w:r>
          </w:p>
          <w:p w:rsidR="005B6DA2" w:rsidRDefault="005B6DA2" w:rsidP="005B6DA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宋体" w:eastAsia="宋体" w:hAnsi="宋体" w:cs="宋体"/>
                <w:color w:val="A9B7C6"/>
                <w:sz w:val="23"/>
                <w:szCs w:val="23"/>
              </w:rPr>
            </w:pPr>
            <w:r w:rsidRPr="005B6DA2">
              <w:rPr>
                <w:rFonts w:ascii="宋体" w:eastAsia="宋体" w:hAnsi="宋体" w:cs="宋体" w:hint="eastAsia"/>
                <w:color w:val="BBB529"/>
                <w:sz w:val="23"/>
                <w:szCs w:val="23"/>
              </w:rPr>
              <w:t>@Test</w:t>
            </w:r>
            <w:r w:rsidRPr="005B6DA2">
              <w:rPr>
                <w:rFonts w:ascii="宋体" w:eastAsia="宋体" w:hAnsi="宋体" w:cs="宋体" w:hint="eastAsia"/>
                <w:color w:val="BBB529"/>
                <w:sz w:val="23"/>
                <w:szCs w:val="23"/>
              </w:rPr>
              <w:br/>
            </w:r>
            <w:r w:rsidRPr="005B6DA2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lastRenderedPageBreak/>
              <w:t xml:space="preserve">public void </w:t>
            </w:r>
            <w:r w:rsidRPr="005B6DA2">
              <w:rPr>
                <w:rFonts w:ascii="宋体" w:eastAsia="宋体" w:hAnsi="宋体" w:cs="宋体" w:hint="eastAsia"/>
                <w:color w:val="FFC66D"/>
                <w:sz w:val="23"/>
                <w:szCs w:val="23"/>
              </w:rPr>
              <w:t>test3</w:t>
            </w:r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() </w:t>
            </w:r>
            <w:r w:rsidRPr="005B6DA2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throws </w:t>
            </w:r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Exception {</w:t>
            </w:r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Connection </w:t>
            </w:r>
            <w:proofErr w:type="spellStart"/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</w:t>
            </w:r>
            <w:proofErr w:type="spellEnd"/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5B6DA2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getConnection</w:t>
            </w:r>
            <w:proofErr w:type="spellEnd"/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5B6DA2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proofErr w:type="spellStart"/>
            <w:r w:rsidRPr="005B6DA2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db.properties</w:t>
            </w:r>
            <w:proofErr w:type="spellEnd"/>
            <w:r w:rsidRPr="005B6DA2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5B6DA2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5B6DA2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Statement </w:t>
            </w:r>
            <w:proofErr w:type="spellStart"/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statement</w:t>
            </w:r>
            <w:proofErr w:type="spellEnd"/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connection.createStatement</w:t>
            </w:r>
            <w:proofErr w:type="spellEnd"/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5B6DA2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5B6DA2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5B6DA2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int</w:t>
            </w:r>
            <w:proofErr w:type="spellEnd"/>
            <w:r w:rsidRPr="005B6DA2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 </w:t>
            </w:r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res = </w:t>
            </w:r>
            <w:proofErr w:type="spellStart"/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statement.executeUpdate</w:t>
            </w:r>
            <w:proofErr w:type="spellEnd"/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5B6DA2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 xml:space="preserve">"CREATE TABLE </w:t>
            </w:r>
            <w:proofErr w:type="spellStart"/>
            <w:r w:rsidRPr="005B6DA2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t_ddl</w:t>
            </w:r>
            <w:proofErr w:type="spellEnd"/>
            <w:r w:rsidRPr="005B6DA2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(</w:t>
            </w:r>
            <w:r w:rsidRPr="005B6DA2">
              <w:rPr>
                <w:rFonts w:ascii="宋体" w:eastAsia="宋体" w:hAnsi="宋体" w:cs="宋体" w:hint="eastAsia"/>
                <w:color w:val="9876AA"/>
                <w:sz w:val="23"/>
                <w:szCs w:val="23"/>
              </w:rPr>
              <w:t xml:space="preserve">id </w:t>
            </w:r>
            <w:r w:rsidRPr="005B6DA2">
              <w:rPr>
                <w:rFonts w:ascii="宋体" w:eastAsia="宋体" w:hAnsi="宋体" w:cs="宋体" w:hint="eastAsia"/>
                <w:b/>
                <w:bCs/>
                <w:color w:val="CC7832"/>
                <w:sz w:val="23"/>
                <w:szCs w:val="23"/>
              </w:rPr>
              <w:t>INT</w:t>
            </w:r>
            <w:r w:rsidRPr="005B6DA2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 xml:space="preserve"> </w:t>
            </w:r>
            <w:proofErr w:type="spellStart"/>
            <w:r w:rsidRPr="005B6DA2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auto_increment</w:t>
            </w:r>
            <w:proofErr w:type="spellEnd"/>
            <w:r w:rsidRPr="005B6DA2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 xml:space="preserve"> PRIMARY KEY) " </w:t>
            </w:r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5B6DA2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5B6DA2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System.</w:t>
            </w:r>
            <w:r w:rsidRPr="005B6DA2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out</w:t>
            </w:r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.println</w:t>
            </w:r>
            <w:proofErr w:type="spellEnd"/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(res)</w:t>
            </w:r>
            <w:r w:rsidRPr="005B6DA2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5B6DA2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</w:r>
            <w:r w:rsidRPr="005B6DA2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</w:r>
            <w:r w:rsidRPr="005B6DA2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</w:p>
          <w:p w:rsidR="00581E0D" w:rsidRPr="005B6DA2" w:rsidRDefault="00581E0D" w:rsidP="005B6DA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宋体" w:eastAsia="宋体" w:hAnsi="宋体" w:cs="宋体"/>
                <w:color w:val="A9B7C6"/>
                <w:sz w:val="23"/>
                <w:szCs w:val="23"/>
              </w:rPr>
            </w:pPr>
          </w:p>
          <w:p w:rsidR="005B6DA2" w:rsidRPr="00D60F74" w:rsidRDefault="00581E0D" w:rsidP="00D60F74">
            <w:pPr>
              <w:pStyle w:val="HTML0"/>
              <w:shd w:val="clear" w:color="auto" w:fill="2B2B2B"/>
              <w:rPr>
                <w:color w:val="A9B7C6"/>
                <w:sz w:val="23"/>
                <w:szCs w:val="23"/>
              </w:rPr>
            </w:pPr>
            <w:r>
              <w:rPr>
                <w:rFonts w:hint="eastAsia"/>
                <w:color w:val="BBB529"/>
                <w:sz w:val="23"/>
                <w:szCs w:val="23"/>
              </w:rPr>
              <w:t>@Test</w:t>
            </w:r>
            <w:r>
              <w:rPr>
                <w:rFonts w:hint="eastAsia"/>
                <w:color w:val="BBB529"/>
                <w:sz w:val="23"/>
                <w:szCs w:val="23"/>
              </w:rPr>
              <w:br/>
            </w:r>
            <w:r>
              <w:rPr>
                <w:rFonts w:hint="eastAsia"/>
                <w:color w:val="CC7832"/>
                <w:sz w:val="23"/>
                <w:szCs w:val="23"/>
              </w:rPr>
              <w:t xml:space="preserve">public void </w:t>
            </w:r>
            <w:r>
              <w:rPr>
                <w:rFonts w:hint="eastAsia"/>
                <w:color w:val="FFC66D"/>
                <w:sz w:val="23"/>
                <w:szCs w:val="23"/>
              </w:rPr>
              <w:t>test</w:t>
            </w:r>
            <w:r>
              <w:rPr>
                <w:rFonts w:hint="eastAsia"/>
                <w:color w:val="A9B7C6"/>
                <w:sz w:val="23"/>
                <w:szCs w:val="23"/>
              </w:rPr>
              <w:t xml:space="preserve">() </w:t>
            </w:r>
            <w:r>
              <w:rPr>
                <w:rFonts w:hint="eastAsia"/>
                <w:color w:val="CC7832"/>
                <w:sz w:val="23"/>
                <w:szCs w:val="23"/>
              </w:rPr>
              <w:t xml:space="preserve">throws </w:t>
            </w:r>
            <w:r>
              <w:rPr>
                <w:rFonts w:hint="eastAsia"/>
                <w:color w:val="A9B7C6"/>
                <w:sz w:val="23"/>
                <w:szCs w:val="23"/>
              </w:rPr>
              <w:t>Exception {</w:t>
            </w:r>
            <w:r>
              <w:rPr>
                <w:rFonts w:hint="eastAsia"/>
                <w:color w:val="A9B7C6"/>
                <w:sz w:val="23"/>
                <w:szCs w:val="23"/>
              </w:rPr>
              <w:br/>
              <w:t xml:space="preserve">    Connection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connection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hint="eastAsia"/>
                <w:i/>
                <w:iCs/>
                <w:color w:val="A9B7C6"/>
                <w:sz w:val="23"/>
                <w:szCs w:val="23"/>
              </w:rPr>
              <w:t>getConnection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proofErr w:type="spellStart"/>
            <w:r>
              <w:rPr>
                <w:rFonts w:hint="eastAsia"/>
                <w:color w:val="6A8759"/>
                <w:sz w:val="23"/>
                <w:szCs w:val="23"/>
              </w:rPr>
              <w:t>db.properties</w:t>
            </w:r>
            <w:proofErr w:type="spellEnd"/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rFonts w:hint="eastAsia"/>
                <w:color w:val="CC7832"/>
                <w:sz w:val="23"/>
                <w:szCs w:val="23"/>
              </w:rPr>
              <w:t>;</w:t>
            </w:r>
            <w:r>
              <w:rPr>
                <w:rFonts w:hint="eastAsia"/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A9B7C6"/>
                <w:sz w:val="23"/>
                <w:szCs w:val="23"/>
              </w:rPr>
              <w:t xml:space="preserve">Statement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statement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connection.createStatement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>()</w:t>
            </w:r>
            <w:r>
              <w:rPr>
                <w:rFonts w:hint="eastAsia"/>
                <w:color w:val="CC7832"/>
                <w:sz w:val="23"/>
                <w:szCs w:val="23"/>
              </w:rPr>
              <w:t>;</w:t>
            </w:r>
            <w:r>
              <w:rPr>
                <w:rFonts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ResultSet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 xml:space="preserve"> employees =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statement.executeQuery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 xml:space="preserve">"SELECT </w:t>
            </w:r>
            <w:r>
              <w:rPr>
                <w:rFonts w:hint="eastAsia"/>
                <w:color w:val="FFC66D"/>
                <w:sz w:val="23"/>
                <w:szCs w:val="23"/>
              </w:rPr>
              <w:t>*</w:t>
            </w:r>
            <w:r>
              <w:rPr>
                <w:rFonts w:hint="eastAsia"/>
                <w:color w:val="6A8759"/>
                <w:sz w:val="23"/>
                <w:szCs w:val="23"/>
              </w:rPr>
              <w:t xml:space="preserve"> FROM employee"</w:t>
            </w:r>
            <w:r>
              <w:rPr>
                <w:rFonts w:hint="eastAsia"/>
                <w:color w:val="A9B7C6"/>
                <w:sz w:val="23"/>
                <w:szCs w:val="23"/>
              </w:rPr>
              <w:t>)</w:t>
            </w:r>
            <w:r>
              <w:rPr>
                <w:rFonts w:hint="eastAsia"/>
                <w:color w:val="CC7832"/>
                <w:sz w:val="23"/>
                <w:szCs w:val="23"/>
              </w:rPr>
              <w:t>;</w:t>
            </w:r>
            <w:r>
              <w:rPr>
                <w:rFonts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CC7832"/>
                <w:sz w:val="23"/>
                <w:szCs w:val="23"/>
              </w:rPr>
              <w:t>int</w:t>
            </w:r>
            <w:proofErr w:type="spellEnd"/>
            <w:r>
              <w:rPr>
                <w:rFonts w:hint="eastAsia"/>
                <w:color w:val="CC783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columnCount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employees.getMetaData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>().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getColumnCount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>()</w:t>
            </w:r>
            <w:r>
              <w:rPr>
                <w:rFonts w:hint="eastAsia"/>
                <w:color w:val="CC7832"/>
                <w:sz w:val="23"/>
                <w:szCs w:val="23"/>
              </w:rPr>
              <w:t>;</w:t>
            </w:r>
            <w:r>
              <w:rPr>
                <w:rFonts w:hint="eastAsia"/>
                <w:color w:val="CC7832"/>
                <w:sz w:val="23"/>
                <w:szCs w:val="23"/>
              </w:rPr>
              <w:br/>
              <w:t xml:space="preserve">    while 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employees.next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>()) {</w:t>
            </w:r>
            <w:r>
              <w:rPr>
                <w:rFonts w:hint="eastAsia"/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3"/>
                <w:szCs w:val="23"/>
              </w:rPr>
              <w:t xml:space="preserve">for </w:t>
            </w:r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proofErr w:type="spellStart"/>
            <w:r>
              <w:rPr>
                <w:rFonts w:hint="eastAsia"/>
                <w:color w:val="CC7832"/>
                <w:sz w:val="23"/>
                <w:szCs w:val="23"/>
              </w:rPr>
              <w:t>int</w:t>
            </w:r>
            <w:proofErr w:type="spellEnd"/>
            <w:r>
              <w:rPr>
                <w:rFonts w:hint="eastAsia"/>
                <w:color w:val="CC783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i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 xml:space="preserve"> = </w:t>
            </w:r>
            <w:r>
              <w:rPr>
                <w:rFonts w:hint="eastAsia"/>
                <w:color w:val="6897BB"/>
                <w:sz w:val="23"/>
                <w:szCs w:val="23"/>
              </w:rPr>
              <w:t>1</w:t>
            </w:r>
            <w:r>
              <w:rPr>
                <w:rFonts w:hint="eastAsia"/>
                <w:color w:val="CC7832"/>
                <w:sz w:val="23"/>
                <w:szCs w:val="23"/>
              </w:rPr>
              <w:t xml:space="preserve">;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i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 xml:space="preserve"> &lt;=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columnCount</w:t>
            </w:r>
            <w:proofErr w:type="spellEnd"/>
            <w:r>
              <w:rPr>
                <w:rFonts w:hint="eastAsia"/>
                <w:color w:val="CC7832"/>
                <w:sz w:val="23"/>
                <w:szCs w:val="23"/>
              </w:rPr>
              <w:t xml:space="preserve">; </w:t>
            </w:r>
            <w:r>
              <w:rPr>
                <w:rFonts w:hint="eastAsia"/>
                <w:color w:val="A9B7C6"/>
                <w:sz w:val="23"/>
                <w:szCs w:val="23"/>
              </w:rPr>
              <w:t>++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i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>) {</w:t>
            </w:r>
            <w:r>
              <w:rPr>
                <w:rFonts w:hint="eastAsia"/>
                <w:color w:val="A9B7C6"/>
                <w:sz w:val="23"/>
                <w:szCs w:val="23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3"/>
                <w:szCs w:val="23"/>
              </w:rPr>
              <w:t>out</w:t>
            </w:r>
            <w:r>
              <w:rPr>
                <w:rFonts w:hint="eastAsia"/>
                <w:color w:val="A9B7C6"/>
                <w:sz w:val="23"/>
                <w:szCs w:val="23"/>
              </w:rPr>
              <w:t>.printf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r>
              <w:rPr>
                <w:rFonts w:hint="eastAsia"/>
                <w:color w:val="6A8759"/>
                <w:sz w:val="23"/>
                <w:szCs w:val="23"/>
              </w:rPr>
              <w:t>"%s</w:t>
            </w:r>
            <w:r>
              <w:rPr>
                <w:rFonts w:hint="eastAsia"/>
                <w:color w:val="CC7832"/>
                <w:sz w:val="23"/>
                <w:szCs w:val="23"/>
              </w:rPr>
              <w:t>\t</w:t>
            </w:r>
            <w:r>
              <w:rPr>
                <w:rFonts w:hint="eastAsia"/>
                <w:color w:val="6A8759"/>
                <w:sz w:val="23"/>
                <w:szCs w:val="23"/>
              </w:rPr>
              <w:t>"</w:t>
            </w:r>
            <w:r>
              <w:rPr>
                <w:rFonts w:hint="eastAsia"/>
                <w:color w:val="CC7832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employees.getObject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>(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i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>))</w:t>
            </w:r>
            <w:r>
              <w:rPr>
                <w:rFonts w:hint="eastAsia"/>
                <w:color w:val="CC7832"/>
                <w:sz w:val="23"/>
                <w:szCs w:val="23"/>
              </w:rPr>
              <w:t>;</w:t>
            </w:r>
            <w:r>
              <w:rPr>
                <w:rFonts w:hint="eastAsia"/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3"/>
                <w:szCs w:val="23"/>
              </w:rPr>
              <w:t>}</w:t>
            </w:r>
            <w:r>
              <w:rPr>
                <w:rFonts w:hint="eastAsia"/>
                <w:color w:val="A9B7C6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23"/>
                <w:szCs w:val="23"/>
              </w:rPr>
              <w:t>out</w:t>
            </w:r>
            <w:r>
              <w:rPr>
                <w:rFonts w:hint="eastAsia"/>
                <w:color w:val="A9B7C6"/>
                <w:sz w:val="23"/>
                <w:szCs w:val="23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>()</w:t>
            </w:r>
            <w:r>
              <w:rPr>
                <w:rFonts w:hint="eastAsia"/>
                <w:color w:val="CC7832"/>
                <w:sz w:val="23"/>
                <w:szCs w:val="23"/>
              </w:rPr>
              <w:t>;</w:t>
            </w:r>
            <w:r>
              <w:rPr>
                <w:rFonts w:hint="eastAsia"/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A9B7C6"/>
                <w:sz w:val="23"/>
                <w:szCs w:val="23"/>
              </w:rPr>
              <w:t>}</w:t>
            </w:r>
            <w:r>
              <w:rPr>
                <w:rFonts w:hint="eastAsia"/>
                <w:color w:val="A9B7C6"/>
                <w:sz w:val="23"/>
                <w:szCs w:val="23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statement.close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>()</w:t>
            </w:r>
            <w:r>
              <w:rPr>
                <w:rFonts w:hint="eastAsia"/>
                <w:color w:val="CC7832"/>
                <w:sz w:val="23"/>
                <w:szCs w:val="23"/>
              </w:rPr>
              <w:t>;</w:t>
            </w:r>
            <w:r>
              <w:rPr>
                <w:rFonts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23"/>
                <w:szCs w:val="23"/>
              </w:rPr>
              <w:t>connection.close</w:t>
            </w:r>
            <w:proofErr w:type="spellEnd"/>
            <w:r>
              <w:rPr>
                <w:rFonts w:hint="eastAsia"/>
                <w:color w:val="A9B7C6"/>
                <w:sz w:val="23"/>
                <w:szCs w:val="23"/>
              </w:rPr>
              <w:t>()</w:t>
            </w:r>
            <w:r>
              <w:rPr>
                <w:rFonts w:hint="eastAsia"/>
                <w:color w:val="CC7832"/>
                <w:sz w:val="23"/>
                <w:szCs w:val="23"/>
              </w:rPr>
              <w:t>;</w:t>
            </w:r>
            <w:r>
              <w:rPr>
                <w:rFonts w:hint="eastAsia"/>
                <w:color w:val="CC7832"/>
                <w:sz w:val="23"/>
                <w:szCs w:val="23"/>
              </w:rPr>
              <w:br/>
            </w:r>
            <w:r>
              <w:rPr>
                <w:rFonts w:hint="eastAsia"/>
                <w:color w:val="A9B7C6"/>
                <w:sz w:val="23"/>
                <w:szCs w:val="23"/>
              </w:rPr>
              <w:t>}</w:t>
            </w:r>
          </w:p>
        </w:tc>
      </w:tr>
    </w:tbl>
    <w:p w:rsidR="00A75F8C" w:rsidRDefault="00A75F8C" w:rsidP="00A75F8C">
      <w:pPr>
        <w:rPr>
          <w:rStyle w:val="ab"/>
          <w:b w:val="0"/>
          <w:bCs w:val="0"/>
          <w:szCs w:val="21"/>
          <w:bdr w:val="none" w:sz="0" w:space="0" w:color="auto" w:frame="1"/>
          <w:shd w:val="clear" w:color="auto" w:fill="FFFFFF"/>
        </w:rPr>
      </w:pPr>
    </w:p>
    <w:p w:rsidR="00E75FEF" w:rsidRDefault="00E75FEF" w:rsidP="00E75FEF">
      <w:pPr>
        <w:pStyle w:val="2"/>
        <w:rPr>
          <w:rStyle w:val="ab"/>
          <w:b w:val="0"/>
          <w:bCs/>
          <w:szCs w:val="21"/>
          <w:bdr w:val="none" w:sz="0" w:space="0" w:color="auto" w:frame="1"/>
          <w:shd w:val="clear" w:color="auto" w:fill="FFFFFF"/>
        </w:rPr>
      </w:pPr>
      <w:proofErr w:type="spellStart"/>
      <w:r w:rsidRPr="00E75FEF">
        <w:rPr>
          <w:rStyle w:val="ab"/>
          <w:rFonts w:hint="eastAsia"/>
          <w:b w:val="0"/>
          <w:bCs/>
          <w:szCs w:val="21"/>
          <w:bdr w:val="none" w:sz="0" w:space="0" w:color="auto" w:frame="1"/>
          <w:shd w:val="clear" w:color="auto" w:fill="FFFFFF"/>
        </w:rPr>
        <w:t>PreparedStatement</w:t>
      </w:r>
      <w:proofErr w:type="spellEnd"/>
      <w:r w:rsidR="00CC2A4A">
        <w:rPr>
          <w:rStyle w:val="ab"/>
          <w:rFonts w:hint="eastAsia"/>
          <w:b w:val="0"/>
          <w:bCs/>
          <w:szCs w:val="21"/>
          <w:bdr w:val="none" w:sz="0" w:space="0" w:color="auto" w:frame="1"/>
          <w:shd w:val="clear" w:color="auto" w:fill="FFFFFF"/>
        </w:rPr>
        <w:t>接口</w:t>
      </w:r>
    </w:p>
    <w:p w:rsidR="00E75FEF" w:rsidRDefault="00BB6446" w:rsidP="00BB6446">
      <w:pPr>
        <w:ind w:firstLine="360"/>
      </w:pPr>
      <w:proofErr w:type="spellStart"/>
      <w:r>
        <w:t>PreparedStatement</w:t>
      </w:r>
      <w:proofErr w:type="spellEnd"/>
      <w:r>
        <w:t>是Statement的子接口, 它可以预编译SQL语句,编译后的SQL模板被存储在</w:t>
      </w:r>
      <w:proofErr w:type="spellStart"/>
      <w:r>
        <w:t>PreparedStatement</w:t>
      </w:r>
      <w:proofErr w:type="spellEnd"/>
      <w:r>
        <w:t>对象中,每次使用时首先为SQL模板设值,然后执行该语句(因此使用</w:t>
      </w:r>
      <w:proofErr w:type="spellStart"/>
      <w:r>
        <w:t>PreparedStatement</w:t>
      </w:r>
      <w:proofErr w:type="spellEnd"/>
      <w:r>
        <w:t>效率更高).</w:t>
      </w:r>
      <w:r>
        <w:rPr>
          <w:rFonts w:hint="eastAsia"/>
        </w:rPr>
        <w:t>创建</w:t>
      </w:r>
      <w:proofErr w:type="spellStart"/>
      <w:r>
        <w:t>PreparedStatement</w:t>
      </w:r>
      <w:proofErr w:type="spellEnd"/>
      <w:r>
        <w:t>需要使用Connection的</w:t>
      </w:r>
      <w:proofErr w:type="spellStart"/>
      <w:r>
        <w:t>prepareStatement</w:t>
      </w:r>
      <w:proofErr w:type="spellEnd"/>
      <w:r>
        <w:t xml:space="preserve">(String </w:t>
      </w:r>
      <w:proofErr w:type="spellStart"/>
      <w:r>
        <w:t>sql</w:t>
      </w:r>
      <w:proofErr w:type="spellEnd"/>
      <w:r>
        <w:t>)方法,该方法需要传入SQL模板,可以</w:t>
      </w:r>
      <w:proofErr w:type="gramStart"/>
      <w:r>
        <w:t>包含占</w:t>
      </w:r>
      <w:proofErr w:type="gramEnd"/>
      <w:r>
        <w:t>位符参数:</w:t>
      </w:r>
    </w:p>
    <w:p w:rsidR="00BB6446" w:rsidRDefault="00BB6446" w:rsidP="00BB6446">
      <w:proofErr w:type="spellStart"/>
      <w:r w:rsidRPr="00BB6446">
        <w:t>PreparedStatement</w:t>
      </w:r>
      <w:proofErr w:type="spellEnd"/>
      <w:r w:rsidRPr="00BB6446">
        <w:t xml:space="preserve"> statement = </w:t>
      </w:r>
      <w:proofErr w:type="spellStart"/>
      <w:proofErr w:type="gramStart"/>
      <w:r w:rsidRPr="00BB6446">
        <w:t>connection.prepareStatement</w:t>
      </w:r>
      <w:proofErr w:type="spellEnd"/>
      <w:r w:rsidRPr="00BB6446">
        <w:t>(</w:t>
      </w:r>
      <w:proofErr w:type="gramEnd"/>
      <w:r w:rsidRPr="00BB6446">
        <w:t xml:space="preserve">"INSERT INTO </w:t>
      </w:r>
      <w:proofErr w:type="spellStart"/>
      <w:r w:rsidRPr="00BB6446">
        <w:t>t_ddl</w:t>
      </w:r>
      <w:proofErr w:type="spellEnd"/>
      <w:r w:rsidRPr="00BB6446">
        <w:t>(username, password) VALUES (?, ?)")</w:t>
      </w:r>
    </w:p>
    <w:p w:rsidR="00BB6446" w:rsidRDefault="00BB6446" w:rsidP="000D4938">
      <w:pPr>
        <w:ind w:firstLine="360"/>
      </w:pPr>
      <w:proofErr w:type="spellStart"/>
      <w:r>
        <w:t>PreparedStatement</w:t>
      </w:r>
      <w:proofErr w:type="spellEnd"/>
      <w:r>
        <w:t>也提供了</w:t>
      </w:r>
      <w:proofErr w:type="spellStart"/>
      <w:r>
        <w:t>excute</w:t>
      </w:r>
      <w:proofErr w:type="spellEnd"/>
      <w:r>
        <w:t>等方法来执行SQL语句, 只是这些方法无须传入参数, 因为SQL语句已经存储在</w:t>
      </w:r>
      <w:proofErr w:type="spellStart"/>
      <w:r>
        <w:t>PreparedStatement</w:t>
      </w:r>
      <w:proofErr w:type="spellEnd"/>
      <w:r>
        <w:t>对象中.</w:t>
      </w:r>
    </w:p>
    <w:p w:rsidR="00BB6446" w:rsidRDefault="00BB6446" w:rsidP="00BB6446">
      <w:r>
        <w:rPr>
          <w:rFonts w:hint="eastAsia"/>
        </w:rPr>
        <w:lastRenderedPageBreak/>
        <w:t>由于执行</w:t>
      </w:r>
      <w:r>
        <w:t>SQL前需要为SQL模板传入参数值,</w:t>
      </w:r>
      <w:proofErr w:type="spellStart"/>
      <w:r>
        <w:t>PreparedStatement</w:t>
      </w:r>
      <w:proofErr w:type="spellEnd"/>
      <w:r>
        <w:t>提供了一系列的</w:t>
      </w:r>
      <w:proofErr w:type="spellStart"/>
      <w:r>
        <w:t>setXxx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parameterIndex</w:t>
      </w:r>
      <w:proofErr w:type="spellEnd"/>
      <w:r>
        <w:t>, X x)方法;另外,如果不清楚SQL模板各参数的类型,可以使用</w:t>
      </w:r>
      <w:proofErr w:type="spellStart"/>
      <w:r>
        <w:t>setObject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parameterIndex</w:t>
      </w:r>
      <w:proofErr w:type="spellEnd"/>
      <w:r>
        <w:t>, Object x)方法传入参数, 由</w:t>
      </w:r>
      <w:proofErr w:type="spellStart"/>
      <w:r>
        <w:t>PreparedStatement</w:t>
      </w:r>
      <w:proofErr w:type="spellEnd"/>
      <w:r>
        <w:t>来负责类型转换.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B6446" w:rsidTr="00BB6446">
        <w:tc>
          <w:tcPr>
            <w:tcW w:w="8388" w:type="dxa"/>
          </w:tcPr>
          <w:p w:rsidR="00195826" w:rsidRPr="00195826" w:rsidRDefault="00195826" w:rsidP="0019582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宋体" w:eastAsia="宋体" w:hAnsi="宋体" w:cs="宋体"/>
                <w:color w:val="A9B7C6"/>
                <w:sz w:val="23"/>
                <w:szCs w:val="23"/>
              </w:rPr>
            </w:pPr>
            <w:r w:rsidRPr="00195826">
              <w:rPr>
                <w:rFonts w:ascii="宋体" w:eastAsia="宋体" w:hAnsi="宋体" w:cs="宋体" w:hint="eastAsia"/>
                <w:color w:val="BBB529"/>
                <w:sz w:val="23"/>
                <w:szCs w:val="23"/>
              </w:rPr>
              <w:t>@Test</w:t>
            </w:r>
            <w:r w:rsidRPr="00195826">
              <w:rPr>
                <w:rFonts w:ascii="宋体" w:eastAsia="宋体" w:hAnsi="宋体" w:cs="宋体" w:hint="eastAsia"/>
                <w:color w:val="BBB529"/>
                <w:sz w:val="23"/>
                <w:szCs w:val="23"/>
              </w:rPr>
              <w:br/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public void </w:t>
            </w:r>
            <w:r w:rsidRPr="00195826">
              <w:rPr>
                <w:rFonts w:ascii="宋体" w:eastAsia="宋体" w:hAnsi="宋体" w:cs="宋体" w:hint="eastAsia"/>
                <w:color w:val="FFC66D"/>
                <w:sz w:val="23"/>
                <w:szCs w:val="23"/>
              </w:rPr>
              <w:t>test4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() 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throws 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Exception {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Connection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null;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PreparedStatement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ps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null;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try 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{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connection = </w:t>
            </w:r>
            <w:proofErr w:type="spellStart"/>
            <w:r w:rsidRPr="00195826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getConnection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195826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proofErr w:type="spellStart"/>
            <w:r w:rsidRPr="00195826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db.properties</w:t>
            </w:r>
            <w:proofErr w:type="spellEnd"/>
            <w:r w:rsidRPr="00195826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ps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connection.prepareStatement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195826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 xml:space="preserve">"SELECT </w:t>
            </w:r>
            <w:r w:rsidRPr="00195826">
              <w:rPr>
                <w:rFonts w:ascii="宋体" w:eastAsia="宋体" w:hAnsi="宋体" w:cs="宋体" w:hint="eastAsia"/>
                <w:color w:val="FFC66D"/>
                <w:sz w:val="23"/>
                <w:szCs w:val="23"/>
              </w:rPr>
              <w:t>*</w:t>
            </w:r>
            <w:r w:rsidRPr="00195826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 xml:space="preserve"> FROM employee where id=?"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ps.setLong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195826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1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,</w:t>
            </w:r>
            <w:r w:rsidRPr="00195826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1l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ResultSet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result =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ps.executeQuery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while 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result.next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()) {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   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System.</w:t>
            </w:r>
            <w:r w:rsidRPr="00195826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out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.print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result.getLong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195826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1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) + </w:t>
            </w:r>
            <w:r w:rsidRPr="00195826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\t</w:t>
            </w:r>
            <w:r w:rsidRPr="00195826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System.</w:t>
            </w:r>
            <w:r w:rsidRPr="00195826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out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.print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result.getString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195826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2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) + </w:t>
            </w:r>
            <w:r w:rsidRPr="00195826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\t</w:t>
            </w:r>
            <w:r w:rsidRPr="00195826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System.</w:t>
            </w:r>
            <w:r w:rsidRPr="00195826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out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.print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result.getString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195826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3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) + </w:t>
            </w:r>
            <w:r w:rsidRPr="00195826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\t</w:t>
            </w:r>
            <w:r w:rsidRPr="00195826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System.</w:t>
            </w:r>
            <w:r w:rsidRPr="00195826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out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.print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result.getString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195826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4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))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  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System.</w:t>
            </w:r>
            <w:r w:rsidRPr="00195826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out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.println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}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catch 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(Exception e){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e.printStackTrace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finally 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{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ps.close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connection.close</w:t>
            </w:r>
            <w:proofErr w:type="spellEnd"/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195826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  <w:r w:rsidRPr="00195826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>}</w:t>
            </w:r>
          </w:p>
          <w:p w:rsidR="00195826" w:rsidRPr="00195826" w:rsidRDefault="00195826" w:rsidP="00BB6446">
            <w:pPr>
              <w:ind w:left="0"/>
              <w:rPr>
                <w:rFonts w:ascii="Courier New" w:eastAsia="Times New Roman" w:hAnsi="Courier New" w:cs="Courier New"/>
                <w:color w:val="000000"/>
                <w:sz w:val="20"/>
              </w:rPr>
            </w:pPr>
          </w:p>
          <w:p w:rsidR="00E149B4" w:rsidRDefault="00BB6446" w:rsidP="00BB6446">
            <w:pPr>
              <w:ind w:left="0"/>
            </w:pPr>
            <w:r>
              <w:rPr>
                <w:rFonts w:hint="eastAsia"/>
              </w:rPr>
              <w:t>注意</w:t>
            </w:r>
            <w:r>
              <w:t xml:space="preserve">: </w:t>
            </w:r>
          </w:p>
          <w:p w:rsidR="00BB6446" w:rsidRDefault="00E149B4" w:rsidP="00BB6446">
            <w:pPr>
              <w:ind w:left="0"/>
            </w:pPr>
            <w:r>
              <w:t>1.</w:t>
            </w:r>
            <w:r w:rsidR="003F2A4B">
              <w:t xml:space="preserve"> </w:t>
            </w:r>
            <w:r w:rsidR="00BB6446">
              <w:t>SQL语句的占位符参数只能代替普通值, 不能代替表名/列名等数据库对象, 更不能代替INSERT/SELECT等关键字.</w:t>
            </w:r>
            <w:r w:rsidR="00BB6446">
              <w:rPr>
                <w:rFonts w:hint="eastAsia"/>
              </w:rPr>
              <w:t>使用</w:t>
            </w:r>
            <w:proofErr w:type="spellStart"/>
            <w:r w:rsidR="00BB6446">
              <w:t>PreparedStatement</w:t>
            </w:r>
            <w:proofErr w:type="spellEnd"/>
            <w:r w:rsidR="00BB6446">
              <w:t>还有另外一</w:t>
            </w:r>
            <w:proofErr w:type="gramStart"/>
            <w:r>
              <w:rPr>
                <w:rFonts w:hint="eastAsia"/>
              </w:rPr>
              <w:t>2</w:t>
            </w:r>
            <w:proofErr w:type="gramEnd"/>
            <w:r>
              <w:t>.</w:t>
            </w:r>
            <w:r w:rsidR="003F2A4B">
              <w:t xml:space="preserve"> </w:t>
            </w:r>
            <w:r w:rsidR="00BB6446">
              <w:t>使用</w:t>
            </w:r>
            <w:proofErr w:type="spellStart"/>
            <w:r w:rsidR="00BB6446">
              <w:t>PreparedStatement</w:t>
            </w:r>
            <w:proofErr w:type="spellEnd"/>
            <w:r w:rsidR="00BB6446">
              <w:t>无须拼接SQL字符串,因此可以防止SQL注入:</w:t>
            </w:r>
          </w:p>
          <w:p w:rsidR="00BB6446" w:rsidRDefault="00E149B4" w:rsidP="00BB6446">
            <w:pPr>
              <w:ind w:left="0"/>
            </w:pPr>
            <w:r>
              <w:t>3</w:t>
            </w:r>
            <w:r w:rsidR="00BB6446">
              <w:t>. 默认使用</w:t>
            </w:r>
            <w:proofErr w:type="spellStart"/>
            <w:r w:rsidR="00BB6446">
              <w:t>PreparedStatement</w:t>
            </w:r>
            <w:proofErr w:type="spellEnd"/>
            <w:r w:rsidR="00BB6446">
              <w:t>是没有开启预编译功能的,需要在URL中给出</w:t>
            </w:r>
            <w:proofErr w:type="spellStart"/>
            <w:r w:rsidR="00BB6446">
              <w:t>useServerPrepStmts</w:t>
            </w:r>
            <w:proofErr w:type="spellEnd"/>
            <w:r w:rsidR="00BB6446">
              <w:t>=true参数来开启此功能;</w:t>
            </w:r>
          </w:p>
          <w:p w:rsidR="00BB6446" w:rsidRDefault="00E149B4" w:rsidP="00BB6446">
            <w:pPr>
              <w:ind w:left="0"/>
            </w:pPr>
            <w:r>
              <w:t>4</w:t>
            </w:r>
            <w:r w:rsidR="00BB6446">
              <w:t>. 当使用不同的</w:t>
            </w:r>
            <w:proofErr w:type="spellStart"/>
            <w:r w:rsidR="00BB6446">
              <w:t>PreparedStatement</w:t>
            </w:r>
            <w:proofErr w:type="spellEnd"/>
            <w:r w:rsidR="00BB6446">
              <w:t>对象来执行相同SQL语句时,还是会出现编译两次的现象,这是因为驱动没有缓存编译后的函数key,导致二次编译.如</w:t>
            </w:r>
            <w:r w:rsidR="00BB6446">
              <w:lastRenderedPageBreak/>
              <w:t>果希望缓存编译后的函数key,那么就要设置</w:t>
            </w:r>
            <w:proofErr w:type="spellStart"/>
            <w:r w:rsidR="00BB6446">
              <w:t>cachePrepStmts</w:t>
            </w:r>
            <w:proofErr w:type="spellEnd"/>
            <w:r w:rsidR="00BB6446">
              <w:t>=true参数.</w:t>
            </w:r>
          </w:p>
          <w:p w:rsidR="00BB6446" w:rsidRDefault="00E149B4" w:rsidP="00BB6446">
            <w:pPr>
              <w:ind w:left="0"/>
            </w:pPr>
            <w:r>
              <w:t>5</w:t>
            </w:r>
            <w:r w:rsidR="00BB6446">
              <w:t>. 设置预编译缓存的大小:</w:t>
            </w:r>
            <w:proofErr w:type="spellStart"/>
            <w:r w:rsidR="00BB6446">
              <w:t>cachePrepStmts</w:t>
            </w:r>
            <w:proofErr w:type="spellEnd"/>
            <w:r w:rsidR="00BB6446">
              <w:t>=</w:t>
            </w:r>
            <w:proofErr w:type="spellStart"/>
            <w:r w:rsidR="00BB6446">
              <w:t>true&amp;prepStmtCacheSize</w:t>
            </w:r>
            <w:proofErr w:type="spellEnd"/>
            <w:r w:rsidR="00BB6446">
              <w:t>=</w:t>
            </w:r>
            <w:r>
              <w:br/>
            </w:r>
            <w:r w:rsidR="00BB6446">
              <w:t>50&amp;prepStmtCacheSqlLimit=300`</w:t>
            </w:r>
          </w:p>
          <w:p w:rsidR="00BB6446" w:rsidRDefault="00BB6446" w:rsidP="00BB6446">
            <w:pPr>
              <w:ind w:left="0"/>
            </w:pPr>
            <w:r>
              <w:t>jdbc:mysql://host:port/database?useServerPrepStmts=true&amp;cachePrepStmts=true&amp;prepStmtCacheSize=50&amp;prepStmtCacheSqlLimit=300</w:t>
            </w:r>
          </w:p>
        </w:tc>
      </w:tr>
    </w:tbl>
    <w:p w:rsidR="00BB6446" w:rsidRDefault="00BB6446" w:rsidP="00BB6446"/>
    <w:p w:rsidR="00E75FEF" w:rsidRDefault="00E75FEF" w:rsidP="00E75FEF">
      <w:pPr>
        <w:pStyle w:val="2"/>
      </w:pPr>
      <w:proofErr w:type="spellStart"/>
      <w:r w:rsidRPr="00E75FEF">
        <w:t>CallableStatement</w:t>
      </w:r>
      <w:proofErr w:type="spellEnd"/>
      <w:r w:rsidR="00F377B1">
        <w:rPr>
          <w:rFonts w:hint="eastAsia"/>
        </w:rPr>
        <w:t>接口</w:t>
      </w:r>
    </w:p>
    <w:p w:rsidR="00E75FEF" w:rsidRDefault="00BB6446" w:rsidP="00BB6446">
      <w:pPr>
        <w:ind w:firstLine="360"/>
      </w:pPr>
      <w:r w:rsidRPr="00BB6446">
        <w:rPr>
          <w:rFonts w:hint="eastAsia"/>
        </w:rPr>
        <w:t>调用存储过程需要使用</w:t>
      </w:r>
      <w:proofErr w:type="spellStart"/>
      <w:r w:rsidRPr="00BB6446">
        <w:t>CallableStatement</w:t>
      </w:r>
      <w:proofErr w:type="spellEnd"/>
      <w:r w:rsidRPr="00BB6446">
        <w:t>,可以通过Connection的</w:t>
      </w:r>
      <w:proofErr w:type="spellStart"/>
      <w:r w:rsidRPr="00BB6446">
        <w:t>prepareCall</w:t>
      </w:r>
      <w:proofErr w:type="spellEnd"/>
      <w:r w:rsidRPr="00BB6446">
        <w:t>()方法来创建,创建时需要传入调用存储过程的SQL语句,形式为:</w:t>
      </w:r>
    </w:p>
    <w:p w:rsidR="00BB6446" w:rsidRDefault="00BB6446" w:rsidP="00055E09">
      <w:pPr>
        <w:ind w:firstLine="360"/>
      </w:pPr>
      <w:r w:rsidRPr="00BB6446">
        <w:t xml:space="preserve">{CALL </w:t>
      </w:r>
      <w:proofErr w:type="spellStart"/>
      <w:r w:rsidRPr="00BB6446">
        <w:t>procedure_</w:t>
      </w:r>
      <w:proofErr w:type="gramStart"/>
      <w:r w:rsidRPr="00BB6446">
        <w:t>name</w:t>
      </w:r>
      <w:proofErr w:type="spellEnd"/>
      <w:r w:rsidRPr="00BB6446">
        <w:t>(</w:t>
      </w:r>
      <w:proofErr w:type="gramEnd"/>
      <w:r w:rsidRPr="00BB6446">
        <w:t>?, ?, ?)}</w:t>
      </w:r>
    </w:p>
    <w:p w:rsidR="00055E09" w:rsidRDefault="00BB6446" w:rsidP="00E75FEF">
      <w:r w:rsidRPr="00BB6446">
        <w:rPr>
          <w:rFonts w:hint="eastAsia"/>
        </w:rPr>
        <w:t>存储过程的参数既有入参</w:t>
      </w:r>
      <w:r w:rsidRPr="00BB6446">
        <w:t>,</w:t>
      </w:r>
      <w:proofErr w:type="gramStart"/>
      <w:r w:rsidRPr="00BB6446">
        <w:t>也有回参</w:t>
      </w:r>
      <w:proofErr w:type="gramEnd"/>
      <w:r w:rsidRPr="00BB6446">
        <w:t xml:space="preserve">; </w:t>
      </w:r>
    </w:p>
    <w:p w:rsidR="00055E09" w:rsidRDefault="00BB6446" w:rsidP="00E75FEF">
      <w:r w:rsidRPr="00BB6446">
        <w:t>入参可通过</w:t>
      </w:r>
      <w:proofErr w:type="spellStart"/>
      <w:r w:rsidRPr="00BB6446">
        <w:t>setXxx</w:t>
      </w:r>
      <w:proofErr w:type="spellEnd"/>
      <w:r w:rsidRPr="00BB6446">
        <w:t>(</w:t>
      </w:r>
      <w:proofErr w:type="spellStart"/>
      <w:r w:rsidRPr="00BB6446">
        <w:t>int</w:t>
      </w:r>
      <w:proofErr w:type="spellEnd"/>
      <w:r w:rsidRPr="00BB6446">
        <w:t xml:space="preserve"> </w:t>
      </w:r>
      <w:proofErr w:type="spellStart"/>
      <w:r w:rsidRPr="00BB6446">
        <w:t>parameterIndex</w:t>
      </w:r>
      <w:proofErr w:type="spellEnd"/>
      <w:r w:rsidRPr="00BB6446">
        <w:t xml:space="preserve">/String </w:t>
      </w:r>
      <w:proofErr w:type="spellStart"/>
      <w:r w:rsidRPr="00BB6446">
        <w:t>parameterName</w:t>
      </w:r>
      <w:proofErr w:type="spellEnd"/>
      <w:r w:rsidRPr="00BB6446">
        <w:t>, X x);</w:t>
      </w:r>
    </w:p>
    <w:p w:rsidR="00BB6446" w:rsidRDefault="00BB6446" w:rsidP="00E75FEF">
      <w:proofErr w:type="gramStart"/>
      <w:r w:rsidRPr="00BB6446">
        <w:t>回参通过</w:t>
      </w:r>
      <w:proofErr w:type="gramEnd"/>
      <w:r w:rsidRPr="00BB6446">
        <w:t>调用</w:t>
      </w:r>
      <w:proofErr w:type="spellStart"/>
      <w:r w:rsidRPr="00BB6446">
        <w:t>registerOutParameter</w:t>
      </w:r>
      <w:proofErr w:type="spellEnd"/>
      <w:r w:rsidRPr="00BB6446">
        <w:t>(</w:t>
      </w:r>
      <w:proofErr w:type="spellStart"/>
      <w:r w:rsidRPr="00BB6446">
        <w:t>int</w:t>
      </w:r>
      <w:proofErr w:type="spellEnd"/>
      <w:r w:rsidRPr="00BB6446">
        <w:t xml:space="preserve"> </w:t>
      </w:r>
      <w:proofErr w:type="spellStart"/>
      <w:r w:rsidRPr="00BB6446">
        <w:t>parameterIndex</w:t>
      </w:r>
      <w:proofErr w:type="spellEnd"/>
      <w:r w:rsidRPr="00BB6446">
        <w:t xml:space="preserve">, </w:t>
      </w:r>
      <w:proofErr w:type="spellStart"/>
      <w:r w:rsidRPr="00BB6446">
        <w:t>int</w:t>
      </w:r>
      <w:proofErr w:type="spellEnd"/>
      <w:r w:rsidRPr="00BB6446">
        <w:t xml:space="preserve"> </w:t>
      </w:r>
      <w:proofErr w:type="spellStart"/>
      <w:r w:rsidRPr="00BB6446">
        <w:t>sqlType</w:t>
      </w:r>
      <w:proofErr w:type="spellEnd"/>
      <w:r w:rsidRPr="00BB6446">
        <w:t xml:space="preserve">), 经过上面步骤, 就可以调用execute()方法来调用该存储过程, 执行结束, </w:t>
      </w:r>
      <w:r>
        <w:t>则通</w:t>
      </w:r>
      <w:r>
        <w:rPr>
          <w:rFonts w:hint="eastAsia"/>
        </w:rPr>
        <w:t>过</w:t>
      </w:r>
      <w:proofErr w:type="spellStart"/>
      <w:r w:rsidRPr="00BB6446">
        <w:t>getXxx</w:t>
      </w:r>
      <w:proofErr w:type="spellEnd"/>
      <w:r w:rsidRPr="00BB6446">
        <w:t>(</w:t>
      </w:r>
      <w:proofErr w:type="spellStart"/>
      <w:r w:rsidRPr="00BB6446">
        <w:t>int</w:t>
      </w:r>
      <w:proofErr w:type="spellEnd"/>
      <w:r w:rsidRPr="00BB6446">
        <w:t xml:space="preserve"> </w:t>
      </w:r>
      <w:proofErr w:type="spellStart"/>
      <w:r w:rsidRPr="00BB6446">
        <w:t>parameterIndex</w:t>
      </w:r>
      <w:proofErr w:type="spellEnd"/>
      <w:r w:rsidRPr="00BB6446">
        <w:t xml:space="preserve">/String </w:t>
      </w:r>
      <w:proofErr w:type="spellStart"/>
      <w:r w:rsidRPr="00BB6446">
        <w:t>parameterName</w:t>
      </w:r>
      <w:proofErr w:type="spellEnd"/>
      <w:r w:rsidRPr="00BB6446">
        <w:t>)</w:t>
      </w:r>
      <w:r w:rsidR="00094811">
        <w:t>方法</w:t>
      </w:r>
      <w:r w:rsidRPr="00BB6446">
        <w:t>获取</w:t>
      </w:r>
      <w:proofErr w:type="gramStart"/>
      <w:r w:rsidRPr="00BB6446">
        <w:t>指定回参</w:t>
      </w:r>
      <w:proofErr w:type="gramEnd"/>
      <w:r w:rsidRPr="00BB6446">
        <w:t>的值: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B6446" w:rsidTr="00BB6446">
        <w:tc>
          <w:tcPr>
            <w:tcW w:w="8388" w:type="dxa"/>
          </w:tcPr>
          <w:p w:rsidR="00BB6446" w:rsidRPr="00FD798A" w:rsidRDefault="00FD798A" w:rsidP="00FD79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宋体" w:eastAsia="宋体" w:hAnsi="宋体" w:cs="宋体"/>
                <w:color w:val="A9B7C6"/>
                <w:sz w:val="23"/>
                <w:szCs w:val="23"/>
              </w:rPr>
            </w:pPr>
            <w:r w:rsidRPr="00FD798A">
              <w:rPr>
                <w:rFonts w:ascii="宋体" w:eastAsia="宋体" w:hAnsi="宋体" w:cs="宋体" w:hint="eastAsia"/>
                <w:color w:val="BBB529"/>
                <w:sz w:val="23"/>
                <w:szCs w:val="23"/>
              </w:rPr>
              <w:t>@Test</w:t>
            </w:r>
            <w:r w:rsidRPr="00FD798A">
              <w:rPr>
                <w:rFonts w:ascii="宋体" w:eastAsia="宋体" w:hAnsi="宋体" w:cs="宋体" w:hint="eastAsia"/>
                <w:color w:val="BBB529"/>
                <w:sz w:val="23"/>
                <w:szCs w:val="23"/>
              </w:rPr>
              <w:br/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public void </w:t>
            </w:r>
            <w:r w:rsidRPr="00FD798A">
              <w:rPr>
                <w:rFonts w:ascii="宋体" w:eastAsia="宋体" w:hAnsi="宋体" w:cs="宋体" w:hint="eastAsia"/>
                <w:color w:val="FFC66D"/>
                <w:sz w:val="23"/>
                <w:szCs w:val="23"/>
              </w:rPr>
              <w:t>test6</w:t>
            </w:r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() 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throws </w:t>
            </w:r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Exception {</w:t>
            </w:r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Connection </w:t>
            </w:r>
            <w:proofErr w:type="spellStart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</w:t>
            </w:r>
            <w:proofErr w:type="spellEnd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FD798A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getConnection</w:t>
            </w:r>
            <w:proofErr w:type="spellEnd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FD798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proofErr w:type="spellStart"/>
            <w:r w:rsidRPr="00FD798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db.properties</w:t>
            </w:r>
            <w:proofErr w:type="spellEnd"/>
            <w:r w:rsidRPr="00FD798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CallableStatement</w:t>
            </w:r>
            <w:proofErr w:type="spellEnd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cs</w:t>
            </w:r>
            <w:proofErr w:type="spellEnd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connection.prepareCall</w:t>
            </w:r>
            <w:proofErr w:type="spellEnd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FD798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 xml:space="preserve">"{CALL </w:t>
            </w:r>
            <w:proofErr w:type="spellStart"/>
            <w:r w:rsidRPr="00FD798A">
              <w:rPr>
                <w:rFonts w:ascii="宋体" w:eastAsia="宋体" w:hAnsi="宋体" w:cs="宋体" w:hint="eastAsia"/>
                <w:color w:val="FFC66D"/>
                <w:sz w:val="23"/>
                <w:szCs w:val="23"/>
              </w:rPr>
              <w:t>countEmployee</w:t>
            </w:r>
            <w:proofErr w:type="spellEnd"/>
            <w:r w:rsidRPr="00FD798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(?,?)}"</w:t>
            </w:r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cs.setString</w:t>
            </w:r>
            <w:proofErr w:type="spellEnd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FD798A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1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,</w:t>
            </w:r>
            <w:r w:rsidRPr="00FD798A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"test02"</w:t>
            </w:r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cs.registerOutParameter</w:t>
            </w:r>
            <w:proofErr w:type="spellEnd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FD798A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2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,</w:t>
            </w:r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Types.</w:t>
            </w:r>
            <w:r w:rsidRPr="00FD798A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INTEGER</w:t>
            </w:r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cs.execute</w:t>
            </w:r>
            <w:proofErr w:type="spellEnd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Integer output =  </w:t>
            </w:r>
            <w:proofErr w:type="spellStart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cs.getInt</w:t>
            </w:r>
            <w:proofErr w:type="spellEnd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FD798A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2</w:t>
            </w:r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System.</w:t>
            </w:r>
            <w:r w:rsidRPr="00FD798A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out</w:t>
            </w:r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.println</w:t>
            </w:r>
            <w:proofErr w:type="spellEnd"/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(output)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FD798A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</w:r>
            <w:r w:rsidRPr="00FD798A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</w:p>
        </w:tc>
      </w:tr>
    </w:tbl>
    <w:p w:rsidR="00E75FEF" w:rsidRDefault="00E75FEF" w:rsidP="0063792A">
      <w:pPr>
        <w:ind w:left="0"/>
      </w:pPr>
    </w:p>
    <w:p w:rsidR="00E75FEF" w:rsidRDefault="00E75FEF" w:rsidP="00E75FEF">
      <w:pPr>
        <w:pStyle w:val="1"/>
      </w:pPr>
      <w:r w:rsidRPr="00E75FEF">
        <w:rPr>
          <w:rFonts w:hint="eastAsia"/>
        </w:rPr>
        <w:t>操作结果集</w:t>
      </w:r>
    </w:p>
    <w:p w:rsidR="00E75FEF" w:rsidRDefault="00E75FEF" w:rsidP="00E75FEF">
      <w:r w:rsidRPr="00E75FEF">
        <w:t>JDBC使用</w:t>
      </w:r>
      <w:proofErr w:type="spellStart"/>
      <w:r w:rsidRPr="00E75FEF">
        <w:t>ResultSet</w:t>
      </w:r>
      <w:proofErr w:type="spellEnd"/>
      <w:r w:rsidRPr="00E75FEF">
        <w:t>封装查询结果,然后通过</w:t>
      </w:r>
      <w:proofErr w:type="spellStart"/>
      <w:r w:rsidRPr="00E75FEF">
        <w:t>ResultSet</w:t>
      </w:r>
      <w:proofErr w:type="spellEnd"/>
      <w:r w:rsidRPr="00E75FEF">
        <w:t>的记录指针来读取/更新记录.并提供了</w:t>
      </w:r>
      <w:proofErr w:type="spellStart"/>
      <w:r w:rsidRPr="00E75FEF">
        <w:t>ResultSetMetaDate</w:t>
      </w:r>
      <w:proofErr w:type="spellEnd"/>
      <w:r w:rsidRPr="00E75FEF">
        <w:t>来获得</w:t>
      </w:r>
      <w:proofErr w:type="spellStart"/>
      <w:r w:rsidRPr="00E75FEF">
        <w:t>ResultSet</w:t>
      </w:r>
      <w:proofErr w:type="spellEnd"/>
      <w:r w:rsidRPr="00E75FEF">
        <w:t>对象的元数据信息.</w:t>
      </w:r>
    </w:p>
    <w:p w:rsidR="00E75FEF" w:rsidRDefault="00C34866" w:rsidP="00C34866">
      <w:pPr>
        <w:pStyle w:val="2"/>
        <w:numPr>
          <w:ilvl w:val="0"/>
          <w:numId w:val="26"/>
        </w:numPr>
      </w:pPr>
      <w:proofErr w:type="spellStart"/>
      <w:r w:rsidRPr="00C34866">
        <w:lastRenderedPageBreak/>
        <w:t>ResultSet</w:t>
      </w:r>
      <w:proofErr w:type="spellEnd"/>
    </w:p>
    <w:p w:rsidR="00E75FEF" w:rsidRDefault="00C34866" w:rsidP="00E75FEF">
      <w:proofErr w:type="spellStart"/>
      <w:r w:rsidRPr="00C34866">
        <w:t>java.sql.ResultSet</w:t>
      </w:r>
      <w:proofErr w:type="spellEnd"/>
      <w:r w:rsidRPr="00C34866">
        <w:t>是结果</w:t>
      </w:r>
      <w:proofErr w:type="gramStart"/>
      <w:r w:rsidRPr="00C34866">
        <w:t>集对象</w:t>
      </w:r>
      <w:proofErr w:type="gramEnd"/>
      <w:r w:rsidRPr="00C34866">
        <w:t>,可以通过列索引/列名来读/写数据, 它提供了如下常用方法来移动记录指针</w:t>
      </w:r>
      <w:r>
        <w:rPr>
          <w:rFonts w:hint="eastAsia"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302"/>
        <w:gridCol w:w="4194"/>
      </w:tblGrid>
      <w:tr w:rsidR="003F2A4B" w:rsidTr="003F2A4B">
        <w:tc>
          <w:tcPr>
            <w:tcW w:w="4428" w:type="dxa"/>
          </w:tcPr>
          <w:p w:rsidR="003F2A4B" w:rsidRDefault="003F2A4B" w:rsidP="003F2A4B">
            <w:pPr>
              <w:ind w:left="0"/>
              <w:jc w:val="center"/>
            </w:pPr>
            <w:r w:rsidRPr="00C34866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方法</w:t>
            </w:r>
          </w:p>
        </w:tc>
        <w:tc>
          <w:tcPr>
            <w:tcW w:w="4428" w:type="dxa"/>
          </w:tcPr>
          <w:p w:rsidR="003F2A4B" w:rsidRDefault="003F2A4B" w:rsidP="003F2A4B">
            <w:pPr>
              <w:ind w:left="0"/>
              <w:jc w:val="center"/>
            </w:pPr>
            <w:r w:rsidRPr="00C34866">
              <w:rPr>
                <w:rFonts w:cs="Times New Roman" w:hint="eastAsia"/>
                <w:b/>
                <w:bCs/>
                <w:color w:val="666666"/>
                <w:sz w:val="21"/>
                <w:szCs w:val="21"/>
              </w:rPr>
              <w:t>描述</w:t>
            </w:r>
          </w:p>
        </w:tc>
      </w:tr>
      <w:tr w:rsidR="003F2A4B" w:rsidTr="003F2A4B">
        <w:tc>
          <w:tcPr>
            <w:tcW w:w="4428" w:type="dxa"/>
          </w:tcPr>
          <w:p w:rsidR="003F2A4B" w:rsidRDefault="003F2A4B" w:rsidP="00E75FEF">
            <w:pPr>
              <w:ind w:left="0"/>
            </w:pPr>
            <w:proofErr w:type="spellStart"/>
            <w:r w:rsidRPr="00C34866">
              <w:rPr>
                <w:rFonts w:ascii="Consolas" w:eastAsia="Times New Roman" w:hAnsi="Consolas" w:cs="Consolas"/>
                <w:color w:val="000000"/>
                <w:sz w:val="21"/>
              </w:rPr>
              <w:t>boolean</w:t>
            </w:r>
            <w:proofErr w:type="spellEnd"/>
            <w:r w:rsidRPr="00C34866">
              <w:rPr>
                <w:rFonts w:ascii="Consolas" w:eastAsia="Times New Roman" w:hAnsi="Consolas" w:cs="Consolas"/>
                <w:color w:val="000000"/>
                <w:sz w:val="21"/>
              </w:rPr>
              <w:t xml:space="preserve"> next()</w:t>
            </w:r>
          </w:p>
        </w:tc>
        <w:tc>
          <w:tcPr>
            <w:tcW w:w="4428" w:type="dxa"/>
          </w:tcPr>
          <w:p w:rsidR="003F2A4B" w:rsidRDefault="003F2A4B" w:rsidP="00E75FEF">
            <w:pPr>
              <w:ind w:left="0"/>
            </w:pPr>
            <w:r>
              <w:rPr>
                <w:rFonts w:hint="eastAsia"/>
              </w:rPr>
              <w:t>向后</w:t>
            </w:r>
            <w:r>
              <w:t>移动指针</w:t>
            </w:r>
            <w:r>
              <w:rPr>
                <w:rFonts w:hint="eastAsia"/>
              </w:rPr>
              <w:t>，</w:t>
            </w:r>
            <w:r>
              <w:t>如果有</w:t>
            </w:r>
            <w:r>
              <w:rPr>
                <w:rFonts w:hint="eastAsia"/>
              </w:rPr>
              <w:t>值</w:t>
            </w:r>
            <w:r>
              <w:t>返回true</w:t>
            </w:r>
          </w:p>
        </w:tc>
      </w:tr>
      <w:tr w:rsidR="003F2A4B" w:rsidTr="003F2A4B">
        <w:tc>
          <w:tcPr>
            <w:tcW w:w="4428" w:type="dxa"/>
          </w:tcPr>
          <w:p w:rsidR="003F2A4B" w:rsidRDefault="003F2A4B" w:rsidP="00E75FEF">
            <w:pPr>
              <w:ind w:left="0"/>
            </w:pPr>
            <w:proofErr w:type="spellStart"/>
            <w:r>
              <w:rPr>
                <w:rFonts w:hint="eastAsia"/>
              </w:rPr>
              <w:t>getXXX</w:t>
            </w:r>
            <w:proofErr w:type="spellEnd"/>
            <w:r>
              <w:rPr>
                <w:rFonts w:hint="eastAsia"/>
              </w:rPr>
              <w:t>(</w:t>
            </w:r>
            <w:r w:rsidRPr="003F2A4B">
              <w:t xml:space="preserve">String </w:t>
            </w:r>
            <w:proofErr w:type="spellStart"/>
            <w:r w:rsidRPr="003F2A4B">
              <w:t>columnLabel</w:t>
            </w:r>
            <w:proofErr w:type="spellEnd"/>
            <w:r>
              <w:rPr>
                <w:rFonts w:hint="eastAsia"/>
              </w:rPr>
              <w:t>)</w:t>
            </w:r>
          </w:p>
          <w:p w:rsidR="003F2A4B" w:rsidRPr="003F2A4B" w:rsidRDefault="003F2A4B" w:rsidP="00E75FEF">
            <w:pPr>
              <w:ind w:left="0"/>
            </w:pPr>
            <w:proofErr w:type="spellStart"/>
            <w:r>
              <w:rPr>
                <w:rFonts w:hint="eastAsia"/>
              </w:rPr>
              <w:t>getXXX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int</w:t>
            </w:r>
            <w:proofErr w:type="spellEnd"/>
            <w:r w:rsidRPr="003F2A4B">
              <w:t xml:space="preserve"> </w:t>
            </w:r>
            <w:proofErr w:type="spellStart"/>
            <w:r w:rsidRPr="003F2A4B">
              <w:t>int</w:t>
            </w:r>
            <w:proofErr w:type="spellEnd"/>
            <w:r w:rsidRPr="003F2A4B">
              <w:t xml:space="preserve"> </w:t>
            </w:r>
            <w:proofErr w:type="spellStart"/>
            <w:r w:rsidRPr="003F2A4B">
              <w:t>columnIndex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428" w:type="dxa"/>
          </w:tcPr>
          <w:p w:rsidR="003F2A4B" w:rsidRPr="003F2A4B" w:rsidRDefault="003F2A4B" w:rsidP="00E75FEF">
            <w:pPr>
              <w:ind w:left="0"/>
            </w:pPr>
            <w:r>
              <w:rPr>
                <w:rFonts w:hint="eastAsia"/>
              </w:rPr>
              <w:t>通过</w:t>
            </w:r>
            <w:r>
              <w:t>列名或者列索引（</w:t>
            </w:r>
            <w:r>
              <w:rPr>
                <w:rFonts w:hint="eastAsia"/>
              </w:rPr>
              <w:t>从1开始</w:t>
            </w:r>
            <w:r>
              <w:t>）</w:t>
            </w:r>
            <w:r>
              <w:rPr>
                <w:rFonts w:hint="eastAsia"/>
              </w:rPr>
              <w:t>获取</w:t>
            </w:r>
            <w:proofErr w:type="gramStart"/>
            <w:r>
              <w:t>查询列</w:t>
            </w:r>
            <w:r>
              <w:rPr>
                <w:rFonts w:hint="eastAsia"/>
              </w:rPr>
              <w:t>值</w:t>
            </w:r>
            <w:proofErr w:type="gramEnd"/>
            <w:r>
              <w:t>XXX对应其类型</w:t>
            </w:r>
          </w:p>
        </w:tc>
      </w:tr>
      <w:tr w:rsidR="003F2A4B" w:rsidTr="003F2A4B">
        <w:tc>
          <w:tcPr>
            <w:tcW w:w="4428" w:type="dxa"/>
          </w:tcPr>
          <w:p w:rsidR="003F2A4B" w:rsidRDefault="003F2A4B" w:rsidP="00E75FEF">
            <w:pPr>
              <w:ind w:left="0"/>
            </w:pPr>
            <w:proofErr w:type="spellStart"/>
            <w:r w:rsidRPr="003F2A4B">
              <w:t>ResultSetMetaData</w:t>
            </w:r>
            <w:proofErr w:type="spellEnd"/>
            <w:r w:rsidRPr="003F2A4B">
              <w:t xml:space="preserve"> </w:t>
            </w:r>
            <w:proofErr w:type="spellStart"/>
            <w:r w:rsidRPr="003F2A4B">
              <w:t>getMetaData</w:t>
            </w:r>
            <w:proofErr w:type="spellEnd"/>
            <w:r w:rsidRPr="003F2A4B">
              <w:t>()</w:t>
            </w:r>
          </w:p>
        </w:tc>
        <w:tc>
          <w:tcPr>
            <w:tcW w:w="4428" w:type="dxa"/>
          </w:tcPr>
          <w:p w:rsidR="003F2A4B" w:rsidRDefault="003F2A4B" w:rsidP="00E75FEF">
            <w:pPr>
              <w:ind w:left="0"/>
            </w:pPr>
            <w:r>
              <w:rPr>
                <w:rFonts w:hint="eastAsia"/>
              </w:rPr>
              <w:t>获取结果</w:t>
            </w:r>
            <w:proofErr w:type="gramStart"/>
            <w:r>
              <w:rPr>
                <w:rFonts w:hint="eastAsia"/>
              </w:rPr>
              <w:t>集元</w:t>
            </w:r>
            <w:r>
              <w:t>信息</w:t>
            </w:r>
            <w:proofErr w:type="gramEnd"/>
          </w:p>
        </w:tc>
      </w:tr>
    </w:tbl>
    <w:p w:rsidR="00C34866" w:rsidRDefault="00C34866" w:rsidP="003F2A4B">
      <w:pPr>
        <w:ind w:left="0"/>
      </w:pPr>
    </w:p>
    <w:p w:rsidR="00C34866" w:rsidRDefault="00C34866" w:rsidP="00C34866">
      <w:pPr>
        <w:pStyle w:val="2"/>
      </w:pPr>
      <w:proofErr w:type="spellStart"/>
      <w:r w:rsidRPr="00C34866">
        <w:t>ResultSetMetaData</w:t>
      </w:r>
      <w:proofErr w:type="spellEnd"/>
    </w:p>
    <w:p w:rsidR="00C34866" w:rsidRDefault="0005124A" w:rsidP="00C34866">
      <w:proofErr w:type="spellStart"/>
      <w:r w:rsidRPr="0005124A">
        <w:t>ResultSet</w:t>
      </w:r>
      <w:proofErr w:type="spellEnd"/>
      <w:r w:rsidRPr="0005124A">
        <w:t>提供了</w:t>
      </w:r>
      <w:proofErr w:type="spellStart"/>
      <w:r w:rsidRPr="0005124A">
        <w:t>getMetaData</w:t>
      </w:r>
      <w:proofErr w:type="spellEnd"/>
      <w:r w:rsidRPr="0005124A">
        <w:t>()方法来获取</w:t>
      </w:r>
      <w:proofErr w:type="spellStart"/>
      <w:r w:rsidRPr="0005124A">
        <w:t>ResultSetMetaData</w:t>
      </w:r>
      <w:proofErr w:type="spellEnd"/>
      <w:r w:rsidRPr="0005124A">
        <w:t>以分析关于</w:t>
      </w:r>
      <w:proofErr w:type="spellStart"/>
      <w:r w:rsidRPr="0005124A">
        <w:t>ResultSet</w:t>
      </w:r>
      <w:proofErr w:type="spellEnd"/>
      <w:r w:rsidRPr="0005124A">
        <w:t>的描述信息(前面我们已经使用</w:t>
      </w:r>
      <w:proofErr w:type="spellStart"/>
      <w:r w:rsidRPr="0005124A">
        <w:t>ResultSetMetaData</w:t>
      </w:r>
      <w:proofErr w:type="spellEnd"/>
      <w:r w:rsidRPr="0005124A">
        <w:t>来获取结果集的列数以及列名):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01"/>
        <w:gridCol w:w="4095"/>
      </w:tblGrid>
      <w:tr w:rsidR="00426DF3" w:rsidTr="00426DF3">
        <w:tc>
          <w:tcPr>
            <w:tcW w:w="4428" w:type="dxa"/>
          </w:tcPr>
          <w:p w:rsidR="00426DF3" w:rsidRDefault="00426DF3" w:rsidP="00426DF3">
            <w:pPr>
              <w:ind w:left="0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428" w:type="dxa"/>
          </w:tcPr>
          <w:p w:rsidR="00426DF3" w:rsidRDefault="00426DF3" w:rsidP="00426DF3">
            <w:pPr>
              <w:ind w:left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26DF3" w:rsidTr="00426DF3">
        <w:tc>
          <w:tcPr>
            <w:tcW w:w="4428" w:type="dxa"/>
          </w:tcPr>
          <w:p w:rsidR="00426DF3" w:rsidRDefault="00426DF3" w:rsidP="00C34866">
            <w:pPr>
              <w:ind w:left="0"/>
            </w:pPr>
            <w:proofErr w:type="spellStart"/>
            <w:r w:rsidRPr="00426DF3">
              <w:t>getColumnName</w:t>
            </w:r>
            <w:proofErr w:type="spellEnd"/>
            <w:r w:rsidRPr="00426DF3">
              <w:t>(</w:t>
            </w:r>
            <w:proofErr w:type="spellStart"/>
            <w:r w:rsidRPr="00426DF3">
              <w:t>int</w:t>
            </w:r>
            <w:proofErr w:type="spellEnd"/>
            <w:r w:rsidRPr="00426DF3">
              <w:t> column)</w:t>
            </w:r>
          </w:p>
        </w:tc>
        <w:tc>
          <w:tcPr>
            <w:tcW w:w="4428" w:type="dxa"/>
          </w:tcPr>
          <w:p w:rsidR="00426DF3" w:rsidRDefault="00426DF3" w:rsidP="00C34866">
            <w:pPr>
              <w:ind w:left="0"/>
            </w:pPr>
            <w:r w:rsidRPr="00426DF3">
              <w:t>获取指</w:t>
            </w:r>
            <w:proofErr w:type="gramStart"/>
            <w:r w:rsidRPr="00426DF3">
              <w:t>定列</w:t>
            </w:r>
            <w:proofErr w:type="gramEnd"/>
            <w:r w:rsidRPr="00426DF3">
              <w:t>的名称</w:t>
            </w:r>
          </w:p>
        </w:tc>
      </w:tr>
      <w:tr w:rsidR="00426DF3" w:rsidTr="00426DF3">
        <w:tc>
          <w:tcPr>
            <w:tcW w:w="4428" w:type="dxa"/>
          </w:tcPr>
          <w:p w:rsidR="00426DF3" w:rsidRDefault="005E4773" w:rsidP="00C34866">
            <w:pPr>
              <w:ind w:left="0"/>
            </w:pPr>
            <w:proofErr w:type="spellStart"/>
            <w:r w:rsidRPr="00426DF3">
              <w:t>getColumnCount</w:t>
            </w:r>
            <w:proofErr w:type="spellEnd"/>
            <w:r w:rsidRPr="00426DF3">
              <w:t>()</w:t>
            </w:r>
          </w:p>
        </w:tc>
        <w:tc>
          <w:tcPr>
            <w:tcW w:w="4428" w:type="dxa"/>
          </w:tcPr>
          <w:p w:rsidR="00426DF3" w:rsidRDefault="005E4773" w:rsidP="00C34866">
            <w:pPr>
              <w:ind w:left="0"/>
            </w:pPr>
            <w:r w:rsidRPr="00426DF3">
              <w:t xml:space="preserve">返回当前 </w:t>
            </w:r>
            <w:proofErr w:type="spellStart"/>
            <w:r w:rsidRPr="00426DF3">
              <w:t>ResultSet</w:t>
            </w:r>
            <w:proofErr w:type="spellEnd"/>
            <w:r w:rsidRPr="00426DF3">
              <w:t xml:space="preserve"> 对象中的列数。</w:t>
            </w:r>
          </w:p>
        </w:tc>
      </w:tr>
      <w:tr w:rsidR="00426DF3" w:rsidTr="00426DF3">
        <w:tc>
          <w:tcPr>
            <w:tcW w:w="4428" w:type="dxa"/>
          </w:tcPr>
          <w:p w:rsidR="00426DF3" w:rsidRDefault="005E4773" w:rsidP="00C34866">
            <w:pPr>
              <w:ind w:left="0"/>
            </w:pPr>
            <w:proofErr w:type="spellStart"/>
            <w:r w:rsidRPr="00426DF3">
              <w:t>getColumnTypeName</w:t>
            </w:r>
            <w:proofErr w:type="spellEnd"/>
            <w:r w:rsidRPr="00426DF3">
              <w:t>(</w:t>
            </w:r>
            <w:proofErr w:type="spellStart"/>
            <w:r w:rsidRPr="00426DF3">
              <w:t>int</w:t>
            </w:r>
            <w:proofErr w:type="spellEnd"/>
            <w:r w:rsidRPr="00426DF3">
              <w:t> column)</w:t>
            </w:r>
          </w:p>
        </w:tc>
        <w:tc>
          <w:tcPr>
            <w:tcW w:w="4428" w:type="dxa"/>
          </w:tcPr>
          <w:p w:rsidR="00426DF3" w:rsidRDefault="005E4773" w:rsidP="00C34866">
            <w:pPr>
              <w:ind w:left="0"/>
            </w:pPr>
            <w:r>
              <w:t>检索指</w:t>
            </w:r>
            <w:proofErr w:type="gramStart"/>
            <w:r>
              <w:t>定列</w:t>
            </w:r>
            <w:proofErr w:type="gramEnd"/>
            <w:r>
              <w:t>的数据库特定</w:t>
            </w:r>
            <w:r w:rsidRPr="00426DF3">
              <w:t>类型名称。</w:t>
            </w:r>
          </w:p>
        </w:tc>
      </w:tr>
      <w:tr w:rsidR="00426DF3" w:rsidTr="00426DF3">
        <w:tc>
          <w:tcPr>
            <w:tcW w:w="4428" w:type="dxa"/>
          </w:tcPr>
          <w:p w:rsidR="00426DF3" w:rsidRDefault="005E4773" w:rsidP="00C34866">
            <w:pPr>
              <w:ind w:left="0"/>
            </w:pPr>
            <w:proofErr w:type="spellStart"/>
            <w:r w:rsidRPr="00426DF3">
              <w:t>getColumnDisplaySize</w:t>
            </w:r>
            <w:proofErr w:type="spellEnd"/>
            <w:r w:rsidRPr="00426DF3">
              <w:t>(</w:t>
            </w:r>
            <w:proofErr w:type="spellStart"/>
            <w:r w:rsidRPr="00426DF3">
              <w:t>int</w:t>
            </w:r>
            <w:proofErr w:type="spellEnd"/>
            <w:r w:rsidRPr="00426DF3">
              <w:t> column)</w:t>
            </w:r>
          </w:p>
        </w:tc>
        <w:tc>
          <w:tcPr>
            <w:tcW w:w="4428" w:type="dxa"/>
          </w:tcPr>
          <w:p w:rsidR="00426DF3" w:rsidRDefault="005E4773" w:rsidP="00C34866">
            <w:pPr>
              <w:ind w:left="0"/>
            </w:pPr>
            <w:r w:rsidRPr="00426DF3">
              <w:t>指</w:t>
            </w:r>
            <w:proofErr w:type="gramStart"/>
            <w:r w:rsidRPr="00426DF3">
              <w:t>定列</w:t>
            </w:r>
            <w:proofErr w:type="gramEnd"/>
            <w:r w:rsidRPr="00426DF3">
              <w:t>的最大标准宽度</w:t>
            </w:r>
            <w:r>
              <w:rPr>
                <w:rFonts w:hint="eastAsia"/>
              </w:rPr>
              <w:t>(</w:t>
            </w:r>
            <w:r w:rsidRPr="00426DF3">
              <w:t>字符</w:t>
            </w:r>
            <w:r>
              <w:rPr>
                <w:rFonts w:hint="eastAsia"/>
              </w:rPr>
              <w:t>)</w:t>
            </w:r>
          </w:p>
        </w:tc>
      </w:tr>
      <w:tr w:rsidR="00426DF3" w:rsidTr="00426DF3">
        <w:tc>
          <w:tcPr>
            <w:tcW w:w="4428" w:type="dxa"/>
          </w:tcPr>
          <w:p w:rsidR="00426DF3" w:rsidRDefault="005E4773" w:rsidP="00C34866">
            <w:pPr>
              <w:ind w:left="0"/>
            </w:pPr>
            <w:proofErr w:type="spellStart"/>
            <w:r w:rsidRPr="00426DF3">
              <w:t>isNullable</w:t>
            </w:r>
            <w:proofErr w:type="spellEnd"/>
            <w:r w:rsidRPr="00426DF3">
              <w:t>(</w:t>
            </w:r>
            <w:proofErr w:type="spellStart"/>
            <w:r w:rsidRPr="00426DF3">
              <w:t>int</w:t>
            </w:r>
            <w:proofErr w:type="spellEnd"/>
            <w:r w:rsidRPr="00426DF3">
              <w:t> column)</w:t>
            </w:r>
          </w:p>
        </w:tc>
        <w:tc>
          <w:tcPr>
            <w:tcW w:w="4428" w:type="dxa"/>
          </w:tcPr>
          <w:p w:rsidR="00426DF3" w:rsidRDefault="005E4773" w:rsidP="00C34866">
            <w:pPr>
              <w:ind w:left="0"/>
            </w:pPr>
            <w:r w:rsidRPr="00426DF3">
              <w:t>指</w:t>
            </w:r>
            <w:proofErr w:type="gramStart"/>
            <w:r w:rsidRPr="00426DF3">
              <w:t>定列</w:t>
            </w:r>
            <w:proofErr w:type="gramEnd"/>
            <w:r w:rsidRPr="00426DF3">
              <w:t>中的值是否可以为 null。</w:t>
            </w:r>
          </w:p>
        </w:tc>
      </w:tr>
      <w:tr w:rsidR="005E4773" w:rsidTr="00426DF3">
        <w:tc>
          <w:tcPr>
            <w:tcW w:w="4428" w:type="dxa"/>
          </w:tcPr>
          <w:p w:rsidR="005E4773" w:rsidRPr="00426DF3" w:rsidRDefault="005E4773" w:rsidP="00C34866">
            <w:pPr>
              <w:ind w:left="0"/>
            </w:pPr>
            <w:proofErr w:type="spellStart"/>
            <w:r w:rsidRPr="00426DF3">
              <w:t>isAutoIncrement</w:t>
            </w:r>
            <w:proofErr w:type="spellEnd"/>
            <w:r w:rsidRPr="00426DF3">
              <w:t>(</w:t>
            </w:r>
            <w:proofErr w:type="spellStart"/>
            <w:r w:rsidRPr="00426DF3">
              <w:t>int</w:t>
            </w:r>
            <w:proofErr w:type="spellEnd"/>
            <w:r w:rsidRPr="00426DF3">
              <w:t> column)</w:t>
            </w:r>
          </w:p>
        </w:tc>
        <w:tc>
          <w:tcPr>
            <w:tcW w:w="4428" w:type="dxa"/>
          </w:tcPr>
          <w:p w:rsidR="005E4773" w:rsidRPr="00426DF3" w:rsidRDefault="005E4773" w:rsidP="00C34866">
            <w:pPr>
              <w:ind w:left="0"/>
            </w:pPr>
            <w:r w:rsidRPr="00426DF3">
              <w:t>是否自动为指</w:t>
            </w:r>
            <w:proofErr w:type="gramStart"/>
            <w:r w:rsidRPr="00426DF3">
              <w:t>定列</w:t>
            </w:r>
            <w:proofErr w:type="gramEnd"/>
            <w:r w:rsidRPr="00426DF3">
              <w:t>进行编号</w:t>
            </w:r>
          </w:p>
        </w:tc>
      </w:tr>
    </w:tbl>
    <w:p w:rsidR="00426DF3" w:rsidRDefault="00426DF3" w:rsidP="00C34866"/>
    <w:p w:rsidR="00E75FEF" w:rsidRDefault="00E75FEF" w:rsidP="00E75FEF">
      <w:pPr>
        <w:pStyle w:val="1"/>
      </w:pPr>
      <w:r w:rsidRPr="00E75FEF">
        <w:rPr>
          <w:rFonts w:hint="eastAsia"/>
        </w:rPr>
        <w:t>事务</w:t>
      </w:r>
    </w:p>
    <w:p w:rsidR="002B6AC1" w:rsidRDefault="002B6AC1" w:rsidP="002B6AC1">
      <w:pPr>
        <w:ind w:firstLine="360"/>
      </w:pPr>
      <w:r>
        <w:rPr>
          <w:rFonts w:hint="eastAsia"/>
        </w:rPr>
        <w:t>事务是由一步/几步数据库操作序列组成的逻辑执行单元, 这些操作要么全部执行, 要么全部不执行. MySQL事务功能需要有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存储引擎的支持, 详见MySQL存储引擎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的主要区别.事务的</w:t>
      </w:r>
    </w:p>
    <w:p w:rsidR="002B6AC1" w:rsidRDefault="002B6AC1" w:rsidP="002B6AC1">
      <w:r>
        <w:t>ACID特性</w:t>
      </w:r>
      <w:r>
        <w:rPr>
          <w:rFonts w:hint="eastAsia"/>
        </w:rPr>
        <w:t>：</w:t>
      </w:r>
    </w:p>
    <w:p w:rsidR="002B6AC1" w:rsidRDefault="002B6AC1" w:rsidP="002B6AC1">
      <w:pPr>
        <w:pStyle w:val="a5"/>
        <w:numPr>
          <w:ilvl w:val="0"/>
          <w:numId w:val="22"/>
        </w:numPr>
      </w:pPr>
      <w:r>
        <w:rPr>
          <w:rFonts w:hint="eastAsia"/>
        </w:rPr>
        <w:t>原子性</w:t>
      </w:r>
      <w:r>
        <w:t>(A: Atomicity): 事务是不可再分的最小逻辑执行体;</w:t>
      </w:r>
    </w:p>
    <w:p w:rsidR="002B6AC1" w:rsidRDefault="002B6AC1" w:rsidP="002B6AC1">
      <w:pPr>
        <w:pStyle w:val="a5"/>
        <w:numPr>
          <w:ilvl w:val="0"/>
          <w:numId w:val="22"/>
        </w:numPr>
      </w:pPr>
      <w:r>
        <w:rPr>
          <w:rFonts w:hint="eastAsia"/>
        </w:rPr>
        <w:lastRenderedPageBreak/>
        <w:t>一致性</w:t>
      </w:r>
      <w:r>
        <w:t>(C: Consistency): 事务执行的结果, 必须使数据库从一个一致性状态, 变为另一个一致性状态.</w:t>
      </w:r>
    </w:p>
    <w:p w:rsidR="002B6AC1" w:rsidRDefault="002B6AC1" w:rsidP="002B6AC1">
      <w:pPr>
        <w:pStyle w:val="a5"/>
        <w:numPr>
          <w:ilvl w:val="0"/>
          <w:numId w:val="22"/>
        </w:numPr>
      </w:pPr>
      <w:r>
        <w:rPr>
          <w:rFonts w:hint="eastAsia"/>
        </w:rPr>
        <w:t>隔离性</w:t>
      </w:r>
      <w:r>
        <w:t>(I: Isolation): 各个事务的执行互不干扰, 任意一个事务的内部操作对其他并发事务都是隔离的(并发执行的事务之间不能看到对方的中间状态,不能互相影响)</w:t>
      </w:r>
    </w:p>
    <w:p w:rsidR="002B6AC1" w:rsidRDefault="002B6AC1" w:rsidP="002B6AC1">
      <w:pPr>
        <w:pStyle w:val="a5"/>
        <w:numPr>
          <w:ilvl w:val="0"/>
          <w:numId w:val="22"/>
        </w:numPr>
      </w:pPr>
      <w:r>
        <w:rPr>
          <w:rFonts w:hint="eastAsia"/>
        </w:rPr>
        <w:t>持续性</w:t>
      </w:r>
      <w:r>
        <w:t>(D: Durability): 持续性也称持久性(Persistence), 指事务一旦提交, 对数据所做的任何改变都要记录到永久存储器(通常指物理数据库).</w:t>
      </w:r>
    </w:p>
    <w:p w:rsidR="002B6AC1" w:rsidRDefault="002B6AC1" w:rsidP="002B6AC1">
      <w:r>
        <w:t>Commit/Rollback</w:t>
      </w:r>
      <w:r>
        <w:rPr>
          <w:rFonts w:hint="eastAsia"/>
        </w:rPr>
        <w:t>，当事务所包含的全部操作都成功执行后提交事务</w:t>
      </w:r>
      <w:r>
        <w:t>,使操作永久生效,事务提交有两种方式:</w:t>
      </w:r>
    </w:p>
    <w:p w:rsidR="002B6AC1" w:rsidRDefault="002B6AC1" w:rsidP="00A07900">
      <w:pPr>
        <w:pStyle w:val="a5"/>
        <w:numPr>
          <w:ilvl w:val="0"/>
          <w:numId w:val="23"/>
        </w:numPr>
      </w:pPr>
      <w:r>
        <w:t>显式提交: 使用commit;</w:t>
      </w:r>
    </w:p>
    <w:p w:rsidR="002B6AC1" w:rsidRDefault="002B6AC1" w:rsidP="00A07900">
      <w:pPr>
        <w:pStyle w:val="a5"/>
        <w:numPr>
          <w:ilvl w:val="0"/>
          <w:numId w:val="23"/>
        </w:numPr>
      </w:pPr>
      <w:r>
        <w:t>自动提交: 执行DDL/DCL语句或程序正常退出;</w:t>
      </w:r>
    </w:p>
    <w:p w:rsidR="002B6AC1" w:rsidRDefault="002B6AC1" w:rsidP="002B6AC1">
      <w:r>
        <w:rPr>
          <w:rFonts w:hint="eastAsia"/>
        </w:rPr>
        <w:t>当事务所包含的任意一个操作执行失败后</w:t>
      </w:r>
      <w:proofErr w:type="gramStart"/>
      <w:r>
        <w:rPr>
          <w:rFonts w:hint="eastAsia"/>
        </w:rPr>
        <w:t>应该回滚事务</w:t>
      </w:r>
      <w:proofErr w:type="gramEnd"/>
      <w:r>
        <w:t xml:space="preserve">, 使该事务中所做的修改全部失效, </w:t>
      </w:r>
      <w:proofErr w:type="gramStart"/>
      <w:r>
        <w:t>事务回滚也有</w:t>
      </w:r>
      <w:proofErr w:type="gramEnd"/>
      <w:r>
        <w:t>两种方式:</w:t>
      </w:r>
    </w:p>
    <w:p w:rsidR="002B6AC1" w:rsidRDefault="002B6AC1" w:rsidP="00A07900">
      <w:pPr>
        <w:pStyle w:val="a5"/>
        <w:numPr>
          <w:ilvl w:val="0"/>
          <w:numId w:val="24"/>
        </w:numPr>
      </w:pPr>
      <w:r>
        <w:t>显</w:t>
      </w:r>
      <w:proofErr w:type="gramStart"/>
      <w:r>
        <w:t>式回滚</w:t>
      </w:r>
      <w:proofErr w:type="gramEnd"/>
      <w:r>
        <w:t>: 使用rollback;</w:t>
      </w:r>
    </w:p>
    <w:p w:rsidR="002B6AC1" w:rsidRDefault="002B6AC1" w:rsidP="00A07900">
      <w:pPr>
        <w:pStyle w:val="a5"/>
        <w:numPr>
          <w:ilvl w:val="0"/>
          <w:numId w:val="24"/>
        </w:numPr>
      </w:pPr>
      <w:proofErr w:type="gramStart"/>
      <w:r>
        <w:t>自动回滚</w:t>
      </w:r>
      <w:proofErr w:type="gramEnd"/>
      <w:r>
        <w:t>: 系统错误或强行退出.</w:t>
      </w:r>
    </w:p>
    <w:p w:rsidR="00A07900" w:rsidRDefault="002B6AC1" w:rsidP="002B6AC1">
      <w:r>
        <w:rPr>
          <w:rFonts w:hint="eastAsia"/>
        </w:rPr>
        <w:t>注意</w:t>
      </w:r>
      <w:r>
        <w:t>: 同一事务中所有的操作,都必须使用同一个Connection.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A07900" w:rsidTr="00A07900">
        <w:tc>
          <w:tcPr>
            <w:tcW w:w="8856" w:type="dxa"/>
          </w:tcPr>
          <w:p w:rsidR="00A07900" w:rsidRPr="00697B47" w:rsidRDefault="00697B47" w:rsidP="00697B4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宋体" w:eastAsia="宋体" w:hAnsi="宋体" w:cs="宋体"/>
                <w:color w:val="A9B7C6"/>
                <w:sz w:val="23"/>
                <w:szCs w:val="23"/>
              </w:rPr>
            </w:pPr>
            <w:r w:rsidRPr="00697B47">
              <w:rPr>
                <w:rFonts w:ascii="宋体" w:eastAsia="宋体" w:hAnsi="宋体" w:cs="宋体" w:hint="eastAsia"/>
                <w:color w:val="BBB529"/>
                <w:sz w:val="23"/>
                <w:szCs w:val="23"/>
              </w:rPr>
              <w:t>@Test</w:t>
            </w:r>
            <w:r w:rsidRPr="00697B47">
              <w:rPr>
                <w:rFonts w:ascii="宋体" w:eastAsia="宋体" w:hAnsi="宋体" w:cs="宋体" w:hint="eastAsia"/>
                <w:color w:val="BBB529"/>
                <w:sz w:val="23"/>
                <w:szCs w:val="23"/>
              </w:rPr>
              <w:br/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public void </w:t>
            </w:r>
            <w:r w:rsidRPr="00697B47">
              <w:rPr>
                <w:rFonts w:ascii="宋体" w:eastAsia="宋体" w:hAnsi="宋体" w:cs="宋体" w:hint="eastAsia"/>
                <w:color w:val="FFC66D"/>
                <w:sz w:val="23"/>
                <w:szCs w:val="23"/>
              </w:rPr>
              <w:t>test2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() 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throws 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Exception {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Connection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697B47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getConnection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697B4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proofErr w:type="spellStart"/>
            <w:r w:rsidRPr="00697B4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db.properties</w:t>
            </w:r>
            <w:proofErr w:type="spellEnd"/>
            <w:r w:rsidRPr="00697B4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boolean</w:t>
            </w:r>
            <w:proofErr w:type="spellEnd"/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autoCommitFlag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connection.getAutoCommit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System.</w:t>
            </w:r>
            <w:r w:rsidRPr="00697B47">
              <w:rPr>
                <w:rFonts w:ascii="宋体" w:eastAsia="宋体" w:hAnsi="宋体" w:cs="宋体" w:hint="eastAsia"/>
                <w:i/>
                <w:iCs/>
                <w:color w:val="9876AA"/>
                <w:sz w:val="23"/>
                <w:szCs w:val="23"/>
              </w:rPr>
              <w:t>out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.println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697B4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 xml:space="preserve">"自动提交：" 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+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autoCommitFlag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697B47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// 关闭自动提交, 开启事务</w:t>
            </w:r>
            <w:r w:rsidRPr="00697B47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br/>
              <w:t xml:space="preserve">   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</w:t>
            </w:r>
            <w:proofErr w:type="gram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setAutoCommit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gramEnd"/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false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PreparedStatement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ps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null;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try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{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ps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connection.prepareStatement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697B4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"UPDATE `employee` SET `</w:t>
            </w:r>
            <w:proofErr w:type="spellStart"/>
            <w:r w:rsidRPr="00697B4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last_name</w:t>
            </w:r>
            <w:proofErr w:type="spellEnd"/>
            <w:r w:rsidRPr="00697B4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`=? WHERE `id`=?"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ps.setString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697B47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1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,</w:t>
            </w:r>
            <w:r w:rsidRPr="00697B4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"haha"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ps.setLong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697B47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2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,</w:t>
            </w:r>
            <w:r w:rsidRPr="00697B47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1l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ps.executeUpdate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if 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true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)  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throw new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RuntimeException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697B4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"报错啦"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connection.commit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catch 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(Exception e){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connection.rollback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ps.close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lastRenderedPageBreak/>
              <w:t xml:space="preserve">       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connection.close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e.printStackTrace</w:t>
            </w:r>
            <w:proofErr w:type="spellEnd"/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697B4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  <w:r w:rsidRPr="00697B4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>}</w:t>
            </w:r>
          </w:p>
        </w:tc>
      </w:tr>
    </w:tbl>
    <w:p w:rsidR="00E75FEF" w:rsidRDefault="00E75FEF" w:rsidP="00540520">
      <w:pPr>
        <w:ind w:left="0"/>
      </w:pPr>
    </w:p>
    <w:p w:rsidR="00E75FEF" w:rsidRDefault="00E75FEF" w:rsidP="00E75FEF">
      <w:pPr>
        <w:pStyle w:val="1"/>
      </w:pPr>
      <w:r w:rsidRPr="00E75FEF">
        <w:rPr>
          <w:rFonts w:hint="eastAsia"/>
        </w:rPr>
        <w:t>批处理</w:t>
      </w:r>
    </w:p>
    <w:p w:rsidR="00D67346" w:rsidRDefault="00D67346" w:rsidP="00D67346">
      <w:r>
        <w:rPr>
          <w:rFonts w:hint="eastAsia"/>
        </w:rPr>
        <w:t>多条</w:t>
      </w:r>
      <w:r>
        <w:t>SQL语句被</w:t>
      </w:r>
      <w:proofErr w:type="gramStart"/>
      <w:r>
        <w:t>当做</w:t>
      </w:r>
      <w:proofErr w:type="gramEnd"/>
      <w:r>
        <w:t>同一批操作同时执行.</w:t>
      </w:r>
      <w:r>
        <w:rPr>
          <w:rFonts w:hint="eastAsia"/>
        </w:rPr>
        <w:t>调用</w:t>
      </w:r>
      <w:r>
        <w:t>Statement对象的</w:t>
      </w:r>
      <w:proofErr w:type="spellStart"/>
      <w:r>
        <w:t>addBatch</w:t>
      </w:r>
      <w:proofErr w:type="spellEnd"/>
      <w:r>
        <w:t xml:space="preserve">(String </w:t>
      </w:r>
      <w:proofErr w:type="spellStart"/>
      <w:r>
        <w:t>sql</w:t>
      </w:r>
      <w:proofErr w:type="spellEnd"/>
      <w:r>
        <w:t>)方法将多条SQL语句收集起来, 然后调</w:t>
      </w:r>
      <w:proofErr w:type="spellStart"/>
      <w:r>
        <w:t>executeBatch</w:t>
      </w:r>
      <w:proofErr w:type="spellEnd"/>
      <w:r>
        <w:t>()同时执行.</w:t>
      </w:r>
      <w:r>
        <w:rPr>
          <w:rFonts w:hint="eastAsia"/>
        </w:rPr>
        <w:t>为了让批量操作可以正确进行</w:t>
      </w:r>
      <w:r>
        <w:t>, 必须把批处理视为单个事务, 如果在执行过程中失败, 则让事务回滚到批处理开始前的状态.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67346" w:rsidTr="00D67346">
        <w:tc>
          <w:tcPr>
            <w:tcW w:w="8856" w:type="dxa"/>
          </w:tcPr>
          <w:p w:rsidR="007D1AC7" w:rsidRPr="007D1AC7" w:rsidRDefault="007D1AC7" w:rsidP="007D1AC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宋体" w:eastAsia="宋体" w:hAnsi="宋体" w:cs="宋体"/>
                <w:color w:val="A9B7C6"/>
                <w:sz w:val="23"/>
                <w:szCs w:val="23"/>
              </w:rPr>
            </w:pPr>
            <w:r w:rsidRPr="007D1AC7">
              <w:rPr>
                <w:rFonts w:ascii="宋体" w:eastAsia="宋体" w:hAnsi="宋体" w:cs="宋体" w:hint="eastAsia"/>
                <w:color w:val="BBB529"/>
                <w:sz w:val="23"/>
                <w:szCs w:val="23"/>
              </w:rPr>
              <w:t>@Test</w:t>
            </w:r>
            <w:r w:rsidRPr="007D1AC7">
              <w:rPr>
                <w:rFonts w:ascii="宋体" w:eastAsia="宋体" w:hAnsi="宋体" w:cs="宋体" w:hint="eastAsia"/>
                <w:color w:val="BBB529"/>
                <w:sz w:val="23"/>
                <w:szCs w:val="23"/>
              </w:rPr>
              <w:br/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public void </w:t>
            </w:r>
            <w:r w:rsidRPr="007D1AC7">
              <w:rPr>
                <w:rFonts w:ascii="宋体" w:eastAsia="宋体" w:hAnsi="宋体" w:cs="宋体" w:hint="eastAsia"/>
                <w:color w:val="FFC66D"/>
                <w:sz w:val="23"/>
                <w:szCs w:val="23"/>
              </w:rPr>
              <w:t>test7</w:t>
            </w:r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() 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throws </w:t>
            </w:r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Exception {</w:t>
            </w:r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Connection </w:t>
            </w:r>
            <w:proofErr w:type="spellStart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</w:t>
            </w:r>
            <w:proofErr w:type="spellEnd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7D1AC7">
              <w:rPr>
                <w:rFonts w:ascii="宋体" w:eastAsia="宋体" w:hAnsi="宋体" w:cs="宋体" w:hint="eastAsia"/>
                <w:i/>
                <w:iCs/>
                <w:color w:val="A9B7C6"/>
                <w:sz w:val="23"/>
                <w:szCs w:val="23"/>
              </w:rPr>
              <w:t>getConnection</w:t>
            </w:r>
            <w:proofErr w:type="spellEnd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7D1AC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proofErr w:type="spellStart"/>
            <w:r w:rsidRPr="007D1AC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db.properties</w:t>
            </w:r>
            <w:proofErr w:type="spellEnd"/>
            <w:r w:rsidRPr="007D1AC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</w:t>
            </w:r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connection.setAutoCommit</w:t>
            </w:r>
            <w:proofErr w:type="spellEnd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false</w:t>
            </w:r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Statement </w:t>
            </w:r>
            <w:proofErr w:type="spellStart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statement</w:t>
            </w:r>
            <w:proofErr w:type="spellEnd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proofErr w:type="spellStart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connection.createStatement</w:t>
            </w:r>
            <w:proofErr w:type="spellEnd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for </w:t>
            </w:r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proofErr w:type="spellStart"/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int</w:t>
            </w:r>
            <w:proofErr w:type="spellEnd"/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 </w:t>
            </w:r>
            <w:proofErr w:type="spellStart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i</w:t>
            </w:r>
            <w:proofErr w:type="spellEnd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= </w:t>
            </w:r>
            <w:r w:rsidRPr="007D1AC7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0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; </w:t>
            </w:r>
            <w:proofErr w:type="spellStart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i</w:t>
            </w:r>
            <w:proofErr w:type="spellEnd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 xml:space="preserve"> &lt; </w:t>
            </w:r>
            <w:r w:rsidRPr="007D1AC7">
              <w:rPr>
                <w:rFonts w:ascii="宋体" w:eastAsia="宋体" w:hAnsi="宋体" w:cs="宋体" w:hint="eastAsia"/>
                <w:color w:val="6897BB"/>
                <w:sz w:val="23"/>
                <w:szCs w:val="23"/>
              </w:rPr>
              <w:t>10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 xml:space="preserve">; </w:t>
            </w:r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++</w:t>
            </w:r>
            <w:proofErr w:type="spellStart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i</w:t>
            </w:r>
            <w:proofErr w:type="spellEnd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 {</w:t>
            </w:r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    </w:t>
            </w:r>
            <w:r w:rsidRPr="007D1AC7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//添加批处理语句</w:t>
            </w:r>
            <w:r w:rsidRPr="007D1AC7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br/>
              <w:t xml:space="preserve">        </w:t>
            </w:r>
            <w:proofErr w:type="spellStart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statement.addBatch</w:t>
            </w:r>
            <w:proofErr w:type="spellEnd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</w:t>
            </w:r>
            <w:r w:rsidRPr="007D1AC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"insert into employee(</w:t>
            </w:r>
            <w:proofErr w:type="spellStart"/>
            <w:r w:rsidRPr="007D1AC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last_name,gender,email</w:t>
            </w:r>
            <w:proofErr w:type="spellEnd"/>
            <w:r w:rsidRPr="007D1AC7">
              <w:rPr>
                <w:rFonts w:ascii="宋体" w:eastAsia="宋体" w:hAnsi="宋体" w:cs="宋体" w:hint="eastAsia"/>
                <w:color w:val="6A8759"/>
                <w:sz w:val="23"/>
                <w:szCs w:val="23"/>
              </w:rPr>
              <w:t>) values(MD5(RAND() * 10000) , 'm','h861336327@163.com')"</w:t>
            </w:r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)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br/>
              <w:t xml:space="preserve">    </w:t>
            </w:r>
            <w:r w:rsidRPr="007D1AC7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t>//执行批处理语句</w:t>
            </w:r>
            <w:r w:rsidRPr="007D1AC7">
              <w:rPr>
                <w:rFonts w:ascii="宋体" w:eastAsia="宋体" w:hAnsi="宋体" w:cs="宋体" w:hint="eastAsia"/>
                <w:color w:val="808080"/>
                <w:sz w:val="23"/>
                <w:szCs w:val="23"/>
              </w:rPr>
              <w:br/>
              <w:t xml:space="preserve">    </w:t>
            </w:r>
            <w:proofErr w:type="spellStart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statement.executeBatch</w:t>
            </w:r>
            <w:proofErr w:type="spellEnd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connection.commit</w:t>
            </w:r>
            <w:proofErr w:type="spellEnd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statement.close</w:t>
            </w:r>
            <w:proofErr w:type="spellEnd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  <w:t xml:space="preserve">    </w:t>
            </w:r>
            <w:proofErr w:type="spellStart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connection.close</w:t>
            </w:r>
            <w:proofErr w:type="spellEnd"/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()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t>;</w:t>
            </w:r>
            <w:r w:rsidRPr="007D1AC7">
              <w:rPr>
                <w:rFonts w:ascii="宋体" w:eastAsia="宋体" w:hAnsi="宋体" w:cs="宋体" w:hint="eastAsia"/>
                <w:color w:val="CC7832"/>
                <w:sz w:val="23"/>
                <w:szCs w:val="23"/>
              </w:rPr>
              <w:br/>
            </w:r>
            <w:r w:rsidRPr="007D1AC7">
              <w:rPr>
                <w:rFonts w:ascii="宋体" w:eastAsia="宋体" w:hAnsi="宋体" w:cs="宋体" w:hint="eastAsia"/>
                <w:color w:val="A9B7C6"/>
                <w:sz w:val="23"/>
                <w:szCs w:val="23"/>
              </w:rPr>
              <w:t>}</w:t>
            </w:r>
          </w:p>
          <w:p w:rsidR="00D67346" w:rsidRDefault="00D67346" w:rsidP="00D67346">
            <w:pPr>
              <w:ind w:left="0"/>
            </w:pPr>
            <w:r>
              <w:rPr>
                <w:rFonts w:hint="eastAsia"/>
              </w:rPr>
              <w:t>注</w:t>
            </w:r>
            <w:r>
              <w:t>:对于批处理,也可以使用</w:t>
            </w:r>
            <w:proofErr w:type="spellStart"/>
            <w:r>
              <w:t>PreparedStatement</w:t>
            </w:r>
            <w:proofErr w:type="spellEnd"/>
            <w:r>
              <w:t>,建议使用Statement,因为</w:t>
            </w:r>
            <w:proofErr w:type="spellStart"/>
            <w:r>
              <w:t>PreparedStatement</w:t>
            </w:r>
            <w:proofErr w:type="spellEnd"/>
            <w:r>
              <w:t>的预编</w:t>
            </w:r>
            <w:proofErr w:type="gramStart"/>
            <w:r>
              <w:t>译空间</w:t>
            </w:r>
            <w:proofErr w:type="gramEnd"/>
            <w:r>
              <w:t>有限,当数据量过大时,可能会引起内存溢出.</w:t>
            </w:r>
          </w:p>
          <w:p w:rsidR="00D67346" w:rsidRDefault="00D67346" w:rsidP="00D67346">
            <w:pPr>
              <w:ind w:left="0"/>
            </w:pPr>
            <w:r>
              <w:t xml:space="preserve"> MySQL默认也没有打开批处理功能,需要在URL中设置</w:t>
            </w:r>
            <w:proofErr w:type="spellStart"/>
            <w:r>
              <w:t>rewriteBatchedStatements</w:t>
            </w:r>
            <w:proofErr w:type="spellEnd"/>
            <w:r>
              <w:t>=true参数打开.</w:t>
            </w:r>
          </w:p>
        </w:tc>
      </w:tr>
    </w:tbl>
    <w:p w:rsidR="00436C04" w:rsidRPr="00436C04" w:rsidRDefault="00436C04" w:rsidP="00436C04"/>
    <w:sectPr w:rsidR="00436C04" w:rsidRPr="00436C04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B18" w:rsidRDefault="00B53B18" w:rsidP="00BE09F0">
      <w:pPr>
        <w:spacing w:after="0"/>
      </w:pPr>
      <w:r>
        <w:separator/>
      </w:r>
    </w:p>
  </w:endnote>
  <w:endnote w:type="continuationSeparator" w:id="0">
    <w:p w:rsidR="00B53B18" w:rsidRDefault="00B53B18" w:rsidP="00BE09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19609"/>
      <w:docPartObj>
        <w:docPartGallery w:val="Page Numbers (Bottom of Page)"/>
        <w:docPartUnique/>
      </w:docPartObj>
    </w:sdtPr>
    <w:sdtEndPr/>
    <w:sdtContent>
      <w:p w:rsidR="004D0479" w:rsidRDefault="004D0479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2C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D0479" w:rsidRDefault="004D047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B18" w:rsidRDefault="00B53B18" w:rsidP="00BE09F0">
      <w:pPr>
        <w:spacing w:after="0"/>
      </w:pPr>
      <w:r>
        <w:separator/>
      </w:r>
    </w:p>
  </w:footnote>
  <w:footnote w:type="continuationSeparator" w:id="0">
    <w:p w:rsidR="00B53B18" w:rsidRDefault="00B53B18" w:rsidP="00BE09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0FC4"/>
    <w:multiLevelType w:val="multilevel"/>
    <w:tmpl w:val="F68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943BA"/>
    <w:multiLevelType w:val="hybridMultilevel"/>
    <w:tmpl w:val="101EB592"/>
    <w:lvl w:ilvl="0" w:tplc="323EC3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EBC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6A3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03E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CB6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F2AA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031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E8E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498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CA15BC"/>
    <w:multiLevelType w:val="hybridMultilevel"/>
    <w:tmpl w:val="1A50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F2381"/>
    <w:multiLevelType w:val="hybridMultilevel"/>
    <w:tmpl w:val="9F505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E381D"/>
    <w:multiLevelType w:val="hybridMultilevel"/>
    <w:tmpl w:val="FFB696BE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13DAF"/>
    <w:multiLevelType w:val="multilevel"/>
    <w:tmpl w:val="25F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151F37"/>
    <w:multiLevelType w:val="hybridMultilevel"/>
    <w:tmpl w:val="7122C3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AE143F"/>
    <w:multiLevelType w:val="hybridMultilevel"/>
    <w:tmpl w:val="C9704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C5D29"/>
    <w:multiLevelType w:val="multilevel"/>
    <w:tmpl w:val="6762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AE3348"/>
    <w:multiLevelType w:val="multilevel"/>
    <w:tmpl w:val="FFB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B27F5B"/>
    <w:multiLevelType w:val="hybridMultilevel"/>
    <w:tmpl w:val="28A0DC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0"/>
  </w:num>
  <w:num w:numId="5">
    <w:abstractNumId w:val="6"/>
  </w:num>
  <w:num w:numId="6">
    <w:abstractNumId w:val="5"/>
  </w:num>
  <w:num w:numId="7">
    <w:abstractNumId w:val="0"/>
  </w:num>
  <w:num w:numId="8">
    <w:abstractNumId w:val="6"/>
  </w:num>
  <w:num w:numId="9">
    <w:abstractNumId w:val="5"/>
  </w:num>
  <w:num w:numId="10">
    <w:abstractNumId w:val="0"/>
  </w:num>
  <w:num w:numId="11">
    <w:abstractNumId w:val="6"/>
  </w:num>
  <w:num w:numId="12">
    <w:abstractNumId w:val="5"/>
  </w:num>
  <w:num w:numId="13">
    <w:abstractNumId w:val="0"/>
  </w:num>
  <w:num w:numId="14">
    <w:abstractNumId w:val="6"/>
  </w:num>
  <w:num w:numId="15">
    <w:abstractNumId w:val="5"/>
  </w:num>
  <w:num w:numId="16">
    <w:abstractNumId w:val="3"/>
  </w:num>
  <w:num w:numId="17">
    <w:abstractNumId w:val="10"/>
  </w:num>
  <w:num w:numId="18">
    <w:abstractNumId w:val="7"/>
  </w:num>
  <w:num w:numId="19">
    <w:abstractNumId w:val="1"/>
  </w:num>
  <w:num w:numId="20">
    <w:abstractNumId w:val="4"/>
  </w:num>
  <w:num w:numId="21">
    <w:abstractNumId w:val="6"/>
    <w:lvlOverride w:ilvl="0">
      <w:startOverride w:val="1"/>
    </w:lvlOverride>
  </w:num>
  <w:num w:numId="22">
    <w:abstractNumId w:val="12"/>
  </w:num>
  <w:num w:numId="23">
    <w:abstractNumId w:val="8"/>
  </w:num>
  <w:num w:numId="24">
    <w:abstractNumId w:val="9"/>
  </w:num>
  <w:num w:numId="25">
    <w:abstractNumId w:val="5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11"/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09F0"/>
    <w:rsid w:val="0002725F"/>
    <w:rsid w:val="0005124A"/>
    <w:rsid w:val="000546A5"/>
    <w:rsid w:val="00055E09"/>
    <w:rsid w:val="00094811"/>
    <w:rsid w:val="000C1D49"/>
    <w:rsid w:val="000D4938"/>
    <w:rsid w:val="00103891"/>
    <w:rsid w:val="001109BF"/>
    <w:rsid w:val="001671F2"/>
    <w:rsid w:val="001855E2"/>
    <w:rsid w:val="00195826"/>
    <w:rsid w:val="001D7A6A"/>
    <w:rsid w:val="00223F9E"/>
    <w:rsid w:val="00225255"/>
    <w:rsid w:val="002347E3"/>
    <w:rsid w:val="00235088"/>
    <w:rsid w:val="0025162A"/>
    <w:rsid w:val="002B6AC1"/>
    <w:rsid w:val="002C5C3C"/>
    <w:rsid w:val="002D2CC4"/>
    <w:rsid w:val="002E3196"/>
    <w:rsid w:val="00331030"/>
    <w:rsid w:val="0033289F"/>
    <w:rsid w:val="00337EDD"/>
    <w:rsid w:val="00341B03"/>
    <w:rsid w:val="00396E58"/>
    <w:rsid w:val="003C2E5B"/>
    <w:rsid w:val="003F2A4B"/>
    <w:rsid w:val="00426DF3"/>
    <w:rsid w:val="00436C04"/>
    <w:rsid w:val="00485383"/>
    <w:rsid w:val="004B2CF3"/>
    <w:rsid w:val="004D0479"/>
    <w:rsid w:val="0051204D"/>
    <w:rsid w:val="0054009F"/>
    <w:rsid w:val="00540520"/>
    <w:rsid w:val="00557246"/>
    <w:rsid w:val="00562410"/>
    <w:rsid w:val="00581E0D"/>
    <w:rsid w:val="005B6DA2"/>
    <w:rsid w:val="005D230E"/>
    <w:rsid w:val="005D41B6"/>
    <w:rsid w:val="005E4773"/>
    <w:rsid w:val="0063792A"/>
    <w:rsid w:val="00650E04"/>
    <w:rsid w:val="00697B47"/>
    <w:rsid w:val="006B7FAD"/>
    <w:rsid w:val="006E27DF"/>
    <w:rsid w:val="006E5D47"/>
    <w:rsid w:val="00703867"/>
    <w:rsid w:val="00707E6B"/>
    <w:rsid w:val="0072461B"/>
    <w:rsid w:val="00726950"/>
    <w:rsid w:val="007322CA"/>
    <w:rsid w:val="007421EB"/>
    <w:rsid w:val="00792BEF"/>
    <w:rsid w:val="00792CB6"/>
    <w:rsid w:val="007B66F2"/>
    <w:rsid w:val="007B7EFE"/>
    <w:rsid w:val="007C14F6"/>
    <w:rsid w:val="007D1AC7"/>
    <w:rsid w:val="00813F07"/>
    <w:rsid w:val="008261CD"/>
    <w:rsid w:val="008331A3"/>
    <w:rsid w:val="008B5ACA"/>
    <w:rsid w:val="008C5117"/>
    <w:rsid w:val="008D1D29"/>
    <w:rsid w:val="008F22A3"/>
    <w:rsid w:val="00902849"/>
    <w:rsid w:val="009038F4"/>
    <w:rsid w:val="00904415"/>
    <w:rsid w:val="00944E2D"/>
    <w:rsid w:val="00953ABE"/>
    <w:rsid w:val="00962424"/>
    <w:rsid w:val="0099619D"/>
    <w:rsid w:val="009D5000"/>
    <w:rsid w:val="00A07900"/>
    <w:rsid w:val="00A75F8C"/>
    <w:rsid w:val="00AC0361"/>
    <w:rsid w:val="00AD1507"/>
    <w:rsid w:val="00AD5202"/>
    <w:rsid w:val="00AF26EE"/>
    <w:rsid w:val="00B05746"/>
    <w:rsid w:val="00B05C04"/>
    <w:rsid w:val="00B0657A"/>
    <w:rsid w:val="00B35E88"/>
    <w:rsid w:val="00B4294C"/>
    <w:rsid w:val="00B53B18"/>
    <w:rsid w:val="00B5645B"/>
    <w:rsid w:val="00BB6446"/>
    <w:rsid w:val="00BE09F0"/>
    <w:rsid w:val="00BF33F4"/>
    <w:rsid w:val="00C03A83"/>
    <w:rsid w:val="00C21959"/>
    <w:rsid w:val="00C34866"/>
    <w:rsid w:val="00CC2A4A"/>
    <w:rsid w:val="00D2401C"/>
    <w:rsid w:val="00D24EDE"/>
    <w:rsid w:val="00D31D54"/>
    <w:rsid w:val="00D60F74"/>
    <w:rsid w:val="00D67346"/>
    <w:rsid w:val="00D80E2B"/>
    <w:rsid w:val="00DA70A9"/>
    <w:rsid w:val="00DB6FA6"/>
    <w:rsid w:val="00DC0AA8"/>
    <w:rsid w:val="00DC25DB"/>
    <w:rsid w:val="00DC2C9F"/>
    <w:rsid w:val="00DE6E85"/>
    <w:rsid w:val="00DF0878"/>
    <w:rsid w:val="00E01DF4"/>
    <w:rsid w:val="00E149B4"/>
    <w:rsid w:val="00E36BE1"/>
    <w:rsid w:val="00E51643"/>
    <w:rsid w:val="00E75FEF"/>
    <w:rsid w:val="00E7760B"/>
    <w:rsid w:val="00EA0D5B"/>
    <w:rsid w:val="00EF3DCE"/>
    <w:rsid w:val="00F3002B"/>
    <w:rsid w:val="00F377B1"/>
    <w:rsid w:val="00F37F94"/>
    <w:rsid w:val="00F439CD"/>
    <w:rsid w:val="00F906AD"/>
    <w:rsid w:val="00FC5007"/>
    <w:rsid w:val="00FD5754"/>
    <w:rsid w:val="00F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CB378-D6C3-4ABA-A42E-F4817BCF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BE09F0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BE09F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E09F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Char2"/>
    <w:uiPriority w:val="99"/>
    <w:semiHidden/>
    <w:unhideWhenUsed/>
    <w:rsid w:val="00BE09F0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眉 Char"/>
    <w:basedOn w:val="a0"/>
    <w:link w:val="a8"/>
    <w:uiPriority w:val="99"/>
    <w:semiHidden/>
    <w:rsid w:val="00BE09F0"/>
    <w:rPr>
      <w:rFonts w:ascii="微软雅黑" w:hAnsi="微软雅黑"/>
      <w:sz w:val="24"/>
    </w:rPr>
  </w:style>
  <w:style w:type="paragraph" w:styleId="a9">
    <w:name w:val="footer"/>
    <w:basedOn w:val="a"/>
    <w:link w:val="Char3"/>
    <w:uiPriority w:val="99"/>
    <w:unhideWhenUsed/>
    <w:rsid w:val="00BE09F0"/>
    <w:pPr>
      <w:tabs>
        <w:tab w:val="center" w:pos="4320"/>
        <w:tab w:val="right" w:pos="8640"/>
      </w:tabs>
      <w:spacing w:after="0"/>
    </w:pPr>
  </w:style>
  <w:style w:type="character" w:customStyle="1" w:styleId="Char3">
    <w:name w:val="页脚 Char"/>
    <w:basedOn w:val="a0"/>
    <w:link w:val="a9"/>
    <w:uiPriority w:val="99"/>
    <w:rsid w:val="00BE09F0"/>
    <w:rPr>
      <w:rFonts w:ascii="微软雅黑" w:hAnsi="微软雅黑"/>
      <w:sz w:val="24"/>
    </w:rPr>
  </w:style>
  <w:style w:type="character" w:styleId="HTML">
    <w:name w:val="HTML Code"/>
    <w:basedOn w:val="a0"/>
    <w:uiPriority w:val="99"/>
    <w:semiHidden/>
    <w:unhideWhenUsed/>
    <w:rsid w:val="002E3196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2E319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E75FEF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5B6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B6DA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58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5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6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8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1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4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3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4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8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8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0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158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440</TotalTime>
  <Pages>12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119</cp:revision>
  <dcterms:created xsi:type="dcterms:W3CDTF">2016-06-20T05:59:00Z</dcterms:created>
  <dcterms:modified xsi:type="dcterms:W3CDTF">2018-03-31T07:32:00Z</dcterms:modified>
</cp:coreProperties>
</file>