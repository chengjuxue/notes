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65054B" w:rsidP="0065054B">
      <w:pPr>
        <w:pStyle w:val="Title"/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的基本使用</w:t>
      </w:r>
    </w:p>
    <w:p w:rsidR="0065054B" w:rsidRDefault="0065054B" w:rsidP="0065054B">
      <w:pPr>
        <w:pStyle w:val="Heading1"/>
        <w:rPr>
          <w:rFonts w:hint="eastAsia"/>
        </w:rPr>
      </w:pPr>
      <w:r>
        <w:rPr>
          <w:rFonts w:hint="eastAsia"/>
        </w:rPr>
        <w:t>基本的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测试类</w:t>
      </w:r>
    </w:p>
    <w:p w:rsidR="0065054B" w:rsidRDefault="0065054B" w:rsidP="0065054B">
      <w:pPr>
        <w:pStyle w:val="Heading2"/>
        <w:rPr>
          <w:rFonts w:hint="eastAsia"/>
        </w:rPr>
      </w:pPr>
      <w:r>
        <w:rPr>
          <w:rFonts w:hint="eastAsia"/>
        </w:rPr>
        <w:t>声明测试方法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5054B" w:rsidTr="0065054B">
        <w:tc>
          <w:tcPr>
            <w:tcW w:w="8388" w:type="dxa"/>
          </w:tcPr>
          <w:p w:rsidR="0065054B" w:rsidRDefault="0065054B" w:rsidP="0065054B">
            <w:pPr>
              <w:ind w:left="0"/>
            </w:pPr>
            <w:r>
              <w:rPr>
                <w:rFonts w:hint="eastAsia"/>
              </w:rPr>
              <w:t>#测试方法</w:t>
            </w:r>
            <w:r w:rsidRPr="0065054B">
              <w:rPr>
                <w:rFonts w:hint="eastAsia"/>
                <w:color w:val="FF0000"/>
              </w:rPr>
              <w:t>必须使用</w:t>
            </w:r>
            <w:r w:rsidRPr="0065054B">
              <w:rPr>
                <w:color w:val="FF0000"/>
              </w:rPr>
              <w:t>@Test修饰</w:t>
            </w:r>
          </w:p>
          <w:p w:rsidR="0065054B" w:rsidRDefault="0065054B" w:rsidP="0065054B">
            <w:pPr>
              <w:ind w:left="0"/>
            </w:pPr>
            <w:r>
              <w:rPr>
                <w:rFonts w:hint="eastAsia"/>
              </w:rPr>
              <w:t>#测试方法必须使用</w:t>
            </w:r>
            <w:r w:rsidRPr="0065054B">
              <w:rPr>
                <w:color w:val="FF0000"/>
              </w:rPr>
              <w:t>public void修饰，并且不带参数</w:t>
            </w:r>
          </w:p>
          <w:p w:rsidR="0065054B" w:rsidRDefault="0065054B" w:rsidP="0065054B">
            <w:pPr>
              <w:ind w:left="0"/>
            </w:pPr>
            <w:r>
              <w:rPr>
                <w:rFonts w:hint="eastAsia"/>
              </w:rPr>
              <w:t>#新建</w:t>
            </w:r>
            <w:r>
              <w:t>test源代码目录来存放测试代码</w:t>
            </w:r>
          </w:p>
          <w:p w:rsidR="0065054B" w:rsidRDefault="0065054B" w:rsidP="0065054B">
            <w:pPr>
              <w:ind w:left="0"/>
            </w:pPr>
            <w:r>
              <w:rPr>
                <w:rFonts w:hint="eastAsia"/>
              </w:rPr>
              <w:t>#测试类的包名应该和被测试类的报名保持一致</w:t>
            </w:r>
          </w:p>
          <w:p w:rsidR="0065054B" w:rsidRDefault="0065054B" w:rsidP="0065054B">
            <w:pPr>
              <w:ind w:left="0"/>
            </w:pPr>
            <w:r>
              <w:rPr>
                <w:rFonts w:hint="eastAsia"/>
              </w:rPr>
              <w:t>#测试单元中的每个方法必须可以独立测试，测试方法之间不能有任何依赖</w:t>
            </w:r>
          </w:p>
          <w:p w:rsidR="0065054B" w:rsidRDefault="0065054B" w:rsidP="0065054B">
            <w:pPr>
              <w:ind w:left="0"/>
            </w:pPr>
            <w:r>
              <w:rPr>
                <w:rFonts w:hint="eastAsia"/>
              </w:rPr>
              <w:t>#测试类一般使用</w:t>
            </w:r>
            <w:r>
              <w:t>Test作为后缀</w:t>
            </w:r>
          </w:p>
          <w:p w:rsidR="0065054B" w:rsidRDefault="0065054B" w:rsidP="0065054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#测试方法一般使用</w:t>
            </w:r>
            <w:r>
              <w:t>test作为前缀</w:t>
            </w:r>
          </w:p>
          <w:p w:rsidR="0065054B" w:rsidRDefault="0065054B" w:rsidP="0065054B">
            <w:pPr>
              <w:ind w:left="0"/>
              <w:rPr>
                <w:rFonts w:hint="eastAsia"/>
              </w:rPr>
            </w:pPr>
          </w:p>
          <w:p w:rsidR="0065054B" w:rsidRDefault="0065054B" w:rsidP="0065054B">
            <w:pPr>
              <w:ind w:left="0"/>
            </w:pPr>
            <w:r>
              <w:rPr>
                <w:rFonts w:hint="eastAsia"/>
              </w:rPr>
              <w:t>p</w:t>
            </w:r>
            <w:r>
              <w:t xml:space="preserve">ublic class </w:t>
            </w:r>
            <w:proofErr w:type="spellStart"/>
            <w:r>
              <w:t>CalculatorTest</w:t>
            </w:r>
            <w:proofErr w:type="spellEnd"/>
            <w:r>
              <w:t xml:space="preserve"> {</w:t>
            </w:r>
          </w:p>
          <w:p w:rsidR="0065054B" w:rsidRDefault="0065054B" w:rsidP="0065054B">
            <w:pPr>
              <w:ind w:left="0"/>
            </w:pPr>
            <w:r>
              <w:t xml:space="preserve">    private static Calculator </w:t>
            </w:r>
            <w:proofErr w:type="spellStart"/>
            <w:r>
              <w:t>calculator</w:t>
            </w:r>
            <w:proofErr w:type="spellEnd"/>
            <w:r>
              <w:t xml:space="preserve">;    </w:t>
            </w:r>
          </w:p>
          <w:p w:rsidR="0065054B" w:rsidRDefault="0065054B" w:rsidP="0065054B">
            <w:pPr>
              <w:ind w:left="0"/>
            </w:pPr>
            <w:r>
              <w:t xml:space="preserve">    @</w:t>
            </w:r>
            <w:proofErr w:type="spellStart"/>
            <w:r>
              <w:t>BeforeClass</w:t>
            </w:r>
            <w:proofErr w:type="spellEnd"/>
          </w:p>
          <w:p w:rsidR="0065054B" w:rsidRDefault="0065054B" w:rsidP="0065054B">
            <w:pPr>
              <w:ind w:left="0"/>
            </w:pPr>
            <w:r>
              <w:t xml:space="preserve">    public static void </w:t>
            </w:r>
            <w:proofErr w:type="spellStart"/>
            <w:r>
              <w:t>BuildCalculator</w:t>
            </w:r>
            <w:proofErr w:type="spellEnd"/>
            <w:r>
              <w:t>() {</w:t>
            </w:r>
          </w:p>
          <w:p w:rsidR="0065054B" w:rsidRDefault="0065054B" w:rsidP="0065054B">
            <w:pPr>
              <w:ind w:left="0"/>
            </w:pPr>
            <w:r>
              <w:t xml:space="preserve">        calculator = new Calculator();</w:t>
            </w:r>
          </w:p>
          <w:p w:rsidR="0065054B" w:rsidRDefault="0065054B" w:rsidP="0065054B">
            <w:pPr>
              <w:ind w:left="0"/>
            </w:pPr>
            <w:r>
              <w:t xml:space="preserve">    }   </w:t>
            </w:r>
          </w:p>
          <w:p w:rsidR="0065054B" w:rsidRDefault="0065054B" w:rsidP="0065054B">
            <w:pPr>
              <w:ind w:left="0"/>
            </w:pPr>
            <w:r>
              <w:t xml:space="preserve">    @ Test</w:t>
            </w:r>
          </w:p>
          <w:p w:rsidR="0065054B" w:rsidRDefault="0065054B" w:rsidP="0065054B">
            <w:pPr>
              <w:ind w:left="0"/>
            </w:pPr>
            <w:r>
              <w:t xml:space="preserve">    public void </w:t>
            </w:r>
            <w:proofErr w:type="spellStart"/>
            <w:r>
              <w:t>testAdd</w:t>
            </w:r>
            <w:proofErr w:type="spellEnd"/>
            <w:r>
              <w:t>() {</w:t>
            </w:r>
          </w:p>
          <w:p w:rsidR="0065054B" w:rsidRDefault="0065054B" w:rsidP="0065054B">
            <w:pPr>
              <w:ind w:left="0"/>
            </w:pPr>
            <w:r>
              <w:t xml:space="preserve">        </w:t>
            </w:r>
            <w:proofErr w:type="spellStart"/>
            <w:r>
              <w:t>Assert.assertEquals</w:t>
            </w:r>
            <w:proofErr w:type="spellEnd"/>
            <w:r>
              <w:t xml:space="preserve">(8, </w:t>
            </w:r>
            <w:proofErr w:type="spellStart"/>
            <w:r>
              <w:t>calculator.add</w:t>
            </w:r>
            <w:proofErr w:type="spellEnd"/>
            <w:r>
              <w:t xml:space="preserve">(3, 5));        </w:t>
            </w:r>
          </w:p>
          <w:p w:rsidR="0065054B" w:rsidRDefault="0065054B" w:rsidP="0065054B">
            <w:pPr>
              <w:ind w:left="0"/>
            </w:pPr>
            <w:r>
              <w:t xml:space="preserve">    }</w:t>
            </w:r>
          </w:p>
          <w:p w:rsidR="0065054B" w:rsidRDefault="0065054B" w:rsidP="0065054B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65054B" w:rsidRDefault="0065054B" w:rsidP="0065054B">
      <w:pPr>
        <w:rPr>
          <w:rFonts w:hint="eastAsia"/>
        </w:rPr>
      </w:pPr>
    </w:p>
    <w:p w:rsidR="0065054B" w:rsidRDefault="0065054B" w:rsidP="0065054B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测试的生命周期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7442A" w:rsidTr="0087442A">
        <w:tc>
          <w:tcPr>
            <w:tcW w:w="8388" w:type="dxa"/>
          </w:tcPr>
          <w:p w:rsidR="0087442A" w:rsidRDefault="0087442A" w:rsidP="0087442A">
            <w:pPr>
              <w:ind w:left="0"/>
            </w:pPr>
            <w:r>
              <w:t xml:space="preserve">public class </w:t>
            </w:r>
            <w:proofErr w:type="spellStart"/>
            <w:r>
              <w:t>MethodTest</w:t>
            </w:r>
            <w:proofErr w:type="spellEnd"/>
            <w:r>
              <w:t xml:space="preserve"> {</w:t>
            </w:r>
          </w:p>
          <w:p w:rsidR="0087442A" w:rsidRDefault="0087442A" w:rsidP="0087442A">
            <w:pPr>
              <w:ind w:left="0"/>
            </w:pPr>
            <w:r>
              <w:t xml:space="preserve"> </w:t>
            </w:r>
          </w:p>
          <w:p w:rsidR="0087442A" w:rsidRDefault="0087442A" w:rsidP="0087442A">
            <w:pPr>
              <w:ind w:left="0"/>
            </w:pPr>
            <w:r>
              <w:t xml:space="preserve">    @</w:t>
            </w:r>
            <w:proofErr w:type="spellStart"/>
            <w:r>
              <w:t>BeforeClass</w:t>
            </w:r>
            <w:proofErr w:type="spellEnd"/>
            <w:r>
              <w:t xml:space="preserve">   //用static修饰</w:t>
            </w:r>
          </w:p>
          <w:p w:rsidR="0087442A" w:rsidRDefault="0087442A" w:rsidP="0087442A">
            <w:pPr>
              <w:ind w:left="0"/>
            </w:pPr>
            <w:r>
              <w:t xml:space="preserve">    public static void </w:t>
            </w:r>
            <w:proofErr w:type="spellStart"/>
            <w:r>
              <w:t>setUpBeforeClass</w:t>
            </w:r>
            <w:proofErr w:type="spellEnd"/>
            <w:r>
              <w:t>() throws Exception {</w:t>
            </w:r>
          </w:p>
          <w:p w:rsidR="0087442A" w:rsidRDefault="0087442A" w:rsidP="0087442A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beforeClass</w:t>
            </w:r>
            <w:proofErr w:type="spellEnd"/>
            <w:r>
              <w:t>...");</w:t>
            </w:r>
          </w:p>
          <w:p w:rsidR="0087442A" w:rsidRDefault="0087442A" w:rsidP="0087442A">
            <w:pPr>
              <w:ind w:left="0"/>
            </w:pPr>
            <w:r>
              <w:t xml:space="preserve">    }</w:t>
            </w:r>
          </w:p>
          <w:p w:rsidR="0087442A" w:rsidRDefault="0087442A" w:rsidP="0087442A">
            <w:pPr>
              <w:ind w:left="0"/>
            </w:pPr>
            <w:r>
              <w:lastRenderedPageBreak/>
              <w:t xml:space="preserve"> </w:t>
            </w:r>
          </w:p>
          <w:p w:rsidR="0087442A" w:rsidRDefault="0087442A" w:rsidP="0087442A">
            <w:pPr>
              <w:ind w:left="0"/>
            </w:pPr>
            <w:r>
              <w:t xml:space="preserve">    @</w:t>
            </w:r>
            <w:proofErr w:type="spellStart"/>
            <w:r>
              <w:t>AfterClass</w:t>
            </w:r>
            <w:proofErr w:type="spellEnd"/>
            <w:r>
              <w:t xml:space="preserve">        //用static修饰</w:t>
            </w:r>
          </w:p>
          <w:p w:rsidR="0087442A" w:rsidRDefault="0087442A" w:rsidP="0087442A">
            <w:pPr>
              <w:ind w:left="0"/>
            </w:pPr>
            <w:r>
              <w:t xml:space="preserve">    public static void </w:t>
            </w:r>
            <w:proofErr w:type="spellStart"/>
            <w:r>
              <w:t>tearDownAfterClass</w:t>
            </w:r>
            <w:proofErr w:type="spellEnd"/>
            <w:r>
              <w:t>() throws Exception {</w:t>
            </w:r>
          </w:p>
          <w:p w:rsidR="0087442A" w:rsidRDefault="0087442A" w:rsidP="0087442A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afterClass</w:t>
            </w:r>
            <w:proofErr w:type="spellEnd"/>
            <w:r>
              <w:t>...");</w:t>
            </w:r>
          </w:p>
          <w:p w:rsidR="0087442A" w:rsidRDefault="0087442A" w:rsidP="0087442A">
            <w:pPr>
              <w:ind w:left="0"/>
            </w:pPr>
            <w:r>
              <w:t xml:space="preserve">    }</w:t>
            </w:r>
          </w:p>
          <w:p w:rsidR="0087442A" w:rsidRDefault="0087442A" w:rsidP="0087442A">
            <w:pPr>
              <w:ind w:left="0"/>
            </w:pPr>
            <w:r>
              <w:t xml:space="preserve"> </w:t>
            </w:r>
          </w:p>
          <w:p w:rsidR="0087442A" w:rsidRDefault="0087442A" w:rsidP="0087442A">
            <w:pPr>
              <w:ind w:left="0"/>
            </w:pPr>
            <w:r>
              <w:t xml:space="preserve">    @Before</w:t>
            </w:r>
          </w:p>
          <w:p w:rsidR="0087442A" w:rsidRDefault="0087442A" w:rsidP="0087442A">
            <w:pPr>
              <w:ind w:left="0"/>
            </w:pPr>
            <w:r>
              <w:t xml:space="preserve">    public void </w:t>
            </w:r>
            <w:proofErr w:type="spellStart"/>
            <w:r>
              <w:t>setUp</w:t>
            </w:r>
            <w:proofErr w:type="spellEnd"/>
            <w:r>
              <w:t>() throws Exception {</w:t>
            </w:r>
          </w:p>
          <w:p w:rsidR="0087442A" w:rsidRDefault="0087442A" w:rsidP="0087442A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("before...");</w:t>
            </w:r>
          </w:p>
          <w:p w:rsidR="0087442A" w:rsidRDefault="0087442A" w:rsidP="0087442A">
            <w:pPr>
              <w:ind w:left="0"/>
            </w:pPr>
            <w:r>
              <w:t xml:space="preserve">    }</w:t>
            </w:r>
          </w:p>
          <w:p w:rsidR="0087442A" w:rsidRDefault="0087442A" w:rsidP="0087442A">
            <w:pPr>
              <w:ind w:left="0"/>
            </w:pPr>
            <w:r>
              <w:t xml:space="preserve"> </w:t>
            </w:r>
          </w:p>
          <w:p w:rsidR="0087442A" w:rsidRDefault="0087442A" w:rsidP="0087442A">
            <w:pPr>
              <w:ind w:left="0"/>
            </w:pPr>
            <w:r>
              <w:t xml:space="preserve">    @After</w:t>
            </w:r>
          </w:p>
          <w:p w:rsidR="0087442A" w:rsidRDefault="0087442A" w:rsidP="0087442A">
            <w:pPr>
              <w:ind w:left="0"/>
            </w:pPr>
            <w:r>
              <w:t xml:space="preserve">    public void </w:t>
            </w:r>
            <w:proofErr w:type="spellStart"/>
            <w:r>
              <w:t>tearDown</w:t>
            </w:r>
            <w:proofErr w:type="spellEnd"/>
            <w:r>
              <w:t>() throws Exception {</w:t>
            </w:r>
          </w:p>
          <w:p w:rsidR="0087442A" w:rsidRDefault="0087442A" w:rsidP="0087442A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("after...");</w:t>
            </w:r>
          </w:p>
          <w:p w:rsidR="0087442A" w:rsidRDefault="0087442A" w:rsidP="0087442A">
            <w:pPr>
              <w:ind w:left="0"/>
            </w:pPr>
            <w:r>
              <w:t xml:space="preserve">    }</w:t>
            </w:r>
          </w:p>
          <w:p w:rsidR="0087442A" w:rsidRDefault="0087442A" w:rsidP="0087442A">
            <w:pPr>
              <w:ind w:left="0"/>
            </w:pPr>
            <w:r>
              <w:t xml:space="preserve"> </w:t>
            </w:r>
          </w:p>
          <w:p w:rsidR="0087442A" w:rsidRDefault="0087442A" w:rsidP="0087442A">
            <w:pPr>
              <w:ind w:left="0"/>
            </w:pPr>
            <w:r>
              <w:t xml:space="preserve">    @ Test</w:t>
            </w:r>
          </w:p>
          <w:p w:rsidR="0087442A" w:rsidRDefault="0087442A" w:rsidP="0087442A">
            <w:pPr>
              <w:ind w:left="0"/>
            </w:pPr>
            <w:r>
              <w:t xml:space="preserve">    public void test1() {</w:t>
            </w:r>
          </w:p>
          <w:p w:rsidR="0087442A" w:rsidRDefault="0087442A" w:rsidP="0087442A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("test1...");</w:t>
            </w:r>
          </w:p>
          <w:p w:rsidR="0087442A" w:rsidRDefault="0087442A" w:rsidP="0087442A">
            <w:pPr>
              <w:ind w:left="0"/>
            </w:pPr>
            <w:r>
              <w:t>//        fail("Not yet implemented");</w:t>
            </w:r>
          </w:p>
          <w:p w:rsidR="0087442A" w:rsidRDefault="0087442A" w:rsidP="0087442A">
            <w:pPr>
              <w:ind w:left="0"/>
            </w:pPr>
            <w:r>
              <w:t xml:space="preserve">    }</w:t>
            </w:r>
          </w:p>
          <w:p w:rsidR="0087442A" w:rsidRDefault="0087442A" w:rsidP="0087442A">
            <w:pPr>
              <w:ind w:left="0"/>
            </w:pPr>
            <w:r>
              <w:t xml:space="preserve">    </w:t>
            </w:r>
          </w:p>
          <w:p w:rsidR="0087442A" w:rsidRDefault="0087442A" w:rsidP="0087442A">
            <w:pPr>
              <w:ind w:left="0"/>
            </w:pPr>
            <w:r>
              <w:t xml:space="preserve">    @ Test</w:t>
            </w:r>
          </w:p>
          <w:p w:rsidR="0087442A" w:rsidRDefault="0087442A" w:rsidP="0087442A">
            <w:pPr>
              <w:ind w:left="0"/>
            </w:pPr>
            <w:r>
              <w:t xml:space="preserve">    public void test2() {</w:t>
            </w:r>
          </w:p>
          <w:p w:rsidR="0087442A" w:rsidRDefault="0087442A" w:rsidP="0087442A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("test2...");</w:t>
            </w:r>
          </w:p>
          <w:p w:rsidR="0087442A" w:rsidRDefault="0087442A" w:rsidP="0087442A">
            <w:pPr>
              <w:ind w:left="0"/>
            </w:pPr>
            <w:r>
              <w:t>//        fail("Not yet implemented");</w:t>
            </w:r>
          </w:p>
          <w:p w:rsidR="0087442A" w:rsidRDefault="0087442A" w:rsidP="0087442A">
            <w:pPr>
              <w:ind w:left="0"/>
            </w:pPr>
            <w:r>
              <w:t xml:space="preserve">    }</w:t>
            </w:r>
          </w:p>
          <w:p w:rsidR="0087442A" w:rsidRDefault="0087442A" w:rsidP="0087442A">
            <w:pPr>
              <w:ind w:left="0"/>
            </w:pPr>
            <w:r>
              <w:t xml:space="preserve"> </w:t>
            </w:r>
          </w:p>
          <w:p w:rsidR="0087442A" w:rsidRDefault="0087442A" w:rsidP="0087442A">
            <w:pPr>
              <w:ind w:left="0"/>
              <w:rPr>
                <w:rFonts w:hint="eastAsia"/>
              </w:rPr>
            </w:pPr>
            <w:r>
              <w:t>}</w:t>
            </w:r>
          </w:p>
          <w:p w:rsidR="0087442A" w:rsidRDefault="0087442A" w:rsidP="0087442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输出如下：</w:t>
            </w:r>
          </w:p>
          <w:p w:rsidR="0087442A" w:rsidRDefault="0087442A" w:rsidP="0087442A">
            <w:pPr>
              <w:ind w:left="0"/>
            </w:pPr>
            <w:proofErr w:type="spellStart"/>
            <w:r>
              <w:t>beforeClass</w:t>
            </w:r>
            <w:proofErr w:type="spellEnd"/>
            <w:r>
              <w:t>...</w:t>
            </w:r>
          </w:p>
          <w:p w:rsidR="0087442A" w:rsidRDefault="0087442A" w:rsidP="0087442A">
            <w:pPr>
              <w:ind w:left="0"/>
            </w:pPr>
            <w:r>
              <w:t>before...</w:t>
            </w:r>
          </w:p>
          <w:p w:rsidR="0087442A" w:rsidRDefault="0087442A" w:rsidP="0087442A">
            <w:pPr>
              <w:ind w:left="0"/>
            </w:pPr>
            <w:r>
              <w:t>test1...</w:t>
            </w:r>
          </w:p>
          <w:p w:rsidR="0087442A" w:rsidRDefault="0087442A" w:rsidP="0087442A">
            <w:pPr>
              <w:ind w:left="0"/>
            </w:pPr>
            <w:r>
              <w:t>after...</w:t>
            </w:r>
          </w:p>
          <w:p w:rsidR="0087442A" w:rsidRDefault="0087442A" w:rsidP="0087442A">
            <w:pPr>
              <w:ind w:left="0"/>
            </w:pPr>
            <w:r>
              <w:lastRenderedPageBreak/>
              <w:t>before...</w:t>
            </w:r>
          </w:p>
          <w:p w:rsidR="0087442A" w:rsidRDefault="0087442A" w:rsidP="0087442A">
            <w:pPr>
              <w:ind w:left="0"/>
            </w:pPr>
            <w:r>
              <w:t>test2...</w:t>
            </w:r>
          </w:p>
          <w:p w:rsidR="0087442A" w:rsidRDefault="0087442A" w:rsidP="0087442A">
            <w:pPr>
              <w:ind w:left="0"/>
            </w:pPr>
            <w:r>
              <w:t>after...</w:t>
            </w:r>
          </w:p>
          <w:p w:rsidR="0087442A" w:rsidRDefault="0087442A" w:rsidP="0087442A">
            <w:pPr>
              <w:ind w:left="0"/>
              <w:rPr>
                <w:rFonts w:hint="eastAsia"/>
              </w:rPr>
            </w:pPr>
            <w:proofErr w:type="spellStart"/>
            <w:r>
              <w:t>afterClass</w:t>
            </w:r>
            <w:proofErr w:type="spellEnd"/>
            <w:r>
              <w:t>...</w:t>
            </w:r>
          </w:p>
          <w:p w:rsidR="0087442A" w:rsidRDefault="0087442A" w:rsidP="0087442A">
            <w:pPr>
              <w:ind w:left="0"/>
              <w:rPr>
                <w:rFonts w:hint="eastAsia"/>
              </w:rPr>
            </w:pPr>
          </w:p>
        </w:tc>
      </w:tr>
      <w:tr w:rsidR="0087442A" w:rsidTr="0087442A">
        <w:tc>
          <w:tcPr>
            <w:tcW w:w="8388" w:type="dxa"/>
          </w:tcPr>
          <w:p w:rsidR="0087442A" w:rsidRDefault="0087442A" w:rsidP="0087442A">
            <w:pPr>
              <w:ind w:left="0"/>
              <w:rPr>
                <w:rFonts w:hint="eastAsia"/>
              </w:rPr>
            </w:pPr>
            <w:r w:rsidRPr="0087442A">
              <w:rPr>
                <w:rFonts w:hint="eastAsia"/>
              </w:rPr>
              <w:lastRenderedPageBreak/>
              <w:t>注解的执行顺序和作用：</w:t>
            </w:r>
          </w:p>
          <w:p w:rsidR="0087442A" w:rsidRDefault="0087442A" w:rsidP="0087442A">
            <w:pPr>
              <w:ind w:left="0"/>
            </w:pPr>
            <w:r>
              <w:t>@Test将一个普通的方法修饰为一个测试方法</w:t>
            </w:r>
          </w:p>
          <w:p w:rsidR="0087442A" w:rsidRDefault="0087442A" w:rsidP="0087442A">
            <w:pPr>
              <w:ind w:left="0"/>
            </w:pPr>
            <w:r>
              <w:t>@</w:t>
            </w:r>
            <w:proofErr w:type="spellStart"/>
            <w:r>
              <w:t>BeforeClass</w:t>
            </w:r>
            <w:proofErr w:type="spellEnd"/>
            <w:r>
              <w:t>会在所有方法运行前执行，static修饰</w:t>
            </w:r>
          </w:p>
          <w:p w:rsidR="0087442A" w:rsidRDefault="0087442A" w:rsidP="0087442A">
            <w:pPr>
              <w:ind w:left="0"/>
            </w:pPr>
            <w:r>
              <w:t>@</w:t>
            </w:r>
            <w:proofErr w:type="spellStart"/>
            <w:r>
              <w:t>AfterClass</w:t>
            </w:r>
            <w:proofErr w:type="spellEnd"/>
            <w:r>
              <w:t>会在所有方法运行结束后执行，static修饰</w:t>
            </w:r>
          </w:p>
          <w:p w:rsidR="0087442A" w:rsidRDefault="0087442A" w:rsidP="0087442A">
            <w:pPr>
              <w:ind w:left="0"/>
            </w:pPr>
            <w:r>
              <w:t>@Before会在每个测试方法运行前执行一次</w:t>
            </w:r>
          </w:p>
          <w:p w:rsidR="0087442A" w:rsidRDefault="0087442A" w:rsidP="0087442A">
            <w:pPr>
              <w:ind w:left="0"/>
              <w:rPr>
                <w:rFonts w:hint="eastAsia"/>
              </w:rPr>
            </w:pPr>
            <w:r>
              <w:t>@After会在每个测试方法运行后被执行一次</w:t>
            </w:r>
          </w:p>
          <w:p w:rsidR="0087442A" w:rsidRDefault="0087442A" w:rsidP="0087442A">
            <w:pPr>
              <w:ind w:left="0"/>
            </w:pPr>
          </w:p>
        </w:tc>
      </w:tr>
    </w:tbl>
    <w:p w:rsidR="0065054B" w:rsidRDefault="0065054B" w:rsidP="0065054B">
      <w:pPr>
        <w:rPr>
          <w:rFonts w:hint="eastAsia"/>
        </w:rPr>
      </w:pPr>
    </w:p>
    <w:p w:rsidR="0087442A" w:rsidRDefault="0087442A" w:rsidP="0065054B">
      <w:pPr>
        <w:rPr>
          <w:rFonts w:hint="eastAsia"/>
        </w:rPr>
      </w:pPr>
    </w:p>
    <w:p w:rsidR="0087442A" w:rsidRDefault="0087442A" w:rsidP="0087442A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断言使用</w:t>
      </w:r>
    </w:p>
    <w:p w:rsidR="0087442A" w:rsidRDefault="0087442A" w:rsidP="0087442A">
      <w:pPr>
        <w:pStyle w:val="Heading2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常用断言</w:t>
      </w:r>
      <w:r>
        <w:rPr>
          <w:rFonts w:hint="eastAsia"/>
        </w:rPr>
        <w:t>API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92912" w:rsidTr="00892912">
        <w:tc>
          <w:tcPr>
            <w:tcW w:w="8388" w:type="dxa"/>
          </w:tcPr>
          <w:p w:rsidR="00892912" w:rsidRDefault="00892912" w:rsidP="00892912">
            <w:pPr>
              <w:ind w:left="0"/>
            </w:pPr>
            <w:proofErr w:type="spellStart"/>
            <w:r>
              <w:t>assertEquals</w:t>
            </w:r>
            <w:proofErr w:type="spellEnd"/>
            <w:r>
              <w:t>(? expected, ? actual)：断言两个对象或者基本对象是否相等</w:t>
            </w:r>
          </w:p>
          <w:p w:rsidR="00892912" w:rsidRDefault="00892912" w:rsidP="00892912">
            <w:pPr>
              <w:ind w:left="0"/>
            </w:pPr>
            <w:proofErr w:type="spellStart"/>
            <w:r>
              <w:t>assertArrayEquals</w:t>
            </w:r>
            <w:proofErr w:type="spellEnd"/>
            <w:r>
              <w:t>(? expected, ? actual):断言两个数组是否包含相同的元素</w:t>
            </w:r>
          </w:p>
          <w:p w:rsidR="00892912" w:rsidRDefault="00892912" w:rsidP="00892912">
            <w:pPr>
              <w:ind w:left="0"/>
            </w:pPr>
            <w:proofErr w:type="spellStart"/>
            <w:r>
              <w:t>assertTrue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condition)：断言语句真</w:t>
            </w:r>
          </w:p>
          <w:p w:rsidR="00892912" w:rsidRDefault="00892912" w:rsidP="00892912">
            <w:pPr>
              <w:ind w:left="0"/>
            </w:pPr>
            <w:proofErr w:type="spellStart"/>
            <w:r>
              <w:t>assertFalse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condition)：断言语句为假</w:t>
            </w:r>
          </w:p>
          <w:p w:rsidR="00892912" w:rsidRDefault="00892912" w:rsidP="00892912">
            <w:pPr>
              <w:ind w:left="0"/>
            </w:pPr>
            <w:proofErr w:type="spellStart"/>
            <w:r>
              <w:t>assertNull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)：断言对象为空</w:t>
            </w:r>
          </w:p>
          <w:p w:rsidR="00892912" w:rsidRDefault="00892912" w:rsidP="00892912">
            <w:pPr>
              <w:ind w:left="0"/>
            </w:pPr>
            <w:proofErr w:type="spellStart"/>
            <w:r>
              <w:t>assertNotNull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)：断言对象不为空</w:t>
            </w:r>
          </w:p>
          <w:p w:rsidR="00892912" w:rsidRDefault="00892912" w:rsidP="00892912">
            <w:pPr>
              <w:ind w:left="0"/>
            </w:pPr>
            <w:proofErr w:type="spellStart"/>
            <w:r>
              <w:t>assertSame</w:t>
            </w:r>
            <w:proofErr w:type="spellEnd"/>
            <w:r>
              <w:t>(? expected, ? actual)：断言两个对象引用指向同一实例</w:t>
            </w:r>
          </w:p>
          <w:p w:rsidR="00892912" w:rsidRDefault="00892912" w:rsidP="00892912">
            <w:pPr>
              <w:ind w:left="0"/>
              <w:rPr>
                <w:rFonts w:hint="eastAsia"/>
              </w:rPr>
            </w:pPr>
            <w:proofErr w:type="spellStart"/>
            <w:r>
              <w:t>assertNotSame</w:t>
            </w:r>
            <w:proofErr w:type="spellEnd"/>
            <w:r>
              <w:t>(? expected, ? actual);断言两个对象引用指向不同实例</w:t>
            </w:r>
          </w:p>
          <w:p w:rsidR="00892912" w:rsidRDefault="00892912" w:rsidP="00892912">
            <w:pPr>
              <w:ind w:left="0"/>
              <w:rPr>
                <w:rFonts w:hint="eastAsia"/>
              </w:rPr>
            </w:pPr>
          </w:p>
        </w:tc>
      </w:tr>
    </w:tbl>
    <w:p w:rsidR="00F95DCF" w:rsidRPr="00F95DCF" w:rsidRDefault="00F95DCF" w:rsidP="00F95DCF">
      <w:pPr>
        <w:rPr>
          <w:rFonts w:hint="eastAsia"/>
        </w:rPr>
      </w:pPr>
    </w:p>
    <w:p w:rsidR="0087442A" w:rsidRPr="0087442A" w:rsidRDefault="0087442A" w:rsidP="0087442A">
      <w:pPr>
        <w:rPr>
          <w:rFonts w:hint="eastAsia"/>
        </w:rPr>
      </w:pPr>
    </w:p>
    <w:p w:rsidR="0087442A" w:rsidRDefault="0087442A" w:rsidP="0087442A">
      <w:pPr>
        <w:pStyle w:val="Heading2"/>
        <w:rPr>
          <w:rFonts w:hint="eastAsia"/>
        </w:rPr>
      </w:pPr>
      <w:r>
        <w:rPr>
          <w:rFonts w:hint="eastAsia"/>
        </w:rPr>
        <w:lastRenderedPageBreak/>
        <w:t>抛出断言异常</w:t>
      </w:r>
    </w:p>
    <w:p w:rsidR="0087442A" w:rsidRDefault="00892912" w:rsidP="0087442A">
      <w:pPr>
        <w:rPr>
          <w:rFonts w:hint="eastAsia"/>
        </w:rPr>
      </w:pPr>
      <w:r>
        <w:rPr>
          <w:rFonts w:hint="eastAsia"/>
        </w:rPr>
        <w:t>有时你想要的代码就只在某些情况抛出异常，比如，无效的输入，你希望抛出</w:t>
      </w:r>
      <w:proofErr w:type="spellStart"/>
      <w:r>
        <w:rPr>
          <w:rFonts w:hint="eastAsia"/>
        </w:rPr>
        <w:t>IllegalArgumentException</w:t>
      </w:r>
      <w:proofErr w:type="spellEnd"/>
      <w:r>
        <w:rPr>
          <w:rFonts w:hint="eastAsia"/>
        </w:rPr>
        <w:t>。如果没有抛出异常或者抛出其他异常，则测试图不通过。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92912" w:rsidTr="00892912">
        <w:tc>
          <w:tcPr>
            <w:tcW w:w="8388" w:type="dxa"/>
          </w:tcPr>
          <w:p w:rsidR="00892912" w:rsidRDefault="00892912" w:rsidP="0089291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throwSomeException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IllegalArgumentException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{</w:t>
            </w:r>
          </w:p>
          <w:p w:rsidR="00892912" w:rsidRDefault="00AF199F" w:rsidP="0089291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Cs w:val="24"/>
              </w:rPr>
              <w:t xml:space="preserve">    </w:t>
            </w:r>
            <w:r w:rsidR="00892912"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</w:t>
            </w:r>
            <w:r w:rsidR="0089291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="00892912"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 w:rsidR="0089291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="00892912">
              <w:rPr>
                <w:rFonts w:ascii="Consolas" w:hAnsi="Consolas" w:cs="Consolas"/>
                <w:color w:val="000000"/>
                <w:szCs w:val="24"/>
              </w:rPr>
              <w:t>IllegalArgumentException</w:t>
            </w:r>
            <w:proofErr w:type="spellEnd"/>
            <w:r w:rsidR="00892912">
              <w:rPr>
                <w:rFonts w:ascii="Consolas" w:hAnsi="Consolas" w:cs="Consolas"/>
                <w:color w:val="000000"/>
                <w:szCs w:val="24"/>
              </w:rPr>
              <w:t>(</w:t>
            </w:r>
            <w:r w:rsidR="00892912">
              <w:rPr>
                <w:rFonts w:ascii="Consolas" w:hAnsi="Consolas" w:cs="Consolas"/>
                <w:color w:val="2A00FF"/>
                <w:szCs w:val="24"/>
              </w:rPr>
              <w:t>"</w:t>
            </w:r>
            <w:r w:rsidR="00892912">
              <w:rPr>
                <w:rFonts w:ascii="Consolas" w:hAnsi="Consolas" w:cs="Consolas"/>
                <w:color w:val="2A00FF"/>
                <w:szCs w:val="24"/>
              </w:rPr>
              <w:t>抛出异常了</w:t>
            </w:r>
            <w:r w:rsidR="00892912">
              <w:rPr>
                <w:rFonts w:ascii="Consolas" w:hAnsi="Consolas" w:cs="Consolas"/>
                <w:color w:val="2A00FF"/>
                <w:szCs w:val="24"/>
              </w:rPr>
              <w:t>"</w:t>
            </w:r>
            <w:r w:rsidR="0089291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892912" w:rsidRDefault="00892912" w:rsidP="0089291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:rsidR="00892912" w:rsidRDefault="00892912" w:rsidP="0089291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:rsidR="00892912" w:rsidRDefault="00892912" w:rsidP="0089291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:rsidR="00892912" w:rsidRDefault="00892912" w:rsidP="0089291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@Test</w:t>
            </w:r>
            <w:r>
              <w:rPr>
                <w:rFonts w:ascii="Consolas" w:hAnsi="Consolas" w:cs="Consolas"/>
                <w:color w:val="000000"/>
                <w:szCs w:val="24"/>
              </w:rPr>
              <w:t>(expected=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IllegalArgumentException.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892912" w:rsidRDefault="00892912" w:rsidP="0089291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test3(){</w:t>
            </w:r>
          </w:p>
          <w:p w:rsidR="00892912" w:rsidRDefault="00AF199F" w:rsidP="0089291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Cs w:val="24"/>
              </w:rPr>
              <w:t xml:space="preserve">    </w:t>
            </w:r>
            <w:proofErr w:type="spellStart"/>
            <w:r w:rsidR="00892912">
              <w:rPr>
                <w:rFonts w:ascii="Consolas" w:hAnsi="Consolas" w:cs="Consolas"/>
                <w:color w:val="000000"/>
                <w:szCs w:val="24"/>
                <w:highlight w:val="lightGray"/>
              </w:rPr>
              <w:t>throwSomeException</w:t>
            </w:r>
            <w:proofErr w:type="spellEnd"/>
            <w:r w:rsidR="00892912"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892912" w:rsidRDefault="00892912" w:rsidP="00892912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:rsidR="00AF199F" w:rsidRDefault="00AF199F" w:rsidP="00892912">
            <w:pPr>
              <w:ind w:left="0"/>
              <w:rPr>
                <w:rFonts w:hint="eastAsia"/>
              </w:rPr>
            </w:pPr>
          </w:p>
        </w:tc>
      </w:tr>
    </w:tbl>
    <w:p w:rsidR="0087442A" w:rsidRDefault="0087442A" w:rsidP="0087442A">
      <w:pPr>
        <w:rPr>
          <w:rFonts w:hint="eastAsia"/>
        </w:rPr>
      </w:pPr>
    </w:p>
    <w:p w:rsidR="0087442A" w:rsidRDefault="0087442A" w:rsidP="0087442A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扩展使用</w:t>
      </w:r>
    </w:p>
    <w:p w:rsidR="0087442A" w:rsidRDefault="0087442A" w:rsidP="0087442A">
      <w:pPr>
        <w:pStyle w:val="Heading2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使用运行器来控制测试的执行</w:t>
      </w:r>
    </w:p>
    <w:p w:rsidR="00AD6004" w:rsidRDefault="00AD6004" w:rsidP="00AD6004">
      <w:pPr>
        <w:rPr>
          <w:rFonts w:hint="eastAsia"/>
        </w:rPr>
      </w:pPr>
      <w:r>
        <w:rPr>
          <w:rFonts w:hint="eastAsia"/>
        </w:rPr>
        <w:t>@Ignore作用是让测试运行器忽略其修饰的测试方法。@Ignore所修饰的方法不会执行。@</w:t>
      </w:r>
      <w:proofErr w:type="spellStart"/>
      <w:r>
        <w:rPr>
          <w:rFonts w:hint="eastAsia"/>
        </w:rPr>
        <w:t>RunWith</w:t>
      </w:r>
      <w:proofErr w:type="spellEnd"/>
      <w:r>
        <w:rPr>
          <w:rFonts w:hint="eastAsia"/>
        </w:rPr>
        <w:t>可以用来更改运行测试器</w:t>
      </w:r>
      <w:proofErr w:type="spellStart"/>
      <w:r>
        <w:rPr>
          <w:rFonts w:hint="eastAsia"/>
        </w:rPr>
        <w:t>org.junit.runner.Runner</w:t>
      </w:r>
      <w:proofErr w:type="spellEnd"/>
      <w:r>
        <w:rPr>
          <w:rFonts w:hint="eastAsia"/>
        </w:rP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63C55" w:rsidTr="00263C55">
        <w:tc>
          <w:tcPr>
            <w:tcW w:w="8388" w:type="dxa"/>
          </w:tcPr>
          <w:p w:rsidR="00263C55" w:rsidRDefault="003F5571" w:rsidP="00263C55">
            <w:pPr>
              <w:ind w:left="0"/>
            </w:pPr>
            <w:r>
              <w:rPr>
                <w:rFonts w:hint="eastAsia"/>
              </w:rPr>
              <w:t>#</w:t>
            </w:r>
            <w:r w:rsidR="00263C55">
              <w:t>@</w:t>
            </w:r>
            <w:proofErr w:type="spellStart"/>
            <w:r w:rsidR="00263C55">
              <w:t>RunWith</w:t>
            </w:r>
            <w:proofErr w:type="spellEnd"/>
            <w:r w:rsidR="00263C55">
              <w:t>来修改测试运行器。</w:t>
            </w:r>
          </w:p>
          <w:p w:rsidR="00263C55" w:rsidRDefault="003F5571" w:rsidP="00AD600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263C55">
              <w:rPr>
                <w:rFonts w:hint="eastAsia"/>
              </w:rPr>
              <w:t>然后使用</w:t>
            </w:r>
            <w:r w:rsidR="00263C55">
              <w:t>@</w:t>
            </w:r>
            <w:proofErr w:type="spellStart"/>
            <w:r w:rsidR="00263C55">
              <w:t>Suite.SuiteClasses</w:t>
            </w:r>
            <w:proofErr w:type="spellEnd"/>
            <w:r w:rsidR="00263C55">
              <w:t>来指定要批量执行的测试类（数组的形式）</w:t>
            </w:r>
          </w:p>
          <w:p w:rsidR="00263C55" w:rsidRDefault="00263C55" w:rsidP="00263C5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RunWith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Suite.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263C55" w:rsidRDefault="00263C55" w:rsidP="00263C5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Suite.</w:t>
            </w:r>
            <w:r>
              <w:rPr>
                <w:rFonts w:ascii="Consolas" w:hAnsi="Consolas" w:cs="Consolas"/>
                <w:color w:val="646464"/>
                <w:szCs w:val="24"/>
              </w:rPr>
              <w:t>SuiteClasses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StringTest.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263C55" w:rsidRDefault="00263C55" w:rsidP="00263C5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SuiteTest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263C55" w:rsidRDefault="00263C55" w:rsidP="00263C55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:rsidR="00263C55" w:rsidRDefault="00263C55" w:rsidP="00263C55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:rsidR="003F5571" w:rsidRDefault="003F5571" w:rsidP="00263C55">
            <w:pPr>
              <w:ind w:left="0"/>
              <w:rPr>
                <w:rFonts w:hint="eastAsia"/>
              </w:rPr>
            </w:pPr>
          </w:p>
        </w:tc>
      </w:tr>
      <w:tr w:rsidR="003F5571" w:rsidTr="00263C55">
        <w:tc>
          <w:tcPr>
            <w:tcW w:w="8388" w:type="dxa"/>
          </w:tcPr>
          <w:p w:rsidR="003F5571" w:rsidRDefault="003F5571" w:rsidP="003F5571">
            <w:pPr>
              <w:ind w:left="0"/>
            </w:pPr>
            <w:r>
              <w:rPr>
                <w:rFonts w:hint="eastAsia"/>
              </w:rPr>
              <w:t>#创建一个名为</w:t>
            </w:r>
            <w:proofErr w:type="spellStart"/>
            <w:r>
              <w:t>ParameterTest</w:t>
            </w:r>
            <w:proofErr w:type="spellEnd"/>
            <w:r>
              <w:t>的测试类，并用</w:t>
            </w:r>
            <w:proofErr w:type="spellStart"/>
            <w:r>
              <w:t>RunWith</w:t>
            </w:r>
            <w:proofErr w:type="spellEnd"/>
            <w:r>
              <w:t>注解来改变测试运行器。</w:t>
            </w:r>
          </w:p>
          <w:p w:rsidR="003F5571" w:rsidRDefault="003F5571" w:rsidP="003F5571">
            <w:pPr>
              <w:ind w:left="0"/>
            </w:pPr>
            <w:r>
              <w:rPr>
                <w:rFonts w:hint="eastAsia"/>
              </w:rPr>
              <w:t>#</w:t>
            </w:r>
            <w:r>
              <w:t>声明变量来存放预期值和结果值。</w:t>
            </w:r>
          </w:p>
          <w:p w:rsidR="003F5571" w:rsidRDefault="003F5571" w:rsidP="003F5571">
            <w:pPr>
              <w:ind w:left="0"/>
            </w:pPr>
            <w:r>
              <w:rPr>
                <w:rFonts w:hint="eastAsia"/>
              </w:rPr>
              <w:t>#</w:t>
            </w:r>
            <w:r>
              <w:t>声明一个返回值为Collection的公共静态方法，并使用 @Parameters进行修饰。</w:t>
            </w:r>
          </w:p>
          <w:p w:rsidR="003F5571" w:rsidRDefault="003F5571" w:rsidP="003F557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为测试类声明一个带有参数的公共构造方法，并在其中为之声明变量赋值。</w:t>
            </w:r>
          </w:p>
          <w:p w:rsidR="00D0109B" w:rsidRDefault="00D0109B" w:rsidP="00D0109B">
            <w:pPr>
              <w:ind w:left="0"/>
            </w:pPr>
            <w:r>
              <w:t>@</w:t>
            </w:r>
            <w:proofErr w:type="spellStart"/>
            <w:r>
              <w:t>RunWith</w:t>
            </w:r>
            <w:proofErr w:type="spellEnd"/>
            <w:r>
              <w:t>(</w:t>
            </w:r>
            <w:proofErr w:type="spellStart"/>
            <w:r>
              <w:t>Parameterized.class</w:t>
            </w:r>
            <w:proofErr w:type="spellEnd"/>
            <w:r>
              <w:t>)</w:t>
            </w:r>
          </w:p>
          <w:p w:rsidR="00D0109B" w:rsidRDefault="00D0109B" w:rsidP="00D0109B">
            <w:pPr>
              <w:ind w:left="0"/>
            </w:pPr>
            <w:r>
              <w:t xml:space="preserve">public class </w:t>
            </w:r>
            <w:proofErr w:type="spellStart"/>
            <w:r>
              <w:t>ParameterTest</w:t>
            </w:r>
            <w:proofErr w:type="spellEnd"/>
            <w:r>
              <w:t xml:space="preserve"> {</w:t>
            </w:r>
          </w:p>
          <w:p w:rsidR="00D0109B" w:rsidRDefault="00D0109B" w:rsidP="00D0109B">
            <w:pPr>
              <w:ind w:left="0"/>
            </w:pPr>
            <w:r>
              <w:t xml:space="preserve">    </w:t>
            </w:r>
          </w:p>
          <w:p w:rsidR="00D0109B" w:rsidRDefault="00D0109B" w:rsidP="00D0109B">
            <w:pPr>
              <w:ind w:left="0"/>
            </w:pPr>
            <w:r>
              <w:lastRenderedPageBreak/>
              <w:t xml:space="preserve">    private static Calculator </w:t>
            </w:r>
            <w:proofErr w:type="spellStart"/>
            <w:r>
              <w:t>calculator</w:t>
            </w:r>
            <w:proofErr w:type="spellEnd"/>
            <w:r>
              <w:t>;</w:t>
            </w:r>
          </w:p>
          <w:p w:rsidR="00D0109B" w:rsidRDefault="00D0109B" w:rsidP="00D0109B">
            <w:pPr>
              <w:ind w:left="0"/>
            </w:pPr>
            <w:r>
              <w:t xml:space="preserve">    </w:t>
            </w:r>
          </w:p>
          <w:p w:rsidR="00D0109B" w:rsidRDefault="00D0109B" w:rsidP="00D0109B">
            <w:pPr>
              <w:ind w:left="0"/>
            </w:pPr>
            <w:r>
              <w:t xml:space="preserve">    @</w:t>
            </w:r>
            <w:proofErr w:type="spellStart"/>
            <w:r>
              <w:t>BeforeClass</w:t>
            </w:r>
            <w:proofErr w:type="spellEnd"/>
          </w:p>
          <w:p w:rsidR="00D0109B" w:rsidRDefault="00D0109B" w:rsidP="00D0109B">
            <w:pPr>
              <w:ind w:left="0"/>
            </w:pPr>
            <w:r>
              <w:t xml:space="preserve">    public static void </w:t>
            </w:r>
            <w:proofErr w:type="spellStart"/>
            <w:r>
              <w:t>setUpBeforeClass</w:t>
            </w:r>
            <w:proofErr w:type="spellEnd"/>
            <w:r>
              <w:t>() {</w:t>
            </w:r>
          </w:p>
          <w:p w:rsidR="00D0109B" w:rsidRDefault="00D0109B" w:rsidP="00D0109B">
            <w:pPr>
              <w:ind w:left="0"/>
            </w:pPr>
            <w:r>
              <w:t xml:space="preserve">        calculator = new Calculator();</w:t>
            </w:r>
          </w:p>
          <w:p w:rsidR="00D0109B" w:rsidRDefault="00D0109B" w:rsidP="00D0109B">
            <w:pPr>
              <w:ind w:left="0"/>
            </w:pPr>
            <w:r>
              <w:t xml:space="preserve">    }</w:t>
            </w:r>
          </w:p>
          <w:p w:rsidR="00D0109B" w:rsidRDefault="00D0109B" w:rsidP="00D0109B">
            <w:pPr>
              <w:ind w:left="0"/>
            </w:pPr>
            <w:r>
              <w:t xml:space="preserve">    </w:t>
            </w:r>
          </w:p>
          <w:p w:rsidR="00D0109B" w:rsidRDefault="00D0109B" w:rsidP="00D0109B">
            <w:pPr>
              <w:ind w:left="0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expected;</w:t>
            </w:r>
          </w:p>
          <w:p w:rsidR="00D0109B" w:rsidRDefault="00D0109B" w:rsidP="00D0109B">
            <w:pPr>
              <w:ind w:left="0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input1;</w:t>
            </w:r>
          </w:p>
          <w:p w:rsidR="00D0109B" w:rsidRDefault="00D0109B" w:rsidP="00D0109B">
            <w:pPr>
              <w:ind w:left="0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input2;</w:t>
            </w:r>
          </w:p>
          <w:p w:rsidR="00D0109B" w:rsidRDefault="00D0109B" w:rsidP="00D0109B">
            <w:pPr>
              <w:ind w:left="0"/>
            </w:pPr>
            <w:r>
              <w:t xml:space="preserve">    </w:t>
            </w:r>
          </w:p>
          <w:p w:rsidR="00D0109B" w:rsidRDefault="00D0109B" w:rsidP="00D0109B">
            <w:pPr>
              <w:ind w:left="0"/>
            </w:pPr>
            <w:r>
              <w:t xml:space="preserve">    @Parameters</w:t>
            </w:r>
          </w:p>
          <w:p w:rsidR="00D0109B" w:rsidRDefault="00D0109B" w:rsidP="00D0109B">
            <w:pPr>
              <w:ind w:left="0"/>
            </w:pPr>
            <w:r>
              <w:t xml:space="preserve">    public static Collection&lt;Object[]&gt; </w:t>
            </w:r>
            <w:proofErr w:type="spellStart"/>
            <w:r>
              <w:t>setParameters</w:t>
            </w:r>
            <w:proofErr w:type="spellEnd"/>
            <w:r>
              <w:t>() {</w:t>
            </w:r>
          </w:p>
          <w:p w:rsidR="00D0109B" w:rsidRDefault="00D0109B" w:rsidP="00D0109B">
            <w:pPr>
              <w:ind w:left="0"/>
            </w:pPr>
            <w:r>
              <w:t xml:space="preserve">        Object[][] </w:t>
            </w:r>
            <w:proofErr w:type="spellStart"/>
            <w:r>
              <w:t>objs</w:t>
            </w:r>
            <w:proofErr w:type="spellEnd"/>
            <w:r>
              <w:t xml:space="preserve"> = {{8,3,5},{5,3,2}};</w:t>
            </w:r>
          </w:p>
          <w:p w:rsidR="00D0109B" w:rsidRDefault="00D0109B" w:rsidP="00D0109B">
            <w:pPr>
              <w:ind w:left="0"/>
            </w:pPr>
            <w:r>
              <w:t xml:space="preserve">        </w:t>
            </w:r>
          </w:p>
          <w:p w:rsidR="00D0109B" w:rsidRDefault="00D0109B" w:rsidP="00D0109B">
            <w:pPr>
              <w:ind w:left="0"/>
            </w:pPr>
            <w:r>
              <w:t xml:space="preserve">        return </w:t>
            </w:r>
            <w:proofErr w:type="spellStart"/>
            <w:r>
              <w:t>Arrays.asList</w:t>
            </w:r>
            <w:proofErr w:type="spellEnd"/>
            <w:r>
              <w:t>(</w:t>
            </w:r>
            <w:proofErr w:type="spellStart"/>
            <w:r>
              <w:t>objs</w:t>
            </w:r>
            <w:proofErr w:type="spellEnd"/>
            <w:r>
              <w:t>);</w:t>
            </w:r>
          </w:p>
          <w:p w:rsidR="00D0109B" w:rsidRDefault="00D0109B" w:rsidP="00D0109B">
            <w:pPr>
              <w:ind w:left="0"/>
            </w:pPr>
            <w:r>
              <w:t xml:space="preserve">    }</w:t>
            </w:r>
          </w:p>
          <w:p w:rsidR="00D0109B" w:rsidRDefault="00D0109B" w:rsidP="00D0109B">
            <w:pPr>
              <w:ind w:left="0"/>
            </w:pPr>
            <w:r>
              <w:t xml:space="preserve">    </w:t>
            </w:r>
          </w:p>
          <w:p w:rsidR="00D0109B" w:rsidRDefault="00D0109B" w:rsidP="00D0109B">
            <w:pPr>
              <w:ind w:left="0"/>
            </w:pPr>
            <w:r>
              <w:t xml:space="preserve">    public </w:t>
            </w:r>
            <w:proofErr w:type="spellStart"/>
            <w:r>
              <w:t>ParameterTest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expected, </w:t>
            </w:r>
            <w:proofErr w:type="spellStart"/>
            <w:r>
              <w:t>int</w:t>
            </w:r>
            <w:proofErr w:type="spellEnd"/>
            <w:r>
              <w:t xml:space="preserve"> input1, </w:t>
            </w:r>
            <w:proofErr w:type="spellStart"/>
            <w:r>
              <w:t>int</w:t>
            </w:r>
            <w:proofErr w:type="spellEnd"/>
            <w:r>
              <w:t xml:space="preserve"> input2) {</w:t>
            </w:r>
          </w:p>
          <w:p w:rsidR="00D0109B" w:rsidRDefault="00D0109B" w:rsidP="00D0109B">
            <w:pPr>
              <w:ind w:left="0"/>
            </w:pPr>
            <w:r>
              <w:t xml:space="preserve">        </w:t>
            </w:r>
            <w:proofErr w:type="spellStart"/>
            <w:r>
              <w:t>this.expected</w:t>
            </w:r>
            <w:proofErr w:type="spellEnd"/>
            <w:r>
              <w:t xml:space="preserve"> = expected;</w:t>
            </w:r>
          </w:p>
          <w:p w:rsidR="00D0109B" w:rsidRDefault="00D0109B" w:rsidP="00D0109B">
            <w:pPr>
              <w:ind w:left="0"/>
            </w:pPr>
            <w:r>
              <w:t xml:space="preserve">        this.input1 = input1;</w:t>
            </w:r>
          </w:p>
          <w:p w:rsidR="00D0109B" w:rsidRDefault="00D0109B" w:rsidP="00D0109B">
            <w:pPr>
              <w:ind w:left="0"/>
            </w:pPr>
            <w:r>
              <w:t xml:space="preserve">        this.input2 = input2;</w:t>
            </w:r>
          </w:p>
          <w:p w:rsidR="00D0109B" w:rsidRDefault="00D0109B" w:rsidP="00D0109B">
            <w:pPr>
              <w:ind w:left="0"/>
            </w:pPr>
            <w:r>
              <w:t xml:space="preserve">    }</w:t>
            </w:r>
          </w:p>
          <w:p w:rsidR="00D0109B" w:rsidRDefault="00D0109B" w:rsidP="00D0109B">
            <w:pPr>
              <w:ind w:left="0"/>
            </w:pPr>
            <w:r>
              <w:t xml:space="preserve">    </w:t>
            </w:r>
          </w:p>
          <w:p w:rsidR="00D0109B" w:rsidRDefault="00D0109B" w:rsidP="00D0109B">
            <w:pPr>
              <w:ind w:left="0"/>
            </w:pPr>
            <w:r>
              <w:t xml:space="preserve">    @ Test</w:t>
            </w:r>
          </w:p>
          <w:p w:rsidR="00D0109B" w:rsidRDefault="00D0109B" w:rsidP="00D0109B">
            <w:pPr>
              <w:ind w:left="0"/>
            </w:pPr>
            <w:r>
              <w:t xml:space="preserve">    public void </w:t>
            </w:r>
            <w:proofErr w:type="spellStart"/>
            <w:r>
              <w:t>testParameters</w:t>
            </w:r>
            <w:proofErr w:type="spellEnd"/>
            <w:r>
              <w:t>() {</w:t>
            </w:r>
          </w:p>
          <w:p w:rsidR="00D0109B" w:rsidRDefault="00D0109B" w:rsidP="00D0109B">
            <w:pPr>
              <w:ind w:left="0"/>
            </w:pPr>
            <w:r>
              <w:t xml:space="preserve">        </w:t>
            </w:r>
            <w:proofErr w:type="spellStart"/>
            <w:r>
              <w:t>Assert.assertEquals</w:t>
            </w:r>
            <w:proofErr w:type="spellEnd"/>
            <w:r>
              <w:t xml:space="preserve">(expected, </w:t>
            </w:r>
            <w:proofErr w:type="spellStart"/>
            <w:r>
              <w:t>calculator.add</w:t>
            </w:r>
            <w:proofErr w:type="spellEnd"/>
            <w:r>
              <w:t>(input1, input2));</w:t>
            </w:r>
          </w:p>
          <w:p w:rsidR="00D0109B" w:rsidRDefault="00D0109B" w:rsidP="00D0109B">
            <w:pPr>
              <w:ind w:left="0"/>
            </w:pPr>
            <w:r>
              <w:t xml:space="preserve">    }</w:t>
            </w:r>
          </w:p>
          <w:p w:rsidR="00D0109B" w:rsidRDefault="00D0109B" w:rsidP="00D0109B">
            <w:pPr>
              <w:ind w:left="0"/>
            </w:pPr>
          </w:p>
          <w:p w:rsidR="003F5571" w:rsidRDefault="00D0109B" w:rsidP="00D0109B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AD6004" w:rsidRPr="00AD6004" w:rsidRDefault="00AD6004" w:rsidP="00AD6004">
      <w:pPr>
        <w:rPr>
          <w:rFonts w:hint="eastAsia"/>
        </w:rPr>
      </w:pPr>
    </w:p>
    <w:p w:rsidR="00923BF3" w:rsidRPr="00923BF3" w:rsidRDefault="00923BF3" w:rsidP="00923BF3">
      <w:pPr>
        <w:rPr>
          <w:rFonts w:hint="eastAsia"/>
        </w:rPr>
      </w:pPr>
    </w:p>
    <w:p w:rsidR="0087442A" w:rsidRPr="0087442A" w:rsidRDefault="0087442A" w:rsidP="0087442A">
      <w:pPr>
        <w:rPr>
          <w:rFonts w:hint="eastAsia"/>
        </w:rPr>
      </w:pPr>
    </w:p>
    <w:p w:rsidR="0087442A" w:rsidRDefault="0087442A" w:rsidP="0087442A">
      <w:pPr>
        <w:pStyle w:val="Heading2"/>
        <w:rPr>
          <w:rFonts w:hint="eastAsia"/>
        </w:rPr>
      </w:pPr>
      <w:r>
        <w:rPr>
          <w:rFonts w:hint="eastAsia"/>
        </w:rPr>
        <w:lastRenderedPageBreak/>
        <w:t>用规则来装饰测试</w:t>
      </w:r>
    </w:p>
    <w:p w:rsidR="00923BF3" w:rsidRDefault="000021F8" w:rsidP="000021F8">
      <w:pPr>
        <w:pStyle w:val="Heading3"/>
        <w:rPr>
          <w:rFonts w:hint="eastAsia"/>
        </w:rPr>
      </w:pPr>
      <w:r>
        <w:rPr>
          <w:rFonts w:hint="eastAsia"/>
        </w:rPr>
        <w:t>配置全局超时</w:t>
      </w:r>
    </w:p>
    <w:p w:rsidR="000021F8" w:rsidRDefault="000021F8" w:rsidP="00923BF3">
      <w:pPr>
        <w:rPr>
          <w:rFonts w:hint="eastAsia"/>
        </w:rPr>
      </w:pPr>
      <w:r>
        <w:t>@Test(timeout=</w:t>
      </w:r>
      <w:r>
        <w:rPr>
          <w:rFonts w:hint="eastAsia"/>
        </w:rPr>
        <w:t>XX</w:t>
      </w:r>
      <w:r w:rsidRPr="000021F8">
        <w:t>)</w:t>
      </w:r>
      <w:r>
        <w:rPr>
          <w:rFonts w:hint="eastAsia"/>
        </w:rPr>
        <w:t>可以用于某一个测试方法。全局的超时配置如下：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021F8" w:rsidTr="000021F8">
        <w:tc>
          <w:tcPr>
            <w:tcW w:w="8388" w:type="dxa"/>
          </w:tcPr>
          <w:p w:rsidR="000021F8" w:rsidRDefault="000021F8" w:rsidP="00923BF3">
            <w:pPr>
              <w:ind w:left="0"/>
              <w:rPr>
                <w:rFonts w:hint="eastAsia"/>
              </w:rPr>
            </w:pPr>
          </w:p>
        </w:tc>
      </w:tr>
    </w:tbl>
    <w:p w:rsidR="000021F8" w:rsidRDefault="000021F8" w:rsidP="00923BF3">
      <w:pPr>
        <w:rPr>
          <w:rFonts w:hint="eastAsia"/>
        </w:rPr>
      </w:pPr>
    </w:p>
    <w:p w:rsidR="000021F8" w:rsidRDefault="000021F8" w:rsidP="00923BF3">
      <w:pPr>
        <w:rPr>
          <w:rFonts w:hint="eastAsia"/>
        </w:rPr>
      </w:pPr>
      <w:r>
        <w:rPr>
          <w:rFonts w:hint="eastAsia"/>
        </w:rPr>
        <w:t>第一步：定义一个</w:t>
      </w:r>
      <w:proofErr w:type="spellStart"/>
      <w:r>
        <w:rPr>
          <w:rFonts w:hint="eastAsia"/>
        </w:rPr>
        <w:t>MethodRule</w:t>
      </w:r>
      <w:proofErr w:type="spellEnd"/>
      <w:r>
        <w:rPr>
          <w:rFonts w:hint="eastAsia"/>
        </w:rPr>
        <w:t>类型的公有字段</w:t>
      </w:r>
    </w:p>
    <w:p w:rsidR="000021F8" w:rsidRDefault="000021F8" w:rsidP="00923BF3">
      <w:pPr>
        <w:rPr>
          <w:rFonts w:hint="eastAsia"/>
        </w:rPr>
      </w:pPr>
      <w:r>
        <w:rPr>
          <w:rFonts w:hint="eastAsia"/>
        </w:rPr>
        <w:t>第二步：字段带有注解@Rule</w:t>
      </w:r>
    </w:p>
    <w:p w:rsidR="000021F8" w:rsidRDefault="000021F8" w:rsidP="00923BF3">
      <w:pPr>
        <w:rPr>
          <w:rFonts w:hint="eastAsia"/>
        </w:rPr>
      </w:pPr>
    </w:p>
    <w:p w:rsidR="000021F8" w:rsidRDefault="000021F8" w:rsidP="000021F8">
      <w:pPr>
        <w:pStyle w:val="Heading3"/>
        <w:rPr>
          <w:rFonts w:hint="eastAsia"/>
        </w:rPr>
      </w:pPr>
      <w:r>
        <w:rPr>
          <w:rFonts w:hint="eastAsia"/>
        </w:rPr>
        <w:t>预期异常</w:t>
      </w:r>
    </w:p>
    <w:p w:rsidR="00AD6004" w:rsidRPr="00923BF3" w:rsidRDefault="00AD6004" w:rsidP="00923BF3">
      <w:pPr>
        <w:rPr>
          <w:rFonts w:hint="eastAsia"/>
        </w:rPr>
      </w:pPr>
    </w:p>
    <w:p w:rsidR="0087442A" w:rsidRPr="0087442A" w:rsidRDefault="0087442A" w:rsidP="0087442A">
      <w:pPr>
        <w:rPr>
          <w:rFonts w:hint="eastAsia"/>
        </w:rPr>
      </w:pPr>
    </w:p>
    <w:p w:rsidR="0087442A" w:rsidRDefault="0087442A" w:rsidP="0087442A">
      <w:pPr>
        <w:pStyle w:val="Heading2"/>
        <w:rPr>
          <w:rFonts w:hint="eastAsia"/>
        </w:rPr>
      </w:pPr>
      <w:r>
        <w:rPr>
          <w:rFonts w:hint="eastAsia"/>
        </w:rPr>
        <w:t>临时文件夹</w:t>
      </w:r>
    </w:p>
    <w:p w:rsidR="00091EB3" w:rsidRDefault="00091EB3" w:rsidP="00091EB3">
      <w:pPr>
        <w:rPr>
          <w:rFonts w:hint="eastAsia"/>
        </w:rPr>
      </w:pPr>
    </w:p>
    <w:p w:rsidR="00091EB3" w:rsidRPr="00091EB3" w:rsidRDefault="00091EB3" w:rsidP="00091EB3">
      <w:pPr>
        <w:rPr>
          <w:rFonts w:hint="eastAsia"/>
        </w:rPr>
      </w:pPr>
    </w:p>
    <w:sectPr w:rsidR="00091EB3" w:rsidRPr="00091EB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5B9" w:rsidRDefault="009155B9" w:rsidP="0065054B">
      <w:pPr>
        <w:spacing w:after="0"/>
      </w:pPr>
      <w:r>
        <w:separator/>
      </w:r>
    </w:p>
  </w:endnote>
  <w:endnote w:type="continuationSeparator" w:id="0">
    <w:p w:rsidR="009155B9" w:rsidRDefault="009155B9" w:rsidP="006505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043389"/>
      <w:docPartObj>
        <w:docPartGallery w:val="Page Numbers (Bottom of Page)"/>
        <w:docPartUnique/>
      </w:docPartObj>
    </w:sdtPr>
    <w:sdtContent>
      <w:p w:rsidR="0065054B" w:rsidRDefault="0065054B">
        <w:pPr>
          <w:pStyle w:val="Footer"/>
          <w:jc w:val="right"/>
        </w:pPr>
        <w:fldSimple w:instr=" PAGE   \* MERGEFORMAT ">
          <w:r w:rsidR="000021F8">
            <w:rPr>
              <w:noProof/>
            </w:rPr>
            <w:t>6</w:t>
          </w:r>
        </w:fldSimple>
      </w:p>
    </w:sdtContent>
  </w:sdt>
  <w:p w:rsidR="0065054B" w:rsidRDefault="00650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5B9" w:rsidRDefault="009155B9" w:rsidP="0065054B">
      <w:pPr>
        <w:spacing w:after="0"/>
      </w:pPr>
      <w:r>
        <w:separator/>
      </w:r>
    </w:p>
  </w:footnote>
  <w:footnote w:type="continuationSeparator" w:id="0">
    <w:p w:rsidR="009155B9" w:rsidRDefault="009155B9" w:rsidP="006505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054B"/>
    <w:rsid w:val="000021F8"/>
    <w:rsid w:val="00091EB3"/>
    <w:rsid w:val="00263C55"/>
    <w:rsid w:val="003F5571"/>
    <w:rsid w:val="00562410"/>
    <w:rsid w:val="0065054B"/>
    <w:rsid w:val="007A6B5F"/>
    <w:rsid w:val="008261CD"/>
    <w:rsid w:val="008558C1"/>
    <w:rsid w:val="0087442A"/>
    <w:rsid w:val="00892912"/>
    <w:rsid w:val="008B5ACA"/>
    <w:rsid w:val="008C5117"/>
    <w:rsid w:val="00904415"/>
    <w:rsid w:val="009155B9"/>
    <w:rsid w:val="00923BF3"/>
    <w:rsid w:val="0099619D"/>
    <w:rsid w:val="009D5000"/>
    <w:rsid w:val="00AD6004"/>
    <w:rsid w:val="00AF199F"/>
    <w:rsid w:val="00C03A83"/>
    <w:rsid w:val="00D0109B"/>
    <w:rsid w:val="00D24EDE"/>
    <w:rsid w:val="00D50E51"/>
    <w:rsid w:val="00D80E2B"/>
    <w:rsid w:val="00DB6FA6"/>
    <w:rsid w:val="00DE6E85"/>
    <w:rsid w:val="00EE7C97"/>
    <w:rsid w:val="00EF3DCE"/>
    <w:rsid w:val="00F37F94"/>
    <w:rsid w:val="00F906AD"/>
    <w:rsid w:val="00F9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054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054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65054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054B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65054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D600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183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22</cp:revision>
  <dcterms:created xsi:type="dcterms:W3CDTF">2016-09-07T02:12:00Z</dcterms:created>
  <dcterms:modified xsi:type="dcterms:W3CDTF">2016-09-07T05:15:00Z</dcterms:modified>
</cp:coreProperties>
</file>