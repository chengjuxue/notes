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BE09F0" w:rsidP="00BE09F0">
      <w:pPr>
        <w:pStyle w:val="Title"/>
      </w:pPr>
      <w:r w:rsidRPr="00BE09F0">
        <w:t>JDBC</w:t>
      </w:r>
      <w:r w:rsidRPr="00BE09F0">
        <w:t>基础</w:t>
      </w:r>
    </w:p>
    <w:p w:rsidR="00BE09F0" w:rsidRDefault="00BE09F0" w:rsidP="00BE09F0">
      <w:r w:rsidRPr="00BE09F0">
        <w:t>JDBC(Java Database Connectivity)代表Java编程语言与数据库连接的标准API,然而JDBC只是接口,JDBC驱动才是真正的接口实现,没有驱动无法完成数据库连接. 每个数据库厂商都有自己的驱动,用来连接自己公司的数据库(如Oricle, MySQL, DB2, MS SQLServer).</w:t>
      </w:r>
    </w:p>
    <w:p w:rsidR="00BE09F0" w:rsidRDefault="00BE09F0" w:rsidP="00BE09F0">
      <w:r>
        <w:rPr>
          <w:noProof/>
        </w:rPr>
        <w:drawing>
          <wp:inline distT="0" distB="0" distL="0" distR="0">
            <wp:extent cx="5334000" cy="2009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9F0" w:rsidRDefault="00BE09F0" w:rsidP="00BE09F0">
      <w:r w:rsidRPr="00BE09F0">
        <w:rPr>
          <w:rFonts w:hint="eastAsia"/>
        </w:rPr>
        <w:t>下面我们以</w:t>
      </w:r>
      <w:r w:rsidRPr="00BE09F0">
        <w:t>MySQL为例,JDBC编程大致步骤如下: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BE09F0" w:rsidTr="00BE09F0">
        <w:tc>
          <w:tcPr>
            <w:tcW w:w="8496" w:type="dxa"/>
          </w:tcPr>
          <w:p w:rsidR="00BE09F0" w:rsidRDefault="00BE09F0" w:rsidP="00BE09F0">
            <w:pPr>
              <w:ind w:left="0"/>
            </w:pPr>
            <w:r>
              <w:t>public class SQLClient {</w:t>
            </w:r>
          </w:p>
          <w:p w:rsidR="00BE09F0" w:rsidRDefault="00BE09F0" w:rsidP="00BE09F0">
            <w:pPr>
              <w:ind w:left="0"/>
            </w:pPr>
            <w:r>
              <w:t>public static void main(String[] args) throws ClassNotFoundException, SQLException {</w:t>
            </w:r>
          </w:p>
          <w:p w:rsidR="00BE09F0" w:rsidRPr="00BE09F0" w:rsidRDefault="00BE09F0" w:rsidP="00BE09F0">
            <w:pPr>
              <w:ind w:left="0"/>
              <w:rPr>
                <w:color w:val="FF0000"/>
              </w:rPr>
            </w:pPr>
            <w:r w:rsidRPr="00BE09F0">
              <w:rPr>
                <w:color w:val="FF0000"/>
              </w:rPr>
              <w:t xml:space="preserve"> /* </w:t>
            </w:r>
            <w:r w:rsidR="006E5D47">
              <w:rPr>
                <w:rFonts w:hint="eastAsia"/>
                <w:color w:val="FF0000"/>
              </w:rPr>
              <w:t>第一步：</w:t>
            </w:r>
            <w:r w:rsidRPr="00BE09F0">
              <w:rPr>
                <w:color w:val="FF0000"/>
              </w:rPr>
              <w:t>加载数据库驱动 */</w:t>
            </w:r>
          </w:p>
          <w:p w:rsidR="00BE09F0" w:rsidRDefault="00BE09F0" w:rsidP="00BE09F0">
            <w:pPr>
              <w:ind w:left="0"/>
            </w:pPr>
            <w:r>
              <w:t xml:space="preserve"> Class.forName("com.mysql.jdbc.Driver");</w:t>
            </w:r>
          </w:p>
          <w:p w:rsidR="00BE09F0" w:rsidRPr="00BE09F0" w:rsidRDefault="00BE09F0" w:rsidP="00BE09F0">
            <w:pPr>
              <w:ind w:left="0"/>
              <w:rPr>
                <w:color w:val="FF0000"/>
              </w:rPr>
            </w:pPr>
            <w:r w:rsidRPr="00BE09F0">
              <w:rPr>
                <w:color w:val="FF0000"/>
              </w:rPr>
              <w:t xml:space="preserve">/* </w:t>
            </w:r>
            <w:r w:rsidR="006E5D47">
              <w:rPr>
                <w:rFonts w:hint="eastAsia"/>
                <w:color w:val="FF0000"/>
              </w:rPr>
              <w:t xml:space="preserve"> 第二步：</w:t>
            </w:r>
            <w:r w:rsidRPr="00BE09F0">
              <w:rPr>
                <w:color w:val="FF0000"/>
              </w:rPr>
              <w:t>通过 DriverManager 获取数据库连接 */</w:t>
            </w:r>
          </w:p>
          <w:p w:rsidR="00BE09F0" w:rsidRDefault="00BE09F0" w:rsidP="00BE09F0">
            <w:pPr>
              <w:ind w:left="0"/>
            </w:pPr>
            <w:r>
              <w:t xml:space="preserve"> Connection connection = DriverManager.getConnection("jdbc:mysql://host:port/database", "user", "password");</w:t>
            </w:r>
          </w:p>
          <w:p w:rsidR="00BE09F0" w:rsidRPr="00BE09F0" w:rsidRDefault="00BE09F0" w:rsidP="00BE09F0">
            <w:pPr>
              <w:ind w:left="0"/>
              <w:rPr>
                <w:color w:val="FF0000"/>
              </w:rPr>
            </w:pPr>
            <w:r w:rsidRPr="00BE09F0">
              <w:rPr>
                <w:color w:val="FF0000"/>
              </w:rPr>
              <w:t xml:space="preserve"> </w:t>
            </w:r>
          </w:p>
          <w:p w:rsidR="00BE09F0" w:rsidRPr="00BE09F0" w:rsidRDefault="00BE09F0" w:rsidP="00BE09F0">
            <w:pPr>
              <w:ind w:left="0"/>
              <w:rPr>
                <w:color w:val="FF0000"/>
              </w:rPr>
            </w:pPr>
            <w:r w:rsidRPr="00BE09F0">
              <w:rPr>
                <w:color w:val="FF0000"/>
              </w:rPr>
              <w:t xml:space="preserve"> /* </w:t>
            </w:r>
            <w:r w:rsidR="006E5D47">
              <w:rPr>
                <w:rFonts w:hint="eastAsia"/>
                <w:color w:val="FF0000"/>
              </w:rPr>
              <w:t>第三步：</w:t>
            </w:r>
            <w:r w:rsidRPr="00BE09F0">
              <w:rPr>
                <w:color w:val="FF0000"/>
              </w:rPr>
              <w:t>通过 Connection 创建 Statement */</w:t>
            </w:r>
          </w:p>
          <w:p w:rsidR="00BE09F0" w:rsidRDefault="00BE09F0" w:rsidP="00BE09F0">
            <w:pPr>
              <w:ind w:left="0"/>
            </w:pPr>
            <w:r>
              <w:t xml:space="preserve"> Statement statement = connection.createStatement();</w:t>
            </w:r>
          </w:p>
          <w:p w:rsidR="00BE09F0" w:rsidRDefault="00BE09F0" w:rsidP="00BE09F0">
            <w:pPr>
              <w:ind w:left="0"/>
            </w:pPr>
            <w:r>
              <w:t xml:space="preserve"> </w:t>
            </w:r>
          </w:p>
          <w:p w:rsidR="00BE09F0" w:rsidRPr="00BE09F0" w:rsidRDefault="00BE09F0" w:rsidP="00BE09F0">
            <w:pPr>
              <w:ind w:left="0"/>
              <w:rPr>
                <w:color w:val="FF0000"/>
              </w:rPr>
            </w:pPr>
            <w:r>
              <w:t xml:space="preserve"> </w:t>
            </w:r>
            <w:r w:rsidRPr="00BE09F0">
              <w:rPr>
                <w:color w:val="FF0000"/>
              </w:rPr>
              <w:t xml:space="preserve">/* </w:t>
            </w:r>
            <w:r w:rsidR="006E5D47">
              <w:rPr>
                <w:rFonts w:hint="eastAsia"/>
                <w:color w:val="FF0000"/>
              </w:rPr>
              <w:t>第四步：</w:t>
            </w:r>
            <w:r w:rsidRPr="00BE09F0">
              <w:rPr>
                <w:color w:val="FF0000"/>
              </w:rPr>
              <w:t>通过 Statement 执行SQL */</w:t>
            </w:r>
          </w:p>
          <w:p w:rsidR="00BE09F0" w:rsidRDefault="00BE09F0" w:rsidP="00BE09F0">
            <w:pPr>
              <w:ind w:left="0"/>
            </w:pPr>
            <w:r>
              <w:t xml:space="preserve"> ResultSet users = statement.executeQuery("SELECT * FROM user");</w:t>
            </w:r>
          </w:p>
          <w:p w:rsidR="00BE09F0" w:rsidRDefault="00BE09F0" w:rsidP="00BE09F0">
            <w:pPr>
              <w:ind w:left="0"/>
            </w:pPr>
            <w:r>
              <w:t xml:space="preserve"> </w:t>
            </w:r>
          </w:p>
          <w:p w:rsidR="00BE09F0" w:rsidRPr="00BE09F0" w:rsidRDefault="00BE09F0" w:rsidP="00BE09F0">
            <w:pPr>
              <w:ind w:left="0"/>
              <w:rPr>
                <w:color w:val="FF0000"/>
              </w:rPr>
            </w:pPr>
            <w:r w:rsidRPr="00BE09F0">
              <w:rPr>
                <w:color w:val="FF0000"/>
              </w:rPr>
              <w:t xml:space="preserve"> /* </w:t>
            </w:r>
            <w:r w:rsidR="006E5D47">
              <w:rPr>
                <w:rFonts w:hint="eastAsia"/>
                <w:color w:val="FF0000"/>
              </w:rPr>
              <w:t>第五步：</w:t>
            </w:r>
            <w:r w:rsidRPr="00BE09F0">
              <w:rPr>
                <w:color w:val="FF0000"/>
              </w:rPr>
              <w:t>操作 ResultSet 结果集 */</w:t>
            </w:r>
          </w:p>
          <w:p w:rsidR="00BE09F0" w:rsidRDefault="00BE09F0" w:rsidP="00BE09F0">
            <w:pPr>
              <w:ind w:left="0"/>
            </w:pPr>
            <w:r>
              <w:lastRenderedPageBreak/>
              <w:t xml:space="preserve"> int columnCount = users.getMetaData().getColumnCount();</w:t>
            </w:r>
          </w:p>
          <w:p w:rsidR="00BE09F0" w:rsidRDefault="00BE09F0" w:rsidP="00BE09F0">
            <w:pPr>
              <w:ind w:left="0"/>
            </w:pPr>
            <w:r>
              <w:t xml:space="preserve"> while (users.next()) {</w:t>
            </w:r>
          </w:p>
          <w:p w:rsidR="00BE09F0" w:rsidRDefault="00BE09F0" w:rsidP="00BE09F0">
            <w:pPr>
              <w:ind w:left="0"/>
            </w:pPr>
            <w:r>
              <w:t xml:space="preserve"> for (int i = 1; i &lt;= columnCount; ++i) {</w:t>
            </w:r>
          </w:p>
          <w:p w:rsidR="00BE09F0" w:rsidRDefault="00BE09F0" w:rsidP="00BE09F0">
            <w:pPr>
              <w:ind w:left="0"/>
            </w:pPr>
            <w:r>
              <w:t xml:space="preserve"> System.out.printf("%s\t", users.getObject(i));</w:t>
            </w:r>
          </w:p>
          <w:p w:rsidR="00BE09F0" w:rsidRDefault="00BE09F0" w:rsidP="00BE09F0">
            <w:pPr>
              <w:ind w:left="0"/>
            </w:pPr>
            <w:r>
              <w:t xml:space="preserve"> }</w:t>
            </w:r>
          </w:p>
          <w:p w:rsidR="00BE09F0" w:rsidRDefault="00BE09F0" w:rsidP="00BE09F0">
            <w:pPr>
              <w:ind w:left="0"/>
            </w:pPr>
            <w:r>
              <w:t xml:space="preserve"> System.out.println();</w:t>
            </w:r>
          </w:p>
          <w:p w:rsidR="00BE09F0" w:rsidRDefault="00BE09F0" w:rsidP="00BE09F0">
            <w:pPr>
              <w:ind w:left="0"/>
            </w:pPr>
            <w:r>
              <w:t xml:space="preserve"> }</w:t>
            </w:r>
          </w:p>
          <w:p w:rsidR="00BE09F0" w:rsidRPr="006E5D47" w:rsidRDefault="00BE09F0" w:rsidP="00BE09F0">
            <w:pPr>
              <w:ind w:left="0"/>
              <w:rPr>
                <w:color w:val="FF0000"/>
              </w:rPr>
            </w:pPr>
            <w:r w:rsidRPr="006E5D47">
              <w:rPr>
                <w:color w:val="FF0000"/>
              </w:rPr>
              <w:t xml:space="preserve">/* </w:t>
            </w:r>
            <w:r w:rsidR="006E5D47" w:rsidRPr="006E5D47">
              <w:rPr>
                <w:rFonts w:hint="eastAsia"/>
                <w:color w:val="FF0000"/>
              </w:rPr>
              <w:t>第六步：</w:t>
            </w:r>
            <w:r w:rsidRPr="006E5D47">
              <w:rPr>
                <w:color w:val="FF0000"/>
              </w:rPr>
              <w:t>回收数据库资源(推荐使用Java1.7提供的 可以自动关闭资源的try) */</w:t>
            </w:r>
          </w:p>
          <w:p w:rsidR="00BE09F0" w:rsidRDefault="00BE09F0" w:rsidP="00BE09F0">
            <w:pPr>
              <w:ind w:left="0"/>
            </w:pPr>
            <w:r>
              <w:t xml:space="preserve"> users.close();</w:t>
            </w:r>
          </w:p>
          <w:p w:rsidR="00BE09F0" w:rsidRDefault="00BE09F0" w:rsidP="00BE09F0">
            <w:pPr>
              <w:ind w:left="0"/>
            </w:pPr>
            <w:r>
              <w:t xml:space="preserve"> statement.close();</w:t>
            </w:r>
          </w:p>
          <w:p w:rsidR="00BE09F0" w:rsidRDefault="00BE09F0" w:rsidP="00BE09F0">
            <w:pPr>
              <w:ind w:left="0"/>
            </w:pPr>
            <w:r>
              <w:t xml:space="preserve"> connection.close();</w:t>
            </w:r>
          </w:p>
          <w:p w:rsidR="00BE09F0" w:rsidRDefault="00BE09F0" w:rsidP="00BE09F0">
            <w:pPr>
              <w:ind w:left="0"/>
            </w:pPr>
            <w:r>
              <w:t xml:space="preserve"> }</w:t>
            </w:r>
          </w:p>
          <w:p w:rsidR="00BE09F0" w:rsidRDefault="00BE09F0" w:rsidP="00BE09F0">
            <w:pPr>
              <w:ind w:left="0"/>
            </w:pPr>
            <w:r>
              <w:t>}</w:t>
            </w:r>
          </w:p>
          <w:p w:rsidR="00BE09F0" w:rsidRDefault="00BE09F0" w:rsidP="00BE09F0">
            <w:pPr>
              <w:ind w:left="0"/>
            </w:pPr>
            <w:r w:rsidRPr="00BE09F0">
              <w:rPr>
                <w:rFonts w:hint="eastAsia"/>
              </w:rPr>
              <w:t>注意</w:t>
            </w:r>
            <w:r w:rsidRPr="00BE09F0">
              <w:t>: 需要在pom.xml中添加如下MySQL驱动:</w:t>
            </w:r>
          </w:p>
          <w:p w:rsidR="00BE09F0" w:rsidRDefault="00BE09F0" w:rsidP="00BE09F0">
            <w:pPr>
              <w:ind w:left="0"/>
            </w:pPr>
            <w:r>
              <w:t>&lt;dependency&gt;</w:t>
            </w:r>
          </w:p>
          <w:p w:rsidR="00BE09F0" w:rsidRDefault="00BE09F0" w:rsidP="00BE09F0">
            <w:pPr>
              <w:ind w:left="0"/>
            </w:pPr>
            <w:r>
              <w:t xml:space="preserve"> &lt;groupId&gt;mysql&lt;/groupId&gt;</w:t>
            </w:r>
          </w:p>
          <w:p w:rsidR="00BE09F0" w:rsidRDefault="00BE09F0" w:rsidP="00BE09F0">
            <w:pPr>
              <w:ind w:left="0"/>
            </w:pPr>
            <w:r>
              <w:t xml:space="preserve"> &lt;artifactId&gt;mysql-connector-java&lt;/artifactId&gt;</w:t>
            </w:r>
          </w:p>
          <w:p w:rsidR="00BE09F0" w:rsidRDefault="00BE09F0" w:rsidP="00BE09F0">
            <w:pPr>
              <w:ind w:left="0"/>
            </w:pPr>
            <w:r>
              <w:t xml:space="preserve"> &lt;version&gt;5.1.36&lt;/version&gt;</w:t>
            </w:r>
          </w:p>
          <w:p w:rsidR="00BE09F0" w:rsidRDefault="00BE09F0" w:rsidP="00BE09F0">
            <w:pPr>
              <w:ind w:left="0"/>
            </w:pPr>
            <w:r>
              <w:t>&lt;/dependency&gt;</w:t>
            </w:r>
          </w:p>
          <w:p w:rsidR="00BE09F0" w:rsidRDefault="00BE09F0" w:rsidP="00BE09F0">
            <w:pPr>
              <w:ind w:left="0"/>
            </w:pPr>
          </w:p>
          <w:p w:rsidR="00BE09F0" w:rsidRDefault="00BE09F0" w:rsidP="00BE09F0">
            <w:pPr>
              <w:ind w:left="0"/>
            </w:pPr>
            <w:r w:rsidRPr="00BE09F0">
              <w:rPr>
                <w:rFonts w:hint="eastAsia"/>
              </w:rPr>
              <w:t>注</w:t>
            </w:r>
            <w:r w:rsidRPr="00BE09F0">
              <w:t>: ResultSet参数columnIndex索引从1开始,而不是0!</w:t>
            </w:r>
          </w:p>
        </w:tc>
      </w:tr>
    </w:tbl>
    <w:p w:rsidR="00BE09F0" w:rsidRDefault="00BE09F0" w:rsidP="00BE09F0">
      <w:pPr>
        <w:rPr>
          <w:rFonts w:hint="eastAsia"/>
        </w:rPr>
      </w:pPr>
    </w:p>
    <w:p w:rsidR="00E75FEF" w:rsidRDefault="00E75FEF" w:rsidP="00E75FEF">
      <w:pPr>
        <w:pStyle w:val="Heading1"/>
      </w:pPr>
      <w:r>
        <w:rPr>
          <w:rFonts w:hint="eastAsia"/>
        </w:rPr>
        <w:t>数据库连接</w:t>
      </w:r>
    </w:p>
    <w:p w:rsidR="00BE09F0" w:rsidRDefault="00BE09F0" w:rsidP="00BE09F0">
      <w:pPr>
        <w:pStyle w:val="Heading2"/>
      </w:pPr>
      <w:r w:rsidRPr="00BE09F0">
        <w:t>DriverManger</w:t>
      </w:r>
    </w:p>
    <w:p w:rsidR="00BE09F0" w:rsidRDefault="00BE09F0" w:rsidP="00BE09F0">
      <w:r w:rsidRPr="00BE09F0">
        <w:t>JDBC规定: 驱动类在被加载时,需要主动把自己注册到DriverManger中: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2E3196" w:rsidTr="002E3196">
        <w:tc>
          <w:tcPr>
            <w:tcW w:w="8856" w:type="dxa"/>
          </w:tcPr>
          <w:p w:rsidR="002E3196" w:rsidRPr="00BE09F0" w:rsidRDefault="002E3196" w:rsidP="002E3196">
            <w:pPr>
              <w:ind w:left="0"/>
            </w:pPr>
            <w:r w:rsidRPr="002E3196">
              <w:t>com.mysql.jdbc.Driver</w:t>
            </w:r>
            <w:r>
              <w:t>:</w:t>
            </w:r>
          </w:p>
          <w:p w:rsidR="002E3196" w:rsidRPr="002E3196" w:rsidRDefault="002E3196" w:rsidP="002E319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</w:rPr>
            </w:pPr>
            <w:r w:rsidRPr="002E3196">
              <w:rPr>
                <w:rFonts w:ascii="Courier New" w:eastAsia="Times New Roman" w:hAnsi="Courier New" w:cs="Courier New"/>
                <w:color w:val="000000"/>
              </w:rPr>
              <w:t>public</w:t>
            </w:r>
            <w:r w:rsidRPr="002E3196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2E3196">
              <w:rPr>
                <w:rFonts w:ascii="Courier New" w:eastAsia="Times New Roman" w:hAnsi="Courier New" w:cs="Courier New"/>
                <w:color w:val="000000"/>
              </w:rPr>
              <w:t>class</w:t>
            </w:r>
            <w:r w:rsidRPr="002E3196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2E3196">
              <w:rPr>
                <w:rFonts w:ascii="Courier New" w:eastAsia="Times New Roman" w:hAnsi="Courier New" w:cs="Courier New"/>
                <w:color w:val="000000"/>
              </w:rPr>
              <w:t>Driver extends</w:t>
            </w:r>
            <w:r w:rsidRPr="002E3196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2E3196">
              <w:rPr>
                <w:rFonts w:ascii="Courier New" w:eastAsia="Times New Roman" w:hAnsi="Courier New" w:cs="Courier New"/>
                <w:color w:val="000000"/>
              </w:rPr>
              <w:t>NonRegisteringDriver implements</w:t>
            </w:r>
            <w:r w:rsidRPr="002E3196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2E3196">
              <w:rPr>
                <w:rFonts w:ascii="Courier New" w:eastAsia="Times New Roman" w:hAnsi="Courier New" w:cs="Courier New"/>
                <w:color w:val="000000"/>
              </w:rPr>
              <w:t>java.sql.Driver {</w:t>
            </w:r>
          </w:p>
          <w:p w:rsidR="002E3196" w:rsidRPr="002E3196" w:rsidRDefault="002E3196" w:rsidP="002E319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</w:rPr>
            </w:pPr>
            <w:r w:rsidRPr="002E3196">
              <w:rPr>
                <w:rFonts w:ascii="Courier New" w:eastAsia="Times New Roman" w:hAnsi="Courier New" w:cs="Courier New"/>
                <w:color w:val="000000"/>
              </w:rPr>
              <w:t> //</w:t>
            </w:r>
          </w:p>
          <w:p w:rsidR="002E3196" w:rsidRPr="002E3196" w:rsidRDefault="002E3196" w:rsidP="002E319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</w:rPr>
            </w:pPr>
            <w:r w:rsidRPr="002E3196">
              <w:rPr>
                <w:rFonts w:ascii="Courier New" w:eastAsia="Times New Roman" w:hAnsi="Courier New" w:cs="Courier New"/>
                <w:color w:val="000000"/>
              </w:rPr>
              <w:t> // Register ourselves with the DriverManager</w:t>
            </w:r>
          </w:p>
          <w:p w:rsidR="002E3196" w:rsidRPr="002E3196" w:rsidRDefault="002E3196" w:rsidP="002E319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</w:rPr>
            </w:pPr>
            <w:r w:rsidRPr="002E3196">
              <w:rPr>
                <w:rFonts w:ascii="Courier New" w:eastAsia="Times New Roman" w:hAnsi="Courier New" w:cs="Courier New"/>
                <w:color w:val="000000"/>
              </w:rPr>
              <w:t> //</w:t>
            </w:r>
          </w:p>
          <w:p w:rsidR="002E3196" w:rsidRPr="002E3196" w:rsidRDefault="002E3196" w:rsidP="002E319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</w:rPr>
            </w:pPr>
            <w:r w:rsidRPr="002E3196">
              <w:rPr>
                <w:rFonts w:ascii="Courier New" w:eastAsia="Times New Roman" w:hAnsi="Courier New" w:cs="Courier New"/>
                <w:color w:val="000000"/>
              </w:rPr>
              <w:t> static</w:t>
            </w:r>
            <w:r w:rsidRPr="002E3196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2E3196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:rsidR="002E3196" w:rsidRPr="002E3196" w:rsidRDefault="002E3196" w:rsidP="002E319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</w:rPr>
            </w:pPr>
            <w:r w:rsidRPr="002E3196">
              <w:rPr>
                <w:rFonts w:ascii="Courier New" w:eastAsia="Times New Roman" w:hAnsi="Courier New" w:cs="Courier New"/>
                <w:color w:val="000000"/>
              </w:rPr>
              <w:t> try</w:t>
            </w:r>
            <w:r w:rsidRPr="002E3196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2E3196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:rsidR="002E3196" w:rsidRPr="002E3196" w:rsidRDefault="002E3196" w:rsidP="002E319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</w:rPr>
            </w:pPr>
            <w:r w:rsidRPr="002E3196">
              <w:rPr>
                <w:rFonts w:ascii="Courier New" w:eastAsia="Times New Roman" w:hAnsi="Courier New" w:cs="Courier New"/>
                <w:color w:val="000000"/>
              </w:rPr>
              <w:t> java.sql.DriverManager.registerDriver(new</w:t>
            </w:r>
            <w:r w:rsidRPr="002E3196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2E3196">
              <w:rPr>
                <w:rFonts w:ascii="Courier New" w:eastAsia="Times New Roman" w:hAnsi="Courier New" w:cs="Courier New"/>
                <w:color w:val="000000"/>
              </w:rPr>
              <w:t>Driver());</w:t>
            </w:r>
          </w:p>
          <w:p w:rsidR="002E3196" w:rsidRPr="002E3196" w:rsidRDefault="002E3196" w:rsidP="002E319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</w:rPr>
            </w:pPr>
            <w:r w:rsidRPr="002E3196">
              <w:rPr>
                <w:rFonts w:ascii="Courier New" w:eastAsia="Times New Roman" w:hAnsi="Courier New" w:cs="Courier New"/>
                <w:color w:val="000000"/>
              </w:rPr>
              <w:lastRenderedPageBreak/>
              <w:t> } catch</w:t>
            </w:r>
            <w:r w:rsidRPr="002E3196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2E3196">
              <w:rPr>
                <w:rFonts w:ascii="Courier New" w:eastAsia="Times New Roman" w:hAnsi="Courier New" w:cs="Courier New"/>
                <w:color w:val="000000"/>
              </w:rPr>
              <w:t>(SQLException E) {</w:t>
            </w:r>
          </w:p>
          <w:p w:rsidR="002E3196" w:rsidRPr="002E3196" w:rsidRDefault="002E3196" w:rsidP="002E319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</w:rPr>
            </w:pPr>
            <w:r w:rsidRPr="002E3196">
              <w:rPr>
                <w:rFonts w:ascii="Courier New" w:eastAsia="Times New Roman" w:hAnsi="Courier New" w:cs="Courier New"/>
                <w:color w:val="000000"/>
              </w:rPr>
              <w:t> throw</w:t>
            </w:r>
            <w:r w:rsidRPr="002E3196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2E3196">
              <w:rPr>
                <w:rFonts w:ascii="Courier New" w:eastAsia="Times New Roman" w:hAnsi="Courier New" w:cs="Courier New"/>
                <w:color w:val="000000"/>
              </w:rPr>
              <w:t>new</w:t>
            </w:r>
            <w:r w:rsidRPr="002E3196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2E3196">
              <w:rPr>
                <w:rFonts w:ascii="Courier New" w:eastAsia="Times New Roman" w:hAnsi="Courier New" w:cs="Courier New"/>
                <w:color w:val="000000"/>
              </w:rPr>
              <w:t>RuntimeException("Can't register driver!");</w:t>
            </w:r>
          </w:p>
          <w:p w:rsidR="002E3196" w:rsidRPr="002E3196" w:rsidRDefault="002E3196" w:rsidP="002E319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</w:rPr>
            </w:pPr>
            <w:r w:rsidRPr="002E3196">
              <w:rPr>
                <w:rFonts w:ascii="Courier New" w:eastAsia="Times New Roman" w:hAnsi="Courier New" w:cs="Courier New"/>
                <w:color w:val="000000"/>
              </w:rPr>
              <w:t> }</w:t>
            </w:r>
          </w:p>
          <w:p w:rsidR="002E3196" w:rsidRPr="002E3196" w:rsidRDefault="002E3196" w:rsidP="002E319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</w:rPr>
            </w:pPr>
            <w:r w:rsidRPr="002E3196">
              <w:rPr>
                <w:rFonts w:ascii="Courier New" w:eastAsia="Times New Roman" w:hAnsi="Courier New" w:cs="Courier New"/>
                <w:color w:val="000000"/>
              </w:rPr>
              <w:t> }</w:t>
            </w:r>
          </w:p>
          <w:p w:rsidR="002E3196" w:rsidRPr="002E3196" w:rsidRDefault="002E3196" w:rsidP="002E319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</w:rPr>
            </w:pPr>
            <w:r w:rsidRPr="002E3196">
              <w:rPr>
                <w:rFonts w:ascii="Courier New" w:eastAsia="Times New Roman" w:hAnsi="Courier New" w:cs="Courier New"/>
                <w:color w:val="000000"/>
              </w:rPr>
              <w:t>/**</w:t>
            </w:r>
          </w:p>
          <w:p w:rsidR="002E3196" w:rsidRPr="002E3196" w:rsidRDefault="002E3196" w:rsidP="002E319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</w:rPr>
            </w:pPr>
            <w:r w:rsidRPr="002E3196">
              <w:rPr>
                <w:rFonts w:ascii="Courier New" w:eastAsia="Times New Roman" w:hAnsi="Courier New" w:cs="Courier New"/>
                <w:color w:val="000000"/>
              </w:rPr>
              <w:t> * Construct a new driver and register it with DriverManager</w:t>
            </w:r>
          </w:p>
          <w:p w:rsidR="002E3196" w:rsidRPr="002E3196" w:rsidRDefault="002E3196" w:rsidP="002E319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</w:rPr>
            </w:pPr>
            <w:r w:rsidRPr="002E3196">
              <w:rPr>
                <w:rFonts w:ascii="Courier New" w:eastAsia="Times New Roman" w:hAnsi="Courier New" w:cs="Courier New"/>
                <w:color w:val="000000"/>
              </w:rPr>
              <w:t xml:space="preserve"> * </w:t>
            </w:r>
          </w:p>
          <w:p w:rsidR="002E3196" w:rsidRPr="002E3196" w:rsidRDefault="002E3196" w:rsidP="002E319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</w:rPr>
            </w:pPr>
            <w:r w:rsidRPr="002E3196">
              <w:rPr>
                <w:rFonts w:ascii="Courier New" w:eastAsia="Times New Roman" w:hAnsi="Courier New" w:cs="Courier New"/>
                <w:color w:val="000000"/>
              </w:rPr>
              <w:t> * @throws SQLException</w:t>
            </w:r>
          </w:p>
          <w:p w:rsidR="002E3196" w:rsidRPr="002E3196" w:rsidRDefault="002E3196" w:rsidP="002E319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</w:rPr>
            </w:pPr>
            <w:r w:rsidRPr="002E3196">
              <w:rPr>
                <w:rFonts w:ascii="Courier New" w:eastAsia="Times New Roman" w:hAnsi="Courier New" w:cs="Courier New"/>
                <w:color w:val="000000"/>
              </w:rPr>
              <w:t> * if a database error occurs.</w:t>
            </w:r>
          </w:p>
          <w:p w:rsidR="002E3196" w:rsidRPr="002E3196" w:rsidRDefault="002E3196" w:rsidP="002E319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</w:rPr>
            </w:pPr>
            <w:r w:rsidRPr="002E3196">
              <w:rPr>
                <w:rFonts w:ascii="Courier New" w:eastAsia="Times New Roman" w:hAnsi="Courier New" w:cs="Courier New"/>
                <w:color w:val="000000"/>
              </w:rPr>
              <w:t> */</w:t>
            </w:r>
          </w:p>
          <w:p w:rsidR="002E3196" w:rsidRPr="002E3196" w:rsidRDefault="002E3196" w:rsidP="002E319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</w:rPr>
            </w:pPr>
            <w:r w:rsidRPr="002E3196">
              <w:rPr>
                <w:rFonts w:ascii="Courier New" w:eastAsia="Times New Roman" w:hAnsi="Courier New" w:cs="Courier New"/>
                <w:color w:val="000000"/>
              </w:rPr>
              <w:t> public</w:t>
            </w:r>
            <w:r w:rsidRPr="002E3196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2E3196">
              <w:rPr>
                <w:rFonts w:ascii="Courier New" w:eastAsia="Times New Roman" w:hAnsi="Courier New" w:cs="Courier New"/>
                <w:color w:val="000000"/>
              </w:rPr>
              <w:t>Driver() throws</w:t>
            </w:r>
            <w:r w:rsidRPr="002E3196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2E3196">
              <w:rPr>
                <w:rFonts w:ascii="Courier New" w:eastAsia="Times New Roman" w:hAnsi="Courier New" w:cs="Courier New"/>
                <w:color w:val="000000"/>
              </w:rPr>
              <w:t>SQLException {</w:t>
            </w:r>
          </w:p>
          <w:p w:rsidR="002E3196" w:rsidRPr="002E3196" w:rsidRDefault="002E3196" w:rsidP="002E319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</w:rPr>
            </w:pPr>
            <w:r w:rsidRPr="002E3196">
              <w:rPr>
                <w:rFonts w:ascii="Courier New" w:eastAsia="Times New Roman" w:hAnsi="Courier New" w:cs="Courier New"/>
                <w:color w:val="000000"/>
              </w:rPr>
              <w:t> // Required for Class.forName().newInstance()</w:t>
            </w:r>
          </w:p>
          <w:p w:rsidR="002E3196" w:rsidRPr="002E3196" w:rsidRDefault="002E3196" w:rsidP="002E319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</w:rPr>
            </w:pPr>
            <w:r w:rsidRPr="002E3196">
              <w:rPr>
                <w:rFonts w:ascii="Courier New" w:eastAsia="Times New Roman" w:hAnsi="Courier New" w:cs="Courier New"/>
                <w:color w:val="000000"/>
              </w:rPr>
              <w:t> }</w:t>
            </w:r>
          </w:p>
          <w:p w:rsidR="002E3196" w:rsidRPr="002E3196" w:rsidRDefault="002E3196" w:rsidP="002E319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</w:rPr>
            </w:pPr>
            <w:r w:rsidRPr="002E3196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  <w:p w:rsidR="002E3196" w:rsidRDefault="002E3196" w:rsidP="00BE09F0">
            <w:pPr>
              <w:ind w:left="0"/>
            </w:pPr>
            <w:r w:rsidRPr="002E3196">
              <w:rPr>
                <w:rFonts w:hint="eastAsia"/>
              </w:rPr>
              <w:t>代码显示</w:t>
            </w:r>
            <w:r w:rsidRPr="002E3196">
              <w:t>:只要去加载com.mysql.jdbc.Driver类那么就会执行static块, 从而把com.mysql.jdbc.Driver注册到DriverManager中.</w:t>
            </w:r>
          </w:p>
          <w:p w:rsidR="002E3196" w:rsidRDefault="002E3196" w:rsidP="00BE09F0">
            <w:pPr>
              <w:ind w:left="0"/>
            </w:pPr>
          </w:p>
          <w:p w:rsidR="002E3196" w:rsidRDefault="002E3196" w:rsidP="002E3196">
            <w:pPr>
              <w:ind w:left="0"/>
            </w:pPr>
            <w:r w:rsidRPr="002E3196">
              <w:t>java.sql.DriverManager是用于管理JDBC驱动的服务类,其主要功能是获取Connection对象:</w:t>
            </w:r>
          </w:p>
          <w:p w:rsidR="002E3196" w:rsidRPr="002E3196" w:rsidRDefault="002E3196" w:rsidP="002E3196">
            <w:pPr>
              <w:pStyle w:val="ListParagraph"/>
              <w:numPr>
                <w:ilvl w:val="0"/>
                <w:numId w:val="16"/>
              </w:numPr>
            </w:pPr>
            <w:r w:rsidRPr="002E3196">
              <w:t>static Connection getConnection(String url, Properties info)</w:t>
            </w:r>
          </w:p>
          <w:p w:rsidR="002E3196" w:rsidRPr="002E3196" w:rsidRDefault="002E3196" w:rsidP="002E3196">
            <w:pPr>
              <w:pStyle w:val="ListParagraph"/>
              <w:numPr>
                <w:ilvl w:val="0"/>
                <w:numId w:val="16"/>
              </w:numPr>
            </w:pPr>
            <w:r w:rsidRPr="002E3196">
              <w:t>static Connection getConnection(String url, String user, String password)</w:t>
            </w:r>
          </w:p>
          <w:p w:rsidR="002E3196" w:rsidRDefault="002E3196" w:rsidP="002E3196">
            <w:pPr>
              <w:ind w:left="0"/>
            </w:pPr>
            <w:r>
              <w:rPr>
                <w:rFonts w:hint="eastAsia"/>
              </w:rPr>
              <w:t>另</w:t>
            </w:r>
            <w:r>
              <w:t>: 还可以在获取Connection的URL中设置参数,如: jdbc:mysql://host:port/database？useUnicode=true&amp;characterEncoding=UTF8</w:t>
            </w:r>
          </w:p>
          <w:p w:rsidR="002E3196" w:rsidRDefault="002E3196" w:rsidP="002E3196">
            <w:pPr>
              <w:ind w:left="0"/>
            </w:pPr>
            <w:r>
              <w:t>useUnicode=true&amp;characterEncoding=UTF8指定连接数据库的过程中使用Unicode字符集/UTF-8编码;</w:t>
            </w:r>
          </w:p>
        </w:tc>
      </w:tr>
    </w:tbl>
    <w:p w:rsidR="002E3196" w:rsidRDefault="002E3196" w:rsidP="00BE09F0"/>
    <w:p w:rsidR="002E3196" w:rsidRDefault="002E3196" w:rsidP="002E3196">
      <w:pPr>
        <w:pStyle w:val="Heading2"/>
      </w:pPr>
      <w:r w:rsidRPr="002E3196">
        <w:t>Connection</w:t>
      </w:r>
    </w:p>
    <w:p w:rsidR="002E3196" w:rsidRDefault="002E3196" w:rsidP="002E3196">
      <w:pPr>
        <w:rPr>
          <w:rFonts w:hint="eastAsia"/>
        </w:rPr>
      </w:pPr>
      <w:r w:rsidRPr="002E3196">
        <w:t>java.sql.Connection代表数据库连接,每个Connection代表一个物理连接会话, 该接口提供如下创建Statement的方法, 只有获取Statement之后才可执行SQL语句</w:t>
      </w:r>
      <w:r>
        <w:rPr>
          <w:rFonts w:hint="eastAsia"/>
        </w:rPr>
        <w:t>：</w:t>
      </w:r>
    </w:p>
    <w:tbl>
      <w:tblPr>
        <w:tblW w:w="9050" w:type="dxa"/>
        <w:tblInd w:w="255" w:type="dxa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shd w:val="clear" w:color="auto" w:fill="FFFFFF"/>
        <w:tblCellMar>
          <w:left w:w="75" w:type="dxa"/>
          <w:right w:w="75" w:type="dxa"/>
        </w:tblCellMar>
        <w:tblLook w:val="04A0"/>
      </w:tblPr>
      <w:tblGrid>
        <w:gridCol w:w="3279"/>
        <w:gridCol w:w="182"/>
        <w:gridCol w:w="5589"/>
      </w:tblGrid>
      <w:tr w:rsidR="002E3196" w:rsidRPr="002E3196" w:rsidTr="002E3196">
        <w:trPr>
          <w:tblHeader/>
        </w:trPr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3196" w:rsidRPr="002E3196" w:rsidRDefault="002E3196" w:rsidP="002E3196">
            <w:pPr>
              <w:spacing w:after="0" w:line="315" w:lineRule="atLeast"/>
              <w:ind w:left="0"/>
              <w:jc w:val="center"/>
              <w:rPr>
                <w:rFonts w:cs="Times New Roman"/>
                <w:b/>
                <w:bCs/>
                <w:color w:val="666666"/>
                <w:sz w:val="21"/>
                <w:szCs w:val="21"/>
              </w:rPr>
            </w:pPr>
            <w:r w:rsidRPr="002E3196">
              <w:rPr>
                <w:rFonts w:cs="Times New Roman" w:hint="eastAsia"/>
                <w:b/>
                <w:bCs/>
                <w:color w:val="666666"/>
                <w:sz w:val="21"/>
                <w:szCs w:val="21"/>
              </w:rPr>
              <w:t>方法</w:t>
            </w:r>
          </w:p>
        </w:tc>
        <w:tc>
          <w:tcPr>
            <w:tcW w:w="50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3196" w:rsidRPr="002E3196" w:rsidRDefault="002E3196" w:rsidP="002E3196">
            <w:pPr>
              <w:spacing w:after="0" w:line="315" w:lineRule="atLeast"/>
              <w:ind w:left="0"/>
              <w:jc w:val="center"/>
              <w:rPr>
                <w:rFonts w:cs="Times New Roman"/>
                <w:b/>
                <w:bCs/>
                <w:color w:val="666666"/>
                <w:sz w:val="21"/>
                <w:szCs w:val="21"/>
              </w:rPr>
            </w:pPr>
            <w:r w:rsidRPr="002E3196">
              <w:rPr>
                <w:rFonts w:cs="Times New Roman" w:hint="eastAsia"/>
                <w:b/>
                <w:bCs/>
                <w:color w:val="666666"/>
                <w:sz w:val="21"/>
                <w:szCs w:val="21"/>
              </w:rPr>
              <w:t>描述</w:t>
            </w:r>
          </w:p>
        </w:tc>
      </w:tr>
      <w:tr w:rsidR="002E3196" w:rsidRPr="002E3196" w:rsidTr="002E3196"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3196" w:rsidRPr="002E3196" w:rsidRDefault="002E3196" w:rsidP="002E319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>Statement createStatement()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3196" w:rsidRPr="002E3196" w:rsidRDefault="002E3196" w:rsidP="002E319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2E3196">
              <w:rPr>
                <w:rFonts w:cs="Times New Roman" w:hint="eastAsia"/>
                <w:color w:val="000000"/>
                <w:sz w:val="21"/>
                <w:szCs w:val="21"/>
              </w:rPr>
              <w:t>Creates a Statement object for sending SQL statements to the database.</w:t>
            </w:r>
          </w:p>
        </w:tc>
      </w:tr>
      <w:tr w:rsidR="002E3196" w:rsidRPr="002E3196" w:rsidTr="002E3196"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3196" w:rsidRPr="002E3196" w:rsidRDefault="002E3196" w:rsidP="002E319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 xml:space="preserve">PreparedStatement prepareStatement(String </w:t>
            </w:r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lastRenderedPageBreak/>
              <w:t>sql)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3196" w:rsidRPr="002E3196" w:rsidRDefault="002E3196" w:rsidP="002E319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2E3196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Creates a PreparedStatement object for sending parameterized SQL statements to the database.</w:t>
            </w:r>
          </w:p>
        </w:tc>
      </w:tr>
      <w:tr w:rsidR="002E3196" w:rsidRPr="002E3196" w:rsidTr="002E3196"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3196" w:rsidRPr="002E3196" w:rsidRDefault="002E3196" w:rsidP="002E319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lastRenderedPageBreak/>
              <w:t>CallableStatement prepareCall(String sql)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3196" w:rsidRPr="002E3196" w:rsidRDefault="002E3196" w:rsidP="002E319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2E3196">
              <w:rPr>
                <w:rFonts w:cs="Times New Roman" w:hint="eastAsia"/>
                <w:color w:val="000000"/>
                <w:sz w:val="21"/>
                <w:szCs w:val="21"/>
              </w:rPr>
              <w:t>Creates a CallableStatement object for calling database stored procedures.</w:t>
            </w:r>
          </w:p>
        </w:tc>
      </w:tr>
    </w:tbl>
    <w:p w:rsidR="002E3196" w:rsidRPr="002E3196" w:rsidRDefault="002E3196" w:rsidP="002E3196">
      <w:pPr>
        <w:shd w:val="clear" w:color="auto" w:fill="FFFFFF"/>
        <w:spacing w:after="300" w:line="315" w:lineRule="atLeast"/>
        <w:ind w:left="0"/>
        <w:rPr>
          <w:rFonts w:cs="Times New Roman"/>
          <w:color w:val="000000"/>
          <w:sz w:val="21"/>
          <w:szCs w:val="21"/>
        </w:rPr>
      </w:pPr>
      <w:r w:rsidRPr="002E3196">
        <w:rPr>
          <w:rFonts w:cs="Times New Roman" w:hint="eastAsia"/>
          <w:color w:val="000000"/>
          <w:sz w:val="21"/>
          <w:szCs w:val="21"/>
        </w:rPr>
        <w:t>其中Connection还提供了如下控制事务/保存点的方法:</w:t>
      </w:r>
    </w:p>
    <w:tbl>
      <w:tblPr>
        <w:tblW w:w="9135" w:type="dxa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shd w:val="clear" w:color="auto" w:fill="FFFFFF"/>
        <w:tblCellMar>
          <w:left w:w="75" w:type="dxa"/>
          <w:right w:w="75" w:type="dxa"/>
        </w:tblCellMar>
        <w:tblLook w:val="04A0"/>
      </w:tblPr>
      <w:tblGrid>
        <w:gridCol w:w="3660"/>
        <w:gridCol w:w="5475"/>
      </w:tblGrid>
      <w:tr w:rsidR="002E3196" w:rsidRPr="002E3196" w:rsidTr="002E319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3196" w:rsidRPr="002E3196" w:rsidRDefault="002E3196" w:rsidP="002E3196">
            <w:pPr>
              <w:spacing w:after="0" w:line="315" w:lineRule="atLeast"/>
              <w:ind w:left="0"/>
              <w:jc w:val="center"/>
              <w:rPr>
                <w:rFonts w:cs="Times New Roman"/>
                <w:b/>
                <w:bCs/>
                <w:color w:val="666666"/>
                <w:sz w:val="21"/>
                <w:szCs w:val="21"/>
              </w:rPr>
            </w:pPr>
            <w:r w:rsidRPr="002E3196">
              <w:rPr>
                <w:rFonts w:cs="Times New Roman" w:hint="eastAsia"/>
                <w:b/>
                <w:bCs/>
                <w:color w:val="666666"/>
                <w:sz w:val="21"/>
                <w:szCs w:val="21"/>
              </w:rPr>
              <w:t>方法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3196" w:rsidRPr="002E3196" w:rsidRDefault="002E3196" w:rsidP="002E3196">
            <w:pPr>
              <w:spacing w:after="0" w:line="315" w:lineRule="atLeast"/>
              <w:ind w:left="0"/>
              <w:jc w:val="center"/>
              <w:rPr>
                <w:rFonts w:cs="Times New Roman"/>
                <w:b/>
                <w:bCs/>
                <w:color w:val="666666"/>
                <w:sz w:val="21"/>
                <w:szCs w:val="21"/>
              </w:rPr>
            </w:pPr>
            <w:r w:rsidRPr="002E3196">
              <w:rPr>
                <w:rFonts w:cs="Times New Roman" w:hint="eastAsia"/>
                <w:b/>
                <w:bCs/>
                <w:color w:val="666666"/>
                <w:sz w:val="21"/>
                <w:szCs w:val="21"/>
              </w:rPr>
              <w:t>描述</w:t>
            </w:r>
          </w:p>
        </w:tc>
      </w:tr>
      <w:tr w:rsidR="002E3196" w:rsidRPr="002E3196" w:rsidTr="002E31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3196" w:rsidRPr="002E3196" w:rsidRDefault="002E3196" w:rsidP="002E319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>Savepoint setSavepoint(String name)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3196" w:rsidRPr="002E3196" w:rsidRDefault="002E3196" w:rsidP="002E319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2E3196">
              <w:rPr>
                <w:rFonts w:cs="Times New Roman" w:hint="eastAsia"/>
                <w:color w:val="000000"/>
                <w:sz w:val="21"/>
                <w:szCs w:val="21"/>
              </w:rPr>
              <w:t>Creates a savepoint with the given name in the current transaction and returns the new Savepoint object that represents it.</w:t>
            </w:r>
          </w:p>
        </w:tc>
      </w:tr>
      <w:tr w:rsidR="002E3196" w:rsidRPr="002E3196" w:rsidTr="002E31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3196" w:rsidRPr="002E3196" w:rsidRDefault="002E3196" w:rsidP="002E319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>void setTransactionIsolation(int level)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3196" w:rsidRPr="002E3196" w:rsidRDefault="002E3196" w:rsidP="002E319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2E3196">
              <w:rPr>
                <w:rFonts w:cs="Times New Roman" w:hint="eastAsia"/>
                <w:color w:val="000000"/>
                <w:sz w:val="21"/>
                <w:szCs w:val="21"/>
              </w:rPr>
              <w:t>Attempts to change the transaction isolation level(事务隔离级别) for this Connection object to the one given.</w:t>
            </w:r>
          </w:p>
        </w:tc>
      </w:tr>
      <w:tr w:rsidR="002E3196" w:rsidRPr="002E3196" w:rsidTr="002E31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3196" w:rsidRPr="002E3196" w:rsidRDefault="002E3196" w:rsidP="002E319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>void setAutoCommit(boolean autoCommit)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3196" w:rsidRPr="002E3196" w:rsidRDefault="002E3196" w:rsidP="002E319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2E3196">
              <w:rPr>
                <w:rFonts w:cs="Times New Roman" w:hint="eastAsia"/>
                <w:color w:val="000000"/>
                <w:sz w:val="21"/>
                <w:szCs w:val="21"/>
              </w:rPr>
              <w:t>Sets this connection’s auto-commit mode to the given state.</w:t>
            </w:r>
          </w:p>
        </w:tc>
      </w:tr>
      <w:tr w:rsidR="002E3196" w:rsidRPr="002E3196" w:rsidTr="002E31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3196" w:rsidRPr="002E3196" w:rsidRDefault="002E3196" w:rsidP="002E319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>void rollback()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3196" w:rsidRPr="002E3196" w:rsidRDefault="002E3196" w:rsidP="002E319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2E3196">
              <w:rPr>
                <w:rFonts w:cs="Times New Roman" w:hint="eastAsia"/>
                <w:color w:val="000000"/>
                <w:sz w:val="21"/>
                <w:szCs w:val="21"/>
              </w:rPr>
              <w:t>Undoes all changes made in the current transaction and releases any database locks currently held by this Connection object.</w:t>
            </w:r>
          </w:p>
        </w:tc>
      </w:tr>
      <w:tr w:rsidR="002E3196" w:rsidRPr="002E3196" w:rsidTr="002E31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3196" w:rsidRPr="002E3196" w:rsidRDefault="002E3196" w:rsidP="002E319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>void rollback(Savepoint savepoint)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3196" w:rsidRPr="002E3196" w:rsidRDefault="002E3196" w:rsidP="002E319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2E3196">
              <w:rPr>
                <w:rFonts w:cs="Times New Roman" w:hint="eastAsia"/>
                <w:color w:val="000000"/>
                <w:sz w:val="21"/>
                <w:szCs w:val="21"/>
              </w:rPr>
              <w:t>Undoes all changes made after the given Savepoint object was set.</w:t>
            </w:r>
          </w:p>
        </w:tc>
      </w:tr>
      <w:tr w:rsidR="002E3196" w:rsidRPr="002E3196" w:rsidTr="002E31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3196" w:rsidRPr="002E3196" w:rsidRDefault="002E3196" w:rsidP="002E319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>void commit()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3196" w:rsidRPr="002E3196" w:rsidRDefault="002E3196" w:rsidP="002E319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2E3196">
              <w:rPr>
                <w:rFonts w:cs="Times New Roman" w:hint="eastAsia"/>
                <w:color w:val="000000"/>
                <w:sz w:val="21"/>
                <w:szCs w:val="21"/>
              </w:rPr>
              <w:t>Makes all changes made since the previous commit/rollback permanent and releases any database locks currently held by this Connection object.</w:t>
            </w:r>
          </w:p>
        </w:tc>
      </w:tr>
    </w:tbl>
    <w:p w:rsidR="002E3196" w:rsidRDefault="002E3196" w:rsidP="002E3196">
      <w:pPr>
        <w:rPr>
          <w:rFonts w:hint="eastAsia"/>
        </w:rPr>
      </w:pPr>
    </w:p>
    <w:p w:rsidR="002E3196" w:rsidRDefault="006E5D47" w:rsidP="006E5D47">
      <w:pPr>
        <w:pStyle w:val="Heading2"/>
        <w:rPr>
          <w:rFonts w:hint="eastAsia"/>
        </w:rPr>
      </w:pPr>
      <w:r w:rsidRPr="006E5D47">
        <w:t>ConnectionManger</w:t>
      </w:r>
    </w:p>
    <w:p w:rsidR="006E5D47" w:rsidRDefault="006E5D47" w:rsidP="006E5D47">
      <w:pPr>
        <w:rPr>
          <w:rFonts w:hint="eastAsia"/>
        </w:rPr>
      </w:pPr>
      <w:r w:rsidRPr="006E5D47">
        <w:rPr>
          <w:rFonts w:hint="eastAsia"/>
        </w:rPr>
        <w:t>由于获取</w:t>
      </w:r>
      <w:r w:rsidRPr="006E5D47">
        <w:t>Connection的步骤单一,每次可能只是加载的参数不同,因此我们可以将获取Connection的操作封装成一个方法,并使其从配置文件中加载配置: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6E5D47" w:rsidTr="006E5D47">
        <w:tc>
          <w:tcPr>
            <w:tcW w:w="8856" w:type="dxa"/>
          </w:tcPr>
          <w:p w:rsidR="006E5D47" w:rsidRDefault="006E5D47" w:rsidP="006E5D47">
            <w:pPr>
              <w:ind w:left="0"/>
              <w:rPr>
                <w:rFonts w:hint="eastAsia"/>
              </w:rPr>
            </w:pPr>
            <w:r w:rsidRPr="006E5D47">
              <w:rPr>
                <w:rFonts w:hint="eastAsia"/>
              </w:rPr>
              <w:t>配置文件形式</w:t>
            </w:r>
            <w:r>
              <w:rPr>
                <w:rFonts w:hint="eastAsia"/>
              </w:rPr>
              <w:t>：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## Data Source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lastRenderedPageBreak/>
              <w:t>mysql.driver.class=com.mysql.jdbc.Driver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mysql.url=jdbc:mysql://host:port/database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mysql.user=admin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mysql.password=admin</w:t>
            </w:r>
          </w:p>
          <w:tbl>
            <w:tblPr>
              <w:tblW w:w="930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880"/>
            </w:tblGrid>
            <w:tr w:rsidR="006E5D47" w:rsidRPr="006E5D47" w:rsidTr="006E5D47">
              <w:tc>
                <w:tcPr>
                  <w:tcW w:w="0" w:type="auto"/>
                  <w:vAlign w:val="center"/>
                  <w:hideMark/>
                </w:tcPr>
                <w:p w:rsidR="006E5D47" w:rsidRPr="006E5D47" w:rsidRDefault="006E5D47" w:rsidP="006E5D47">
                  <w:pPr>
                    <w:ind w:left="0"/>
                    <w:rPr>
                      <w:rFonts w:ascii="Times New Roman" w:eastAsiaTheme="minorEastAsia" w:hAnsi="Times New Roman" w:hint="eastAsia"/>
                      <w:szCs w:val="24"/>
                    </w:rPr>
                  </w:pPr>
                </w:p>
              </w:tc>
              <w:tc>
                <w:tcPr>
                  <w:tcW w:w="8880" w:type="dxa"/>
                  <w:vAlign w:val="center"/>
                  <w:hideMark/>
                </w:tcPr>
                <w:p w:rsidR="006E5D47" w:rsidRPr="006E5D47" w:rsidRDefault="006E5D47" w:rsidP="006E5D47">
                  <w:pPr>
                    <w:ind w:left="0"/>
                    <w:rPr>
                      <w:rFonts w:hint="eastAsia"/>
                    </w:rPr>
                  </w:pPr>
                </w:p>
              </w:tc>
            </w:tr>
          </w:tbl>
          <w:p w:rsidR="006E5D47" w:rsidRDefault="006E5D47" w:rsidP="006E5D47">
            <w:pPr>
              <w:ind w:left="0"/>
              <w:rPr>
                <w:rFonts w:hint="eastAsia"/>
              </w:rPr>
            </w:pPr>
          </w:p>
        </w:tc>
      </w:tr>
      <w:tr w:rsidR="006E5D47" w:rsidTr="006E5D47">
        <w:tc>
          <w:tcPr>
            <w:tcW w:w="8856" w:type="dxa"/>
          </w:tcPr>
          <w:p w:rsidR="006E5D47" w:rsidRPr="006E5D47" w:rsidRDefault="006E5D47" w:rsidP="006E5D47">
            <w:pPr>
              <w:numPr>
                <w:ilvl w:val="0"/>
                <w:numId w:val="18"/>
              </w:numPr>
              <w:shd w:val="clear" w:color="auto" w:fill="FFFFFF"/>
              <w:spacing w:line="315" w:lineRule="atLeast"/>
              <w:ind w:left="0"/>
              <w:rPr>
                <w:rFonts w:cs="Times New Roman" w:hint="eastAsia"/>
                <w:color w:val="000000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sz w:val="20"/>
              </w:rPr>
              <w:lastRenderedPageBreak/>
              <w:t xml:space="preserve">/* </w:t>
            </w:r>
            <w:r w:rsidRPr="006E5D47">
              <w:rPr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ConnectionManger</w:t>
            </w:r>
            <w:r>
              <w:rPr>
                <w:rFonts w:cs="Times New Roman" w:hint="eastAsia"/>
                <w:color w:val="000000"/>
                <w:sz w:val="21"/>
                <w:szCs w:val="21"/>
              </w:rPr>
              <w:t xml:space="preserve"> */</w:t>
            </w:r>
          </w:p>
          <w:p w:rsidR="006E5D47" w:rsidRDefault="006E5D47" w:rsidP="006E5D47">
            <w:pPr>
              <w:spacing w:line="198" w:lineRule="atLeast"/>
              <w:ind w:left="0"/>
              <w:rPr>
                <w:rFonts w:ascii="Courier New" w:eastAsiaTheme="minorEastAsia" w:hAnsi="Courier New" w:cs="Courier New" w:hint="eastAsia"/>
                <w:color w:val="000000"/>
                <w:sz w:val="20"/>
              </w:rPr>
            </w:pP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public</w:t>
            </w:r>
            <w:r w:rsidRPr="006E5D4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class</w:t>
            </w:r>
            <w:r w:rsidRPr="006E5D4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ConnectionManger {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/*</w:t>
            </w:r>
            <w:r w:rsidRPr="006E5D47">
              <w:rPr>
                <w:rFonts w:ascii="宋体" w:eastAsia="宋体" w:hAnsi="宋体" w:cs="宋体" w:hint="eastAsia"/>
                <w:color w:val="000000"/>
                <w:sz w:val="20"/>
              </w:rPr>
              <w:t>获取原生</w:t>
            </w: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Connection*/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public</w:t>
            </w:r>
            <w:r w:rsidRPr="006E5D4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static</w:t>
            </w:r>
            <w:r w:rsidRPr="006E5D4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Connection getConnection(String file) {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 Properties config = SQLUtil.loadConfig(file);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 try</w:t>
            </w:r>
            <w:r w:rsidRPr="006E5D4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{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 Class.forName(config.getProperty("mysql.driver.class"));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 String url = config.getProperty("mysql.url");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 String username = config.getProperty("mysql.user");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 String password = config.getProperty("mysql.password");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 return</w:t>
            </w:r>
            <w:r w:rsidRPr="006E5D4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DriverManager.getConnection(url, username, password);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 } catch</w:t>
            </w:r>
            <w:r w:rsidRPr="006E5D4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(SQLException | ClassNotFoundException e) {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 throw</w:t>
            </w:r>
            <w:r w:rsidRPr="006E5D4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new</w:t>
            </w:r>
            <w:r w:rsidRPr="006E5D4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RuntimeException(e);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}</w:t>
            </w:r>
          </w:p>
          <w:p w:rsidR="006E5D47" w:rsidRPr="006E5D47" w:rsidRDefault="006E5D47" w:rsidP="006E5D47">
            <w:pPr>
              <w:ind w:left="0"/>
              <w:rPr>
                <w:rFonts w:hint="eastAsia"/>
              </w:rPr>
            </w:pPr>
          </w:p>
        </w:tc>
      </w:tr>
      <w:tr w:rsidR="006E5D47" w:rsidTr="006E5D47">
        <w:tc>
          <w:tcPr>
            <w:tcW w:w="8856" w:type="dxa"/>
          </w:tcPr>
          <w:p w:rsidR="006E5D47" w:rsidRDefault="006E5D47" w:rsidP="006E5D47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 w:rsidRPr="006E5D47">
              <w:rPr>
                <w:rFonts w:hint="eastAsia"/>
              </w:rPr>
              <w:t>SQLUtil</w:t>
            </w:r>
            <w:r>
              <w:rPr>
                <w:rFonts w:hint="eastAsia"/>
              </w:rPr>
              <w:t xml:space="preserve"> */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public</w:t>
            </w:r>
            <w:r w:rsidRPr="006E5D4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class</w:t>
            </w:r>
            <w:r w:rsidRPr="006E5D4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SQLUtil {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/**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* </w:t>
            </w:r>
            <w:r w:rsidRPr="006E5D47">
              <w:rPr>
                <w:rFonts w:ascii="宋体" w:eastAsia="宋体" w:hAnsi="宋体" w:cs="宋体" w:hint="eastAsia"/>
                <w:color w:val="000000"/>
                <w:sz w:val="20"/>
              </w:rPr>
              <w:t>加载</w:t>
            </w: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.properties</w:t>
            </w:r>
            <w:r w:rsidRPr="006E5D47">
              <w:rPr>
                <w:rFonts w:ascii="宋体" w:eastAsia="宋体" w:hAnsi="宋体" w:cs="宋体" w:hint="eastAsia"/>
                <w:color w:val="000000"/>
                <w:sz w:val="20"/>
              </w:rPr>
              <w:t>配置文</w:t>
            </w:r>
            <w:r w:rsidRPr="006E5D47">
              <w:rPr>
                <w:rFonts w:ascii="宋体" w:eastAsia="宋体" w:hAnsi="宋体" w:cs="宋体"/>
                <w:color w:val="000000"/>
                <w:sz w:val="20"/>
              </w:rPr>
              <w:t>件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 *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 * @param file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 * @return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 */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 public</w:t>
            </w:r>
            <w:r w:rsidRPr="006E5D4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static</w:t>
            </w:r>
            <w:r w:rsidRPr="006E5D4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Properties loadConfig(String file) {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Properties properties = new</w:t>
            </w:r>
            <w:r w:rsidRPr="006E5D4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Properties();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 try</w:t>
            </w:r>
            <w:r w:rsidRPr="006E5D4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{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 properties.load(ClassLoader.getSystemResourceAsStream(file));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 return</w:t>
            </w:r>
            <w:r w:rsidRPr="006E5D4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properties;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 } catch</w:t>
            </w:r>
            <w:r w:rsidRPr="006E5D4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(IOException e) {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 throw</w:t>
            </w:r>
            <w:r w:rsidRPr="006E5D4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new</w:t>
            </w:r>
            <w:r w:rsidRPr="006E5D4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RuntimeException(e);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6E5D47" w:rsidRPr="006E5D47" w:rsidRDefault="006E5D47" w:rsidP="006E5D4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6E5D47">
              <w:rPr>
                <w:rFonts w:ascii="Courier New" w:eastAsia="Times New Roman" w:hAnsi="Courier New" w:cs="Courier New"/>
                <w:color w:val="000000"/>
                <w:sz w:val="20"/>
              </w:rPr>
              <w:t>}</w:t>
            </w:r>
          </w:p>
          <w:p w:rsidR="006E5D47" w:rsidRDefault="006E5D47" w:rsidP="00225255">
            <w:pPr>
              <w:shd w:val="clear" w:color="auto" w:fill="FFFFFF"/>
              <w:spacing w:line="315" w:lineRule="atLeast"/>
              <w:ind w:left="0"/>
              <w:rPr>
                <w:rFonts w:ascii="Courier New" w:eastAsiaTheme="minorEastAsia" w:hAnsi="Courier New" w:cs="Courier New" w:hint="eastAsia"/>
                <w:color w:val="000000"/>
                <w:sz w:val="20"/>
              </w:rPr>
            </w:pPr>
          </w:p>
        </w:tc>
      </w:tr>
    </w:tbl>
    <w:p w:rsidR="006E5D47" w:rsidRDefault="006E5D47" w:rsidP="006E5D47">
      <w:pPr>
        <w:rPr>
          <w:rFonts w:hint="eastAsia"/>
        </w:rPr>
      </w:pPr>
    </w:p>
    <w:p w:rsidR="00225255" w:rsidRDefault="00225255" w:rsidP="00225255">
      <w:pPr>
        <w:pStyle w:val="Heading2"/>
        <w:rPr>
          <w:rFonts w:hint="eastAsia"/>
        </w:rPr>
      </w:pPr>
      <w:r w:rsidRPr="00225255">
        <w:rPr>
          <w:rFonts w:hint="eastAsia"/>
        </w:rPr>
        <w:t>数据库连接池</w:t>
      </w:r>
    </w:p>
    <w:p w:rsidR="00225255" w:rsidRDefault="00225255" w:rsidP="00225255">
      <w:pPr>
        <w:ind w:firstLine="360"/>
      </w:pPr>
      <w:r>
        <w:rPr>
          <w:rFonts w:hint="eastAsia"/>
        </w:rPr>
        <w:t>前面通过</w:t>
      </w:r>
      <w:r>
        <w:t>DriverManger获得Connection, 一个Connection对应一个实际的物理连接,每次操作都需要打开物理连接, 使用完后立即关闭;这样频繁的打开/关闭连接会造成不必要的数据库系统性能消耗.</w:t>
      </w:r>
    </w:p>
    <w:p w:rsidR="00225255" w:rsidRDefault="00225255" w:rsidP="00225255"/>
    <w:p w:rsidR="00225255" w:rsidRDefault="00225255" w:rsidP="00225255">
      <w:pPr>
        <w:ind w:firstLine="360"/>
      </w:pPr>
      <w:r>
        <w:rPr>
          <w:rFonts w:hint="eastAsia"/>
        </w:rPr>
        <w:lastRenderedPageBreak/>
        <w:t>数据库连接池提供的解决方案是</w:t>
      </w:r>
      <w:r>
        <w:t>:当应用启动时,主动建立足够的数据库连接,并将这些连接组织成连接池,每次请求连接时,无须重新打开连接,而是从池中取出已有连接,使用完后并不实际关闭连接,而是归还给池.</w:t>
      </w:r>
    </w:p>
    <w:p w:rsidR="00225255" w:rsidRDefault="00225255" w:rsidP="00E75FEF">
      <w:pPr>
        <w:ind w:firstLine="360"/>
      </w:pPr>
      <w:r>
        <w:t xml:space="preserve">JDBC数据库连接池使用javax.sql.DataSource表示, </w:t>
      </w:r>
      <w:r w:rsidRPr="00E75FEF">
        <w:rPr>
          <w:color w:val="FF0000"/>
        </w:rPr>
        <w:t>DataSource只是一个接口,</w:t>
      </w:r>
      <w:r>
        <w:t xml:space="preserve"> 其实现通常由服务器提供商(如WebLogic, WebShere)或开源组织(如DBCP,C3P0和HikariCP)提供.</w:t>
      </w:r>
      <w:r>
        <w:rPr>
          <w:rFonts w:hint="eastAsia"/>
        </w:rPr>
        <w:t>数据库连接池的常用参数如下</w:t>
      </w:r>
      <w:r>
        <w:t>:</w:t>
      </w:r>
      <w:r w:rsidR="005D230E" w:rsidRPr="005D230E">
        <w:t xml:space="preserve"> </w:t>
      </w:r>
    </w:p>
    <w:p w:rsidR="00225255" w:rsidRDefault="00225255" w:rsidP="00E75FEF">
      <w:pPr>
        <w:pStyle w:val="ListParagraph"/>
        <w:numPr>
          <w:ilvl w:val="0"/>
          <w:numId w:val="20"/>
        </w:numPr>
      </w:pPr>
      <w:r>
        <w:rPr>
          <w:rFonts w:hint="eastAsia"/>
        </w:rPr>
        <w:t>数据库初始连接数</w:t>
      </w:r>
      <w:r>
        <w:t>;</w:t>
      </w:r>
    </w:p>
    <w:p w:rsidR="00225255" w:rsidRDefault="00225255" w:rsidP="00E75FEF">
      <w:pPr>
        <w:pStyle w:val="ListParagraph"/>
        <w:numPr>
          <w:ilvl w:val="0"/>
          <w:numId w:val="20"/>
        </w:numPr>
      </w:pPr>
      <w:r>
        <w:rPr>
          <w:rFonts w:hint="eastAsia"/>
        </w:rPr>
        <w:t>连接池最大连接数</w:t>
      </w:r>
      <w:r>
        <w:t>;</w:t>
      </w:r>
    </w:p>
    <w:p w:rsidR="00225255" w:rsidRDefault="00225255" w:rsidP="00E75FEF">
      <w:pPr>
        <w:pStyle w:val="ListParagraph"/>
        <w:numPr>
          <w:ilvl w:val="0"/>
          <w:numId w:val="20"/>
        </w:numPr>
      </w:pPr>
      <w:r>
        <w:rPr>
          <w:rFonts w:hint="eastAsia"/>
        </w:rPr>
        <w:t>连接池最小连接数</w:t>
      </w:r>
      <w:r>
        <w:t>;</w:t>
      </w:r>
    </w:p>
    <w:p w:rsidR="00225255" w:rsidRDefault="00225255" w:rsidP="00E75FEF">
      <w:pPr>
        <w:pStyle w:val="ListParagraph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连接池每次增加的容量</w:t>
      </w:r>
      <w:r>
        <w:t>;</w:t>
      </w:r>
    </w:p>
    <w:p w:rsidR="00E75FEF" w:rsidRDefault="005D230E" w:rsidP="005D230E">
      <w:pPr>
        <w:pStyle w:val="Heading3"/>
        <w:rPr>
          <w:rFonts w:hint="eastAsia"/>
        </w:rPr>
      </w:pPr>
      <w:r w:rsidRPr="005D230E">
        <w:t>C3P0</w:t>
      </w:r>
    </w:p>
    <w:p w:rsidR="005D230E" w:rsidRDefault="005D230E" w:rsidP="005D230E">
      <w:pPr>
        <w:rPr>
          <w:rFonts w:hint="eastAsia"/>
        </w:rPr>
      </w:pPr>
      <w:r w:rsidRPr="005D230E">
        <w:t>Tomcat默认使用的是DBCP连接池,但相比之下,C3P0则比DBCP更胜一筹(Hibernate推荐使用C3P0),C3P0不仅可以自动清理不再使用的Connection, 还可以自动清理Statement/ResultSet, 使用C3P0需要在pom.xml中添加如下依赖: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D230E" w:rsidTr="005D230E">
        <w:tc>
          <w:tcPr>
            <w:tcW w:w="8388" w:type="dxa"/>
          </w:tcPr>
          <w:p w:rsidR="005D230E" w:rsidRPr="005D230E" w:rsidRDefault="005D230E" w:rsidP="005D230E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&lt;dependency&gt;</w:t>
            </w:r>
          </w:p>
          <w:p w:rsidR="005D230E" w:rsidRPr="005D230E" w:rsidRDefault="005D230E" w:rsidP="005D230E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 &lt;groupId&gt;com.mchange&lt;/groupId&gt;</w:t>
            </w:r>
          </w:p>
          <w:p w:rsidR="005D230E" w:rsidRPr="005D230E" w:rsidRDefault="005D230E" w:rsidP="005D230E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 &lt;artifactId&gt;c3p0&lt;/artifactId&gt;</w:t>
            </w:r>
          </w:p>
          <w:p w:rsidR="005D230E" w:rsidRPr="005D230E" w:rsidRDefault="005D230E" w:rsidP="005D230E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 &lt;version&gt;0.9.5.2&lt;/version&gt;</w:t>
            </w:r>
          </w:p>
          <w:p w:rsidR="005D230E" w:rsidRPr="005D230E" w:rsidRDefault="005D230E" w:rsidP="005D230E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&lt;/dependency&gt;</w:t>
            </w:r>
          </w:p>
          <w:p w:rsidR="005D230E" w:rsidRPr="005D230E" w:rsidRDefault="005D230E" w:rsidP="005D230E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&lt;dependency&gt;</w:t>
            </w:r>
          </w:p>
          <w:p w:rsidR="005D230E" w:rsidRPr="005D230E" w:rsidRDefault="005D230E" w:rsidP="005D230E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 &lt;groupId&gt;com.mchange&lt;/groupId&gt;</w:t>
            </w:r>
          </w:p>
          <w:p w:rsidR="005D230E" w:rsidRPr="005D230E" w:rsidRDefault="005D230E" w:rsidP="005D230E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 &lt;artifactId&gt;mchange-commons-java&lt;/artifactId&gt;</w:t>
            </w:r>
          </w:p>
          <w:p w:rsidR="005D230E" w:rsidRPr="005D230E" w:rsidRDefault="005D230E" w:rsidP="005D230E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 &lt;version&gt;0.2.11&lt;/version&gt;</w:t>
            </w:r>
          </w:p>
          <w:p w:rsidR="005D230E" w:rsidRDefault="005D230E" w:rsidP="005D230E">
            <w:pPr>
              <w:spacing w:line="198" w:lineRule="atLeast"/>
              <w:ind w:left="0"/>
              <w:rPr>
                <w:rFonts w:ascii="Courier New" w:eastAsiaTheme="minorEastAsia" w:hAnsi="Courier New" w:cs="Courier New" w:hint="eastAsia"/>
                <w:color w:val="000000"/>
                <w:sz w:val="20"/>
              </w:rPr>
            </w:pPr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&lt;/dependency&gt;</w:t>
            </w:r>
          </w:p>
          <w:p w:rsidR="00E36BE1" w:rsidRPr="00E36BE1" w:rsidRDefault="00E36BE1" w:rsidP="005D230E">
            <w:pPr>
              <w:spacing w:line="198" w:lineRule="atLeast"/>
              <w:ind w:left="0"/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</w:rPr>
            </w:pPr>
          </w:p>
        </w:tc>
      </w:tr>
      <w:tr w:rsidR="007B66F2" w:rsidTr="005D230E">
        <w:tc>
          <w:tcPr>
            <w:tcW w:w="8388" w:type="dxa"/>
          </w:tcPr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public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class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ConnectionManger {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/*</w:t>
            </w:r>
            <w:r w:rsidRPr="007B66F2">
              <w:rPr>
                <w:rFonts w:ascii="宋体" w:eastAsia="宋体" w:hAnsi="宋体" w:cs="宋体" w:hint="eastAsia"/>
                <w:color w:val="000000"/>
                <w:sz w:val="20"/>
              </w:rPr>
              <w:t>双重检测锁保证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DataSource</w:t>
            </w:r>
            <w:r w:rsidRPr="007B66F2">
              <w:rPr>
                <w:rFonts w:ascii="宋体" w:eastAsia="宋体" w:hAnsi="宋体" w:cs="宋体" w:hint="eastAsia"/>
                <w:color w:val="000000"/>
                <w:sz w:val="20"/>
              </w:rPr>
              <w:t>单例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*/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private static DataSource dataSource;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/*</w:t>
            </w:r>
            <w:r w:rsidRPr="007B66F2">
              <w:rPr>
                <w:rFonts w:ascii="宋体" w:eastAsia="宋体" w:hAnsi="宋体" w:cs="宋体" w:hint="eastAsia"/>
                <w:color w:val="000000"/>
                <w:sz w:val="20"/>
              </w:rPr>
              <w:t>获取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DataSource*/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public static DataSource getDataSourceC3P0(String file) {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if (dataSource == null) {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synchronized (ConnectionManger.class) {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if (dataSource == null) {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Properties config = SQLUtil.loadConfig(file);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try {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ComboPooledDataSource source = new ComboPooledDataSource();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source.setDriverClass(config.getProperty("mysql.driver.class"));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source.setJdbcUrl(config.getProperty("mysql.url"));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source.setUser(config.getProperty("mysql.user"));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source.setPassword(config.getProperty("mysql.password"));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// </w:t>
            </w:r>
            <w:r w:rsidRPr="007B66F2">
              <w:rPr>
                <w:rFonts w:ascii="宋体" w:eastAsia="宋体" w:hAnsi="宋体" w:cs="宋体" w:hint="eastAsia"/>
                <w:color w:val="000000"/>
                <w:sz w:val="20"/>
              </w:rPr>
              <w:t>设置连接池最大连接</w:t>
            </w:r>
            <w:r w:rsidRPr="007B66F2">
              <w:rPr>
                <w:rFonts w:ascii="宋体" w:eastAsia="宋体" w:hAnsi="宋体" w:cs="宋体"/>
                <w:color w:val="000000"/>
                <w:sz w:val="20"/>
              </w:rPr>
              <w:t>数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lastRenderedPageBreak/>
              <w:t> source.setMaxPoolSize(Integer.valueOf(config.getProperty("pool.max.size")));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// </w:t>
            </w:r>
            <w:r w:rsidRPr="007B66F2">
              <w:rPr>
                <w:rFonts w:ascii="宋体" w:eastAsia="宋体" w:hAnsi="宋体" w:cs="宋体" w:hint="eastAsia"/>
                <w:color w:val="000000"/>
                <w:sz w:val="20"/>
              </w:rPr>
              <w:t>设置连接池最小连接</w:t>
            </w:r>
            <w:r w:rsidRPr="007B66F2">
              <w:rPr>
                <w:rFonts w:ascii="宋体" w:eastAsia="宋体" w:hAnsi="宋体" w:cs="宋体"/>
                <w:color w:val="000000"/>
                <w:sz w:val="20"/>
              </w:rPr>
              <w:t>数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source.setMinPoolSize(Integer.valueOf(config.getProperty("pool.min.size")));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// </w:t>
            </w:r>
            <w:r w:rsidRPr="007B66F2">
              <w:rPr>
                <w:rFonts w:ascii="宋体" w:eastAsia="宋体" w:hAnsi="宋体" w:cs="宋体" w:hint="eastAsia"/>
                <w:color w:val="000000"/>
                <w:sz w:val="20"/>
              </w:rPr>
              <w:t>设置连接池初始连接</w:t>
            </w:r>
            <w:r w:rsidRPr="007B66F2">
              <w:rPr>
                <w:rFonts w:ascii="宋体" w:eastAsia="宋体" w:hAnsi="宋体" w:cs="宋体"/>
                <w:color w:val="000000"/>
                <w:sz w:val="20"/>
              </w:rPr>
              <w:t>数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source.setInitialPoolSize(Integer.valueOf(config.getProperty("pool.init.size")));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// </w:t>
            </w:r>
            <w:r w:rsidRPr="007B66F2">
              <w:rPr>
                <w:rFonts w:ascii="宋体" w:eastAsia="宋体" w:hAnsi="宋体" w:cs="宋体" w:hint="eastAsia"/>
                <w:color w:val="000000"/>
                <w:sz w:val="20"/>
              </w:rPr>
              <w:t>设置连接每次增</w:t>
            </w:r>
            <w:r w:rsidRPr="007B66F2">
              <w:rPr>
                <w:rFonts w:ascii="宋体" w:eastAsia="宋体" w:hAnsi="宋体" w:cs="宋体"/>
                <w:color w:val="000000"/>
                <w:sz w:val="20"/>
              </w:rPr>
              <w:t>量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source.setAcquireIncrement(Integer.valueOf(config.getProperty("pool.acquire.increment")));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// </w:t>
            </w:r>
            <w:r w:rsidRPr="007B66F2">
              <w:rPr>
                <w:rFonts w:ascii="宋体" w:eastAsia="宋体" w:hAnsi="宋体" w:cs="宋体" w:hint="eastAsia"/>
                <w:color w:val="000000"/>
                <w:sz w:val="20"/>
              </w:rPr>
              <w:t>设置连接池的缓存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Statement</w:t>
            </w:r>
            <w:r w:rsidRPr="007B66F2">
              <w:rPr>
                <w:rFonts w:ascii="宋体" w:eastAsia="宋体" w:hAnsi="宋体" w:cs="宋体" w:hint="eastAsia"/>
                <w:color w:val="000000"/>
                <w:sz w:val="20"/>
              </w:rPr>
              <w:t>的最大</w:t>
            </w:r>
            <w:r w:rsidRPr="007B66F2">
              <w:rPr>
                <w:rFonts w:ascii="宋体" w:eastAsia="宋体" w:hAnsi="宋体" w:cs="宋体"/>
                <w:color w:val="000000"/>
                <w:sz w:val="20"/>
              </w:rPr>
              <w:t>数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source.setMaxStatements(Integer.valueOf(config.getProperty("pool.max.statements")));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// </w:t>
            </w:r>
            <w:r w:rsidRPr="007B66F2">
              <w:rPr>
                <w:rFonts w:ascii="宋体" w:eastAsia="宋体" w:hAnsi="宋体" w:cs="宋体" w:hint="eastAsia"/>
                <w:color w:val="000000"/>
                <w:sz w:val="20"/>
              </w:rPr>
              <w:t>设置最大空闲时</w:t>
            </w:r>
            <w:r w:rsidRPr="007B66F2">
              <w:rPr>
                <w:rFonts w:ascii="宋体" w:eastAsia="宋体" w:hAnsi="宋体" w:cs="宋体"/>
                <w:color w:val="000000"/>
                <w:sz w:val="20"/>
              </w:rPr>
              <w:t>间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source.setMaxIdleTime(Integer.valueOf(config.getProperty("pool.max.idle_time")));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dataSource = source;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} catch (PropertyVetoException e) {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throw new RuntimeException(e);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return dataSource;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/*</w:t>
            </w:r>
            <w:r w:rsidRPr="007B66F2">
              <w:rPr>
                <w:rFonts w:ascii="宋体" w:eastAsia="宋体" w:hAnsi="宋体" w:cs="宋体" w:hint="eastAsia"/>
                <w:color w:val="000000"/>
                <w:sz w:val="20"/>
              </w:rPr>
              <w:t>获取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Connection*/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public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static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Connection getConnectionC3P0(String file) {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return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getConnection(getDataSourceC3P0(file));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public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static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Connection getConnection(DataSource dataSource) {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try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{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return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dataSource.getConnection();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} catch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(SQLException e) {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throw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new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RuntimeException(e);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// ...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}</w:t>
            </w:r>
          </w:p>
          <w:p w:rsidR="007B66F2" w:rsidRPr="005D230E" w:rsidRDefault="007B66F2" w:rsidP="005D230E">
            <w:pPr>
              <w:spacing w:line="198" w:lineRule="atLeast"/>
              <w:ind w:left="0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</w:tr>
    </w:tbl>
    <w:p w:rsidR="005D230E" w:rsidRDefault="007B66F2" w:rsidP="005D230E">
      <w:pPr>
        <w:rPr>
          <w:rFonts w:hint="eastAsia"/>
        </w:rPr>
      </w:pPr>
      <w:r w:rsidRPr="007B66F2">
        <w:lastRenderedPageBreak/>
        <w:t>C3P0还可以使用配置文件来初始化连接池(配置文件可以是properties/XML, 在此仅介绍XML),C3P0配置文件名必须为c3p0-config.xml,其放在类路径下: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B66F2" w:rsidTr="007B66F2">
        <w:tc>
          <w:tcPr>
            <w:tcW w:w="8388" w:type="dxa"/>
          </w:tcPr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&lt;?xml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version="1.0"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encoding="UTF-8"?&gt;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&lt;c3p0-config&gt;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&lt;default-config&gt;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&lt;property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name="jdbcUrl"&gt;jdbc:mysql://host:port/database&lt;/property&gt;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&lt;property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name="driverClass"&gt;com.mysql.jdbc.Driver&lt;/property&gt;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&lt;property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name="user"&gt;user&lt;/property&gt;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&lt;property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name="password"&gt;password&lt;/property&gt;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&lt;property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name="acquireIncrement"&gt;5&lt;/property&gt;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&lt;property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name="initialPoolSize"&gt;10&lt;/property&gt;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&lt;property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name="minPoolSize"&gt;3&lt;/property&gt;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&lt;property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name="maxPoolSize"&gt;20&lt;/property&gt;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lastRenderedPageBreak/>
              <w:t> &lt;/default-config&gt;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&lt;named-config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name="mysql-config"&gt;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&lt;property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name="jdbcUrl"&gt;jdbc:mysql://host:port/common&lt;/property&gt;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&lt;property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name="driverClass"&gt;com.mysql.jdbc.Driver&lt;/property&gt;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&lt;property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name="user"&gt;user&lt;/property&gt;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&lt;property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name="password"&gt;password&lt;/property&gt;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&lt;property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name="acquireIncrement"&gt;5&lt;/property&gt;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&lt;property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name="initialPoolSize"&gt;10&lt;/property&gt;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&lt;property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name="minPoolSize"&gt;3&lt;/property&gt;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&lt;property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name="maxPoolSize"&gt;20&lt;/property&gt;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&lt;/named-config&gt;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&lt;/c3p0-config&gt;</w:t>
            </w:r>
          </w:p>
          <w:p w:rsidR="007B66F2" w:rsidRDefault="007B66F2" w:rsidP="005D230E">
            <w:pPr>
              <w:ind w:left="0"/>
              <w:rPr>
                <w:rFonts w:hint="eastAsia"/>
              </w:rPr>
            </w:pPr>
          </w:p>
        </w:tc>
      </w:tr>
      <w:tr w:rsidR="007B66F2" w:rsidTr="007B66F2">
        <w:tc>
          <w:tcPr>
            <w:tcW w:w="8388" w:type="dxa"/>
          </w:tcPr>
          <w:p w:rsidR="007B66F2" w:rsidRDefault="007B66F2" w:rsidP="007B66F2">
            <w:pPr>
              <w:spacing w:line="198" w:lineRule="atLeast"/>
              <w:ind w:left="0"/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lastRenderedPageBreak/>
              <w:t>这样, 我们在创建ComboPooledDataSource时就默认加载配置文件中的配置, 无须手动配置: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public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static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DataSource getDataSourceC3P0(String file) {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if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(dataSource == null) {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synchronized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(ConnectionManger.class) {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if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(dataSource == null) {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dataSource = new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ComboPooledDataSource();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return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dataSource;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}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</w:tr>
      <w:tr w:rsidR="007B66F2" w:rsidTr="007B66F2">
        <w:tc>
          <w:tcPr>
            <w:tcW w:w="8388" w:type="dxa"/>
          </w:tcPr>
          <w:p w:rsidR="007B66F2" w:rsidRDefault="007B66F2" w:rsidP="007B66F2">
            <w:pPr>
              <w:spacing w:line="198" w:lineRule="atLeast"/>
              <w:ind w:left="0"/>
              <w:rPr>
                <w:rFonts w:ascii="Courier New" w:eastAsiaTheme="minorEastAsia" w:hAnsi="Courier New" w:cs="Courier New"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C3P0配置文件可以配置多个连接信息, 并为每个配置命名, 这样可以方便的通过配置名称来切换配置信息: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public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static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DataSource getDataSourceC3P0(String file) {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if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(dataSource == null) {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synchronized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(ConnectionManger.class) {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if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(dataSource == null) {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dataSource = new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ComboPooledDataSource("mysql-config");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 return</w:t>
            </w:r>
            <w:r w:rsidRPr="007B66F2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dataSource;</w:t>
            </w:r>
          </w:p>
          <w:p w:rsidR="007B66F2" w:rsidRPr="007B66F2" w:rsidRDefault="007B66F2" w:rsidP="007B66F2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B66F2">
              <w:rPr>
                <w:rFonts w:ascii="Courier New" w:eastAsia="Times New Roman" w:hAnsi="Courier New" w:cs="Courier New"/>
                <w:color w:val="000000"/>
                <w:sz w:val="20"/>
              </w:rPr>
              <w:t>}</w:t>
            </w:r>
          </w:p>
          <w:p w:rsidR="007B66F2" w:rsidRDefault="007B66F2" w:rsidP="007B66F2">
            <w:pPr>
              <w:spacing w:line="198" w:lineRule="atLeast"/>
              <w:ind w:left="0"/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7B66F2" w:rsidRDefault="007B66F2" w:rsidP="005D230E">
      <w:pPr>
        <w:rPr>
          <w:rFonts w:hint="eastAsia"/>
        </w:rPr>
      </w:pPr>
    </w:p>
    <w:p w:rsidR="005D230E" w:rsidRPr="005D230E" w:rsidRDefault="005D230E" w:rsidP="005D230E">
      <w:pPr>
        <w:rPr>
          <w:rFonts w:hint="eastAsia"/>
        </w:rPr>
      </w:pPr>
    </w:p>
    <w:p w:rsidR="00E75FEF" w:rsidRDefault="00E75FEF" w:rsidP="00E75FEF">
      <w:pPr>
        <w:rPr>
          <w:rFonts w:hint="eastAsia"/>
        </w:rPr>
      </w:pPr>
    </w:p>
    <w:p w:rsidR="00E75FEF" w:rsidRDefault="00E75FEF" w:rsidP="00E75FEF">
      <w:pPr>
        <w:rPr>
          <w:rFonts w:hint="eastAsia"/>
        </w:rPr>
      </w:pPr>
    </w:p>
    <w:p w:rsidR="00E75FEF" w:rsidRDefault="00E75FEF" w:rsidP="00E75FEF">
      <w:pPr>
        <w:pStyle w:val="Heading1"/>
        <w:rPr>
          <w:rFonts w:hint="eastAsia"/>
        </w:rPr>
      </w:pPr>
      <w:r w:rsidRPr="00E75FEF">
        <w:lastRenderedPageBreak/>
        <w:t>SQL</w:t>
      </w:r>
      <w:r w:rsidRPr="00E75FEF">
        <w:t>执行</w:t>
      </w:r>
    </w:p>
    <w:p w:rsidR="00E75FEF" w:rsidRDefault="00E75FEF" w:rsidP="00E75FEF">
      <w:pPr>
        <w:pStyle w:val="Heading2"/>
        <w:numPr>
          <w:ilvl w:val="0"/>
          <w:numId w:val="21"/>
        </w:numPr>
        <w:rPr>
          <w:rFonts w:hint="eastAsia"/>
        </w:rPr>
      </w:pPr>
      <w:r w:rsidRPr="00E75FEF">
        <w:t>Statement</w:t>
      </w:r>
    </w:p>
    <w:p w:rsidR="00E75FEF" w:rsidRDefault="004B2CF3" w:rsidP="00E75FEF">
      <w:pPr>
        <w:rPr>
          <w:rFonts w:hint="eastAsia"/>
        </w:rPr>
      </w:pPr>
      <w:r w:rsidRPr="004B2CF3">
        <w:t>java.sql.Statement可用于执行DDL/DML/DCL语句:</w:t>
      </w:r>
    </w:p>
    <w:tbl>
      <w:tblPr>
        <w:tblW w:w="8700" w:type="dxa"/>
        <w:tblInd w:w="435" w:type="dxa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shd w:val="clear" w:color="auto" w:fill="FFFFFF"/>
        <w:tblCellMar>
          <w:left w:w="75" w:type="dxa"/>
          <w:right w:w="75" w:type="dxa"/>
        </w:tblCellMar>
        <w:tblLook w:val="04A0"/>
      </w:tblPr>
      <w:tblGrid>
        <w:gridCol w:w="2880"/>
        <w:gridCol w:w="5820"/>
      </w:tblGrid>
      <w:tr w:rsidR="004B2CF3" w:rsidRPr="004B2CF3" w:rsidTr="004B2CF3">
        <w:trPr>
          <w:tblHeader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2CF3" w:rsidRPr="004B2CF3" w:rsidRDefault="004B2CF3" w:rsidP="004B2CF3">
            <w:pPr>
              <w:spacing w:after="0" w:line="315" w:lineRule="atLeast"/>
              <w:ind w:left="0"/>
              <w:jc w:val="center"/>
              <w:rPr>
                <w:rFonts w:cs="Times New Roman"/>
                <w:b/>
                <w:bCs/>
                <w:color w:val="666666"/>
                <w:sz w:val="21"/>
                <w:szCs w:val="21"/>
              </w:rPr>
            </w:pPr>
            <w:r w:rsidRPr="004B2CF3">
              <w:rPr>
                <w:rFonts w:cs="Times New Roman" w:hint="eastAsia"/>
                <w:b/>
                <w:bCs/>
                <w:color w:val="666666"/>
                <w:sz w:val="21"/>
                <w:szCs w:val="21"/>
              </w:rPr>
              <w:t>方法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2CF3" w:rsidRPr="004B2CF3" w:rsidRDefault="004B2CF3" w:rsidP="004B2CF3">
            <w:pPr>
              <w:spacing w:after="0" w:line="315" w:lineRule="atLeast"/>
              <w:ind w:left="0"/>
              <w:jc w:val="center"/>
              <w:rPr>
                <w:rFonts w:cs="Times New Roman"/>
                <w:b/>
                <w:bCs/>
                <w:color w:val="666666"/>
                <w:sz w:val="21"/>
                <w:szCs w:val="21"/>
              </w:rPr>
            </w:pPr>
            <w:r w:rsidRPr="004B2CF3">
              <w:rPr>
                <w:rFonts w:cs="Times New Roman" w:hint="eastAsia"/>
                <w:b/>
                <w:bCs/>
                <w:color w:val="666666"/>
                <w:sz w:val="21"/>
                <w:szCs w:val="21"/>
              </w:rPr>
              <w:t>描述</w:t>
            </w:r>
          </w:p>
        </w:tc>
      </w:tr>
      <w:tr w:rsidR="004B2CF3" w:rsidRPr="004B2CF3" w:rsidTr="004B2CF3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2CF3" w:rsidRPr="004B2CF3" w:rsidRDefault="004B2CF3" w:rsidP="004B2CF3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4B2CF3">
              <w:rPr>
                <w:rFonts w:ascii="Consolas" w:eastAsia="Times New Roman" w:hAnsi="Consolas" w:cs="Consolas"/>
                <w:color w:val="000000"/>
                <w:sz w:val="21"/>
              </w:rPr>
              <w:t>boolean execute(String sql)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2CF3" w:rsidRPr="004B2CF3" w:rsidRDefault="004B2CF3" w:rsidP="004B2CF3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4B2CF3">
              <w:rPr>
                <w:rFonts w:cs="Times New Roman" w:hint="eastAsia"/>
                <w:color w:val="000000"/>
                <w:sz w:val="21"/>
                <w:szCs w:val="21"/>
              </w:rPr>
              <w:t>Executes the given SQL statement, which may return multiple results.</w:t>
            </w:r>
          </w:p>
        </w:tc>
      </w:tr>
      <w:tr w:rsidR="004B2CF3" w:rsidRPr="004B2CF3" w:rsidTr="004B2CF3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2CF3" w:rsidRPr="004B2CF3" w:rsidRDefault="004B2CF3" w:rsidP="004B2CF3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4B2CF3">
              <w:rPr>
                <w:rFonts w:ascii="Consolas" w:eastAsia="Times New Roman" w:hAnsi="Consolas" w:cs="Consolas"/>
                <w:color w:val="000000"/>
                <w:sz w:val="21"/>
              </w:rPr>
              <w:t>ResultSet executeQuery(String sql)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2CF3" w:rsidRPr="004B2CF3" w:rsidRDefault="004B2CF3" w:rsidP="004B2CF3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4B2CF3">
              <w:rPr>
                <w:rFonts w:cs="Times New Roman" w:hint="eastAsia"/>
                <w:color w:val="000000"/>
                <w:sz w:val="21"/>
                <w:szCs w:val="21"/>
              </w:rPr>
              <w:t>Executes the given SQL statement, which returns a single ResultSet object.</w:t>
            </w:r>
          </w:p>
        </w:tc>
      </w:tr>
      <w:tr w:rsidR="004B2CF3" w:rsidRPr="004B2CF3" w:rsidTr="004B2CF3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2CF3" w:rsidRPr="004B2CF3" w:rsidRDefault="004B2CF3" w:rsidP="004B2CF3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4B2CF3">
              <w:rPr>
                <w:rFonts w:ascii="Consolas" w:eastAsia="Times New Roman" w:hAnsi="Consolas" w:cs="Consolas"/>
                <w:color w:val="000000"/>
                <w:sz w:val="21"/>
              </w:rPr>
              <w:t>int executeUpdate(String sql)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2CF3" w:rsidRPr="004B2CF3" w:rsidRDefault="004B2CF3" w:rsidP="004B2CF3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4B2CF3">
              <w:rPr>
                <w:rFonts w:cs="Times New Roman" w:hint="eastAsia"/>
                <w:color w:val="000000"/>
                <w:sz w:val="21"/>
                <w:szCs w:val="21"/>
              </w:rPr>
              <w:t>Executes the given SQL statement, which may be an INSERT, UPDATE, or DELETE statement or an SQL statement that returns nothing, such as an SQL DDL statement.</w:t>
            </w:r>
          </w:p>
        </w:tc>
      </w:tr>
      <w:tr w:rsidR="004B2CF3" w:rsidRPr="004B2CF3" w:rsidTr="004B2CF3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2CF3" w:rsidRPr="004B2CF3" w:rsidRDefault="004B2CF3" w:rsidP="004B2CF3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4B2CF3">
              <w:rPr>
                <w:rFonts w:ascii="Consolas" w:eastAsia="Times New Roman" w:hAnsi="Consolas" w:cs="Consolas"/>
                <w:color w:val="000000"/>
                <w:sz w:val="21"/>
              </w:rPr>
              <w:t>int[] executeBatch()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2CF3" w:rsidRPr="004B2CF3" w:rsidRDefault="004B2CF3" w:rsidP="004B2CF3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4B2CF3">
              <w:rPr>
                <w:rFonts w:cs="Times New Roman" w:hint="eastAsia"/>
                <w:color w:val="000000"/>
                <w:sz w:val="21"/>
                <w:szCs w:val="21"/>
              </w:rPr>
              <w:t>Submits a batch of commands to the database for execution and if all commands execute successfully, returns an array of update counts.</w:t>
            </w:r>
          </w:p>
        </w:tc>
      </w:tr>
    </w:tbl>
    <w:p w:rsidR="004B2CF3" w:rsidRPr="004B2CF3" w:rsidRDefault="004B2CF3" w:rsidP="004B2CF3">
      <w:r w:rsidRPr="004B2CF3">
        <w:rPr>
          <w:rFonts w:hint="eastAsia"/>
        </w:rPr>
        <w:t>Java 1.7还新增了closeOnCompletion()方法,当所有依赖于当前Statement的ResultSet关闭时,该Statement自动关闭.</w:t>
      </w:r>
    </w:p>
    <w:p w:rsidR="004B2CF3" w:rsidRPr="00E75FEF" w:rsidRDefault="004B2CF3" w:rsidP="00E75FEF">
      <w:pPr>
        <w:rPr>
          <w:rFonts w:hint="eastAsia"/>
        </w:rPr>
      </w:pPr>
    </w:p>
    <w:p w:rsidR="00E75FEF" w:rsidRDefault="00E75FEF" w:rsidP="004B2CF3">
      <w:pPr>
        <w:pStyle w:val="Heading3"/>
        <w:numPr>
          <w:ilvl w:val="0"/>
          <w:numId w:val="25"/>
        </w:numPr>
        <w:rPr>
          <w:rFonts w:hint="eastAsia"/>
        </w:rPr>
      </w:pPr>
      <w:r w:rsidRPr="00E75FEF">
        <w:t>executeUpdate</w:t>
      </w:r>
    </w:p>
    <w:p w:rsidR="00E75FEF" w:rsidRDefault="004B2CF3" w:rsidP="00E75FEF">
      <w:pPr>
        <w:rPr>
          <w:rFonts w:hint="eastAsia"/>
        </w:rPr>
      </w:pPr>
      <w:r w:rsidRPr="004B2CF3">
        <w:t>Statement使用executeUpdate方法执行DDL/DML(不包含select)语句:执行DDL该方法返回0; 执行DML返回受影响的记录数.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B2CF3" w:rsidTr="004B2CF3">
        <w:tc>
          <w:tcPr>
            <w:tcW w:w="8388" w:type="dxa"/>
          </w:tcPr>
          <w:p w:rsidR="004B2CF3" w:rsidRDefault="004B2CF3" w:rsidP="00E75FE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#DDL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public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void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ddlClient() throws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SQLException {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try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Connection connection = ConnectionManger.getConnectionHikari("common.properties");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Statement statement = connection.createStatement()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) {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int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res = statement.executeUpdate("CREATE TABLE t_ddl("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+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"id INT auto_increment PRIMARY KEY, "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+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"username VARCHAR(64) NOT NULL, "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+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"password VARCHAR (36) NOT NULL "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+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")");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System.out.println(res);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lastRenderedPageBreak/>
              <w:t> }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}</w:t>
            </w:r>
          </w:p>
          <w:p w:rsidR="004B2CF3" w:rsidRDefault="004B2CF3" w:rsidP="00E75FEF">
            <w:pPr>
              <w:ind w:left="0"/>
              <w:rPr>
                <w:rFonts w:hint="eastAsia"/>
              </w:rPr>
            </w:pPr>
          </w:p>
        </w:tc>
      </w:tr>
      <w:tr w:rsidR="004B2CF3" w:rsidTr="004B2CF3">
        <w:tc>
          <w:tcPr>
            <w:tcW w:w="8388" w:type="dxa"/>
          </w:tcPr>
          <w:p w:rsidR="004B2CF3" w:rsidRDefault="004B2CF3" w:rsidP="00E75FE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#DML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public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void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dmlClient() throws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SQLException {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try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Connection connection = ConnectionManger.getConnectionHikari("common.properties");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Statement statement = connection.createStatement()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) {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int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res = statement.executeUpdate("INSERT INTO "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+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"t_ddl(username, password) "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+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"SELECT name, password FROM user");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System.out.println(res);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}</w:t>
            </w:r>
          </w:p>
          <w:p w:rsidR="004B2CF3" w:rsidRDefault="004B2CF3" w:rsidP="00E75FEF">
            <w:pPr>
              <w:ind w:left="0"/>
              <w:rPr>
                <w:rFonts w:hint="eastAsia"/>
              </w:rPr>
            </w:pPr>
          </w:p>
        </w:tc>
      </w:tr>
    </w:tbl>
    <w:p w:rsidR="004B2CF3" w:rsidRDefault="004B2CF3" w:rsidP="00E75FEF">
      <w:pPr>
        <w:rPr>
          <w:rFonts w:hint="eastAsia"/>
        </w:rPr>
      </w:pPr>
    </w:p>
    <w:p w:rsidR="004B2CF3" w:rsidRDefault="004B2CF3" w:rsidP="004B2CF3">
      <w:pPr>
        <w:pStyle w:val="Heading3"/>
        <w:rPr>
          <w:rFonts w:hint="eastAsia"/>
        </w:rPr>
      </w:pPr>
      <w:r w:rsidRPr="004B2CF3">
        <w:t>execute</w:t>
      </w:r>
    </w:p>
    <w:p w:rsidR="004B2CF3" w:rsidRDefault="004B2CF3" w:rsidP="004B2CF3">
      <w:pPr>
        <w:ind w:firstLine="360"/>
        <w:rPr>
          <w:rFonts w:hint="eastAsia"/>
        </w:rPr>
      </w:pPr>
      <w:r w:rsidRPr="004B2CF3">
        <w:t>execute方法几乎可以执行任何SQL语句,但较为繁琐(除非不清楚SQL语句类型,否则不要使用execute方法).该方法返回值为boolean,代表执行该SQL语句是否返回ResultSet,然后Statement提供了如下方法来获取SQL执行的结果:</w:t>
      </w:r>
    </w:p>
    <w:tbl>
      <w:tblPr>
        <w:tblW w:w="8790" w:type="dxa"/>
        <w:tblInd w:w="345" w:type="dxa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shd w:val="clear" w:color="auto" w:fill="FFFFFF"/>
        <w:tblCellMar>
          <w:left w:w="75" w:type="dxa"/>
          <w:right w:w="75" w:type="dxa"/>
        </w:tblCellMar>
        <w:tblLook w:val="04A0"/>
      </w:tblPr>
      <w:tblGrid>
        <w:gridCol w:w="2103"/>
        <w:gridCol w:w="6687"/>
      </w:tblGrid>
      <w:tr w:rsidR="004B2CF3" w:rsidRPr="004B2CF3" w:rsidTr="004B2CF3">
        <w:trPr>
          <w:tblHeader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2CF3" w:rsidRPr="004B2CF3" w:rsidRDefault="004B2CF3" w:rsidP="004B2CF3">
            <w:pPr>
              <w:spacing w:after="0" w:line="315" w:lineRule="atLeast"/>
              <w:ind w:left="0"/>
              <w:jc w:val="center"/>
              <w:rPr>
                <w:rFonts w:cs="Times New Roman"/>
                <w:b/>
                <w:bCs/>
                <w:color w:val="666666"/>
                <w:sz w:val="21"/>
                <w:szCs w:val="21"/>
              </w:rPr>
            </w:pPr>
            <w:r w:rsidRPr="004B2CF3">
              <w:rPr>
                <w:rFonts w:cs="Times New Roman" w:hint="eastAsia"/>
                <w:b/>
                <w:bCs/>
                <w:color w:val="666666"/>
                <w:sz w:val="21"/>
                <w:szCs w:val="21"/>
              </w:rPr>
              <w:t>方法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2CF3" w:rsidRPr="004B2CF3" w:rsidRDefault="004B2CF3" w:rsidP="004B2CF3">
            <w:pPr>
              <w:spacing w:after="0" w:line="315" w:lineRule="atLeast"/>
              <w:ind w:left="0"/>
              <w:jc w:val="center"/>
              <w:rPr>
                <w:rFonts w:cs="Times New Roman"/>
                <w:b/>
                <w:bCs/>
                <w:color w:val="666666"/>
                <w:sz w:val="21"/>
                <w:szCs w:val="21"/>
              </w:rPr>
            </w:pPr>
            <w:r w:rsidRPr="004B2CF3">
              <w:rPr>
                <w:rFonts w:cs="Times New Roman" w:hint="eastAsia"/>
                <w:b/>
                <w:bCs/>
                <w:color w:val="666666"/>
                <w:sz w:val="21"/>
                <w:szCs w:val="21"/>
              </w:rPr>
              <w:t>描述</w:t>
            </w:r>
          </w:p>
        </w:tc>
      </w:tr>
      <w:tr w:rsidR="004B2CF3" w:rsidRPr="004B2CF3" w:rsidTr="004B2CF3"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2CF3" w:rsidRPr="004B2CF3" w:rsidRDefault="004B2CF3" w:rsidP="004B2CF3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4B2CF3">
              <w:rPr>
                <w:rFonts w:ascii="Consolas" w:eastAsia="Times New Roman" w:hAnsi="Consolas" w:cs="Consolas"/>
                <w:color w:val="000000"/>
                <w:sz w:val="21"/>
              </w:rPr>
              <w:t>ResultSet getResultSet()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2CF3" w:rsidRPr="004B2CF3" w:rsidRDefault="004B2CF3" w:rsidP="004B2CF3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4B2CF3">
              <w:rPr>
                <w:rFonts w:cs="Times New Roman" w:hint="eastAsia"/>
                <w:color w:val="000000"/>
                <w:sz w:val="21"/>
                <w:szCs w:val="21"/>
              </w:rPr>
              <w:t>Retrieves the current result as a ResultSet object.</w:t>
            </w:r>
          </w:p>
        </w:tc>
      </w:tr>
      <w:tr w:rsidR="004B2CF3" w:rsidRPr="004B2CF3" w:rsidTr="004B2CF3"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2CF3" w:rsidRPr="004B2CF3" w:rsidRDefault="004B2CF3" w:rsidP="004B2CF3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4B2CF3">
              <w:rPr>
                <w:rFonts w:ascii="Consolas" w:eastAsia="Times New Roman" w:hAnsi="Consolas" w:cs="Consolas"/>
                <w:color w:val="000000"/>
                <w:sz w:val="21"/>
              </w:rPr>
              <w:t>int getUpdateCount()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2CF3" w:rsidRPr="004B2CF3" w:rsidRDefault="004B2CF3" w:rsidP="004B2CF3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4B2CF3">
              <w:rPr>
                <w:rFonts w:cs="Times New Roman" w:hint="eastAsia"/>
                <w:color w:val="000000"/>
                <w:sz w:val="21"/>
                <w:szCs w:val="21"/>
              </w:rPr>
              <w:t>Retrieves the current result as an update count; if the result is a ResultSet object or there are no more results, -1 is returned.</w:t>
            </w:r>
          </w:p>
        </w:tc>
      </w:tr>
    </w:tbl>
    <w:p w:rsidR="004B2CF3" w:rsidRPr="004B2CF3" w:rsidRDefault="004B2CF3" w:rsidP="004B2CF3">
      <w:pPr>
        <w:shd w:val="clear" w:color="auto" w:fill="FFFFFF"/>
        <w:spacing w:after="300" w:line="315" w:lineRule="atLeast"/>
        <w:ind w:left="0"/>
        <w:rPr>
          <w:rFonts w:cs="Times New Roman"/>
          <w:color w:val="000000"/>
          <w:sz w:val="21"/>
          <w:szCs w:val="21"/>
        </w:rPr>
      </w:pPr>
      <w:r w:rsidRPr="004B2CF3">
        <w:rPr>
          <w:rFonts w:cs="Times New Roman" w:hint="eastAsia"/>
          <w:color w:val="000000"/>
          <w:sz w:val="21"/>
          <w:szCs w:val="21"/>
        </w:rPr>
        <w:t> 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B2CF3" w:rsidTr="004B2CF3">
        <w:tc>
          <w:tcPr>
            <w:tcW w:w="8388" w:type="dxa"/>
          </w:tcPr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public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class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SQLUtil {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// ...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public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static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void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executeSQL(Statement statement, String sql) {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try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{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// </w:t>
            </w:r>
            <w:r w:rsidRPr="004B2CF3">
              <w:rPr>
                <w:rFonts w:ascii="宋体" w:eastAsia="宋体" w:hAnsi="宋体" w:cs="宋体" w:hint="eastAsia"/>
                <w:color w:val="000000"/>
                <w:sz w:val="20"/>
              </w:rPr>
              <w:t>如果含有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ResultSet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if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(statement.execute(sql)) {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ResultSet rs = statement.getResultSet();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ResultSetMetaData meta = rs.getMetaData();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int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columnCount = meta.getColumnCount();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for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(int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i = 1; i &lt;= columnCount; ++i) {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System.out.printf("%s\t", meta.getColumnName(i));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lastRenderedPageBreak/>
              <w:t> System.out.println();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while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(rs.next()) {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for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(int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i = 1; i &lt;= columnCount; ++i) {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System.out.printf("%s\t", rs.getObject(i));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System.out.println();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} else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{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System.out.printf("</w:t>
            </w:r>
            <w:r w:rsidRPr="004B2CF3">
              <w:rPr>
                <w:rFonts w:ascii="宋体" w:eastAsia="宋体" w:hAnsi="宋体" w:cs="宋体" w:hint="eastAsia"/>
                <w:color w:val="000000"/>
                <w:sz w:val="20"/>
              </w:rPr>
              <w:t>该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SQL</w:t>
            </w:r>
            <w:r w:rsidRPr="004B2CF3">
              <w:rPr>
                <w:rFonts w:ascii="宋体" w:eastAsia="宋体" w:hAnsi="宋体" w:cs="宋体" w:hint="eastAsia"/>
                <w:color w:val="000000"/>
                <w:sz w:val="20"/>
              </w:rPr>
              <w:t>语句共影响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%d</w:t>
            </w:r>
            <w:r w:rsidRPr="004B2CF3">
              <w:rPr>
                <w:rFonts w:ascii="宋体" w:eastAsia="宋体" w:hAnsi="宋体" w:cs="宋体" w:hint="eastAsia"/>
                <w:color w:val="000000"/>
                <w:sz w:val="20"/>
              </w:rPr>
              <w:t>条记录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%n", statement.getUpdateCount());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} catch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(SQLException e) {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throw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new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RuntimeException(e);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}</w:t>
            </w:r>
          </w:p>
          <w:p w:rsidR="004B2CF3" w:rsidRDefault="004B2CF3" w:rsidP="004B2CF3">
            <w:pPr>
              <w:ind w:left="0"/>
              <w:rPr>
                <w:rFonts w:hint="eastAsia"/>
              </w:rPr>
            </w:pPr>
          </w:p>
        </w:tc>
      </w:tr>
      <w:tr w:rsidR="004B2CF3" w:rsidTr="004B2CF3">
        <w:tc>
          <w:tcPr>
            <w:tcW w:w="8388" w:type="dxa"/>
          </w:tcPr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lastRenderedPageBreak/>
              <w:t>@Test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public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void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executeClient() throws</w:t>
            </w:r>
            <w:r w:rsidRPr="004B2CF3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SQLException {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try(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Connection connection = SQLUtil.getConnection("common.properties");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Statement statement = connection.createStatement()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){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SQLUtil.executeSQL(statement, "UPDATE t_ddl SET username = 'feiqing'");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SQLUtil.executeSQL(statement, "SELECT * FROM t_ddl");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4B2CF3">
              <w:rPr>
                <w:rFonts w:ascii="Courier New" w:eastAsia="Times New Roman" w:hAnsi="Courier New" w:cs="Courier New"/>
                <w:color w:val="000000"/>
                <w:sz w:val="20"/>
              </w:rPr>
              <w:t>}</w:t>
            </w:r>
          </w:p>
          <w:p w:rsidR="004B2CF3" w:rsidRPr="004B2CF3" w:rsidRDefault="004B2CF3" w:rsidP="004B2CF3">
            <w:pPr>
              <w:spacing w:line="198" w:lineRule="atLeast"/>
              <w:ind w:left="0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</w:tr>
    </w:tbl>
    <w:p w:rsidR="004B2CF3" w:rsidRPr="004B2CF3" w:rsidRDefault="004B2CF3" w:rsidP="004B2CF3">
      <w:pPr>
        <w:ind w:left="0"/>
        <w:rPr>
          <w:rFonts w:hint="eastAsia"/>
        </w:rPr>
      </w:pPr>
    </w:p>
    <w:p w:rsidR="00E75FEF" w:rsidRDefault="00E75FEF" w:rsidP="00E75FEF">
      <w:pPr>
        <w:pStyle w:val="Heading2"/>
        <w:rPr>
          <w:rStyle w:val="Strong"/>
          <w:rFonts w:hint="eastAsia"/>
          <w:b w:val="0"/>
          <w:bCs/>
          <w:szCs w:val="21"/>
          <w:bdr w:val="none" w:sz="0" w:space="0" w:color="auto" w:frame="1"/>
          <w:shd w:val="clear" w:color="auto" w:fill="FFFFFF"/>
        </w:rPr>
      </w:pPr>
      <w:r w:rsidRPr="00E75FEF">
        <w:rPr>
          <w:rStyle w:val="Strong"/>
          <w:rFonts w:hint="eastAsia"/>
          <w:b w:val="0"/>
          <w:bCs/>
          <w:szCs w:val="21"/>
          <w:bdr w:val="none" w:sz="0" w:space="0" w:color="auto" w:frame="1"/>
          <w:shd w:val="clear" w:color="auto" w:fill="FFFFFF"/>
        </w:rPr>
        <w:t>PreparedStatement</w:t>
      </w:r>
    </w:p>
    <w:p w:rsidR="00E75FEF" w:rsidRDefault="00BB6446" w:rsidP="00BB6446">
      <w:pPr>
        <w:ind w:firstLine="360"/>
        <w:rPr>
          <w:rFonts w:hint="eastAsia"/>
        </w:rPr>
      </w:pPr>
      <w:r>
        <w:t>PreparedStatement是Statement的子接口, 它可以预编译SQL语句,编译后的SQL模板被存储在PreparedStatement对象中,每次使用时首先为SQL模板设值,然后执行该语句(因此使用PreparedStatement效率更高).</w:t>
      </w:r>
      <w:r>
        <w:rPr>
          <w:rFonts w:hint="eastAsia"/>
        </w:rPr>
        <w:t>创建</w:t>
      </w:r>
      <w:r>
        <w:t>PreparedStatement需要使用Connection的prepareStatement(String sql)方法,该方法需要传入SQL模板,可以包含占位符参数:</w:t>
      </w:r>
    </w:p>
    <w:p w:rsidR="00BB6446" w:rsidRDefault="00BB6446" w:rsidP="00BB6446">
      <w:pPr>
        <w:rPr>
          <w:rFonts w:hint="eastAsia"/>
        </w:rPr>
      </w:pPr>
      <w:r w:rsidRPr="00BB6446">
        <w:t>PreparedStatement statement = connection.prepareStatement("INSERT INTO t_ddl(username, password) VALUES (?, ?)")</w:t>
      </w:r>
    </w:p>
    <w:p w:rsidR="00BB6446" w:rsidRDefault="00BB6446" w:rsidP="00BB6446">
      <w:pPr>
        <w:ind w:firstLine="360"/>
      </w:pPr>
      <w:r>
        <w:t>PreparedStatement也提供了excute等方法来执行SQL语句, 只是这些方法无须传入参数, 因为SQL语句已经存储在PreparedStatement对象中.</w:t>
      </w:r>
    </w:p>
    <w:p w:rsidR="00BB6446" w:rsidRDefault="00BB6446" w:rsidP="00BB6446"/>
    <w:p w:rsidR="00BB6446" w:rsidRDefault="00BB6446" w:rsidP="00BB6446">
      <w:pPr>
        <w:rPr>
          <w:rFonts w:hint="eastAsia"/>
        </w:rPr>
      </w:pPr>
      <w:r>
        <w:rPr>
          <w:rFonts w:hint="eastAsia"/>
        </w:rPr>
        <w:lastRenderedPageBreak/>
        <w:t>由于执行</w:t>
      </w:r>
      <w:r>
        <w:t>SQL前需要为SQL模板传入参数值,PreparedStatement提供了一系列的setXxx(int parameterIndex, X x)方法;另外,如果不清楚SQL模板各参数的类型,可以使用setObject(int parameterIndex, Object x)方法传入参数, 由PreparedStatement来负责类型转换.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B6446" w:rsidTr="00BB6446">
        <w:tc>
          <w:tcPr>
            <w:tcW w:w="8388" w:type="dxa"/>
          </w:tcPr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@Test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public</w:t>
            </w:r>
            <w:r w:rsidRPr="00BB64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void</w:t>
            </w:r>
            <w:r w:rsidRPr="00BB64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comparisonPrepared() throws</w:t>
            </w:r>
            <w:r w:rsidRPr="00BB64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SQLException {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Connection connection = null;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try</w:t>
            </w:r>
            <w:r w:rsidRPr="00BB64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{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connection = SQLUtil.getConnection("common.properties");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long</w:t>
            </w:r>
            <w:r w:rsidRPr="00BB64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start = System.currentTimeMillis();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try</w:t>
            </w:r>
            <w:r w:rsidRPr="00BB64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(Statement statement = connection.createStatement()) {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for</w:t>
            </w:r>
            <w:r w:rsidRPr="00BB64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(int</w:t>
            </w:r>
            <w:r w:rsidRPr="00BB64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i = 0; i &lt; 1000; ++i) {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statement.executeUpdate("INSERT INTO t_ddl(username, password) VALUES ('name"</w:t>
            </w:r>
            <w:r w:rsidRPr="00BB64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+ i + "','password"</w:t>
            </w:r>
            <w:r w:rsidRPr="00BB64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+ i + "')");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long</w:t>
            </w:r>
            <w:r w:rsidRPr="00BB64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mid = System.currentTimeMillis();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try</w:t>
            </w:r>
            <w:r w:rsidRPr="00BB64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(PreparedStatement statement = connection.prepareStatement("INSERT INTO t_ddl(username, password) VALUES (?, ?)")) {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for</w:t>
            </w:r>
            <w:r w:rsidRPr="00BB64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(int</w:t>
            </w:r>
            <w:r w:rsidRPr="00BB64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i = 0; i &lt; 1000; ++i) {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statement.setString(1, "name"</w:t>
            </w:r>
            <w:r w:rsidRPr="00BB64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+ i);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statement.setObject(2, "password"</w:t>
            </w:r>
            <w:r w:rsidRPr="00BB64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+ i);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statement.execute();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long</w:t>
            </w:r>
            <w:r w:rsidRPr="00BB64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end = System.currentTimeMillis();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System.out.printf("Statement: %d%n", mid - start);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System.out.printf("Prepared: %d%n", end - mid);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} finally</w:t>
            </w:r>
            <w:r w:rsidRPr="00BB64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{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try</w:t>
            </w:r>
            <w:r w:rsidRPr="00BB64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{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assert</w:t>
            </w:r>
            <w:r w:rsidRPr="00BB64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connection != null;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connection.close();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} catch</w:t>
            </w:r>
            <w:r w:rsidRPr="00BB64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(SQLException e) {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}</w:t>
            </w:r>
          </w:p>
          <w:p w:rsidR="00BB6446" w:rsidRDefault="00BB6446" w:rsidP="00BB644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注意</w:t>
            </w:r>
            <w:r>
              <w:t>: SQL语句的占位符参数只能代替普通值, 不能代替表名/列名等数据库对象, 更不能代替INSERT/SELECT等关键字.</w:t>
            </w:r>
            <w:r>
              <w:rPr>
                <w:rFonts w:hint="eastAsia"/>
              </w:rPr>
              <w:t>使用</w:t>
            </w:r>
            <w:r>
              <w:t>PreparedStatement还有另外一个优点:使用PreparedStatement无须拼接SQL字符串,因此可以防止SQL注入(关于SQL注入的问题可参考SQL Injection, 现代的ORM框架都解决了该问题).</w:t>
            </w:r>
          </w:p>
          <w:p w:rsidR="00BB6446" w:rsidRDefault="00BB6446" w:rsidP="00BB6446">
            <w:pPr>
              <w:ind w:left="0"/>
            </w:pPr>
            <w:r>
              <w:rPr>
                <w:rFonts w:hint="eastAsia"/>
              </w:rPr>
              <w:t>注</w:t>
            </w:r>
            <w:r>
              <w:t>:</w:t>
            </w:r>
          </w:p>
          <w:p w:rsidR="00BB6446" w:rsidRDefault="00BB6446" w:rsidP="00BB6446">
            <w:pPr>
              <w:ind w:left="0"/>
            </w:pPr>
            <w:r>
              <w:t>1. 默认使用PreparedStatement是没有开启预编译功能的,需要在URL中给出useServerPrepStmts=true参数来开启此功能;</w:t>
            </w:r>
          </w:p>
          <w:p w:rsidR="00BB6446" w:rsidRDefault="00BB6446" w:rsidP="00BB6446">
            <w:pPr>
              <w:ind w:left="0"/>
            </w:pPr>
            <w:r>
              <w:t>2. 当使用不同的PreparedStatement对象来执行相同SQL语句时,还是会出现编译两次的现象,这是因为驱动没有缓存编译后的函数key,导致二次编译.如果希望缓存编</w:t>
            </w:r>
            <w:r>
              <w:lastRenderedPageBreak/>
              <w:t>译后的函数key,那么就要设置cachePrepStmts=true参数.</w:t>
            </w:r>
          </w:p>
          <w:p w:rsidR="00BB6446" w:rsidRDefault="00BB6446" w:rsidP="00BB6446">
            <w:pPr>
              <w:ind w:left="0"/>
            </w:pPr>
            <w:r>
              <w:t>3. 另外, 还可以设置预编译缓存的大小:cachePrepStmts=true&amp;prepStmtCacheSize=50&amp;prepStmtCacheSqlLimit=300`</w:t>
            </w:r>
          </w:p>
          <w:p w:rsidR="00BB6446" w:rsidRDefault="00BB6446" w:rsidP="00BB6446">
            <w:pPr>
              <w:ind w:left="0"/>
              <w:rPr>
                <w:rFonts w:hint="eastAsia"/>
              </w:rPr>
            </w:pPr>
            <w:r>
              <w:t>jdbc:mysql://host:port/database?useServerPrepStmts=true&amp;cachePrepStmts=true&amp;prepStmtCacheSize=50&amp;prepStmtCacheSqlLimit=300</w:t>
            </w:r>
          </w:p>
        </w:tc>
      </w:tr>
    </w:tbl>
    <w:p w:rsidR="00BB6446" w:rsidRDefault="00BB6446" w:rsidP="00BB6446">
      <w:pPr>
        <w:rPr>
          <w:rFonts w:hint="eastAsia"/>
        </w:rPr>
      </w:pPr>
    </w:p>
    <w:p w:rsidR="00E75FEF" w:rsidRDefault="00E75FEF" w:rsidP="00E75FEF">
      <w:pPr>
        <w:pStyle w:val="Heading2"/>
        <w:rPr>
          <w:rFonts w:hint="eastAsia"/>
        </w:rPr>
      </w:pPr>
      <w:r w:rsidRPr="00E75FEF">
        <w:t>CallableStatement</w:t>
      </w:r>
    </w:p>
    <w:p w:rsidR="00E75FEF" w:rsidRDefault="00BB6446" w:rsidP="00BB6446">
      <w:pPr>
        <w:ind w:firstLine="360"/>
        <w:rPr>
          <w:rFonts w:hint="eastAsia"/>
        </w:rPr>
      </w:pPr>
      <w:r w:rsidRPr="00BB6446">
        <w:rPr>
          <w:rFonts w:hint="eastAsia"/>
        </w:rPr>
        <w:t>调用存储过程需要使用</w:t>
      </w:r>
      <w:r w:rsidRPr="00BB6446">
        <w:t>CallableStatement,可以通过Connection的prepareCall()方法来创建,创建时需要传入调用存储过程的SQL语句,形式为:</w:t>
      </w:r>
    </w:p>
    <w:p w:rsidR="00BB6446" w:rsidRDefault="00BB6446" w:rsidP="00E75FEF">
      <w:pPr>
        <w:rPr>
          <w:rFonts w:hint="eastAsia"/>
        </w:rPr>
      </w:pPr>
      <w:r w:rsidRPr="00BB6446">
        <w:t>{CALL procedure_name(?, ?, ?)}</w:t>
      </w:r>
    </w:p>
    <w:p w:rsidR="00BB6446" w:rsidRDefault="00BB6446" w:rsidP="00E75FEF">
      <w:pPr>
        <w:rPr>
          <w:rFonts w:hint="eastAsia"/>
        </w:rPr>
      </w:pPr>
      <w:r w:rsidRPr="00BB6446">
        <w:rPr>
          <w:rFonts w:hint="eastAsia"/>
        </w:rPr>
        <w:t>存储过程的参数既有入参</w:t>
      </w:r>
      <w:r w:rsidRPr="00BB6446">
        <w:t xml:space="preserve">,也有回参; 入参可通过setXxx(int parameterIndex/String parameterName, X x)方法传入;回参可以通过调用registerOutParameter(int parameterIndex, int sqlType)来注册, 经过上面步骤, 就可以调用execute()方法来调用该存储过程, 执行结束, </w:t>
      </w:r>
      <w:r>
        <w:t>则通</w:t>
      </w:r>
      <w:r>
        <w:rPr>
          <w:rFonts w:hint="eastAsia"/>
        </w:rPr>
        <w:t>过</w:t>
      </w:r>
      <w:r w:rsidRPr="00BB6446">
        <w:t>getXxx(int parameterIndex/String parameterName)方法来获取指定回参的值: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B6446" w:rsidTr="00BB6446">
        <w:tc>
          <w:tcPr>
            <w:tcW w:w="8388" w:type="dxa"/>
          </w:tcPr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@Test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public</w:t>
            </w:r>
            <w:r w:rsidRPr="00BB64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void</w:t>
            </w:r>
            <w:r w:rsidRPr="00BB64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callableClient() throws</w:t>
            </w:r>
            <w:r w:rsidRPr="00BB64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SQLException {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try</w:t>
            </w:r>
            <w:r w:rsidRPr="00BB64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Connection connection = SQLUtil.getConnection("common.properties");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CallableStatement statement = connection.prepareCall("{CALL add_pro(?, ?, ?)}")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) {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// statement.setInt("a", 1);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statement.setInt(1, 11);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// statement.setInt("b", 2);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statement.setInt(2, 22);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// </w:t>
            </w:r>
            <w:r w:rsidRPr="00BB6446">
              <w:rPr>
                <w:rFonts w:ascii="宋体" w:eastAsia="宋体" w:hAnsi="宋体" w:cs="宋体" w:hint="eastAsia"/>
                <w:color w:val="000000"/>
                <w:sz w:val="20"/>
              </w:rPr>
              <w:t>注册</w:t>
            </w: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CallableStatement</w:t>
            </w:r>
            <w:r w:rsidRPr="00BB6446">
              <w:rPr>
                <w:rFonts w:ascii="宋体" w:eastAsia="宋体" w:hAnsi="宋体" w:cs="宋体" w:hint="eastAsia"/>
                <w:color w:val="000000"/>
                <w:sz w:val="20"/>
              </w:rPr>
              <w:t>回</w:t>
            </w:r>
            <w:r w:rsidRPr="00BB6446">
              <w:rPr>
                <w:rFonts w:ascii="宋体" w:eastAsia="宋体" w:hAnsi="宋体" w:cs="宋体"/>
                <w:color w:val="000000"/>
                <w:sz w:val="20"/>
              </w:rPr>
              <w:t>参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statement.registerOutParameter(3, Types.INTEGER);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// </w:t>
            </w:r>
            <w:r w:rsidRPr="00BB6446">
              <w:rPr>
                <w:rFonts w:ascii="宋体" w:eastAsia="宋体" w:hAnsi="宋体" w:cs="宋体" w:hint="eastAsia"/>
                <w:color w:val="000000"/>
                <w:sz w:val="20"/>
              </w:rPr>
              <w:t>执行存储过</w:t>
            </w:r>
            <w:r w:rsidRPr="00BB6446">
              <w:rPr>
                <w:rFonts w:ascii="宋体" w:eastAsia="宋体" w:hAnsi="宋体" w:cs="宋体"/>
                <w:color w:val="000000"/>
                <w:sz w:val="20"/>
              </w:rPr>
              <w:t>程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statement.execute();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// statement.getInt(3);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System.out.printf("</w:t>
            </w:r>
            <w:r w:rsidRPr="00BB6446">
              <w:rPr>
                <w:rFonts w:ascii="宋体" w:eastAsia="宋体" w:hAnsi="宋体" w:cs="宋体" w:hint="eastAsia"/>
                <w:color w:val="000000"/>
                <w:sz w:val="20"/>
              </w:rPr>
              <w:t>存储过程执行结果为</w:t>
            </w: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: %d%n", statement.getInt("sum"));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BB6446" w:rsidRPr="00BB6446" w:rsidRDefault="00BB6446" w:rsidP="00BB64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BB6446">
              <w:rPr>
                <w:rFonts w:ascii="Courier New" w:eastAsia="Times New Roman" w:hAnsi="Courier New" w:cs="Courier New"/>
                <w:color w:val="000000"/>
                <w:sz w:val="20"/>
              </w:rPr>
              <w:t>}</w:t>
            </w:r>
          </w:p>
          <w:p w:rsidR="00BB6446" w:rsidRDefault="00BB6446" w:rsidP="00E75FEF">
            <w:pPr>
              <w:ind w:left="0"/>
              <w:rPr>
                <w:rFonts w:hint="eastAsia"/>
              </w:rPr>
            </w:pPr>
          </w:p>
        </w:tc>
      </w:tr>
    </w:tbl>
    <w:p w:rsidR="00BB6446" w:rsidRDefault="00BB6446" w:rsidP="00E75FEF">
      <w:pPr>
        <w:rPr>
          <w:rFonts w:hint="eastAsia"/>
        </w:rPr>
      </w:pPr>
    </w:p>
    <w:p w:rsidR="00E75FEF" w:rsidRDefault="00E75FEF" w:rsidP="00E75FEF">
      <w:pPr>
        <w:rPr>
          <w:rFonts w:hint="eastAsia"/>
        </w:rPr>
      </w:pPr>
    </w:p>
    <w:p w:rsidR="00E75FEF" w:rsidRDefault="00E75FEF" w:rsidP="00E75FEF">
      <w:pPr>
        <w:pStyle w:val="Heading1"/>
        <w:rPr>
          <w:rFonts w:hint="eastAsia"/>
        </w:rPr>
      </w:pPr>
      <w:r w:rsidRPr="00E75FEF">
        <w:rPr>
          <w:rFonts w:hint="eastAsia"/>
        </w:rPr>
        <w:lastRenderedPageBreak/>
        <w:t>操作结果集</w:t>
      </w:r>
    </w:p>
    <w:p w:rsidR="00E75FEF" w:rsidRDefault="00E75FEF" w:rsidP="00E75FEF">
      <w:pPr>
        <w:rPr>
          <w:rFonts w:hint="eastAsia"/>
        </w:rPr>
      </w:pPr>
      <w:r w:rsidRPr="00E75FEF">
        <w:t>JDBC使用ResultSet封装查询结果,然后通过ResultSet的记录指针来读取/更新记录.并提供了ResultSetMetaDate来获得ResultSet对象的元数据信息.</w:t>
      </w:r>
    </w:p>
    <w:p w:rsidR="00E75FEF" w:rsidRDefault="00C34866" w:rsidP="00C34866">
      <w:pPr>
        <w:pStyle w:val="Heading2"/>
        <w:numPr>
          <w:ilvl w:val="0"/>
          <w:numId w:val="26"/>
        </w:numPr>
        <w:rPr>
          <w:rFonts w:hint="eastAsia"/>
        </w:rPr>
      </w:pPr>
      <w:r w:rsidRPr="00C34866">
        <w:t>ResultSet</w:t>
      </w:r>
    </w:p>
    <w:p w:rsidR="00E75FEF" w:rsidRDefault="00C34866" w:rsidP="00E75FEF">
      <w:pPr>
        <w:rPr>
          <w:rFonts w:hint="eastAsia"/>
        </w:rPr>
      </w:pPr>
      <w:r w:rsidRPr="00C34866">
        <w:t>java.sql.ResultSet是结果集对象,可以通过列索引/列名来读/写数据, 它提供了如下常用方法来移动记录指针</w:t>
      </w:r>
      <w:r>
        <w:rPr>
          <w:rFonts w:hint="eastAsia"/>
        </w:rPr>
        <w:t>:</w:t>
      </w:r>
    </w:p>
    <w:tbl>
      <w:tblPr>
        <w:tblW w:w="8700" w:type="dxa"/>
        <w:tblInd w:w="435" w:type="dxa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shd w:val="clear" w:color="auto" w:fill="FFFFFF"/>
        <w:tblCellMar>
          <w:left w:w="75" w:type="dxa"/>
          <w:right w:w="75" w:type="dxa"/>
        </w:tblCellMar>
        <w:tblLook w:val="04A0"/>
      </w:tblPr>
      <w:tblGrid>
        <w:gridCol w:w="3060"/>
        <w:gridCol w:w="5640"/>
      </w:tblGrid>
      <w:tr w:rsidR="00C34866" w:rsidRPr="00C34866" w:rsidTr="00C34866">
        <w:trPr>
          <w:tblHeader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4866" w:rsidRPr="00C34866" w:rsidRDefault="00C34866" w:rsidP="00C34866">
            <w:pPr>
              <w:spacing w:after="0" w:line="315" w:lineRule="atLeast"/>
              <w:ind w:left="0"/>
              <w:jc w:val="center"/>
              <w:rPr>
                <w:rFonts w:cs="Times New Roman"/>
                <w:b/>
                <w:bCs/>
                <w:color w:val="666666"/>
                <w:sz w:val="21"/>
                <w:szCs w:val="21"/>
              </w:rPr>
            </w:pPr>
            <w:r w:rsidRPr="00C34866">
              <w:rPr>
                <w:rFonts w:cs="Times New Roman" w:hint="eastAsia"/>
                <w:b/>
                <w:bCs/>
                <w:color w:val="666666"/>
                <w:sz w:val="21"/>
                <w:szCs w:val="21"/>
              </w:rPr>
              <w:t>方法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4866" w:rsidRPr="00C34866" w:rsidRDefault="00C34866" w:rsidP="00C34866">
            <w:pPr>
              <w:spacing w:after="0" w:line="315" w:lineRule="atLeast"/>
              <w:ind w:left="0"/>
              <w:jc w:val="center"/>
              <w:rPr>
                <w:rFonts w:cs="Times New Roman"/>
                <w:b/>
                <w:bCs/>
                <w:color w:val="666666"/>
                <w:sz w:val="21"/>
                <w:szCs w:val="21"/>
              </w:rPr>
            </w:pPr>
            <w:r w:rsidRPr="00C34866">
              <w:rPr>
                <w:rFonts w:cs="Times New Roman" w:hint="eastAsia"/>
                <w:b/>
                <w:bCs/>
                <w:color w:val="666666"/>
                <w:sz w:val="21"/>
                <w:szCs w:val="21"/>
              </w:rPr>
              <w:t>描述</w:t>
            </w:r>
          </w:p>
        </w:tc>
      </w:tr>
      <w:tr w:rsidR="00C34866" w:rsidRPr="00C34866" w:rsidTr="00C34866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4866" w:rsidRPr="00C34866" w:rsidRDefault="00C34866" w:rsidP="00C3486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C34866">
              <w:rPr>
                <w:rFonts w:ascii="Consolas" w:eastAsia="Times New Roman" w:hAnsi="Consolas" w:cs="Consolas"/>
                <w:color w:val="000000"/>
                <w:sz w:val="21"/>
              </w:rPr>
              <w:t>boolean next()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4866" w:rsidRPr="00C34866" w:rsidRDefault="00C34866" w:rsidP="00C3486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C34866">
              <w:rPr>
                <w:rFonts w:cs="Times New Roman" w:hint="eastAsia"/>
                <w:color w:val="000000"/>
                <w:sz w:val="21"/>
                <w:szCs w:val="21"/>
              </w:rPr>
              <w:t>Moves the cursor froward one row from its current position.</w:t>
            </w:r>
          </w:p>
        </w:tc>
      </w:tr>
      <w:tr w:rsidR="00C34866" w:rsidRPr="00C34866" w:rsidTr="00C34866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4866" w:rsidRPr="00C34866" w:rsidRDefault="00C34866" w:rsidP="00C3486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C34866">
              <w:rPr>
                <w:rFonts w:ascii="Consolas" w:eastAsia="Times New Roman" w:hAnsi="Consolas" w:cs="Consolas"/>
                <w:color w:val="000000"/>
                <w:sz w:val="21"/>
              </w:rPr>
              <w:t>boolean previous()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4866" w:rsidRPr="00C34866" w:rsidRDefault="00C34866" w:rsidP="00C3486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C34866">
              <w:rPr>
                <w:rFonts w:cs="Times New Roman" w:hint="eastAsia"/>
                <w:color w:val="000000"/>
                <w:sz w:val="21"/>
                <w:szCs w:val="21"/>
              </w:rPr>
              <w:t>Moves the cursor to the previous row in this ResultSet object.</w:t>
            </w:r>
          </w:p>
        </w:tc>
      </w:tr>
      <w:tr w:rsidR="00C34866" w:rsidRPr="00C34866" w:rsidTr="00C34866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4866" w:rsidRPr="00C34866" w:rsidRDefault="00C34866" w:rsidP="00C3486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C34866">
              <w:rPr>
                <w:rFonts w:ascii="Consolas" w:eastAsia="Times New Roman" w:hAnsi="Consolas" w:cs="Consolas"/>
                <w:color w:val="000000"/>
                <w:sz w:val="21"/>
              </w:rPr>
              <w:t>boolean first()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4866" w:rsidRPr="00C34866" w:rsidRDefault="00C34866" w:rsidP="00C3486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C34866">
              <w:rPr>
                <w:rFonts w:cs="Times New Roman" w:hint="eastAsia"/>
                <w:color w:val="000000"/>
                <w:sz w:val="21"/>
                <w:szCs w:val="21"/>
              </w:rPr>
              <w:t>Moves the cursor to the first row in this ResultSet object.</w:t>
            </w:r>
          </w:p>
        </w:tc>
      </w:tr>
      <w:tr w:rsidR="00C34866" w:rsidRPr="00C34866" w:rsidTr="00C34866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4866" w:rsidRPr="00C34866" w:rsidRDefault="00C34866" w:rsidP="00C3486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C34866">
              <w:rPr>
                <w:rFonts w:ascii="Consolas" w:eastAsia="Times New Roman" w:hAnsi="Consolas" w:cs="Consolas"/>
                <w:color w:val="000000"/>
                <w:sz w:val="21"/>
              </w:rPr>
              <w:t>boolean last()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4866" w:rsidRPr="00C34866" w:rsidRDefault="00C34866" w:rsidP="00C3486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C34866">
              <w:rPr>
                <w:rFonts w:cs="Times New Roman" w:hint="eastAsia"/>
                <w:color w:val="000000"/>
                <w:sz w:val="21"/>
                <w:szCs w:val="21"/>
              </w:rPr>
              <w:t>Moves the cursor to the last row in this ResultSet object.</w:t>
            </w:r>
          </w:p>
        </w:tc>
      </w:tr>
      <w:tr w:rsidR="00C34866" w:rsidRPr="00C34866" w:rsidTr="00C34866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4866" w:rsidRPr="00C34866" w:rsidRDefault="00C34866" w:rsidP="00C3486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C34866">
              <w:rPr>
                <w:rFonts w:ascii="Consolas" w:eastAsia="Times New Roman" w:hAnsi="Consolas" w:cs="Consolas"/>
                <w:color w:val="000000"/>
                <w:sz w:val="21"/>
              </w:rPr>
              <w:t>void beforeFirst()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4866" w:rsidRPr="00C34866" w:rsidRDefault="00C34866" w:rsidP="00C3486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C34866">
              <w:rPr>
                <w:rFonts w:cs="Times New Roman" w:hint="eastAsia"/>
                <w:color w:val="000000"/>
                <w:sz w:val="21"/>
                <w:szCs w:val="21"/>
              </w:rPr>
              <w:t>Moves the cursor to the front of this ResultSet object, just before the first row.</w:t>
            </w:r>
          </w:p>
        </w:tc>
      </w:tr>
      <w:tr w:rsidR="00C34866" w:rsidRPr="00C34866" w:rsidTr="00C34866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4866" w:rsidRPr="00C34866" w:rsidRDefault="00C34866" w:rsidP="00C3486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C34866">
              <w:rPr>
                <w:rFonts w:ascii="Consolas" w:eastAsia="Times New Roman" w:hAnsi="Consolas" w:cs="Consolas"/>
                <w:color w:val="000000"/>
                <w:sz w:val="21"/>
              </w:rPr>
              <w:t>void afterLast()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4866" w:rsidRPr="00C34866" w:rsidRDefault="00C34866" w:rsidP="00C3486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C34866">
              <w:rPr>
                <w:rFonts w:cs="Times New Roman" w:hint="eastAsia"/>
                <w:color w:val="000000"/>
                <w:sz w:val="21"/>
                <w:szCs w:val="21"/>
              </w:rPr>
              <w:t>Moves the cursor to the end of this ResultSet object, just after the last row.</w:t>
            </w:r>
          </w:p>
        </w:tc>
      </w:tr>
      <w:tr w:rsidR="00C34866" w:rsidRPr="00C34866" w:rsidTr="00C34866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4866" w:rsidRPr="00C34866" w:rsidRDefault="00C34866" w:rsidP="00C3486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C34866">
              <w:rPr>
                <w:rFonts w:ascii="Consolas" w:eastAsia="Times New Roman" w:hAnsi="Consolas" w:cs="Consolas"/>
                <w:color w:val="000000"/>
                <w:sz w:val="21"/>
              </w:rPr>
              <w:t>boolean absolute(int row)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4866" w:rsidRPr="00C34866" w:rsidRDefault="00C34866" w:rsidP="00C3486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C34866">
              <w:rPr>
                <w:rFonts w:cs="Times New Roman" w:hint="eastAsia"/>
                <w:color w:val="000000"/>
                <w:sz w:val="21"/>
                <w:szCs w:val="21"/>
              </w:rPr>
              <w:t>Moves the cursor to the given row number in this ResultSet object.</w:t>
            </w:r>
          </w:p>
        </w:tc>
      </w:tr>
      <w:tr w:rsidR="00C34866" w:rsidRPr="00C34866" w:rsidTr="00C34866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4866" w:rsidRPr="00C34866" w:rsidRDefault="00C34866" w:rsidP="00C3486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C34866">
              <w:rPr>
                <w:rFonts w:ascii="Consolas" w:eastAsia="Times New Roman" w:hAnsi="Consolas" w:cs="Consolas"/>
                <w:color w:val="000000"/>
                <w:sz w:val="21"/>
              </w:rPr>
              <w:t>boolean relative(int rows)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4866" w:rsidRPr="00C34866" w:rsidRDefault="00C34866" w:rsidP="00C34866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C34866">
              <w:rPr>
                <w:rFonts w:cs="Times New Roman" w:hint="eastAsia"/>
                <w:color w:val="000000"/>
                <w:sz w:val="21"/>
                <w:szCs w:val="21"/>
              </w:rPr>
              <w:t>Moves the cursor a relative number of rows, either positive or negative.</w:t>
            </w:r>
          </w:p>
        </w:tc>
      </w:tr>
    </w:tbl>
    <w:p w:rsidR="00C34866" w:rsidRDefault="00C34866" w:rsidP="00E75FEF">
      <w:pPr>
        <w:rPr>
          <w:rFonts w:hint="eastAsia"/>
        </w:rPr>
      </w:pPr>
    </w:p>
    <w:p w:rsidR="00C34866" w:rsidRDefault="00C34866" w:rsidP="00E75FEF">
      <w:pPr>
        <w:rPr>
          <w:rFonts w:hint="eastAsia"/>
        </w:rPr>
      </w:pPr>
    </w:p>
    <w:p w:rsidR="00C34866" w:rsidRDefault="00C34866" w:rsidP="00E75FEF">
      <w:pPr>
        <w:rPr>
          <w:rFonts w:hint="eastAsia"/>
        </w:rPr>
      </w:pPr>
    </w:p>
    <w:p w:rsidR="00C34866" w:rsidRDefault="00C34866" w:rsidP="00C34866">
      <w:pPr>
        <w:pStyle w:val="Heading2"/>
        <w:rPr>
          <w:rFonts w:hint="eastAsia"/>
        </w:rPr>
      </w:pPr>
      <w:r w:rsidRPr="00C34866">
        <w:lastRenderedPageBreak/>
        <w:t>ResultSetMetaData</w:t>
      </w:r>
    </w:p>
    <w:p w:rsidR="00C34866" w:rsidRDefault="0005124A" w:rsidP="00C34866">
      <w:pPr>
        <w:rPr>
          <w:rFonts w:hint="eastAsia"/>
        </w:rPr>
      </w:pPr>
      <w:r w:rsidRPr="0005124A">
        <w:t>ResultSet提供了getMetaData()方法来获取ResultSetMetaData以分析关于ResultSet的描述信息(前面我们已经使用ResultSetMetaData来获取结果集的列数以及列名):</w:t>
      </w:r>
    </w:p>
    <w:tbl>
      <w:tblPr>
        <w:tblW w:w="8700" w:type="dxa"/>
        <w:tblInd w:w="435" w:type="dxa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shd w:val="clear" w:color="auto" w:fill="FFFFFF"/>
        <w:tblCellMar>
          <w:left w:w="75" w:type="dxa"/>
          <w:right w:w="75" w:type="dxa"/>
        </w:tblCellMar>
        <w:tblLook w:val="04A0"/>
      </w:tblPr>
      <w:tblGrid>
        <w:gridCol w:w="3600"/>
        <w:gridCol w:w="5100"/>
      </w:tblGrid>
      <w:tr w:rsidR="0005124A" w:rsidRPr="0005124A" w:rsidTr="0005124A">
        <w:trPr>
          <w:tblHeader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124A" w:rsidRPr="0005124A" w:rsidRDefault="0005124A" w:rsidP="0005124A">
            <w:pPr>
              <w:spacing w:after="0" w:line="315" w:lineRule="atLeast"/>
              <w:ind w:left="0"/>
              <w:jc w:val="center"/>
              <w:rPr>
                <w:rFonts w:cs="Times New Roman"/>
                <w:b/>
                <w:bCs/>
                <w:color w:val="666666"/>
                <w:sz w:val="21"/>
                <w:szCs w:val="21"/>
              </w:rPr>
            </w:pPr>
            <w:r w:rsidRPr="0005124A">
              <w:rPr>
                <w:rFonts w:cs="Times New Roman" w:hint="eastAsia"/>
                <w:b/>
                <w:bCs/>
                <w:color w:val="666666"/>
                <w:sz w:val="21"/>
              </w:rPr>
              <w:t>ResultSetMetaData</w:t>
            </w:r>
            <w:r w:rsidRPr="0005124A">
              <w:rPr>
                <w:rFonts w:cs="Times New Roman" w:hint="eastAsia"/>
                <w:b/>
                <w:bCs/>
                <w:color w:val="666666"/>
                <w:sz w:val="21"/>
                <w:szCs w:val="21"/>
              </w:rPr>
              <w:t>方法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124A" w:rsidRPr="0005124A" w:rsidRDefault="0005124A" w:rsidP="0005124A">
            <w:pPr>
              <w:spacing w:after="0" w:line="315" w:lineRule="atLeast"/>
              <w:ind w:left="0"/>
              <w:jc w:val="center"/>
              <w:rPr>
                <w:rFonts w:cs="Times New Roman"/>
                <w:b/>
                <w:bCs/>
                <w:color w:val="666666"/>
                <w:sz w:val="21"/>
                <w:szCs w:val="21"/>
              </w:rPr>
            </w:pPr>
            <w:r w:rsidRPr="0005124A">
              <w:rPr>
                <w:rFonts w:cs="Times New Roman" w:hint="eastAsia"/>
                <w:b/>
                <w:bCs/>
                <w:color w:val="666666"/>
                <w:sz w:val="21"/>
                <w:szCs w:val="21"/>
              </w:rPr>
              <w:t>描述</w:t>
            </w:r>
          </w:p>
        </w:tc>
      </w:tr>
      <w:tr w:rsidR="0005124A" w:rsidRPr="0005124A" w:rsidTr="0005124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124A" w:rsidRPr="0005124A" w:rsidRDefault="0005124A" w:rsidP="0005124A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5124A">
              <w:rPr>
                <w:rFonts w:ascii="Consolas" w:eastAsia="Times New Roman" w:hAnsi="Consolas" w:cs="Consolas"/>
                <w:color w:val="000000"/>
                <w:sz w:val="21"/>
              </w:rPr>
              <w:t>int getColumnCount()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124A" w:rsidRPr="0005124A" w:rsidRDefault="0005124A" w:rsidP="0005124A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5124A">
              <w:rPr>
                <w:rFonts w:cs="Times New Roman" w:hint="eastAsia"/>
                <w:color w:val="000000"/>
                <w:sz w:val="21"/>
                <w:szCs w:val="21"/>
              </w:rPr>
              <w:t>Returns the number of columns in this ResultSet object.</w:t>
            </w:r>
          </w:p>
        </w:tc>
      </w:tr>
      <w:tr w:rsidR="0005124A" w:rsidRPr="0005124A" w:rsidTr="0005124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124A" w:rsidRPr="0005124A" w:rsidRDefault="0005124A" w:rsidP="0005124A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5124A">
              <w:rPr>
                <w:rFonts w:ascii="Consolas" w:eastAsia="Times New Roman" w:hAnsi="Consolas" w:cs="Consolas"/>
                <w:color w:val="000000"/>
                <w:sz w:val="21"/>
              </w:rPr>
              <w:t>String getColumnLabel(int column)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124A" w:rsidRPr="0005124A" w:rsidRDefault="0005124A" w:rsidP="0005124A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5124A">
              <w:rPr>
                <w:rFonts w:cs="Times New Roman" w:hint="eastAsia"/>
                <w:color w:val="000000"/>
                <w:sz w:val="21"/>
                <w:szCs w:val="21"/>
              </w:rPr>
              <w:t>Gets the designated column’s suggested title for use in printouts and displays.</w:t>
            </w:r>
          </w:p>
        </w:tc>
      </w:tr>
      <w:tr w:rsidR="0005124A" w:rsidRPr="0005124A" w:rsidTr="0005124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124A" w:rsidRPr="0005124A" w:rsidRDefault="0005124A" w:rsidP="0005124A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5124A">
              <w:rPr>
                <w:rFonts w:ascii="Consolas" w:eastAsia="Times New Roman" w:hAnsi="Consolas" w:cs="Consolas"/>
                <w:color w:val="000000"/>
                <w:sz w:val="21"/>
              </w:rPr>
              <w:t>String getColumnName(int column)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124A" w:rsidRPr="0005124A" w:rsidRDefault="0005124A" w:rsidP="0005124A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5124A">
              <w:rPr>
                <w:rFonts w:cs="Times New Roman" w:hint="eastAsia"/>
                <w:color w:val="000000"/>
                <w:sz w:val="21"/>
                <w:szCs w:val="21"/>
              </w:rPr>
              <w:t>Get the designated column’s name.</w:t>
            </w:r>
          </w:p>
        </w:tc>
      </w:tr>
      <w:tr w:rsidR="0005124A" w:rsidRPr="0005124A" w:rsidTr="0005124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124A" w:rsidRPr="0005124A" w:rsidRDefault="0005124A" w:rsidP="0005124A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5124A">
              <w:rPr>
                <w:rFonts w:ascii="Consolas" w:eastAsia="Times New Roman" w:hAnsi="Consolas" w:cs="Consolas"/>
                <w:color w:val="000000"/>
                <w:sz w:val="21"/>
              </w:rPr>
              <w:t>int getColumnType(int column)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124A" w:rsidRPr="0005124A" w:rsidRDefault="0005124A" w:rsidP="0005124A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5124A">
              <w:rPr>
                <w:rFonts w:cs="Times New Roman" w:hint="eastAsia"/>
                <w:color w:val="000000"/>
                <w:sz w:val="21"/>
                <w:szCs w:val="21"/>
              </w:rPr>
              <w:t>Retrieves the designated column’s SQL type.</w:t>
            </w:r>
          </w:p>
        </w:tc>
      </w:tr>
      <w:tr w:rsidR="0005124A" w:rsidRPr="0005124A" w:rsidTr="0005124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124A" w:rsidRPr="0005124A" w:rsidRDefault="0005124A" w:rsidP="0005124A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5124A">
              <w:rPr>
                <w:rFonts w:ascii="Consolas" w:eastAsia="Times New Roman" w:hAnsi="Consolas" w:cs="Consolas"/>
                <w:color w:val="000000"/>
                <w:sz w:val="21"/>
              </w:rPr>
              <w:t>String getColumnTypeName(int column)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124A" w:rsidRPr="0005124A" w:rsidRDefault="0005124A" w:rsidP="0005124A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5124A">
              <w:rPr>
                <w:rFonts w:cs="Times New Roman" w:hint="eastAsia"/>
                <w:color w:val="000000"/>
                <w:sz w:val="21"/>
                <w:szCs w:val="21"/>
              </w:rPr>
              <w:t>Retrieves the designated column’s database-specific type name.</w:t>
            </w:r>
          </w:p>
        </w:tc>
      </w:tr>
      <w:tr w:rsidR="0005124A" w:rsidRPr="0005124A" w:rsidTr="0005124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124A" w:rsidRPr="0005124A" w:rsidRDefault="0005124A" w:rsidP="0005124A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5124A">
              <w:rPr>
                <w:rFonts w:ascii="Consolas" w:eastAsia="Times New Roman" w:hAnsi="Consolas" w:cs="Consolas"/>
                <w:color w:val="000000"/>
                <w:sz w:val="21"/>
              </w:rPr>
              <w:t>boolean isAutoIncrement(int column)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124A" w:rsidRPr="0005124A" w:rsidRDefault="0005124A" w:rsidP="0005124A">
            <w:pPr>
              <w:spacing w:after="0" w:line="315" w:lineRule="atLeast"/>
              <w:ind w:left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5124A">
              <w:rPr>
                <w:rFonts w:cs="Times New Roman" w:hint="eastAsia"/>
                <w:color w:val="000000"/>
                <w:sz w:val="21"/>
                <w:szCs w:val="21"/>
              </w:rPr>
              <w:t>Indicates whether the designated column is automatically numbered.</w:t>
            </w:r>
          </w:p>
        </w:tc>
      </w:tr>
    </w:tbl>
    <w:p w:rsidR="0005124A" w:rsidRPr="00C34866" w:rsidRDefault="0005124A" w:rsidP="00C34866">
      <w:pPr>
        <w:rPr>
          <w:rFonts w:hint="eastAsia"/>
        </w:rPr>
      </w:pPr>
    </w:p>
    <w:p w:rsidR="00C34866" w:rsidRDefault="00C34866" w:rsidP="0005124A">
      <w:pPr>
        <w:ind w:left="0"/>
        <w:rPr>
          <w:rFonts w:hint="eastAsia"/>
        </w:rPr>
      </w:pPr>
    </w:p>
    <w:p w:rsidR="00E75FEF" w:rsidRDefault="00E75FEF" w:rsidP="00E75FEF">
      <w:pPr>
        <w:pStyle w:val="Heading1"/>
        <w:rPr>
          <w:rFonts w:hint="eastAsia"/>
        </w:rPr>
      </w:pPr>
      <w:r w:rsidRPr="00E75FEF">
        <w:rPr>
          <w:rFonts w:hint="eastAsia"/>
        </w:rPr>
        <w:t>事务</w:t>
      </w:r>
    </w:p>
    <w:p w:rsidR="002B6AC1" w:rsidRDefault="002B6AC1" w:rsidP="002B6AC1">
      <w:pPr>
        <w:ind w:firstLine="360"/>
        <w:rPr>
          <w:rFonts w:hint="eastAsia"/>
        </w:rPr>
      </w:pPr>
      <w:r>
        <w:rPr>
          <w:rFonts w:hint="eastAsia"/>
        </w:rPr>
        <w:t>事务是由一步/几步数据库操作序列组成的逻辑执行单元, 这些操作要么全部执行, 要么全部不执行. MySQL事务功能需要有InnoDB存储引擎的支持, 详见MySQL存储引擎InnoDB与Myisam的主要区别.事务的</w:t>
      </w:r>
    </w:p>
    <w:p w:rsidR="002B6AC1" w:rsidRDefault="002B6AC1" w:rsidP="002B6AC1">
      <w:r>
        <w:t>ACID特性</w:t>
      </w:r>
      <w:r>
        <w:rPr>
          <w:rFonts w:hint="eastAsia"/>
        </w:rPr>
        <w:t>：</w:t>
      </w:r>
    </w:p>
    <w:p w:rsidR="002B6AC1" w:rsidRDefault="002B6AC1" w:rsidP="002B6AC1">
      <w:pPr>
        <w:pStyle w:val="ListParagraph"/>
        <w:numPr>
          <w:ilvl w:val="0"/>
          <w:numId w:val="22"/>
        </w:numPr>
      </w:pPr>
      <w:r>
        <w:rPr>
          <w:rFonts w:hint="eastAsia"/>
        </w:rPr>
        <w:t>原子性</w:t>
      </w:r>
      <w:r>
        <w:t>(A: Atomicity): 事务是不可再分的最小逻辑执行体;</w:t>
      </w:r>
    </w:p>
    <w:p w:rsidR="002B6AC1" w:rsidRDefault="002B6AC1" w:rsidP="002B6AC1">
      <w:pPr>
        <w:pStyle w:val="ListParagraph"/>
        <w:numPr>
          <w:ilvl w:val="0"/>
          <w:numId w:val="22"/>
        </w:numPr>
      </w:pPr>
      <w:r>
        <w:rPr>
          <w:rFonts w:hint="eastAsia"/>
        </w:rPr>
        <w:t>一致性</w:t>
      </w:r>
      <w:r>
        <w:t>(C: Consistency): 事务执行的结果, 必须使数据库从一个一致性状态, 变为另一个一致性状态.</w:t>
      </w:r>
    </w:p>
    <w:p w:rsidR="002B6AC1" w:rsidRDefault="002B6AC1" w:rsidP="002B6AC1">
      <w:pPr>
        <w:pStyle w:val="ListParagraph"/>
        <w:numPr>
          <w:ilvl w:val="0"/>
          <w:numId w:val="22"/>
        </w:numPr>
      </w:pPr>
      <w:r>
        <w:rPr>
          <w:rFonts w:hint="eastAsia"/>
        </w:rPr>
        <w:lastRenderedPageBreak/>
        <w:t>隔离性</w:t>
      </w:r>
      <w:r>
        <w:t>(I: Isolation): 各个事务的执行互不干扰, 任意一个事务的内部操作对其他并发事务都是隔离的(并发执行的事务之间不能看到对方的中间状态,不能互相影响)</w:t>
      </w:r>
    </w:p>
    <w:p w:rsidR="002B6AC1" w:rsidRDefault="002B6AC1" w:rsidP="002B6AC1">
      <w:pPr>
        <w:pStyle w:val="ListParagraph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持续性</w:t>
      </w:r>
      <w:r>
        <w:t>(D: Durability): 持续性也称持久性(Persistence), 指事务一旦提交, 对数据所做的任何改变都要记录到永久存储器(通常指物理数据库).</w:t>
      </w:r>
    </w:p>
    <w:p w:rsidR="002B6AC1" w:rsidRDefault="002B6AC1" w:rsidP="002B6AC1">
      <w:r>
        <w:t>Commit/Rollback</w:t>
      </w:r>
      <w:r>
        <w:rPr>
          <w:rFonts w:hint="eastAsia"/>
        </w:rPr>
        <w:t>，当事务所包含的全部操作都成功执行后提交事务</w:t>
      </w:r>
      <w:r>
        <w:t>,使操作永久生效,事务提交有两种方式:</w:t>
      </w:r>
    </w:p>
    <w:p w:rsidR="002B6AC1" w:rsidRDefault="002B6AC1" w:rsidP="00A07900">
      <w:pPr>
        <w:pStyle w:val="ListParagraph"/>
        <w:numPr>
          <w:ilvl w:val="0"/>
          <w:numId w:val="23"/>
        </w:numPr>
      </w:pPr>
      <w:r>
        <w:t>显式提交: 使用commit;</w:t>
      </w:r>
    </w:p>
    <w:p w:rsidR="002B6AC1" w:rsidRDefault="002B6AC1" w:rsidP="00A07900">
      <w:pPr>
        <w:pStyle w:val="ListParagraph"/>
        <w:numPr>
          <w:ilvl w:val="0"/>
          <w:numId w:val="23"/>
        </w:numPr>
      </w:pPr>
      <w:r>
        <w:t>自动提交: 执行DDL/DCL语句或程序正常退出;</w:t>
      </w:r>
    </w:p>
    <w:p w:rsidR="002B6AC1" w:rsidRDefault="002B6AC1" w:rsidP="002B6AC1">
      <w:r>
        <w:rPr>
          <w:rFonts w:hint="eastAsia"/>
        </w:rPr>
        <w:t>当事务所包含的任意一个操作执行失败后应该回滚事务</w:t>
      </w:r>
      <w:r>
        <w:t>, 使该事务中所做的修改全部失效, 事务回滚也有两种方式:</w:t>
      </w:r>
    </w:p>
    <w:p w:rsidR="002B6AC1" w:rsidRDefault="002B6AC1" w:rsidP="00A07900">
      <w:pPr>
        <w:pStyle w:val="ListParagraph"/>
        <w:numPr>
          <w:ilvl w:val="0"/>
          <w:numId w:val="24"/>
        </w:numPr>
      </w:pPr>
      <w:r>
        <w:t>显式回滚: 使用rollback;</w:t>
      </w:r>
    </w:p>
    <w:p w:rsidR="002B6AC1" w:rsidRDefault="002B6AC1" w:rsidP="00A07900">
      <w:pPr>
        <w:pStyle w:val="ListParagraph"/>
        <w:numPr>
          <w:ilvl w:val="0"/>
          <w:numId w:val="24"/>
        </w:numPr>
      </w:pPr>
      <w:r>
        <w:t>自动回滚: 系统错误或强行退出.</w:t>
      </w:r>
    </w:p>
    <w:p w:rsidR="00A07900" w:rsidRDefault="002B6AC1" w:rsidP="002B6AC1">
      <w:r>
        <w:rPr>
          <w:rFonts w:hint="eastAsia"/>
        </w:rPr>
        <w:t>注意</w:t>
      </w:r>
      <w:r>
        <w:t>: 同一事务中所有的操作,都必须使用同一个Connection.</w:t>
      </w:r>
      <w:r w:rsidR="00A07900">
        <w:rPr>
          <w:rFonts w:hint="eastAsia"/>
        </w:rPr>
        <w:br/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A07900" w:rsidTr="00A07900">
        <w:tc>
          <w:tcPr>
            <w:tcW w:w="8856" w:type="dxa"/>
          </w:tcPr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public</w:t>
            </w:r>
            <w:r w:rsidRPr="00A07900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void</w:t>
            </w:r>
            <w:r w:rsidRPr="00A07900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byTransaction() throws</w:t>
            </w:r>
            <w:r w:rsidRPr="00A07900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SQLException {</w:t>
            </w:r>
          </w:p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boolean</w:t>
            </w:r>
            <w:r w:rsidRPr="00A07900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autoCommitFlag = connection.getAutoCommit();</w:t>
            </w:r>
          </w:p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// </w:t>
            </w:r>
            <w:r w:rsidRPr="00A07900">
              <w:rPr>
                <w:rFonts w:ascii="宋体" w:eastAsia="宋体" w:hAnsi="宋体" w:cs="宋体" w:hint="eastAsia"/>
                <w:color w:val="000000"/>
                <w:sz w:val="20"/>
              </w:rPr>
              <w:t>关闭自动提交</w:t>
            </w: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, </w:t>
            </w:r>
            <w:r w:rsidRPr="00A07900">
              <w:rPr>
                <w:rFonts w:ascii="宋体" w:eastAsia="宋体" w:hAnsi="宋体" w:cs="宋体" w:hint="eastAsia"/>
                <w:color w:val="000000"/>
                <w:sz w:val="20"/>
              </w:rPr>
              <w:t>开启事</w:t>
            </w:r>
            <w:r w:rsidRPr="00A07900">
              <w:rPr>
                <w:rFonts w:ascii="宋体" w:eastAsia="宋体" w:hAnsi="宋体" w:cs="宋体"/>
                <w:color w:val="000000"/>
                <w:sz w:val="20"/>
              </w:rPr>
              <w:t>务</w:t>
            </w:r>
          </w:p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 connection.setAutoCommit(false);</w:t>
            </w:r>
          </w:p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try</w:t>
            </w:r>
            <w:r w:rsidRPr="00A07900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</w:p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 PreparedStatement minusSM = connection.prepareStatement("UPDATE `account` SET `money`=(`money` - ?) WHERE `name`=?");</w:t>
            </w:r>
          </w:p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 PreparedStatement addSM = connection.prepareStatement("UPDATE `account` SET `money`=(`money` + ?) WHERE `name`=?")</w:t>
            </w:r>
          </w:p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 ) {</w:t>
            </w:r>
          </w:p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// </w:t>
            </w:r>
            <w:r w:rsidRPr="00A07900">
              <w:rPr>
                <w:rFonts w:ascii="宋体" w:eastAsia="宋体" w:hAnsi="宋体" w:cs="宋体" w:hint="eastAsia"/>
                <w:color w:val="000000"/>
                <w:sz w:val="20"/>
              </w:rPr>
              <w:t>从</w:t>
            </w: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feiqing</w:t>
            </w:r>
            <w:r w:rsidRPr="00A07900">
              <w:rPr>
                <w:rFonts w:ascii="宋体" w:eastAsia="宋体" w:hAnsi="宋体" w:cs="宋体" w:hint="eastAsia"/>
                <w:color w:val="000000"/>
                <w:sz w:val="20"/>
              </w:rPr>
              <w:t>账户转</w:t>
            </w:r>
            <w:r w:rsidRPr="00A07900">
              <w:rPr>
                <w:rFonts w:ascii="宋体" w:eastAsia="宋体" w:hAnsi="宋体" w:cs="宋体"/>
                <w:color w:val="000000"/>
                <w:sz w:val="20"/>
              </w:rPr>
              <w:t>出</w:t>
            </w:r>
          </w:p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 minusSM.setBigDecimal(1, new</w:t>
            </w:r>
            <w:r w:rsidRPr="00A07900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BigDecimal(100));</w:t>
            </w:r>
          </w:p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 minusSM.setString(2, "feiqing");</w:t>
            </w:r>
          </w:p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 minusSM.execute();</w:t>
            </w:r>
          </w:p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// </w:t>
            </w:r>
            <w:r w:rsidRPr="00A07900">
              <w:rPr>
                <w:rFonts w:ascii="宋体" w:eastAsia="宋体" w:hAnsi="宋体" w:cs="宋体" w:hint="eastAsia"/>
                <w:color w:val="000000"/>
                <w:sz w:val="20"/>
              </w:rPr>
              <w:t>中途抛出异常</w:t>
            </w: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: rollback</w:t>
            </w:r>
          </w:p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 if</w:t>
            </w:r>
            <w:r w:rsidRPr="00A07900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(true) {</w:t>
            </w:r>
          </w:p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 throw</w:t>
            </w:r>
            <w:r w:rsidRPr="00A07900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new</w:t>
            </w:r>
            <w:r w:rsidRPr="00A07900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RuntimeException("no-transaction");</w:t>
            </w:r>
          </w:p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// </w:t>
            </w:r>
            <w:r w:rsidRPr="00A07900">
              <w:rPr>
                <w:rFonts w:ascii="宋体" w:eastAsia="宋体" w:hAnsi="宋体" w:cs="宋体" w:hint="eastAsia"/>
                <w:color w:val="000000"/>
                <w:sz w:val="20"/>
              </w:rPr>
              <w:t>转入</w:t>
            </w: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xiaofang</w:t>
            </w:r>
            <w:r w:rsidRPr="00A07900">
              <w:rPr>
                <w:rFonts w:ascii="宋体" w:eastAsia="宋体" w:hAnsi="宋体" w:cs="宋体" w:hint="eastAsia"/>
                <w:color w:val="000000"/>
                <w:sz w:val="20"/>
              </w:rPr>
              <w:t>账</w:t>
            </w:r>
            <w:r w:rsidRPr="00A07900">
              <w:rPr>
                <w:rFonts w:ascii="宋体" w:eastAsia="宋体" w:hAnsi="宋体" w:cs="宋体"/>
                <w:color w:val="000000"/>
                <w:sz w:val="20"/>
              </w:rPr>
              <w:t>户</w:t>
            </w:r>
          </w:p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 addSM.setBigDecimal(1, new</w:t>
            </w:r>
            <w:r w:rsidRPr="00A07900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BigDecimal(100));</w:t>
            </w:r>
          </w:p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 addSM.setString(2, "xiaofang");</w:t>
            </w:r>
          </w:p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 addSM.execute();</w:t>
            </w:r>
          </w:p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 connection.commit();</w:t>
            </w:r>
          </w:p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 } catch</w:t>
            </w:r>
            <w:r w:rsidRPr="00A07900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(Throwable e) {</w:t>
            </w:r>
          </w:p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 connection.rollback();</w:t>
            </w:r>
          </w:p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 throw</w:t>
            </w:r>
            <w:r w:rsidRPr="00A07900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new</w:t>
            </w:r>
            <w:r w:rsidRPr="00A07900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RuntimeException(e);</w:t>
            </w:r>
          </w:p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lastRenderedPageBreak/>
              <w:t> } finally</w:t>
            </w:r>
            <w:r w:rsidRPr="00A07900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{</w:t>
            </w:r>
          </w:p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 connection.setAutoCommit(autoCommitFlag);</w:t>
            </w:r>
          </w:p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A07900" w:rsidRPr="00A07900" w:rsidRDefault="00A07900" w:rsidP="00A0790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A07900">
              <w:rPr>
                <w:rFonts w:ascii="Courier New" w:eastAsia="Times New Roman" w:hAnsi="Courier New" w:cs="Courier New"/>
                <w:color w:val="000000"/>
                <w:sz w:val="20"/>
              </w:rPr>
              <w:t>}</w:t>
            </w:r>
          </w:p>
          <w:p w:rsidR="00A07900" w:rsidRDefault="00A07900" w:rsidP="002B6AC1">
            <w:pPr>
              <w:ind w:left="0"/>
              <w:rPr>
                <w:rFonts w:hint="eastAsia"/>
              </w:rPr>
            </w:pPr>
          </w:p>
        </w:tc>
      </w:tr>
    </w:tbl>
    <w:p w:rsidR="00E75FEF" w:rsidRDefault="00E75FEF" w:rsidP="002B6AC1">
      <w:pPr>
        <w:rPr>
          <w:rFonts w:hint="eastAsia"/>
        </w:rPr>
      </w:pPr>
    </w:p>
    <w:p w:rsidR="00E75FEF" w:rsidRDefault="00E75FEF" w:rsidP="00E75FEF">
      <w:pPr>
        <w:rPr>
          <w:rFonts w:hint="eastAsia"/>
        </w:rPr>
      </w:pPr>
    </w:p>
    <w:p w:rsidR="00E75FEF" w:rsidRDefault="00E75FEF" w:rsidP="00E75FEF">
      <w:pPr>
        <w:pStyle w:val="Heading1"/>
        <w:rPr>
          <w:rFonts w:hint="eastAsia"/>
        </w:rPr>
      </w:pPr>
      <w:r w:rsidRPr="00E75FEF">
        <w:rPr>
          <w:rFonts w:hint="eastAsia"/>
        </w:rPr>
        <w:t>批处理</w:t>
      </w:r>
    </w:p>
    <w:p w:rsidR="00D67346" w:rsidRDefault="00D67346" w:rsidP="00D67346">
      <w:pPr>
        <w:rPr>
          <w:rFonts w:hint="eastAsia"/>
        </w:rPr>
      </w:pPr>
      <w:r>
        <w:rPr>
          <w:rFonts w:hint="eastAsia"/>
        </w:rPr>
        <w:t>多条</w:t>
      </w:r>
      <w:r>
        <w:t>SQL语句被当做同一批操作同时执行.</w:t>
      </w:r>
      <w:r>
        <w:rPr>
          <w:rFonts w:hint="eastAsia"/>
        </w:rPr>
        <w:t>调用</w:t>
      </w:r>
      <w:r>
        <w:t>Statement对象的addBatch(String sql)方法将多条SQL语句收集起来, 然后调executeBatch()同时执行.</w:t>
      </w:r>
      <w:r>
        <w:rPr>
          <w:rFonts w:hint="eastAsia"/>
        </w:rPr>
        <w:t>为了让批量操作可以正确进行</w:t>
      </w:r>
      <w:r>
        <w:t>, 必须把批处理视为单个事务, 如果在执行过程中失败, 则让事务回滚到批处理开始前的状态.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D67346" w:rsidTr="00D67346">
        <w:tc>
          <w:tcPr>
            <w:tcW w:w="8856" w:type="dxa"/>
          </w:tcPr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public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class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SQLClient {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private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Connection connection = null;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private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Random random = new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Random();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@Before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public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void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setUp() {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connection = ConnectionManger.getConnectionHikari("common.properties");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@Test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public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void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updateBatch() throws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SQLException {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List&lt;String&gt; sqlList = Lists.newArrayListWithCapacity(10);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for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(int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i = 0; i &lt; 10; ++i) {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sqlList.add("INSERT INTO user(name, password) VALUES('student"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+ i + "','"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+ encodeByMd5(random.nextInt() + "") + "')");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int[] results = update(connection, sqlList);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for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(int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result : results) {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System.out.printf("%d ", result);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private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int[] update(Connection connection, List&lt;String&gt; sqlList) {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boolean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autoCommitFlag = false;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try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{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autoCommitFlag = connection.getAutoCommit();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// </w:t>
            </w:r>
            <w:r w:rsidRPr="00D67346">
              <w:rPr>
                <w:rFonts w:ascii="宋体" w:eastAsia="宋体" w:hAnsi="宋体" w:cs="宋体" w:hint="eastAsia"/>
                <w:color w:val="000000"/>
                <w:sz w:val="20"/>
              </w:rPr>
              <w:t>关闭自动提交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, </w:t>
            </w:r>
            <w:r w:rsidRPr="00D67346">
              <w:rPr>
                <w:rFonts w:ascii="宋体" w:eastAsia="宋体" w:hAnsi="宋体" w:cs="宋体" w:hint="eastAsia"/>
                <w:color w:val="000000"/>
                <w:sz w:val="20"/>
              </w:rPr>
              <w:t>打开事</w:t>
            </w:r>
            <w:r w:rsidRPr="00D67346">
              <w:rPr>
                <w:rFonts w:ascii="宋体" w:eastAsia="宋体" w:hAnsi="宋体" w:cs="宋体"/>
                <w:color w:val="000000"/>
                <w:sz w:val="20"/>
              </w:rPr>
              <w:t>务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connection.setAutoCommit(false);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// </w:t>
            </w:r>
            <w:r w:rsidRPr="00D67346">
              <w:rPr>
                <w:rFonts w:ascii="宋体" w:eastAsia="宋体" w:hAnsi="宋体" w:cs="宋体" w:hint="eastAsia"/>
                <w:color w:val="000000"/>
                <w:sz w:val="20"/>
              </w:rPr>
              <w:t>收集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SQL</w:t>
            </w:r>
            <w:r w:rsidRPr="00D67346">
              <w:rPr>
                <w:rFonts w:ascii="宋体" w:eastAsia="宋体" w:hAnsi="宋体" w:cs="宋体" w:hint="eastAsia"/>
                <w:color w:val="000000"/>
                <w:sz w:val="20"/>
              </w:rPr>
              <w:t>语</w:t>
            </w:r>
            <w:r w:rsidRPr="00D67346">
              <w:rPr>
                <w:rFonts w:ascii="宋体" w:eastAsia="宋体" w:hAnsi="宋体" w:cs="宋体"/>
                <w:color w:val="000000"/>
                <w:sz w:val="20"/>
              </w:rPr>
              <w:t>句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Statement statement = connection.createStatement();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for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(String sql : sqlList) {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statement.addBatch(sql);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// </w:t>
            </w:r>
            <w:r w:rsidRPr="00D67346">
              <w:rPr>
                <w:rFonts w:ascii="宋体" w:eastAsia="宋体" w:hAnsi="宋体" w:cs="宋体" w:hint="eastAsia"/>
                <w:color w:val="000000"/>
                <w:sz w:val="20"/>
              </w:rPr>
              <w:t>批量执行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&amp; </w:t>
            </w:r>
            <w:r w:rsidRPr="00D67346">
              <w:rPr>
                <w:rFonts w:ascii="宋体" w:eastAsia="宋体" w:hAnsi="宋体" w:cs="宋体" w:hint="eastAsia"/>
                <w:color w:val="000000"/>
                <w:sz w:val="20"/>
              </w:rPr>
              <w:t>提交事</w:t>
            </w:r>
            <w:r w:rsidRPr="00D67346">
              <w:rPr>
                <w:rFonts w:ascii="宋体" w:eastAsia="宋体" w:hAnsi="宋体" w:cs="宋体"/>
                <w:color w:val="000000"/>
                <w:sz w:val="20"/>
              </w:rPr>
              <w:t>务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int[] result = statement.executeBatch();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connection.commit();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lastRenderedPageBreak/>
              <w:t>return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result;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} catch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(SQLException e) {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try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{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connection.rollback();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} catch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(SQLException ignored) {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throw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new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RuntimeException(e);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} finally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{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try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{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connection.setAutoCommit(autoCommitFlag);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} catch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(SQLException ignored) {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private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String encodeByMd5(String input) {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try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{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MessageDigest md5 = MessageDigest.getInstance("MD5");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BASE64Encoder base64Encoder = new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BASE64Encoder();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return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base64Encoder.encode(md5.digest(input.getBytes("utf-8")));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} catch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(NoSuchAlgorithmException | UnsupportedEncodingException e) {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throw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new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RuntimeException(e);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@After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public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void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tearDown() {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try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{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connection.close();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} catch</w:t>
            </w:r>
            <w:r w:rsidRPr="00D6734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(SQLException ignored) {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 }</w:t>
            </w:r>
          </w:p>
          <w:p w:rsidR="00D67346" w:rsidRPr="00D67346" w:rsidRDefault="00D67346" w:rsidP="00D67346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D67346">
              <w:rPr>
                <w:rFonts w:ascii="Courier New" w:eastAsia="Times New Roman" w:hAnsi="Courier New" w:cs="Courier New"/>
                <w:color w:val="000000"/>
                <w:sz w:val="20"/>
              </w:rPr>
              <w:t>}</w:t>
            </w:r>
          </w:p>
          <w:p w:rsidR="00D67346" w:rsidRDefault="00D67346" w:rsidP="00D67346">
            <w:pPr>
              <w:ind w:left="0"/>
            </w:pPr>
            <w:r>
              <w:rPr>
                <w:rFonts w:hint="eastAsia"/>
              </w:rPr>
              <w:t>注</w:t>
            </w:r>
            <w:r>
              <w:t>:对于批处理,也可以使用PreparedStatement,建议使用Statement,因为PreparedStatement的预编译空间有限,当数据量过大时,可能会引起内存溢出.</w:t>
            </w:r>
          </w:p>
          <w:p w:rsidR="00D67346" w:rsidRDefault="00D67346" w:rsidP="00D67346">
            <w:pPr>
              <w:ind w:left="0"/>
              <w:rPr>
                <w:rFonts w:hint="eastAsia"/>
              </w:rPr>
            </w:pPr>
            <w:r>
              <w:t xml:space="preserve"> MySQL默认也没有打开批处理功能,需要在URL中设置rewriteBatchedStatements=true参数打开.</w:t>
            </w:r>
          </w:p>
        </w:tc>
      </w:tr>
    </w:tbl>
    <w:p w:rsidR="00D67346" w:rsidRPr="00D67346" w:rsidRDefault="00D67346" w:rsidP="00D67346">
      <w:pPr>
        <w:rPr>
          <w:rFonts w:hint="eastAsia"/>
        </w:rPr>
      </w:pPr>
    </w:p>
    <w:p w:rsidR="00436C04" w:rsidRPr="00436C04" w:rsidRDefault="00D67346" w:rsidP="00436C04">
      <w:r>
        <w:rPr>
          <w:rFonts w:hint="eastAsia"/>
        </w:rPr>
        <w:t>目标：添加（批量），更新，删除，查询（单表，多表，条件不定），事务的代码实现。</w:t>
      </w:r>
    </w:p>
    <w:sectPr w:rsidR="00436C04" w:rsidRPr="00436C04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D5B" w:rsidRDefault="00EA0D5B" w:rsidP="00BE09F0">
      <w:pPr>
        <w:spacing w:after="0"/>
      </w:pPr>
      <w:r>
        <w:separator/>
      </w:r>
    </w:p>
  </w:endnote>
  <w:endnote w:type="continuationSeparator" w:id="1">
    <w:p w:rsidR="00EA0D5B" w:rsidRDefault="00EA0D5B" w:rsidP="00BE09F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19609"/>
      <w:docPartObj>
        <w:docPartGallery w:val="Page Numbers (Bottom of Page)"/>
        <w:docPartUnique/>
      </w:docPartObj>
    </w:sdtPr>
    <w:sdtContent>
      <w:p w:rsidR="00C34866" w:rsidRDefault="00C34866">
        <w:pPr>
          <w:pStyle w:val="Footer"/>
          <w:jc w:val="right"/>
        </w:pPr>
        <w:fldSimple w:instr=" PAGE   \* MERGEFORMAT ">
          <w:r w:rsidR="0005124A">
            <w:rPr>
              <w:noProof/>
            </w:rPr>
            <w:t>15</w:t>
          </w:r>
        </w:fldSimple>
      </w:p>
    </w:sdtContent>
  </w:sdt>
  <w:p w:rsidR="00C34866" w:rsidRDefault="00C348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D5B" w:rsidRDefault="00EA0D5B" w:rsidP="00BE09F0">
      <w:pPr>
        <w:spacing w:after="0"/>
      </w:pPr>
      <w:r>
        <w:separator/>
      </w:r>
    </w:p>
  </w:footnote>
  <w:footnote w:type="continuationSeparator" w:id="1">
    <w:p w:rsidR="00EA0D5B" w:rsidRDefault="00EA0D5B" w:rsidP="00BE09F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0FC4"/>
    <w:multiLevelType w:val="multilevel"/>
    <w:tmpl w:val="F68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CA15BC"/>
    <w:multiLevelType w:val="hybridMultilevel"/>
    <w:tmpl w:val="1A50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F2381"/>
    <w:multiLevelType w:val="hybridMultilevel"/>
    <w:tmpl w:val="9F505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013DAF"/>
    <w:multiLevelType w:val="multilevel"/>
    <w:tmpl w:val="25F6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F151F37"/>
    <w:multiLevelType w:val="hybridMultilevel"/>
    <w:tmpl w:val="7122C3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DAE143F"/>
    <w:multiLevelType w:val="hybridMultilevel"/>
    <w:tmpl w:val="C9704A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C5D29"/>
    <w:multiLevelType w:val="multilevel"/>
    <w:tmpl w:val="6762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8AE3348"/>
    <w:multiLevelType w:val="multilevel"/>
    <w:tmpl w:val="FFB2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1B27F5B"/>
    <w:multiLevelType w:val="hybridMultilevel"/>
    <w:tmpl w:val="28A0DC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0"/>
  </w:num>
  <w:num w:numId="5">
    <w:abstractNumId w:val="5"/>
  </w:num>
  <w:num w:numId="6">
    <w:abstractNumId w:val="4"/>
  </w:num>
  <w:num w:numId="7">
    <w:abstractNumId w:val="0"/>
  </w:num>
  <w:num w:numId="8">
    <w:abstractNumId w:val="5"/>
  </w:num>
  <w:num w:numId="9">
    <w:abstractNumId w:val="4"/>
  </w:num>
  <w:num w:numId="10">
    <w:abstractNumId w:val="0"/>
  </w:num>
  <w:num w:numId="11">
    <w:abstractNumId w:val="5"/>
  </w:num>
  <w:num w:numId="12">
    <w:abstractNumId w:val="4"/>
  </w:num>
  <w:num w:numId="13">
    <w:abstractNumId w:val="0"/>
  </w:num>
  <w:num w:numId="14">
    <w:abstractNumId w:val="5"/>
  </w:num>
  <w:num w:numId="15">
    <w:abstractNumId w:val="4"/>
  </w:num>
  <w:num w:numId="16">
    <w:abstractNumId w:val="2"/>
  </w:num>
  <w:num w:numId="17">
    <w:abstractNumId w:val="9"/>
  </w:num>
  <w:num w:numId="18">
    <w:abstractNumId w:val="6"/>
  </w:num>
  <w:num w:numId="19">
    <w:abstractNumId w:val="1"/>
  </w:num>
  <w:num w:numId="20">
    <w:abstractNumId w:val="3"/>
  </w:num>
  <w:num w:numId="21">
    <w:abstractNumId w:val="5"/>
    <w:lvlOverride w:ilvl="0">
      <w:startOverride w:val="1"/>
    </w:lvlOverride>
  </w:num>
  <w:num w:numId="22">
    <w:abstractNumId w:val="11"/>
  </w:num>
  <w:num w:numId="23">
    <w:abstractNumId w:val="7"/>
  </w:num>
  <w:num w:numId="24">
    <w:abstractNumId w:val="8"/>
  </w:num>
  <w:num w:numId="25">
    <w:abstractNumId w:val="4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09F0"/>
    <w:rsid w:val="0005124A"/>
    <w:rsid w:val="00225255"/>
    <w:rsid w:val="002B6AC1"/>
    <w:rsid w:val="002E3196"/>
    <w:rsid w:val="00337EDD"/>
    <w:rsid w:val="00436C04"/>
    <w:rsid w:val="004B2CF3"/>
    <w:rsid w:val="00562410"/>
    <w:rsid w:val="005D230E"/>
    <w:rsid w:val="006E5D47"/>
    <w:rsid w:val="007B66F2"/>
    <w:rsid w:val="008261CD"/>
    <w:rsid w:val="008B5ACA"/>
    <w:rsid w:val="008C5117"/>
    <w:rsid w:val="00904415"/>
    <w:rsid w:val="0099619D"/>
    <w:rsid w:val="009D5000"/>
    <w:rsid w:val="00A07900"/>
    <w:rsid w:val="00BB6446"/>
    <w:rsid w:val="00BE09F0"/>
    <w:rsid w:val="00C03A83"/>
    <w:rsid w:val="00C34866"/>
    <w:rsid w:val="00D24EDE"/>
    <w:rsid w:val="00D67346"/>
    <w:rsid w:val="00D80E2B"/>
    <w:rsid w:val="00DB6FA6"/>
    <w:rsid w:val="00DE6E85"/>
    <w:rsid w:val="00E36BE1"/>
    <w:rsid w:val="00E75FEF"/>
    <w:rsid w:val="00EA0D5B"/>
    <w:rsid w:val="00EF3DCE"/>
    <w:rsid w:val="00F37F94"/>
    <w:rsid w:val="00F439CD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09F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9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09F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E09F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9F0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BE09F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09F0"/>
    <w:rPr>
      <w:rFonts w:ascii="微软雅黑" w:hAnsi="微软雅黑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2E31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3196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75F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13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158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4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3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131</TotalTime>
  <Pages>18</Pages>
  <Words>2981</Words>
  <Characters>16994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17</cp:revision>
  <dcterms:created xsi:type="dcterms:W3CDTF">2016-06-20T05:59:00Z</dcterms:created>
  <dcterms:modified xsi:type="dcterms:W3CDTF">2016-06-20T08:10:00Z</dcterms:modified>
</cp:coreProperties>
</file>