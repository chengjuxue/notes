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27" w:rsidRDefault="00187E27" w:rsidP="003D16F8">
      <w:pPr>
        <w:pStyle w:val="Title"/>
        <w:jc w:val="left"/>
      </w:pPr>
      <w:r w:rsidRPr="00187E27">
        <w:t>Java</w:t>
      </w:r>
      <w:r w:rsidRPr="00187E27">
        <w:t>核心</w:t>
      </w:r>
      <w:r w:rsidRPr="00187E27">
        <w:t xml:space="preserve">API </w:t>
      </w:r>
      <w:proofErr w:type="spellStart"/>
      <w:r w:rsidRPr="00187E27">
        <w:t>String</w:t>
      </w:r>
      <w:r>
        <w:rPr>
          <w:rFonts w:hint="eastAsia"/>
        </w:rPr>
        <w:t>,</w:t>
      </w:r>
      <w:r>
        <w:t>StringBuilde</w:t>
      </w:r>
      <w:r>
        <w:rPr>
          <w:rFonts w:hint="eastAsia"/>
        </w:rPr>
        <w:t>r,</w:t>
      </w:r>
      <w:r>
        <w:t>StringBuffer</w:t>
      </w:r>
      <w:proofErr w:type="spellEnd"/>
    </w:p>
    <w:p w:rsidR="00187E27" w:rsidRDefault="00187E27" w:rsidP="00187E27">
      <w:pPr>
        <w:pStyle w:val="Heading1"/>
      </w:pPr>
      <w:r>
        <w:t>String</w:t>
      </w:r>
      <w:r>
        <w:t>字符串</w:t>
      </w:r>
    </w:p>
    <w:p w:rsidR="00187E27" w:rsidRDefault="00187E27" w:rsidP="003D16F8">
      <w:r>
        <w:t>String类型介绍</w:t>
      </w:r>
      <w:r>
        <w:rPr>
          <w:rFonts w:hint="eastAsia"/>
        </w:rPr>
        <w:t>：</w:t>
      </w:r>
      <w:r w:rsidR="00BE33B8" w:rsidRPr="00BE33B8">
        <w:rPr>
          <w:rFonts w:hint="eastAsia"/>
        </w:rPr>
        <w:t>字符串是有字符数组组成的</w:t>
      </w:r>
      <w:r w:rsidR="00BE33B8" w:rsidRPr="00BE33B8">
        <w:t>, 或者说字符串封装了一个字符数组</w:t>
      </w:r>
      <w:r w:rsidR="00BE33B8">
        <w:rPr>
          <w:rFonts w:hint="eastAsia"/>
        </w:rPr>
        <w:t>。</w:t>
      </w:r>
      <w:r>
        <w:t xml:space="preserve"> String类采用final修饰，String对象为不可变对象，一旦在内存中创建，内容不能发生变化，若要对字符串内容改变，那么就会创建新对象。String对象创建，有静态和动态之分。</w:t>
      </w:r>
    </w:p>
    <w:p w:rsidR="00187E27" w:rsidRDefault="00187E27" w:rsidP="00187E27">
      <w:r>
        <w:t xml:space="preserve">        String str1 = "</w:t>
      </w:r>
      <w:proofErr w:type="spellStart"/>
      <w:r>
        <w:t>dadsadad</w:t>
      </w:r>
      <w:proofErr w:type="spellEnd"/>
      <w:r>
        <w:t>";</w:t>
      </w:r>
    </w:p>
    <w:p w:rsidR="00187E27" w:rsidRDefault="00187E27" w:rsidP="00187E27">
      <w:r>
        <w:t xml:space="preserve">        String str2 = new String("</w:t>
      </w:r>
      <w:proofErr w:type="spellStart"/>
      <w:r>
        <w:t>dasdasdadad</w:t>
      </w:r>
      <w:proofErr w:type="spellEnd"/>
      <w:r>
        <w:t>");</w:t>
      </w:r>
    </w:p>
    <w:p w:rsidR="00172360" w:rsidRDefault="00172360" w:rsidP="00187E27">
      <w:r w:rsidRPr="00172360">
        <w:rPr>
          <w:rFonts w:hint="eastAsia"/>
          <w:color w:val="FF0000"/>
        </w:rPr>
        <w:t>注意</w:t>
      </w:r>
      <w:r>
        <w:rPr>
          <w:rFonts w:hint="eastAsia"/>
        </w:rPr>
        <w:t>：动态字符串（new,变量连接，方法返回），静态字符串（字面量，常量，字面量常量表达式）都会在常量池中创建对象。动态字符串还会在堆中创建对象，引用指向堆中对象。</w:t>
      </w:r>
    </w:p>
    <w:p w:rsidR="00187E27" w:rsidRDefault="00187E27" w:rsidP="00187E27">
      <w:r>
        <w:t>String常量池</w:t>
      </w:r>
      <w:r w:rsidR="003D16F8">
        <w:rPr>
          <w:rFonts w:hint="eastAsia"/>
        </w:rPr>
        <w:t>：</w:t>
      </w:r>
      <w:r>
        <w:t xml:space="preserve"> JVM对字符串有一个限制，让字符串作为不变对象，这样就可以做到重用。事实上，当我们通过字面量，常量来初始化一个字符串时，JVM首先会从字符串的常量池(一个JVM内部维护的内存区域，用来保存已经创建过的字符串对象)中查询用来保存该字符串的对象是否存在，若存在则直接引用，若不存在则创建该字符串对象并存入常量池，然后引用它。</w:t>
      </w:r>
    </w:p>
    <w:p w:rsidR="003D16F8" w:rsidRDefault="00643D0B" w:rsidP="00643D0B">
      <w:pPr>
        <w:pStyle w:val="Heading2"/>
      </w:pPr>
      <w:r>
        <w:rPr>
          <w:rFonts w:hint="eastAsia"/>
        </w:rPr>
        <w:t>字符串常用</w:t>
      </w:r>
      <w:r>
        <w:rPr>
          <w:rFonts w:hint="eastAsia"/>
        </w:rPr>
        <w:t>API</w:t>
      </w:r>
    </w:p>
    <w:tbl>
      <w:tblPr>
        <w:tblStyle w:val="TableGrid"/>
        <w:tblW w:w="8640" w:type="dxa"/>
        <w:tblInd w:w="468" w:type="dxa"/>
        <w:tblLook w:val="04A0"/>
      </w:tblPr>
      <w:tblGrid>
        <w:gridCol w:w="8640"/>
      </w:tblGrid>
      <w:tr w:rsidR="00643D0B" w:rsidTr="008866FF">
        <w:tc>
          <w:tcPr>
            <w:tcW w:w="8640" w:type="dxa"/>
          </w:tcPr>
          <w:p w:rsidR="00643D0B" w:rsidRDefault="00643D0B" w:rsidP="00643D0B">
            <w:pPr>
              <w:ind w:left="0"/>
            </w:pPr>
            <w:r>
              <w:rPr>
                <w:rFonts w:hint="eastAsia"/>
              </w:rPr>
              <w:t>#构造器</w:t>
            </w:r>
          </w:p>
          <w:p w:rsidR="00643D0B" w:rsidRDefault="00643D0B" w:rsidP="00643D0B">
            <w:pPr>
              <w:ind w:left="0"/>
            </w:pPr>
            <w:r>
              <w:t>String(byte[] bytes)</w:t>
            </w:r>
          </w:p>
          <w:p w:rsidR="00643D0B" w:rsidRDefault="00643D0B" w:rsidP="00643D0B">
            <w:pPr>
              <w:ind w:left="0"/>
            </w:pPr>
            <w:r>
              <w:t xml:space="preserve">String(byte[] bytes, </w:t>
            </w:r>
            <w:proofErr w:type="spellStart"/>
            <w:r>
              <w:t>int</w:t>
            </w:r>
            <w:proofErr w:type="spellEnd"/>
            <w:r>
              <w:t xml:space="preserve"> offset, </w:t>
            </w:r>
            <w:proofErr w:type="spellStart"/>
            <w:r>
              <w:t>int</w:t>
            </w:r>
            <w:proofErr w:type="spellEnd"/>
            <w:r>
              <w:t xml:space="preserve"> length) </w:t>
            </w:r>
          </w:p>
          <w:p w:rsidR="00643D0B" w:rsidRDefault="00643D0B" w:rsidP="00643D0B">
            <w:pPr>
              <w:ind w:left="0"/>
            </w:pPr>
            <w:r>
              <w:t xml:space="preserve">String(char[] value) </w:t>
            </w:r>
          </w:p>
          <w:p w:rsidR="00643D0B" w:rsidRDefault="00643D0B" w:rsidP="00643D0B">
            <w:pPr>
              <w:ind w:left="0"/>
            </w:pPr>
            <w:r>
              <w:t xml:space="preserve">String(char[] value, </w:t>
            </w:r>
            <w:proofErr w:type="spellStart"/>
            <w:r>
              <w:t>int</w:t>
            </w:r>
            <w:proofErr w:type="spellEnd"/>
            <w:r>
              <w:t xml:space="preserve"> offset, </w:t>
            </w:r>
            <w:proofErr w:type="spellStart"/>
            <w:r>
              <w:t>int</w:t>
            </w:r>
            <w:proofErr w:type="spellEnd"/>
            <w:r>
              <w:t xml:space="preserve"> count) </w:t>
            </w:r>
          </w:p>
          <w:p w:rsidR="00643D0B" w:rsidRDefault="00643D0B" w:rsidP="00643D0B">
            <w:pPr>
              <w:ind w:left="0"/>
            </w:pPr>
            <w:r>
              <w:t xml:space="preserve"> </w:t>
            </w:r>
          </w:p>
          <w:p w:rsidR="00643D0B" w:rsidRDefault="00172360" w:rsidP="00643D0B">
            <w:pPr>
              <w:ind w:left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</w:t>
            </w:r>
            <w:r w:rsidR="00643D0B">
              <w:t>length()获取长度</w:t>
            </w:r>
          </w:p>
          <w:p w:rsidR="00643D0B" w:rsidRDefault="008866FF" w:rsidP="00643D0B">
            <w:pPr>
              <w:ind w:left="0"/>
            </w:pPr>
            <w:r>
              <w:rPr>
                <w:rFonts w:hint="eastAsia"/>
              </w:rPr>
              <w:t xml:space="preserve">char </w:t>
            </w:r>
            <w:proofErr w:type="spellStart"/>
            <w:r w:rsidR="00643D0B">
              <w:t>charAt</w:t>
            </w:r>
            <w:proofErr w:type="spellEnd"/>
            <w:r w:rsidR="00643D0B">
              <w:t>(</w:t>
            </w:r>
            <w:proofErr w:type="spellStart"/>
            <w:r w:rsidR="00643D0B">
              <w:t>int</w:t>
            </w:r>
            <w:proofErr w:type="spellEnd"/>
            <w:r w:rsidR="00643D0B">
              <w:t xml:space="preserve"> index) ;返回下标对应的字符</w:t>
            </w:r>
          </w:p>
          <w:p w:rsidR="008866FF" w:rsidRDefault="008866FF" w:rsidP="00643D0B">
            <w:pPr>
              <w:ind w:left="0"/>
            </w:pPr>
          </w:p>
          <w:p w:rsidR="008866FF" w:rsidRDefault="008866FF" w:rsidP="00643D0B">
            <w:pPr>
              <w:ind w:left="0"/>
            </w:pPr>
            <w:r>
              <w:rPr>
                <w:rFonts w:hint="eastAsia"/>
              </w:rPr>
              <w:t>#返回与字符串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或者代码点cp匹配的第一个子串的开始位置，这个位置从索引0或者</w:t>
            </w:r>
            <w:proofErr w:type="spellStart"/>
            <w:r>
              <w:rPr>
                <w:rFonts w:hint="eastAsia"/>
              </w:rPr>
              <w:t>fromIndex</w:t>
            </w:r>
            <w:proofErr w:type="spellEnd"/>
            <w:r>
              <w:rPr>
                <w:rFonts w:hint="eastAsia"/>
              </w:rPr>
              <w:t>开始计算。不存在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,返回-1</w:t>
            </w:r>
          </w:p>
          <w:p w:rsidR="002476BD" w:rsidRDefault="008866FF" w:rsidP="00643D0B">
            <w:pPr>
              <w:ind w:left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indexOf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 w:rsidR="00643D0B">
              <w:t xml:space="preserve">)  </w:t>
            </w:r>
          </w:p>
          <w:p w:rsidR="002476BD" w:rsidRDefault="008866FF" w:rsidP="00643D0B">
            <w:pPr>
              <w:ind w:left="0"/>
            </w:pPr>
            <w:proofErr w:type="spellStart"/>
            <w:r>
              <w:rPr>
                <w:rFonts w:hint="eastAsia"/>
              </w:rPr>
              <w:lastRenderedPageBreak/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43D0B">
              <w:t>indexOf</w:t>
            </w:r>
            <w:proofErr w:type="spellEnd"/>
            <w:r w:rsidR="00643D0B">
              <w:t>(</w:t>
            </w:r>
            <w:proofErr w:type="spellStart"/>
            <w:r w:rsidR="00643D0B"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 w:rsidR="00643D0B">
              <w:t xml:space="preserve">, </w:t>
            </w:r>
            <w:proofErr w:type="spellStart"/>
            <w:r w:rsidR="00643D0B">
              <w:t>int</w:t>
            </w:r>
            <w:proofErr w:type="spellEnd"/>
            <w:r w:rsidR="00643D0B">
              <w:t xml:space="preserve"> </w:t>
            </w:r>
            <w:proofErr w:type="spellStart"/>
            <w:r w:rsidR="00643D0B">
              <w:t>fromIndex</w:t>
            </w:r>
            <w:proofErr w:type="spellEnd"/>
            <w:r w:rsidR="00643D0B">
              <w:t xml:space="preserve">) </w:t>
            </w:r>
          </w:p>
          <w:p w:rsidR="00643D0B" w:rsidRDefault="00E31068" w:rsidP="00643D0B">
            <w:pPr>
              <w:ind w:left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43D0B">
              <w:t>indexOf</w:t>
            </w:r>
            <w:proofErr w:type="spellEnd"/>
            <w:r w:rsidR="00643D0B">
              <w:t xml:space="preserve">(String </w:t>
            </w:r>
            <w:proofErr w:type="spellStart"/>
            <w:r w:rsidR="00643D0B">
              <w:t>str</w:t>
            </w:r>
            <w:proofErr w:type="spellEnd"/>
            <w:r w:rsidR="00643D0B">
              <w:t xml:space="preserve">) </w:t>
            </w:r>
          </w:p>
          <w:p w:rsidR="00643D0B" w:rsidRDefault="00E31068" w:rsidP="00643D0B">
            <w:pPr>
              <w:ind w:left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43D0B">
              <w:t>indexOf</w:t>
            </w:r>
            <w:proofErr w:type="spellEnd"/>
            <w:r w:rsidR="00643D0B">
              <w:t xml:space="preserve">(String </w:t>
            </w:r>
            <w:proofErr w:type="spellStart"/>
            <w:r w:rsidR="00643D0B">
              <w:t>str</w:t>
            </w:r>
            <w:proofErr w:type="spellEnd"/>
            <w:r w:rsidR="00643D0B">
              <w:t xml:space="preserve">, </w:t>
            </w:r>
            <w:proofErr w:type="spellStart"/>
            <w:r w:rsidR="00643D0B">
              <w:t>int</w:t>
            </w:r>
            <w:proofErr w:type="spellEnd"/>
            <w:r w:rsidR="00643D0B">
              <w:t xml:space="preserve"> </w:t>
            </w:r>
            <w:proofErr w:type="spellStart"/>
            <w:r w:rsidR="00643D0B">
              <w:t>fromIndex</w:t>
            </w:r>
            <w:proofErr w:type="spellEnd"/>
            <w:r w:rsidR="00643D0B">
              <w:t xml:space="preserve">)  </w:t>
            </w:r>
          </w:p>
          <w:p w:rsidR="002476BD" w:rsidRDefault="002476BD" w:rsidP="00643D0B">
            <w:pPr>
              <w:ind w:left="0"/>
            </w:pPr>
          </w:p>
          <w:p w:rsidR="002476BD" w:rsidRDefault="002476BD" w:rsidP="00643D0B">
            <w:pPr>
              <w:ind w:left="0"/>
            </w:pPr>
            <w:r>
              <w:rPr>
                <w:rFonts w:hint="eastAsia"/>
              </w:rPr>
              <w:t>#返回与字符串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或者代码点cp匹配的最后一个子串的开始位置，这个位置从索引0或者</w:t>
            </w:r>
            <w:proofErr w:type="spellStart"/>
            <w:r>
              <w:rPr>
                <w:rFonts w:hint="eastAsia"/>
              </w:rPr>
              <w:t>fromIndex</w:t>
            </w:r>
            <w:proofErr w:type="spellEnd"/>
            <w:r>
              <w:rPr>
                <w:rFonts w:hint="eastAsia"/>
              </w:rPr>
              <w:t>开始计算。不存在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,返回-1</w:t>
            </w:r>
          </w:p>
          <w:p w:rsidR="00643D0B" w:rsidRDefault="004C04B9" w:rsidP="00643D0B">
            <w:pPr>
              <w:ind w:left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43D0B">
              <w:t>lastIndexOf</w:t>
            </w:r>
            <w:proofErr w:type="spellEnd"/>
            <w:r w:rsidR="00643D0B">
              <w:t>(</w:t>
            </w:r>
            <w:proofErr w:type="spellStart"/>
            <w:r w:rsidR="00643D0B">
              <w:t>int</w:t>
            </w:r>
            <w:proofErr w:type="spellEnd"/>
            <w:r w:rsidR="00643D0B">
              <w:t xml:space="preserve"> </w:t>
            </w:r>
            <w:proofErr w:type="spellStart"/>
            <w:r w:rsidR="00643D0B">
              <w:t>ch</w:t>
            </w:r>
            <w:proofErr w:type="spellEnd"/>
            <w:r w:rsidR="00643D0B">
              <w:t xml:space="preserve">)  </w:t>
            </w:r>
          </w:p>
          <w:p w:rsidR="00643D0B" w:rsidRDefault="004C04B9" w:rsidP="00643D0B">
            <w:pPr>
              <w:ind w:left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43D0B">
              <w:t>lastIndexOf</w:t>
            </w:r>
            <w:proofErr w:type="spellEnd"/>
            <w:r w:rsidR="00643D0B">
              <w:t>(</w:t>
            </w:r>
            <w:proofErr w:type="spellStart"/>
            <w:r w:rsidR="00643D0B">
              <w:t>int</w:t>
            </w:r>
            <w:proofErr w:type="spellEnd"/>
            <w:r w:rsidR="00643D0B">
              <w:t xml:space="preserve"> </w:t>
            </w:r>
            <w:proofErr w:type="spellStart"/>
            <w:r w:rsidR="00643D0B">
              <w:t>ch</w:t>
            </w:r>
            <w:proofErr w:type="spellEnd"/>
            <w:r w:rsidR="00643D0B">
              <w:t xml:space="preserve">, </w:t>
            </w:r>
            <w:proofErr w:type="spellStart"/>
            <w:r w:rsidR="00643D0B">
              <w:t>int</w:t>
            </w:r>
            <w:proofErr w:type="spellEnd"/>
            <w:r w:rsidR="00643D0B">
              <w:t xml:space="preserve"> </w:t>
            </w:r>
            <w:proofErr w:type="spellStart"/>
            <w:r w:rsidR="00643D0B">
              <w:t>fromIndex</w:t>
            </w:r>
            <w:proofErr w:type="spellEnd"/>
            <w:r w:rsidR="00643D0B">
              <w:t xml:space="preserve">) </w:t>
            </w:r>
          </w:p>
          <w:p w:rsidR="002476BD" w:rsidRDefault="004C04B9" w:rsidP="00643D0B">
            <w:pPr>
              <w:ind w:left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43D0B">
              <w:t>lastIndexOf</w:t>
            </w:r>
            <w:proofErr w:type="spellEnd"/>
            <w:r w:rsidR="00643D0B">
              <w:t xml:space="preserve">(String </w:t>
            </w:r>
            <w:proofErr w:type="spellStart"/>
            <w:r w:rsidR="00643D0B">
              <w:t>str</w:t>
            </w:r>
            <w:proofErr w:type="spellEnd"/>
            <w:r w:rsidR="00643D0B">
              <w:t xml:space="preserve">) </w:t>
            </w:r>
          </w:p>
          <w:p w:rsidR="00643D0B" w:rsidRDefault="004C04B9" w:rsidP="00643D0B">
            <w:pPr>
              <w:ind w:left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43D0B">
              <w:t>lastIndexOf</w:t>
            </w:r>
            <w:proofErr w:type="spellEnd"/>
            <w:r w:rsidR="00643D0B">
              <w:t xml:space="preserve">(String </w:t>
            </w:r>
            <w:proofErr w:type="spellStart"/>
            <w:r w:rsidR="00643D0B">
              <w:t>str</w:t>
            </w:r>
            <w:proofErr w:type="spellEnd"/>
            <w:r w:rsidR="00643D0B">
              <w:t xml:space="preserve">, </w:t>
            </w:r>
            <w:proofErr w:type="spellStart"/>
            <w:r w:rsidR="00643D0B">
              <w:t>int</w:t>
            </w:r>
            <w:proofErr w:type="spellEnd"/>
            <w:r w:rsidR="00643D0B">
              <w:t xml:space="preserve"> </w:t>
            </w:r>
            <w:proofErr w:type="spellStart"/>
            <w:r w:rsidR="00643D0B">
              <w:t>fromIndex</w:t>
            </w:r>
            <w:proofErr w:type="spellEnd"/>
            <w:r w:rsidR="00643D0B">
              <w:t xml:space="preserve">) </w:t>
            </w:r>
          </w:p>
          <w:p w:rsidR="002476BD" w:rsidRDefault="002476BD" w:rsidP="00643D0B">
            <w:pPr>
              <w:ind w:left="0"/>
            </w:pPr>
          </w:p>
          <w:p w:rsidR="002476BD" w:rsidRDefault="00643D0B" w:rsidP="00643D0B">
            <w:pPr>
              <w:ind w:left="0"/>
            </w:pPr>
            <w:r>
              <w:rPr>
                <w:rFonts w:hint="eastAsia"/>
              </w:rPr>
              <w:t xml:space="preserve">String  </w:t>
            </w:r>
            <w:r>
              <w:t>substring(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beginIndex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：</w:t>
            </w:r>
            <w:r>
              <w:t>返回一个新的字符串</w:t>
            </w:r>
            <w:r w:rsidR="002476BD">
              <w:rPr>
                <w:rFonts w:hint="eastAsia"/>
              </w:rPr>
              <w:t>，从指定位置到结束位置</w:t>
            </w:r>
          </w:p>
          <w:p w:rsidR="00643D0B" w:rsidRDefault="002476BD" w:rsidP="00643D0B">
            <w:pPr>
              <w:ind w:left="0"/>
            </w:pPr>
            <w:r>
              <w:rPr>
                <w:rFonts w:hint="eastAsia"/>
              </w:rPr>
              <w:t xml:space="preserve">String  </w:t>
            </w:r>
            <w:r w:rsidR="00643D0B">
              <w:t>substring(</w:t>
            </w:r>
            <w:proofErr w:type="spellStart"/>
            <w:r w:rsidR="00643D0B">
              <w:t>int</w:t>
            </w:r>
            <w:proofErr w:type="spellEnd"/>
            <w:r w:rsidR="00643D0B">
              <w:t xml:space="preserve"> </w:t>
            </w:r>
            <w:proofErr w:type="spellStart"/>
            <w:r w:rsidR="00643D0B">
              <w:t>beginIndex</w:t>
            </w:r>
            <w:proofErr w:type="spellEnd"/>
            <w:r w:rsidR="00643D0B">
              <w:t xml:space="preserve">, </w:t>
            </w:r>
            <w:proofErr w:type="spellStart"/>
            <w:r w:rsidR="00643D0B">
              <w:t>int</w:t>
            </w:r>
            <w:proofErr w:type="spellEnd"/>
            <w:r w:rsidR="00643D0B">
              <w:t xml:space="preserve"> </w:t>
            </w:r>
            <w:proofErr w:type="spellStart"/>
            <w:r w:rsidR="00643D0B">
              <w:t>endIndex</w:t>
            </w:r>
            <w:proofErr w:type="spellEnd"/>
            <w:r w:rsidR="00643D0B">
              <w:t>) 返回一个新字符串</w:t>
            </w:r>
            <w:r>
              <w:rPr>
                <w:rFonts w:hint="eastAsia"/>
              </w:rPr>
              <w:t>，</w:t>
            </w:r>
            <w:r w:rsidR="00643D0B">
              <w:t>不包含</w:t>
            </w:r>
            <w:proofErr w:type="spellStart"/>
            <w:r w:rsidR="00643D0B">
              <w:t>endIndex</w:t>
            </w:r>
            <w:proofErr w:type="spellEnd"/>
            <w:r w:rsidR="00643D0B">
              <w:t>)</w:t>
            </w:r>
          </w:p>
          <w:p w:rsidR="00A8285D" w:rsidRDefault="00A8285D" w:rsidP="00A8285D">
            <w:pPr>
              <w:ind w:left="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t>concat</w:t>
            </w:r>
            <w:proofErr w:type="spellEnd"/>
            <w:r>
              <w:t xml:space="preserve">(String </w:t>
            </w:r>
            <w:proofErr w:type="spellStart"/>
            <w:r>
              <w:t>str</w:t>
            </w:r>
            <w:proofErr w:type="spellEnd"/>
            <w:r>
              <w:t>)  将指定字符串连接到此字符串的结尾</w:t>
            </w:r>
          </w:p>
          <w:p w:rsidR="00A8285D" w:rsidRDefault="00A8285D" w:rsidP="00643D0B">
            <w:pPr>
              <w:ind w:left="0"/>
            </w:pPr>
          </w:p>
          <w:p w:rsidR="00643D0B" w:rsidRDefault="00433376" w:rsidP="00643D0B">
            <w:pPr>
              <w:ind w:left="0"/>
            </w:pPr>
            <w:r>
              <w:rPr>
                <w:rFonts w:hint="eastAsia"/>
              </w:rPr>
              <w:t xml:space="preserve">String[] </w:t>
            </w:r>
            <w:r w:rsidR="00643D0B">
              <w:t xml:space="preserve">split(String </w:t>
            </w:r>
            <w:proofErr w:type="spellStart"/>
            <w:r w:rsidR="00643D0B">
              <w:t>regex</w:t>
            </w:r>
            <w:proofErr w:type="spellEnd"/>
            <w:r w:rsidR="00643D0B">
              <w:t>)  根据给定正则表达式的匹配拆分此字符串。</w:t>
            </w:r>
          </w:p>
          <w:p w:rsidR="00643D0B" w:rsidRDefault="00433376" w:rsidP="00643D0B">
            <w:pPr>
              <w:ind w:left="0"/>
            </w:pPr>
            <w:r>
              <w:rPr>
                <w:rFonts w:hint="eastAsia"/>
              </w:rPr>
              <w:t xml:space="preserve">String[] </w:t>
            </w:r>
            <w:r w:rsidR="00643D0B">
              <w:t xml:space="preserve">split(String </w:t>
            </w:r>
            <w:proofErr w:type="spellStart"/>
            <w:r w:rsidR="00643D0B">
              <w:t>regex</w:t>
            </w:r>
            <w:proofErr w:type="spellEnd"/>
            <w:r w:rsidR="00643D0B">
              <w:t xml:space="preserve">, </w:t>
            </w:r>
            <w:proofErr w:type="spellStart"/>
            <w:r w:rsidR="00643D0B">
              <w:t>int</w:t>
            </w:r>
            <w:proofErr w:type="spellEnd"/>
            <w:r w:rsidR="00643D0B">
              <w:t xml:space="preserve"> limit)  根据给定正则表达式的匹配拆分此字符串。</w:t>
            </w:r>
          </w:p>
          <w:p w:rsidR="00643D0B" w:rsidRDefault="00643D0B" w:rsidP="00643D0B">
            <w:pPr>
              <w:ind w:left="0"/>
            </w:pPr>
            <w:r>
              <w:t xml:space="preserve"> </w:t>
            </w:r>
          </w:p>
          <w:p w:rsidR="00643D0B" w:rsidRDefault="00643D0B" w:rsidP="00643D0B">
            <w:pPr>
              <w:ind w:left="0"/>
            </w:pPr>
            <w:proofErr w:type="spellStart"/>
            <w:r>
              <w:t>toCharArray</w:t>
            </w:r>
            <w:proofErr w:type="spellEnd"/>
            <w:r>
              <w:t>()  将此字符串转换为一个新的字符数组。</w:t>
            </w:r>
          </w:p>
          <w:p w:rsidR="00643D0B" w:rsidRDefault="00643D0B" w:rsidP="00643D0B">
            <w:pPr>
              <w:ind w:left="0"/>
            </w:pPr>
            <w:proofErr w:type="spellStart"/>
            <w:r>
              <w:t>getBytes</w:t>
            </w:r>
            <w:proofErr w:type="spellEnd"/>
            <w:r>
              <w:t>()  使用平台的默认字符集将此 String 编码为 byte 序列，并将结果存储到一个新的 byte 数组中</w:t>
            </w:r>
          </w:p>
          <w:p w:rsidR="00643D0B" w:rsidRDefault="00643D0B" w:rsidP="00643D0B">
            <w:pPr>
              <w:ind w:left="0"/>
            </w:pPr>
            <w:proofErr w:type="spellStart"/>
            <w:r>
              <w:t>getBytes</w:t>
            </w:r>
            <w:proofErr w:type="spellEnd"/>
            <w:r>
              <w:t>(</w:t>
            </w:r>
            <w:proofErr w:type="spellStart"/>
            <w:r>
              <w:t>Charset</w:t>
            </w:r>
            <w:proofErr w:type="spellEnd"/>
            <w:r>
              <w:t xml:space="preserve"> </w:t>
            </w:r>
            <w:proofErr w:type="spellStart"/>
            <w:r>
              <w:t>charset</w:t>
            </w:r>
            <w:proofErr w:type="spellEnd"/>
            <w:r>
              <w:t xml:space="preserve">)  使用给定的 </w:t>
            </w:r>
            <w:proofErr w:type="spellStart"/>
            <w:r>
              <w:t>charset</w:t>
            </w:r>
            <w:proofErr w:type="spellEnd"/>
            <w:r>
              <w:t xml:space="preserve"> 将此 String 编码到 byte 序列，并将结果存储到新的 byte 数组。</w:t>
            </w:r>
          </w:p>
          <w:p w:rsidR="00643D0B" w:rsidRDefault="00643D0B" w:rsidP="00643D0B">
            <w:pPr>
              <w:ind w:left="0"/>
            </w:pPr>
            <w:r>
              <w:t xml:space="preserve"> </w:t>
            </w:r>
          </w:p>
          <w:p w:rsidR="00643D0B" w:rsidRDefault="00643D0B" w:rsidP="00643D0B">
            <w:pPr>
              <w:ind w:left="0"/>
            </w:pPr>
          </w:p>
          <w:p w:rsidR="00643D0B" w:rsidRDefault="00A8285D" w:rsidP="00643D0B">
            <w:pPr>
              <w:ind w:left="0"/>
            </w:pPr>
            <w:r>
              <w:rPr>
                <w:rFonts w:hint="eastAsia"/>
              </w:rPr>
              <w:t xml:space="preserve">String  </w:t>
            </w:r>
            <w:proofErr w:type="spellStart"/>
            <w:r w:rsidR="00643D0B">
              <w:t>toLowerCase</w:t>
            </w:r>
            <w:proofErr w:type="spellEnd"/>
            <w:r w:rsidR="00643D0B">
              <w:t xml:space="preserve">() </w:t>
            </w:r>
            <w:r w:rsidR="00643D0B">
              <w:rPr>
                <w:rFonts w:hint="eastAsia"/>
              </w:rPr>
              <w:t>:</w:t>
            </w:r>
            <w:r w:rsidR="00643D0B">
              <w:t xml:space="preserve"> String 中的所有字符都转换为小写。</w:t>
            </w:r>
          </w:p>
          <w:p w:rsidR="00643D0B" w:rsidRDefault="00A8285D" w:rsidP="00643D0B">
            <w:pPr>
              <w:ind w:left="0"/>
            </w:pPr>
            <w:r>
              <w:rPr>
                <w:rFonts w:hint="eastAsia"/>
              </w:rPr>
              <w:t xml:space="preserve">String  </w:t>
            </w:r>
            <w:proofErr w:type="spellStart"/>
            <w:r>
              <w:t>toUpperCase</w:t>
            </w:r>
            <w:proofErr w:type="spellEnd"/>
            <w:r>
              <w:t>()</w:t>
            </w:r>
            <w:r>
              <w:rPr>
                <w:rFonts w:hint="eastAsia"/>
              </w:rPr>
              <w:t>：</w:t>
            </w:r>
            <w:r w:rsidR="00643D0B">
              <w:t xml:space="preserve"> String 中的所有字符都转换为大写。</w:t>
            </w:r>
          </w:p>
          <w:p w:rsidR="00327574" w:rsidRDefault="00327574" w:rsidP="00327574">
            <w:pPr>
              <w:ind w:left="0"/>
            </w:pPr>
            <w:r>
              <w:rPr>
                <w:rFonts w:hint="eastAsia"/>
              </w:rPr>
              <w:t xml:space="preserve">String </w:t>
            </w:r>
            <w:r w:rsidR="00E31068">
              <w:t xml:space="preserve">trim() </w:t>
            </w:r>
            <w:r w:rsidR="00E31068">
              <w:rPr>
                <w:rFonts w:hint="eastAsia"/>
              </w:rPr>
              <w:t>：</w:t>
            </w:r>
            <w:r>
              <w:t>返回字符串的副本，忽略前导空白和尾部空白。</w:t>
            </w:r>
          </w:p>
          <w:p w:rsidR="00327574" w:rsidRDefault="00327574" w:rsidP="00643D0B">
            <w:pPr>
              <w:ind w:left="0"/>
            </w:pPr>
          </w:p>
          <w:p w:rsidR="00643D0B" w:rsidRDefault="00643D0B" w:rsidP="00643D0B">
            <w:pPr>
              <w:ind w:left="0"/>
            </w:pPr>
            <w:r>
              <w:rPr>
                <w:rFonts w:hint="eastAsia"/>
              </w:rPr>
              <w:t xml:space="preserve">String </w:t>
            </w:r>
            <w:r>
              <w:t xml:space="preserve">replace(char </w:t>
            </w:r>
            <w:proofErr w:type="spellStart"/>
            <w:r>
              <w:t>oldChar</w:t>
            </w:r>
            <w:proofErr w:type="spellEnd"/>
            <w:r>
              <w:t xml:space="preserve">, char </w:t>
            </w:r>
            <w:proofErr w:type="spellStart"/>
            <w:r>
              <w:t>newChar</w:t>
            </w:r>
            <w:proofErr w:type="spellEnd"/>
            <w:r>
              <w:t xml:space="preserve">)  返回一个新的字符串，它是通过用 </w:t>
            </w:r>
            <w:proofErr w:type="spellStart"/>
            <w:r>
              <w:t>newChar</w:t>
            </w:r>
            <w:proofErr w:type="spellEnd"/>
            <w:r>
              <w:t xml:space="preserve"> 替换此字符串中出现的所有 </w:t>
            </w:r>
            <w:proofErr w:type="spellStart"/>
            <w:r>
              <w:t>oldChar</w:t>
            </w:r>
            <w:proofErr w:type="spellEnd"/>
            <w:r>
              <w:t xml:space="preserve"> 得到的</w:t>
            </w:r>
          </w:p>
          <w:p w:rsidR="00643D0B" w:rsidRDefault="00643D0B" w:rsidP="00643D0B">
            <w:pPr>
              <w:ind w:left="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t>replaceAll</w:t>
            </w:r>
            <w:proofErr w:type="spellEnd"/>
            <w:r>
              <w:t xml:space="preserve">(String </w:t>
            </w:r>
            <w:proofErr w:type="spellStart"/>
            <w:r>
              <w:t>regex</w:t>
            </w:r>
            <w:proofErr w:type="spellEnd"/>
            <w:r>
              <w:t>, String replacement)   使用给定的 replacement 替换此字符串所有匹配给定的正则表达式的子字符串。</w:t>
            </w:r>
          </w:p>
          <w:p w:rsidR="00E31068" w:rsidRDefault="00E31068" w:rsidP="00643D0B">
            <w:pPr>
              <w:ind w:left="0"/>
            </w:pPr>
          </w:p>
          <w:p w:rsidR="00643D0B" w:rsidRDefault="00172360" w:rsidP="00643D0B">
            <w:pPr>
              <w:ind w:left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r w:rsidR="00643D0B">
              <w:t xml:space="preserve">equals(Object </w:t>
            </w:r>
            <w:r>
              <w:rPr>
                <w:rFonts w:hint="eastAsia"/>
              </w:rPr>
              <w:t>other</w:t>
            </w:r>
            <w:r w:rsidR="00643D0B">
              <w:t>)</w:t>
            </w:r>
            <w:r>
              <w:rPr>
                <w:rFonts w:hint="eastAsia"/>
              </w:rPr>
              <w:t>：</w:t>
            </w:r>
            <w:r w:rsidR="00643D0B">
              <w:t xml:space="preserve"> </w:t>
            </w:r>
            <w:r>
              <w:rPr>
                <w:rFonts w:hint="eastAsia"/>
              </w:rPr>
              <w:t>返回字符串是否和other相等</w:t>
            </w:r>
          </w:p>
          <w:p w:rsidR="00643D0B" w:rsidRDefault="00172360" w:rsidP="00643D0B">
            <w:pPr>
              <w:ind w:left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43D0B">
              <w:t>equalsIgnoreCase</w:t>
            </w:r>
            <w:proofErr w:type="spellEnd"/>
            <w:r w:rsidR="00643D0B">
              <w:t xml:space="preserve">(String </w:t>
            </w:r>
            <w:r>
              <w:rPr>
                <w:rFonts w:hint="eastAsia"/>
              </w:rPr>
              <w:t>other</w:t>
            </w:r>
            <w:r w:rsidR="00643D0B">
              <w:t xml:space="preserve">) </w:t>
            </w:r>
            <w:r>
              <w:rPr>
                <w:rFonts w:hint="eastAsia"/>
              </w:rPr>
              <w:t>: 返回字符串是否和other相等(忽略大小写)</w:t>
            </w:r>
          </w:p>
          <w:p w:rsidR="00643D0B" w:rsidRDefault="00172360" w:rsidP="00643D0B">
            <w:pPr>
              <w:ind w:left="0"/>
            </w:pPr>
            <w:proofErr w:type="spellStart"/>
            <w:r w:rsidRPr="00172360">
              <w:t>boolean</w:t>
            </w:r>
            <w:proofErr w:type="spellEnd"/>
            <w:r w:rsidRPr="00172360">
              <w:t xml:space="preserve"> </w:t>
            </w:r>
            <w:r>
              <w:t>contains(</w:t>
            </w:r>
            <w:proofErr w:type="spellStart"/>
            <w:r>
              <w:t>CharSequence</w:t>
            </w:r>
            <w:proofErr w:type="spellEnd"/>
            <w:r>
              <w:t xml:space="preserve"> s) </w:t>
            </w:r>
            <w:r>
              <w:rPr>
                <w:rFonts w:hint="eastAsia"/>
              </w:rPr>
              <w:t>：</w:t>
            </w:r>
            <w:r w:rsidR="00643D0B">
              <w:t>当且仅当此字符串包含指定的 char 值序列时（char字符组成序列)，返回 true。</w:t>
            </w:r>
          </w:p>
          <w:p w:rsidR="00643D0B" w:rsidRDefault="008866FF" w:rsidP="00643D0B">
            <w:pPr>
              <w:ind w:left="0"/>
            </w:pPr>
            <w:proofErr w:type="spellStart"/>
            <w:r w:rsidRPr="00172360">
              <w:t>boolean</w:t>
            </w:r>
            <w:proofErr w:type="spellEnd"/>
            <w:r w:rsidRPr="00172360">
              <w:t xml:space="preserve"> </w:t>
            </w:r>
            <w:proofErr w:type="spellStart"/>
            <w:r w:rsidR="00327574">
              <w:t>startsWith</w:t>
            </w:r>
            <w:proofErr w:type="spellEnd"/>
            <w:r w:rsidR="00327574">
              <w:t xml:space="preserve">(String prefix)  </w:t>
            </w:r>
            <w:r w:rsidR="00327574">
              <w:rPr>
                <w:rFonts w:hint="eastAsia"/>
              </w:rPr>
              <w:t>：</w:t>
            </w:r>
            <w:r w:rsidR="00643D0B">
              <w:t>字符串是否以指定的前缀开始。</w:t>
            </w:r>
          </w:p>
          <w:p w:rsidR="00643D0B" w:rsidRDefault="008866FF" w:rsidP="00643D0B">
            <w:pPr>
              <w:ind w:left="0"/>
            </w:pPr>
            <w:proofErr w:type="spellStart"/>
            <w:r w:rsidRPr="00172360">
              <w:t>boolean</w:t>
            </w:r>
            <w:proofErr w:type="spellEnd"/>
            <w:r w:rsidRPr="00172360">
              <w:t xml:space="preserve"> </w:t>
            </w:r>
            <w:proofErr w:type="spellStart"/>
            <w:r w:rsidR="00172360">
              <w:t>endsWith</w:t>
            </w:r>
            <w:proofErr w:type="spellEnd"/>
            <w:r w:rsidR="00172360">
              <w:t>(String suffix)  测试此字符串是否以指定的后缀结束。</w:t>
            </w:r>
          </w:p>
          <w:p w:rsidR="00E31068" w:rsidRDefault="00E31068" w:rsidP="00643D0B">
            <w:pPr>
              <w:ind w:left="0"/>
            </w:pPr>
          </w:p>
          <w:p w:rsidR="00643D0B" w:rsidRDefault="008866FF" w:rsidP="00643D0B">
            <w:pPr>
              <w:ind w:left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43D0B">
              <w:t>compareTo</w:t>
            </w:r>
            <w:proofErr w:type="spellEnd"/>
            <w:r w:rsidR="00643D0B">
              <w:t xml:space="preserve">(String </w:t>
            </w:r>
            <w:proofErr w:type="spellStart"/>
            <w:r w:rsidR="00643D0B">
              <w:t>anotherString</w:t>
            </w:r>
            <w:proofErr w:type="spellEnd"/>
            <w:r w:rsidR="00643D0B">
              <w:t>)  按字典顺序比较两个字符串</w:t>
            </w:r>
          </w:p>
          <w:p w:rsidR="00643D0B" w:rsidRDefault="008866FF" w:rsidP="00643D0B">
            <w:pPr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43D0B">
              <w:t>compareToIgnoreCase</w:t>
            </w:r>
            <w:proofErr w:type="spellEnd"/>
            <w:r w:rsidR="00643D0B">
              <w:t xml:space="preserve">(String </w:t>
            </w:r>
            <w:proofErr w:type="spellStart"/>
            <w:r w:rsidR="00643D0B">
              <w:t>str</w:t>
            </w:r>
            <w:proofErr w:type="spellEnd"/>
            <w:r w:rsidR="00643D0B">
              <w:t>)  按字典顺序比较两个字符串，不考虑大小写。</w:t>
            </w:r>
          </w:p>
          <w:p w:rsidR="0023075B" w:rsidRDefault="0023075B" w:rsidP="00643D0B">
            <w:pPr>
              <w:ind w:left="0"/>
              <w:rPr>
                <w:rFonts w:hint="eastAsia"/>
              </w:rPr>
            </w:pPr>
          </w:p>
          <w:p w:rsidR="0023075B" w:rsidRDefault="0023075B" w:rsidP="0023075B">
            <w:pPr>
              <w:ind w:left="0"/>
            </w:pPr>
            <w:proofErr w:type="spellStart"/>
            <w:r>
              <w:t>int</w:t>
            </w:r>
            <w:proofErr w:type="spellEnd"/>
            <w:r>
              <w:t xml:space="preserve"> a = 120;</w:t>
            </w:r>
          </w:p>
          <w:p w:rsidR="0023075B" w:rsidRDefault="0023075B" w:rsidP="0023075B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(a);//"120"</w:t>
            </w:r>
          </w:p>
          <w:p w:rsidR="0023075B" w:rsidRDefault="0023075B" w:rsidP="0023075B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String.valueOf</w:t>
            </w:r>
            <w:proofErr w:type="spellEnd"/>
            <w:r>
              <w:t>(a));</w:t>
            </w:r>
          </w:p>
        </w:tc>
      </w:tr>
    </w:tbl>
    <w:p w:rsidR="00643D0B" w:rsidRPr="00643D0B" w:rsidRDefault="00643D0B" w:rsidP="00643D0B"/>
    <w:p w:rsidR="00187E27" w:rsidRDefault="00187E27" w:rsidP="00187E27">
      <w:r>
        <w:t xml:space="preserve">    3）字符串的常用方法</w:t>
      </w:r>
    </w:p>
    <w:p w:rsidR="00187E27" w:rsidRDefault="00187E27" w:rsidP="00187E27"/>
    <w:p w:rsidR="00187E27" w:rsidRDefault="00187E27" w:rsidP="00FE5AFB">
      <w:pPr>
        <w:pStyle w:val="Heading1"/>
      </w:pPr>
      <w:proofErr w:type="spellStart"/>
      <w:r>
        <w:t>StringBuilder</w:t>
      </w:r>
      <w:proofErr w:type="spellEnd"/>
      <w:r>
        <w:t>、</w:t>
      </w:r>
      <w:proofErr w:type="spellStart"/>
      <w:r>
        <w:t>StringBuffer</w:t>
      </w:r>
      <w:proofErr w:type="spellEnd"/>
      <w:r>
        <w:t>类</w:t>
      </w:r>
    </w:p>
    <w:p w:rsidR="00187E27" w:rsidRDefault="00187E27" w:rsidP="00DB6EE3">
      <w:r>
        <w:t xml:space="preserve">    String类我们已经得知，它是不变对象，那么每当对内容修改时都会引发新对象的创建。那么当我们有一个需求是需要频繁修改字符串时，这样不仅不能减少内存的开销，返回会增加内存的开销。为此java为我们提供了一个专门用于修改字符串内容的类</w:t>
      </w:r>
      <w:proofErr w:type="spellStart"/>
      <w:r>
        <w:t>StringBuilder</w:t>
      </w:r>
      <w:proofErr w:type="spellEnd"/>
      <w:r>
        <w:t>类， 该类封装了可变的字符串，换句话说，当我们需要改变字符串内容时，并不会创建新对象，而是在原对象基础上进行修改。从而减小了内存的开销。</w:t>
      </w:r>
      <w:proofErr w:type="spellStart"/>
      <w:r>
        <w:t>StringBuilder</w:t>
      </w:r>
      <w:proofErr w:type="spellEnd"/>
      <w:r>
        <w:t>类的常用方法有：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B6EE3" w:rsidTr="00DB6EE3">
        <w:tc>
          <w:tcPr>
            <w:tcW w:w="8388" w:type="dxa"/>
          </w:tcPr>
          <w:p w:rsidR="00DB6EE3" w:rsidRDefault="00B95C4E" w:rsidP="00DB6EE3">
            <w:pPr>
              <w:ind w:left="0"/>
            </w:pPr>
            <w:proofErr w:type="spellStart"/>
            <w:r w:rsidRPr="00B95C4E">
              <w:t>StringBuilder</w:t>
            </w:r>
            <w:proofErr w:type="spellEnd"/>
            <w:r>
              <w:rPr>
                <w:rFonts w:hint="eastAsia"/>
              </w:rPr>
              <w:t xml:space="preserve"> </w:t>
            </w:r>
            <w:r w:rsidR="00DB6EE3">
              <w:t xml:space="preserve">append(String </w:t>
            </w:r>
            <w:proofErr w:type="spellStart"/>
            <w:r w:rsidR="00DB6EE3">
              <w:t>str</w:t>
            </w:r>
            <w:proofErr w:type="spellEnd"/>
            <w:r w:rsidR="00DB6EE3">
              <w:t>)：追加字符串；</w:t>
            </w:r>
          </w:p>
          <w:p w:rsidR="00DB6EE3" w:rsidRDefault="00B95C4E" w:rsidP="00DB6EE3">
            <w:pPr>
              <w:ind w:left="0"/>
            </w:pPr>
            <w:proofErr w:type="spellStart"/>
            <w:r w:rsidRPr="00B95C4E">
              <w:t>StringBuilder</w:t>
            </w:r>
            <w:proofErr w:type="spellEnd"/>
            <w:r>
              <w:rPr>
                <w:rFonts w:hint="eastAsia"/>
              </w:rPr>
              <w:t xml:space="preserve"> </w:t>
            </w:r>
            <w:r w:rsidR="00DB6EE3">
              <w:t xml:space="preserve"> insert (</w:t>
            </w:r>
            <w:proofErr w:type="spellStart"/>
            <w:r w:rsidR="00DB6EE3">
              <w:t>int</w:t>
            </w:r>
            <w:proofErr w:type="spellEnd"/>
            <w:r w:rsidR="00DB6EE3">
              <w:t xml:space="preserve"> index，String s)：从指定下标位置插入字符串；</w:t>
            </w:r>
          </w:p>
          <w:p w:rsidR="00DB6EE3" w:rsidRDefault="00DB6EE3" w:rsidP="00DB6EE3">
            <w:pPr>
              <w:ind w:left="0"/>
            </w:pPr>
            <w:r>
              <w:t xml:space="preserve"> </w:t>
            </w:r>
            <w:proofErr w:type="spellStart"/>
            <w:r w:rsidR="00B95C4E" w:rsidRPr="00B95C4E">
              <w:t>StringBuilder</w:t>
            </w:r>
            <w:proofErr w:type="spellEnd"/>
            <w:r w:rsidR="00B95C4E">
              <w:rPr>
                <w:rFonts w:hint="eastAsia"/>
              </w:rPr>
              <w:t xml:space="preserve"> </w:t>
            </w:r>
            <w:r>
              <w:t>delete(</w:t>
            </w:r>
            <w:proofErr w:type="spellStart"/>
            <w:r>
              <w:t>int</w:t>
            </w:r>
            <w:proofErr w:type="spellEnd"/>
            <w:r>
              <w:t xml:space="preserve"> start，</w:t>
            </w:r>
            <w:proofErr w:type="spellStart"/>
            <w:r>
              <w:t>int</w:t>
            </w:r>
            <w:proofErr w:type="spellEnd"/>
            <w:r>
              <w:t xml:space="preserve"> end)：从起始下标删除字符串到end结束下标，end要大于等于start，可以超出数组总长度；</w:t>
            </w:r>
          </w:p>
          <w:p w:rsidR="00DB6EE3" w:rsidRDefault="00B95C4E" w:rsidP="00DB6EE3">
            <w:pPr>
              <w:ind w:left="0"/>
            </w:pPr>
            <w:proofErr w:type="spellStart"/>
            <w:r w:rsidRPr="00B95C4E">
              <w:t>StringBuilder</w:t>
            </w:r>
            <w:proofErr w:type="spellEnd"/>
            <w:r>
              <w:rPr>
                <w:rFonts w:hint="eastAsia"/>
              </w:rPr>
              <w:t xml:space="preserve">  </w:t>
            </w:r>
            <w:r w:rsidR="00DB6EE3">
              <w:t>replace(</w:t>
            </w:r>
            <w:proofErr w:type="spellStart"/>
            <w:r w:rsidR="00DB6EE3">
              <w:t>int</w:t>
            </w:r>
            <w:proofErr w:type="spellEnd"/>
            <w:r w:rsidR="00DB6EE3">
              <w:t xml:space="preserve"> start，</w:t>
            </w:r>
            <w:proofErr w:type="spellStart"/>
            <w:r w:rsidR="00DB6EE3">
              <w:t>int</w:t>
            </w:r>
            <w:proofErr w:type="spellEnd"/>
            <w:r w:rsidR="00DB6EE3">
              <w:t xml:space="preserve"> end，String </w:t>
            </w:r>
            <w:proofErr w:type="spellStart"/>
            <w:r w:rsidR="00DB6EE3">
              <w:t>str</w:t>
            </w:r>
            <w:proofErr w:type="spellEnd"/>
            <w:r w:rsidR="00DB6EE3">
              <w:t>): 替换字符串；</w:t>
            </w:r>
          </w:p>
          <w:p w:rsidR="00DB6EE3" w:rsidRDefault="00B95C4E" w:rsidP="00DB6EE3">
            <w:pPr>
              <w:ind w:left="0"/>
            </w:pPr>
            <w:proofErr w:type="spellStart"/>
            <w:r w:rsidRPr="00B95C4E">
              <w:t>StringBuilder</w:t>
            </w:r>
            <w:proofErr w:type="spellEnd"/>
            <w:r>
              <w:rPr>
                <w:rFonts w:hint="eastAsia"/>
              </w:rPr>
              <w:t xml:space="preserve"> </w:t>
            </w:r>
            <w:r w:rsidR="00DB6EE3">
              <w:t>reverse()：字符串反转。</w:t>
            </w:r>
          </w:p>
          <w:p w:rsidR="00DB6EE3" w:rsidRDefault="00FE3705" w:rsidP="00DB6EE3">
            <w:pPr>
              <w:ind w:left="0"/>
            </w:pPr>
            <w:r>
              <w:rPr>
                <w:rFonts w:hint="eastAsia"/>
              </w:rPr>
              <w:lastRenderedPageBreak/>
              <w:t xml:space="preserve">String </w:t>
            </w:r>
            <w:proofErr w:type="spellStart"/>
            <w:r w:rsidR="00B95C4E">
              <w:rPr>
                <w:rFonts w:hint="eastAsia"/>
              </w:rPr>
              <w:t>toString</w:t>
            </w:r>
            <w:proofErr w:type="spellEnd"/>
            <w:r w:rsidR="00B95C4E">
              <w:rPr>
                <w:rFonts w:hint="eastAsia"/>
              </w:rPr>
              <w:t>()：转化为字符串</w:t>
            </w:r>
            <w:r>
              <w:rPr>
                <w:rFonts w:hint="eastAsia"/>
              </w:rPr>
              <w:t>。</w:t>
            </w:r>
          </w:p>
          <w:p w:rsidR="00FE3705" w:rsidRDefault="00FE3705" w:rsidP="00DB6EE3">
            <w:pPr>
              <w:ind w:left="0"/>
            </w:pPr>
          </w:p>
        </w:tc>
      </w:tr>
      <w:tr w:rsidR="003B019B" w:rsidTr="00DB6EE3">
        <w:tc>
          <w:tcPr>
            <w:tcW w:w="8388" w:type="dxa"/>
          </w:tcPr>
          <w:p w:rsidR="003B019B" w:rsidRDefault="003B019B" w:rsidP="003B019B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 xml:space="preserve">Java 的字符串连接的过程是利用 </w:t>
            </w:r>
            <w:proofErr w:type="spellStart"/>
            <w:r>
              <w:t>StringBuilder</w:t>
            </w:r>
            <w:proofErr w:type="spellEnd"/>
            <w:r>
              <w:t>实现的</w:t>
            </w:r>
          </w:p>
          <w:p w:rsidR="003B019B" w:rsidRDefault="003B019B" w:rsidP="003B019B">
            <w:pPr>
              <w:ind w:left="0"/>
            </w:pPr>
            <w:r>
              <w:t>String s = "AB";</w:t>
            </w:r>
          </w:p>
          <w:p w:rsidR="003B019B" w:rsidRDefault="003B019B" w:rsidP="003B019B">
            <w:pPr>
              <w:ind w:left="0"/>
            </w:pPr>
            <w:r>
              <w:t xml:space="preserve">String s1 = s+"DE"; </w:t>
            </w:r>
          </w:p>
          <w:p w:rsidR="003B019B" w:rsidRDefault="003B019B" w:rsidP="003B019B">
            <w:pPr>
              <w:ind w:left="0"/>
              <w:rPr>
                <w:rFonts w:hint="eastAsia"/>
              </w:rPr>
            </w:pPr>
            <w:r>
              <w:t xml:space="preserve">//String s1=new </w:t>
            </w:r>
            <w:proofErr w:type="spellStart"/>
            <w:r>
              <w:t>StringBuilder</w:t>
            </w:r>
            <w:proofErr w:type="spellEnd"/>
            <w:r>
              <w:t>(s).append("DE").</w:t>
            </w:r>
            <w:proofErr w:type="spellStart"/>
            <w:r>
              <w:t>toString</w:t>
            </w:r>
            <w:proofErr w:type="spellEnd"/>
            <w:r>
              <w:t>()</w:t>
            </w:r>
            <w:r w:rsidR="00403611">
              <w:rPr>
                <w:rFonts w:hint="eastAsia"/>
              </w:rPr>
              <w:t>;</w:t>
            </w:r>
          </w:p>
          <w:p w:rsidR="00403611" w:rsidRPr="00B95C4E" w:rsidRDefault="00403611" w:rsidP="003B019B">
            <w:pPr>
              <w:ind w:left="0"/>
            </w:pPr>
          </w:p>
        </w:tc>
      </w:tr>
    </w:tbl>
    <w:p w:rsidR="00187E27" w:rsidRDefault="00187E27" w:rsidP="00187E27">
      <w:r>
        <w:t xml:space="preserve">    </w:t>
      </w:r>
      <w:proofErr w:type="spellStart"/>
      <w:r>
        <w:t>StringBuffer</w:t>
      </w:r>
      <w:proofErr w:type="spellEnd"/>
      <w:r>
        <w:t>类，是JDK早期的版本，</w:t>
      </w:r>
      <w:proofErr w:type="spellStart"/>
      <w:r w:rsidRPr="00FE5AFB">
        <w:rPr>
          <w:color w:val="FF0000"/>
        </w:rPr>
        <w:t>StringBuffer</w:t>
      </w:r>
      <w:proofErr w:type="spellEnd"/>
      <w:r w:rsidRPr="00FE5AFB">
        <w:rPr>
          <w:color w:val="FF0000"/>
        </w:rPr>
        <w:t>是线程安全的可变字符序列</w:t>
      </w:r>
      <w:r>
        <w:t>。虽然在任意时间点上它都包含某种特定的字符序列，但通过某些方法调用可以改变该序列的长度和内容。可将字符串缓冲区安全地用于多个线程。可以在必要时对这些方法进行同步，因此任意特定实例上的所有操作就好像是以串行顺序发生的，该顺序与所涉及的每个线程进行的方法调用顺序一致。</w:t>
      </w:r>
      <w:proofErr w:type="spellStart"/>
      <w:r>
        <w:t>StringBuffer</w:t>
      </w:r>
      <w:proofErr w:type="spellEnd"/>
      <w:r>
        <w:t xml:space="preserve"> 上的主要操作是 append 和 insert 方法，可重载这些方法，以接受任意类型的数据。每个方法都能有效地将给定的</w:t>
      </w:r>
      <w:r>
        <w:rPr>
          <w:rFonts w:hint="eastAsia"/>
        </w:rPr>
        <w:t>数据转换成字符串，然后将该字符串的字符追加或插入到字符串缓冲区中。</w:t>
      </w:r>
    </w:p>
    <w:p w:rsidR="00187E27" w:rsidRDefault="00187E27" w:rsidP="00187E27">
      <w:r>
        <w:t xml:space="preserve">    通常，如果 </w:t>
      </w:r>
      <w:proofErr w:type="spellStart"/>
      <w:r>
        <w:t>sb</w:t>
      </w:r>
      <w:proofErr w:type="spellEnd"/>
      <w:r>
        <w:t xml:space="preserve"> 引用 </w:t>
      </w:r>
      <w:proofErr w:type="spellStart"/>
      <w:r>
        <w:t>StringBuilder</w:t>
      </w:r>
      <w:proofErr w:type="spellEnd"/>
      <w:r>
        <w:t xml:space="preserve"> 的一个实例，则 </w:t>
      </w:r>
      <w:proofErr w:type="spellStart"/>
      <w:r>
        <w:t>sb.append</w:t>
      </w:r>
      <w:proofErr w:type="spellEnd"/>
      <w:r>
        <w:t xml:space="preserve">(x) 和 </w:t>
      </w:r>
      <w:proofErr w:type="spellStart"/>
      <w:r>
        <w:t>sb.insert</w:t>
      </w:r>
      <w:proofErr w:type="spellEnd"/>
      <w:r>
        <w:t>(</w:t>
      </w:r>
      <w:proofErr w:type="spellStart"/>
      <w:r>
        <w:t>sb.length</w:t>
      </w:r>
      <w:proofErr w:type="spellEnd"/>
      <w:r>
        <w:t>(), x) 具有相同的效果。只要发生有关源序列（如在源序列中追加或插入）的操作，该类就只在执行此操作的字符串缓冲区上而不是在源上实现同步。每个字符串缓冲区都有一定的容量。只要字符串缓冲区所包含的字符序列的长度没有超出此容量，就无需分配新的内部缓冲区数组。如果内部缓冲区溢出，则此容量自动增大。</w:t>
      </w:r>
    </w:p>
    <w:p w:rsidR="00C03A83" w:rsidRDefault="00187E27" w:rsidP="00187E27">
      <w:pPr>
        <w:rPr>
          <w:rFonts w:hint="eastAsia"/>
        </w:rPr>
      </w:pPr>
      <w:r>
        <w:t xml:space="preserve">    从 JDK 5 开始，为该类补充了一个单个线程使用的等价类，即 </w:t>
      </w:r>
      <w:proofErr w:type="spellStart"/>
      <w:r>
        <w:t>StringBuilder</w:t>
      </w:r>
      <w:proofErr w:type="spellEnd"/>
      <w:r>
        <w:t>。与该类相比，通常应该</w:t>
      </w:r>
      <w:r w:rsidRPr="00FE5AFB">
        <w:rPr>
          <w:color w:val="FF0000"/>
        </w:rPr>
        <w:t xml:space="preserve">优先使用 </w:t>
      </w:r>
      <w:proofErr w:type="spellStart"/>
      <w:r w:rsidRPr="00FE5AFB">
        <w:rPr>
          <w:color w:val="FF0000"/>
        </w:rPr>
        <w:t>StringBuilder</w:t>
      </w:r>
      <w:proofErr w:type="spellEnd"/>
      <w:r w:rsidRPr="00FE5AFB">
        <w:rPr>
          <w:color w:val="FF0000"/>
        </w:rPr>
        <w:t xml:space="preserve"> 类</w:t>
      </w:r>
      <w:r>
        <w:t xml:space="preserve">，因为它支持所有相同的操作，但由于它不执行同步，所以速度更快。 </w:t>
      </w:r>
      <w:proofErr w:type="spellStart"/>
      <w:r>
        <w:t>java.lang.StringBuilder</w:t>
      </w:r>
      <w:proofErr w:type="spellEnd"/>
      <w:r w:rsidRPr="00FE5AFB">
        <w:rPr>
          <w:color w:val="FF0000"/>
        </w:rPr>
        <w:t>一个可变的字符序列</w:t>
      </w:r>
      <w:r>
        <w:t xml:space="preserve">。此类提供一个与 </w:t>
      </w:r>
      <w:proofErr w:type="spellStart"/>
      <w:r>
        <w:t>StringBuffer</w:t>
      </w:r>
      <w:proofErr w:type="spellEnd"/>
      <w:r>
        <w:t xml:space="preserve"> 兼容的 API，</w:t>
      </w:r>
      <w:r w:rsidRPr="00FE5AFB">
        <w:rPr>
          <w:color w:val="FF0000"/>
        </w:rPr>
        <w:t>但不保证同步</w:t>
      </w:r>
      <w:r>
        <w:t xml:space="preserve">。该类被设计用作 </w:t>
      </w:r>
      <w:proofErr w:type="spellStart"/>
      <w:r>
        <w:t>StringBuffer</w:t>
      </w:r>
      <w:proofErr w:type="spellEnd"/>
      <w:r>
        <w:t xml:space="preserve"> 的一个简易替换，用在字符串缓冲区被单个线程使用的时候（这种情况很普遍）。如果可能，建议优先采用该类，因为在大</w:t>
      </w:r>
      <w:r>
        <w:rPr>
          <w:rFonts w:hint="eastAsia"/>
        </w:rPr>
        <w:t>多数实现中，</w:t>
      </w:r>
      <w:r w:rsidRPr="00FE5AFB">
        <w:rPr>
          <w:rFonts w:hint="eastAsia"/>
          <w:color w:val="FF0000"/>
        </w:rPr>
        <w:t>它比</w:t>
      </w:r>
      <w:r w:rsidRPr="00FE5AFB">
        <w:rPr>
          <w:color w:val="FF0000"/>
        </w:rPr>
        <w:t xml:space="preserve"> </w:t>
      </w:r>
      <w:proofErr w:type="spellStart"/>
      <w:r w:rsidRPr="00FE5AFB">
        <w:rPr>
          <w:color w:val="FF0000"/>
        </w:rPr>
        <w:t>StringBuffer</w:t>
      </w:r>
      <w:proofErr w:type="spellEnd"/>
      <w:r w:rsidRPr="00FE5AFB">
        <w:rPr>
          <w:color w:val="FF0000"/>
        </w:rPr>
        <w:t xml:space="preserve"> 要快</w:t>
      </w:r>
      <w:r>
        <w:t>。</w:t>
      </w:r>
    </w:p>
    <w:p w:rsidR="00846484" w:rsidRDefault="00846484" w:rsidP="00187E27">
      <w:pPr>
        <w:rPr>
          <w:rFonts w:hint="eastAsia"/>
        </w:rPr>
      </w:pPr>
    </w:p>
    <w:p w:rsidR="00846484" w:rsidRDefault="00846484" w:rsidP="00846484">
      <w:pPr>
        <w:pStyle w:val="Heading1"/>
      </w:pPr>
      <w:r>
        <w:rPr>
          <w:rFonts w:hint="eastAsia"/>
        </w:rPr>
        <w:lastRenderedPageBreak/>
        <w:t>字符串总结</w:t>
      </w:r>
    </w:p>
    <w:p w:rsidR="00846484" w:rsidRDefault="00846484" w:rsidP="00846484">
      <w:r>
        <w:t xml:space="preserve">Java 中代表字符串的有:  char[]  String  </w:t>
      </w:r>
      <w:proofErr w:type="spellStart"/>
      <w:r>
        <w:t>StringBuilder</w:t>
      </w:r>
      <w:proofErr w:type="spellEnd"/>
    </w:p>
    <w:p w:rsidR="00846484" w:rsidRDefault="00846484" w:rsidP="00140702">
      <w:pPr>
        <w:pStyle w:val="ListParagraph"/>
        <w:numPr>
          <w:ilvl w:val="0"/>
          <w:numId w:val="16"/>
        </w:numPr>
      </w:pPr>
      <w:r>
        <w:t>char[] 只是字符数据, 没有算法, 可以自己实现.</w:t>
      </w:r>
      <w:r>
        <w:rPr>
          <w:rFonts w:hint="eastAsia"/>
        </w:rPr>
        <w:t>。</w:t>
      </w:r>
      <w:r>
        <w:t xml:space="preserve"> 如果优化的好, 性能最优! 开发效率低</w:t>
      </w:r>
    </w:p>
    <w:p w:rsidR="00846484" w:rsidRDefault="00846484" w:rsidP="00140702">
      <w:pPr>
        <w:pStyle w:val="ListParagraph"/>
        <w:numPr>
          <w:ilvl w:val="0"/>
          <w:numId w:val="16"/>
        </w:numPr>
      </w:pPr>
      <w:r>
        <w:t>String 是不可变字符串, 是最常用的字符串, 界面文本数据</w:t>
      </w:r>
      <w:r>
        <w:rPr>
          <w:rFonts w:hint="eastAsia"/>
        </w:rPr>
        <w:t>。</w:t>
      </w:r>
      <w:r>
        <w:t>就是使用 String输出的. API经常返回新String对象, 性能稍差.</w:t>
      </w:r>
    </w:p>
    <w:p w:rsidR="00846484" w:rsidRDefault="00846484" w:rsidP="00140702">
      <w:pPr>
        <w:pStyle w:val="ListParagraph"/>
        <w:ind w:left="1080"/>
        <w:rPr>
          <w:rFonts w:hint="eastAsia"/>
        </w:rPr>
      </w:pPr>
      <w:r>
        <w:t xml:space="preserve">如: </w:t>
      </w:r>
      <w:proofErr w:type="spellStart"/>
      <w:r>
        <w:t>System.out.println</w:t>
      </w:r>
      <w:proofErr w:type="spellEnd"/>
      <w:r>
        <w:t>(120)</w:t>
      </w:r>
    </w:p>
    <w:p w:rsidR="00846484" w:rsidRDefault="00846484" w:rsidP="00140702">
      <w:pPr>
        <w:pStyle w:val="ListParagraph"/>
        <w:ind w:left="1080"/>
      </w:pPr>
      <w:r>
        <w:t xml:space="preserve">实际上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String.valueOf</w:t>
      </w:r>
      <w:proofErr w:type="spellEnd"/>
      <w:r>
        <w:t xml:space="preserve">(120)); </w:t>
      </w:r>
    </w:p>
    <w:p w:rsidR="00846484" w:rsidRDefault="00846484" w:rsidP="00140702">
      <w:pPr>
        <w:pStyle w:val="ListParagraph"/>
        <w:numPr>
          <w:ilvl w:val="0"/>
          <w:numId w:val="16"/>
        </w:numPr>
      </w:pPr>
      <w:proofErr w:type="spellStart"/>
      <w:r>
        <w:t>StringBuilder</w:t>
      </w:r>
      <w:proofErr w:type="spellEnd"/>
      <w:r>
        <w:t xml:space="preserve"> 是可变字符串, 字符串的内容计算, 建议采用</w:t>
      </w:r>
      <w:proofErr w:type="spellStart"/>
      <w:r>
        <w:t>StringBuilder</w:t>
      </w:r>
      <w:proofErr w:type="spellEnd"/>
      <w:r>
        <w:t>实现. 性能好.</w:t>
      </w:r>
    </w:p>
    <w:sectPr w:rsidR="00846484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CDE" w:rsidRDefault="00426CDE" w:rsidP="00DB6EE3">
      <w:pPr>
        <w:spacing w:after="0"/>
      </w:pPr>
      <w:r>
        <w:separator/>
      </w:r>
    </w:p>
  </w:endnote>
  <w:endnote w:type="continuationSeparator" w:id="0">
    <w:p w:rsidR="00426CDE" w:rsidRDefault="00426CDE" w:rsidP="00DB6E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043388"/>
      <w:docPartObj>
        <w:docPartGallery w:val="Page Numbers (Bottom of Page)"/>
        <w:docPartUnique/>
      </w:docPartObj>
    </w:sdtPr>
    <w:sdtContent>
      <w:p w:rsidR="00DB6EE3" w:rsidRDefault="00525256">
        <w:pPr>
          <w:pStyle w:val="Footer"/>
          <w:jc w:val="right"/>
        </w:pPr>
        <w:fldSimple w:instr=" PAGE   \* MERGEFORMAT ">
          <w:r w:rsidR="00140702">
            <w:rPr>
              <w:noProof/>
            </w:rPr>
            <w:t>5</w:t>
          </w:r>
        </w:fldSimple>
      </w:p>
    </w:sdtContent>
  </w:sdt>
  <w:p w:rsidR="00DB6EE3" w:rsidRDefault="00DB6E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CDE" w:rsidRDefault="00426CDE" w:rsidP="00DB6EE3">
      <w:pPr>
        <w:spacing w:after="0"/>
      </w:pPr>
      <w:r>
        <w:separator/>
      </w:r>
    </w:p>
  </w:footnote>
  <w:footnote w:type="continuationSeparator" w:id="0">
    <w:p w:rsidR="00426CDE" w:rsidRDefault="00426CDE" w:rsidP="00DB6EE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11ED9"/>
    <w:multiLevelType w:val="hybridMultilevel"/>
    <w:tmpl w:val="4B208DB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87E27"/>
    <w:rsid w:val="00140702"/>
    <w:rsid w:val="00172360"/>
    <w:rsid w:val="00187E27"/>
    <w:rsid w:val="0023075B"/>
    <w:rsid w:val="002476BD"/>
    <w:rsid w:val="00306479"/>
    <w:rsid w:val="00327574"/>
    <w:rsid w:val="0034081B"/>
    <w:rsid w:val="00387DCF"/>
    <w:rsid w:val="003B019B"/>
    <w:rsid w:val="003D16F8"/>
    <w:rsid w:val="00403611"/>
    <w:rsid w:val="00426CDE"/>
    <w:rsid w:val="00433376"/>
    <w:rsid w:val="004C04B9"/>
    <w:rsid w:val="00525256"/>
    <w:rsid w:val="00562410"/>
    <w:rsid w:val="00574C54"/>
    <w:rsid w:val="00643D0B"/>
    <w:rsid w:val="007A6B5F"/>
    <w:rsid w:val="008261CD"/>
    <w:rsid w:val="00846484"/>
    <w:rsid w:val="008866FF"/>
    <w:rsid w:val="008B5ACA"/>
    <w:rsid w:val="008C5117"/>
    <w:rsid w:val="00904415"/>
    <w:rsid w:val="0099619D"/>
    <w:rsid w:val="009D5000"/>
    <w:rsid w:val="00A8285D"/>
    <w:rsid w:val="00B95C4E"/>
    <w:rsid w:val="00BE33B8"/>
    <w:rsid w:val="00C03A83"/>
    <w:rsid w:val="00D24EDE"/>
    <w:rsid w:val="00D80E2B"/>
    <w:rsid w:val="00DB6EE3"/>
    <w:rsid w:val="00DB6FA6"/>
    <w:rsid w:val="00DE6E85"/>
    <w:rsid w:val="00E31068"/>
    <w:rsid w:val="00E35FD7"/>
    <w:rsid w:val="00EF3DCE"/>
    <w:rsid w:val="00F37F94"/>
    <w:rsid w:val="00F906AD"/>
    <w:rsid w:val="00FE3705"/>
    <w:rsid w:val="00FE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DB6EE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B6EE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6EE3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DB6EE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EE3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187EE7-C328-4B63-B9E6-029ECAD2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1114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xiaoxiazhang1</cp:lastModifiedBy>
  <cp:revision>40</cp:revision>
  <dcterms:created xsi:type="dcterms:W3CDTF">2016-09-06T08:28:00Z</dcterms:created>
  <dcterms:modified xsi:type="dcterms:W3CDTF">2016-09-08T05:51:00Z</dcterms:modified>
</cp:coreProperties>
</file>