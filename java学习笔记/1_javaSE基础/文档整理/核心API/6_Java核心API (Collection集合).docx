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EB7F21" w:rsidP="00EB7F21">
      <w:pPr>
        <w:pStyle w:val="Title"/>
      </w:pPr>
      <w:r w:rsidRPr="00EB7F21">
        <w:t>Java</w:t>
      </w:r>
      <w:r w:rsidRPr="00EB7F21">
        <w:t>核心</w:t>
      </w:r>
      <w:r>
        <w:t xml:space="preserve">API </w:t>
      </w:r>
      <w:r w:rsidRPr="00EB7F21">
        <w:t>(</w:t>
      </w:r>
      <w:r w:rsidRPr="00EB7F21">
        <w:t>集合</w:t>
      </w:r>
      <w:r w:rsidRPr="00EB7F21">
        <w:t>)</w:t>
      </w:r>
    </w:p>
    <w:p w:rsidR="00E42689" w:rsidRDefault="00E42689" w:rsidP="00E42689">
      <w:pPr>
        <w:pStyle w:val="Heading1"/>
      </w:pPr>
      <w:r>
        <w:t>Collection</w:t>
      </w:r>
      <w:r>
        <w:t>集合框架</w:t>
      </w:r>
    </w:p>
    <w:tbl>
      <w:tblPr>
        <w:tblStyle w:val="TableGrid"/>
        <w:tblW w:w="0" w:type="auto"/>
        <w:tblInd w:w="468" w:type="dxa"/>
        <w:tblLook w:val="04A0"/>
      </w:tblPr>
      <w:tblGrid>
        <w:gridCol w:w="8388"/>
      </w:tblGrid>
      <w:tr w:rsidR="00E42689" w:rsidTr="00E42689">
        <w:tc>
          <w:tcPr>
            <w:tcW w:w="8388" w:type="dxa"/>
          </w:tcPr>
          <w:p w:rsidR="00E42689" w:rsidRDefault="00E42689" w:rsidP="00E42689">
            <w:pPr>
              <w:ind w:left="0"/>
            </w:pPr>
            <w:proofErr w:type="spellStart"/>
            <w:r>
              <w:t>Java.util.Collection</w:t>
            </w:r>
            <w:proofErr w:type="spellEnd"/>
            <w:r>
              <w:t>接口</w:t>
            </w:r>
          </w:p>
          <w:p w:rsidR="00E42689" w:rsidRDefault="00E42689" w:rsidP="00E42689">
            <w:pPr>
              <w:ind w:left="0"/>
            </w:pPr>
            <w:r>
              <w:t xml:space="preserve">        |--List子接口</w:t>
            </w:r>
          </w:p>
          <w:p w:rsidR="00E42689" w:rsidRDefault="00E42689" w:rsidP="00E42689">
            <w:pPr>
              <w:ind w:left="0"/>
            </w:pPr>
            <w:r>
              <w:t xml:space="preserve">                |--</w:t>
            </w:r>
            <w:proofErr w:type="spellStart"/>
            <w:r>
              <w:t>ArrayList</w:t>
            </w:r>
            <w:proofErr w:type="spellEnd"/>
            <w:r>
              <w:t>实现类</w:t>
            </w:r>
          </w:p>
          <w:p w:rsidR="00E42689" w:rsidRDefault="00E42689" w:rsidP="00E42689">
            <w:pPr>
              <w:ind w:left="0"/>
            </w:pPr>
            <w:r>
              <w:t xml:space="preserve">                |--</w:t>
            </w:r>
            <w:proofErr w:type="spellStart"/>
            <w:r>
              <w:t>LinkedList</w:t>
            </w:r>
            <w:proofErr w:type="spellEnd"/>
            <w:r>
              <w:t>实现类</w:t>
            </w:r>
          </w:p>
          <w:p w:rsidR="00E42689" w:rsidRDefault="00E42689" w:rsidP="00E42689">
            <w:pPr>
              <w:ind w:left="0"/>
            </w:pPr>
            <w:r>
              <w:t xml:space="preserve">                |--Vector实现类</w:t>
            </w:r>
          </w:p>
          <w:p w:rsidR="00E42689" w:rsidRDefault="00E42689" w:rsidP="00E42689">
            <w:pPr>
              <w:ind w:left="0"/>
            </w:pPr>
            <w:r>
              <w:t xml:space="preserve">                        |--Stack(栈，继承Vector，先进后出)</w:t>
            </w:r>
          </w:p>
          <w:p w:rsidR="00E42689" w:rsidRDefault="00E42689" w:rsidP="00E42689">
            <w:pPr>
              <w:ind w:left="0"/>
            </w:pPr>
            <w:r>
              <w:t xml:space="preserve">        |--Set子接口</w:t>
            </w:r>
          </w:p>
          <w:p w:rsidR="00E42689" w:rsidRDefault="00E42689" w:rsidP="00E42689">
            <w:pPr>
              <w:ind w:left="0"/>
            </w:pPr>
            <w:r>
              <w:t xml:space="preserve">                |--</w:t>
            </w:r>
            <w:proofErr w:type="spellStart"/>
            <w:r>
              <w:t>HashSet</w:t>
            </w:r>
            <w:proofErr w:type="spellEnd"/>
            <w:r>
              <w:t>实现类</w:t>
            </w:r>
          </w:p>
          <w:p w:rsidR="00E42689" w:rsidRDefault="00E42689" w:rsidP="00E42689">
            <w:pPr>
              <w:ind w:left="0"/>
            </w:pPr>
            <w:r>
              <w:t xml:space="preserve">                |--</w:t>
            </w:r>
            <w:proofErr w:type="spellStart"/>
            <w:r>
              <w:t>TreeSet</w:t>
            </w:r>
            <w:proofErr w:type="spellEnd"/>
            <w:r>
              <w:t>实现类</w:t>
            </w:r>
          </w:p>
          <w:p w:rsidR="00E42689" w:rsidRDefault="00E42689" w:rsidP="00E42689">
            <w:pPr>
              <w:ind w:left="0"/>
            </w:pPr>
            <w:r>
              <w:t xml:space="preserve">        |--Queue接口(普通队列，先进先出)</w:t>
            </w:r>
          </w:p>
          <w:p w:rsidR="00E42689" w:rsidRDefault="00E42689" w:rsidP="00E42689">
            <w:pPr>
              <w:ind w:left="0"/>
            </w:pPr>
            <w:r>
              <w:t xml:space="preserve">                |--</w:t>
            </w:r>
            <w:proofErr w:type="spellStart"/>
            <w:r>
              <w:t>Deque</w:t>
            </w:r>
            <w:proofErr w:type="spellEnd"/>
            <w:r>
              <w:t>子接口(双端队列)</w:t>
            </w:r>
          </w:p>
          <w:p w:rsidR="00E42689" w:rsidRDefault="00E42689" w:rsidP="00E42689">
            <w:pPr>
              <w:ind w:left="0"/>
            </w:pPr>
            <w:r>
              <w:t xml:space="preserve">                        |--</w:t>
            </w:r>
            <w:proofErr w:type="spellStart"/>
            <w:r>
              <w:t>ArrayDeque</w:t>
            </w:r>
            <w:proofErr w:type="spellEnd"/>
            <w:r>
              <w:t>实现类</w:t>
            </w:r>
          </w:p>
          <w:p w:rsidR="00E42689" w:rsidRDefault="00E42689" w:rsidP="00E42689">
            <w:pPr>
              <w:ind w:left="0"/>
            </w:pPr>
          </w:p>
        </w:tc>
      </w:tr>
      <w:tr w:rsidR="00E42689" w:rsidTr="00E42689">
        <w:tc>
          <w:tcPr>
            <w:tcW w:w="8388" w:type="dxa"/>
          </w:tcPr>
          <w:p w:rsidR="00E42689" w:rsidRDefault="00E42689" w:rsidP="00E42689">
            <w:pPr>
              <w:ind w:left="0"/>
            </w:pPr>
            <w:r>
              <w:rPr>
                <w:rFonts w:hint="eastAsia"/>
              </w:rPr>
              <w:t>集合</w:t>
            </w:r>
            <w:r>
              <w:t>泛型</w:t>
            </w:r>
            <w:r>
              <w:rPr>
                <w:rFonts w:hint="eastAsia"/>
              </w:rPr>
              <w:t>支持：</w:t>
            </w:r>
          </w:p>
          <w:p w:rsidR="00E42689" w:rsidRDefault="00E42689" w:rsidP="00E42689">
            <w:pPr>
              <w:ind w:left="0"/>
            </w:pPr>
            <w:r>
              <w:rPr>
                <w:rFonts w:hint="eastAsia"/>
              </w:rPr>
              <w:t>1）</w:t>
            </w:r>
            <w:r>
              <w:t xml:space="preserve">泛型是 JDK1.5引入的新特性，泛型的本质是参数化类型。在类、接口、方法的定义过程中，所操作的数据类型为传入的指定参数类型。所有的集合类型都带有泛型参数，这样在创建集合时可以指定放入集合中的对象类型。同时，编译器会以此类型进行检查。 </w:t>
            </w:r>
          </w:p>
          <w:p w:rsidR="00E42689" w:rsidRDefault="00E42689" w:rsidP="00E42689">
            <w:pPr>
              <w:ind w:left="0"/>
              <w:rPr>
                <w:rFonts w:hint="eastAsia"/>
              </w:rPr>
            </w:pPr>
            <w:r>
              <w:rPr>
                <w:rFonts w:hint="eastAsia"/>
              </w:rPr>
              <w:t>2）</w:t>
            </w:r>
            <w:proofErr w:type="spellStart"/>
            <w:r>
              <w:t>ArrayList</w:t>
            </w:r>
            <w:proofErr w:type="spellEnd"/>
            <w:r>
              <w:t>支持泛型，泛型尖括号里的符号可随便些，但通常大写E。</w:t>
            </w:r>
          </w:p>
          <w:p w:rsidR="00E42689" w:rsidRDefault="00E42689" w:rsidP="00E42689">
            <w:pPr>
              <w:ind w:left="0"/>
            </w:pPr>
            <w:r>
              <w:t>3</w:t>
            </w:r>
            <w:r>
              <w:t>）迭代器支持泛型，但是迭代器使用的泛型应该和它所迭代</w:t>
            </w:r>
            <w:r>
              <w:t>集合的泛型类型一致！</w:t>
            </w:r>
          </w:p>
          <w:p w:rsidR="00E42689" w:rsidRDefault="00E42689" w:rsidP="00E42689">
            <w:pPr>
              <w:ind w:left="0"/>
            </w:pPr>
            <w:r>
              <w:t>4）泛型只支持引用类型，不支持基本类型，但可以使用对应的包装类</w:t>
            </w:r>
          </w:p>
          <w:p w:rsidR="00E42689" w:rsidRDefault="00E42689" w:rsidP="00E42689">
            <w:pPr>
              <w:ind w:left="0"/>
              <w:rPr>
                <w:rFonts w:hint="eastAsia"/>
              </w:rPr>
            </w:pPr>
            <w:r>
              <w:t>5）如果泛型不指定类型的话，默认为Object类型。</w:t>
            </w:r>
          </w:p>
          <w:p w:rsidR="00E42689" w:rsidRPr="00E42689" w:rsidRDefault="00E42689" w:rsidP="00E42689">
            <w:pPr>
              <w:ind w:left="0"/>
            </w:pPr>
          </w:p>
        </w:tc>
      </w:tr>
    </w:tbl>
    <w:p w:rsidR="00EB7F21" w:rsidRDefault="00E001AF" w:rsidP="003E3004">
      <w:pPr>
        <w:pStyle w:val="Heading2"/>
        <w:rPr>
          <w:rFonts w:hint="eastAsia"/>
        </w:rPr>
      </w:pPr>
      <w:r w:rsidRPr="00E001AF">
        <w:t>List</w:t>
      </w:r>
      <w:r w:rsidRPr="00E001AF">
        <w:t>接口和</w:t>
      </w:r>
      <w:r w:rsidRPr="00E001AF">
        <w:t>Set</w:t>
      </w:r>
      <w:r w:rsidRPr="00E001AF">
        <w:t>接口</w:t>
      </w:r>
    </w:p>
    <w:p w:rsidR="007A2B08" w:rsidRDefault="007A2B08" w:rsidP="007A2B08">
      <w:r w:rsidRPr="007A2B08">
        <w:t xml:space="preserve"> </w:t>
      </w:r>
      <w:r>
        <w:t>List接口：List接口是Collection的子接口，用于定义线性表数据结构，</w:t>
      </w:r>
      <w:r w:rsidRPr="007A2B08">
        <w:rPr>
          <w:color w:val="FF0000"/>
        </w:rPr>
        <w:t>元素可重复、有序的</w:t>
      </w:r>
      <w:r>
        <w:t xml:space="preserve">；可以将List理解为存放对象的数组，只不过其元素个数可以动态的增加或减少。 </w:t>
      </w:r>
    </w:p>
    <w:p w:rsidR="007A2B08" w:rsidRDefault="007A2B08" w:rsidP="007A2B08">
      <w:r>
        <w:lastRenderedPageBreak/>
        <w:t>(1) List接口的两个常见的实现类：</w:t>
      </w:r>
      <w:proofErr w:type="spellStart"/>
      <w:r>
        <w:t>ArrayList</w:t>
      </w:r>
      <w:proofErr w:type="spellEnd"/>
      <w:r>
        <w:t>和</w:t>
      </w:r>
      <w:proofErr w:type="spellStart"/>
      <w:r>
        <w:t>LinkedList</w:t>
      </w:r>
      <w:proofErr w:type="spellEnd"/>
      <w:r>
        <w:t>，分别用动态数组和链表的方式实现了List接口。List、</w:t>
      </w:r>
      <w:proofErr w:type="spellStart"/>
      <w:r>
        <w:t>ArrayList</w:t>
      </w:r>
      <w:proofErr w:type="spellEnd"/>
      <w:r>
        <w:t>和</w:t>
      </w:r>
      <w:proofErr w:type="spellStart"/>
      <w:r>
        <w:t>LinkedList</w:t>
      </w:r>
      <w:proofErr w:type="spellEnd"/>
      <w:r>
        <w:t>均处于</w:t>
      </w:r>
      <w:proofErr w:type="spellStart"/>
      <w:r>
        <w:t>java.util</w:t>
      </w:r>
      <w:proofErr w:type="spellEnd"/>
      <w:r>
        <w:t>包下。</w:t>
      </w:r>
    </w:p>
    <w:p w:rsidR="007A2B08" w:rsidRDefault="007A2B08" w:rsidP="007A2B08">
      <w:r>
        <w:t>(2) 可以认为</w:t>
      </w:r>
      <w:proofErr w:type="spellStart"/>
      <w:r>
        <w:t>ArrayList</w:t>
      </w:r>
      <w:proofErr w:type="spellEnd"/>
      <w:r>
        <w:t>和</w:t>
      </w:r>
      <w:proofErr w:type="spellStart"/>
      <w:r>
        <w:t>LinkedList</w:t>
      </w:r>
      <w:proofErr w:type="spellEnd"/>
      <w:r>
        <w:t>的方法在逻辑上完全一样，只是在性能上有一定的差别，</w:t>
      </w:r>
      <w:proofErr w:type="spellStart"/>
      <w:r>
        <w:t>ArrayList</w:t>
      </w:r>
      <w:proofErr w:type="spellEnd"/>
      <w:r>
        <w:t>更适合于随机访问，而</w:t>
      </w:r>
      <w:proofErr w:type="spellStart"/>
      <w:r>
        <w:t>LinkedList</w:t>
      </w:r>
      <w:proofErr w:type="spellEnd"/>
      <w:r>
        <w:t>更适合于插入和删除，在性能要求不是特别苛刻的情形下可以忽略这个差别。</w:t>
      </w:r>
    </w:p>
    <w:p w:rsidR="007A2B08" w:rsidRDefault="007A2B08" w:rsidP="007A2B08">
      <w:r>
        <w:t xml:space="preserve"> (3) 使用List我们不需要在创建的时候考虑容量集合的容量是根据其所保存的元素决定的换句话说，集合的容量是可以自动扩充的。</w:t>
      </w:r>
    </w:p>
    <w:p w:rsidR="007A2B08" w:rsidRDefault="007A2B08" w:rsidP="007A2B08">
      <w:pPr>
        <w:rPr>
          <w:rFonts w:hint="eastAsia"/>
        </w:rPr>
      </w:pPr>
      <w:r>
        <w:t xml:space="preserve">  (4) List的实现类会重写</w:t>
      </w:r>
      <w:proofErr w:type="spellStart"/>
      <w:r>
        <w:t>toString</w:t>
      </w:r>
      <w:proofErr w:type="spellEnd"/>
      <w:r>
        <w:t>方法，依次调用所包含对象的</w:t>
      </w:r>
      <w:proofErr w:type="spellStart"/>
      <w:r>
        <w:t>toString</w:t>
      </w:r>
      <w:proofErr w:type="spellEnd"/>
      <w:r>
        <w:t>方法，返回集合中所包含对象的字符串表现 。</w:t>
      </w:r>
    </w:p>
    <w:p w:rsidR="007A2B08" w:rsidRDefault="007A2B08" w:rsidP="007A2B08"/>
    <w:p w:rsidR="007A2B08" w:rsidRDefault="007A2B08" w:rsidP="007A2B08">
      <w:r>
        <w:t>2）Set接口：Set接口是Collection的子接口，</w:t>
      </w:r>
      <w:r w:rsidRPr="007A2B08">
        <w:rPr>
          <w:color w:val="FF0000"/>
        </w:rPr>
        <w:t>用于存储不重复的元素，元素是无序的</w:t>
      </w:r>
      <w:r>
        <w:t>。</w:t>
      </w:r>
    </w:p>
    <w:p w:rsidR="007A2B08" w:rsidRDefault="007A2B08" w:rsidP="007A2B08">
      <w:r>
        <w:t xml:space="preserve">  (1) </w:t>
      </w:r>
      <w:proofErr w:type="spellStart"/>
      <w:r>
        <w:t>HashSet</w:t>
      </w:r>
      <w:proofErr w:type="spellEnd"/>
      <w:r>
        <w:t>和</w:t>
      </w:r>
      <w:proofErr w:type="spellStart"/>
      <w:r>
        <w:t>TreeSet</w:t>
      </w:r>
      <w:proofErr w:type="spellEnd"/>
      <w:r>
        <w:t>是Set集合的两个常见的实现类，分别用hash表和排序二叉树的方式实现了Set集合。</w:t>
      </w:r>
      <w:proofErr w:type="spellStart"/>
      <w:r>
        <w:t>HashSet</w:t>
      </w:r>
      <w:proofErr w:type="spellEnd"/>
      <w:r>
        <w:t>是使用散列算法实现Set的。</w:t>
      </w:r>
    </w:p>
    <w:p w:rsidR="007A2B08" w:rsidRDefault="007A2B08" w:rsidP="007A2B08">
      <w:r>
        <w:t xml:space="preserve">  (2) Set集合没有get(</w:t>
      </w:r>
      <w:proofErr w:type="spellStart"/>
      <w:r>
        <w:t>int</w:t>
      </w:r>
      <w:proofErr w:type="spellEnd"/>
      <w:r>
        <w:t xml:space="preserve"> index)方法，我们不能像使用List那样，根据下标获取元素。想获取元素需要使用</w:t>
      </w:r>
      <w:proofErr w:type="spellStart"/>
      <w:r>
        <w:t>Iterator</w:t>
      </w:r>
      <w:proofErr w:type="spellEnd"/>
      <w:r>
        <w:t>。</w:t>
      </w:r>
    </w:p>
    <w:p w:rsidR="00E001AF" w:rsidRPr="00E001AF" w:rsidRDefault="007A2B08" w:rsidP="007A2B08">
      <w:r>
        <w:t xml:space="preserve"> (3) 向集合添加元素也使用add方法，但是add方法不是向集合末尾追加元素，因为无序。</w:t>
      </w:r>
    </w:p>
    <w:sectPr w:rsidR="00E001AF" w:rsidRPr="00E001AF" w:rsidSect="00C03A83">
      <w:footerReference w:type="default" r:id="rId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286B" w:rsidRDefault="00D8286B" w:rsidP="00866CDB">
      <w:pPr>
        <w:spacing w:after="0"/>
      </w:pPr>
      <w:r>
        <w:separator/>
      </w:r>
    </w:p>
  </w:endnote>
  <w:endnote w:type="continuationSeparator" w:id="0">
    <w:p w:rsidR="00D8286B" w:rsidRDefault="00D8286B" w:rsidP="00866CD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5677606"/>
      <w:docPartObj>
        <w:docPartGallery w:val="Page Numbers (Bottom of Page)"/>
        <w:docPartUnique/>
      </w:docPartObj>
    </w:sdtPr>
    <w:sdtContent>
      <w:p w:rsidR="00866CDB" w:rsidRDefault="00866CDB">
        <w:pPr>
          <w:pStyle w:val="Footer"/>
          <w:jc w:val="right"/>
        </w:pPr>
        <w:fldSimple w:instr=" PAGE   \* MERGEFORMAT ">
          <w:r w:rsidR="003E3004">
            <w:rPr>
              <w:noProof/>
            </w:rPr>
            <w:t>2</w:t>
          </w:r>
        </w:fldSimple>
      </w:p>
    </w:sdtContent>
  </w:sdt>
  <w:p w:rsidR="00866CDB" w:rsidRDefault="00866C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286B" w:rsidRDefault="00D8286B" w:rsidP="00866CDB">
      <w:pPr>
        <w:spacing w:after="0"/>
      </w:pPr>
      <w:r>
        <w:separator/>
      </w:r>
    </w:p>
  </w:footnote>
  <w:footnote w:type="continuationSeparator" w:id="0">
    <w:p w:rsidR="00D8286B" w:rsidRDefault="00D8286B" w:rsidP="00866CD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0"/>
  </w:num>
  <w:num w:numId="5">
    <w:abstractNumId w:val="2"/>
  </w:num>
  <w:num w:numId="6">
    <w:abstractNumId w:val="1"/>
  </w:num>
  <w:num w:numId="7">
    <w:abstractNumId w:val="0"/>
  </w:num>
  <w:num w:numId="8">
    <w:abstractNumId w:val="2"/>
  </w:num>
  <w:num w:numId="9">
    <w:abstractNumId w:val="1"/>
  </w:num>
  <w:num w:numId="10">
    <w:abstractNumId w:val="0"/>
  </w:num>
  <w:num w:numId="11">
    <w:abstractNumId w:val="2"/>
  </w:num>
  <w:num w:numId="12">
    <w:abstractNumId w:val="1"/>
  </w:num>
  <w:num w:numId="13">
    <w:abstractNumId w:val="0"/>
  </w:num>
  <w:num w:numId="14">
    <w:abstractNumId w:val="2"/>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attachedTemplate r:id="rId1"/>
  <w:defaultTabStop w:val="720"/>
  <w:characterSpacingControl w:val="doNotCompress"/>
  <w:footnotePr>
    <w:footnote w:id="-1"/>
    <w:footnote w:id="0"/>
  </w:footnotePr>
  <w:endnotePr>
    <w:endnote w:id="-1"/>
    <w:endnote w:id="0"/>
  </w:endnotePr>
  <w:compat>
    <w:useFELayout/>
  </w:compat>
  <w:rsids>
    <w:rsidRoot w:val="00EB7F21"/>
    <w:rsid w:val="000D65CB"/>
    <w:rsid w:val="001D3CBC"/>
    <w:rsid w:val="003E3004"/>
    <w:rsid w:val="00491069"/>
    <w:rsid w:val="00562410"/>
    <w:rsid w:val="007A2B08"/>
    <w:rsid w:val="008261CD"/>
    <w:rsid w:val="00866CDB"/>
    <w:rsid w:val="008B5ACA"/>
    <w:rsid w:val="008C5117"/>
    <w:rsid w:val="00904415"/>
    <w:rsid w:val="0099619D"/>
    <w:rsid w:val="009D5000"/>
    <w:rsid w:val="00C03A83"/>
    <w:rsid w:val="00D24EDE"/>
    <w:rsid w:val="00D80E2B"/>
    <w:rsid w:val="00D8286B"/>
    <w:rsid w:val="00DB6FA6"/>
    <w:rsid w:val="00DE6E85"/>
    <w:rsid w:val="00E001AF"/>
    <w:rsid w:val="00E42689"/>
    <w:rsid w:val="00EB7F21"/>
    <w:rsid w:val="00EF3DCE"/>
    <w:rsid w:val="00F37F94"/>
    <w:rsid w:val="00F906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semiHidden/>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semiHidden/>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table" w:styleId="TableGrid">
    <w:name w:val="Table Grid"/>
    <w:basedOn w:val="TableNormal"/>
    <w:uiPriority w:val="59"/>
    <w:rsid w:val="00E4268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66CDB"/>
    <w:pPr>
      <w:tabs>
        <w:tab w:val="center" w:pos="4320"/>
        <w:tab w:val="right" w:pos="8640"/>
      </w:tabs>
      <w:spacing w:after="0"/>
    </w:pPr>
  </w:style>
  <w:style w:type="character" w:customStyle="1" w:styleId="HeaderChar">
    <w:name w:val="Header Char"/>
    <w:basedOn w:val="DefaultParagraphFont"/>
    <w:link w:val="Header"/>
    <w:uiPriority w:val="99"/>
    <w:semiHidden/>
    <w:rsid w:val="00866CDB"/>
    <w:rPr>
      <w:rFonts w:ascii="微软雅黑" w:hAnsi="微软雅黑"/>
      <w:sz w:val="24"/>
    </w:rPr>
  </w:style>
  <w:style w:type="paragraph" w:styleId="Footer">
    <w:name w:val="footer"/>
    <w:basedOn w:val="Normal"/>
    <w:link w:val="FooterChar"/>
    <w:uiPriority w:val="99"/>
    <w:unhideWhenUsed/>
    <w:rsid w:val="00866CDB"/>
    <w:pPr>
      <w:tabs>
        <w:tab w:val="center" w:pos="4320"/>
        <w:tab w:val="right" w:pos="8640"/>
      </w:tabs>
      <w:spacing w:after="0"/>
    </w:pPr>
  </w:style>
  <w:style w:type="character" w:customStyle="1" w:styleId="FooterChar">
    <w:name w:val="Footer Char"/>
    <w:basedOn w:val="DefaultParagraphFont"/>
    <w:link w:val="Footer"/>
    <w:uiPriority w:val="99"/>
    <w:rsid w:val="00866CDB"/>
    <w:rPr>
      <w:rFonts w:ascii="微软雅黑" w:hAnsi="微软雅黑"/>
      <w:sz w:val="24"/>
    </w:rPr>
  </w:style>
</w:styles>
</file>

<file path=word/webSettings.xml><?xml version="1.0" encoding="utf-8"?>
<w:webSettings xmlns:r="http://schemas.openxmlformats.org/officeDocument/2006/relationships" xmlns:w="http://schemas.openxmlformats.org/wordprocessingml/2006/main">
  <w:divs>
    <w:div w:id="5137898">
      <w:bodyDiv w:val="1"/>
      <w:marLeft w:val="0"/>
      <w:marRight w:val="0"/>
      <w:marTop w:val="0"/>
      <w:marBottom w:val="0"/>
      <w:divBdr>
        <w:top w:val="none" w:sz="0" w:space="0" w:color="auto"/>
        <w:left w:val="none" w:sz="0" w:space="0" w:color="auto"/>
        <w:bottom w:val="none" w:sz="0" w:space="0" w:color="auto"/>
        <w:right w:val="none" w:sz="0" w:space="0" w:color="auto"/>
      </w:divBdr>
    </w:div>
    <w:div w:id="288784192">
      <w:bodyDiv w:val="1"/>
      <w:marLeft w:val="0"/>
      <w:marRight w:val="0"/>
      <w:marTop w:val="0"/>
      <w:marBottom w:val="0"/>
      <w:divBdr>
        <w:top w:val="none" w:sz="0" w:space="0" w:color="auto"/>
        <w:left w:val="none" w:sz="0" w:space="0" w:color="auto"/>
        <w:bottom w:val="none" w:sz="0" w:space="0" w:color="auto"/>
        <w:right w:val="none" w:sz="0" w:space="0" w:color="auto"/>
      </w:divBdr>
    </w:div>
    <w:div w:id="718940565">
      <w:bodyDiv w:val="1"/>
      <w:marLeft w:val="0"/>
      <w:marRight w:val="0"/>
      <w:marTop w:val="0"/>
      <w:marBottom w:val="0"/>
      <w:divBdr>
        <w:top w:val="none" w:sz="0" w:space="0" w:color="auto"/>
        <w:left w:val="none" w:sz="0" w:space="0" w:color="auto"/>
        <w:bottom w:val="none" w:sz="0" w:space="0" w:color="auto"/>
        <w:right w:val="none" w:sz="0" w:space="0" w:color="auto"/>
      </w:divBdr>
    </w:div>
    <w:div w:id="91543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414</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13</cp:revision>
  <dcterms:created xsi:type="dcterms:W3CDTF">2016-11-08T02:26:00Z</dcterms:created>
  <dcterms:modified xsi:type="dcterms:W3CDTF">2016-11-08T09:20:00Z</dcterms:modified>
</cp:coreProperties>
</file>