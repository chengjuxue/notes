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7B5467" w:rsidP="007B5467">
      <w:pPr>
        <w:pStyle w:val="Title"/>
      </w:pPr>
      <w:r>
        <w:rPr>
          <w:rFonts w:hint="eastAsia"/>
        </w:rPr>
        <w:t>常用的正则表达式</w:t>
      </w:r>
    </w:p>
    <w:p w:rsidR="007B5467" w:rsidRDefault="007B5467" w:rsidP="007B5467">
      <w:pPr>
        <w:pStyle w:val="Heading1"/>
      </w:pPr>
      <w:r>
        <w:rPr>
          <w:rFonts w:hint="eastAsia"/>
        </w:rPr>
        <w:t>校验数字的表达式</w:t>
      </w:r>
    </w:p>
    <w:p w:rsidR="007B5467" w:rsidRDefault="007B5467" w:rsidP="007B5467">
      <w:r>
        <w:rPr>
          <w:rFonts w:hint="eastAsia"/>
        </w:rPr>
        <w:t>数字：</w:t>
      </w:r>
      <w:r>
        <w:t>^[0-9]*$</w:t>
      </w:r>
    </w:p>
    <w:p w:rsidR="007B5467" w:rsidRDefault="007B5467" w:rsidP="007B5467">
      <w:r>
        <w:t>n位的数字：^\d{n}$</w:t>
      </w:r>
    </w:p>
    <w:p w:rsidR="007B5467" w:rsidRDefault="007B5467" w:rsidP="007B5467">
      <w:r>
        <w:rPr>
          <w:rFonts w:hint="eastAsia"/>
        </w:rPr>
        <w:t>至少</w:t>
      </w:r>
      <w:r>
        <w:t>n位的数字：^\d{n,}$</w:t>
      </w:r>
    </w:p>
    <w:p w:rsidR="007B5467" w:rsidRDefault="007B5467" w:rsidP="007B5467">
      <w:r>
        <w:t>m-n位的数字：^\d{</w:t>
      </w:r>
      <w:proofErr w:type="spellStart"/>
      <w:r>
        <w:t>m,n</w:t>
      </w:r>
      <w:proofErr w:type="spellEnd"/>
      <w:r>
        <w:t>}$</w:t>
      </w:r>
    </w:p>
    <w:p w:rsidR="007B5467" w:rsidRDefault="007B5467" w:rsidP="007B5467">
      <w:r>
        <w:rPr>
          <w:rFonts w:hint="eastAsia"/>
        </w:rPr>
        <w:t>零和非零开头的数字：</w:t>
      </w:r>
      <w:r>
        <w:t>^(0|[1-9][0-9]*)$</w:t>
      </w:r>
    </w:p>
    <w:p w:rsidR="007B5467" w:rsidRDefault="007B5467" w:rsidP="007B5467">
      <w:r>
        <w:rPr>
          <w:rFonts w:hint="eastAsia"/>
        </w:rPr>
        <w:t>非零开头的最多带两位小数的数字：</w:t>
      </w:r>
      <w:r>
        <w:t>^([1-9][0-9]*)+(.[0-9]{1,2})?$</w:t>
      </w:r>
    </w:p>
    <w:p w:rsidR="007B5467" w:rsidRDefault="007B5467" w:rsidP="007B5467">
      <w:r>
        <w:rPr>
          <w:rFonts w:hint="eastAsia"/>
        </w:rPr>
        <w:t>带</w:t>
      </w:r>
      <w:r>
        <w:t>1-2位小数的正数或负数：^(\-)?\d+(\.\d{1,2})?$</w:t>
      </w:r>
    </w:p>
    <w:p w:rsidR="007B5467" w:rsidRDefault="007B5467" w:rsidP="007B5467">
      <w:r>
        <w:rPr>
          <w:rFonts w:hint="eastAsia"/>
        </w:rPr>
        <w:t>正数、负数、和小数：</w:t>
      </w:r>
      <w:r>
        <w:t>^(\-|\+)?\d+(\.\d+)?$</w:t>
      </w:r>
    </w:p>
    <w:p w:rsidR="007B5467" w:rsidRDefault="007B5467" w:rsidP="007B5467">
      <w:r>
        <w:rPr>
          <w:rFonts w:hint="eastAsia"/>
        </w:rPr>
        <w:t>有两位小数的正实数：</w:t>
      </w:r>
      <w:r>
        <w:t>^[0-9]+(.[0-9]{2})?$</w:t>
      </w:r>
    </w:p>
    <w:p w:rsidR="007B5467" w:rsidRDefault="007B5467" w:rsidP="007B5467">
      <w:r>
        <w:rPr>
          <w:rFonts w:hint="eastAsia"/>
        </w:rPr>
        <w:t>有</w:t>
      </w:r>
      <w:r>
        <w:t>1~3位小数的正实数：^[0-9]+(.[0-9]{1,3})?$</w:t>
      </w:r>
    </w:p>
    <w:p w:rsidR="007B5467" w:rsidRDefault="007B5467" w:rsidP="007B5467">
      <w:r>
        <w:rPr>
          <w:rFonts w:hint="eastAsia"/>
        </w:rPr>
        <w:t>非零的正整数：</w:t>
      </w:r>
      <w:r>
        <w:t>^[1-9]\d*$ 或 ^([1-9][0-9]*){1,3}$ 或 ^\+?[1-9][0-9]*$</w:t>
      </w:r>
    </w:p>
    <w:p w:rsidR="007B5467" w:rsidRDefault="007B5467" w:rsidP="007B5467">
      <w:r>
        <w:rPr>
          <w:rFonts w:hint="eastAsia"/>
        </w:rPr>
        <w:t>非零的负整数：</w:t>
      </w:r>
      <w:r>
        <w:t>^\-[1-9][]0-9″*$ 或 ^-[1-9]\d*$</w:t>
      </w:r>
    </w:p>
    <w:p w:rsidR="007B5467" w:rsidRDefault="007B5467" w:rsidP="007B5467">
      <w:r>
        <w:rPr>
          <w:rFonts w:hint="eastAsia"/>
        </w:rPr>
        <w:t>非负整数：</w:t>
      </w:r>
      <w:r>
        <w:t>^\d+$ 或 ^[1-9]\d*|0$</w:t>
      </w:r>
    </w:p>
    <w:p w:rsidR="007B5467" w:rsidRDefault="007B5467" w:rsidP="007B5467">
      <w:r>
        <w:rPr>
          <w:rFonts w:hint="eastAsia"/>
        </w:rPr>
        <w:t>非正整数：</w:t>
      </w:r>
      <w:r>
        <w:t>^-[1-9]\d*|0$ 或 ^((-\d+)|(0+))$</w:t>
      </w:r>
    </w:p>
    <w:p w:rsidR="007B5467" w:rsidRDefault="007B5467" w:rsidP="007B5467">
      <w:r>
        <w:rPr>
          <w:rFonts w:hint="eastAsia"/>
        </w:rPr>
        <w:t>非负浮点数：</w:t>
      </w:r>
      <w:r>
        <w:t>^\d+(\.\d+)?$ 或 ^[1-9]\d*\.\d*|0\.\d*[1-9]\d*|0?\.0+|0$</w:t>
      </w:r>
    </w:p>
    <w:p w:rsidR="007B5467" w:rsidRDefault="007B5467" w:rsidP="007B5467">
      <w:r>
        <w:rPr>
          <w:rFonts w:hint="eastAsia"/>
        </w:rPr>
        <w:t>非正浮点数：</w:t>
      </w:r>
      <w:r>
        <w:t>^((-\d+(\.\d+)?)|(0+(\.0+)?))$ 或 ^(-([1-9]\d*\.\d*|0\.\d*[1-9]\d*))|0?\.0+|0$</w:t>
      </w:r>
    </w:p>
    <w:p w:rsidR="007B5467" w:rsidRDefault="007B5467" w:rsidP="007B5467">
      <w:r>
        <w:rPr>
          <w:rFonts w:hint="eastAsia"/>
        </w:rPr>
        <w:t>正浮点数：</w:t>
      </w:r>
      <w:r>
        <w:t>^[1-9]\d*\.\d*|0\.\d*[1-9]\d*$ 或 ^(([0-9]+\.[0-9]*[1-9][0-9]*)|([0-9]*[1-9][0-9]*\.[0-9]+)|([0-9]*[1-9][0-9]*))$</w:t>
      </w:r>
    </w:p>
    <w:p w:rsidR="007B5467" w:rsidRDefault="007B5467" w:rsidP="007B5467">
      <w:r>
        <w:rPr>
          <w:rFonts w:hint="eastAsia"/>
        </w:rPr>
        <w:t>负浮点数：</w:t>
      </w:r>
      <w:r>
        <w:t>^-([1-9]\d*\.\d*|0\.\d*[1-9]\d*)$ 或 ^(-(([0-9]+\.[0-9]*[1-9][0-9]*)|([0-9]*[1-9][0-9]*\.[0-9]+)|([0-9]*[1-9][0-9]*)))$</w:t>
      </w:r>
    </w:p>
    <w:p w:rsidR="007B5467" w:rsidRDefault="007B5467" w:rsidP="007B5467">
      <w:r>
        <w:rPr>
          <w:rFonts w:hint="eastAsia"/>
        </w:rPr>
        <w:t>浮点数：</w:t>
      </w:r>
      <w:r>
        <w:t>^(-?\d+)(\.\d+)?$ 或 ^-?([1-9]\d*\.\d*|0\.\d*[1-9]\d*|0?\.0+|0)$</w:t>
      </w:r>
    </w:p>
    <w:p w:rsidR="00271BE8" w:rsidRDefault="00271BE8" w:rsidP="007B5467"/>
    <w:p w:rsidR="007B5467" w:rsidRDefault="007B5467" w:rsidP="007B5467">
      <w:pPr>
        <w:pStyle w:val="Heading1"/>
      </w:pPr>
      <w:r>
        <w:rPr>
          <w:rFonts w:hint="eastAsia"/>
        </w:rPr>
        <w:lastRenderedPageBreak/>
        <w:t>校验字符的表达式</w:t>
      </w:r>
    </w:p>
    <w:p w:rsidR="007B5467" w:rsidRDefault="007B5467" w:rsidP="007B5467">
      <w:r>
        <w:rPr>
          <w:rFonts w:hint="eastAsia"/>
        </w:rPr>
        <w:t>汉字：</w:t>
      </w:r>
      <w:r>
        <w:t>^[\u4e00-\u9fa5]{0,}$</w:t>
      </w:r>
    </w:p>
    <w:p w:rsidR="007B5467" w:rsidRDefault="007B5467" w:rsidP="007B5467">
      <w:r>
        <w:rPr>
          <w:rFonts w:hint="eastAsia"/>
        </w:rPr>
        <w:t>英文和数字：</w:t>
      </w:r>
      <w:r>
        <w:t>^[A-Za-z0-9]+$ 或 ^[A-Za-z0-9]{4,40}$</w:t>
      </w:r>
    </w:p>
    <w:p w:rsidR="007B5467" w:rsidRDefault="007B5467" w:rsidP="007B5467">
      <w:r>
        <w:rPr>
          <w:rFonts w:hint="eastAsia"/>
        </w:rPr>
        <w:t>长度为</w:t>
      </w:r>
      <w:r>
        <w:t>3-20的所有字符：^.{3,20}$</w:t>
      </w:r>
    </w:p>
    <w:p w:rsidR="007B5467" w:rsidRDefault="007B5467" w:rsidP="007B5467">
      <w:r>
        <w:rPr>
          <w:rFonts w:hint="eastAsia"/>
        </w:rPr>
        <w:t>由</w:t>
      </w:r>
      <w:r>
        <w:t>26个英文字母组成的字符串：^[A-</w:t>
      </w:r>
      <w:proofErr w:type="spellStart"/>
      <w:r>
        <w:t>Za</w:t>
      </w:r>
      <w:proofErr w:type="spellEnd"/>
      <w:r>
        <w:t>-z]+$</w:t>
      </w:r>
    </w:p>
    <w:p w:rsidR="007B5467" w:rsidRDefault="007B5467" w:rsidP="007B5467">
      <w:r>
        <w:rPr>
          <w:rFonts w:hint="eastAsia"/>
        </w:rPr>
        <w:t>由</w:t>
      </w:r>
      <w:r>
        <w:t>26个大写英文字母组成的字符串：^[A-Z]+$</w:t>
      </w:r>
    </w:p>
    <w:p w:rsidR="007B5467" w:rsidRDefault="007B5467" w:rsidP="007B5467">
      <w:r>
        <w:rPr>
          <w:rFonts w:hint="eastAsia"/>
        </w:rPr>
        <w:t>由</w:t>
      </w:r>
      <w:r>
        <w:t>26个小写英文字母组成的字符串：^[a-z]+$</w:t>
      </w:r>
    </w:p>
    <w:p w:rsidR="007B5467" w:rsidRDefault="007B5467" w:rsidP="007B5467">
      <w:r>
        <w:rPr>
          <w:rFonts w:hint="eastAsia"/>
        </w:rPr>
        <w:t>由数字和</w:t>
      </w:r>
      <w:r>
        <w:t>26个英文字母组成的字符串：^[A-Za-z0-9]+$</w:t>
      </w:r>
    </w:p>
    <w:p w:rsidR="007B5467" w:rsidRDefault="007B5467" w:rsidP="007B5467">
      <w:r>
        <w:rPr>
          <w:rFonts w:hint="eastAsia"/>
        </w:rPr>
        <w:t>由数字、</w:t>
      </w:r>
      <w:r>
        <w:t>26个英文字母或者下划线组成的字符串：^\w+$ 或 ^\w{3,20}$</w:t>
      </w:r>
    </w:p>
    <w:p w:rsidR="007B5467" w:rsidRDefault="007B5467" w:rsidP="007B5467">
      <w:r>
        <w:rPr>
          <w:rFonts w:hint="eastAsia"/>
        </w:rPr>
        <w:t>中文、英文、数字包括下划线：</w:t>
      </w:r>
      <w:r>
        <w:t>^[\u4E00-\u9FA5A-Za-z0-9_]+$</w:t>
      </w:r>
    </w:p>
    <w:p w:rsidR="007B5467" w:rsidRDefault="007B5467" w:rsidP="007B5467">
      <w:r>
        <w:rPr>
          <w:rFonts w:hint="eastAsia"/>
        </w:rPr>
        <w:t>中文、英文、数字但不包括下划线等符号：</w:t>
      </w:r>
      <w:r>
        <w:t>^[\u4E00-\u9FA5A-Za-z0-9]+$ 或 ^[\u4E00-\u9FA5A-Za-z0-9]{2,20}$</w:t>
      </w:r>
    </w:p>
    <w:p w:rsidR="007B5467" w:rsidRDefault="007B5467" w:rsidP="007B5467">
      <w:r>
        <w:rPr>
          <w:rFonts w:hint="eastAsia"/>
        </w:rPr>
        <w:t>可以输入含有</w:t>
      </w:r>
      <w:r>
        <w:t>^%&amp;’,;=?$\”等字符：[^%&amp;’,;=?$\x22]+</w:t>
      </w:r>
    </w:p>
    <w:p w:rsidR="007B5467" w:rsidRDefault="007B5467" w:rsidP="007B5467">
      <w:r>
        <w:rPr>
          <w:rFonts w:hint="eastAsia"/>
        </w:rPr>
        <w:t>禁止输入含有</w:t>
      </w:r>
      <w:r>
        <w:t>~的字符：[^~\x22]+</w:t>
      </w:r>
    </w:p>
    <w:p w:rsidR="00271BE8" w:rsidRDefault="00271BE8" w:rsidP="007B5467"/>
    <w:p w:rsidR="007B5467" w:rsidRDefault="007B5467" w:rsidP="007B5467">
      <w:pPr>
        <w:pStyle w:val="Heading1"/>
      </w:pPr>
      <w:r>
        <w:rPr>
          <w:rFonts w:hint="eastAsia"/>
        </w:rPr>
        <w:t>特殊需求表达式</w:t>
      </w:r>
    </w:p>
    <w:p w:rsidR="007B5467" w:rsidRDefault="007B5467" w:rsidP="007B5467">
      <w:r>
        <w:t>Email地址：^\w+([-+.]\w+)*@\w+([-.]\w+)*\.\w+([-.]\w+)*$</w:t>
      </w:r>
    </w:p>
    <w:p w:rsidR="007B5467" w:rsidRDefault="007B5467" w:rsidP="007B5467">
      <w:r>
        <w:rPr>
          <w:rFonts w:hint="eastAsia"/>
        </w:rPr>
        <w:t>域名：</w:t>
      </w:r>
      <w:r>
        <w:t>[a-zA-Z0-9][-a-zA-Z0-9]{0,62}(/.[a-zA-Z0-9][-a-zA-Z0-9]{0,62})+/.?</w:t>
      </w:r>
    </w:p>
    <w:p w:rsidR="007B5467" w:rsidRDefault="007B5467" w:rsidP="007B5467">
      <w:proofErr w:type="spellStart"/>
      <w:r>
        <w:t>InternetURL</w:t>
      </w:r>
      <w:proofErr w:type="spellEnd"/>
      <w:r>
        <w:t>：[a-</w:t>
      </w:r>
      <w:proofErr w:type="spellStart"/>
      <w:r>
        <w:t>zA</w:t>
      </w:r>
      <w:proofErr w:type="spellEnd"/>
      <w:r>
        <w:t>-z]+://[^\s]* 或 ^http://([\w-]+\.)+[\w-]+(/[\w-./?%&amp;=]*)?$</w:t>
      </w:r>
    </w:p>
    <w:p w:rsidR="007B5467" w:rsidRDefault="007B5467" w:rsidP="007B5467">
      <w:r>
        <w:rPr>
          <w:rFonts w:hint="eastAsia"/>
        </w:rPr>
        <w:t>手机号码：</w:t>
      </w:r>
      <w:r>
        <w:t>^(13[0-9]|14[5|7]|15[0|1|2|3|5|6|7|8|9]|18[0|1|2|3|5|6|7|8|9])\d{8}$</w:t>
      </w:r>
    </w:p>
    <w:p w:rsidR="007B5467" w:rsidRDefault="007B5467" w:rsidP="007B5467">
      <w:r>
        <w:rPr>
          <w:rFonts w:hint="eastAsia"/>
        </w:rPr>
        <w:t>电话号码</w:t>
      </w:r>
      <w:r>
        <w:t>(“XXX-XXXXXXX”、”XXXX-XXXXXXXX”、”XXX-XXXXXXX”、”XXX-XXXXXXXX”、”XXXXXXX”和”XXXXXXXX)：^($$\d{3,4}-)|\d{3.4}-)?\d{7,8}$</w:t>
      </w:r>
    </w:p>
    <w:p w:rsidR="007B5467" w:rsidRDefault="007B5467" w:rsidP="007B5467">
      <w:r>
        <w:rPr>
          <w:rFonts w:hint="eastAsia"/>
        </w:rPr>
        <w:t>国内电话号码</w:t>
      </w:r>
      <w:r>
        <w:t>(0511-4405222、021-87888822)：\d{3}-\d{8}|\d{4}-\d{7}</w:t>
      </w:r>
    </w:p>
    <w:p w:rsidR="007B5467" w:rsidRDefault="007B5467" w:rsidP="007B5467">
      <w:r>
        <w:rPr>
          <w:rFonts w:hint="eastAsia"/>
        </w:rPr>
        <w:lastRenderedPageBreak/>
        <w:t>身份证号</w:t>
      </w:r>
      <w:r>
        <w:t>(15位、18位数字)：^\d{15}|\d{18}$</w:t>
      </w:r>
    </w:p>
    <w:p w:rsidR="007B5467" w:rsidRDefault="007B5467" w:rsidP="007B5467">
      <w:r>
        <w:rPr>
          <w:rFonts w:hint="eastAsia"/>
        </w:rPr>
        <w:t>短身份证号码</w:t>
      </w:r>
      <w:r>
        <w:t>(数字、字母x结尾)：^([0-9]){7,18}(</w:t>
      </w:r>
      <w:proofErr w:type="spellStart"/>
      <w:r>
        <w:t>x|X</w:t>
      </w:r>
      <w:proofErr w:type="spellEnd"/>
      <w:r>
        <w:t>)?$ 或 ^\d{8,18}|[0-9x]{8,18}|[0-9X]{8,18}?$</w:t>
      </w:r>
    </w:p>
    <w:p w:rsidR="007B5467" w:rsidRDefault="007B5467" w:rsidP="007B5467">
      <w:r>
        <w:rPr>
          <w:rFonts w:hint="eastAsia"/>
        </w:rPr>
        <w:t>帐号是否合法</w:t>
      </w:r>
      <w:r>
        <w:t>(字母开头，允许5-16字节，允许字母数字下划线)：^[a-</w:t>
      </w:r>
      <w:proofErr w:type="spellStart"/>
      <w:r>
        <w:t>zA</w:t>
      </w:r>
      <w:proofErr w:type="spellEnd"/>
      <w:r>
        <w:t>-Z][a-zA-Z0-9_]{4,15}$</w:t>
      </w:r>
    </w:p>
    <w:p w:rsidR="007B5467" w:rsidRDefault="007B5467" w:rsidP="007B5467">
      <w:r>
        <w:rPr>
          <w:rFonts w:hint="eastAsia"/>
        </w:rPr>
        <w:t>密码</w:t>
      </w:r>
      <w:r>
        <w:t>(以字母开头，长度在6~18之间，只能包含字母、数字和下划线)：^[a-</w:t>
      </w:r>
      <w:proofErr w:type="spellStart"/>
      <w:r>
        <w:t>zA</w:t>
      </w:r>
      <w:proofErr w:type="spellEnd"/>
      <w:r>
        <w:t>-Z]\w{5,17}$</w:t>
      </w:r>
    </w:p>
    <w:p w:rsidR="007B5467" w:rsidRDefault="007B5467" w:rsidP="007B5467">
      <w:r>
        <w:rPr>
          <w:rFonts w:hint="eastAsia"/>
        </w:rPr>
        <w:t>强密码</w:t>
      </w:r>
      <w:r>
        <w:t>(必须包含大小写字母和数字的组合，不能使用特殊字符，长度在8-10之间)：^(?=.*\d)(?=.*[a-z])(?=.*[A-Z]).{8,10}$</w:t>
      </w:r>
    </w:p>
    <w:p w:rsidR="007B5467" w:rsidRDefault="007B5467" w:rsidP="007B5467">
      <w:r>
        <w:rPr>
          <w:rFonts w:hint="eastAsia"/>
        </w:rPr>
        <w:t>日期格式：</w:t>
      </w:r>
      <w:r>
        <w:t>^\d{4}-\d{1,2}-\d{1,2}</w:t>
      </w:r>
    </w:p>
    <w:p w:rsidR="007B5467" w:rsidRDefault="007B5467" w:rsidP="007B5467">
      <w:r>
        <w:rPr>
          <w:rFonts w:hint="eastAsia"/>
        </w:rPr>
        <w:t>一年的</w:t>
      </w:r>
      <w:r>
        <w:t>12个月(01～09和1～12)：^(0?[1-9]|1[0-2])$</w:t>
      </w:r>
    </w:p>
    <w:p w:rsidR="007B5467" w:rsidRDefault="007B5467" w:rsidP="007B5467">
      <w:r>
        <w:rPr>
          <w:rFonts w:hint="eastAsia"/>
        </w:rPr>
        <w:t>一个月的</w:t>
      </w:r>
      <w:r>
        <w:t>31天(01～09和1～31)：^((0?[1-9])|((1|2)[0-9])|30|31)$</w:t>
      </w:r>
    </w:p>
    <w:p w:rsidR="007B5467" w:rsidRDefault="007B5467" w:rsidP="007B5467">
      <w:r>
        <w:rPr>
          <w:rFonts w:hint="eastAsia"/>
        </w:rPr>
        <w:t>钱的输入格式：有四种钱的表示形式我们可以接受</w:t>
      </w:r>
      <w:r>
        <w:t>:”10000.00″ 和 “10,000.00”, 和没有 “分” 的 “10000” 和 “10,000”：^[1-9][0-9]*$</w:t>
      </w:r>
    </w:p>
    <w:p w:rsidR="007B5467" w:rsidRDefault="007B5467" w:rsidP="007B5467">
      <w:r>
        <w:rPr>
          <w:rFonts w:hint="eastAsia"/>
        </w:rPr>
        <w:t>这表示任意一个不以</w:t>
      </w:r>
      <w:r>
        <w:t>0开头的数字，但是，这也意味着一个字符”0″不通过，所以我们采用下面的形式：</w:t>
      </w:r>
      <w:r w:rsidR="00271BE8">
        <w:t>^(0|[1-9][0-9]*)$</w:t>
      </w:r>
      <w:r>
        <w:rPr>
          <w:rFonts w:hint="eastAsia"/>
        </w:rPr>
        <w:t>一个</w:t>
      </w:r>
      <w:r>
        <w:t>0或者一个不以0开头的数字.我们还可以允许开头有一个负号：</w:t>
      </w:r>
      <w:r w:rsidR="00271BE8">
        <w:t>^(0|-?[1-9][0-9]*)$</w:t>
      </w:r>
      <w:r>
        <w:rPr>
          <w:rFonts w:hint="eastAsia"/>
        </w:rPr>
        <w:t>这表示一个</w:t>
      </w:r>
      <w:r>
        <w:t>0或者一个可能为负的开头不为0的数字.让用户以0开头好了.把负号的也去掉，因为钱总不能是负的吧.下面我们要加的是说明可能的小数部分：</w:t>
      </w:r>
      <w:r w:rsidR="00271BE8">
        <w:t>^[0-9]+(.[0-9]+)?$</w:t>
      </w:r>
      <w:r>
        <w:rPr>
          <w:rFonts w:hint="eastAsia"/>
        </w:rPr>
        <w:t>必须说明的是，小数点后面至少应该有</w:t>
      </w:r>
      <w:r>
        <w:t>1位数，所以”10.”是不通过的，但是 “10” 和 “10.2” 是通过的：^[0-9]+(.[0-9]{2})?$</w:t>
      </w:r>
    </w:p>
    <w:p w:rsidR="007B5467" w:rsidRDefault="007B5467" w:rsidP="007B5467">
      <w:r>
        <w:rPr>
          <w:rFonts w:hint="eastAsia"/>
        </w:rPr>
        <w:t>这样我们规定小数点后面必须有两位，如果你认为太苛刻了，可以这样：</w:t>
      </w:r>
      <w:r w:rsidR="00271BE8">
        <w:t>^[0-9]+(.[0-9]{1,2})?$</w:t>
      </w:r>
      <w:r>
        <w:rPr>
          <w:rFonts w:hint="eastAsia"/>
        </w:rPr>
        <w:t>这样就允许用户只写一位小数。下面我们该考虑数字中的逗号了，我们可以这样：</w:t>
      </w:r>
      <w:r>
        <w:t>^[0-9]{1,3}(,[0-9]{3})*(.[0-9]{1,2})?$</w:t>
      </w:r>
    </w:p>
    <w:p w:rsidR="007B5467" w:rsidRDefault="007B5467" w:rsidP="007B5467">
      <w:r>
        <w:t>1到3个数字，后面跟着任意个 逗号+3个数字，逗号成为可选，而不是必须：^([0-9]+|[0-9]{1,3}(,[0-9]{3})*)(.[0-9]{1,2})?$</w:t>
      </w:r>
    </w:p>
    <w:p w:rsidR="007B5467" w:rsidRDefault="007B5467" w:rsidP="007B5467">
      <w:r>
        <w:rPr>
          <w:rFonts w:hint="eastAsia"/>
        </w:rPr>
        <w:lastRenderedPageBreak/>
        <w:t>备注：这就是最终结果了，别忘了”</w:t>
      </w:r>
      <w:r>
        <w:t>+”可以用”*”替代。如果你觉得空字符串也可以接受的话(奇怪，为什么?)最后，别忘了在用函数时去掉去掉那个反斜杠，一般的错误都在这里</w:t>
      </w:r>
    </w:p>
    <w:p w:rsidR="007B5467" w:rsidRDefault="007B5467" w:rsidP="007B5467">
      <w:r>
        <w:t>xml文件：^([a-</w:t>
      </w:r>
      <w:proofErr w:type="spellStart"/>
      <w:r>
        <w:t>zA</w:t>
      </w:r>
      <w:proofErr w:type="spellEnd"/>
      <w:r>
        <w:t>-Z]+-?)+[a-zA-Z0-9]+\\.[</w:t>
      </w:r>
      <w:proofErr w:type="spellStart"/>
      <w:r>
        <w:t>x|X</w:t>
      </w:r>
      <w:proofErr w:type="spellEnd"/>
      <w:r>
        <w:t>][</w:t>
      </w:r>
      <w:proofErr w:type="spellStart"/>
      <w:r>
        <w:t>m|M</w:t>
      </w:r>
      <w:proofErr w:type="spellEnd"/>
      <w:r>
        <w:t>][</w:t>
      </w:r>
      <w:proofErr w:type="spellStart"/>
      <w:r>
        <w:t>l|L</w:t>
      </w:r>
      <w:proofErr w:type="spellEnd"/>
      <w:r>
        <w:t>]$</w:t>
      </w:r>
    </w:p>
    <w:p w:rsidR="007B5467" w:rsidRDefault="007B5467" w:rsidP="007B5467">
      <w:r>
        <w:rPr>
          <w:rFonts w:hint="eastAsia"/>
        </w:rPr>
        <w:t>中文字符的正则表达式：</w:t>
      </w:r>
      <w:r>
        <w:t>[\u4e00-\u9fa5]</w:t>
      </w:r>
    </w:p>
    <w:p w:rsidR="007B5467" w:rsidRDefault="007B5467" w:rsidP="007B5467">
      <w:r>
        <w:rPr>
          <w:rFonts w:hint="eastAsia"/>
        </w:rPr>
        <w:t>双字节字符：</w:t>
      </w:r>
      <w:r>
        <w:t>[^\x00-\</w:t>
      </w:r>
      <w:proofErr w:type="spellStart"/>
      <w:r>
        <w:t>xff</w:t>
      </w:r>
      <w:proofErr w:type="spellEnd"/>
      <w:r>
        <w:t>] (包括汉字在内，可以用来计算字符串的长度(一个双字节字符长度计2，ASCII字符计1))</w:t>
      </w:r>
    </w:p>
    <w:p w:rsidR="007B5467" w:rsidRDefault="007B5467" w:rsidP="007B5467">
      <w:r>
        <w:rPr>
          <w:rFonts w:hint="eastAsia"/>
        </w:rPr>
        <w:t>空白行的正则表达式：</w:t>
      </w:r>
      <w:r>
        <w:t>\n\s*\r (可以用来删除空白行)</w:t>
      </w:r>
    </w:p>
    <w:p w:rsidR="007B5467" w:rsidRDefault="007B5467" w:rsidP="007B5467">
      <w:r>
        <w:t>HTML标记的正则表达式：&lt;(\S*?)[^&gt;]*&gt;.*?&lt;/\1&gt;|&lt;.*? /&gt; (网上流传的版本太糟糕，上面这个也仅仅能部分，对于复杂的嵌套标记依旧无能为力)</w:t>
      </w:r>
    </w:p>
    <w:p w:rsidR="007B5467" w:rsidRDefault="007B5467" w:rsidP="007B5467">
      <w:r>
        <w:rPr>
          <w:rFonts w:hint="eastAsia"/>
        </w:rPr>
        <w:t>首尾空白字符的正则表达式：</w:t>
      </w:r>
      <w:r>
        <w:t>^\s*|\s*$或(^\s*)|(\s*$) (可以用来删除行首行尾的空白字符(包括空格、制表符、换页符等等)，非常有用的表达式)</w:t>
      </w:r>
    </w:p>
    <w:p w:rsidR="007B5467" w:rsidRDefault="007B5467" w:rsidP="007B5467">
      <w:r>
        <w:rPr>
          <w:rFonts w:hint="eastAsia"/>
        </w:rPr>
        <w:t>腾讯</w:t>
      </w:r>
      <w:r>
        <w:t>QQ号：[1-9][0-9]{4,} (腾讯QQ号从10000开始)</w:t>
      </w:r>
    </w:p>
    <w:p w:rsidR="007B5467" w:rsidRDefault="007B5467" w:rsidP="007B5467">
      <w:r>
        <w:rPr>
          <w:rFonts w:hint="eastAsia"/>
        </w:rPr>
        <w:t>中国邮政编码：</w:t>
      </w:r>
      <w:r>
        <w:t>[1-9]\d{5}(?!\d) (中国邮政编码为6位数字)</w:t>
      </w:r>
    </w:p>
    <w:p w:rsidR="007B5467" w:rsidRDefault="007B5467" w:rsidP="007B5467">
      <w:r>
        <w:t>IP地址：\d+\.\d+\.\d+\.\d+ (提取IP地址时有用)</w:t>
      </w:r>
    </w:p>
    <w:p w:rsidR="007B5467" w:rsidRDefault="007B5467" w:rsidP="007B5467">
      <w:r>
        <w:t>IP地址：((?:(?:25[0-5]|2[0-4]\\d|[01]?\\d?\\d)\\.){3}(?:25</w:t>
      </w:r>
      <w:r w:rsidR="00271BE8">
        <w:t xml:space="preserve">[0-5]|2[0-4]\\d|[01]?\\d?\\d)) </w:t>
      </w:r>
    </w:p>
    <w:p w:rsidR="002008E3" w:rsidRDefault="002008E3" w:rsidP="007B5467"/>
    <w:p w:rsidR="002008E3" w:rsidRDefault="002008E3" w:rsidP="002008E3">
      <w:pPr>
        <w:pStyle w:val="Heading1"/>
        <w:rPr>
          <w:rFonts w:hint="eastAsia"/>
        </w:rPr>
      </w:pPr>
      <w:r>
        <w:rPr>
          <w:rFonts w:hint="eastAsia"/>
        </w:rPr>
        <w:t>工具类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008E3" w:rsidTr="002008E3">
        <w:tc>
          <w:tcPr>
            <w:tcW w:w="8388" w:type="dxa"/>
          </w:tcPr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RegexValidateUtil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Cs w:val="24"/>
              </w:rPr>
              <w:t>/**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Cs w:val="24"/>
              </w:rPr>
              <w:t>验证邮箱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 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Cs w:val="24"/>
              </w:rPr>
              <w:t xml:space="preserve"> email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@return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*/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checkEmail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Cs w:val="24"/>
              </w:rPr>
              <w:t>email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String </w:t>
            </w:r>
            <w:r>
              <w:rPr>
                <w:rFonts w:ascii="Consolas" w:hAnsi="Consolas" w:cs="Consolas"/>
                <w:color w:val="6A3E3E"/>
                <w:szCs w:val="24"/>
              </w:rPr>
              <w:t>check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</w:rPr>
              <w:t>"^([a-z0-9A-Z]+[-|_|\\.]?)+[a-z0-9A-Z]@([a-z0-9A-Z]+(-[a-z0-9A-Z]+)?\\.)+[a-zA-Z]{2,}$"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Pattern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regex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Pattern.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compile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check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        Matcher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matcher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regex</w:t>
            </w:r>
            <w:r>
              <w:rPr>
                <w:rFonts w:ascii="Consolas" w:hAnsi="Consolas" w:cs="Consolas"/>
                <w:color w:val="000000"/>
                <w:szCs w:val="24"/>
              </w:rPr>
              <w:t>.matcher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email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matcher</w:t>
            </w:r>
            <w:r>
              <w:rPr>
                <w:rFonts w:ascii="Consolas" w:hAnsi="Consolas" w:cs="Consolas"/>
                <w:color w:val="000000"/>
                <w:szCs w:val="24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Cs w:val="24"/>
              </w:rPr>
              <w:t>/**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szCs w:val="24"/>
              </w:rPr>
              <w:t>验证手机号码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 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szCs w:val="24"/>
              </w:rPr>
              <w:t xml:space="preserve"> mobiles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@return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3F5FBF"/>
                <w:szCs w:val="24"/>
              </w:rPr>
              <w:t xml:space="preserve">     */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checkMobileNumber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mobileNumber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Pattern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regex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Pattern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compile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"^(((13[0-9])|(15([0-3]|[5-9]))|(18[0,5-9]))\\d{8})|(0\\d{2}-\\d{8})|(0\\d{3}-\\d{7})$"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Matcher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matcher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regex</w:t>
            </w:r>
            <w:r>
              <w:rPr>
                <w:rFonts w:ascii="Consolas" w:hAnsi="Consolas" w:cs="Consolas"/>
                <w:color w:val="000000"/>
                <w:szCs w:val="24"/>
              </w:rPr>
              <w:t>.matcher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mobileNumber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matcher</w:t>
            </w:r>
            <w:r>
              <w:rPr>
                <w:rFonts w:ascii="Consolas" w:hAnsi="Consolas" w:cs="Consolas"/>
                <w:color w:val="000000"/>
                <w:szCs w:val="24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2008E3" w:rsidRDefault="002008E3" w:rsidP="002008E3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2008E3" w:rsidRDefault="002008E3" w:rsidP="002008E3">
            <w:pPr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:rsidR="002008E3" w:rsidRPr="002008E3" w:rsidRDefault="002008E3" w:rsidP="002008E3">
      <w:pPr>
        <w:rPr>
          <w:rFonts w:hint="eastAsia"/>
        </w:rPr>
      </w:pPr>
    </w:p>
    <w:sectPr w:rsidR="002008E3" w:rsidRPr="002008E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C6A" w:rsidRDefault="00355C6A" w:rsidP="007B5467">
      <w:pPr>
        <w:spacing w:after="0"/>
      </w:pPr>
      <w:r>
        <w:separator/>
      </w:r>
    </w:p>
  </w:endnote>
  <w:endnote w:type="continuationSeparator" w:id="0">
    <w:p w:rsidR="00355C6A" w:rsidRDefault="00355C6A" w:rsidP="007B54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595387"/>
      <w:docPartObj>
        <w:docPartGallery w:val="Page Numbers (Bottom of Page)"/>
        <w:docPartUnique/>
      </w:docPartObj>
    </w:sdtPr>
    <w:sdtContent>
      <w:p w:rsidR="007B5467" w:rsidRDefault="00080C3B">
        <w:pPr>
          <w:pStyle w:val="Footer"/>
          <w:jc w:val="right"/>
        </w:pPr>
        <w:fldSimple w:instr=" PAGE   \* MERGEFORMAT ">
          <w:r w:rsidR="002008E3">
            <w:rPr>
              <w:noProof/>
            </w:rPr>
            <w:t>5</w:t>
          </w:r>
        </w:fldSimple>
      </w:p>
    </w:sdtContent>
  </w:sdt>
  <w:p w:rsidR="007B5467" w:rsidRDefault="007B54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C6A" w:rsidRDefault="00355C6A" w:rsidP="007B5467">
      <w:pPr>
        <w:spacing w:after="0"/>
      </w:pPr>
      <w:r>
        <w:separator/>
      </w:r>
    </w:p>
  </w:footnote>
  <w:footnote w:type="continuationSeparator" w:id="0">
    <w:p w:rsidR="00355C6A" w:rsidRDefault="00355C6A" w:rsidP="007B54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B5467"/>
    <w:rsid w:val="00080C3B"/>
    <w:rsid w:val="002008E3"/>
    <w:rsid w:val="00271BE8"/>
    <w:rsid w:val="00355C6A"/>
    <w:rsid w:val="00562410"/>
    <w:rsid w:val="00733EB5"/>
    <w:rsid w:val="007B5467"/>
    <w:rsid w:val="008261CD"/>
    <w:rsid w:val="008B5ACA"/>
    <w:rsid w:val="008C5117"/>
    <w:rsid w:val="00904415"/>
    <w:rsid w:val="0099619D"/>
    <w:rsid w:val="009D5000"/>
    <w:rsid w:val="00C03A83"/>
    <w:rsid w:val="00D24EDE"/>
    <w:rsid w:val="00D80E2B"/>
    <w:rsid w:val="00DB6FA6"/>
    <w:rsid w:val="00DE6E85"/>
    <w:rsid w:val="00EB4537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B546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467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B546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5467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2008E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</cp:revision>
  <dcterms:created xsi:type="dcterms:W3CDTF">2016-06-28T05:51:00Z</dcterms:created>
  <dcterms:modified xsi:type="dcterms:W3CDTF">2016-12-01T08:52:00Z</dcterms:modified>
</cp:coreProperties>
</file>