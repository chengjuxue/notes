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895" w:rsidRDefault="00601895" w:rsidP="00601895">
      <w:pPr>
        <w:pStyle w:val="Title"/>
      </w:pPr>
      <w:r w:rsidRPr="00601895">
        <w:t>Java</w:t>
      </w:r>
      <w:r w:rsidRPr="00601895">
        <w:t>通过</w:t>
      </w:r>
      <w:r w:rsidRPr="00601895">
        <w:t>FTP</w:t>
      </w:r>
      <w:r>
        <w:t>服务器上传下载文件</w:t>
      </w:r>
    </w:p>
    <w:p w:rsidR="00601895" w:rsidRDefault="00601895">
      <w:r w:rsidRPr="00601895">
        <w:rPr>
          <w:rFonts w:hint="eastAsia"/>
        </w:rPr>
        <w:t>本文介绍了如何使用</w:t>
      </w:r>
      <w:r w:rsidRPr="00601895">
        <w:t>Apache Commons Net（</w:t>
      </w:r>
      <w:r>
        <w:t>commons-net-3.</w:t>
      </w:r>
      <w:r>
        <w:rPr>
          <w:rFonts w:hint="eastAsia"/>
        </w:rPr>
        <w:t>5</w:t>
      </w:r>
      <w:r w:rsidRPr="00601895">
        <w:t>.jar</w:t>
      </w:r>
      <w:r>
        <w:t>）</w:t>
      </w:r>
      <w:r w:rsidRPr="00601895">
        <w:t>实现FTP服务器上文件的上传/下载/删除等操作，</w:t>
      </w:r>
      <w:r>
        <w:rPr>
          <w:rFonts w:hint="eastAsia"/>
        </w:rPr>
        <w:t>maven依赖如下：</w:t>
      </w:r>
    </w:p>
    <w:tbl>
      <w:tblPr>
        <w:tblStyle w:val="TableGrid"/>
        <w:tblW w:w="0" w:type="auto"/>
        <w:tblInd w:w="378" w:type="dxa"/>
        <w:tblLook w:val="04A0"/>
      </w:tblPr>
      <w:tblGrid>
        <w:gridCol w:w="8478"/>
      </w:tblGrid>
      <w:tr w:rsidR="00601895" w:rsidTr="00601895">
        <w:tc>
          <w:tcPr>
            <w:tcW w:w="8478" w:type="dxa"/>
          </w:tcPr>
          <w:p w:rsidR="00601895" w:rsidRDefault="00601895" w:rsidP="00601895">
            <w:pPr>
              <w:ind w:left="0"/>
            </w:pPr>
            <w:r>
              <w:t>&lt;dependency&gt;</w:t>
            </w:r>
          </w:p>
          <w:p w:rsidR="00601895" w:rsidRDefault="00601895" w:rsidP="00601895">
            <w:pPr>
              <w:ind w:left="0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&gt;commons-net&lt;/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601895" w:rsidRDefault="00601895" w:rsidP="00601895">
            <w:pPr>
              <w:ind w:left="0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&gt;commons-net&lt;/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601895" w:rsidRDefault="00601895" w:rsidP="00601895">
            <w:pPr>
              <w:ind w:left="0"/>
            </w:pPr>
            <w:r>
              <w:t xml:space="preserve">    &lt;version&gt;3.5&lt;/version&gt;</w:t>
            </w:r>
          </w:p>
          <w:p w:rsidR="00601895" w:rsidRDefault="00601895" w:rsidP="00601895">
            <w:pPr>
              <w:ind w:left="0"/>
            </w:pPr>
            <w:r>
              <w:t>&lt;/dependency&gt;</w:t>
            </w:r>
          </w:p>
          <w:p w:rsidR="00601895" w:rsidRDefault="00601895" w:rsidP="00601895">
            <w:pPr>
              <w:ind w:left="0"/>
            </w:pPr>
          </w:p>
        </w:tc>
      </w:tr>
    </w:tbl>
    <w:p w:rsidR="00601895" w:rsidRDefault="00601895"/>
    <w:p w:rsidR="00601895" w:rsidRDefault="00B14804" w:rsidP="00B14804">
      <w:pPr>
        <w:pStyle w:val="Heading1"/>
      </w:pPr>
      <w:r>
        <w:rPr>
          <w:rFonts w:hint="eastAsia"/>
        </w:rPr>
        <w:t>参考代码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B14804" w:rsidTr="00B14804">
        <w:tc>
          <w:tcPr>
            <w:tcW w:w="8856" w:type="dxa"/>
          </w:tcPr>
          <w:p w:rsidR="00B14804" w:rsidRDefault="00B14804" w:rsidP="00B14804">
            <w:pPr>
              <w:ind w:left="0"/>
            </w:pPr>
            <w:r>
              <w:t xml:space="preserve">package </w:t>
            </w:r>
            <w:proofErr w:type="spellStart"/>
            <w:r>
              <w:t>com.hengtian.util</w:t>
            </w:r>
            <w:proofErr w:type="spellEnd"/>
            <w:r>
              <w:t>;</w:t>
            </w:r>
          </w:p>
          <w:p w:rsidR="00B14804" w:rsidRDefault="00B14804" w:rsidP="00B14804">
            <w:pPr>
              <w:ind w:left="0"/>
            </w:pPr>
          </w:p>
          <w:p w:rsidR="00B14804" w:rsidRDefault="00B14804" w:rsidP="00B14804">
            <w:pPr>
              <w:ind w:left="0"/>
            </w:pPr>
            <w:r>
              <w:t xml:space="preserve">import </w:t>
            </w:r>
            <w:proofErr w:type="spellStart"/>
            <w:r>
              <w:t>java.io.File</w:t>
            </w:r>
            <w:proofErr w:type="spellEnd"/>
            <w:r>
              <w:t>;</w:t>
            </w:r>
          </w:p>
          <w:p w:rsidR="00B14804" w:rsidRDefault="00B14804" w:rsidP="00B14804">
            <w:pPr>
              <w:ind w:left="0"/>
            </w:pPr>
            <w:r>
              <w:t xml:space="preserve">import </w:t>
            </w:r>
            <w:proofErr w:type="spellStart"/>
            <w:r>
              <w:t>java.io.FileInputStream</w:t>
            </w:r>
            <w:proofErr w:type="spellEnd"/>
            <w:r>
              <w:t>;</w:t>
            </w:r>
          </w:p>
          <w:p w:rsidR="00B14804" w:rsidRDefault="00B14804" w:rsidP="00B14804">
            <w:pPr>
              <w:ind w:left="0"/>
            </w:pPr>
            <w:r>
              <w:t xml:space="preserve">import </w:t>
            </w:r>
            <w:proofErr w:type="spellStart"/>
            <w:r>
              <w:t>java.io.FileOutputStream</w:t>
            </w:r>
            <w:proofErr w:type="spellEnd"/>
            <w:r>
              <w:t>;</w:t>
            </w:r>
          </w:p>
          <w:p w:rsidR="00B14804" w:rsidRDefault="00B14804" w:rsidP="00B14804">
            <w:pPr>
              <w:ind w:left="0"/>
            </w:pPr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:rsidR="00B14804" w:rsidRDefault="00B14804" w:rsidP="00B14804">
            <w:pPr>
              <w:ind w:left="0"/>
            </w:pPr>
            <w:r>
              <w:t xml:space="preserve">import </w:t>
            </w:r>
            <w:proofErr w:type="spellStart"/>
            <w:r>
              <w:t>java.io.InputStream</w:t>
            </w:r>
            <w:proofErr w:type="spellEnd"/>
            <w:r>
              <w:t>;</w:t>
            </w:r>
          </w:p>
          <w:p w:rsidR="00B14804" w:rsidRDefault="00B14804" w:rsidP="00B14804">
            <w:pPr>
              <w:ind w:left="0"/>
            </w:pPr>
            <w:r>
              <w:t xml:space="preserve">import </w:t>
            </w:r>
            <w:proofErr w:type="spellStart"/>
            <w:r>
              <w:t>java.io.OutputStream</w:t>
            </w:r>
            <w:proofErr w:type="spellEnd"/>
            <w:r>
              <w:t>;</w:t>
            </w:r>
          </w:p>
          <w:p w:rsidR="00B14804" w:rsidRDefault="00B14804" w:rsidP="00B14804">
            <w:pPr>
              <w:ind w:left="0"/>
            </w:pPr>
          </w:p>
          <w:p w:rsidR="00B14804" w:rsidRDefault="00B14804" w:rsidP="00B14804">
            <w:pPr>
              <w:ind w:left="0"/>
            </w:pPr>
            <w:r>
              <w:t xml:space="preserve">import </w:t>
            </w:r>
            <w:proofErr w:type="spellStart"/>
            <w:r>
              <w:t>org.apache.commons.net.ftp.FTPClient</w:t>
            </w:r>
            <w:proofErr w:type="spellEnd"/>
            <w:r>
              <w:t>;</w:t>
            </w:r>
          </w:p>
          <w:p w:rsidR="00B14804" w:rsidRDefault="00B14804" w:rsidP="00B14804">
            <w:pPr>
              <w:ind w:left="0"/>
            </w:pPr>
            <w:r>
              <w:t xml:space="preserve">import </w:t>
            </w:r>
            <w:proofErr w:type="spellStart"/>
            <w:r>
              <w:t>org.apache.commons.net.ftp.FTPFile</w:t>
            </w:r>
            <w:proofErr w:type="spellEnd"/>
            <w:r>
              <w:t>;</w:t>
            </w:r>
          </w:p>
          <w:p w:rsidR="00B14804" w:rsidRDefault="00B14804" w:rsidP="00B14804">
            <w:pPr>
              <w:ind w:left="0"/>
            </w:pPr>
            <w:r>
              <w:t xml:space="preserve">import </w:t>
            </w:r>
            <w:proofErr w:type="spellStart"/>
            <w:r>
              <w:t>org.apache.commons.net.ftp.FTPReply</w:t>
            </w:r>
            <w:proofErr w:type="spellEnd"/>
            <w:r>
              <w:t>;</w:t>
            </w:r>
          </w:p>
          <w:p w:rsidR="00B14804" w:rsidRDefault="00B14804" w:rsidP="00B14804">
            <w:pPr>
              <w:ind w:left="0"/>
            </w:pPr>
          </w:p>
          <w:p w:rsidR="00B14804" w:rsidRDefault="00B14804" w:rsidP="00B14804">
            <w:pPr>
              <w:ind w:left="0"/>
            </w:pPr>
            <w:r>
              <w:t>/**</w:t>
            </w:r>
          </w:p>
          <w:p w:rsidR="00B14804" w:rsidRDefault="00B14804" w:rsidP="00B14804">
            <w:pPr>
              <w:ind w:left="0"/>
            </w:pPr>
            <w:r>
              <w:t xml:space="preserve"> * @author xiaoxiazhang1</w:t>
            </w:r>
          </w:p>
          <w:p w:rsidR="00B14804" w:rsidRDefault="00B14804" w:rsidP="00B14804">
            <w:pPr>
              <w:ind w:left="0"/>
            </w:pPr>
            <w:r>
              <w:t xml:space="preserve"> *</w:t>
            </w:r>
          </w:p>
          <w:p w:rsidR="00B14804" w:rsidRDefault="00B14804" w:rsidP="00B14804">
            <w:pPr>
              <w:ind w:left="0"/>
            </w:pPr>
            <w:r>
              <w:t xml:space="preserve"> */</w:t>
            </w:r>
          </w:p>
          <w:p w:rsidR="00B14804" w:rsidRDefault="00B14804" w:rsidP="00B14804">
            <w:pPr>
              <w:ind w:left="0"/>
            </w:pPr>
            <w:r>
              <w:t xml:space="preserve">public class </w:t>
            </w:r>
            <w:proofErr w:type="spellStart"/>
            <w:r>
              <w:t>FTPUtil</w:t>
            </w:r>
            <w:proofErr w:type="spellEnd"/>
            <w:r>
              <w:t xml:space="preserve"> {</w:t>
            </w:r>
          </w:p>
          <w:p w:rsidR="00B14804" w:rsidRDefault="00B14804" w:rsidP="00B14804">
            <w:pPr>
              <w:ind w:left="0"/>
            </w:pPr>
            <w:r>
              <w:t xml:space="preserve">    /**</w:t>
            </w:r>
          </w:p>
          <w:p w:rsidR="00B14804" w:rsidRDefault="00B14804" w:rsidP="00B14804">
            <w:pPr>
              <w:ind w:left="0"/>
            </w:pPr>
            <w:r>
              <w:lastRenderedPageBreak/>
              <w:t xml:space="preserve">     * 上传文件（可供Action/Controller层使用）</w:t>
            </w:r>
          </w:p>
          <w:p w:rsidR="00B14804" w:rsidRDefault="00B14804" w:rsidP="00B14804">
            <w:pPr>
              <w:ind w:left="0"/>
            </w:pPr>
            <w:r>
              <w:t xml:space="preserve">     * 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hostname</w:t>
            </w:r>
          </w:p>
          <w:p w:rsidR="00B14804" w:rsidRDefault="00B14804" w:rsidP="00B14804">
            <w:pPr>
              <w:ind w:left="0"/>
            </w:pPr>
            <w:r>
              <w:t xml:space="preserve">     *            FTP服务器地址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port</w:t>
            </w:r>
          </w:p>
          <w:p w:rsidR="00B14804" w:rsidRDefault="00B14804" w:rsidP="00B14804">
            <w:pPr>
              <w:ind w:left="0"/>
            </w:pPr>
            <w:r>
              <w:t xml:space="preserve">     *            FTP服务器端口号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username</w:t>
            </w:r>
          </w:p>
          <w:p w:rsidR="00B14804" w:rsidRDefault="00B14804" w:rsidP="00B14804">
            <w:pPr>
              <w:ind w:left="0"/>
            </w:pPr>
            <w:r>
              <w:t xml:space="preserve">     *            FTP登录帐号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password</w:t>
            </w:r>
          </w:p>
          <w:p w:rsidR="00B14804" w:rsidRDefault="00B14804" w:rsidP="00B14804">
            <w:pPr>
              <w:ind w:left="0"/>
            </w:pPr>
            <w:r>
              <w:t xml:space="preserve">     *            FTP登录密码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pathname</w:t>
            </w:r>
          </w:p>
          <w:p w:rsidR="00B14804" w:rsidRDefault="00B14804" w:rsidP="00B14804">
            <w:pPr>
              <w:ind w:left="0"/>
            </w:pPr>
            <w:r>
              <w:t xml:space="preserve">     *            FTP服务器保存目录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</w:p>
          <w:p w:rsidR="00B14804" w:rsidRDefault="00B14804" w:rsidP="00B14804">
            <w:pPr>
              <w:ind w:left="0"/>
            </w:pPr>
            <w:r>
              <w:t xml:space="preserve">     *            上传到FTP服务器后的文件名称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inputStream</w:t>
            </w:r>
            <w:proofErr w:type="spellEnd"/>
          </w:p>
          <w:p w:rsidR="00B14804" w:rsidRDefault="00B14804" w:rsidP="00B14804">
            <w:pPr>
              <w:ind w:left="0"/>
            </w:pPr>
            <w:r>
              <w:t xml:space="preserve">     *            输入文件流</w:t>
            </w:r>
          </w:p>
          <w:p w:rsidR="00B14804" w:rsidRDefault="00B14804" w:rsidP="00B14804">
            <w:pPr>
              <w:ind w:left="0"/>
            </w:pPr>
            <w:r>
              <w:t xml:space="preserve">     * @return</w:t>
            </w:r>
          </w:p>
          <w:p w:rsidR="00B14804" w:rsidRDefault="00B14804" w:rsidP="00B14804">
            <w:pPr>
              <w:ind w:left="0"/>
            </w:pPr>
            <w:r>
              <w:t xml:space="preserve">     */</w:t>
            </w:r>
          </w:p>
          <w:p w:rsidR="00B14804" w:rsidRDefault="00B14804" w:rsidP="00B14804">
            <w:pPr>
              <w:ind w:left="0"/>
            </w:pPr>
            <w:r>
              <w:t xml:space="preserve">    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uploadFile</w:t>
            </w:r>
            <w:proofErr w:type="spellEnd"/>
            <w:r>
              <w:t xml:space="preserve">(String hostname, </w:t>
            </w:r>
            <w:proofErr w:type="spellStart"/>
            <w:r>
              <w:t>int</w:t>
            </w:r>
            <w:proofErr w:type="spellEnd"/>
            <w:r>
              <w:t xml:space="preserve"> port, String username, String password, String pathname,</w:t>
            </w:r>
          </w:p>
          <w:p w:rsidR="00B14804" w:rsidRDefault="00B14804" w:rsidP="00B14804">
            <w:pPr>
              <w:ind w:left="0"/>
            </w:pPr>
            <w:r>
              <w:t xml:space="preserve">            String </w:t>
            </w:r>
            <w:proofErr w:type="spellStart"/>
            <w:r>
              <w:t>fileName</w:t>
            </w:r>
            <w:proofErr w:type="spellEnd"/>
            <w:r>
              <w:t xml:space="preserve">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inputStream</w:t>
            </w:r>
            <w:proofErr w:type="spellEnd"/>
            <w:r>
              <w:t>) {</w:t>
            </w:r>
          </w:p>
          <w:p w:rsidR="00B14804" w:rsidRDefault="00B14804" w:rsidP="00B14804">
            <w:pPr>
              <w:ind w:left="0"/>
            </w:pPr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flag = false;</w:t>
            </w:r>
          </w:p>
          <w:p w:rsidR="00B14804" w:rsidRDefault="00B14804" w:rsidP="00B14804">
            <w:pPr>
              <w:ind w:left="0"/>
            </w:pPr>
            <w:r>
              <w:t xml:space="preserve">        </w:t>
            </w:r>
            <w:proofErr w:type="spellStart"/>
            <w:r>
              <w:t>FTPClient</w:t>
            </w:r>
            <w:proofErr w:type="spellEnd"/>
            <w:r>
              <w:t xml:space="preserve"> </w:t>
            </w:r>
            <w:proofErr w:type="spellStart"/>
            <w:r>
              <w:t>ftpClient</w:t>
            </w:r>
            <w:proofErr w:type="spellEnd"/>
            <w:r>
              <w:t xml:space="preserve"> = new </w:t>
            </w:r>
            <w:proofErr w:type="spellStart"/>
            <w:r>
              <w:t>FTPClient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</w:t>
            </w:r>
            <w:proofErr w:type="spellStart"/>
            <w:r>
              <w:t>ftpClient.setControlEncoding</w:t>
            </w:r>
            <w:proofErr w:type="spellEnd"/>
            <w:r>
              <w:t>("UTF-8");</w:t>
            </w:r>
          </w:p>
          <w:p w:rsidR="00B14804" w:rsidRDefault="00B14804" w:rsidP="00B14804">
            <w:pPr>
              <w:ind w:left="0"/>
            </w:pPr>
            <w:r>
              <w:t xml:space="preserve">        try {</w:t>
            </w:r>
          </w:p>
          <w:p w:rsidR="00B14804" w:rsidRDefault="00B14804" w:rsidP="00B14804">
            <w:pPr>
              <w:ind w:left="0"/>
            </w:pPr>
            <w:r>
              <w:t xml:space="preserve">            // 连接FTP服务器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ftpClient.connect</w:t>
            </w:r>
            <w:proofErr w:type="spellEnd"/>
            <w:r>
              <w:t>(hostname, port);</w:t>
            </w:r>
          </w:p>
          <w:p w:rsidR="00B14804" w:rsidRDefault="00B14804" w:rsidP="00B14804">
            <w:pPr>
              <w:ind w:left="0"/>
            </w:pPr>
            <w:r>
              <w:t xml:space="preserve">            // 登录FTP服务器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ftpClient.login</w:t>
            </w:r>
            <w:proofErr w:type="spellEnd"/>
            <w:r>
              <w:t>(username, password);</w:t>
            </w:r>
          </w:p>
          <w:p w:rsidR="00B14804" w:rsidRDefault="00B14804" w:rsidP="00B14804">
            <w:pPr>
              <w:ind w:left="0"/>
            </w:pPr>
            <w:r>
              <w:t xml:space="preserve">            // 是否成功登录FTP服务器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replyCode</w:t>
            </w:r>
            <w:proofErr w:type="spellEnd"/>
            <w:r>
              <w:t xml:space="preserve"> = </w:t>
            </w:r>
            <w:proofErr w:type="spellStart"/>
            <w:r>
              <w:t>ftpClient.getReplyCode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    if (!</w:t>
            </w:r>
            <w:proofErr w:type="spellStart"/>
            <w:r>
              <w:t>FTPReply.isPositiveCompletion</w:t>
            </w:r>
            <w:proofErr w:type="spellEnd"/>
            <w:r>
              <w:t>(</w:t>
            </w:r>
            <w:proofErr w:type="spellStart"/>
            <w:r>
              <w:t>replyCode</w:t>
            </w:r>
            <w:proofErr w:type="spellEnd"/>
            <w:r>
              <w:t>)) {</w:t>
            </w:r>
          </w:p>
          <w:p w:rsidR="00B14804" w:rsidRDefault="00B14804" w:rsidP="00B14804">
            <w:pPr>
              <w:ind w:left="0"/>
            </w:pPr>
            <w:r>
              <w:t xml:space="preserve">                return flag;</w:t>
            </w:r>
          </w:p>
          <w:p w:rsidR="00B14804" w:rsidRDefault="00B14804" w:rsidP="00B14804">
            <w:pPr>
              <w:ind w:left="0"/>
            </w:pPr>
            <w:r>
              <w:t xml:space="preserve">            }</w:t>
            </w:r>
          </w:p>
          <w:p w:rsidR="00B14804" w:rsidRDefault="00B14804" w:rsidP="00B14804">
            <w:pPr>
              <w:ind w:left="0"/>
            </w:pP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ftpClient.setFileType</w:t>
            </w:r>
            <w:proofErr w:type="spellEnd"/>
            <w:r>
              <w:t>(</w:t>
            </w:r>
            <w:proofErr w:type="spellStart"/>
            <w:r>
              <w:t>FTPClient.BINARY_FILE_TYPE</w:t>
            </w:r>
            <w:proofErr w:type="spellEnd"/>
            <w:r>
              <w:t>);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ftpClient.makeDirectory</w:t>
            </w:r>
            <w:proofErr w:type="spellEnd"/>
            <w:r>
              <w:t>(pathname);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ftpClient.changeWorkingDirectory</w:t>
            </w:r>
            <w:proofErr w:type="spellEnd"/>
            <w:r>
              <w:t>(pathname);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ftpClient.storeFile</w:t>
            </w:r>
            <w:proofErr w:type="spellEnd"/>
            <w:r>
              <w:t>(</w:t>
            </w:r>
            <w:proofErr w:type="spellStart"/>
            <w:r>
              <w:t>fileName</w:t>
            </w:r>
            <w:proofErr w:type="spellEnd"/>
            <w:r>
              <w:t xml:space="preserve">, </w:t>
            </w:r>
            <w:proofErr w:type="spellStart"/>
            <w:r>
              <w:t>inputStream</w:t>
            </w:r>
            <w:proofErr w:type="spellEnd"/>
            <w:r>
              <w:t>);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inputStream.close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ftpClient.logout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    flag = true;</w:t>
            </w:r>
          </w:p>
          <w:p w:rsidR="00B14804" w:rsidRDefault="00B14804" w:rsidP="00B14804">
            <w:pPr>
              <w:ind w:left="0"/>
            </w:pPr>
            <w:r>
              <w:t xml:space="preserve">        } catch (Exception e) {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} finally {</w:t>
            </w:r>
          </w:p>
          <w:p w:rsidR="00B14804" w:rsidRDefault="00B14804" w:rsidP="00B14804">
            <w:pPr>
              <w:ind w:left="0"/>
            </w:pPr>
            <w:r>
              <w:t xml:space="preserve">            if (</w:t>
            </w:r>
            <w:proofErr w:type="spellStart"/>
            <w:r>
              <w:t>ftpClient.isConnected</w:t>
            </w:r>
            <w:proofErr w:type="spellEnd"/>
            <w:r>
              <w:t>()) {</w:t>
            </w:r>
          </w:p>
          <w:p w:rsidR="00B14804" w:rsidRDefault="00B14804" w:rsidP="00B14804">
            <w:pPr>
              <w:ind w:left="0"/>
            </w:pPr>
            <w:r>
              <w:t xml:space="preserve">                try {</w:t>
            </w:r>
          </w:p>
          <w:p w:rsidR="00B14804" w:rsidRDefault="00B14804" w:rsidP="00B14804">
            <w:pPr>
              <w:ind w:left="0"/>
            </w:pPr>
            <w:r>
              <w:t xml:space="preserve">                    </w:t>
            </w:r>
            <w:proofErr w:type="spellStart"/>
            <w:r>
              <w:t>ftpClient.disconnect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    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B14804" w:rsidRDefault="00B14804" w:rsidP="00B14804">
            <w:pPr>
              <w:ind w:left="0"/>
            </w:pPr>
            <w:r>
              <w:t xml:space="preserve">        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        }</w:t>
            </w:r>
          </w:p>
          <w:p w:rsidR="00B14804" w:rsidRDefault="00B14804" w:rsidP="00B14804">
            <w:pPr>
              <w:ind w:left="0"/>
            </w:pPr>
            <w:r>
              <w:t xml:space="preserve">            }</w:t>
            </w:r>
          </w:p>
          <w:p w:rsidR="00B14804" w:rsidRDefault="00B14804" w:rsidP="00B14804">
            <w:pPr>
              <w:ind w:left="0"/>
            </w:pPr>
            <w:r>
              <w:t xml:space="preserve">        }</w:t>
            </w:r>
          </w:p>
          <w:p w:rsidR="00B14804" w:rsidRDefault="00B14804" w:rsidP="00B14804">
            <w:pPr>
              <w:ind w:left="0"/>
            </w:pPr>
            <w:r>
              <w:t xml:space="preserve">        return flag;</w:t>
            </w:r>
          </w:p>
          <w:p w:rsidR="00B14804" w:rsidRDefault="00B14804" w:rsidP="00B14804">
            <w:pPr>
              <w:ind w:left="0"/>
            </w:pPr>
            <w:r>
              <w:t xml:space="preserve">    }</w:t>
            </w:r>
          </w:p>
          <w:p w:rsidR="00B14804" w:rsidRDefault="00B14804" w:rsidP="00B14804">
            <w:pPr>
              <w:ind w:left="0"/>
            </w:pPr>
          </w:p>
          <w:p w:rsidR="00B14804" w:rsidRDefault="00B14804" w:rsidP="00B14804">
            <w:pPr>
              <w:ind w:left="0"/>
            </w:pPr>
            <w:r>
              <w:t xml:space="preserve">    /**</w:t>
            </w:r>
          </w:p>
          <w:p w:rsidR="00B14804" w:rsidRDefault="00B14804" w:rsidP="00B14804">
            <w:pPr>
              <w:ind w:left="0"/>
            </w:pPr>
            <w:r>
              <w:t xml:space="preserve">     * 上传文件（可对文件进行重命名）</w:t>
            </w:r>
          </w:p>
          <w:p w:rsidR="00B14804" w:rsidRDefault="00B14804" w:rsidP="00B14804">
            <w:pPr>
              <w:ind w:left="0"/>
            </w:pPr>
            <w:r>
              <w:t xml:space="preserve">     * 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hostname</w:t>
            </w:r>
          </w:p>
          <w:p w:rsidR="00B14804" w:rsidRDefault="00B14804" w:rsidP="00B14804">
            <w:pPr>
              <w:ind w:left="0"/>
            </w:pPr>
            <w:r>
              <w:t xml:space="preserve">     *            FTP服务器地址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port</w:t>
            </w:r>
          </w:p>
          <w:p w:rsidR="00B14804" w:rsidRDefault="00B14804" w:rsidP="00B14804">
            <w:pPr>
              <w:ind w:left="0"/>
            </w:pPr>
            <w:r>
              <w:t xml:space="preserve">     *            FTP服务器端口号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username</w:t>
            </w:r>
          </w:p>
          <w:p w:rsidR="00B14804" w:rsidRDefault="00B14804" w:rsidP="00B14804">
            <w:pPr>
              <w:ind w:left="0"/>
            </w:pPr>
            <w:r>
              <w:t xml:space="preserve">     *            FTP登录帐号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password</w:t>
            </w:r>
          </w:p>
          <w:p w:rsidR="00B14804" w:rsidRDefault="00B14804" w:rsidP="00B14804">
            <w:pPr>
              <w:ind w:left="0"/>
            </w:pPr>
            <w:r>
              <w:t xml:space="preserve">     *            FTP登录密码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pathname</w:t>
            </w:r>
          </w:p>
          <w:p w:rsidR="00B14804" w:rsidRDefault="00B14804" w:rsidP="00B14804">
            <w:pPr>
              <w:ind w:left="0"/>
            </w:pPr>
            <w:r>
              <w:lastRenderedPageBreak/>
              <w:t xml:space="preserve">     *            FTP服务器保存目录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filename</w:t>
            </w:r>
          </w:p>
          <w:p w:rsidR="00B14804" w:rsidRDefault="00B14804" w:rsidP="00B14804">
            <w:pPr>
              <w:ind w:left="0"/>
            </w:pPr>
            <w:r>
              <w:t xml:space="preserve">     *            上传到FTP服务器后的文件名称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originfilename</w:t>
            </w:r>
            <w:proofErr w:type="spellEnd"/>
          </w:p>
          <w:p w:rsidR="00B14804" w:rsidRDefault="00B14804" w:rsidP="00B14804">
            <w:pPr>
              <w:ind w:left="0"/>
            </w:pPr>
            <w:r>
              <w:t xml:space="preserve">     *            待上传文件的名称（绝对地址）</w:t>
            </w:r>
          </w:p>
          <w:p w:rsidR="00B14804" w:rsidRDefault="00B14804" w:rsidP="00B14804">
            <w:pPr>
              <w:ind w:left="0"/>
            </w:pPr>
            <w:r>
              <w:t xml:space="preserve">     * @return</w:t>
            </w:r>
          </w:p>
          <w:p w:rsidR="00B14804" w:rsidRDefault="00B14804" w:rsidP="00B14804">
            <w:pPr>
              <w:ind w:left="0"/>
            </w:pPr>
            <w:r>
              <w:t xml:space="preserve">     */</w:t>
            </w:r>
          </w:p>
          <w:p w:rsidR="00B14804" w:rsidRDefault="00B14804" w:rsidP="00B14804">
            <w:pPr>
              <w:ind w:left="0"/>
            </w:pPr>
            <w:r>
              <w:t xml:space="preserve">    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uploadFileFromProduction</w:t>
            </w:r>
            <w:proofErr w:type="spellEnd"/>
            <w:r>
              <w:t xml:space="preserve">(String hostname, </w:t>
            </w:r>
            <w:proofErr w:type="spellStart"/>
            <w:r>
              <w:t>int</w:t>
            </w:r>
            <w:proofErr w:type="spellEnd"/>
            <w:r>
              <w:t xml:space="preserve"> port, String username, String password,</w:t>
            </w:r>
          </w:p>
          <w:p w:rsidR="00B14804" w:rsidRDefault="00B14804" w:rsidP="00B14804">
            <w:pPr>
              <w:ind w:left="0"/>
            </w:pPr>
            <w:r>
              <w:t xml:space="preserve">            String pathname, String filename, String </w:t>
            </w:r>
            <w:proofErr w:type="spellStart"/>
            <w:r>
              <w:t>originfilename</w:t>
            </w:r>
            <w:proofErr w:type="spellEnd"/>
            <w:r>
              <w:t>) {</w:t>
            </w:r>
          </w:p>
          <w:p w:rsidR="00B14804" w:rsidRDefault="00B14804" w:rsidP="00B14804">
            <w:pPr>
              <w:ind w:left="0"/>
            </w:pPr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flag = false;</w:t>
            </w:r>
          </w:p>
          <w:p w:rsidR="00B14804" w:rsidRDefault="00B14804" w:rsidP="00B14804">
            <w:pPr>
              <w:ind w:left="0"/>
            </w:pPr>
            <w:r>
              <w:t xml:space="preserve">        try {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inputStream</w:t>
            </w:r>
            <w:proofErr w:type="spellEnd"/>
            <w:r>
              <w:t xml:space="preserve"> = new </w:t>
            </w:r>
            <w:proofErr w:type="spellStart"/>
            <w:r>
              <w:t>FileInputStream</w:t>
            </w:r>
            <w:proofErr w:type="spellEnd"/>
            <w:r>
              <w:t>(new File(</w:t>
            </w:r>
            <w:proofErr w:type="spellStart"/>
            <w:r>
              <w:t>originfilename</w:t>
            </w:r>
            <w:proofErr w:type="spellEnd"/>
            <w:r>
              <w:t>));</w:t>
            </w:r>
          </w:p>
          <w:p w:rsidR="00B14804" w:rsidRDefault="00B14804" w:rsidP="00B14804">
            <w:pPr>
              <w:ind w:left="0"/>
            </w:pPr>
            <w:r>
              <w:t xml:space="preserve">            flag = </w:t>
            </w:r>
            <w:proofErr w:type="spellStart"/>
            <w:r>
              <w:t>uploadFile</w:t>
            </w:r>
            <w:proofErr w:type="spellEnd"/>
            <w:r>
              <w:t xml:space="preserve">(hostname, port, username, password, pathname, filename, </w:t>
            </w:r>
            <w:proofErr w:type="spellStart"/>
            <w:r>
              <w:t>inputStream</w:t>
            </w:r>
            <w:proofErr w:type="spellEnd"/>
            <w:r>
              <w:t>);</w:t>
            </w:r>
          </w:p>
          <w:p w:rsidR="00B14804" w:rsidRDefault="00B14804" w:rsidP="00B14804">
            <w:pPr>
              <w:ind w:left="0"/>
            </w:pPr>
            <w:r>
              <w:t xml:space="preserve">        } catch (Exception e) {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}</w:t>
            </w:r>
          </w:p>
          <w:p w:rsidR="00B14804" w:rsidRDefault="00B14804" w:rsidP="00B14804">
            <w:pPr>
              <w:ind w:left="0"/>
            </w:pPr>
            <w:r>
              <w:t xml:space="preserve">        return flag;</w:t>
            </w:r>
          </w:p>
          <w:p w:rsidR="00B14804" w:rsidRDefault="00B14804" w:rsidP="00B14804">
            <w:pPr>
              <w:ind w:left="0"/>
            </w:pPr>
            <w:r>
              <w:t xml:space="preserve">    }</w:t>
            </w:r>
          </w:p>
          <w:p w:rsidR="00B14804" w:rsidRDefault="00B14804" w:rsidP="00B14804">
            <w:pPr>
              <w:ind w:left="0"/>
            </w:pPr>
          </w:p>
          <w:p w:rsidR="00B14804" w:rsidRDefault="00B14804" w:rsidP="00B14804">
            <w:pPr>
              <w:ind w:left="0"/>
            </w:pPr>
            <w:r>
              <w:t xml:space="preserve">    /**</w:t>
            </w:r>
          </w:p>
          <w:p w:rsidR="00B14804" w:rsidRDefault="00B14804" w:rsidP="00B14804">
            <w:pPr>
              <w:ind w:left="0"/>
            </w:pPr>
            <w:r>
              <w:t xml:space="preserve">     * 上传文件（不可以进行文件的重命名操作）</w:t>
            </w:r>
          </w:p>
          <w:p w:rsidR="00B14804" w:rsidRDefault="00B14804" w:rsidP="00B14804">
            <w:pPr>
              <w:ind w:left="0"/>
            </w:pPr>
            <w:r>
              <w:t xml:space="preserve">     * 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hostname</w:t>
            </w:r>
          </w:p>
          <w:p w:rsidR="00B14804" w:rsidRDefault="00B14804" w:rsidP="00B14804">
            <w:pPr>
              <w:ind w:left="0"/>
            </w:pPr>
            <w:r>
              <w:t xml:space="preserve">     *            FTP服务器地址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port</w:t>
            </w:r>
          </w:p>
          <w:p w:rsidR="00B14804" w:rsidRDefault="00B14804" w:rsidP="00B14804">
            <w:pPr>
              <w:ind w:left="0"/>
            </w:pPr>
            <w:r>
              <w:t xml:space="preserve">     *            FTP服务器端口号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username</w:t>
            </w:r>
          </w:p>
          <w:p w:rsidR="00B14804" w:rsidRDefault="00B14804" w:rsidP="00B14804">
            <w:pPr>
              <w:ind w:left="0"/>
            </w:pPr>
            <w:r>
              <w:t xml:space="preserve">     *            FTP登录帐号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password</w:t>
            </w:r>
          </w:p>
          <w:p w:rsidR="00B14804" w:rsidRDefault="00B14804" w:rsidP="00B14804">
            <w:pPr>
              <w:ind w:left="0"/>
            </w:pPr>
            <w:r>
              <w:t xml:space="preserve">     *            FTP登录密码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pathname</w:t>
            </w:r>
          </w:p>
          <w:p w:rsidR="00B14804" w:rsidRDefault="00B14804" w:rsidP="00B14804">
            <w:pPr>
              <w:ind w:left="0"/>
            </w:pPr>
            <w:r>
              <w:lastRenderedPageBreak/>
              <w:t xml:space="preserve">     *            FTP服务器保存目录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originfilename</w:t>
            </w:r>
            <w:proofErr w:type="spellEnd"/>
          </w:p>
          <w:p w:rsidR="00B14804" w:rsidRDefault="00B14804" w:rsidP="00B14804">
            <w:pPr>
              <w:ind w:left="0"/>
            </w:pPr>
            <w:r>
              <w:t xml:space="preserve">     *            待上传文件的名称（绝对地址）</w:t>
            </w:r>
          </w:p>
          <w:p w:rsidR="00B14804" w:rsidRDefault="00B14804" w:rsidP="00B14804">
            <w:pPr>
              <w:ind w:left="0"/>
            </w:pPr>
            <w:r>
              <w:t xml:space="preserve">     * @return</w:t>
            </w:r>
          </w:p>
          <w:p w:rsidR="00B14804" w:rsidRDefault="00B14804" w:rsidP="00B14804">
            <w:pPr>
              <w:ind w:left="0"/>
            </w:pPr>
            <w:r>
              <w:t xml:space="preserve">     */</w:t>
            </w:r>
          </w:p>
          <w:p w:rsidR="00B14804" w:rsidRDefault="00B14804" w:rsidP="00B14804">
            <w:pPr>
              <w:ind w:left="0"/>
            </w:pPr>
            <w:r>
              <w:t xml:space="preserve">    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uploadFileFromProduction</w:t>
            </w:r>
            <w:proofErr w:type="spellEnd"/>
            <w:r>
              <w:t xml:space="preserve">(String hostname, </w:t>
            </w:r>
            <w:proofErr w:type="spellStart"/>
            <w:r>
              <w:t>int</w:t>
            </w:r>
            <w:proofErr w:type="spellEnd"/>
            <w:r>
              <w:t xml:space="preserve"> port, String username, String password,</w:t>
            </w:r>
          </w:p>
          <w:p w:rsidR="00B14804" w:rsidRDefault="00B14804" w:rsidP="00B14804">
            <w:pPr>
              <w:ind w:left="0"/>
            </w:pPr>
            <w:r>
              <w:t xml:space="preserve">            String pathname, String </w:t>
            </w:r>
            <w:proofErr w:type="spellStart"/>
            <w:r>
              <w:t>originfilename</w:t>
            </w:r>
            <w:proofErr w:type="spellEnd"/>
            <w:r>
              <w:t>) {</w:t>
            </w:r>
          </w:p>
          <w:p w:rsidR="00B14804" w:rsidRDefault="00B14804" w:rsidP="00B14804">
            <w:pPr>
              <w:ind w:left="0"/>
            </w:pPr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flag = false;</w:t>
            </w:r>
          </w:p>
          <w:p w:rsidR="00B14804" w:rsidRDefault="00B14804" w:rsidP="00B14804">
            <w:pPr>
              <w:ind w:left="0"/>
            </w:pPr>
            <w:r>
              <w:t xml:space="preserve">        try {</w:t>
            </w:r>
          </w:p>
          <w:p w:rsidR="00B14804" w:rsidRDefault="00B14804" w:rsidP="00B14804">
            <w:pPr>
              <w:ind w:left="0"/>
            </w:pPr>
            <w:r>
              <w:t xml:space="preserve">            String </w:t>
            </w:r>
            <w:proofErr w:type="spellStart"/>
            <w:r>
              <w:t>fileName</w:t>
            </w:r>
            <w:proofErr w:type="spellEnd"/>
            <w:r>
              <w:t xml:space="preserve"> = new File(</w:t>
            </w:r>
            <w:proofErr w:type="spellStart"/>
            <w:r>
              <w:t>originfilename</w:t>
            </w:r>
            <w:proofErr w:type="spellEnd"/>
            <w:r>
              <w:t>).</w:t>
            </w:r>
            <w:proofErr w:type="spellStart"/>
            <w:r>
              <w:t>getName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inputStream</w:t>
            </w:r>
            <w:proofErr w:type="spellEnd"/>
            <w:r>
              <w:t xml:space="preserve"> = new </w:t>
            </w:r>
            <w:proofErr w:type="spellStart"/>
            <w:r>
              <w:t>FileInputStream</w:t>
            </w:r>
            <w:proofErr w:type="spellEnd"/>
            <w:r>
              <w:t>(new File(</w:t>
            </w:r>
            <w:proofErr w:type="spellStart"/>
            <w:r>
              <w:t>originfilename</w:t>
            </w:r>
            <w:proofErr w:type="spellEnd"/>
            <w:r>
              <w:t>));</w:t>
            </w:r>
          </w:p>
          <w:p w:rsidR="00B14804" w:rsidRDefault="00B14804" w:rsidP="00B14804">
            <w:pPr>
              <w:ind w:left="0"/>
            </w:pPr>
            <w:r>
              <w:t xml:space="preserve">            flag = </w:t>
            </w:r>
            <w:proofErr w:type="spellStart"/>
            <w:r>
              <w:t>uploadFile</w:t>
            </w:r>
            <w:proofErr w:type="spellEnd"/>
            <w:r>
              <w:t xml:space="preserve">(hostname, port, username, password, pathname, </w:t>
            </w:r>
            <w:proofErr w:type="spellStart"/>
            <w:r>
              <w:t>fileName</w:t>
            </w:r>
            <w:proofErr w:type="spellEnd"/>
            <w:r>
              <w:t xml:space="preserve">, </w:t>
            </w:r>
            <w:proofErr w:type="spellStart"/>
            <w:r>
              <w:t>inputStream</w:t>
            </w:r>
            <w:proofErr w:type="spellEnd"/>
            <w:r>
              <w:t>);</w:t>
            </w:r>
          </w:p>
          <w:p w:rsidR="00B14804" w:rsidRDefault="00B14804" w:rsidP="00B14804">
            <w:pPr>
              <w:ind w:left="0"/>
            </w:pPr>
            <w:r>
              <w:t xml:space="preserve">        } catch (Exception e) {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}</w:t>
            </w:r>
          </w:p>
          <w:p w:rsidR="00B14804" w:rsidRDefault="00B14804" w:rsidP="00B14804">
            <w:pPr>
              <w:ind w:left="0"/>
            </w:pPr>
            <w:r>
              <w:t xml:space="preserve">        return flag;</w:t>
            </w:r>
          </w:p>
          <w:p w:rsidR="00B14804" w:rsidRDefault="00B14804" w:rsidP="00B14804">
            <w:pPr>
              <w:ind w:left="0"/>
            </w:pPr>
            <w:r>
              <w:t xml:space="preserve">    }</w:t>
            </w:r>
          </w:p>
          <w:p w:rsidR="00B14804" w:rsidRDefault="00B14804" w:rsidP="00B14804">
            <w:pPr>
              <w:ind w:left="0"/>
            </w:pPr>
          </w:p>
          <w:p w:rsidR="00B14804" w:rsidRDefault="00B14804" w:rsidP="00B14804">
            <w:pPr>
              <w:ind w:left="0"/>
            </w:pPr>
            <w:r>
              <w:t xml:space="preserve">    /**</w:t>
            </w:r>
          </w:p>
          <w:p w:rsidR="00B14804" w:rsidRDefault="00B14804" w:rsidP="00B14804">
            <w:pPr>
              <w:ind w:left="0"/>
            </w:pPr>
            <w:r>
              <w:t xml:space="preserve">     * 删除文件</w:t>
            </w:r>
          </w:p>
          <w:p w:rsidR="00B14804" w:rsidRDefault="00B14804" w:rsidP="00B14804">
            <w:pPr>
              <w:ind w:left="0"/>
            </w:pPr>
            <w:r>
              <w:t xml:space="preserve">     * 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hostname</w:t>
            </w:r>
          </w:p>
          <w:p w:rsidR="00B14804" w:rsidRDefault="00B14804" w:rsidP="00B14804">
            <w:pPr>
              <w:ind w:left="0"/>
            </w:pPr>
            <w:r>
              <w:t xml:space="preserve">     *            FTP服务器地址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port</w:t>
            </w:r>
          </w:p>
          <w:p w:rsidR="00B14804" w:rsidRDefault="00B14804" w:rsidP="00B14804">
            <w:pPr>
              <w:ind w:left="0"/>
            </w:pPr>
            <w:r>
              <w:t xml:space="preserve">     *            FTP服务器端口号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username</w:t>
            </w:r>
          </w:p>
          <w:p w:rsidR="00B14804" w:rsidRDefault="00B14804" w:rsidP="00B14804">
            <w:pPr>
              <w:ind w:left="0"/>
            </w:pPr>
            <w:r>
              <w:t xml:space="preserve">     *            FTP登录帐号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password</w:t>
            </w:r>
          </w:p>
          <w:p w:rsidR="00B14804" w:rsidRDefault="00B14804" w:rsidP="00B14804">
            <w:pPr>
              <w:ind w:left="0"/>
            </w:pPr>
            <w:r>
              <w:t xml:space="preserve">     *            FTP登录密码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pathname</w:t>
            </w:r>
          </w:p>
          <w:p w:rsidR="00B14804" w:rsidRDefault="00B14804" w:rsidP="00B14804">
            <w:pPr>
              <w:ind w:left="0"/>
            </w:pPr>
            <w:r>
              <w:t xml:space="preserve">     *            FTP服务器保存目录</w:t>
            </w:r>
          </w:p>
          <w:p w:rsidR="00B14804" w:rsidRDefault="00B14804" w:rsidP="00B14804">
            <w:pPr>
              <w:ind w:left="0"/>
            </w:pPr>
            <w:r>
              <w:lastRenderedPageBreak/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filename</w:t>
            </w:r>
          </w:p>
          <w:p w:rsidR="00B14804" w:rsidRDefault="00B14804" w:rsidP="00B14804">
            <w:pPr>
              <w:ind w:left="0"/>
            </w:pPr>
            <w:r>
              <w:t xml:space="preserve">     *            要删除的文件名称</w:t>
            </w:r>
          </w:p>
          <w:p w:rsidR="00B14804" w:rsidRDefault="00B14804" w:rsidP="00B14804">
            <w:pPr>
              <w:ind w:left="0"/>
            </w:pPr>
            <w:r>
              <w:t xml:space="preserve">     * @return</w:t>
            </w:r>
          </w:p>
          <w:p w:rsidR="00B14804" w:rsidRDefault="00B14804" w:rsidP="00B14804">
            <w:pPr>
              <w:ind w:left="0"/>
            </w:pPr>
            <w:r>
              <w:t xml:space="preserve">     */</w:t>
            </w:r>
          </w:p>
          <w:p w:rsidR="00B14804" w:rsidRDefault="00B14804" w:rsidP="00B14804">
            <w:pPr>
              <w:ind w:left="0"/>
            </w:pPr>
            <w:r>
              <w:t xml:space="preserve">    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deleteFile</w:t>
            </w:r>
            <w:proofErr w:type="spellEnd"/>
            <w:r>
              <w:t xml:space="preserve">(String hostname, </w:t>
            </w:r>
            <w:proofErr w:type="spellStart"/>
            <w:r>
              <w:t>int</w:t>
            </w:r>
            <w:proofErr w:type="spellEnd"/>
            <w:r>
              <w:t xml:space="preserve"> port, String username, String password, String pathname,</w:t>
            </w:r>
          </w:p>
          <w:p w:rsidR="00B14804" w:rsidRDefault="00B14804" w:rsidP="00B14804">
            <w:pPr>
              <w:ind w:left="0"/>
            </w:pPr>
            <w:r>
              <w:t xml:space="preserve">            String filename) {</w:t>
            </w:r>
          </w:p>
          <w:p w:rsidR="00B14804" w:rsidRDefault="00B14804" w:rsidP="00B14804">
            <w:pPr>
              <w:ind w:left="0"/>
            </w:pPr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flag = false;</w:t>
            </w:r>
          </w:p>
          <w:p w:rsidR="00B14804" w:rsidRDefault="00B14804" w:rsidP="00B14804">
            <w:pPr>
              <w:ind w:left="0"/>
            </w:pPr>
            <w:r>
              <w:t xml:space="preserve">        </w:t>
            </w:r>
            <w:proofErr w:type="spellStart"/>
            <w:r>
              <w:t>FTPClient</w:t>
            </w:r>
            <w:proofErr w:type="spellEnd"/>
            <w:r>
              <w:t xml:space="preserve"> </w:t>
            </w:r>
            <w:proofErr w:type="spellStart"/>
            <w:r>
              <w:t>ftpClient</w:t>
            </w:r>
            <w:proofErr w:type="spellEnd"/>
            <w:r>
              <w:t xml:space="preserve"> = new </w:t>
            </w:r>
            <w:proofErr w:type="spellStart"/>
            <w:r>
              <w:t>FTPClient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try {</w:t>
            </w:r>
          </w:p>
          <w:p w:rsidR="00B14804" w:rsidRDefault="00B14804" w:rsidP="00B14804">
            <w:pPr>
              <w:ind w:left="0"/>
            </w:pPr>
            <w:r>
              <w:t xml:space="preserve">            // 连接FTP服务器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ftpClient.connect</w:t>
            </w:r>
            <w:proofErr w:type="spellEnd"/>
            <w:r>
              <w:t>(hostname, port);</w:t>
            </w:r>
          </w:p>
          <w:p w:rsidR="00B14804" w:rsidRDefault="00B14804" w:rsidP="00B14804">
            <w:pPr>
              <w:ind w:left="0"/>
            </w:pPr>
            <w:r>
              <w:t xml:space="preserve">            // 登录FTP服务器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ftpClient.login</w:t>
            </w:r>
            <w:proofErr w:type="spellEnd"/>
            <w:r>
              <w:t>(username, password);</w:t>
            </w:r>
          </w:p>
          <w:p w:rsidR="00B14804" w:rsidRDefault="00B14804" w:rsidP="00B14804">
            <w:pPr>
              <w:ind w:left="0"/>
            </w:pPr>
            <w:r>
              <w:t xml:space="preserve">            // 验证FTP服务器是否登录成功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replyCode</w:t>
            </w:r>
            <w:proofErr w:type="spellEnd"/>
            <w:r>
              <w:t xml:space="preserve"> = </w:t>
            </w:r>
            <w:proofErr w:type="spellStart"/>
            <w:r>
              <w:t>ftpClient.getReplyCode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    if (!</w:t>
            </w:r>
            <w:proofErr w:type="spellStart"/>
            <w:r>
              <w:t>FTPReply.isPositiveCompletion</w:t>
            </w:r>
            <w:proofErr w:type="spellEnd"/>
            <w:r>
              <w:t>(</w:t>
            </w:r>
            <w:proofErr w:type="spellStart"/>
            <w:r>
              <w:t>replyCode</w:t>
            </w:r>
            <w:proofErr w:type="spellEnd"/>
            <w:r>
              <w:t>)) {</w:t>
            </w:r>
          </w:p>
          <w:p w:rsidR="00B14804" w:rsidRDefault="00B14804" w:rsidP="00B14804">
            <w:pPr>
              <w:ind w:left="0"/>
            </w:pPr>
            <w:r>
              <w:t xml:space="preserve">                return flag;</w:t>
            </w:r>
          </w:p>
          <w:p w:rsidR="00B14804" w:rsidRDefault="00B14804" w:rsidP="00B14804">
            <w:pPr>
              <w:ind w:left="0"/>
            </w:pPr>
            <w:r>
              <w:t xml:space="preserve">            }</w:t>
            </w:r>
          </w:p>
          <w:p w:rsidR="00B14804" w:rsidRDefault="00B14804" w:rsidP="00B14804">
            <w:pPr>
              <w:ind w:left="0"/>
            </w:pPr>
            <w:r>
              <w:t xml:space="preserve">            // 切换FTP目录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ftpClient.changeWorkingDirectory</w:t>
            </w:r>
            <w:proofErr w:type="spellEnd"/>
            <w:r>
              <w:t>(pathname);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ftpClient.dele</w:t>
            </w:r>
            <w:proofErr w:type="spellEnd"/>
            <w:r>
              <w:t>(filename);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ftpClient.logout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    flag = true;</w:t>
            </w:r>
          </w:p>
          <w:p w:rsidR="00B14804" w:rsidRDefault="00B14804" w:rsidP="00B14804">
            <w:pPr>
              <w:ind w:left="0"/>
            </w:pPr>
            <w:r>
              <w:t xml:space="preserve">        } catch (Exception e) {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} finally {</w:t>
            </w:r>
          </w:p>
          <w:p w:rsidR="00B14804" w:rsidRDefault="00B14804" w:rsidP="00B14804">
            <w:pPr>
              <w:ind w:left="0"/>
            </w:pPr>
            <w:r>
              <w:t xml:space="preserve">            if (</w:t>
            </w:r>
            <w:proofErr w:type="spellStart"/>
            <w:r>
              <w:t>ftpClient.isConnected</w:t>
            </w:r>
            <w:proofErr w:type="spellEnd"/>
            <w:r>
              <w:t>()) {</w:t>
            </w:r>
          </w:p>
          <w:p w:rsidR="00B14804" w:rsidRDefault="00B14804" w:rsidP="00B14804">
            <w:pPr>
              <w:ind w:left="0"/>
            </w:pPr>
            <w:r>
              <w:t xml:space="preserve">                try {</w:t>
            </w:r>
          </w:p>
          <w:p w:rsidR="00B14804" w:rsidRDefault="00B14804" w:rsidP="00B14804">
            <w:pPr>
              <w:ind w:left="0"/>
            </w:pPr>
            <w:r>
              <w:t xml:space="preserve">                    </w:t>
            </w:r>
            <w:proofErr w:type="spellStart"/>
            <w:r>
              <w:t>ftpClient.logout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    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B14804" w:rsidRDefault="00B14804" w:rsidP="00B14804">
            <w:pPr>
              <w:ind w:left="0"/>
            </w:pPr>
          </w:p>
          <w:p w:rsidR="00B14804" w:rsidRDefault="00B14804" w:rsidP="00B14804">
            <w:pPr>
              <w:ind w:left="0"/>
            </w:pPr>
            <w:r>
              <w:t xml:space="preserve">                }</w:t>
            </w:r>
          </w:p>
          <w:p w:rsidR="00B14804" w:rsidRDefault="00B14804" w:rsidP="00B14804">
            <w:pPr>
              <w:ind w:left="0"/>
            </w:pPr>
            <w:r>
              <w:t xml:space="preserve">            }</w:t>
            </w:r>
          </w:p>
          <w:p w:rsidR="00B14804" w:rsidRDefault="00B14804" w:rsidP="00B14804">
            <w:pPr>
              <w:ind w:left="0"/>
            </w:pPr>
            <w:r>
              <w:lastRenderedPageBreak/>
              <w:t xml:space="preserve">        }</w:t>
            </w:r>
          </w:p>
          <w:p w:rsidR="00B14804" w:rsidRDefault="00B14804" w:rsidP="00B14804">
            <w:pPr>
              <w:ind w:left="0"/>
            </w:pPr>
            <w:r>
              <w:t xml:space="preserve">        return flag;</w:t>
            </w:r>
          </w:p>
          <w:p w:rsidR="00B14804" w:rsidRDefault="00B14804" w:rsidP="00B14804">
            <w:pPr>
              <w:ind w:left="0"/>
            </w:pPr>
            <w:r>
              <w:t xml:space="preserve">    }</w:t>
            </w:r>
          </w:p>
          <w:p w:rsidR="00B14804" w:rsidRDefault="00B14804" w:rsidP="00B14804">
            <w:pPr>
              <w:ind w:left="0"/>
            </w:pPr>
          </w:p>
          <w:p w:rsidR="00B14804" w:rsidRDefault="00B14804" w:rsidP="00B14804">
            <w:pPr>
              <w:ind w:left="0"/>
            </w:pPr>
            <w:r>
              <w:t xml:space="preserve">    /**</w:t>
            </w:r>
          </w:p>
          <w:p w:rsidR="00B14804" w:rsidRDefault="00B14804" w:rsidP="00B14804">
            <w:pPr>
              <w:ind w:left="0"/>
            </w:pPr>
            <w:r>
              <w:t xml:space="preserve">     * 下载文件</w:t>
            </w:r>
          </w:p>
          <w:p w:rsidR="00B14804" w:rsidRDefault="00B14804" w:rsidP="00B14804">
            <w:pPr>
              <w:ind w:left="0"/>
            </w:pPr>
            <w:r>
              <w:t xml:space="preserve">     * 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hostname</w:t>
            </w:r>
          </w:p>
          <w:p w:rsidR="00B14804" w:rsidRDefault="00B14804" w:rsidP="00B14804">
            <w:pPr>
              <w:ind w:left="0"/>
            </w:pPr>
            <w:r>
              <w:t xml:space="preserve">     *            FTP服务器地址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port</w:t>
            </w:r>
          </w:p>
          <w:p w:rsidR="00B14804" w:rsidRDefault="00B14804" w:rsidP="00B14804">
            <w:pPr>
              <w:ind w:left="0"/>
            </w:pPr>
            <w:r>
              <w:t xml:space="preserve">     *            FTP服务器端口号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username</w:t>
            </w:r>
          </w:p>
          <w:p w:rsidR="00B14804" w:rsidRDefault="00B14804" w:rsidP="00B14804">
            <w:pPr>
              <w:ind w:left="0"/>
            </w:pPr>
            <w:r>
              <w:t xml:space="preserve">     *            FTP登录帐号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password</w:t>
            </w:r>
          </w:p>
          <w:p w:rsidR="00B14804" w:rsidRDefault="00B14804" w:rsidP="00B14804">
            <w:pPr>
              <w:ind w:left="0"/>
            </w:pPr>
            <w:r>
              <w:t xml:space="preserve">     *            FTP登录密码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pathname</w:t>
            </w:r>
          </w:p>
          <w:p w:rsidR="00B14804" w:rsidRDefault="00B14804" w:rsidP="00B14804">
            <w:pPr>
              <w:ind w:left="0"/>
            </w:pPr>
            <w:r>
              <w:t xml:space="preserve">     *            FTP服务器文件目录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filename</w:t>
            </w:r>
          </w:p>
          <w:p w:rsidR="00B14804" w:rsidRDefault="00B14804" w:rsidP="00B14804">
            <w:pPr>
              <w:ind w:left="0"/>
            </w:pPr>
            <w:r>
              <w:t xml:space="preserve">     *            文件名称</w:t>
            </w:r>
          </w:p>
          <w:p w:rsidR="00B14804" w:rsidRDefault="00B14804" w:rsidP="00B14804">
            <w:pPr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localpath</w:t>
            </w:r>
            <w:proofErr w:type="spellEnd"/>
          </w:p>
          <w:p w:rsidR="00B14804" w:rsidRDefault="00B14804" w:rsidP="00B14804">
            <w:pPr>
              <w:ind w:left="0"/>
            </w:pPr>
            <w:r>
              <w:t xml:space="preserve">     *            下载后的文件路径</w:t>
            </w:r>
          </w:p>
          <w:p w:rsidR="00B14804" w:rsidRDefault="00B14804" w:rsidP="00B14804">
            <w:pPr>
              <w:ind w:left="0"/>
            </w:pPr>
            <w:r>
              <w:t xml:space="preserve">     * @return</w:t>
            </w:r>
          </w:p>
          <w:p w:rsidR="00B14804" w:rsidRDefault="00B14804" w:rsidP="00B14804">
            <w:pPr>
              <w:ind w:left="0"/>
            </w:pPr>
            <w:r>
              <w:t xml:space="preserve">     */</w:t>
            </w:r>
          </w:p>
          <w:p w:rsidR="00B14804" w:rsidRDefault="00B14804" w:rsidP="00B14804">
            <w:pPr>
              <w:ind w:left="0"/>
            </w:pPr>
            <w:r>
              <w:t xml:space="preserve">    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downloadFile</w:t>
            </w:r>
            <w:proofErr w:type="spellEnd"/>
            <w:r>
              <w:t xml:space="preserve">(String hostname, </w:t>
            </w:r>
            <w:proofErr w:type="spellStart"/>
            <w:r>
              <w:t>int</w:t>
            </w:r>
            <w:proofErr w:type="spellEnd"/>
            <w:r>
              <w:t xml:space="preserve"> port, String username, String password, String pathname,</w:t>
            </w:r>
          </w:p>
          <w:p w:rsidR="00B14804" w:rsidRDefault="00B14804" w:rsidP="00B14804">
            <w:pPr>
              <w:ind w:left="0"/>
            </w:pPr>
            <w:r>
              <w:t xml:space="preserve">            String filename, String </w:t>
            </w:r>
            <w:proofErr w:type="spellStart"/>
            <w:r>
              <w:t>localpath</w:t>
            </w:r>
            <w:proofErr w:type="spellEnd"/>
            <w:r>
              <w:t>) {</w:t>
            </w:r>
          </w:p>
          <w:p w:rsidR="00B14804" w:rsidRDefault="00B14804" w:rsidP="00B14804">
            <w:pPr>
              <w:ind w:left="0"/>
            </w:pPr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flag = false;</w:t>
            </w:r>
          </w:p>
          <w:p w:rsidR="00B14804" w:rsidRDefault="00B14804" w:rsidP="00B14804">
            <w:pPr>
              <w:ind w:left="0"/>
            </w:pPr>
            <w:r>
              <w:t xml:space="preserve">        </w:t>
            </w:r>
            <w:proofErr w:type="spellStart"/>
            <w:r>
              <w:t>FTPClient</w:t>
            </w:r>
            <w:proofErr w:type="spellEnd"/>
            <w:r>
              <w:t xml:space="preserve"> </w:t>
            </w:r>
            <w:proofErr w:type="spellStart"/>
            <w:r>
              <w:t>ftpClient</w:t>
            </w:r>
            <w:proofErr w:type="spellEnd"/>
            <w:r>
              <w:t xml:space="preserve"> = new </w:t>
            </w:r>
            <w:proofErr w:type="spellStart"/>
            <w:r>
              <w:t>FTPClient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try {</w:t>
            </w:r>
          </w:p>
          <w:p w:rsidR="00B14804" w:rsidRDefault="00B14804" w:rsidP="00B14804">
            <w:pPr>
              <w:ind w:left="0"/>
            </w:pPr>
            <w:r>
              <w:t xml:space="preserve">            // 连接FTP服务器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ftpClient.connect</w:t>
            </w:r>
            <w:proofErr w:type="spellEnd"/>
            <w:r>
              <w:t>(hostname, port);</w:t>
            </w:r>
          </w:p>
          <w:p w:rsidR="00B14804" w:rsidRDefault="00B14804" w:rsidP="00B14804">
            <w:pPr>
              <w:ind w:left="0"/>
            </w:pPr>
            <w:r>
              <w:t xml:space="preserve">            // 登录FTP服务器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ftpClient.login</w:t>
            </w:r>
            <w:proofErr w:type="spellEnd"/>
            <w:r>
              <w:t>(username, password);</w:t>
            </w:r>
          </w:p>
          <w:p w:rsidR="00B14804" w:rsidRDefault="00B14804" w:rsidP="00B14804">
            <w:pPr>
              <w:ind w:left="0"/>
            </w:pPr>
            <w:r>
              <w:t xml:space="preserve">            // 验证FTP服务器是否登录成功</w:t>
            </w:r>
          </w:p>
          <w:p w:rsidR="00B14804" w:rsidRDefault="00B14804" w:rsidP="00B14804">
            <w:pPr>
              <w:ind w:left="0"/>
            </w:pPr>
            <w:r>
              <w:lastRenderedPageBreak/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replyCode</w:t>
            </w:r>
            <w:proofErr w:type="spellEnd"/>
            <w:r>
              <w:t xml:space="preserve"> = </w:t>
            </w:r>
            <w:proofErr w:type="spellStart"/>
            <w:r>
              <w:t>ftpClient.getReplyCode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    if (!</w:t>
            </w:r>
            <w:proofErr w:type="spellStart"/>
            <w:r>
              <w:t>FTPReply.isPositiveCompletion</w:t>
            </w:r>
            <w:proofErr w:type="spellEnd"/>
            <w:r>
              <w:t>(</w:t>
            </w:r>
            <w:proofErr w:type="spellStart"/>
            <w:r>
              <w:t>replyCode</w:t>
            </w:r>
            <w:proofErr w:type="spellEnd"/>
            <w:r>
              <w:t>)) {</w:t>
            </w:r>
          </w:p>
          <w:p w:rsidR="00B14804" w:rsidRDefault="00B14804" w:rsidP="00B14804">
            <w:pPr>
              <w:ind w:left="0"/>
            </w:pPr>
            <w:r>
              <w:t xml:space="preserve">                return flag;</w:t>
            </w:r>
          </w:p>
          <w:p w:rsidR="00B14804" w:rsidRDefault="00B14804" w:rsidP="00B14804">
            <w:pPr>
              <w:ind w:left="0"/>
            </w:pPr>
            <w:r>
              <w:t xml:space="preserve">            }</w:t>
            </w:r>
          </w:p>
          <w:p w:rsidR="00B14804" w:rsidRDefault="00B14804" w:rsidP="00B14804">
            <w:pPr>
              <w:ind w:left="0"/>
            </w:pPr>
            <w:r>
              <w:t xml:space="preserve">            // 切换FTP目录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ftpClient.changeWorkingDirectory</w:t>
            </w:r>
            <w:proofErr w:type="spellEnd"/>
            <w:r>
              <w:t>(pathname);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FTPFile</w:t>
            </w:r>
            <w:proofErr w:type="spellEnd"/>
            <w:r>
              <w:t xml:space="preserve">[] </w:t>
            </w:r>
            <w:proofErr w:type="spellStart"/>
            <w:r>
              <w:t>ftpFiles</w:t>
            </w:r>
            <w:proofErr w:type="spellEnd"/>
            <w:r>
              <w:t xml:space="preserve"> = </w:t>
            </w:r>
            <w:proofErr w:type="spellStart"/>
            <w:r>
              <w:t>ftpClient.listFiles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    for (</w:t>
            </w:r>
            <w:proofErr w:type="spellStart"/>
            <w:r>
              <w:t>FTPFile</w:t>
            </w:r>
            <w:proofErr w:type="spellEnd"/>
            <w:r>
              <w:t xml:space="preserve"> file : </w:t>
            </w:r>
            <w:proofErr w:type="spellStart"/>
            <w:r>
              <w:t>ftpFiles</w:t>
            </w:r>
            <w:proofErr w:type="spellEnd"/>
            <w:r>
              <w:t>) {</w:t>
            </w:r>
          </w:p>
          <w:p w:rsidR="00B14804" w:rsidRDefault="00B14804" w:rsidP="00B14804">
            <w:pPr>
              <w:ind w:left="0"/>
            </w:pPr>
            <w:r>
              <w:t xml:space="preserve">                if (</w:t>
            </w:r>
            <w:proofErr w:type="spellStart"/>
            <w:r>
              <w:t>filename.equalsIgnoreCase</w:t>
            </w:r>
            <w:proofErr w:type="spellEnd"/>
            <w:r>
              <w:t>(</w:t>
            </w:r>
            <w:proofErr w:type="spellStart"/>
            <w:r>
              <w:t>file.getName</w:t>
            </w:r>
            <w:proofErr w:type="spellEnd"/>
            <w:r>
              <w:t>())) {</w:t>
            </w:r>
          </w:p>
          <w:p w:rsidR="00B14804" w:rsidRDefault="00B14804" w:rsidP="00B14804">
            <w:pPr>
              <w:ind w:left="0"/>
            </w:pPr>
            <w:r>
              <w:t xml:space="preserve">                    File </w:t>
            </w:r>
            <w:proofErr w:type="spellStart"/>
            <w:r>
              <w:t>localFile</w:t>
            </w:r>
            <w:proofErr w:type="spellEnd"/>
            <w:r>
              <w:t xml:space="preserve"> = new File(</w:t>
            </w:r>
            <w:proofErr w:type="spellStart"/>
            <w:r>
              <w:t>localpath</w:t>
            </w:r>
            <w:proofErr w:type="spellEnd"/>
            <w:r>
              <w:t xml:space="preserve"> + "/" + </w:t>
            </w:r>
            <w:proofErr w:type="spellStart"/>
            <w:r>
              <w:t>file.getName</w:t>
            </w:r>
            <w:proofErr w:type="spellEnd"/>
            <w:r>
              <w:t>());</w:t>
            </w:r>
          </w:p>
          <w:p w:rsidR="00B14804" w:rsidRDefault="00B14804" w:rsidP="00B14804">
            <w:pPr>
              <w:ind w:left="0"/>
            </w:pPr>
            <w:r>
              <w:t xml:space="preserve">                   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= new </w:t>
            </w:r>
            <w:proofErr w:type="spellStart"/>
            <w:r>
              <w:t>FileOutputStream</w:t>
            </w:r>
            <w:proofErr w:type="spellEnd"/>
            <w:r>
              <w:t>(</w:t>
            </w:r>
            <w:proofErr w:type="spellStart"/>
            <w:r>
              <w:t>localFile</w:t>
            </w:r>
            <w:proofErr w:type="spellEnd"/>
            <w:r>
              <w:t>);</w:t>
            </w:r>
          </w:p>
          <w:p w:rsidR="00B14804" w:rsidRDefault="00B14804" w:rsidP="00B14804">
            <w:pPr>
              <w:ind w:left="0"/>
            </w:pPr>
            <w:r>
              <w:t xml:space="preserve">                    </w:t>
            </w:r>
            <w:proofErr w:type="spellStart"/>
            <w:r>
              <w:t>ftpClient.retrieveFile</w:t>
            </w:r>
            <w:proofErr w:type="spellEnd"/>
            <w:r>
              <w:t>(</w:t>
            </w:r>
            <w:proofErr w:type="spellStart"/>
            <w:r>
              <w:t>file.getName</w:t>
            </w:r>
            <w:proofErr w:type="spellEnd"/>
            <w:r>
              <w:t xml:space="preserve">(), </w:t>
            </w:r>
            <w:proofErr w:type="spellStart"/>
            <w:r>
              <w:t>os</w:t>
            </w:r>
            <w:proofErr w:type="spellEnd"/>
            <w:r>
              <w:t>);</w:t>
            </w:r>
          </w:p>
          <w:p w:rsidR="00B14804" w:rsidRDefault="00B14804" w:rsidP="00B14804">
            <w:pPr>
              <w:ind w:left="0"/>
            </w:pPr>
            <w:r>
              <w:t xml:space="preserve">                    </w:t>
            </w:r>
            <w:proofErr w:type="spellStart"/>
            <w:r>
              <w:t>os.close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        }</w:t>
            </w:r>
          </w:p>
          <w:p w:rsidR="00B14804" w:rsidRDefault="00B14804" w:rsidP="00B14804">
            <w:pPr>
              <w:ind w:left="0"/>
            </w:pPr>
            <w:r>
              <w:t xml:space="preserve">            }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ftpClient.logout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    flag = true;</w:t>
            </w:r>
          </w:p>
          <w:p w:rsidR="00B14804" w:rsidRDefault="00B14804" w:rsidP="00B14804">
            <w:pPr>
              <w:ind w:left="0"/>
            </w:pPr>
            <w:r>
              <w:t xml:space="preserve">        } catch (Exception e) {</w:t>
            </w:r>
          </w:p>
          <w:p w:rsidR="00B14804" w:rsidRDefault="00B14804" w:rsidP="00B14804">
            <w:pPr>
              <w:ind w:left="0"/>
            </w:pPr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} finally {</w:t>
            </w:r>
          </w:p>
          <w:p w:rsidR="00B14804" w:rsidRDefault="00B14804" w:rsidP="00B14804">
            <w:pPr>
              <w:ind w:left="0"/>
            </w:pPr>
            <w:r>
              <w:t xml:space="preserve">            if (</w:t>
            </w:r>
            <w:proofErr w:type="spellStart"/>
            <w:r>
              <w:t>ftpClient.isConnected</w:t>
            </w:r>
            <w:proofErr w:type="spellEnd"/>
            <w:r>
              <w:t>()) {</w:t>
            </w:r>
          </w:p>
          <w:p w:rsidR="00B14804" w:rsidRDefault="00B14804" w:rsidP="00B14804">
            <w:pPr>
              <w:ind w:left="0"/>
            </w:pPr>
            <w:r>
              <w:t xml:space="preserve">                try {</w:t>
            </w:r>
          </w:p>
          <w:p w:rsidR="00B14804" w:rsidRDefault="00B14804" w:rsidP="00B14804">
            <w:pPr>
              <w:ind w:left="0"/>
            </w:pPr>
            <w:r>
              <w:t xml:space="preserve">                    </w:t>
            </w:r>
            <w:proofErr w:type="spellStart"/>
            <w:r>
              <w:t>ftpClient.logout</w:t>
            </w:r>
            <w:proofErr w:type="spellEnd"/>
            <w:r>
              <w:t>();</w:t>
            </w:r>
          </w:p>
          <w:p w:rsidR="00B14804" w:rsidRDefault="00B14804" w:rsidP="00B14804">
            <w:pPr>
              <w:ind w:left="0"/>
            </w:pPr>
            <w:r>
              <w:t xml:space="preserve">            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B14804" w:rsidRDefault="00B14804" w:rsidP="00B14804">
            <w:pPr>
              <w:ind w:left="0"/>
            </w:pPr>
          </w:p>
          <w:p w:rsidR="00B14804" w:rsidRDefault="00B14804" w:rsidP="00B14804">
            <w:pPr>
              <w:ind w:left="0"/>
            </w:pPr>
            <w:r>
              <w:t xml:space="preserve">                }</w:t>
            </w:r>
          </w:p>
          <w:p w:rsidR="00B14804" w:rsidRDefault="00B14804" w:rsidP="00B14804">
            <w:pPr>
              <w:ind w:left="0"/>
            </w:pPr>
            <w:r>
              <w:t xml:space="preserve">            }</w:t>
            </w:r>
          </w:p>
          <w:p w:rsidR="00B14804" w:rsidRDefault="00B14804" w:rsidP="00B14804">
            <w:pPr>
              <w:ind w:left="0"/>
            </w:pPr>
            <w:r>
              <w:t xml:space="preserve">        }</w:t>
            </w:r>
          </w:p>
          <w:p w:rsidR="00B14804" w:rsidRDefault="00B14804" w:rsidP="00B14804">
            <w:pPr>
              <w:ind w:left="0"/>
            </w:pPr>
            <w:r>
              <w:t xml:space="preserve">        return flag;</w:t>
            </w:r>
          </w:p>
          <w:p w:rsidR="00B14804" w:rsidRDefault="00B14804" w:rsidP="00B14804">
            <w:pPr>
              <w:ind w:left="0"/>
            </w:pPr>
            <w:r>
              <w:t xml:space="preserve">    }</w:t>
            </w:r>
          </w:p>
          <w:p w:rsidR="00B14804" w:rsidRDefault="00B14804" w:rsidP="00B14804">
            <w:pPr>
              <w:ind w:left="0"/>
            </w:pPr>
          </w:p>
          <w:p w:rsidR="00B14804" w:rsidRDefault="00B14804" w:rsidP="00B14804">
            <w:pPr>
              <w:ind w:left="0"/>
            </w:pPr>
            <w:r>
              <w:t>}</w:t>
            </w:r>
            <w:r>
              <w:rPr>
                <w:rFonts w:hint="eastAsia"/>
              </w:rPr>
              <w:t>·</w:t>
            </w:r>
          </w:p>
        </w:tc>
      </w:tr>
    </w:tbl>
    <w:p w:rsidR="00B14804" w:rsidRDefault="00B14804" w:rsidP="00B14804"/>
    <w:p w:rsidR="00B14804" w:rsidRDefault="00B14804" w:rsidP="00B14804">
      <w:pPr>
        <w:pStyle w:val="Heading1"/>
      </w:pPr>
      <w:r>
        <w:rPr>
          <w:rFonts w:hint="eastAsia"/>
        </w:rPr>
        <w:lastRenderedPageBreak/>
        <w:t>测试代码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B14804" w:rsidTr="00B14804">
        <w:tc>
          <w:tcPr>
            <w:tcW w:w="8856" w:type="dxa"/>
          </w:tcPr>
          <w:p w:rsidR="00B14804" w:rsidRDefault="00B14804" w:rsidP="00B14804">
            <w:pPr>
              <w:ind w:left="0"/>
            </w:pPr>
            <w:r>
              <w:t xml:space="preserve">package </w:t>
            </w:r>
            <w:proofErr w:type="spellStart"/>
            <w:r>
              <w:t>com.hengtian.util</w:t>
            </w:r>
            <w:proofErr w:type="spellEnd"/>
            <w:r>
              <w:t>;</w:t>
            </w:r>
          </w:p>
          <w:p w:rsidR="00B14804" w:rsidRDefault="00B14804" w:rsidP="00B14804">
            <w:pPr>
              <w:ind w:left="0"/>
            </w:pPr>
          </w:p>
          <w:p w:rsidR="00B14804" w:rsidRDefault="00B14804" w:rsidP="00B14804">
            <w:pPr>
              <w:ind w:left="0"/>
            </w:pPr>
            <w:r>
              <w:t xml:space="preserve">import </w:t>
            </w:r>
            <w:proofErr w:type="spellStart"/>
            <w:r>
              <w:t>org.junit.Test</w:t>
            </w:r>
            <w:proofErr w:type="spellEnd"/>
            <w:r>
              <w:t>;</w:t>
            </w:r>
          </w:p>
          <w:p w:rsidR="00B14804" w:rsidRDefault="00B14804" w:rsidP="00B14804">
            <w:pPr>
              <w:ind w:left="0"/>
            </w:pPr>
          </w:p>
          <w:p w:rsidR="00B14804" w:rsidRDefault="00B14804" w:rsidP="00B14804">
            <w:pPr>
              <w:ind w:left="0"/>
            </w:pPr>
            <w:r>
              <w:t>/**</w:t>
            </w:r>
          </w:p>
          <w:p w:rsidR="00B14804" w:rsidRDefault="00B14804" w:rsidP="00B14804">
            <w:pPr>
              <w:ind w:left="0"/>
            </w:pPr>
            <w:r>
              <w:t xml:space="preserve"> * @author xiaoxiazhang1</w:t>
            </w:r>
          </w:p>
          <w:p w:rsidR="00B14804" w:rsidRDefault="00B14804" w:rsidP="00B14804">
            <w:pPr>
              <w:ind w:left="0"/>
            </w:pPr>
            <w:r>
              <w:t xml:space="preserve"> *</w:t>
            </w:r>
          </w:p>
          <w:p w:rsidR="00B14804" w:rsidRDefault="00B14804" w:rsidP="00B14804">
            <w:pPr>
              <w:ind w:left="0"/>
            </w:pPr>
            <w:r>
              <w:t xml:space="preserve"> */</w:t>
            </w:r>
          </w:p>
          <w:p w:rsidR="00B14804" w:rsidRDefault="00B14804" w:rsidP="00B14804">
            <w:pPr>
              <w:ind w:left="0"/>
            </w:pPr>
            <w:r>
              <w:t xml:space="preserve">public class </w:t>
            </w:r>
            <w:proofErr w:type="spellStart"/>
            <w:r>
              <w:t>FTPTest</w:t>
            </w:r>
            <w:proofErr w:type="spellEnd"/>
            <w:r>
              <w:t xml:space="preserve"> {</w:t>
            </w:r>
          </w:p>
          <w:p w:rsidR="00B14804" w:rsidRDefault="00B14804" w:rsidP="00B14804">
            <w:pPr>
              <w:ind w:left="0"/>
            </w:pPr>
            <w:r>
              <w:t xml:space="preserve">    @Test</w:t>
            </w:r>
          </w:p>
          <w:p w:rsidR="00B14804" w:rsidRDefault="00B14804" w:rsidP="00B14804">
            <w:pPr>
              <w:ind w:left="0"/>
            </w:pPr>
            <w:r>
              <w:t xml:space="preserve">    public void </w:t>
            </w:r>
            <w:proofErr w:type="spellStart"/>
            <w:r>
              <w:t>testFavFTPUtil</w:t>
            </w:r>
            <w:proofErr w:type="spellEnd"/>
            <w:r>
              <w:t>() {</w:t>
            </w:r>
          </w:p>
          <w:p w:rsidR="00B14804" w:rsidRDefault="00B14804" w:rsidP="00B14804">
            <w:pPr>
              <w:ind w:left="0"/>
            </w:pPr>
            <w:r>
              <w:t xml:space="preserve">        String hostname = "172.16.129.212";</w:t>
            </w:r>
          </w:p>
          <w:p w:rsidR="00B14804" w:rsidRDefault="00B14804" w:rsidP="00B14804">
            <w:pPr>
              <w:ind w:left="0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port = 21;</w:t>
            </w:r>
          </w:p>
          <w:p w:rsidR="00B14804" w:rsidRDefault="00B14804" w:rsidP="00B14804">
            <w:pPr>
              <w:ind w:left="0"/>
            </w:pPr>
            <w:r>
              <w:t xml:space="preserve">        String username = "</w:t>
            </w:r>
            <w:proofErr w:type="spellStart"/>
            <w:r>
              <w:t>kobe</w:t>
            </w:r>
            <w:proofErr w:type="spellEnd"/>
            <w:r>
              <w:t>";</w:t>
            </w:r>
          </w:p>
          <w:p w:rsidR="00B14804" w:rsidRDefault="00B14804" w:rsidP="00B14804">
            <w:pPr>
              <w:ind w:left="0"/>
            </w:pPr>
            <w:r>
              <w:t xml:space="preserve">        String password = "k12_prod";</w:t>
            </w:r>
          </w:p>
          <w:p w:rsidR="00B14804" w:rsidRDefault="00B14804" w:rsidP="00B14804">
            <w:pPr>
              <w:ind w:left="0"/>
            </w:pPr>
            <w:r>
              <w:t xml:space="preserve">        String pathname = "test";</w:t>
            </w:r>
          </w:p>
          <w:p w:rsidR="00B14804" w:rsidRDefault="00B14804" w:rsidP="00B14804">
            <w:pPr>
              <w:ind w:left="0"/>
            </w:pPr>
            <w:r>
              <w:t xml:space="preserve">        String filename = "htllo.txt";</w:t>
            </w:r>
          </w:p>
          <w:p w:rsidR="00B14804" w:rsidRDefault="00B14804" w:rsidP="00B14804">
            <w:pPr>
              <w:ind w:left="0"/>
            </w:pPr>
            <w:r>
              <w:t xml:space="preserve">        String </w:t>
            </w:r>
            <w:proofErr w:type="spellStart"/>
            <w:r>
              <w:t>originfilename</w:t>
            </w:r>
            <w:proofErr w:type="spellEnd"/>
            <w:r>
              <w:t xml:space="preserve"> = "C:\\Users\\xiaoxiazhang1\\Desktop\\hello.txt";</w:t>
            </w:r>
          </w:p>
          <w:p w:rsidR="00B14804" w:rsidRDefault="00B14804" w:rsidP="00B14804">
            <w:pPr>
              <w:ind w:left="0"/>
            </w:pPr>
            <w:r>
              <w:t xml:space="preserve">        // </w:t>
            </w:r>
            <w:proofErr w:type="spellStart"/>
            <w:r>
              <w:t>FTPUtil.uploadFileFromProduction</w:t>
            </w:r>
            <w:proofErr w:type="spellEnd"/>
            <w:r>
              <w:t>(hostname, port, username, password,</w:t>
            </w:r>
          </w:p>
          <w:p w:rsidR="00B14804" w:rsidRDefault="00B14804" w:rsidP="00B14804">
            <w:pPr>
              <w:ind w:left="0"/>
            </w:pPr>
            <w:r>
              <w:t xml:space="preserve">        // pathname, filename, </w:t>
            </w:r>
            <w:proofErr w:type="spellStart"/>
            <w:r>
              <w:t>originfilename</w:t>
            </w:r>
            <w:proofErr w:type="spellEnd"/>
            <w:r>
              <w:t>);</w:t>
            </w:r>
          </w:p>
          <w:p w:rsidR="00B14804" w:rsidRDefault="00B14804" w:rsidP="00B14804">
            <w:pPr>
              <w:ind w:left="0"/>
            </w:pPr>
            <w:r>
              <w:t xml:space="preserve">        String </w:t>
            </w:r>
            <w:proofErr w:type="spellStart"/>
            <w:r>
              <w:t>localpath</w:t>
            </w:r>
            <w:proofErr w:type="spellEnd"/>
            <w:r>
              <w:t xml:space="preserve"> = "C:\\Users\\xiaoxiazhang1\\Desktop";</w:t>
            </w:r>
          </w:p>
          <w:p w:rsidR="00B14804" w:rsidRDefault="00B14804" w:rsidP="00B14804">
            <w:pPr>
              <w:ind w:left="0"/>
            </w:pPr>
          </w:p>
          <w:p w:rsidR="00B14804" w:rsidRDefault="00B14804" w:rsidP="00B14804">
            <w:pPr>
              <w:ind w:left="0"/>
            </w:pPr>
            <w:r>
              <w:t xml:space="preserve">        </w:t>
            </w:r>
            <w:proofErr w:type="spellStart"/>
            <w:r>
              <w:t>FTPUtil.downloadFile</w:t>
            </w:r>
            <w:proofErr w:type="spellEnd"/>
            <w:r>
              <w:t xml:space="preserve">(hostname, port, username, password, pathname, filename, </w:t>
            </w:r>
            <w:proofErr w:type="spellStart"/>
            <w:r>
              <w:t>localpath</w:t>
            </w:r>
            <w:proofErr w:type="spellEnd"/>
            <w:r>
              <w:t>);</w:t>
            </w:r>
          </w:p>
          <w:p w:rsidR="00B14804" w:rsidRDefault="00B14804" w:rsidP="00B14804">
            <w:pPr>
              <w:ind w:left="0"/>
            </w:pPr>
            <w:r>
              <w:t xml:space="preserve">    }</w:t>
            </w:r>
          </w:p>
          <w:p w:rsidR="00B14804" w:rsidRDefault="00B14804" w:rsidP="00B14804">
            <w:pPr>
              <w:ind w:left="0"/>
            </w:pPr>
          </w:p>
          <w:p w:rsidR="00B14804" w:rsidRDefault="00B14804" w:rsidP="00B14804">
            <w:pPr>
              <w:ind w:left="0"/>
            </w:pPr>
            <w:r>
              <w:t>}</w:t>
            </w:r>
          </w:p>
        </w:tc>
      </w:tr>
    </w:tbl>
    <w:p w:rsidR="00B14804" w:rsidRPr="00B14804" w:rsidRDefault="00B14804" w:rsidP="00B14804"/>
    <w:sectPr w:rsidR="00B14804" w:rsidRPr="00B14804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AE5" w:rsidRDefault="00DF2AE5" w:rsidP="00B14804">
      <w:pPr>
        <w:spacing w:after="0"/>
      </w:pPr>
      <w:r>
        <w:separator/>
      </w:r>
    </w:p>
  </w:endnote>
  <w:endnote w:type="continuationSeparator" w:id="0">
    <w:p w:rsidR="00DF2AE5" w:rsidRDefault="00DF2AE5" w:rsidP="00B148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1340743"/>
      <w:docPartObj>
        <w:docPartGallery w:val="Page Numbers (Bottom of Page)"/>
        <w:docPartUnique/>
      </w:docPartObj>
    </w:sdtPr>
    <w:sdtContent>
      <w:p w:rsidR="00B14804" w:rsidRDefault="000D304D">
        <w:pPr>
          <w:pStyle w:val="Footer"/>
          <w:jc w:val="right"/>
        </w:pPr>
        <w:fldSimple w:instr=" PAGE   \* MERGEFORMAT ">
          <w:r w:rsidR="00C667F5">
            <w:rPr>
              <w:noProof/>
            </w:rPr>
            <w:t>9</w:t>
          </w:r>
        </w:fldSimple>
      </w:p>
    </w:sdtContent>
  </w:sdt>
  <w:p w:rsidR="00B14804" w:rsidRDefault="00B148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AE5" w:rsidRDefault="00DF2AE5" w:rsidP="00B14804">
      <w:pPr>
        <w:spacing w:after="0"/>
      </w:pPr>
      <w:r>
        <w:separator/>
      </w:r>
    </w:p>
  </w:footnote>
  <w:footnote w:type="continuationSeparator" w:id="0">
    <w:p w:rsidR="00DF2AE5" w:rsidRDefault="00DF2AE5" w:rsidP="00B1480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01895"/>
    <w:rsid w:val="000D304D"/>
    <w:rsid w:val="00313213"/>
    <w:rsid w:val="00562410"/>
    <w:rsid w:val="00601895"/>
    <w:rsid w:val="0075229D"/>
    <w:rsid w:val="008261CD"/>
    <w:rsid w:val="008B5ACA"/>
    <w:rsid w:val="008C5117"/>
    <w:rsid w:val="00904415"/>
    <w:rsid w:val="00924E82"/>
    <w:rsid w:val="0099619D"/>
    <w:rsid w:val="009D5000"/>
    <w:rsid w:val="00B14804"/>
    <w:rsid w:val="00C03A83"/>
    <w:rsid w:val="00C667F5"/>
    <w:rsid w:val="00D24EDE"/>
    <w:rsid w:val="00D80E2B"/>
    <w:rsid w:val="00DB6FA6"/>
    <w:rsid w:val="00DE6E85"/>
    <w:rsid w:val="00DF2AE5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6018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1480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804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B1480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4804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5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43</TotalTime>
  <Pages>9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6</cp:revision>
  <dcterms:created xsi:type="dcterms:W3CDTF">2016-09-10T09:16:00Z</dcterms:created>
  <dcterms:modified xsi:type="dcterms:W3CDTF">2016-12-20T05:16:00Z</dcterms:modified>
</cp:coreProperties>
</file>