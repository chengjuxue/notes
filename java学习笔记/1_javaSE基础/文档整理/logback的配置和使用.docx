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83" w:rsidRDefault="00CC54DB" w:rsidP="00CC54DB">
      <w:pPr>
        <w:pStyle w:val="a3"/>
      </w:pPr>
      <w:r>
        <w:t>slf4j</w:t>
      </w:r>
      <w:r>
        <w:rPr>
          <w:rFonts w:hint="eastAsia"/>
        </w:rPr>
        <w:t>,</w:t>
      </w:r>
      <w:r w:rsidRPr="00CC54DB">
        <w:t>logback</w:t>
      </w:r>
      <w:r w:rsidRPr="00CC54DB">
        <w:t>的配置</w:t>
      </w:r>
      <w:r>
        <w:rPr>
          <w:rFonts w:hint="eastAsia"/>
        </w:rPr>
        <w:t>和使用</w:t>
      </w:r>
    </w:p>
    <w:p w:rsidR="008C2054" w:rsidRDefault="008C2054" w:rsidP="00B042F6">
      <w:pPr>
        <w:pStyle w:val="1"/>
      </w:pPr>
      <w:proofErr w:type="spellStart"/>
      <w:r>
        <w:t>logback</w:t>
      </w:r>
      <w:proofErr w:type="spellEnd"/>
      <w:r>
        <w:t>的介绍</w:t>
      </w:r>
    </w:p>
    <w:p w:rsidR="008C2054" w:rsidRDefault="00B042F6" w:rsidP="008C2054">
      <w:r>
        <w:rPr>
          <w:rFonts w:hint="eastAsia"/>
        </w:rPr>
        <w:tab/>
      </w:r>
      <w:proofErr w:type="spellStart"/>
      <w:r w:rsidR="008C2054">
        <w:t>Logback</w:t>
      </w:r>
      <w:proofErr w:type="spellEnd"/>
      <w:r w:rsidR="008C2054">
        <w:t>是由log4j创始人设计的又一个开源日志组件。</w:t>
      </w:r>
      <w:proofErr w:type="spellStart"/>
      <w:r w:rsidR="008C2054">
        <w:t>logback</w:t>
      </w:r>
      <w:proofErr w:type="spellEnd"/>
      <w:r w:rsidR="008C2054">
        <w:t>当前分成三个模块：</w:t>
      </w:r>
      <w:proofErr w:type="spellStart"/>
      <w:r w:rsidR="008C2054">
        <w:t>logback-core,logback</w:t>
      </w:r>
      <w:proofErr w:type="spellEnd"/>
      <w:r w:rsidR="008C2054">
        <w:t>- classic和</w:t>
      </w:r>
      <w:proofErr w:type="spellStart"/>
      <w:r w:rsidR="008C2054">
        <w:t>logback</w:t>
      </w:r>
      <w:proofErr w:type="spellEnd"/>
      <w:r w:rsidR="008C2054">
        <w:t>-access。</w:t>
      </w:r>
      <w:proofErr w:type="spellStart"/>
      <w:r w:rsidR="008C2054">
        <w:t>logback</w:t>
      </w:r>
      <w:proofErr w:type="spellEnd"/>
      <w:r w:rsidR="008C2054">
        <w:t>-core是</w:t>
      </w:r>
      <w:r w:rsidR="008C2054" w:rsidRPr="00B042F6">
        <w:rPr>
          <w:color w:val="FF0000"/>
        </w:rPr>
        <w:t>其它两个模块的基础模块</w:t>
      </w:r>
      <w:r w:rsidR="008C2054">
        <w:t>。</w:t>
      </w:r>
      <w:proofErr w:type="spellStart"/>
      <w:r w:rsidR="008C2054" w:rsidRPr="00B042F6">
        <w:rPr>
          <w:color w:val="FF0000"/>
        </w:rPr>
        <w:t>logback</w:t>
      </w:r>
      <w:proofErr w:type="spellEnd"/>
      <w:r w:rsidR="008C2054" w:rsidRPr="00B042F6">
        <w:rPr>
          <w:color w:val="FF0000"/>
        </w:rPr>
        <w:t>-classic是log4j的一个改良版本</w:t>
      </w:r>
      <w:r w:rsidR="008C2054">
        <w:t>。此外</w:t>
      </w:r>
      <w:proofErr w:type="spellStart"/>
      <w:r w:rsidR="008C2054" w:rsidRPr="00B042F6">
        <w:rPr>
          <w:color w:val="FF0000"/>
        </w:rPr>
        <w:t>logback</w:t>
      </w:r>
      <w:proofErr w:type="spellEnd"/>
      <w:r w:rsidR="008C2054" w:rsidRPr="00B042F6">
        <w:rPr>
          <w:color w:val="FF0000"/>
        </w:rPr>
        <w:t>-classic完整实现SLF4J API</w:t>
      </w:r>
      <w:r w:rsidR="008C2054">
        <w:t>使你可以很方便地更换成其它日志系统如log4j或JDK14 Logging。</w:t>
      </w:r>
      <w:proofErr w:type="spellStart"/>
      <w:r w:rsidR="008C2054">
        <w:t>logback</w:t>
      </w:r>
      <w:proofErr w:type="spellEnd"/>
      <w:r w:rsidR="008C2054">
        <w:t>-access访问模块与Servlet容器集成提供通过Http</w:t>
      </w:r>
      <w:r w:rsidR="008C2054">
        <w:rPr>
          <w:rFonts w:hint="eastAsia"/>
        </w:rPr>
        <w:t>来访问日志的功能。</w:t>
      </w:r>
      <w:r w:rsidR="008C2054">
        <w:t xml:space="preserve"> </w:t>
      </w:r>
      <w:proofErr w:type="spellStart"/>
      <w:r w:rsidR="008C2054">
        <w:t>Logback</w:t>
      </w:r>
      <w:proofErr w:type="spellEnd"/>
      <w:r w:rsidR="008C2054">
        <w:t>是要与SLF4J结合起来用两个组件的官方网站如下：</w:t>
      </w:r>
    </w:p>
    <w:tbl>
      <w:tblPr>
        <w:tblStyle w:val="ac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042F6" w:rsidTr="00B042F6">
        <w:tc>
          <w:tcPr>
            <w:tcW w:w="8388" w:type="dxa"/>
          </w:tcPr>
          <w:p w:rsidR="00B042F6" w:rsidRDefault="00B042F6" w:rsidP="00B042F6">
            <w:pPr>
              <w:ind w:left="0"/>
            </w:pPr>
            <w:proofErr w:type="spellStart"/>
            <w:r>
              <w:t>logback</w:t>
            </w:r>
            <w:proofErr w:type="spellEnd"/>
            <w:r>
              <w:t>的官方网站： http://logback.qos.ch</w:t>
            </w:r>
          </w:p>
          <w:p w:rsidR="00B042F6" w:rsidRDefault="00B042F6" w:rsidP="00B042F6">
            <w:pPr>
              <w:ind w:left="0"/>
            </w:pPr>
            <w:r>
              <w:t>SLF4J的官方网站：http://www.slf4j.org</w:t>
            </w:r>
          </w:p>
        </w:tc>
      </w:tr>
      <w:tr w:rsidR="00B042F6" w:rsidTr="00B042F6">
        <w:tc>
          <w:tcPr>
            <w:tcW w:w="8388" w:type="dxa"/>
          </w:tcPr>
          <w:p w:rsidR="00B042F6" w:rsidRDefault="00B042F6" w:rsidP="00B042F6">
            <w:pPr>
              <w:ind w:left="0"/>
            </w:pPr>
            <w:r>
              <w:rPr>
                <w:rFonts w:hint="eastAsia"/>
              </w:rPr>
              <w:t>#maven依赖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-core&lt;/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&lt;versi</w:t>
            </w:r>
            <w:r w:rsidR="0061636B">
              <w:t>on&gt;1.1.</w:t>
            </w:r>
            <w:r w:rsidR="0061636B">
              <w:rPr>
                <w:rFonts w:hint="eastAsia"/>
              </w:rPr>
              <w:t>8</w:t>
            </w:r>
            <w:r>
              <w:t>&lt;/version&gt;</w:t>
            </w:r>
          </w:p>
          <w:p w:rsidR="00B042F6" w:rsidRDefault="00B042F6" w:rsidP="00B042F6">
            <w:pPr>
              <w:ind w:left="0"/>
            </w:pPr>
            <w:r>
              <w:t>&lt;/dependency&gt;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-access&lt;/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61636B" w:rsidP="00B042F6">
            <w:pPr>
              <w:ind w:left="0"/>
            </w:pPr>
            <w:r>
              <w:t xml:space="preserve">    &lt;version&gt;1.1.</w:t>
            </w:r>
            <w:r>
              <w:rPr>
                <w:rFonts w:hint="eastAsia"/>
              </w:rPr>
              <w:t>8</w:t>
            </w:r>
            <w:r w:rsidR="00B042F6">
              <w:t>&lt;/version&gt;</w:t>
            </w:r>
          </w:p>
          <w:p w:rsidR="00B042F6" w:rsidRDefault="00B042F6" w:rsidP="00B042F6">
            <w:pPr>
              <w:ind w:left="0"/>
            </w:pPr>
            <w:r>
              <w:t>&lt;/dependency&gt;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-classic&lt;/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C721D8" w:rsidP="00B042F6">
            <w:pPr>
              <w:ind w:left="0"/>
            </w:pPr>
            <w:r>
              <w:t xml:space="preserve">    &lt;version&gt;1.1.</w:t>
            </w:r>
            <w:r>
              <w:rPr>
                <w:rFonts w:hint="eastAsia"/>
              </w:rPr>
              <w:t>8</w:t>
            </w:r>
            <w:r w:rsidR="00B042F6">
              <w:t>&lt;/version&gt;</w:t>
            </w:r>
          </w:p>
          <w:p w:rsidR="00B042F6" w:rsidRDefault="00B042F6" w:rsidP="00B042F6">
            <w:pPr>
              <w:ind w:left="0"/>
            </w:pPr>
            <w:r>
              <w:t>&lt;/dependency&gt;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&gt;org.slf4j&lt;/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lastRenderedPageBreak/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&gt;slf4j-api&lt;/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061BAC" w:rsidP="00B042F6">
            <w:pPr>
              <w:ind w:left="0"/>
            </w:pPr>
            <w:r>
              <w:t xml:space="preserve">    &lt;version&gt;1.7.</w:t>
            </w:r>
            <w:r>
              <w:rPr>
                <w:rFonts w:hint="eastAsia"/>
              </w:rPr>
              <w:t>21</w:t>
            </w:r>
            <w:r w:rsidR="00B042F6">
              <w:t>&lt;/version&gt;</w:t>
            </w:r>
          </w:p>
          <w:p w:rsidR="00B042F6" w:rsidRDefault="00B042F6" w:rsidP="00B042F6">
            <w:pPr>
              <w:ind w:left="0"/>
            </w:pPr>
            <w:r>
              <w:t>&lt;/dependency&gt;</w:t>
            </w:r>
          </w:p>
          <w:p w:rsidR="00B042F6" w:rsidRDefault="00B042F6" w:rsidP="00B042F6">
            <w:pPr>
              <w:ind w:left="0"/>
            </w:pPr>
          </w:p>
        </w:tc>
      </w:tr>
    </w:tbl>
    <w:p w:rsidR="008C2054" w:rsidRDefault="008C2054" w:rsidP="00084847">
      <w:pPr>
        <w:ind w:left="0"/>
      </w:pPr>
      <w:r>
        <w:lastRenderedPageBreak/>
        <w:t xml:space="preserve">   </w:t>
      </w:r>
    </w:p>
    <w:p w:rsidR="008C2054" w:rsidRDefault="008C2054" w:rsidP="00B042F6">
      <w:pPr>
        <w:pStyle w:val="1"/>
      </w:pPr>
      <w:proofErr w:type="spellStart"/>
      <w:r>
        <w:t>logback</w:t>
      </w:r>
      <w:proofErr w:type="spellEnd"/>
      <w:r>
        <w:t>取代</w:t>
      </w:r>
      <w:r>
        <w:t>log4j</w:t>
      </w:r>
      <w:r>
        <w:t>的理由：</w:t>
      </w:r>
    </w:p>
    <w:p w:rsidR="008C2054" w:rsidRDefault="008C2054" w:rsidP="008C2054">
      <w:proofErr w:type="spellStart"/>
      <w:r>
        <w:t>Logback</w:t>
      </w:r>
      <w:proofErr w:type="spellEnd"/>
      <w:r>
        <w:t>和log4j是非常相似的，如果你对log4j很熟悉，那对</w:t>
      </w:r>
      <w:proofErr w:type="spellStart"/>
      <w:r>
        <w:t>logback</w:t>
      </w:r>
      <w:proofErr w:type="spellEnd"/>
      <w:r>
        <w:t>很快就会得心应手。下面列了</w:t>
      </w:r>
      <w:proofErr w:type="spellStart"/>
      <w:r>
        <w:t>logback</w:t>
      </w:r>
      <w:proofErr w:type="spellEnd"/>
      <w:r>
        <w:t>相对于log4j的一些优点：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更快的实现</w:t>
      </w:r>
      <w:r w:rsidR="00B85763">
        <w:t xml:space="preserve"> </w:t>
      </w:r>
      <w:r w:rsidR="00B85763">
        <w:rPr>
          <w:rFonts w:hint="eastAsia"/>
        </w:rPr>
        <w:t>：</w:t>
      </w:r>
      <w:proofErr w:type="spellStart"/>
      <w:r>
        <w:t>Logback</w:t>
      </w:r>
      <w:proofErr w:type="spellEnd"/>
      <w:r>
        <w:t>的内核重写了，在一些关键执行路径上性能提升10倍以上。而且</w:t>
      </w:r>
      <w:proofErr w:type="spellStart"/>
      <w:r>
        <w:t>logback</w:t>
      </w:r>
      <w:proofErr w:type="spellEnd"/>
      <w:r w:rsidR="00B85763">
        <w:t>不仅性能提升，初始化内存加载也更小</w:t>
      </w:r>
      <w:r>
        <w:t>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 xml:space="preserve">非常充分的测试  </w:t>
      </w:r>
      <w:proofErr w:type="spellStart"/>
      <w:r>
        <w:t>Logback</w:t>
      </w:r>
      <w:proofErr w:type="spellEnd"/>
      <w:r>
        <w:t>经过了几年，数不清小时的测试。</w:t>
      </w:r>
      <w:proofErr w:type="spellStart"/>
      <w:r>
        <w:t>Logback</w:t>
      </w:r>
      <w:proofErr w:type="spellEnd"/>
      <w:r>
        <w:t>的测试完全不同级别的。</w:t>
      </w:r>
    </w:p>
    <w:p w:rsidR="008C2054" w:rsidRDefault="008C2054" w:rsidP="00B85763">
      <w:pPr>
        <w:pStyle w:val="a7"/>
        <w:numPr>
          <w:ilvl w:val="0"/>
          <w:numId w:val="16"/>
        </w:numPr>
      </w:pPr>
      <w:proofErr w:type="spellStart"/>
      <w:r>
        <w:t>Logback</w:t>
      </w:r>
      <w:proofErr w:type="spellEnd"/>
      <w:r>
        <w:t>-classic非常自然实现了</w:t>
      </w:r>
      <w:r w:rsidR="00B85763">
        <w:t>SLF4j</w:t>
      </w:r>
      <w:r w:rsidR="00B85763">
        <w:rPr>
          <w:rFonts w:hint="eastAsia"/>
        </w:rPr>
        <w:t>：</w:t>
      </w:r>
      <w:proofErr w:type="spellStart"/>
      <w:r>
        <w:t>Logback</w:t>
      </w:r>
      <w:proofErr w:type="spellEnd"/>
      <w:r>
        <w:t>-classic实现了 SLF4j。在使用SLF4j中，你都感觉不到</w:t>
      </w:r>
      <w:proofErr w:type="spellStart"/>
      <w:r>
        <w:t>logback</w:t>
      </w:r>
      <w:proofErr w:type="spellEnd"/>
      <w:r>
        <w:t>-classic。而且因为</w:t>
      </w:r>
      <w:proofErr w:type="spellStart"/>
      <w:r>
        <w:t>logback</w:t>
      </w:r>
      <w:proofErr w:type="spellEnd"/>
      <w:r>
        <w:t>-classic非常自然地实现了SLF4J，  所以切换到log4j或者其他，非常容易，只需要提供成另一个jar包就</w:t>
      </w:r>
      <w:r w:rsidR="00A27638">
        <w:rPr>
          <w:rFonts w:hint="eastAsia"/>
        </w:rPr>
        <w:t>可以了</w:t>
      </w:r>
      <w:r>
        <w:t>，根本不需要去动那些通过SLF4JAPI实现的代码。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 xml:space="preserve">非常充分的文档 </w:t>
      </w:r>
      <w:r w:rsidR="00880818">
        <w:rPr>
          <w:rFonts w:hint="eastAsia"/>
        </w:rPr>
        <w:t>。</w:t>
      </w:r>
      <w:bookmarkStart w:id="0" w:name="_GoBack"/>
      <w:bookmarkEnd w:id="0"/>
    </w:p>
    <w:p w:rsidR="008C2054" w:rsidRDefault="008C2054" w:rsidP="00B85763">
      <w:pPr>
        <w:pStyle w:val="a7"/>
        <w:numPr>
          <w:ilvl w:val="0"/>
          <w:numId w:val="16"/>
        </w:numPr>
      </w:pPr>
      <w:r>
        <w:t>自动重新加载配置文件</w:t>
      </w:r>
      <w:r w:rsidR="00B85763">
        <w:rPr>
          <w:rFonts w:hint="eastAsia"/>
        </w:rPr>
        <w:t>：</w:t>
      </w:r>
      <w:r>
        <w:t>当配置文件修改了，</w:t>
      </w:r>
      <w:proofErr w:type="spellStart"/>
      <w:r>
        <w:t>Logback</w:t>
      </w:r>
      <w:proofErr w:type="spellEnd"/>
      <w:r>
        <w:t>-classic能自动重新加载配置文件。扫描过程快且安全，它并不需要另外创建一个扫描线程。这个技术充分保证了应用程序能跑得很欢在JEE环境里面。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Lilith</w:t>
      </w:r>
      <w:r w:rsidR="00B85763">
        <w:rPr>
          <w:rFonts w:hint="eastAsia"/>
        </w:rPr>
        <w:t>:</w:t>
      </w:r>
      <w:r>
        <w:t xml:space="preserve"> Lilith是log事件的观察者，和log4j的chainsaw类似。而</w:t>
      </w:r>
      <w:proofErr w:type="spellStart"/>
      <w:r>
        <w:t>lilith</w:t>
      </w:r>
      <w:proofErr w:type="spellEnd"/>
      <w:r>
        <w:t>还能处理大数量的log数据 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谨慎的模式和非常友好的恢复  在谨慎模式下，多个</w:t>
      </w:r>
      <w:proofErr w:type="spellStart"/>
      <w:r>
        <w:t>FileAppender</w:t>
      </w:r>
      <w:proofErr w:type="spellEnd"/>
      <w:r>
        <w:t>实例跑在多个JVM下，能够安全地写道同一个日志文件。</w:t>
      </w:r>
      <w:proofErr w:type="spellStart"/>
      <w:r>
        <w:t>RollingFileAppe</w:t>
      </w:r>
      <w:proofErr w:type="spellEnd"/>
      <w:r w:rsidR="005047F0">
        <w:rPr>
          <w:rFonts w:hint="eastAsia"/>
        </w:rPr>
        <w:br/>
      </w:r>
      <w:proofErr w:type="spellStart"/>
      <w:r>
        <w:t>nder</w:t>
      </w:r>
      <w:proofErr w:type="spellEnd"/>
      <w:r>
        <w:t>会有些限制。</w:t>
      </w:r>
      <w:proofErr w:type="spellStart"/>
      <w:r>
        <w:t>Logback</w:t>
      </w:r>
      <w:proofErr w:type="spellEnd"/>
      <w:r>
        <w:t>的</w:t>
      </w:r>
      <w:proofErr w:type="spellStart"/>
      <w:r>
        <w:t>FileAppender</w:t>
      </w:r>
      <w:proofErr w:type="spellEnd"/>
      <w:r>
        <w:t>和它的子类包括 Rolling</w:t>
      </w:r>
      <w:r w:rsidR="00547F51">
        <w:rPr>
          <w:rFonts w:hint="eastAsia"/>
        </w:rPr>
        <w:br/>
      </w:r>
      <w:proofErr w:type="spellStart"/>
      <w:r>
        <w:t>FileAppender</w:t>
      </w:r>
      <w:proofErr w:type="spellEnd"/>
      <w:r>
        <w:t>能够非常友好地从I/O异常中恢复。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配置文件可以处理不同的情况   开发人员经常需要判断不同的</w:t>
      </w:r>
      <w:proofErr w:type="spellStart"/>
      <w:r>
        <w:t>Logback</w:t>
      </w:r>
      <w:proofErr w:type="spellEnd"/>
      <w:r>
        <w:t>配置文件在不同的环境下（开发，测试，生产）。而这些配置文件仅仅</w:t>
      </w:r>
      <w:r>
        <w:lastRenderedPageBreak/>
        <w:t>只有一些很小的不同，可以通过,和来实现，这样一个配置文件就可以适应多个环境。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Filters（过滤器）  有些时候，需要诊断一个问题，需要打出日志。在log4j，只有降低日志级别，不过这样会打出大量的日志，会影响应用性能。在</w:t>
      </w:r>
      <w:proofErr w:type="spellStart"/>
      <w:r>
        <w:t>Logback</w:t>
      </w:r>
      <w:proofErr w:type="spellEnd"/>
      <w:r>
        <w:t>，你可以继续保持那个日志级别而除掉某种特殊情况，如</w:t>
      </w:r>
      <w:proofErr w:type="spellStart"/>
      <w:r>
        <w:t>alice</w:t>
      </w:r>
      <w:proofErr w:type="spellEnd"/>
      <w:r>
        <w:t>这个用户登录，她的日志将打在DEBUG级别而其他用户可以继续打在WARN级别。要实现这个功能只需 加4行XML配置。可以参考</w:t>
      </w:r>
      <w:proofErr w:type="spellStart"/>
      <w:r>
        <w:t>MDCFIlter</w:t>
      </w:r>
      <w:proofErr w:type="spellEnd"/>
      <w:r>
        <w:t xml:space="preserve"> 。</w:t>
      </w:r>
    </w:p>
    <w:p w:rsidR="008C2054" w:rsidRDefault="008C2054" w:rsidP="00B85763">
      <w:pPr>
        <w:pStyle w:val="a7"/>
        <w:numPr>
          <w:ilvl w:val="0"/>
          <w:numId w:val="16"/>
        </w:numPr>
      </w:pPr>
      <w:proofErr w:type="spellStart"/>
      <w:r>
        <w:t>SiftingAppender</w:t>
      </w:r>
      <w:proofErr w:type="spellEnd"/>
      <w:r>
        <w:t>（一个非常多功能的</w:t>
      </w:r>
      <w:proofErr w:type="spellStart"/>
      <w:r>
        <w:t>Appender</w:t>
      </w:r>
      <w:proofErr w:type="spellEnd"/>
      <w:r>
        <w:t>）  它可以用来分割日志文件根据任何一个给定的运行参数。如，</w:t>
      </w:r>
      <w:proofErr w:type="spellStart"/>
      <w:r>
        <w:t>SiftingAppender</w:t>
      </w:r>
      <w:proofErr w:type="spellEnd"/>
      <w:r>
        <w:t>能够区别日志事件跟进用户的Session，然后每个用户会有一个日志文件。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自动压缩已经打出来的</w:t>
      </w:r>
      <w:r w:rsidR="00B85763">
        <w:t>log</w:t>
      </w:r>
      <w:r w:rsidR="00B85763">
        <w:rPr>
          <w:rFonts w:hint="eastAsia"/>
        </w:rPr>
        <w:t>：</w:t>
      </w:r>
      <w:proofErr w:type="spellStart"/>
      <w:r>
        <w:t>RollingFileAppender</w:t>
      </w:r>
      <w:proofErr w:type="spellEnd"/>
      <w:r>
        <w:t>在产生新文件的时候，会自动压缩已经打出来的日志文件。压缩是个异步过程，所以甚至对于大的日志文件，在压缩过程中应用不会受任何影响。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堆栈树带有包版本</w:t>
      </w:r>
      <w:r w:rsidR="00B85763">
        <w:rPr>
          <w:rFonts w:hint="eastAsia"/>
        </w:rPr>
        <w:t>：</w:t>
      </w:r>
      <w:proofErr w:type="spellStart"/>
      <w:r>
        <w:t>Logback</w:t>
      </w:r>
      <w:proofErr w:type="spellEnd"/>
      <w:r>
        <w:t>在打出堆栈树日志时，会带上包的数据。</w:t>
      </w:r>
    </w:p>
    <w:p w:rsidR="008C2054" w:rsidRDefault="008C2054" w:rsidP="00B85763">
      <w:pPr>
        <w:pStyle w:val="a7"/>
        <w:numPr>
          <w:ilvl w:val="0"/>
          <w:numId w:val="16"/>
        </w:numPr>
      </w:pPr>
      <w:r>
        <w:t>自动去除旧的日志文件</w:t>
      </w:r>
      <w:r w:rsidR="00B85763">
        <w:rPr>
          <w:rFonts w:hint="eastAsia"/>
        </w:rPr>
        <w:t>：</w:t>
      </w:r>
      <w:r>
        <w:t>通过设置</w:t>
      </w:r>
      <w:proofErr w:type="spellStart"/>
      <w:r>
        <w:t>TimeBasedRollingPolicy</w:t>
      </w:r>
      <w:proofErr w:type="spellEnd"/>
      <w:r>
        <w:t>或者</w:t>
      </w:r>
      <w:proofErr w:type="spellStart"/>
      <w:r>
        <w:t>SizeAndTimeBasedFNATP</w:t>
      </w:r>
      <w:proofErr w:type="spellEnd"/>
      <w:r>
        <w:t>的</w:t>
      </w:r>
      <w:proofErr w:type="spellStart"/>
      <w:r>
        <w:t>maxHistory</w:t>
      </w:r>
      <w:proofErr w:type="spellEnd"/>
      <w:r>
        <w:t>属性，你可以控制已经产生日志文件的最大数量。如果设置</w:t>
      </w:r>
      <w:proofErr w:type="spellStart"/>
      <w:r>
        <w:t>maxHistory</w:t>
      </w:r>
      <w:proofErr w:type="spellEnd"/>
      <w:r>
        <w:t xml:space="preserve"> 12，那那些log文件超过12个月的都会被自动移除。</w:t>
      </w:r>
    </w:p>
    <w:p w:rsidR="00B85763" w:rsidRDefault="00B85763" w:rsidP="00B85763"/>
    <w:p w:rsidR="008C2054" w:rsidRDefault="008C2054" w:rsidP="00B85763">
      <w:pPr>
        <w:pStyle w:val="1"/>
      </w:pPr>
      <w:proofErr w:type="spellStart"/>
      <w:r>
        <w:t>Logback</w:t>
      </w:r>
      <w:proofErr w:type="spellEnd"/>
      <w:r>
        <w:t>的配置介绍</w:t>
      </w:r>
    </w:p>
    <w:p w:rsidR="008C2054" w:rsidRDefault="008C2054" w:rsidP="004F4A59">
      <w:pPr>
        <w:pStyle w:val="2"/>
      </w:pPr>
      <w:r>
        <w:t>Logger</w:t>
      </w:r>
      <w:r>
        <w:t>、</w:t>
      </w:r>
      <w:proofErr w:type="spellStart"/>
      <w:r>
        <w:t>appender</w:t>
      </w:r>
      <w:proofErr w:type="spellEnd"/>
      <w:r>
        <w:t>及</w:t>
      </w:r>
      <w:r>
        <w:t>layout</w:t>
      </w:r>
    </w:p>
    <w:p w:rsidR="008C2054" w:rsidRDefault="008C2054" w:rsidP="008C2054">
      <w:r>
        <w:t>Logger作为日志的记录器，把它关联到应用的对应的context上后，主要用于存放日志对象，也可以定义日志类型、级别。</w:t>
      </w:r>
    </w:p>
    <w:p w:rsidR="008C2054" w:rsidRDefault="008C2054" w:rsidP="008C2054">
      <w:proofErr w:type="spellStart"/>
      <w:r>
        <w:t>Appender</w:t>
      </w:r>
      <w:proofErr w:type="spellEnd"/>
      <w:r>
        <w:t>主要用于</w:t>
      </w:r>
      <w:r w:rsidRPr="004F4A59">
        <w:rPr>
          <w:color w:val="FF0000"/>
        </w:rPr>
        <w:t>指定日志输出的目的地</w:t>
      </w:r>
      <w:r w:rsidR="004F4A59">
        <w:t>，目的地可以是控制台</w:t>
      </w:r>
      <w:r w:rsidR="004F4A59">
        <w:rPr>
          <w:rFonts w:hint="eastAsia"/>
        </w:rPr>
        <w:t>，</w:t>
      </w:r>
      <w:r w:rsidR="004F4A59">
        <w:t>文件</w:t>
      </w:r>
      <w:r w:rsidR="004F4A59">
        <w:rPr>
          <w:rFonts w:hint="eastAsia"/>
        </w:rPr>
        <w:t>，</w:t>
      </w:r>
      <w:r>
        <w:t>远程套接字服务器</w:t>
      </w:r>
      <w:r w:rsidR="004F4A59">
        <w:rPr>
          <w:rFonts w:hint="eastAsia"/>
        </w:rPr>
        <w:t>,</w:t>
      </w:r>
      <w:r>
        <w:t xml:space="preserve"> MySQL</w:t>
      </w:r>
      <w:r w:rsidR="004F4A59">
        <w:rPr>
          <w:rFonts w:hint="eastAsia"/>
        </w:rPr>
        <w:t xml:space="preserve"> </w:t>
      </w:r>
      <w:proofErr w:type="spellStart"/>
      <w:r>
        <w:t>PostreSQL</w:t>
      </w:r>
      <w:proofErr w:type="spellEnd"/>
      <w:r w:rsidR="004F4A59">
        <w:rPr>
          <w:rFonts w:hint="eastAsia"/>
        </w:rPr>
        <w:t xml:space="preserve"> </w:t>
      </w:r>
      <w:r>
        <w:t xml:space="preserve">Oracle和其他数据库、 JMS和远程UNIX Syslog守护进程等。 </w:t>
      </w:r>
    </w:p>
    <w:p w:rsidR="008C2054" w:rsidRDefault="008C2054" w:rsidP="008C2054">
      <w:r>
        <w:t>Layout 负责把事件转换成字符串，格式化的日志信息的输出。</w:t>
      </w:r>
    </w:p>
    <w:p w:rsidR="00864FD7" w:rsidRDefault="00864FD7" w:rsidP="00864FD7"/>
    <w:p w:rsidR="00864FD7" w:rsidRDefault="00864FD7" w:rsidP="00864FD7">
      <w:r>
        <w:t>Logger、</w:t>
      </w:r>
      <w:proofErr w:type="spellStart"/>
      <w:r>
        <w:t>Appenders</w:t>
      </w:r>
      <w:proofErr w:type="spellEnd"/>
      <w:r>
        <w:t>及layouts的关系</w:t>
      </w:r>
      <w:r>
        <w:rPr>
          <w:rFonts w:hint="eastAsia"/>
        </w:rPr>
        <w:t>：一个</w:t>
      </w:r>
      <w:r>
        <w:t xml:space="preserve"> logger 可以被关联多个 </w:t>
      </w:r>
      <w:proofErr w:type="spellStart"/>
      <w:r>
        <w:t>appender</w:t>
      </w:r>
      <w:proofErr w:type="spellEnd"/>
      <w:r>
        <w:t xml:space="preserve">。方法 </w:t>
      </w:r>
      <w:proofErr w:type="spellStart"/>
      <w:r>
        <w:t>addAppender</w:t>
      </w:r>
      <w:proofErr w:type="spellEnd"/>
      <w:r>
        <w:t>() 为指定的 logger 添加一个</w:t>
      </w:r>
      <w:proofErr w:type="spellStart"/>
      <w:r>
        <w:t>appender</w:t>
      </w:r>
      <w:proofErr w:type="spellEnd"/>
      <w:r>
        <w:t xml:space="preserve">。对于 logger 的每个启用了的记录请求，都将被发送到 logger 里的全部 </w:t>
      </w:r>
      <w:proofErr w:type="spellStart"/>
      <w:r>
        <w:t>appender</w:t>
      </w:r>
      <w:proofErr w:type="spellEnd"/>
      <w:r>
        <w:t xml:space="preserve"> 及更高等级的 </w:t>
      </w:r>
      <w:proofErr w:type="spellStart"/>
      <w:r>
        <w:t>appender</w:t>
      </w:r>
      <w:proofErr w:type="spellEnd"/>
      <w:r>
        <w:t>。换句话说，</w:t>
      </w:r>
      <w:proofErr w:type="spellStart"/>
      <w:r>
        <w:t>appender</w:t>
      </w:r>
      <w:proofErr w:type="spellEnd"/>
      <w:r>
        <w:t>叠加性地继承了 logger 的层次等级。</w:t>
      </w:r>
    </w:p>
    <w:p w:rsidR="00864FD7" w:rsidRDefault="00864FD7" w:rsidP="00864FD7">
      <w:r>
        <w:t>Logger L的记录语句的输出会发送给 L</w:t>
      </w:r>
      <w:r w:rsidR="004070E9">
        <w:t>及</w:t>
      </w:r>
      <w:r w:rsidR="004070E9">
        <w:rPr>
          <w:rFonts w:hint="eastAsia"/>
        </w:rPr>
        <w:t>L</w:t>
      </w:r>
      <w:r>
        <w:t xml:space="preserve">祖先的全部 </w:t>
      </w:r>
      <w:proofErr w:type="spellStart"/>
      <w:r>
        <w:t>appender</w:t>
      </w:r>
      <w:proofErr w:type="spellEnd"/>
      <w:r>
        <w:t xml:space="preserve">。如果 logger L的某个祖先 P设置叠加性标识为 false，那么，L的输出会发送给L 与 P之间（含P）的所有 </w:t>
      </w:r>
      <w:proofErr w:type="spellStart"/>
      <w:r>
        <w:t>appender</w:t>
      </w:r>
      <w:proofErr w:type="spellEnd"/>
      <w:r>
        <w:t>，但不会发送给P的任何祖先的</w:t>
      </w:r>
      <w:proofErr w:type="spellStart"/>
      <w:r>
        <w:t>appender</w:t>
      </w:r>
      <w:proofErr w:type="spellEnd"/>
      <w:r>
        <w:t>。</w:t>
      </w:r>
    </w:p>
    <w:p w:rsidR="004F4A59" w:rsidRDefault="00864FD7" w:rsidP="00864FD7">
      <w:r>
        <w:t xml:space="preserve">Logger 的叠加性默认为 true。如果希望定制输出格式。这时为 </w:t>
      </w:r>
      <w:proofErr w:type="spellStart"/>
      <w:r>
        <w:t>appender</w:t>
      </w:r>
      <w:proofErr w:type="spellEnd"/>
      <w:r>
        <w:t xml:space="preserve"> 关联一个 layout 即可。Layout负责根据用户意愿对记录请求进行格式化，</w:t>
      </w:r>
      <w:proofErr w:type="spellStart"/>
      <w:r>
        <w:t>appender</w:t>
      </w:r>
      <w:proofErr w:type="spellEnd"/>
      <w:r>
        <w:t xml:space="preserve"> 负责将格式化化后的输出发送到目的地。</w:t>
      </w:r>
    </w:p>
    <w:tbl>
      <w:tblPr>
        <w:tblStyle w:val="ac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F7DB2" w:rsidTr="008F7DB2">
        <w:tc>
          <w:tcPr>
            <w:tcW w:w="8388" w:type="dxa"/>
          </w:tcPr>
          <w:p w:rsidR="008F7DB2" w:rsidRDefault="008F7DB2" w:rsidP="008F7DB2">
            <w:pPr>
              <w:ind w:left="0"/>
            </w:pPr>
            <w:r>
              <w:rPr>
                <w:rFonts w:hint="eastAsia"/>
              </w:rPr>
              <w:t>示例：叠加性标识</w:t>
            </w:r>
          </w:p>
          <w:p w:rsidR="008F7DB2" w:rsidRDefault="008F7DB2" w:rsidP="008F7DB2">
            <w:pPr>
              <w:ind w:left="0"/>
            </w:pPr>
            <w:r>
              <w:t>&lt;configuration&gt;</w:t>
            </w:r>
          </w:p>
          <w:p w:rsidR="008F7DB2" w:rsidRDefault="008F7DB2" w:rsidP="008F7DB2">
            <w:pPr>
              <w:ind w:left="0"/>
            </w:pPr>
            <w:r>
              <w:t xml:space="preserve">    …………</w:t>
            </w:r>
          </w:p>
          <w:p w:rsidR="008F7DB2" w:rsidRDefault="008F7DB2" w:rsidP="008F7DB2">
            <w:pPr>
              <w:ind w:left="0"/>
            </w:pPr>
            <w:r>
              <w:t xml:space="preserve">    &lt;logger</w:t>
            </w:r>
            <w:r w:rsidR="00221AC7">
              <w:rPr>
                <w:rFonts w:hint="eastAsia"/>
              </w:rPr>
              <w:t xml:space="preserve"> </w:t>
            </w:r>
            <w:r>
              <w:t>name="</w:t>
            </w:r>
            <w:proofErr w:type="spellStart"/>
            <w:r>
              <w:t>com.ttpod.chapters.configuration.Foo"</w:t>
            </w:r>
            <w:r w:rsidRPr="00221AC7">
              <w:rPr>
                <w:color w:val="FF0000"/>
              </w:rPr>
              <w:t>additivity</w:t>
            </w:r>
            <w:proofErr w:type="spellEnd"/>
            <w:r w:rsidRPr="00221AC7">
              <w:rPr>
                <w:color w:val="FF0000"/>
              </w:rPr>
              <w:t>="false"</w:t>
            </w:r>
            <w:r>
              <w:t>&gt;</w:t>
            </w:r>
          </w:p>
          <w:p w:rsidR="008F7DB2" w:rsidRDefault="008F7DB2" w:rsidP="008F7DB2">
            <w:pPr>
              <w:ind w:left="0"/>
            </w:pPr>
            <w:r>
              <w:t xml:space="preserve">        &lt;</w:t>
            </w:r>
            <w:proofErr w:type="spellStart"/>
            <w:r>
              <w:t>appender-refref</w:t>
            </w:r>
            <w:proofErr w:type="spellEnd"/>
            <w:r>
              <w:t>="FILE"/&gt;</w:t>
            </w:r>
          </w:p>
          <w:p w:rsidR="008F7DB2" w:rsidRDefault="008F7DB2" w:rsidP="008F7DB2">
            <w:pPr>
              <w:ind w:left="0"/>
            </w:pPr>
            <w:r>
              <w:t xml:space="preserve">    &lt;/logger&gt;</w:t>
            </w:r>
          </w:p>
          <w:p w:rsidR="008F7DB2" w:rsidRDefault="008F7DB2" w:rsidP="008F7DB2">
            <w:pPr>
              <w:ind w:left="0"/>
            </w:pPr>
            <w:r>
              <w:t xml:space="preserve">    &lt;</w:t>
            </w:r>
            <w:proofErr w:type="spellStart"/>
            <w:r>
              <w:t>rootlevel</w:t>
            </w:r>
            <w:proofErr w:type="spellEnd"/>
            <w:r>
              <w:t>="debug"&gt;</w:t>
            </w:r>
          </w:p>
          <w:p w:rsidR="008F7DB2" w:rsidRDefault="008F7DB2" w:rsidP="008F7DB2">
            <w:pPr>
              <w:ind w:left="0"/>
            </w:pPr>
            <w:r>
              <w:t xml:space="preserve">        &lt;</w:t>
            </w:r>
            <w:proofErr w:type="spellStart"/>
            <w:r>
              <w:t>appender-refref</w:t>
            </w:r>
            <w:proofErr w:type="spellEnd"/>
            <w:r>
              <w:t>="STDOUT"/&gt;</w:t>
            </w:r>
          </w:p>
          <w:p w:rsidR="008F7DB2" w:rsidRDefault="008F7DB2" w:rsidP="008F7DB2">
            <w:pPr>
              <w:ind w:left="0"/>
            </w:pPr>
            <w:r>
              <w:t xml:space="preserve">    &lt;/root&gt;</w:t>
            </w:r>
          </w:p>
          <w:p w:rsidR="008F7DB2" w:rsidRDefault="008F7DB2" w:rsidP="008F7DB2">
            <w:pPr>
              <w:ind w:left="0"/>
            </w:pPr>
            <w:r>
              <w:t>&lt;/configuration&gt;</w:t>
            </w:r>
          </w:p>
        </w:tc>
      </w:tr>
    </w:tbl>
    <w:p w:rsidR="0077704F" w:rsidRDefault="0077704F" w:rsidP="00864FD7"/>
    <w:p w:rsidR="004070E9" w:rsidRPr="004F4A59" w:rsidRDefault="004070E9" w:rsidP="00864FD7"/>
    <w:p w:rsidR="008C2054" w:rsidRDefault="008C2054" w:rsidP="004F4A59">
      <w:pPr>
        <w:pStyle w:val="2"/>
      </w:pPr>
      <w:r>
        <w:t xml:space="preserve"> logger context</w:t>
      </w:r>
    </w:p>
    <w:p w:rsidR="008C2054" w:rsidRDefault="004F4A59" w:rsidP="008C2054">
      <w:r>
        <w:rPr>
          <w:rFonts w:hint="eastAsia"/>
        </w:rPr>
        <w:tab/>
      </w:r>
      <w:r w:rsidR="008C2054">
        <w:t xml:space="preserve">各个logger 都被关联到一个 </w:t>
      </w:r>
      <w:proofErr w:type="spellStart"/>
      <w:r w:rsidR="008C2054">
        <w:t>LoggerContext</w:t>
      </w:r>
      <w:proofErr w:type="spellEnd"/>
      <w:r w:rsidR="008C2054">
        <w:t>，</w:t>
      </w:r>
      <w:proofErr w:type="spellStart"/>
      <w:r w:rsidR="008C2054">
        <w:t>LoggerContext</w:t>
      </w:r>
      <w:proofErr w:type="spellEnd"/>
      <w:r w:rsidR="008C2054">
        <w:t>负责制造logger，也负责以树结构排列各logger。其他所有logger也通过</w:t>
      </w:r>
      <w:r w:rsidR="008C2054">
        <w:lastRenderedPageBreak/>
        <w:t>org.slf4j.LoggerFactory 类的静态方法</w:t>
      </w:r>
      <w:proofErr w:type="spellStart"/>
      <w:r w:rsidR="008C2054">
        <w:t>getLogger</w:t>
      </w:r>
      <w:proofErr w:type="spellEnd"/>
      <w:r w:rsidR="008C2054">
        <w:t xml:space="preserve">取得。 </w:t>
      </w:r>
      <w:proofErr w:type="spellStart"/>
      <w:r w:rsidR="008C2054">
        <w:t>getLogger</w:t>
      </w:r>
      <w:proofErr w:type="spellEnd"/>
      <w:r w:rsidR="008C2054">
        <w:t>方法以 logger名称为参数。用同一名字调用</w:t>
      </w:r>
      <w:proofErr w:type="spellStart"/>
      <w:r w:rsidR="008C2054">
        <w:t>LoggerFactory.getLogger</w:t>
      </w:r>
      <w:proofErr w:type="spellEnd"/>
      <w:r w:rsidR="008C2054">
        <w:t xml:space="preserve"> 方法所得到的永远都是同一个logger对象的引用。</w:t>
      </w:r>
    </w:p>
    <w:p w:rsidR="00647434" w:rsidRDefault="00647434" w:rsidP="00647434">
      <w:r>
        <w:rPr>
          <w:rFonts w:hint="eastAsia"/>
        </w:rPr>
        <w:tab/>
        <w:t>如果</w:t>
      </w:r>
      <w:r>
        <w:t xml:space="preserve"> logger的名称带上一个点号后是另外一个 logger的名称的前缀，那么，前者就被称为后者的祖先。如果logger与其后代 logger之间没有其他祖先，那么，前者就被称为子logger 之父。比如，名为"</w:t>
      </w:r>
      <w:proofErr w:type="spellStart"/>
      <w:r>
        <w:t>com.foo</w:t>
      </w:r>
      <w:proofErr w:type="spellEnd"/>
      <w:r>
        <w:t>""的 logger 是名为"</w:t>
      </w:r>
      <w:proofErr w:type="spellStart"/>
      <w:r>
        <w:t>com.foo.Bar</w:t>
      </w:r>
      <w:proofErr w:type="spellEnd"/>
      <w:r>
        <w:t>"之父。root logger 位于 logger 等级的最顶端，root logger 可以通过其名称取得，如下所示：</w:t>
      </w:r>
    </w:p>
    <w:tbl>
      <w:tblPr>
        <w:tblStyle w:val="ac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47434" w:rsidTr="00647434">
        <w:tc>
          <w:tcPr>
            <w:tcW w:w="8388" w:type="dxa"/>
          </w:tcPr>
          <w:p w:rsidR="00647434" w:rsidRDefault="00647434" w:rsidP="00647434">
            <w:pPr>
              <w:ind w:left="0"/>
            </w:pPr>
            <w:r w:rsidRPr="00647434">
              <w:t xml:space="preserve">Logger </w:t>
            </w:r>
            <w:proofErr w:type="spellStart"/>
            <w:r w:rsidRPr="00647434">
              <w:t>rootLogger</w:t>
            </w:r>
            <w:proofErr w:type="spellEnd"/>
            <w:r w:rsidRPr="00647434">
              <w:t xml:space="preserve"> =</w:t>
            </w:r>
          </w:p>
          <w:p w:rsidR="00647434" w:rsidRDefault="00647434" w:rsidP="00647434">
            <w:pPr>
              <w:ind w:left="0"/>
            </w:pPr>
            <w:r>
              <w:rPr>
                <w:rFonts w:hint="eastAsia"/>
              </w:rPr>
              <w:t xml:space="preserve">             </w:t>
            </w:r>
            <w:proofErr w:type="spellStart"/>
            <w:r w:rsidRPr="00647434">
              <w:t>LoggerFactory.getLogger</w:t>
            </w:r>
            <w:proofErr w:type="spellEnd"/>
            <w:r w:rsidRPr="00647434">
              <w:t>(org.slf4j.Logger.ROOT_LOGGER_NAME);</w:t>
            </w:r>
          </w:p>
        </w:tc>
      </w:tr>
    </w:tbl>
    <w:p w:rsidR="00647434" w:rsidRDefault="00647434" w:rsidP="00647434"/>
    <w:p w:rsidR="004F4A59" w:rsidRDefault="004F4A59" w:rsidP="008C2054"/>
    <w:p w:rsidR="008C2054" w:rsidRDefault="008C2054" w:rsidP="004F4A59">
      <w:pPr>
        <w:pStyle w:val="2"/>
      </w:pPr>
      <w:r>
        <w:t>有效级别及级别的继承</w:t>
      </w:r>
    </w:p>
    <w:p w:rsidR="008C2054" w:rsidRDefault="004F4A59" w:rsidP="008C2054">
      <w:r>
        <w:rPr>
          <w:rFonts w:hint="eastAsia"/>
        </w:rPr>
        <w:tab/>
      </w:r>
      <w:r w:rsidR="008C2054">
        <w:t>Logger 可以被分配级别。级别包括：TRACE、DEBUG、INFO、WARN 和 ERROR，定义于</w:t>
      </w:r>
      <w:proofErr w:type="spellStart"/>
      <w:r w:rsidR="008C2054">
        <w:t>ch.qos.logback.classic.Level</w:t>
      </w:r>
      <w:proofErr w:type="spellEnd"/>
      <w:r w:rsidR="008C2054">
        <w:t>类。如果 logger没有被分配级别，那么它将从有被分配级别的最近的祖先那里继承级别。</w:t>
      </w:r>
      <w:r w:rsidR="008C2054" w:rsidRPr="004F4A59">
        <w:rPr>
          <w:color w:val="FF0000"/>
        </w:rPr>
        <w:t>root logger 默认级别是 DEBUG</w:t>
      </w:r>
      <w:r w:rsidR="008C2054">
        <w:t>。</w:t>
      </w:r>
    </w:p>
    <w:p w:rsidR="004F4A59" w:rsidRDefault="004F4A59" w:rsidP="008C2054"/>
    <w:p w:rsidR="008C2054" w:rsidRDefault="008C2054" w:rsidP="004F4A59">
      <w:pPr>
        <w:pStyle w:val="2"/>
      </w:pPr>
      <w:r>
        <w:t>打印方法与基本的选择规则</w:t>
      </w:r>
    </w:p>
    <w:p w:rsidR="008C2054" w:rsidRDefault="004F4A59" w:rsidP="008C2054">
      <w:r>
        <w:rPr>
          <w:rFonts w:hint="eastAsia"/>
        </w:rPr>
        <w:tab/>
      </w:r>
      <w:r w:rsidR="008C2054">
        <w:t>打印方法决定记录请求的级别。例如，如果 L 是一个 logger 实例，那么，语句 L.info("..")是一条级别为 INFO的记录语句。记录请求的级别在高于或等于其 logger 的有效级别时被称为被启用，否则，称为被禁用。记录请求级别为 p，其 logger的有效级别为 q，只有则当 p&gt;=q时，该请求才会被执行。</w:t>
      </w:r>
    </w:p>
    <w:p w:rsidR="008C2054" w:rsidRDefault="008C2054" w:rsidP="008C2054">
      <w:r>
        <w:t xml:space="preserve">    该规则是 </w:t>
      </w:r>
      <w:proofErr w:type="spellStart"/>
      <w:r>
        <w:t>logback</w:t>
      </w:r>
      <w:proofErr w:type="spellEnd"/>
      <w:r>
        <w:t xml:space="preserve"> 的核心。级别排序为： TRACE &lt; DEBUG &lt; INFO &lt; WARN &lt; ERROR</w:t>
      </w:r>
    </w:p>
    <w:p w:rsidR="003E131D" w:rsidRDefault="003E131D" w:rsidP="008C2054"/>
    <w:p w:rsidR="003E131D" w:rsidRDefault="003E131D" w:rsidP="003E131D">
      <w:pPr>
        <w:pStyle w:val="2"/>
      </w:pPr>
      <w:r w:rsidRPr="003E131D">
        <w:lastRenderedPageBreak/>
        <w:t>layout</w:t>
      </w:r>
      <w:r w:rsidRPr="003E131D">
        <w:t>转换符</w:t>
      </w:r>
    </w:p>
    <w:p w:rsidR="003E131D" w:rsidRDefault="003E131D" w:rsidP="003E131D">
      <w:r w:rsidRPr="003E131D">
        <w:rPr>
          <w:rFonts w:hint="eastAsia"/>
        </w:rPr>
        <w:t>它和</w:t>
      </w:r>
      <w:r w:rsidRPr="003E131D">
        <w:t>C语言的</w:t>
      </w:r>
      <w:proofErr w:type="spellStart"/>
      <w:r w:rsidRPr="003E131D">
        <w:t>printf</w:t>
      </w:r>
      <w:proofErr w:type="spellEnd"/>
      <w:r w:rsidRPr="003E131D">
        <w:t>方法非常类似。格式转换由普通字符和转换字符组合而成。转换字符由%开始，紧跟着的是可选的格式修饰符和转换字符标示。使用%前缀的表示符号将被转换到实际的内容。如name, level, date, thread name.可用的转换符有：</w:t>
      </w:r>
    </w:p>
    <w:p w:rsidR="003E131D" w:rsidRPr="003E131D" w:rsidRDefault="003E131D" w:rsidP="003E131D">
      <w:pPr>
        <w:shd w:val="clear" w:color="auto" w:fill="FFFFFF"/>
        <w:spacing w:after="0" w:line="39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8465" w:type="dxa"/>
        <w:tblInd w:w="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115"/>
      </w:tblGrid>
      <w:tr w:rsidR="003E131D" w:rsidRPr="003E131D" w:rsidTr="00C147E6"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C147E6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转换符</w:t>
            </w:r>
          </w:p>
        </w:tc>
        <w:tc>
          <w:tcPr>
            <w:tcW w:w="711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C147E6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描述</w:t>
            </w: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调用日志事件的所在记录器的名字，如一个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logger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的名字是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my.test.bbb.ccc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，调用的是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WARN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级别的日志输出，那么输出的是输出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my.test.bbb.ccc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，可以在其右边指定了精度，如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%c{2}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那么输出的是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bbb.ccc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调用日志事件的所在的类名，和</w:t>
            </w: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转换符一样，可以在右边指定宽度，如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%C{2}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输出</w:t>
            </w:r>
            <w:r w:rsidRPr="003E131D">
              <w:rPr>
                <w:rFonts w:ascii="Consolas" w:eastAsia="Times New Roman" w:hAnsi="Consolas" w:cs="Consolas"/>
                <w:szCs w:val="24"/>
              </w:rPr>
              <w:t>%C{2}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d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日志调用所发生的时间，日期格式在其后跟着的大括号内的格式指定如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yyyy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-MM-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dd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 xml:space="preserve"> 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HH:mm:ss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，我现在输出的结果是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2011-07-11 21:05:22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，推荐使用的是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log4j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本身提供的日期格式，如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%d{ISO8601}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%d{ABSOLUTE}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%d{DATE}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F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所处所在文件名，如上面说</w:t>
            </w: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转换符的例子，输出结果是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LayoutTest.java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l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是的日志事件发生的位置信息，这个和虚拟机的实现有点关系，一般境况下能得到类，方法，行数源文件等信息，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L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只是输出触发日志事件代码所在的行号，性能损耗会小很多。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m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显示应用给日志提供的其他信息，如消息。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logger.warn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("Message 2");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那么</w:t>
            </w:r>
            <w:r w:rsidRPr="003E131D">
              <w:rPr>
                <w:rFonts w:ascii="Consolas" w:eastAsia="Times New Roman" w:hAnsi="Consolas" w:cs="Consolas"/>
                <w:szCs w:val="24"/>
              </w:rPr>
              <w:t>%m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将得到的是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Message 2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M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输出调用者所在的方法名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n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换行，和</w:t>
            </w:r>
            <w:r w:rsidRPr="003E131D">
              <w:rPr>
                <w:rFonts w:ascii="Consolas" w:eastAsia="Times New Roman" w:hAnsi="Consolas" w:cs="Consolas"/>
                <w:szCs w:val="24"/>
              </w:rPr>
              <w:t>\r \r\n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有相同功能，能识别系统的换行符，自动转换成</w:t>
            </w:r>
            <w:r w:rsidRPr="003E131D">
              <w:rPr>
                <w:rFonts w:ascii="Consolas" w:eastAsia="Times New Roman" w:hAnsi="Consolas" w:cs="Consolas"/>
                <w:szCs w:val="24"/>
              </w:rPr>
              <w:t>\r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或者</w:t>
            </w:r>
            <w:r w:rsidRPr="003E131D">
              <w:rPr>
                <w:rFonts w:ascii="Consolas" w:eastAsia="Times New Roman" w:hAnsi="Consolas" w:cs="Consolas"/>
                <w:szCs w:val="24"/>
              </w:rPr>
              <w:t>\r\n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log4j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推荐使用这个转换符，而不是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\r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或者</w:t>
            </w:r>
            <w:r w:rsidRPr="003E131D">
              <w:rPr>
                <w:rFonts w:ascii="Consolas" w:eastAsia="Times New Roman" w:hAnsi="Consolas" w:cs="Consolas"/>
                <w:szCs w:val="24"/>
              </w:rPr>
              <w:t>\r\n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lastRenderedPageBreak/>
              <w:t>p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输出调用的日志的级别，如我是调用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logger.debug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方法，那么级别就是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debug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r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输出自应用启动后第一次调用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logger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的日志输出方法，到输出该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信息耗费的毫秒数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t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输出所在线程的名字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x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输出产生的日志事件的线程的</w:t>
            </w:r>
            <w:r w:rsidRPr="003E131D">
              <w:rPr>
                <w:rFonts w:ascii="Consolas" w:eastAsia="Times New Roman" w:hAnsi="Consolas" w:cs="Consolas"/>
                <w:szCs w:val="24"/>
              </w:rPr>
              <w:t>NDC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（嵌套诊断上下文）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X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输出与生成的日志事件的线程关联的</w:t>
            </w:r>
            <w:r w:rsidRPr="003E131D">
              <w:rPr>
                <w:rFonts w:ascii="Consolas" w:eastAsia="Times New Roman" w:hAnsi="Consolas" w:cs="Consolas"/>
                <w:szCs w:val="24"/>
              </w:rPr>
              <w:t>MDC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（映射诊断上下文）。</w:t>
            </w:r>
            <w:r w:rsidRPr="003E131D">
              <w:rPr>
                <w:rFonts w:ascii="Consolas" w:eastAsia="Times New Roman" w:hAnsi="Consolas" w:cs="Consolas"/>
                <w:szCs w:val="24"/>
              </w:rPr>
              <w:t>X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转换符括号之间放置了一个</w:t>
            </w:r>
            <w:r w:rsidRPr="003E131D">
              <w:rPr>
                <w:rFonts w:ascii="Consolas" w:eastAsia="Times New Roman" w:hAnsi="Consolas" w:cs="Consolas"/>
                <w:szCs w:val="24"/>
              </w:rPr>
              <w:t>key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，就像在％</w:t>
            </w:r>
            <w:r w:rsidRPr="003E131D">
              <w:rPr>
                <w:rFonts w:ascii="Consolas" w:eastAsia="Times New Roman" w:hAnsi="Consolas" w:cs="Consolas"/>
                <w:szCs w:val="24"/>
              </w:rPr>
              <w:t>X {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clientNumber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中的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clientNumberkey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 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一样。在</w:t>
            </w:r>
            <w:r w:rsidRPr="003E131D">
              <w:rPr>
                <w:rFonts w:ascii="Consolas" w:eastAsia="Times New Roman" w:hAnsi="Consolas" w:cs="Consolas"/>
                <w:szCs w:val="24"/>
              </w:rPr>
              <w:t xml:space="preserve">MDC 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correspondingvalue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将被输出。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%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写上</w:t>
            </w:r>
            <w:r w:rsidRPr="003E131D">
              <w:rPr>
                <w:rFonts w:ascii="Consolas" w:eastAsia="Times New Roman" w:hAnsi="Consolas" w:cs="Consolas"/>
                <w:szCs w:val="24"/>
              </w:rPr>
              <w:t>%%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后将直接输出一个</w:t>
            </w:r>
            <w:r w:rsidRPr="003E131D">
              <w:rPr>
                <w:rFonts w:ascii="Consolas" w:eastAsia="Times New Roman" w:hAnsi="Consolas" w:cs="Consolas"/>
                <w:szCs w:val="24"/>
              </w:rPr>
              <w:t>%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符号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3E131D" w:rsidRPr="003E131D" w:rsidRDefault="003E131D" w:rsidP="003E131D">
      <w:pPr>
        <w:shd w:val="clear" w:color="auto" w:fill="FFFFFF"/>
        <w:spacing w:after="0" w:line="39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bookmarkStart w:id="1" w:name="OLE_LINK33"/>
      <w:r w:rsidRPr="003E131D">
        <w:rPr>
          <w:rFonts w:ascii="Arial" w:eastAsia="Times New Roman" w:hAnsi="Arial" w:cs="Arial"/>
          <w:color w:val="336699"/>
          <w:sz w:val="21"/>
          <w:szCs w:val="21"/>
        </w:rPr>
        <w:t> </w:t>
      </w:r>
      <w:bookmarkEnd w:id="1"/>
    </w:p>
    <w:p w:rsidR="003E131D" w:rsidRDefault="00AA06DB" w:rsidP="00AA06DB">
      <w:pPr>
        <w:pStyle w:val="2"/>
      </w:pPr>
      <w:r w:rsidRPr="00AA06DB">
        <w:t>layout</w:t>
      </w:r>
      <w:r w:rsidRPr="00AA06DB">
        <w:t>格式修饰符</w:t>
      </w:r>
    </w:p>
    <w:p w:rsidR="00AA06DB" w:rsidRDefault="00AA06DB" w:rsidP="00AA06DB">
      <w:r>
        <w:rPr>
          <w:rFonts w:hint="eastAsia"/>
        </w:rPr>
        <w:t>如给定的一个格式：</w:t>
      </w:r>
      <w:r>
        <w:t>%-5p [%t]: %</w:t>
      </w:r>
      <w:proofErr w:type="spellStart"/>
      <w:r>
        <w:t>m%n</w:t>
      </w:r>
      <w:proofErr w:type="spellEnd"/>
      <w:r>
        <w:t>中，并没有明确的分隔转换字符和普通文本的字符存在。</w:t>
      </w:r>
      <w:proofErr w:type="spellStart"/>
      <w:r>
        <w:t>PatternLayout</w:t>
      </w:r>
      <w:proofErr w:type="spellEnd"/>
      <w:r>
        <w:t>能自己区分普通文本和转换字符。其中%-5p是日志的调用级别。事件是左对齐的，5个字符宽度。</w:t>
      </w:r>
    </w:p>
    <w:p w:rsidR="00AA06DB" w:rsidRDefault="00AA06DB" w:rsidP="00AA06DB">
      <w:r>
        <w:rPr>
          <w:rFonts w:hint="eastAsia"/>
        </w:rPr>
        <w:t>格式修饰符，</w:t>
      </w:r>
      <w:r w:rsidRPr="00AA06DB">
        <w:rPr>
          <w:rFonts w:hint="eastAsia"/>
          <w:color w:val="FF0000"/>
        </w:rPr>
        <w:t>放在</w:t>
      </w:r>
      <w:r w:rsidRPr="00AA06DB">
        <w:rPr>
          <w:color w:val="FF0000"/>
        </w:rPr>
        <w:t>%和转换符之间</w:t>
      </w:r>
      <w:r>
        <w:t xml:space="preserve">。 第一个可选的格式修饰符是左对齐(-)；第二个可选的格式修饰符是字段最小宽度。一个整数。表示输出的最小字符数。如果数据未达到指定最小大小，那么它将以左填充（默认）或者右填充方式（左对齐情况下只能使用右填充了）。用空格填充，直到达到最小宽度。如果大于指定最小宽度，不会被截断 。当然可以指定最大字符数，使用.符号加数字表示最大字符数。如果大于指定长度，多余的字符会被删除。它是从前面删除，而不是从后面删除的。如最大字符是8个，数据有10个字符，那么前面两个字符会被删除。 </w:t>
      </w:r>
    </w:p>
    <w:p w:rsidR="00AA06DB" w:rsidRDefault="00AA06DB" w:rsidP="00AA06DB">
      <w:r>
        <w:t xml:space="preserve">%20c 右对齐，最少20字符，没有左边用空格填充 </w:t>
      </w:r>
    </w:p>
    <w:p w:rsidR="00AA06DB" w:rsidRDefault="00AA06DB" w:rsidP="00AA06DB">
      <w:r>
        <w:t xml:space="preserve">%-20c 左对齐，最少20字符，没有右边用空格填充 </w:t>
      </w:r>
    </w:p>
    <w:p w:rsidR="00AA06DB" w:rsidRDefault="00AA06DB" w:rsidP="00AA06DB">
      <w:r>
        <w:t xml:space="preserve">%.30c 右对齐，最多30字符，超过左边的截取掉 </w:t>
      </w:r>
    </w:p>
    <w:p w:rsidR="00AA06DB" w:rsidRDefault="00AA06DB" w:rsidP="00AA06DB">
      <w:r>
        <w:lastRenderedPageBreak/>
        <w:t>%20.30c 右对齐，最少20字符，最多30字符，填充或截取规则略</w:t>
      </w:r>
    </w:p>
    <w:p w:rsidR="00F0405C" w:rsidRDefault="00AA06DB" w:rsidP="008C2054">
      <w:r>
        <w:t>%-20.30c 左对齐，最少20字符，最多30字符，填充或截取规则略</w:t>
      </w:r>
    </w:p>
    <w:p w:rsidR="008C2054" w:rsidRDefault="008C2054" w:rsidP="00B85763">
      <w:pPr>
        <w:pStyle w:val="1"/>
      </w:pPr>
      <w:proofErr w:type="spellStart"/>
      <w:r>
        <w:t>Logback</w:t>
      </w:r>
      <w:proofErr w:type="spellEnd"/>
      <w:r>
        <w:t>的默认配置</w:t>
      </w:r>
    </w:p>
    <w:p w:rsidR="008C2054" w:rsidRDefault="0010715A" w:rsidP="008C2054">
      <w:r>
        <w:rPr>
          <w:rFonts w:hint="eastAsia"/>
        </w:rPr>
        <w:tab/>
      </w:r>
      <w:r w:rsidR="008C2054">
        <w:t xml:space="preserve">如果配置文件 logback-test.xml 和 logback.xml 都不存在，那么 </w:t>
      </w:r>
      <w:proofErr w:type="spellStart"/>
      <w:r w:rsidR="008C2054">
        <w:t>logback</w:t>
      </w:r>
      <w:proofErr w:type="spellEnd"/>
      <w:r w:rsidR="008C2054">
        <w:t xml:space="preserve"> 默认地会调用</w:t>
      </w:r>
      <w:proofErr w:type="spellStart"/>
      <w:r w:rsidR="008C2054">
        <w:t>BasicConfigurator</w:t>
      </w:r>
      <w:proofErr w:type="spellEnd"/>
      <w:r w:rsidR="008C2054">
        <w:t xml:space="preserve"> ，创建一个最小化配置。最小化配置由一个关联到根 logger 的</w:t>
      </w:r>
      <w:proofErr w:type="spellStart"/>
      <w:r w:rsidR="008C2054">
        <w:t>ConsoleAppender</w:t>
      </w:r>
      <w:proofErr w:type="spellEnd"/>
      <w:r w:rsidR="008C2054">
        <w:t xml:space="preserve"> 组成。输出用模式为%d{</w:t>
      </w:r>
      <w:proofErr w:type="spellStart"/>
      <w:r w:rsidR="008C2054">
        <w:t>HH:mm:ss.SSS</w:t>
      </w:r>
      <w:proofErr w:type="spellEnd"/>
      <w:r w:rsidR="008C2054">
        <w:t>} [%thread] %-5level %logger{36} - %</w:t>
      </w:r>
      <w:proofErr w:type="spellStart"/>
      <w:r w:rsidR="008C2054">
        <w:t>msg%n</w:t>
      </w:r>
      <w:proofErr w:type="spellEnd"/>
      <w:r w:rsidR="008C2054">
        <w:t xml:space="preserve"> 的 </w:t>
      </w:r>
      <w:proofErr w:type="spellStart"/>
      <w:r w:rsidR="008C2054">
        <w:t>PatternLayoutEncoder</w:t>
      </w:r>
      <w:proofErr w:type="spellEnd"/>
      <w:r w:rsidR="008C2054">
        <w:t xml:space="preserve"> 进行格式化。root logger 默认级别是 DEBUG。</w:t>
      </w:r>
    </w:p>
    <w:p w:rsidR="008C2054" w:rsidRDefault="008C2054" w:rsidP="0010715A">
      <w:pPr>
        <w:pStyle w:val="2"/>
        <w:numPr>
          <w:ilvl w:val="0"/>
          <w:numId w:val="17"/>
        </w:numPr>
      </w:pPr>
      <w:r>
        <w:t xml:space="preserve"> </w:t>
      </w:r>
      <w:proofErr w:type="spellStart"/>
      <w:r>
        <w:t>Logback</w:t>
      </w:r>
      <w:proofErr w:type="spellEnd"/>
      <w:r>
        <w:t>的配置文件</w:t>
      </w:r>
    </w:p>
    <w:p w:rsidR="008C2054" w:rsidRDefault="008C2054" w:rsidP="008C2054">
      <w:r>
        <w:t xml:space="preserve">      </w:t>
      </w:r>
      <w:proofErr w:type="spellStart"/>
      <w:r>
        <w:t>Logback</w:t>
      </w:r>
      <w:proofErr w:type="spellEnd"/>
      <w:r>
        <w:t xml:space="preserve"> 配置文件的语法非常灵活。正因为灵活，所以无法用 DTD 或 XML schema 进行定义。尽管如此，可以这样描述配置文件的基本结构：以&lt;configuration&gt;开头，后面有零个或多个&lt;</w:t>
      </w:r>
      <w:proofErr w:type="spellStart"/>
      <w:r>
        <w:t>appender</w:t>
      </w:r>
      <w:proofErr w:type="spellEnd"/>
      <w:r>
        <w:t>&gt;元素，有零个或多个&lt;logger&gt;元素，</w:t>
      </w:r>
      <w:r w:rsidRPr="0010715A">
        <w:rPr>
          <w:color w:val="FF0000"/>
        </w:rPr>
        <w:t>有最多一个&lt;root&gt;元素</w:t>
      </w:r>
      <w:r>
        <w:t>。</w:t>
      </w:r>
    </w:p>
    <w:p w:rsidR="0010715A" w:rsidRDefault="0010715A" w:rsidP="008C2054"/>
    <w:p w:rsidR="008C2054" w:rsidRDefault="008C2054" w:rsidP="0010715A">
      <w:pPr>
        <w:pStyle w:val="2"/>
      </w:pPr>
      <w:proofErr w:type="spellStart"/>
      <w:r>
        <w:t>Logback</w:t>
      </w:r>
      <w:proofErr w:type="spellEnd"/>
      <w:r>
        <w:t>默认配置的步骤</w:t>
      </w:r>
    </w:p>
    <w:p w:rsidR="008C2054" w:rsidRDefault="008C2054" w:rsidP="008C2054">
      <w:r>
        <w:t xml:space="preserve">(1). 尝试在 </w:t>
      </w:r>
      <w:proofErr w:type="spellStart"/>
      <w:r>
        <w:t>classpath</w:t>
      </w:r>
      <w:proofErr w:type="spellEnd"/>
      <w:r>
        <w:t xml:space="preserve"> 下查找文件 logback-test.xml；</w:t>
      </w:r>
    </w:p>
    <w:p w:rsidR="008C2054" w:rsidRDefault="008C2054" w:rsidP="008C2054">
      <w:r>
        <w:t>(2). 如果文件不存在，则查找文件 logback.xml；</w:t>
      </w:r>
    </w:p>
    <w:p w:rsidR="008C2054" w:rsidRDefault="008C2054" w:rsidP="008C2054">
      <w:r>
        <w:t>(3). 如果两个文件都不存在，</w:t>
      </w:r>
      <w:proofErr w:type="spellStart"/>
      <w:r>
        <w:t>logback</w:t>
      </w:r>
      <w:proofErr w:type="spellEnd"/>
      <w:r>
        <w:t xml:space="preserve"> 用 Bas </w:t>
      </w:r>
      <w:proofErr w:type="spellStart"/>
      <w:r>
        <w:t>icConfigurator</w:t>
      </w:r>
      <w:proofErr w:type="spellEnd"/>
      <w:r>
        <w:t xml:space="preserve"> 自动对自己进行配置，这会导致记录输出到控制台。</w:t>
      </w:r>
    </w:p>
    <w:p w:rsidR="0010715A" w:rsidRDefault="0010715A" w:rsidP="008C2054"/>
    <w:p w:rsidR="008C2054" w:rsidRDefault="008C2054" w:rsidP="0010715A">
      <w:pPr>
        <w:pStyle w:val="2"/>
      </w:pPr>
      <w:r>
        <w:t xml:space="preserve">Logback.xml </w:t>
      </w:r>
      <w:r>
        <w:t>文件</w:t>
      </w:r>
      <w:r>
        <w:t xml:space="preserve">     </w:t>
      </w:r>
    </w:p>
    <w:tbl>
      <w:tblPr>
        <w:tblStyle w:val="ac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0715A" w:rsidTr="0010715A">
        <w:tc>
          <w:tcPr>
            <w:tcW w:w="8388" w:type="dxa"/>
          </w:tcPr>
          <w:p w:rsidR="0010715A" w:rsidRDefault="0010715A" w:rsidP="0010715A">
            <w:pPr>
              <w:ind w:left="0"/>
            </w:pPr>
            <w:r>
              <w:t>&lt;?xml version="1.0" encoding="UTF-8"?&gt;</w:t>
            </w:r>
          </w:p>
          <w:p w:rsidR="0010715A" w:rsidRDefault="0010715A" w:rsidP="0010715A">
            <w:pPr>
              <w:ind w:left="0"/>
            </w:pPr>
            <w:r>
              <w:t>&lt;configuration&gt;</w:t>
            </w:r>
          </w:p>
          <w:p w:rsidR="0010715A" w:rsidRDefault="0010715A" w:rsidP="0010715A">
            <w:pPr>
              <w:ind w:left="0"/>
            </w:pPr>
            <w:r>
              <w:t xml:space="preserve">  &lt;!--定义日志文件的存储地址 勿在 </w:t>
            </w:r>
            <w:proofErr w:type="spellStart"/>
            <w:r>
              <w:t>LogBack</w:t>
            </w:r>
            <w:proofErr w:type="spellEnd"/>
            <w:r>
              <w:t xml:space="preserve"> 的配置中使用相对路径--&gt;</w:t>
            </w:r>
          </w:p>
          <w:p w:rsidR="0010715A" w:rsidRDefault="0010715A" w:rsidP="0010715A">
            <w:pPr>
              <w:ind w:left="0"/>
            </w:pPr>
            <w:r>
              <w:t xml:space="preserve">  &lt;property name="LOG_HOME" value="c:/log" /&gt; </w:t>
            </w:r>
          </w:p>
          <w:p w:rsidR="0010715A" w:rsidRDefault="0010715A" w:rsidP="0010715A">
            <w:pPr>
              <w:ind w:left="0"/>
            </w:pPr>
            <w:r>
              <w:t xml:space="preserve">  &lt;!-- 控制台输出 --&gt; </w:t>
            </w:r>
          </w:p>
          <w:p w:rsidR="0010715A" w:rsidRDefault="0010715A" w:rsidP="0010715A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name="STDOUT" </w:t>
            </w:r>
            <w:r>
              <w:lastRenderedPageBreak/>
              <w:t>class="</w:t>
            </w:r>
            <w:proofErr w:type="spellStart"/>
            <w:r>
              <w:t>ch.qos.logback.core.ConsoleAppender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&lt;!-- 日志输出编码 --&gt;</w:t>
            </w:r>
          </w:p>
          <w:p w:rsidR="0010715A" w:rsidRDefault="0010715A" w:rsidP="0010715A">
            <w:pPr>
              <w:ind w:left="0"/>
            </w:pPr>
            <w:r>
              <w:t xml:space="preserve">    &lt;Encoding&gt;UTF-8&lt;/Encoding&gt;  </w:t>
            </w:r>
          </w:p>
          <w:p w:rsidR="0010715A" w:rsidRDefault="0010715A" w:rsidP="0010715A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 xml:space="preserve">"&gt;  </w:t>
            </w:r>
          </w:p>
          <w:p w:rsidR="0010715A" w:rsidRDefault="0010715A" w:rsidP="0010715A">
            <w:pPr>
              <w:ind w:left="0"/>
            </w:pPr>
            <w:r>
              <w:t xml:space="preserve">       &lt;!--格式化输出：%d表示日期，%thread表示线程名，%-5level：级别从左显示5个字符宽度%</w:t>
            </w:r>
            <w:proofErr w:type="spellStart"/>
            <w:r>
              <w:t>msg</w:t>
            </w:r>
            <w:proofErr w:type="spellEnd"/>
            <w:r>
              <w:t>：日志消息，%n是换行符--&gt;</w:t>
            </w:r>
          </w:p>
          <w:p w:rsidR="0010715A" w:rsidRDefault="0010715A" w:rsidP="0010715A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%logger{50} - %</w:t>
            </w:r>
            <w:proofErr w:type="spellStart"/>
            <w:r>
              <w:t>msg%n</w:t>
            </w:r>
            <w:proofErr w:type="spellEnd"/>
            <w:r>
              <w:t xml:space="preserve">  </w:t>
            </w:r>
          </w:p>
          <w:p w:rsidR="0010715A" w:rsidRDefault="0010715A" w:rsidP="0010715A">
            <w:pPr>
              <w:ind w:left="0"/>
            </w:pPr>
            <w:r>
              <w:t xml:space="preserve">      &lt;/pattern&gt;  </w:t>
            </w:r>
          </w:p>
          <w:p w:rsidR="0010715A" w:rsidRDefault="0010715A" w:rsidP="0010715A">
            <w:pPr>
              <w:ind w:left="0"/>
            </w:pPr>
            <w:r>
              <w:t xml:space="preserve">    &lt;/layout&gt;  </w:t>
            </w:r>
          </w:p>
          <w:p w:rsidR="0010715A" w:rsidRDefault="0010715A" w:rsidP="0010715A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 xml:space="preserve">&gt;  </w:t>
            </w:r>
          </w:p>
          <w:p w:rsidR="0010715A" w:rsidRDefault="0010715A" w:rsidP="0010715A">
            <w:pPr>
              <w:ind w:left="0"/>
            </w:pPr>
            <w:r>
              <w:t xml:space="preserve">  &lt;!-- 按照每天生成日志文件 --&gt; </w:t>
            </w:r>
          </w:p>
          <w:p w:rsidR="0010715A" w:rsidRDefault="0010715A" w:rsidP="0010715A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name="FILE" class="</w:t>
            </w:r>
            <w:proofErr w:type="spellStart"/>
            <w:r>
              <w:t>ch.qos.logback.core.rolling.RollingFileAppender</w:t>
            </w:r>
            <w:proofErr w:type="spellEnd"/>
            <w:r>
              <w:t xml:space="preserve">"&gt;  </w:t>
            </w:r>
          </w:p>
          <w:p w:rsidR="0010715A" w:rsidRDefault="0010715A" w:rsidP="0010715A">
            <w:pPr>
              <w:ind w:left="0"/>
            </w:pPr>
            <w:r>
              <w:t xml:space="preserve">    &lt;Encoding&gt;UTF-8&lt;/Encoding&gt;  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rollingPolicy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ch.qos.logback.core.rolling.TimeBasedRollingPolicy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  &lt;!--日志文件输出的文件名--&gt;</w:t>
            </w:r>
          </w:p>
          <w:p w:rsidR="0010715A" w:rsidRDefault="0010715A" w:rsidP="0010715A">
            <w:pPr>
              <w:ind w:left="0"/>
            </w:pPr>
            <w:r>
              <w:t xml:space="preserve">      &lt;FileNamePattern&gt;${LOG_HOME}/myApp.log.%d{yyyy-MM-dd}.log&lt;/FileNamePattern&gt;  </w:t>
            </w:r>
          </w:p>
          <w:p w:rsidR="0010715A" w:rsidRDefault="0010715A" w:rsidP="0010715A">
            <w:pPr>
              <w:ind w:left="0"/>
            </w:pPr>
            <w:r>
              <w:t xml:space="preserve">      &lt;</w:t>
            </w:r>
            <w:proofErr w:type="spellStart"/>
            <w:r>
              <w:t>MaxHistory</w:t>
            </w:r>
            <w:proofErr w:type="spellEnd"/>
            <w:r>
              <w:t>&gt;30&lt;/</w:t>
            </w:r>
            <w:proofErr w:type="spellStart"/>
            <w:r>
              <w:t>MaxHistory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&lt;/</w:t>
            </w:r>
            <w:proofErr w:type="spellStart"/>
            <w:r>
              <w:t>rollingPolicy</w:t>
            </w:r>
            <w:proofErr w:type="spellEnd"/>
            <w:r>
              <w:t xml:space="preserve">&gt;  </w:t>
            </w:r>
          </w:p>
          <w:p w:rsidR="0010715A" w:rsidRDefault="0010715A" w:rsidP="0010715A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 xml:space="preserve">"&gt; </w:t>
            </w:r>
          </w:p>
          <w:p w:rsidR="0010715A" w:rsidRDefault="0010715A" w:rsidP="0010715A">
            <w:pPr>
              <w:ind w:left="0"/>
            </w:pPr>
            <w:r>
              <w:t xml:space="preserve">      &lt;!--格式化输出：%d表示日期，%thread表示线程名，%-5level：级别从左显示5个字符宽度%</w:t>
            </w:r>
            <w:proofErr w:type="spellStart"/>
            <w:r>
              <w:t>msg</w:t>
            </w:r>
            <w:proofErr w:type="spellEnd"/>
            <w:r>
              <w:t>：日志消息，%n是换行符--&gt;</w:t>
            </w:r>
          </w:p>
          <w:p w:rsidR="0010715A" w:rsidRDefault="0010715A" w:rsidP="0010715A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%logger{50} - %</w:t>
            </w:r>
            <w:proofErr w:type="spellStart"/>
            <w:r>
              <w:t>msg%n</w:t>
            </w:r>
            <w:proofErr w:type="spellEnd"/>
            <w:r>
              <w:t xml:space="preserve">  </w:t>
            </w:r>
          </w:p>
          <w:p w:rsidR="0010715A" w:rsidRDefault="0010715A" w:rsidP="0010715A">
            <w:pPr>
              <w:ind w:left="0"/>
            </w:pPr>
            <w:r>
              <w:t xml:space="preserve">      &lt;/pattern&gt;  </w:t>
            </w:r>
          </w:p>
          <w:p w:rsidR="0010715A" w:rsidRDefault="0010715A" w:rsidP="0010715A">
            <w:pPr>
              <w:ind w:left="0"/>
            </w:pPr>
            <w:r>
              <w:t xml:space="preserve">    &lt;/layout&gt; </w:t>
            </w:r>
          </w:p>
          <w:p w:rsidR="0010715A" w:rsidRDefault="0010715A" w:rsidP="0010715A">
            <w:pPr>
              <w:ind w:left="0"/>
            </w:pPr>
            <w:r>
              <w:t xml:space="preserve">    &lt;!--日志文件最大的大小--&gt;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triggeringPolicy</w:t>
            </w:r>
            <w:proofErr w:type="spellEnd"/>
            <w:r>
              <w:t xml:space="preserve"> </w:t>
            </w:r>
            <w:r>
              <w:lastRenderedPageBreak/>
              <w:t>class="</w:t>
            </w:r>
            <w:proofErr w:type="spellStart"/>
            <w:r>
              <w:t>ch.qos.logback.core.rolling.SizeBasedTriggeringPolicy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 &lt;</w:t>
            </w:r>
            <w:proofErr w:type="spellStart"/>
            <w:r>
              <w:t>MaxFileSize</w:t>
            </w:r>
            <w:proofErr w:type="spellEnd"/>
            <w:r>
              <w:t>&gt;10MB&lt;/</w:t>
            </w:r>
            <w:proofErr w:type="spellStart"/>
            <w:r>
              <w:t>MaxFileSize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&lt;/</w:t>
            </w:r>
            <w:proofErr w:type="spellStart"/>
            <w:r>
              <w:t>triggeringPolicy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 xml:space="preserve">&gt; </w:t>
            </w:r>
          </w:p>
          <w:p w:rsidR="0010715A" w:rsidRDefault="0010715A" w:rsidP="0010715A">
            <w:pPr>
              <w:ind w:left="0"/>
            </w:pPr>
            <w:r>
              <w:t xml:space="preserve">  &lt;!-- show parameters for hibernate </w:t>
            </w:r>
            <w:proofErr w:type="spellStart"/>
            <w:r>
              <w:t>sql</w:t>
            </w:r>
            <w:proofErr w:type="spellEnd"/>
            <w:r>
              <w:t xml:space="preserve"> 专为 Hibernate 定制 --&gt;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org.hibernate.type.descriptor.sql.BasicBinder</w:t>
            </w:r>
            <w:proofErr w:type="spellEnd"/>
            <w:r>
              <w:t xml:space="preserve">" level="TRACE"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org.hibernate.type.descriptor.sql.BasicExtractor</w:t>
            </w:r>
            <w:proofErr w:type="spellEnd"/>
            <w:r>
              <w:t xml:space="preserve">" level="DEBUG"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org.hibernate.SQL</w:t>
            </w:r>
            <w:proofErr w:type="spellEnd"/>
            <w:r>
              <w:t xml:space="preserve">" level="DEBUG"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org.hibernate.engine.QueryParameters</w:t>
            </w:r>
            <w:proofErr w:type="spellEnd"/>
            <w:r>
              <w:t xml:space="preserve">" level="DEBUG"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org.hibernate.engine.query.HQLQueryPlan</w:t>
            </w:r>
            <w:proofErr w:type="spellEnd"/>
            <w:r>
              <w:t xml:space="preserve">" level="DEBUG" /&gt; </w:t>
            </w:r>
          </w:p>
          <w:p w:rsidR="0010715A" w:rsidRDefault="0010715A" w:rsidP="0010715A">
            <w:pPr>
              <w:ind w:left="0"/>
            </w:pPr>
            <w:r>
              <w:t xml:space="preserve">   </w:t>
            </w:r>
          </w:p>
          <w:p w:rsidR="0010715A" w:rsidRDefault="0010715A" w:rsidP="0010715A">
            <w:pPr>
              <w:ind w:left="0"/>
            </w:pPr>
            <w:r>
              <w:t xml:space="preserve">  &lt;!-- 日志输出级别 --&gt;</w:t>
            </w:r>
          </w:p>
          <w:p w:rsidR="0010715A" w:rsidRDefault="0010715A" w:rsidP="0010715A">
            <w:pPr>
              <w:ind w:left="0"/>
            </w:pPr>
            <w:r>
              <w:t xml:space="preserve">  &lt;root level="INFO"&gt;  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 xml:space="preserve">-ref ref="STDOUT" /&gt;  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 xml:space="preserve">-ref ref="FILE" /&gt;  </w:t>
            </w:r>
          </w:p>
          <w:p w:rsidR="0010715A" w:rsidRDefault="0010715A" w:rsidP="0010715A">
            <w:pPr>
              <w:ind w:left="0"/>
            </w:pPr>
            <w:r>
              <w:t xml:space="preserve">  &lt;/root&gt; </w:t>
            </w:r>
          </w:p>
          <w:p w:rsidR="0010715A" w:rsidRDefault="0010715A" w:rsidP="0010715A">
            <w:pPr>
              <w:ind w:left="0"/>
            </w:pPr>
            <w:r>
              <w:t xml:space="preserve">    </w:t>
            </w:r>
          </w:p>
          <w:p w:rsidR="0010715A" w:rsidRDefault="0010715A" w:rsidP="0010715A">
            <w:pPr>
              <w:ind w:left="0"/>
            </w:pPr>
            <w:r>
              <w:t xml:space="preserve">   &lt;!--日志异步到数据库 --&gt;</w:t>
            </w:r>
          </w:p>
          <w:p w:rsidR="0010715A" w:rsidRDefault="0010715A" w:rsidP="0010715A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name="DB" class="</w:t>
            </w:r>
            <w:proofErr w:type="spellStart"/>
            <w:r>
              <w:t>ch.qos.logback.classic.db.DBAppender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&lt;!--日志异步到数据库 --&gt;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connectionSource</w:t>
            </w:r>
            <w:proofErr w:type="spellEnd"/>
            <w:r>
              <w:t xml:space="preserve"> class="</w:t>
            </w:r>
            <w:proofErr w:type="spellStart"/>
            <w:r>
              <w:t>ch.qos.logback.core.db.DriverManagerConnectionSource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  &lt;!--连接池 --&gt;</w:t>
            </w:r>
          </w:p>
          <w:p w:rsidR="0010715A" w:rsidRDefault="0010715A" w:rsidP="0010715A">
            <w:pPr>
              <w:ind w:left="0"/>
            </w:pPr>
            <w:r>
              <w:t xml:space="preserve">      &lt;</w:t>
            </w:r>
            <w:proofErr w:type="spellStart"/>
            <w:r>
              <w:t>dataSource</w:t>
            </w:r>
            <w:proofErr w:type="spellEnd"/>
            <w:r>
              <w:t xml:space="preserve"> class="com.mchange.v2.c3p0.ComboPooledDataSource"&gt;</w:t>
            </w:r>
          </w:p>
          <w:p w:rsidR="0010715A" w:rsidRDefault="0010715A" w:rsidP="0010715A">
            <w:pPr>
              <w:ind w:left="0"/>
            </w:pPr>
            <w:r>
              <w:t xml:space="preserve">       &lt;</w:t>
            </w:r>
            <w:proofErr w:type="spellStart"/>
            <w:r>
              <w:t>driverClass</w:t>
            </w:r>
            <w:proofErr w:type="spellEnd"/>
            <w:r>
              <w:t>&gt;</w:t>
            </w:r>
            <w:proofErr w:type="spellStart"/>
            <w:r>
              <w:t>com.mysql.jdbc.Driver</w:t>
            </w:r>
            <w:proofErr w:type="spellEnd"/>
            <w:r>
              <w:t>&lt;/</w:t>
            </w:r>
            <w:proofErr w:type="spellStart"/>
            <w:r>
              <w:t>driverClass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lastRenderedPageBreak/>
              <w:t xml:space="preserve">       &lt;</w:t>
            </w:r>
            <w:proofErr w:type="spellStart"/>
            <w:r>
              <w:t>url</w:t>
            </w:r>
            <w:proofErr w:type="spellEnd"/>
            <w:r>
              <w:t>&gt;</w:t>
            </w:r>
            <w:proofErr w:type="spellStart"/>
            <w:r>
              <w:t>jdbc:mysql</w:t>
            </w:r>
            <w:proofErr w:type="spellEnd"/>
            <w:r>
              <w:t>://127.0.0.1:3306/</w:t>
            </w:r>
            <w:proofErr w:type="spellStart"/>
            <w:r>
              <w:t>databaseName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   &lt;user&gt;root&lt;/user&gt;</w:t>
            </w:r>
          </w:p>
          <w:p w:rsidR="0010715A" w:rsidRDefault="0010715A" w:rsidP="0010715A">
            <w:pPr>
              <w:ind w:left="0"/>
            </w:pPr>
            <w:r>
              <w:t xml:space="preserve">       &lt;password&gt;root&lt;/password&gt;</w:t>
            </w:r>
          </w:p>
          <w:p w:rsidR="0010715A" w:rsidRDefault="0010715A" w:rsidP="0010715A">
            <w:pPr>
              <w:ind w:left="0"/>
            </w:pPr>
            <w:r>
              <w:t xml:space="preserve">  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&lt;/</w:t>
            </w:r>
            <w:proofErr w:type="spellStart"/>
            <w:r>
              <w:t>connectionSource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&lt;/</w:t>
            </w:r>
            <w:proofErr w:type="spellStart"/>
            <w:r>
              <w:t>appender</w:t>
            </w:r>
            <w:proofErr w:type="spellEnd"/>
            <w:r>
              <w:t>&gt; --&gt;</w:t>
            </w:r>
          </w:p>
          <w:p w:rsidR="0010715A" w:rsidRDefault="0010715A" w:rsidP="0010715A">
            <w:pPr>
              <w:ind w:left="0"/>
            </w:pPr>
            <w:r>
              <w:t>&lt;/configuration&gt;</w:t>
            </w:r>
          </w:p>
          <w:p w:rsidR="0010715A" w:rsidRDefault="0010715A" w:rsidP="0010715A">
            <w:pPr>
              <w:ind w:left="0"/>
            </w:pPr>
          </w:p>
        </w:tc>
      </w:tr>
    </w:tbl>
    <w:p w:rsidR="0010715A" w:rsidRPr="0010715A" w:rsidRDefault="0010715A" w:rsidP="0010715A"/>
    <w:p w:rsidR="008C2054" w:rsidRDefault="0010715A" w:rsidP="00297793">
      <w:pPr>
        <w:pStyle w:val="1"/>
      </w:pPr>
      <w:r>
        <w:rPr>
          <w:rFonts w:hint="eastAsia"/>
        </w:rPr>
        <w:t>程序</w:t>
      </w:r>
      <w:r w:rsidR="008C2054">
        <w:rPr>
          <w:rFonts w:hint="eastAsia"/>
        </w:rPr>
        <w:t>引用</w:t>
      </w:r>
      <w:proofErr w:type="spellStart"/>
      <w:r w:rsidR="008C2054">
        <w:t>Logback</w:t>
      </w:r>
      <w:proofErr w:type="spellEnd"/>
    </w:p>
    <w:tbl>
      <w:tblPr>
        <w:tblStyle w:val="ac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B0C53" w:rsidTr="005B0C53">
        <w:tc>
          <w:tcPr>
            <w:tcW w:w="8388" w:type="dxa"/>
          </w:tcPr>
          <w:p w:rsidR="005B0C53" w:rsidRDefault="005B0C53" w:rsidP="005B0C53">
            <w:pPr>
              <w:ind w:left="0"/>
            </w:pPr>
            <w:r>
              <w:t xml:space="preserve">package </w:t>
            </w:r>
            <w:proofErr w:type="spellStart"/>
            <w:r>
              <w:t>com.stu.system.action</w:t>
            </w:r>
            <w:proofErr w:type="spellEnd"/>
            <w:r>
              <w:t xml:space="preserve">; </w:t>
            </w:r>
          </w:p>
          <w:p w:rsidR="005B0C53" w:rsidRDefault="005B0C53" w:rsidP="005B0C53">
            <w:pPr>
              <w:ind w:left="0"/>
            </w:pPr>
            <w:r>
              <w:t xml:space="preserve"> </w:t>
            </w:r>
          </w:p>
          <w:p w:rsidR="005B0C53" w:rsidRDefault="005B0C53" w:rsidP="005B0C53">
            <w:pPr>
              <w:ind w:left="0"/>
            </w:pPr>
            <w:r>
              <w:t>import org.slf4j.Logger;</w:t>
            </w:r>
          </w:p>
          <w:p w:rsidR="005B0C53" w:rsidRDefault="005B0C53" w:rsidP="005B0C53">
            <w:pPr>
              <w:ind w:left="0"/>
            </w:pPr>
            <w:r>
              <w:t>import org.slf4j.LoggerFactory;</w:t>
            </w:r>
          </w:p>
          <w:p w:rsidR="005B0C53" w:rsidRDefault="005B0C53" w:rsidP="005B0C53">
            <w:pPr>
              <w:ind w:left="0"/>
            </w:pPr>
            <w:r>
              <w:t xml:space="preserve"> </w:t>
            </w:r>
          </w:p>
          <w:p w:rsidR="005B0C53" w:rsidRDefault="005B0C53" w:rsidP="005B0C53">
            <w:pPr>
              <w:ind w:left="0"/>
            </w:pPr>
            <w:r>
              <w:t xml:space="preserve">public class </w:t>
            </w:r>
            <w:proofErr w:type="spellStart"/>
            <w:r>
              <w:t>BlogAction</w:t>
            </w:r>
            <w:proofErr w:type="spellEnd"/>
            <w:r>
              <w:t>{</w:t>
            </w:r>
          </w:p>
          <w:p w:rsidR="005B0C53" w:rsidRDefault="005B0C53" w:rsidP="005B0C53">
            <w:pPr>
              <w:ind w:left="0"/>
            </w:pPr>
            <w:r>
              <w:t xml:space="preserve">   //定义一个全局的记录器，通过</w:t>
            </w:r>
            <w:proofErr w:type="spellStart"/>
            <w:r>
              <w:t>LoggerFactory</w:t>
            </w:r>
            <w:proofErr w:type="spellEnd"/>
            <w:r>
              <w:t>获取</w:t>
            </w:r>
          </w:p>
          <w:p w:rsidR="005B0C53" w:rsidRPr="00E05583" w:rsidRDefault="005B0C53" w:rsidP="005B0C53">
            <w:pPr>
              <w:ind w:left="0"/>
              <w:rPr>
                <w:b/>
              </w:rPr>
            </w:pPr>
            <w:r>
              <w:t xml:space="preserve">   </w:t>
            </w:r>
            <w:r w:rsidRPr="00E05583">
              <w:rPr>
                <w:b/>
              </w:rPr>
              <w:t xml:space="preserve">private final static Logger </w:t>
            </w:r>
            <w:proofErr w:type="spellStart"/>
            <w:r w:rsidRPr="00E05583">
              <w:rPr>
                <w:b/>
              </w:rPr>
              <w:t>logger</w:t>
            </w:r>
            <w:proofErr w:type="spellEnd"/>
            <w:r w:rsidRPr="00E05583">
              <w:rPr>
                <w:b/>
              </w:rPr>
              <w:t xml:space="preserve"> = </w:t>
            </w:r>
            <w:proofErr w:type="spellStart"/>
            <w:r w:rsidRPr="00E05583">
              <w:rPr>
                <w:b/>
              </w:rPr>
              <w:t>LoggerFactory.getLogger</w:t>
            </w:r>
            <w:proofErr w:type="spellEnd"/>
            <w:r w:rsidRPr="00E05583">
              <w:rPr>
                <w:b/>
              </w:rPr>
              <w:t>(</w:t>
            </w:r>
            <w:proofErr w:type="spellStart"/>
            <w:r w:rsidRPr="00E05583">
              <w:rPr>
                <w:b/>
              </w:rPr>
              <w:t>BlogAction.class</w:t>
            </w:r>
            <w:proofErr w:type="spellEnd"/>
            <w:r w:rsidRPr="00E05583">
              <w:rPr>
                <w:b/>
              </w:rPr>
              <w:t xml:space="preserve">); </w:t>
            </w:r>
          </w:p>
          <w:p w:rsidR="005B0C53" w:rsidRDefault="005B0C53" w:rsidP="005B0C53">
            <w:pPr>
              <w:ind w:left="0"/>
            </w:pPr>
            <w:r>
              <w:t xml:space="preserve">   /**</w:t>
            </w:r>
          </w:p>
          <w:p w:rsidR="005B0C53" w:rsidRDefault="005B0C53" w:rsidP="005B0C53">
            <w:pPr>
              <w:ind w:left="0"/>
            </w:pPr>
            <w:r>
              <w:t xml:space="preserve">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5B0C53" w:rsidRDefault="005B0C53" w:rsidP="005B0C53">
            <w:pPr>
              <w:ind w:left="0"/>
            </w:pPr>
            <w:r>
              <w:t xml:space="preserve">   */</w:t>
            </w:r>
          </w:p>
          <w:p w:rsidR="005B0C53" w:rsidRDefault="005B0C53" w:rsidP="005B0C53">
            <w:pPr>
              <w:ind w:left="0"/>
            </w:pPr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B0C53" w:rsidRDefault="005B0C53" w:rsidP="005B0C53">
            <w:pPr>
              <w:ind w:left="0"/>
            </w:pPr>
            <w:r>
              <w:t xml:space="preserve">    logger.info("</w:t>
            </w:r>
            <w:proofErr w:type="spellStart"/>
            <w:r>
              <w:t>logback</w:t>
            </w:r>
            <w:proofErr w:type="spellEnd"/>
            <w:r>
              <w:t xml:space="preserve"> 成功了");</w:t>
            </w:r>
          </w:p>
          <w:p w:rsidR="005B0C53" w:rsidRDefault="005B0C53" w:rsidP="005B0C53">
            <w:pPr>
              <w:ind w:left="0"/>
            </w:pPr>
            <w:r>
              <w:t xml:space="preserve">    </w:t>
            </w:r>
            <w:proofErr w:type="spellStart"/>
            <w:r>
              <w:t>logger.error</w:t>
            </w:r>
            <w:proofErr w:type="spellEnd"/>
            <w:r>
              <w:t>("</w:t>
            </w:r>
            <w:proofErr w:type="spellStart"/>
            <w:r>
              <w:t>logback</w:t>
            </w:r>
            <w:proofErr w:type="spellEnd"/>
            <w:r>
              <w:t xml:space="preserve"> 成功了");</w:t>
            </w:r>
          </w:p>
          <w:p w:rsidR="005B0C53" w:rsidRDefault="005B0C53" w:rsidP="005B0C53">
            <w:pPr>
              <w:ind w:left="0"/>
            </w:pPr>
            <w:r>
              <w:t xml:space="preserve">  }</w:t>
            </w:r>
          </w:p>
          <w:p w:rsidR="005B0C53" w:rsidRDefault="005B0C53" w:rsidP="005B0C53">
            <w:pPr>
              <w:ind w:left="0"/>
            </w:pPr>
            <w:r>
              <w:t>}</w:t>
            </w:r>
          </w:p>
          <w:p w:rsidR="005B0C53" w:rsidRDefault="005B0C53" w:rsidP="005B0C53">
            <w:pPr>
              <w:ind w:left="0"/>
            </w:pPr>
          </w:p>
        </w:tc>
      </w:tr>
    </w:tbl>
    <w:p w:rsidR="00297793" w:rsidRDefault="00297793" w:rsidP="008C2054"/>
    <w:p w:rsidR="008C2054" w:rsidRDefault="008C2054" w:rsidP="00297793">
      <w:pPr>
        <w:pStyle w:val="1"/>
      </w:pPr>
      <w:r>
        <w:rPr>
          <w:rFonts w:hint="eastAsia"/>
        </w:rPr>
        <w:lastRenderedPageBreak/>
        <w:t>基于</w:t>
      </w:r>
      <w:r>
        <w:t>maven</w:t>
      </w:r>
      <w:r>
        <w:t>的</w:t>
      </w:r>
      <w:r>
        <w:t>slf4j+logback pom.xml</w:t>
      </w:r>
      <w:r>
        <w:t>配置</w:t>
      </w:r>
    </w:p>
    <w:p w:rsidR="00297793" w:rsidRDefault="00016ED1" w:rsidP="003F23A7">
      <w:pPr>
        <w:pStyle w:val="2"/>
        <w:numPr>
          <w:ilvl w:val="0"/>
          <w:numId w:val="18"/>
        </w:numPr>
      </w:pPr>
      <w:r>
        <w:rPr>
          <w:rFonts w:hint="eastAsia"/>
        </w:rPr>
        <w:t>maven</w:t>
      </w:r>
      <w:r>
        <w:rPr>
          <w:rFonts w:hint="eastAsia"/>
        </w:rPr>
        <w:t>依赖配置</w:t>
      </w:r>
    </w:p>
    <w:tbl>
      <w:tblPr>
        <w:tblStyle w:val="ac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F23A7" w:rsidTr="003F23A7">
        <w:tc>
          <w:tcPr>
            <w:tcW w:w="8388" w:type="dxa"/>
          </w:tcPr>
          <w:p w:rsidR="003F23A7" w:rsidRDefault="003F23A7" w:rsidP="003F23A7">
            <w:pPr>
              <w:ind w:left="0"/>
            </w:pPr>
            <w:r>
              <w:t>&lt;dependency&gt;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&gt;org.slf4j&lt;/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&gt;slf4j-api&lt;/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&lt;version&gt;1.7.10&lt;/version&gt;</w:t>
            </w:r>
          </w:p>
          <w:p w:rsidR="003F23A7" w:rsidRDefault="003F23A7" w:rsidP="003F23A7">
            <w:pPr>
              <w:ind w:left="0"/>
            </w:pPr>
            <w:r>
              <w:t>&lt;/dependency&gt;</w:t>
            </w:r>
          </w:p>
          <w:p w:rsidR="003F23A7" w:rsidRDefault="003F23A7" w:rsidP="003F23A7">
            <w:pPr>
              <w:ind w:left="0"/>
            </w:pPr>
            <w:r>
              <w:t>&lt;dependency&gt;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-classic&lt;/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&lt;version&gt;1.1.2&lt;/version&gt;</w:t>
            </w:r>
          </w:p>
          <w:p w:rsidR="003F23A7" w:rsidRDefault="003F23A7" w:rsidP="003F23A7">
            <w:pPr>
              <w:ind w:left="0"/>
            </w:pPr>
            <w:r>
              <w:t>&lt;/dependency&gt;</w:t>
            </w:r>
          </w:p>
          <w:p w:rsidR="003F23A7" w:rsidRDefault="003F23A7" w:rsidP="003F23A7">
            <w:pPr>
              <w:ind w:left="0"/>
            </w:pPr>
            <w:r>
              <w:t>&lt;dependency&gt;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-core&lt;/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&lt;version&gt;1.1.2&lt;/version&gt;</w:t>
            </w:r>
          </w:p>
          <w:p w:rsidR="003F23A7" w:rsidRDefault="003F23A7" w:rsidP="003F23A7">
            <w:pPr>
              <w:ind w:left="0"/>
            </w:pPr>
            <w:r>
              <w:t>&lt;/dependency&gt;</w:t>
            </w:r>
          </w:p>
        </w:tc>
      </w:tr>
    </w:tbl>
    <w:p w:rsidR="003F23A7" w:rsidRPr="003F23A7" w:rsidRDefault="003F23A7" w:rsidP="003F23A7"/>
    <w:p w:rsidR="008C2054" w:rsidRDefault="008C2054" w:rsidP="00016ED1">
      <w:pPr>
        <w:pStyle w:val="2"/>
      </w:pPr>
      <w:r>
        <w:rPr>
          <w:rFonts w:hint="eastAsia"/>
        </w:rPr>
        <w:t>在</w:t>
      </w:r>
      <w:proofErr w:type="spellStart"/>
      <w:r>
        <w:t>classpath</w:t>
      </w:r>
      <w:proofErr w:type="spellEnd"/>
      <w:r>
        <w:t>目录下新建</w:t>
      </w:r>
      <w:r>
        <w:t>logback.xml</w:t>
      </w:r>
      <w:r>
        <w:t>配置文件</w:t>
      </w:r>
    </w:p>
    <w:tbl>
      <w:tblPr>
        <w:tblStyle w:val="ac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061B7" w:rsidTr="009061B7">
        <w:tc>
          <w:tcPr>
            <w:tcW w:w="8388" w:type="dxa"/>
          </w:tcPr>
          <w:p w:rsidR="009061B7" w:rsidRDefault="009061B7" w:rsidP="009061B7">
            <w:pPr>
              <w:ind w:left="0"/>
            </w:pPr>
            <w:r>
              <w:t>&lt;?xml version="1.0" encoding="UTF-8"?&gt;</w:t>
            </w:r>
          </w:p>
          <w:p w:rsidR="009061B7" w:rsidRDefault="009061B7" w:rsidP="009061B7">
            <w:pPr>
              <w:ind w:left="0"/>
            </w:pPr>
            <w:r>
              <w:t>&lt;!--</w:t>
            </w:r>
          </w:p>
          <w:p w:rsidR="009061B7" w:rsidRDefault="009061B7" w:rsidP="009061B7">
            <w:pPr>
              <w:ind w:left="0"/>
            </w:pPr>
            <w:r>
              <w:t>scan：当此属性设置为true时，配置文件如果发生改变，将会被重新加载，默认值为true。</w:t>
            </w:r>
          </w:p>
          <w:p w:rsidR="009061B7" w:rsidRDefault="009061B7" w:rsidP="009061B7">
            <w:pPr>
              <w:ind w:left="0"/>
            </w:pPr>
            <w:proofErr w:type="spellStart"/>
            <w:r>
              <w:t>scanPeriod</w:t>
            </w:r>
            <w:proofErr w:type="spellEnd"/>
            <w:r>
              <w:t>：设置监测配置文件是否有修改的时间间隔，如果没有给出时间单位，默认单位是毫秒当scan为true时，此属性生效。默认的时间间隔为1分钟。</w:t>
            </w:r>
          </w:p>
          <w:p w:rsidR="009061B7" w:rsidRDefault="009061B7" w:rsidP="009061B7">
            <w:pPr>
              <w:ind w:left="0"/>
            </w:pPr>
            <w:r>
              <w:t>debug：当此属性设置为true时，将打印出</w:t>
            </w:r>
            <w:proofErr w:type="spellStart"/>
            <w:r>
              <w:t>logback</w:t>
            </w:r>
            <w:proofErr w:type="spellEnd"/>
            <w:r>
              <w:t>内部日志信息，实时查看</w:t>
            </w:r>
            <w:proofErr w:type="spellStart"/>
            <w:r>
              <w:t>logback</w:t>
            </w:r>
            <w:proofErr w:type="spellEnd"/>
            <w:r>
              <w:t>运行状态。默认值为false。</w:t>
            </w:r>
          </w:p>
          <w:p w:rsidR="009061B7" w:rsidRDefault="009061B7" w:rsidP="009061B7">
            <w:pPr>
              <w:ind w:left="0"/>
            </w:pPr>
            <w:r>
              <w:t>--&gt;</w:t>
            </w:r>
          </w:p>
          <w:p w:rsidR="009061B7" w:rsidRDefault="009061B7" w:rsidP="009061B7">
            <w:pPr>
              <w:ind w:left="0"/>
            </w:pPr>
            <w:r>
              <w:lastRenderedPageBreak/>
              <w:t xml:space="preserve">&lt;configuration scan="false" </w:t>
            </w:r>
            <w:proofErr w:type="spellStart"/>
            <w:r>
              <w:t>scanPeriod</w:t>
            </w:r>
            <w:proofErr w:type="spellEnd"/>
            <w:r>
              <w:t>="60 seconds" debug="false"&gt;</w:t>
            </w:r>
          </w:p>
          <w:p w:rsidR="009061B7" w:rsidRDefault="009061B7" w:rsidP="009061B7">
            <w:pPr>
              <w:ind w:left="0"/>
            </w:pPr>
            <w:r>
              <w:t xml:space="preserve">  &lt;!-- 定义日志的根目录 --&gt;</w:t>
            </w:r>
          </w:p>
          <w:p w:rsidR="009061B7" w:rsidRDefault="009061B7" w:rsidP="009061B7">
            <w:pPr>
              <w:ind w:left="0"/>
            </w:pPr>
            <w:r>
              <w:t xml:space="preserve">  &lt;property name="LOG_HOME" value="/app/log" /&gt;</w:t>
            </w:r>
          </w:p>
          <w:p w:rsidR="009061B7" w:rsidRDefault="009061B7" w:rsidP="009061B7">
            <w:pPr>
              <w:ind w:left="0"/>
            </w:pPr>
            <w:r>
              <w:t xml:space="preserve">  &lt;!-- 定义日志文件名称 --&gt;</w:t>
            </w:r>
          </w:p>
          <w:p w:rsidR="009061B7" w:rsidRDefault="009061B7" w:rsidP="009061B7">
            <w:pPr>
              <w:ind w:left="0"/>
            </w:pPr>
            <w:r>
              <w:t xml:space="preserve">  &lt;property name="</w:t>
            </w:r>
            <w:proofErr w:type="spellStart"/>
            <w:r>
              <w:t>appName</w:t>
            </w:r>
            <w:proofErr w:type="spellEnd"/>
            <w:r>
              <w:t>" value="</w:t>
            </w:r>
            <w:proofErr w:type="spellStart"/>
            <w:r>
              <w:t>netty</w:t>
            </w:r>
            <w:proofErr w:type="spellEnd"/>
            <w:r>
              <w:t>"&gt;&lt;/property&gt;</w:t>
            </w:r>
          </w:p>
          <w:p w:rsidR="009061B7" w:rsidRDefault="009061B7" w:rsidP="009061B7">
            <w:pPr>
              <w:ind w:left="0"/>
            </w:pPr>
            <w:r>
              <w:t xml:space="preserve">  &lt;!-- </w:t>
            </w:r>
            <w:proofErr w:type="spellStart"/>
            <w:r>
              <w:t>ch.qos.logback.core.ConsoleAppender</w:t>
            </w:r>
            <w:proofErr w:type="spellEnd"/>
            <w:r>
              <w:t xml:space="preserve"> 表示控制台输出 --&gt;</w:t>
            </w:r>
          </w:p>
          <w:p w:rsidR="009061B7" w:rsidRDefault="009061B7" w:rsidP="009061B7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</w:t>
            </w:r>
            <w:proofErr w:type="spellStart"/>
            <w:r>
              <w:t>stdout</w:t>
            </w:r>
            <w:proofErr w:type="spellEnd"/>
            <w:r>
              <w:t>" class="</w:t>
            </w:r>
            <w:proofErr w:type="spellStart"/>
            <w:r>
              <w:t>ch.qos.logback.core.ConsoleAppender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&lt;Encoding&gt;UTF-8&lt;/Encoding&gt;</w:t>
            </w:r>
          </w:p>
          <w:p w:rsidR="009061B7" w:rsidRDefault="009061B7" w:rsidP="009061B7">
            <w:pPr>
              <w:ind w:left="0"/>
            </w:pPr>
            <w:r>
              <w:t xml:space="preserve">    &lt;!--</w:t>
            </w:r>
          </w:p>
          <w:p w:rsidR="009061B7" w:rsidRDefault="009061B7" w:rsidP="009061B7">
            <w:pPr>
              <w:ind w:left="0"/>
            </w:pPr>
            <w:r>
              <w:t xml:space="preserve">    日志输出格式：%d表示日期时间，%thread表示线程名，%-5level：级别从左显示5个字符宽度</w:t>
            </w:r>
          </w:p>
          <w:p w:rsidR="009061B7" w:rsidRDefault="009061B7" w:rsidP="009061B7">
            <w:pPr>
              <w:ind w:left="0"/>
            </w:pPr>
            <w:r>
              <w:t xml:space="preserve">    %logger{50} 表示logger名字最长50个字符，否则按照句点分割。 %</w:t>
            </w:r>
            <w:proofErr w:type="spellStart"/>
            <w:r>
              <w:t>msg</w:t>
            </w:r>
            <w:proofErr w:type="spellEnd"/>
            <w:r>
              <w:t>：日志消息，%n是换行符</w:t>
            </w:r>
          </w:p>
          <w:p w:rsidR="009061B7" w:rsidRDefault="009061B7" w:rsidP="009061B7">
            <w:pPr>
              <w:ind w:left="0"/>
            </w:pPr>
            <w:r>
              <w:t xml:space="preserve">    --&gt;</w:t>
            </w:r>
          </w:p>
          <w:p w:rsidR="009061B7" w:rsidRDefault="009061B7" w:rsidP="009061B7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%logger{50} - %</w:t>
            </w:r>
            <w:proofErr w:type="spellStart"/>
            <w:r>
              <w:t>msg%n</w:t>
            </w:r>
            <w:proofErr w:type="spellEnd"/>
            <w:r>
              <w:t>&lt;/pattern&gt;</w:t>
            </w:r>
          </w:p>
          <w:p w:rsidR="009061B7" w:rsidRDefault="009061B7" w:rsidP="009061B7">
            <w:pPr>
              <w:ind w:left="0"/>
            </w:pPr>
            <w:r>
              <w:t xml:space="preserve">    &lt;/layout&gt;</w:t>
            </w:r>
          </w:p>
          <w:p w:rsidR="009061B7" w:rsidRDefault="009061B7" w:rsidP="009061B7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</w:t>
            </w:r>
          </w:p>
          <w:p w:rsidR="009061B7" w:rsidRDefault="009061B7" w:rsidP="009061B7">
            <w:pPr>
              <w:ind w:left="0"/>
            </w:pPr>
            <w:r>
              <w:t xml:space="preserve">  &lt;!-- 滚动记录文件，先将日志记录到指定文件，当符合某个条件时，将日志记录到其他文件 --&gt;</w:t>
            </w:r>
          </w:p>
          <w:p w:rsidR="009061B7" w:rsidRDefault="009061B7" w:rsidP="009061B7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</w:t>
            </w:r>
            <w:proofErr w:type="spellStart"/>
            <w:r>
              <w:t>appLogAppender</w:t>
            </w:r>
            <w:proofErr w:type="spellEnd"/>
            <w:r>
              <w:t>" class="</w:t>
            </w:r>
            <w:proofErr w:type="spellStart"/>
            <w:r>
              <w:t>ch.qos.logback.core.rolling.RollingFileAppender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&lt;Encoding&gt;UTF-8&lt;/Encoding&gt;</w:t>
            </w:r>
          </w:p>
          <w:p w:rsidR="009061B7" w:rsidRDefault="009061B7" w:rsidP="009061B7">
            <w:pPr>
              <w:ind w:left="0"/>
            </w:pPr>
            <w:r>
              <w:t xml:space="preserve">    &lt;!-- 指定日志文件的名称 --&gt;</w:t>
            </w:r>
          </w:p>
          <w:p w:rsidR="009061B7" w:rsidRDefault="009061B7" w:rsidP="009061B7">
            <w:pPr>
              <w:ind w:left="0"/>
            </w:pPr>
            <w:r>
              <w:t xml:space="preserve">    &lt;file&gt;${LOG_HOME}/${</w:t>
            </w:r>
            <w:proofErr w:type="spellStart"/>
            <w:r>
              <w:t>appName</w:t>
            </w:r>
            <w:proofErr w:type="spellEnd"/>
            <w:r>
              <w:t>}.log&lt;/file&gt;</w:t>
            </w:r>
          </w:p>
          <w:p w:rsidR="009061B7" w:rsidRDefault="009061B7" w:rsidP="009061B7">
            <w:pPr>
              <w:ind w:left="0"/>
            </w:pPr>
            <w:r>
              <w:t xml:space="preserve">    &lt;!--</w:t>
            </w:r>
          </w:p>
          <w:p w:rsidR="009061B7" w:rsidRDefault="009061B7" w:rsidP="009061B7">
            <w:pPr>
              <w:ind w:left="0"/>
            </w:pPr>
            <w:r>
              <w:t xml:space="preserve">    当发生滚动时，决定 </w:t>
            </w:r>
            <w:proofErr w:type="spellStart"/>
            <w:r>
              <w:t>RollingFileAppender</w:t>
            </w:r>
            <w:proofErr w:type="spellEnd"/>
            <w:r>
              <w:t xml:space="preserve"> 的行为，涉及文件移动和重命名</w:t>
            </w:r>
          </w:p>
          <w:p w:rsidR="009061B7" w:rsidRDefault="009061B7" w:rsidP="009061B7">
            <w:pPr>
              <w:ind w:left="0"/>
            </w:pPr>
            <w:r>
              <w:lastRenderedPageBreak/>
              <w:t xml:space="preserve">    </w:t>
            </w:r>
            <w:proofErr w:type="spellStart"/>
            <w:r>
              <w:t>TimeBasedRollingPolicy</w:t>
            </w:r>
            <w:proofErr w:type="spellEnd"/>
            <w:r>
              <w:t>： 最常用的滚动策略，它根据时间来制定滚动策略，既负责滚动也负责出发滚动。</w:t>
            </w:r>
          </w:p>
          <w:p w:rsidR="009061B7" w:rsidRDefault="009061B7" w:rsidP="009061B7">
            <w:pPr>
              <w:ind w:left="0"/>
            </w:pPr>
            <w:r>
              <w:t xml:space="preserve">    --&gt;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rollingPolicy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ch.qos.logback.core.rolling.TimeBasedRollingPolicy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&lt;!--</w:t>
            </w:r>
          </w:p>
          <w:p w:rsidR="009061B7" w:rsidRDefault="009061B7" w:rsidP="009061B7">
            <w:pPr>
              <w:ind w:left="0"/>
            </w:pPr>
            <w:r>
              <w:t xml:space="preserve">      滚动时产生的文件的存放位置及文件名称 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}：按天进行日志滚动 </w:t>
            </w:r>
          </w:p>
          <w:p w:rsidR="009061B7" w:rsidRDefault="009061B7" w:rsidP="009061B7">
            <w:pPr>
              <w:ind w:left="0"/>
            </w:pPr>
            <w:r>
              <w:t xml:space="preserve">      %</w:t>
            </w:r>
            <w:proofErr w:type="spellStart"/>
            <w:r>
              <w:t>i</w:t>
            </w:r>
            <w:proofErr w:type="spellEnd"/>
            <w:r>
              <w:t>：当文件大小超过</w:t>
            </w:r>
            <w:proofErr w:type="spellStart"/>
            <w:r>
              <w:t>maxFileSize</w:t>
            </w:r>
            <w:proofErr w:type="spellEnd"/>
            <w:r>
              <w:t>时，按照</w:t>
            </w:r>
            <w:proofErr w:type="spellStart"/>
            <w:r>
              <w:t>i</w:t>
            </w:r>
            <w:proofErr w:type="spellEnd"/>
            <w:r>
              <w:t>进行文件滚动</w:t>
            </w:r>
          </w:p>
          <w:p w:rsidR="009061B7" w:rsidRDefault="009061B7" w:rsidP="009061B7">
            <w:pPr>
              <w:ind w:left="0"/>
            </w:pPr>
            <w:r>
              <w:t xml:space="preserve">      --&gt;</w:t>
            </w:r>
          </w:p>
          <w:p w:rsidR="009061B7" w:rsidRDefault="009061B7" w:rsidP="009061B7">
            <w:pPr>
              <w:ind w:left="0"/>
            </w:pPr>
            <w:r>
              <w:t xml:space="preserve">      &lt;fileNamePattern&gt;${LOG_HOME}/${appName}-%d{yyyy-MM-dd}-%i.log&lt;/fileNamePattern&gt;</w:t>
            </w:r>
          </w:p>
          <w:p w:rsidR="009061B7" w:rsidRDefault="009061B7" w:rsidP="009061B7">
            <w:pPr>
              <w:ind w:left="0"/>
            </w:pPr>
            <w:r>
              <w:t xml:space="preserve">      &lt;!-- </w:t>
            </w:r>
          </w:p>
          <w:p w:rsidR="009061B7" w:rsidRDefault="009061B7" w:rsidP="009061B7">
            <w:pPr>
              <w:ind w:left="0"/>
            </w:pPr>
            <w:r>
              <w:t xml:space="preserve">      可选节点，控制保留的归档文件的最大数量，超出数量就删除旧文件。假设设置每天滚动，</w:t>
            </w:r>
          </w:p>
          <w:p w:rsidR="009061B7" w:rsidRDefault="009061B7" w:rsidP="009061B7">
            <w:pPr>
              <w:ind w:left="0"/>
            </w:pPr>
            <w:r>
              <w:t xml:space="preserve">      且</w:t>
            </w:r>
            <w:proofErr w:type="spellStart"/>
            <w:r>
              <w:t>maxHistory</w:t>
            </w:r>
            <w:proofErr w:type="spellEnd"/>
            <w:r>
              <w:t>是365，则只保存最近365天的文件，删除之前的旧文件。注意，删除旧文件是，</w:t>
            </w:r>
          </w:p>
          <w:p w:rsidR="009061B7" w:rsidRDefault="009061B7" w:rsidP="009061B7">
            <w:pPr>
              <w:ind w:left="0"/>
            </w:pPr>
            <w:r>
              <w:t xml:space="preserve">      那些为了归档而创建的目录也会被删除。</w:t>
            </w:r>
          </w:p>
          <w:p w:rsidR="009061B7" w:rsidRDefault="009061B7" w:rsidP="009061B7">
            <w:pPr>
              <w:ind w:left="0"/>
            </w:pPr>
            <w:r>
              <w:t xml:space="preserve">      --&gt;</w:t>
            </w:r>
          </w:p>
          <w:p w:rsidR="009061B7" w:rsidRDefault="009061B7" w:rsidP="009061B7">
            <w:pPr>
              <w:ind w:left="0"/>
            </w:pPr>
            <w:r>
              <w:t xml:space="preserve">      &lt;</w:t>
            </w:r>
            <w:proofErr w:type="spellStart"/>
            <w:r>
              <w:t>MaxHistory</w:t>
            </w:r>
            <w:proofErr w:type="spellEnd"/>
            <w:r>
              <w:t>&gt;365&lt;/</w:t>
            </w:r>
            <w:proofErr w:type="spellStart"/>
            <w:r>
              <w:t>MaxHistory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  &lt;!-- </w:t>
            </w:r>
          </w:p>
          <w:p w:rsidR="009061B7" w:rsidRDefault="009061B7" w:rsidP="009061B7">
            <w:pPr>
              <w:ind w:left="0"/>
            </w:pPr>
            <w:r>
              <w:t xml:space="preserve">      当日志文件超过</w:t>
            </w:r>
            <w:proofErr w:type="spellStart"/>
            <w:r>
              <w:t>maxFileSize</w:t>
            </w:r>
            <w:proofErr w:type="spellEnd"/>
            <w:r>
              <w:t>指定的大小是，根据上面提到的%</w:t>
            </w:r>
            <w:proofErr w:type="spellStart"/>
            <w:r>
              <w:t>i</w:t>
            </w:r>
            <w:proofErr w:type="spellEnd"/>
            <w:r>
              <w:t>进行日志文件滚动 注意此处配置</w:t>
            </w:r>
            <w:proofErr w:type="spellStart"/>
            <w:r>
              <w:t>SizeBasedTriggeringPolicy</w:t>
            </w:r>
            <w:proofErr w:type="spellEnd"/>
            <w:r>
              <w:t>是无法实现按文件大小进行滚动的，必须配置</w:t>
            </w:r>
            <w:proofErr w:type="spellStart"/>
            <w:r>
              <w:t>timeBasedFileNamingAndTriggeringPolicy</w:t>
            </w:r>
            <w:proofErr w:type="spellEnd"/>
          </w:p>
          <w:p w:rsidR="009061B7" w:rsidRDefault="009061B7" w:rsidP="009061B7">
            <w:pPr>
              <w:ind w:left="0"/>
            </w:pPr>
            <w:r>
              <w:t xml:space="preserve">      --&gt;</w:t>
            </w:r>
          </w:p>
          <w:p w:rsidR="009061B7" w:rsidRDefault="009061B7" w:rsidP="009061B7">
            <w:pPr>
              <w:ind w:left="0"/>
            </w:pPr>
            <w:r>
              <w:t xml:space="preserve">      &lt;</w:t>
            </w:r>
            <w:proofErr w:type="spellStart"/>
            <w:r>
              <w:t>timeBasedFileNamingAndTriggeringPolicy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ch.qos.logback.core.rolling.SizeAndTimeBasedFNATP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  &lt;</w:t>
            </w:r>
            <w:proofErr w:type="spellStart"/>
            <w:r>
              <w:t>maxFileSize</w:t>
            </w:r>
            <w:proofErr w:type="spellEnd"/>
            <w:r>
              <w:t>&gt;100MB&lt;/</w:t>
            </w:r>
            <w:proofErr w:type="spellStart"/>
            <w:r>
              <w:t>maxFileSize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  &lt;/</w:t>
            </w:r>
            <w:proofErr w:type="spellStart"/>
            <w:r>
              <w:t>timeBasedFileNamingAndTriggeringPolicy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&lt;/</w:t>
            </w:r>
            <w:proofErr w:type="spellStart"/>
            <w:r>
              <w:t>rollingPolicy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&lt;!--</w:t>
            </w:r>
          </w:p>
          <w:p w:rsidR="009061B7" w:rsidRDefault="009061B7" w:rsidP="009061B7">
            <w:pPr>
              <w:ind w:left="0"/>
            </w:pPr>
            <w:r>
              <w:lastRenderedPageBreak/>
              <w:t xml:space="preserve">    日志输出格式：%d表示日期时间，%thread表示线程名，%-5level：级别从左显示5个字符宽度 %logger{50} 表示logger名字最长50个字符，否则按照句点分割。 %</w:t>
            </w:r>
            <w:proofErr w:type="spellStart"/>
            <w:r>
              <w:t>msg</w:t>
            </w:r>
            <w:proofErr w:type="spellEnd"/>
            <w:r>
              <w:t>：日志消息，%n是换行符</w:t>
            </w:r>
          </w:p>
          <w:p w:rsidR="009061B7" w:rsidRDefault="009061B7" w:rsidP="009061B7">
            <w:pPr>
              <w:ind w:left="0"/>
            </w:pPr>
            <w:r>
              <w:t xml:space="preserve">    --&gt;  </w:t>
            </w:r>
          </w:p>
          <w:p w:rsidR="009061B7" w:rsidRDefault="009061B7" w:rsidP="009061B7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 %thread ] - [ %-5level ] [ %logger{50} : %line ] - %</w:t>
            </w:r>
            <w:proofErr w:type="spellStart"/>
            <w:r>
              <w:t>msg%n</w:t>
            </w:r>
            <w:proofErr w:type="spellEnd"/>
            <w:r>
              <w:t>&lt;/pattern&gt;</w:t>
            </w:r>
          </w:p>
          <w:p w:rsidR="009061B7" w:rsidRDefault="009061B7" w:rsidP="009061B7">
            <w:pPr>
              <w:ind w:left="0"/>
            </w:pPr>
            <w:r>
              <w:t xml:space="preserve">    &lt;/layout&gt;</w:t>
            </w:r>
          </w:p>
          <w:p w:rsidR="009061B7" w:rsidRDefault="009061B7" w:rsidP="009061B7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</w:t>
            </w:r>
          </w:p>
          <w:p w:rsidR="009061B7" w:rsidRDefault="009061B7" w:rsidP="009061B7">
            <w:pPr>
              <w:ind w:left="0"/>
            </w:pPr>
            <w:r>
              <w:t xml:space="preserve">  &lt;!-- </w:t>
            </w:r>
          </w:p>
          <w:p w:rsidR="009061B7" w:rsidRDefault="009061B7" w:rsidP="009061B7">
            <w:pPr>
              <w:ind w:left="0"/>
            </w:pPr>
            <w:r>
              <w:t xml:space="preserve">  logger主要用于存放日志对象，也可以定义日志类型、级别</w:t>
            </w:r>
          </w:p>
          <w:p w:rsidR="009061B7" w:rsidRDefault="009061B7" w:rsidP="009061B7">
            <w:pPr>
              <w:ind w:left="0"/>
            </w:pPr>
            <w:r>
              <w:t xml:space="preserve">  name：表示匹配的logger类型前缀，也就是包的前半部分</w:t>
            </w:r>
          </w:p>
          <w:p w:rsidR="009061B7" w:rsidRDefault="009061B7" w:rsidP="009061B7">
            <w:pPr>
              <w:ind w:left="0"/>
            </w:pPr>
            <w:r>
              <w:t xml:space="preserve">  level：要记录的日志级别，包括 TRACE &lt; DEBUG &lt; INFO &lt; WARN &lt; ERROR</w:t>
            </w:r>
          </w:p>
          <w:p w:rsidR="009061B7" w:rsidRDefault="009061B7" w:rsidP="009061B7">
            <w:pPr>
              <w:ind w:left="0"/>
            </w:pPr>
            <w:r>
              <w:t xml:space="preserve">  additivity：作用在于children-logger是否使用 </w:t>
            </w:r>
            <w:proofErr w:type="spellStart"/>
            <w:r>
              <w:t>rootLogger</w:t>
            </w:r>
            <w:proofErr w:type="spellEnd"/>
            <w:r>
              <w:t>配置的</w:t>
            </w:r>
            <w:proofErr w:type="spellStart"/>
            <w:r>
              <w:t>appender</w:t>
            </w:r>
            <w:proofErr w:type="spellEnd"/>
            <w:r>
              <w:t>进行输出，false：表示只用当前logger的</w:t>
            </w:r>
            <w:proofErr w:type="spellStart"/>
            <w:r>
              <w:t>appender</w:t>
            </w:r>
            <w:proofErr w:type="spellEnd"/>
            <w:r>
              <w:t>-ref，true：表示当前logger的</w:t>
            </w:r>
            <w:proofErr w:type="spellStart"/>
            <w:r>
              <w:t>appender</w:t>
            </w:r>
            <w:proofErr w:type="spellEnd"/>
            <w:r>
              <w:t>-ref和</w:t>
            </w:r>
            <w:proofErr w:type="spellStart"/>
            <w:r>
              <w:t>rootLogger</w:t>
            </w:r>
            <w:proofErr w:type="spellEnd"/>
            <w:r>
              <w:t>的</w:t>
            </w:r>
            <w:proofErr w:type="spellStart"/>
            <w:r>
              <w:t>appender</w:t>
            </w:r>
            <w:proofErr w:type="spellEnd"/>
            <w:r>
              <w:t>-ref都有效</w:t>
            </w:r>
          </w:p>
          <w:p w:rsidR="009061B7" w:rsidRDefault="009061B7" w:rsidP="009061B7">
            <w:pPr>
              <w:ind w:left="0"/>
            </w:pPr>
            <w:r>
              <w:t xml:space="preserve">  --&gt;</w:t>
            </w:r>
          </w:p>
          <w:p w:rsidR="009061B7" w:rsidRDefault="009061B7" w:rsidP="009061B7">
            <w:pPr>
              <w:ind w:left="0"/>
            </w:pPr>
            <w:r>
              <w:t xml:space="preserve">  &lt;!-- hibernate logger --&gt;</w:t>
            </w:r>
          </w:p>
          <w:p w:rsidR="009061B7" w:rsidRDefault="009061B7" w:rsidP="009061B7">
            <w:pPr>
              <w:ind w:left="0"/>
            </w:pPr>
            <w:r>
              <w:t xml:space="preserve">  &lt;logger name="</w:t>
            </w:r>
            <w:proofErr w:type="spellStart"/>
            <w:r>
              <w:t>org.hibernate</w:t>
            </w:r>
            <w:proofErr w:type="spellEnd"/>
            <w:r>
              <w:t>" level="error" /&gt;</w:t>
            </w:r>
          </w:p>
          <w:p w:rsidR="009061B7" w:rsidRDefault="009061B7" w:rsidP="009061B7">
            <w:pPr>
              <w:ind w:left="0"/>
            </w:pPr>
            <w:r>
              <w:t xml:space="preserve">  &lt;!-- Spring framework logger --&gt;</w:t>
            </w:r>
          </w:p>
          <w:p w:rsidR="009061B7" w:rsidRDefault="009061B7" w:rsidP="009061B7">
            <w:pPr>
              <w:ind w:left="0"/>
            </w:pPr>
            <w:r>
              <w:t xml:space="preserve">  &lt;logger name="</w:t>
            </w:r>
            <w:proofErr w:type="spellStart"/>
            <w:r>
              <w:t>org.springframework</w:t>
            </w:r>
            <w:proofErr w:type="spellEnd"/>
            <w:r>
              <w:t>" level="error" additivity="false"&gt;&lt;/logger&gt;</w:t>
            </w:r>
          </w:p>
          <w:p w:rsidR="009061B7" w:rsidRDefault="009061B7" w:rsidP="009061B7">
            <w:pPr>
              <w:ind w:left="0"/>
            </w:pPr>
            <w:r>
              <w:t xml:space="preserve"> </w:t>
            </w:r>
          </w:p>
          <w:p w:rsidR="009061B7" w:rsidRDefault="009061B7" w:rsidP="009061B7">
            <w:pPr>
              <w:ind w:left="0"/>
            </w:pPr>
            <w:r>
              <w:t xml:space="preserve">  &lt;logger name="</w:t>
            </w:r>
            <w:proofErr w:type="spellStart"/>
            <w:r>
              <w:t>com.creditease</w:t>
            </w:r>
            <w:proofErr w:type="spellEnd"/>
            <w:r>
              <w:t>" level="info" additivity="true"&gt;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appLogAppender</w:t>
            </w:r>
            <w:proofErr w:type="spellEnd"/>
            <w:r>
              <w:t>" /&gt;</w:t>
            </w:r>
          </w:p>
          <w:p w:rsidR="009061B7" w:rsidRDefault="009061B7" w:rsidP="009061B7">
            <w:pPr>
              <w:ind w:left="0"/>
            </w:pPr>
            <w:r>
              <w:t xml:space="preserve">  &lt;/logger&gt;</w:t>
            </w:r>
          </w:p>
          <w:p w:rsidR="009061B7" w:rsidRDefault="009061B7" w:rsidP="009061B7">
            <w:pPr>
              <w:ind w:left="0"/>
            </w:pPr>
            <w:r>
              <w:t xml:space="preserve"> </w:t>
            </w:r>
          </w:p>
          <w:p w:rsidR="009061B7" w:rsidRDefault="009061B7" w:rsidP="009061B7">
            <w:pPr>
              <w:ind w:left="0"/>
            </w:pPr>
            <w:r>
              <w:t xml:space="preserve">  &lt;!-- </w:t>
            </w:r>
          </w:p>
          <w:p w:rsidR="009061B7" w:rsidRDefault="009061B7" w:rsidP="009061B7">
            <w:pPr>
              <w:ind w:left="0"/>
            </w:pPr>
            <w:r>
              <w:lastRenderedPageBreak/>
              <w:t xml:space="preserve">  root与logger是父子关系，没有特别定义则默认为root，任何一个类只会和一个logger对应，</w:t>
            </w:r>
          </w:p>
          <w:p w:rsidR="009061B7" w:rsidRDefault="009061B7" w:rsidP="009061B7">
            <w:pPr>
              <w:ind w:left="0"/>
            </w:pPr>
            <w:r>
              <w:t xml:space="preserve">  要么是定义的logger，要么是root，判断的关键在于找到这个logger，然后判断这个logger的</w:t>
            </w:r>
            <w:proofErr w:type="spellStart"/>
            <w:r>
              <w:t>appender</w:t>
            </w:r>
            <w:proofErr w:type="spellEnd"/>
            <w:r>
              <w:t xml:space="preserve">和level。 </w:t>
            </w:r>
          </w:p>
          <w:p w:rsidR="009061B7" w:rsidRDefault="009061B7" w:rsidP="009061B7">
            <w:pPr>
              <w:ind w:left="0"/>
            </w:pPr>
            <w:r>
              <w:t xml:space="preserve">  --&gt;</w:t>
            </w:r>
          </w:p>
          <w:p w:rsidR="009061B7" w:rsidRDefault="009061B7" w:rsidP="009061B7">
            <w:pPr>
              <w:ind w:left="0"/>
            </w:pPr>
            <w:r>
              <w:t xml:space="preserve">  &lt;root level="info"&gt;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stdout</w:t>
            </w:r>
            <w:proofErr w:type="spellEnd"/>
            <w:r>
              <w:t>" /&gt;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appLogAppender</w:t>
            </w:r>
            <w:proofErr w:type="spellEnd"/>
            <w:r>
              <w:t>" /&gt;</w:t>
            </w:r>
          </w:p>
          <w:p w:rsidR="009061B7" w:rsidRDefault="009061B7" w:rsidP="009061B7">
            <w:pPr>
              <w:ind w:left="0"/>
            </w:pPr>
            <w:r>
              <w:t xml:space="preserve">  &lt;/root&gt;</w:t>
            </w:r>
          </w:p>
          <w:p w:rsidR="009061B7" w:rsidRDefault="009061B7" w:rsidP="009061B7">
            <w:pPr>
              <w:ind w:left="0"/>
            </w:pPr>
            <w:r>
              <w:t>&lt;/configuration&gt;</w:t>
            </w:r>
          </w:p>
          <w:p w:rsidR="009061B7" w:rsidRDefault="009061B7" w:rsidP="009061B7">
            <w:pPr>
              <w:ind w:left="0"/>
            </w:pPr>
          </w:p>
        </w:tc>
      </w:tr>
      <w:tr w:rsidR="00D108EE" w:rsidTr="009061B7">
        <w:tc>
          <w:tcPr>
            <w:tcW w:w="8388" w:type="dxa"/>
          </w:tcPr>
          <w:p w:rsidR="00D108EE" w:rsidRDefault="00D108EE" w:rsidP="00D108EE">
            <w:pPr>
              <w:ind w:left="0"/>
            </w:pPr>
            <w:r>
              <w:lastRenderedPageBreak/>
              <w:t>&lt;configuration&gt;</w:t>
            </w:r>
          </w:p>
          <w:p w:rsidR="00D108EE" w:rsidRDefault="00D108EE" w:rsidP="00D108EE">
            <w:pPr>
              <w:ind w:left="0"/>
            </w:pPr>
            <w:r>
              <w:tab/>
              <w:t>&lt;</w:t>
            </w:r>
            <w:proofErr w:type="spellStart"/>
            <w:r>
              <w:t>contextName</w:t>
            </w:r>
            <w:proofErr w:type="spellEnd"/>
            <w:r>
              <w:t>&gt;standard-code&lt;/</w:t>
            </w:r>
            <w:proofErr w:type="spellStart"/>
            <w:r>
              <w:t>contextName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 xml:space="preserve"> name="console" class="</w:t>
            </w:r>
            <w:proofErr w:type="spellStart"/>
            <w:r>
              <w:t>ch.qos.logback.core.ConsoleAppender</w:t>
            </w:r>
            <w:proofErr w:type="spellEnd"/>
            <w:r>
              <w:t>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&lt;encoder&gt;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%level %logger{55} - %</w:t>
            </w:r>
            <w:proofErr w:type="spellStart"/>
            <w:r>
              <w:t>msg%n</w:t>
            </w:r>
            <w:proofErr w:type="spellEnd"/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&lt;/pattern&gt;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&lt;/encoder&gt;</w:t>
            </w:r>
          </w:p>
          <w:p w:rsidR="00D108EE" w:rsidRDefault="00D108EE" w:rsidP="00D108EE">
            <w:pPr>
              <w:ind w:left="0"/>
            </w:pPr>
            <w:r>
              <w:tab/>
              <w:t>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 xml:space="preserve"> name="</w:t>
            </w:r>
            <w:proofErr w:type="spellStart"/>
            <w:r>
              <w:t>rollFile</w:t>
            </w:r>
            <w:proofErr w:type="spellEnd"/>
            <w:r>
              <w:t>"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class="</w:t>
            </w:r>
            <w:proofErr w:type="spellStart"/>
            <w:r>
              <w:t>ch.qos.logback.core.rolling.RollingFileAppender</w:t>
            </w:r>
            <w:proofErr w:type="spellEnd"/>
            <w:r>
              <w:t>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&lt;file&gt;${</w:t>
            </w:r>
            <w:proofErr w:type="spellStart"/>
            <w:r>
              <w:t>catalina.base</w:t>
            </w:r>
            <w:proofErr w:type="spellEnd"/>
            <w:r>
              <w:t>}/logs/3t-admin.log&lt;/file&gt;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</w:t>
            </w:r>
            <w:proofErr w:type="spellStart"/>
            <w:r>
              <w:t>rollingPolicy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ch.qos.logback.core.rolling.TimeBasedRollingPolicy</w:t>
            </w:r>
            <w:proofErr w:type="spellEnd"/>
            <w:r>
              <w:t>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&lt;FileNamePattern&gt;${catalina.base}/logs/3t-admin.log.%d{yyyy-MM-dd}.log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FileNamePattern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maxHistory</w:t>
            </w:r>
            <w:proofErr w:type="spellEnd"/>
            <w:r>
              <w:t>&gt;30&lt;/</w:t>
            </w:r>
            <w:proofErr w:type="spellStart"/>
            <w:r>
              <w:t>maxHistory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&lt;/</w:t>
            </w:r>
            <w:proofErr w:type="spellStart"/>
            <w:r>
              <w:t>rollingPolicy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lastRenderedPageBreak/>
              <w:tab/>
            </w:r>
            <w:r>
              <w:tab/>
              <w:t>&lt;encoder&gt;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%logger{35} -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%</w:t>
            </w:r>
            <w:proofErr w:type="spellStart"/>
            <w:r>
              <w:t>msg%n</w:t>
            </w:r>
            <w:proofErr w:type="spellEnd"/>
            <w:r>
              <w:t>&lt;/pattern&gt;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&lt;/encoder&gt;</w:t>
            </w:r>
          </w:p>
          <w:p w:rsidR="00D108EE" w:rsidRDefault="00D108EE" w:rsidP="00D108EE">
            <w:pPr>
              <w:ind w:left="0"/>
            </w:pPr>
            <w:r>
              <w:tab/>
              <w:t>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</w:p>
          <w:p w:rsidR="00D108EE" w:rsidRDefault="00D108EE" w:rsidP="00D108EE">
            <w:pPr>
              <w:ind w:left="0"/>
            </w:pPr>
            <w:r>
              <w:tab/>
              <w:t>&lt;logger name="</w:t>
            </w:r>
            <w:proofErr w:type="spellStart"/>
            <w:r>
              <w:t>com.hengtiansoft</w:t>
            </w:r>
            <w:proofErr w:type="spellEnd"/>
            <w:r>
              <w:t>" level="warn" /&gt;</w:t>
            </w:r>
          </w:p>
          <w:p w:rsidR="00D108EE" w:rsidRDefault="00D108EE" w:rsidP="00D108EE">
            <w:pPr>
              <w:ind w:left="0"/>
            </w:pPr>
          </w:p>
          <w:p w:rsidR="00D108EE" w:rsidRDefault="00D108EE" w:rsidP="00D108EE">
            <w:pPr>
              <w:ind w:left="0"/>
            </w:pPr>
            <w:r>
              <w:tab/>
              <w:t>&lt;root level="error"&gt;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>-ref ref="console" /&gt;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rollFile</w:t>
            </w:r>
            <w:proofErr w:type="spellEnd"/>
            <w:r>
              <w:t>" level="error" /&gt;</w:t>
            </w:r>
          </w:p>
          <w:p w:rsidR="00D108EE" w:rsidRDefault="00D108EE" w:rsidP="00D108EE">
            <w:pPr>
              <w:ind w:left="0"/>
            </w:pPr>
            <w:r>
              <w:tab/>
              <w:t>&lt;/root&gt;</w:t>
            </w:r>
          </w:p>
          <w:p w:rsidR="00D108EE" w:rsidRDefault="00D108EE" w:rsidP="00D108EE">
            <w:pPr>
              <w:ind w:left="0"/>
            </w:pPr>
            <w:r>
              <w:t>&lt;/configuration&gt;</w:t>
            </w:r>
          </w:p>
        </w:tc>
      </w:tr>
    </w:tbl>
    <w:p w:rsidR="00CC54DB" w:rsidRPr="00CC54DB" w:rsidRDefault="00CC54DB" w:rsidP="008C2054"/>
    <w:sectPr w:rsidR="00CC54DB" w:rsidRPr="00CC54D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29D" w:rsidRDefault="0095029D" w:rsidP="008C2054">
      <w:pPr>
        <w:spacing w:after="0"/>
      </w:pPr>
      <w:r>
        <w:separator/>
      </w:r>
    </w:p>
  </w:endnote>
  <w:endnote w:type="continuationSeparator" w:id="0">
    <w:p w:rsidR="0095029D" w:rsidRDefault="0095029D" w:rsidP="008C2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836499"/>
      <w:docPartObj>
        <w:docPartGallery w:val="Page Numbers (Bottom of Page)"/>
        <w:docPartUnique/>
      </w:docPartObj>
    </w:sdtPr>
    <w:sdtEndPr/>
    <w:sdtContent>
      <w:p w:rsidR="008C2054" w:rsidRDefault="0095029D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58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C2054" w:rsidRDefault="008C20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29D" w:rsidRDefault="0095029D" w:rsidP="008C2054">
      <w:pPr>
        <w:spacing w:after="0"/>
      </w:pPr>
      <w:r>
        <w:separator/>
      </w:r>
    </w:p>
  </w:footnote>
  <w:footnote w:type="continuationSeparator" w:id="0">
    <w:p w:rsidR="0095029D" w:rsidRDefault="0095029D" w:rsidP="008C20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87A6A"/>
    <w:multiLevelType w:val="hybridMultilevel"/>
    <w:tmpl w:val="21D67A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4DB"/>
    <w:rsid w:val="00016ED1"/>
    <w:rsid w:val="00061BAC"/>
    <w:rsid w:val="00084847"/>
    <w:rsid w:val="0010715A"/>
    <w:rsid w:val="001C65D3"/>
    <w:rsid w:val="00221AC7"/>
    <w:rsid w:val="0027595F"/>
    <w:rsid w:val="00297793"/>
    <w:rsid w:val="0033754B"/>
    <w:rsid w:val="00360312"/>
    <w:rsid w:val="003E131D"/>
    <w:rsid w:val="003F23A7"/>
    <w:rsid w:val="004070E9"/>
    <w:rsid w:val="00497B61"/>
    <w:rsid w:val="004F4A59"/>
    <w:rsid w:val="005047F0"/>
    <w:rsid w:val="005104D4"/>
    <w:rsid w:val="00547F51"/>
    <w:rsid w:val="00562410"/>
    <w:rsid w:val="005B0C53"/>
    <w:rsid w:val="005B0EF0"/>
    <w:rsid w:val="005E799D"/>
    <w:rsid w:val="0061636B"/>
    <w:rsid w:val="00647434"/>
    <w:rsid w:val="0077704F"/>
    <w:rsid w:val="007F09B4"/>
    <w:rsid w:val="008261CD"/>
    <w:rsid w:val="00864FD7"/>
    <w:rsid w:val="00880818"/>
    <w:rsid w:val="0089296F"/>
    <w:rsid w:val="008B5ACA"/>
    <w:rsid w:val="008C2054"/>
    <w:rsid w:val="008C5117"/>
    <w:rsid w:val="008F7DB2"/>
    <w:rsid w:val="00904415"/>
    <w:rsid w:val="009061B7"/>
    <w:rsid w:val="0095029D"/>
    <w:rsid w:val="00952F52"/>
    <w:rsid w:val="00976316"/>
    <w:rsid w:val="0099619D"/>
    <w:rsid w:val="009B0D24"/>
    <w:rsid w:val="009D5000"/>
    <w:rsid w:val="00A27638"/>
    <w:rsid w:val="00AA06DB"/>
    <w:rsid w:val="00AD4FA9"/>
    <w:rsid w:val="00B042F6"/>
    <w:rsid w:val="00B41585"/>
    <w:rsid w:val="00B77405"/>
    <w:rsid w:val="00B85763"/>
    <w:rsid w:val="00B85DA1"/>
    <w:rsid w:val="00C03A83"/>
    <w:rsid w:val="00C147E6"/>
    <w:rsid w:val="00C721D8"/>
    <w:rsid w:val="00CC54DB"/>
    <w:rsid w:val="00D108EE"/>
    <w:rsid w:val="00D24EDE"/>
    <w:rsid w:val="00D40FA9"/>
    <w:rsid w:val="00D44A4A"/>
    <w:rsid w:val="00D80E2B"/>
    <w:rsid w:val="00DB6FA6"/>
    <w:rsid w:val="00DE6E85"/>
    <w:rsid w:val="00E05583"/>
    <w:rsid w:val="00EB3C4D"/>
    <w:rsid w:val="00EF3DCE"/>
    <w:rsid w:val="00F0405C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27E"/>
  <w15:docId w15:val="{A71489A5-DD5C-4635-B3FA-0F888AE5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文档结构图 字符"/>
    <w:basedOn w:val="a0"/>
    <w:link w:val="a5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8C2054"/>
    <w:pPr>
      <w:tabs>
        <w:tab w:val="center" w:pos="4320"/>
        <w:tab w:val="right" w:pos="8640"/>
      </w:tabs>
      <w:spacing w:after="0"/>
    </w:pPr>
  </w:style>
  <w:style w:type="character" w:customStyle="1" w:styleId="a9">
    <w:name w:val="页眉 字符"/>
    <w:basedOn w:val="a0"/>
    <w:link w:val="a8"/>
    <w:uiPriority w:val="99"/>
    <w:semiHidden/>
    <w:rsid w:val="008C2054"/>
    <w:rPr>
      <w:rFonts w:ascii="微软雅黑" w:hAnsi="微软雅黑"/>
      <w:sz w:val="24"/>
    </w:rPr>
  </w:style>
  <w:style w:type="paragraph" w:styleId="aa">
    <w:name w:val="footer"/>
    <w:basedOn w:val="a"/>
    <w:link w:val="ab"/>
    <w:uiPriority w:val="99"/>
    <w:unhideWhenUsed/>
    <w:rsid w:val="008C2054"/>
    <w:pPr>
      <w:tabs>
        <w:tab w:val="center" w:pos="4320"/>
        <w:tab w:val="right" w:pos="8640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8C2054"/>
    <w:rPr>
      <w:rFonts w:ascii="微软雅黑" w:hAnsi="微软雅黑"/>
      <w:sz w:val="24"/>
    </w:rPr>
  </w:style>
  <w:style w:type="table" w:styleId="ac">
    <w:name w:val="Table Grid"/>
    <w:basedOn w:val="a1"/>
    <w:uiPriority w:val="59"/>
    <w:rsid w:val="00B042F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3E131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0</TotalTime>
  <Pages>17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</cp:lastModifiedBy>
  <cp:revision>90</cp:revision>
  <dcterms:created xsi:type="dcterms:W3CDTF">2016-09-10T10:04:00Z</dcterms:created>
  <dcterms:modified xsi:type="dcterms:W3CDTF">2018-04-08T08:43:00Z</dcterms:modified>
</cp:coreProperties>
</file>