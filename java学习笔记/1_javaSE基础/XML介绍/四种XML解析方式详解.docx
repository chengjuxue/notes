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375B97" w:rsidP="00375B97">
      <w:pPr>
        <w:pStyle w:val="Title"/>
      </w:pPr>
      <w:r w:rsidRPr="00375B97">
        <w:rPr>
          <w:rFonts w:hint="eastAsia"/>
        </w:rPr>
        <w:t>四种</w:t>
      </w:r>
      <w:r w:rsidRPr="00375B97">
        <w:t>XML</w:t>
      </w:r>
      <w:r w:rsidRPr="00375B97">
        <w:t>解析方式详解</w:t>
      </w:r>
    </w:p>
    <w:p w:rsidR="007F3835" w:rsidRDefault="007F3835" w:rsidP="007F3835">
      <w:pPr>
        <w:pStyle w:val="Heading1"/>
      </w:pPr>
      <w:r>
        <w:rPr>
          <w:rFonts w:hint="eastAsia"/>
        </w:rPr>
        <w:t>介绍及优缺点分析</w:t>
      </w:r>
    </w:p>
    <w:p w:rsidR="007F3835" w:rsidRDefault="007F3835" w:rsidP="007F3835"/>
    <w:p w:rsidR="007F3835" w:rsidRDefault="007F3835" w:rsidP="007F3835">
      <w:pPr>
        <w:pStyle w:val="Heading2"/>
      </w:pPr>
      <w:r>
        <w:t>DOM</w:t>
      </w:r>
      <w:r>
        <w:t>（</w:t>
      </w:r>
      <w:r>
        <w:t>Document Object Model)</w:t>
      </w:r>
    </w:p>
    <w:p w:rsidR="007F3835" w:rsidRDefault="007F3835" w:rsidP="007F3835">
      <w:r>
        <w:t xml:space="preserve">      DOM是用与平台和语言无关的方式表示XML文档的官方W3C标准。DOM是以层次结构组织的节点或信息片断的集合。这个层次结构允许开发人员在树中寻找特定信息。分析该结构通常需要</w:t>
      </w:r>
      <w:r w:rsidRPr="007F3835">
        <w:rPr>
          <w:color w:val="FF0000"/>
        </w:rPr>
        <w:t>加载整个文档和构造层次结构</w:t>
      </w:r>
      <w:r>
        <w:t>，然后才能做任何工作。由于它是基于信息层次的，因而DOM被认为是基于树或基于对象的。</w:t>
      </w:r>
    </w:p>
    <w:p w:rsidR="007F3835" w:rsidRDefault="007F3835" w:rsidP="007F3835">
      <w:r>
        <w:rPr>
          <w:rFonts w:hint="eastAsia"/>
        </w:rPr>
        <w:t>【</w:t>
      </w:r>
      <w:r w:rsidRPr="007F3835">
        <w:rPr>
          <w:rFonts w:hint="eastAsia"/>
          <w:color w:val="FF0000"/>
        </w:rPr>
        <w:t>优点</w:t>
      </w:r>
      <w:r>
        <w:rPr>
          <w:rFonts w:hint="eastAsia"/>
        </w:rPr>
        <w:t>】</w:t>
      </w:r>
    </w:p>
    <w:p w:rsidR="007F3835" w:rsidRDefault="007F3835" w:rsidP="007F3835">
      <w:r>
        <w:t xml:space="preserve">      ①允许应用程序对数据和结构做出更改。</w:t>
      </w:r>
    </w:p>
    <w:p w:rsidR="007F3835" w:rsidRDefault="007F3835" w:rsidP="007F3835">
      <w:r>
        <w:t xml:space="preserve">      ②访问是双向的，可以在任何时候在树中上下导航，获取和操作任意部分的数据。</w:t>
      </w:r>
    </w:p>
    <w:p w:rsidR="007F3835" w:rsidRDefault="007F3835" w:rsidP="007F3835">
      <w:r>
        <w:rPr>
          <w:rFonts w:hint="eastAsia"/>
        </w:rPr>
        <w:t>【</w:t>
      </w:r>
      <w:r w:rsidRPr="007F3835">
        <w:rPr>
          <w:rFonts w:hint="eastAsia"/>
          <w:color w:val="FF0000"/>
        </w:rPr>
        <w:t>缺点</w:t>
      </w:r>
      <w:r>
        <w:rPr>
          <w:rFonts w:hint="eastAsia"/>
        </w:rPr>
        <w:t>】</w:t>
      </w:r>
    </w:p>
    <w:p w:rsidR="007F3835" w:rsidRDefault="007F3835" w:rsidP="007F3835">
      <w:r>
        <w:t xml:space="preserve">      ①通常需要加载整个XML文档来构造层次结构，消耗资源大。</w:t>
      </w:r>
    </w:p>
    <w:p w:rsidR="007F3835" w:rsidRDefault="007F3835" w:rsidP="007F3835"/>
    <w:p w:rsidR="007F3835" w:rsidRDefault="007F3835" w:rsidP="007F3835">
      <w:pPr>
        <w:pStyle w:val="Heading2"/>
      </w:pPr>
      <w:r>
        <w:t>SAX</w:t>
      </w:r>
      <w:r>
        <w:t>（</w:t>
      </w:r>
      <w:r>
        <w:t>Simple API for XML)</w:t>
      </w:r>
    </w:p>
    <w:p w:rsidR="007F3835" w:rsidRDefault="007F3835" w:rsidP="007F3835">
      <w:r>
        <w:t xml:space="preserve">    SAX处理的优点非常类似于流媒体的优点。分析能够立即开始，而不是等待所有的数据被处理。而且，由于应用程序只是在读取数据时检查数据，因此不需要将数据存储在内存中。这对于大型文档来说是个巨大的优点。事实上，应用程序甚至不必解析整个文档；它可以在某个条件得到满足时停止解析。一般来说，SAX还比它的替代者DOM快许多。</w:t>
      </w:r>
    </w:p>
    <w:p w:rsidR="007F3835" w:rsidRDefault="007F3835" w:rsidP="007F3835">
      <w:r>
        <w:t xml:space="preserve">     选择DOM还是选择SAX？ 对于需要自己编写代码来处理XML文档的开发人员来说， 选择DOM还是SAX解析模型是一个非常重要的设计决策。 DOM采用建立树形结构的方式访问XML文档，而SAX采用的是事件模型。</w:t>
      </w:r>
    </w:p>
    <w:p w:rsidR="007F3835" w:rsidRDefault="007F3835" w:rsidP="007F3835"/>
    <w:p w:rsidR="007F3835" w:rsidRDefault="007F3835" w:rsidP="007F3835">
      <w:r>
        <w:lastRenderedPageBreak/>
        <w:t xml:space="preserve">     DOM解析器把XML文档转化为一个包含其内容的树，并可以对树进行遍历。用DOM解析模型的优点是编程容易，开发人员只需要调用建树的指令，然后利用navigation APIs访问所需的树节点来完成任务。可以很容易的添加和修改树中的元素。然而由于使用DOM解析器的时候需要处理整个XML文档，所以对性能和内存的要求比较高，尤其是遇到很大的XML文件的时候。由于它的遍历能力，DOM解析器常用于XML文档需要频繁的改变的服务中。</w:t>
      </w:r>
    </w:p>
    <w:p w:rsidR="007F3835" w:rsidRDefault="007F3835" w:rsidP="007F3835">
      <w:r>
        <w:t xml:space="preserve">     SAX解析器采用了基于事件的模型，它在解析XML文档的时候可以触发一系列的事件，当发现给定的tag的时候，它可以激活一个回调方法，告诉该方法制定的标签已经找到。SAX对内存的要求通常会比较低，因为它让开发人员自己来决定所要处理的tag.特别是当开发人员只需要处理文档中所包含的部分数据时，SAX这种扩展能力得到了更好的体现。但用SAX解析器的时候编码工作会比较困难，而且很难同时访问同一个文档中的多处不同数据。</w:t>
      </w:r>
    </w:p>
    <w:p w:rsidR="007F3835" w:rsidRDefault="007F3835" w:rsidP="007F3835">
      <w:r>
        <w:rPr>
          <w:rFonts w:hint="eastAsia"/>
        </w:rPr>
        <w:t>【</w:t>
      </w:r>
      <w:r w:rsidRPr="000D697C">
        <w:rPr>
          <w:rFonts w:hint="eastAsia"/>
          <w:color w:val="FF0000"/>
        </w:rPr>
        <w:t>优势</w:t>
      </w:r>
      <w:r>
        <w:rPr>
          <w:rFonts w:hint="eastAsia"/>
        </w:rPr>
        <w:t>】</w:t>
      </w:r>
    </w:p>
    <w:p w:rsidR="007F3835" w:rsidRDefault="007F3835" w:rsidP="007F3835">
      <w:r>
        <w:t xml:space="preserve">     ①不需要等待所有数据都被处理，分析就能立即开始。</w:t>
      </w:r>
    </w:p>
    <w:p w:rsidR="007F3835" w:rsidRDefault="007F3835" w:rsidP="007F3835">
      <w:r>
        <w:t xml:space="preserve">     ②只在读取数据时检查数据，不需要保存在内存中。</w:t>
      </w:r>
    </w:p>
    <w:p w:rsidR="007F3835" w:rsidRDefault="007F3835" w:rsidP="007F3835">
      <w:r>
        <w:t xml:space="preserve">     ③可以在某个条件得到满足时停止解析，不必解析整个文档。</w:t>
      </w:r>
    </w:p>
    <w:p w:rsidR="007F3835" w:rsidRDefault="007F3835" w:rsidP="007F3835">
      <w:r>
        <w:t xml:space="preserve">     ④效率和性能较高，能解析大于系统内存的文档。</w:t>
      </w:r>
    </w:p>
    <w:p w:rsidR="007F3835" w:rsidRDefault="007F3835" w:rsidP="007F3835">
      <w:r>
        <w:rPr>
          <w:rFonts w:hint="eastAsia"/>
        </w:rPr>
        <w:t>【</w:t>
      </w:r>
      <w:r w:rsidRPr="000D697C">
        <w:rPr>
          <w:rFonts w:hint="eastAsia"/>
          <w:color w:val="FF0000"/>
        </w:rPr>
        <w:t>缺点</w:t>
      </w:r>
      <w:r>
        <w:rPr>
          <w:rFonts w:hint="eastAsia"/>
        </w:rPr>
        <w:t>】</w:t>
      </w:r>
    </w:p>
    <w:p w:rsidR="007F3835" w:rsidRDefault="007F3835" w:rsidP="007F3835">
      <w:r>
        <w:t xml:space="preserve">     ①需要应用程序自己负责TAG的处理逻辑（例如维护父/子关系等），文档越复杂程序就越复杂。</w:t>
      </w:r>
    </w:p>
    <w:p w:rsidR="007F3835" w:rsidRDefault="007F3835" w:rsidP="007F3835">
      <w:pPr>
        <w:rPr>
          <w:rFonts w:hint="eastAsia"/>
        </w:rPr>
      </w:pPr>
      <w:r>
        <w:t xml:space="preserve">     ②单向导航，无法定位文档层次，很难同时访问同一文档的不同部分数据，不支持XPath。</w:t>
      </w:r>
    </w:p>
    <w:p w:rsidR="0051703E" w:rsidRPr="0051703E" w:rsidRDefault="0051703E" w:rsidP="007F3835"/>
    <w:p w:rsidR="00383F58" w:rsidRDefault="00383F58" w:rsidP="00383F58">
      <w:r>
        <w:t>startElment方法:解析开始标签（创建对象，解析并设置属性）</w:t>
      </w:r>
    </w:p>
    <w:p w:rsidR="00383F58" w:rsidRDefault="00383F58" w:rsidP="00383F58">
      <w:r>
        <w:t>characters方法：解析内容节点（封装内容节点的值</w:t>
      </w:r>
      <w:r w:rsidR="00422637">
        <w:rPr>
          <w:rFonts w:hint="eastAsia"/>
        </w:rPr>
        <w:t>,会把任意两个标签中间的值都当成内容节点，所以要过滤为空的值</w:t>
      </w:r>
      <w:r>
        <w:t>）</w:t>
      </w:r>
    </w:p>
    <w:p w:rsidR="007F3835" w:rsidRDefault="00383F58" w:rsidP="00383F58">
      <w:r>
        <w:t>endElement方法：解析结束标签（对象添加到集合，将子节点添加到对象）</w:t>
      </w:r>
    </w:p>
    <w:p w:rsidR="007F3835" w:rsidRDefault="007F3835" w:rsidP="007F3835">
      <w:pPr>
        <w:pStyle w:val="Heading2"/>
      </w:pPr>
      <w:r>
        <w:lastRenderedPageBreak/>
        <w:t>JDOM(Java-based Document Object Model)</w:t>
      </w:r>
    </w:p>
    <w:p w:rsidR="007F3835" w:rsidRDefault="007F3835" w:rsidP="007F3835">
      <w:r>
        <w:t xml:space="preserve">     JDOM的目的是成为Java特定文档模型，它简化与XML的交互并且比使用DOM实现更快。由于是第一个Java特定模型，JDOM一直得到大力推广和促进。正在考虑通过</w:t>
      </w:r>
      <w:r w:rsidR="00C41D1F">
        <w:t>"</w:t>
      </w:r>
      <w:r>
        <w:t>Java规范请求JSR-102</w:t>
      </w:r>
      <w:r w:rsidR="00C41D1F">
        <w:t>"</w:t>
      </w:r>
      <w:r>
        <w:t>将它最终用作</w:t>
      </w:r>
      <w:r w:rsidR="00C41D1F">
        <w:t>"</w:t>
      </w:r>
      <w:r>
        <w:t>Java标准扩展</w:t>
      </w:r>
      <w:r w:rsidR="00C41D1F">
        <w:t>"</w:t>
      </w:r>
      <w:r>
        <w:t>。从2000年初就已经开始了JDOM开发。</w:t>
      </w:r>
    </w:p>
    <w:p w:rsidR="007F3835" w:rsidRDefault="007F3835" w:rsidP="007F3835"/>
    <w:p w:rsidR="007F3835" w:rsidRDefault="007F3835" w:rsidP="007F3835">
      <w:r>
        <w:t xml:space="preserve">     JDOM与DOM主要有两方面不同。首先，JDOM仅使用具体类而不使用接口。这在某些方面简化了API，但是也限制了灵活性。第二，API大量使用了Collections类，简化了那些已经熟悉这些类的Java开发者的使用。</w:t>
      </w:r>
    </w:p>
    <w:p w:rsidR="007F3835" w:rsidRDefault="007F3835" w:rsidP="007F3835"/>
    <w:p w:rsidR="007F3835" w:rsidRDefault="007F3835" w:rsidP="007F3835">
      <w:r>
        <w:t xml:space="preserve">     JDOM文档声明其目的是</w:t>
      </w:r>
      <w:r w:rsidR="00C41D1F">
        <w:t>"</w:t>
      </w:r>
      <w:r>
        <w:t>使用20%（或更少）的精力解决80%（或更多）Java/XML问题</w:t>
      </w:r>
      <w:r w:rsidR="00C41D1F">
        <w:t>"</w:t>
      </w:r>
      <w:r>
        <w:t>（根据学习曲线假定为20%）。JDOM对于大多数Java/XML应用程序来说当然是有用的，并且大多数开发者发现API比DOM容易理解得多。JDOM还包括对程序行为的相当广泛检查以防止用户做任何在XML中无意义的事。然而，它仍需要您充分理解XML以便做一些超出基本的工作（或者甚至理解某些情况下的错误）。这也许是比学习DOM或JDOM接口都更有意义的工作。</w:t>
      </w:r>
    </w:p>
    <w:p w:rsidR="007F3835" w:rsidRDefault="007F3835" w:rsidP="007F3835">
      <w:r>
        <w:t xml:space="preserve">     JDOM自身不包含解析器。它通常使用SAX2解析器来解析和验证输入XML文档（尽管它还可以将以前构造的DOM表示作为输入）。它包含一些转换器以将JDOM表示输出成SAX2事件流、DOM模型或XML文本文档。JDOM是在Apache许可证变体下发布的开放源码。</w:t>
      </w:r>
    </w:p>
    <w:p w:rsidR="007F3835" w:rsidRDefault="007F3835" w:rsidP="007F3835">
      <w:r>
        <w:rPr>
          <w:rFonts w:hint="eastAsia"/>
        </w:rPr>
        <w:t>【优点】</w:t>
      </w:r>
    </w:p>
    <w:p w:rsidR="007F3835" w:rsidRDefault="007F3835" w:rsidP="007F3835">
      <w:r>
        <w:t xml:space="preserve">     ①使用具体类而不是接口，简化了DOM的API。</w:t>
      </w:r>
    </w:p>
    <w:p w:rsidR="007F3835" w:rsidRDefault="007F3835" w:rsidP="007F3835">
      <w:r>
        <w:t xml:space="preserve">     ②大量使用了Java集合类，方便了Java开发人员。</w:t>
      </w:r>
    </w:p>
    <w:p w:rsidR="007F3835" w:rsidRDefault="007F3835" w:rsidP="007F3835">
      <w:r>
        <w:rPr>
          <w:rFonts w:hint="eastAsia"/>
        </w:rPr>
        <w:t>【缺点】</w:t>
      </w:r>
    </w:p>
    <w:p w:rsidR="007F3835" w:rsidRDefault="007F3835" w:rsidP="007F3835">
      <w:r>
        <w:t xml:space="preserve">     ①没有较好的灵活性。</w:t>
      </w:r>
    </w:p>
    <w:p w:rsidR="007F3835" w:rsidRDefault="007F3835" w:rsidP="007F3835">
      <w:r>
        <w:t xml:space="preserve">     ②性能较差。</w:t>
      </w:r>
    </w:p>
    <w:p w:rsidR="007F3835" w:rsidRDefault="007F3835" w:rsidP="007F3835"/>
    <w:p w:rsidR="007F3835" w:rsidRDefault="007F3835" w:rsidP="007F3835">
      <w:pPr>
        <w:pStyle w:val="Heading2"/>
      </w:pPr>
      <w:r>
        <w:lastRenderedPageBreak/>
        <w:t>DOM4J(Document Object Model for Java)</w:t>
      </w:r>
    </w:p>
    <w:p w:rsidR="007F3835" w:rsidRDefault="007F3835" w:rsidP="007F3835">
      <w:r>
        <w:t xml:space="preserve">      虽然DOM4J代表了完全独立的开发结果，但最初，它是JDOM的一种智能分支。它合并了许多超出基本XML文档表示的功能，包括集成的XPath支持、XML Schema支持以及用于大文档或流化文档的基于事件的处理。它还提供了构建文档表示的选项，它通过DOM4J API和标准DOM接口具有并行访问功能。从2000下半年开始，它就一直处于开发之中。</w:t>
      </w:r>
    </w:p>
    <w:p w:rsidR="007F3835" w:rsidRDefault="007F3835" w:rsidP="007F3835">
      <w:r>
        <w:t xml:space="preserve">      为支持所有这些功能，DOM4J使用接口和抽象基本类方法。DOM4J大量使用了API中的Collections类，但是在许多情况下，它还提供一些替代方法以允许更好的性能或更直接的编码方法。直接好处是，虽然DOM4J付出了更复杂的API的代价，但是它提供了比JDOM大得多的灵活性。</w:t>
      </w:r>
    </w:p>
    <w:p w:rsidR="007F3835" w:rsidRDefault="007F3835" w:rsidP="007F3835">
      <w:r>
        <w:t xml:space="preserve">      在添加灵活性、XPath集成和对大文档处理的目标时，DOM4J的目标与JDOM是一样的：针对Java开发者的易用性和直观操作。它还致力于成为比JDOM更完整的解决方案，实现在本质上处理所有Java/XML问题的目标。在完成该目标时，它比JDOM更少强调防止不正确的应用程序行为。</w:t>
      </w:r>
    </w:p>
    <w:p w:rsidR="007F3835" w:rsidRDefault="007F3835" w:rsidP="007F3835">
      <w:r>
        <w:t xml:space="preserve">      DOM4J是一个非常非常优秀的Java XML API，具有性能优异、功能强大和极端易用使用的特点，同时它也是一个开放源代码的软件。如今你可以看到越来越多的Java软件都在使用DOM4J来读写XML，特别值得一提的是连Sun的JAXM也在用</w:t>
      </w:r>
      <w:r w:rsidR="00C41D1F">
        <w:t>DOM4J.</w:t>
      </w:r>
    </w:p>
    <w:p w:rsidR="007F3835" w:rsidRDefault="007F3835" w:rsidP="007F3835">
      <w:r>
        <w:rPr>
          <w:rFonts w:hint="eastAsia"/>
        </w:rPr>
        <w:t>【优点】</w:t>
      </w:r>
    </w:p>
    <w:p w:rsidR="007F3835" w:rsidRDefault="007F3835" w:rsidP="007F3835">
      <w:r>
        <w:t xml:space="preserve">     ①大量使用了Java集合类，方便Java开发人员，同时提供一些提高性能的替代方法。</w:t>
      </w:r>
    </w:p>
    <w:p w:rsidR="007F3835" w:rsidRDefault="007F3835" w:rsidP="007F3835">
      <w:r>
        <w:t xml:space="preserve">     ②支持XPath。</w:t>
      </w:r>
    </w:p>
    <w:p w:rsidR="007F3835" w:rsidRDefault="007F3835" w:rsidP="007F3835">
      <w:r>
        <w:t xml:space="preserve">     ③有很好的性能。</w:t>
      </w:r>
    </w:p>
    <w:p w:rsidR="007F3835" w:rsidRDefault="007F3835" w:rsidP="007F3835">
      <w:r>
        <w:rPr>
          <w:rFonts w:hint="eastAsia"/>
        </w:rPr>
        <w:t>【缺点】</w:t>
      </w:r>
    </w:p>
    <w:p w:rsidR="007F3835" w:rsidRDefault="007F3835" w:rsidP="007F3835">
      <w:r>
        <w:t xml:space="preserve">     ①大量使用了接口，API较为复杂。</w:t>
      </w:r>
    </w:p>
    <w:p w:rsidR="007F3835" w:rsidRDefault="007F3835" w:rsidP="007F3835"/>
    <w:p w:rsidR="00C41D1F" w:rsidRDefault="00C41D1F" w:rsidP="007F3835"/>
    <w:p w:rsidR="007F3835" w:rsidRDefault="007F3835" w:rsidP="007F3835">
      <w:pPr>
        <w:pStyle w:val="Heading1"/>
      </w:pPr>
      <w:r>
        <w:rPr>
          <w:rFonts w:hint="eastAsia"/>
        </w:rPr>
        <w:lastRenderedPageBreak/>
        <w:t>比较</w:t>
      </w:r>
    </w:p>
    <w:p w:rsidR="007F3835" w:rsidRDefault="007F3835" w:rsidP="007F3835">
      <w:r>
        <w:t>1.  DOM4J性能最好，连Sun的JAXM也在用DOM4J。目前许多开源项目中大量采用DOM4J，例如大名鼎鼎的Hibernate也用DOM4J来读取XML配置文件。如果不考虑可移植性，那就采用DOM4J.</w:t>
      </w:r>
    </w:p>
    <w:p w:rsidR="007F3835" w:rsidRDefault="007F3835" w:rsidP="007F3835"/>
    <w:p w:rsidR="007F3835" w:rsidRDefault="007F3835" w:rsidP="007F3835">
      <w:r>
        <w:t>2. JDOM和DOM在性能测试时表现不佳，在测试10M文档时内存溢出，但可移植。在小文档情况下还值得考虑使用DOM和JDOM.虽然JDOM的开发者已经说明他们期望在正式发行版前专注性能问题，但是从性能观点来看，它确实没有值得推荐之处。另外，DOM仍是一个非常好的选择。DOM实现广泛应用于多种编程语言。它还是许多其它与XML相关的标准的基础，因为它正式获得W3C推荐（与基于非标准的Java模型相对），所以在某些类型的项目中可能也需要它（如在JavaScript中使用DOM）。</w:t>
      </w:r>
    </w:p>
    <w:p w:rsidR="007F3835" w:rsidRDefault="007F3835" w:rsidP="007F3835"/>
    <w:p w:rsidR="007F3835" w:rsidRDefault="007F3835" w:rsidP="007F3835">
      <w:r>
        <w:t xml:space="preserve"> 3. SAX表现较好，这要依赖于它特定的解析方式－事件驱动。一个SAX检测即将到来的XML流，但并没有载入到内存（当然当XML流被读入时，会有部分文档暂时隐藏在内存中）。</w:t>
      </w:r>
    </w:p>
    <w:p w:rsidR="007F3835" w:rsidRDefault="007F3835" w:rsidP="007F3835"/>
    <w:p w:rsidR="00375B97" w:rsidRDefault="007F3835" w:rsidP="007F3835">
      <w:r>
        <w:t>我的看法：如果XML文档较大且不考虑移植性问题建议采用DOM4J；如果XML文档较小则建议采用JDOM；如果需要及时处理而不需要保存数据则考虑SAX。但无论如何，还是那句话：适合自己的才是最好的，如果时间允许，建议大家讲这四种方法都尝试一遍然后选择一种适合自己的即可。</w:t>
      </w:r>
    </w:p>
    <w:p w:rsidR="00C82E05" w:rsidRPr="00C82E05" w:rsidRDefault="00C82E05" w:rsidP="00C82E05"/>
    <w:sectPr w:rsidR="00C82E05" w:rsidRPr="00C82E05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392" w:rsidRDefault="00846392" w:rsidP="00375B97">
      <w:pPr>
        <w:spacing w:after="0"/>
      </w:pPr>
      <w:r>
        <w:separator/>
      </w:r>
    </w:p>
  </w:endnote>
  <w:endnote w:type="continuationSeparator" w:id="0">
    <w:p w:rsidR="00846392" w:rsidRDefault="00846392" w:rsidP="00375B9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96707"/>
      <w:docPartObj>
        <w:docPartGallery w:val="Page Numbers (Bottom of Page)"/>
        <w:docPartUnique/>
      </w:docPartObj>
    </w:sdtPr>
    <w:sdtContent>
      <w:p w:rsidR="00375B97" w:rsidRDefault="00A962FC">
        <w:pPr>
          <w:pStyle w:val="Footer"/>
          <w:jc w:val="right"/>
        </w:pPr>
        <w:fldSimple w:instr=" PAGE   \* MERGEFORMAT ">
          <w:r w:rsidR="00422637">
            <w:rPr>
              <w:noProof/>
            </w:rPr>
            <w:t>2</w:t>
          </w:r>
        </w:fldSimple>
      </w:p>
    </w:sdtContent>
  </w:sdt>
  <w:p w:rsidR="00375B97" w:rsidRDefault="00375B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392" w:rsidRDefault="00846392" w:rsidP="00375B97">
      <w:pPr>
        <w:spacing w:after="0"/>
      </w:pPr>
      <w:r>
        <w:separator/>
      </w:r>
    </w:p>
  </w:footnote>
  <w:footnote w:type="continuationSeparator" w:id="0">
    <w:p w:rsidR="00846392" w:rsidRDefault="00846392" w:rsidP="00375B9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5B97"/>
    <w:rsid w:val="0006416F"/>
    <w:rsid w:val="000D697C"/>
    <w:rsid w:val="00120165"/>
    <w:rsid w:val="00375B97"/>
    <w:rsid w:val="00383F58"/>
    <w:rsid w:val="00422637"/>
    <w:rsid w:val="00462852"/>
    <w:rsid w:val="0051703E"/>
    <w:rsid w:val="00562410"/>
    <w:rsid w:val="006F14BE"/>
    <w:rsid w:val="007F3835"/>
    <w:rsid w:val="008261CD"/>
    <w:rsid w:val="00846392"/>
    <w:rsid w:val="008B5ACA"/>
    <w:rsid w:val="008C5117"/>
    <w:rsid w:val="00904415"/>
    <w:rsid w:val="0099619D"/>
    <w:rsid w:val="009D5000"/>
    <w:rsid w:val="00A962FC"/>
    <w:rsid w:val="00B86FB1"/>
    <w:rsid w:val="00C03A83"/>
    <w:rsid w:val="00C41D1F"/>
    <w:rsid w:val="00C82E05"/>
    <w:rsid w:val="00D24EDE"/>
    <w:rsid w:val="00D6189E"/>
    <w:rsid w:val="00D80E2B"/>
    <w:rsid w:val="00D82280"/>
    <w:rsid w:val="00DB6FA6"/>
    <w:rsid w:val="00DE6E8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5B9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5B97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375B9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75B97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33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18</cp:revision>
  <dcterms:created xsi:type="dcterms:W3CDTF">2016-10-17T12:40:00Z</dcterms:created>
  <dcterms:modified xsi:type="dcterms:W3CDTF">2016-10-23T08:32:00Z</dcterms:modified>
</cp:coreProperties>
</file>