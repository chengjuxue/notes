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665FD0" w:rsidP="00665FD0">
      <w:pPr>
        <w:pStyle w:val="Title"/>
      </w:pPr>
      <w:r>
        <w:t>gson</w:t>
      </w:r>
      <w:r>
        <w:rPr>
          <w:rFonts w:hint="eastAsia"/>
        </w:rPr>
        <w:t>的使用</w:t>
      </w:r>
    </w:p>
    <w:p w:rsidR="00926699" w:rsidRDefault="00926699" w:rsidP="007727F8">
      <w:r w:rsidRPr="00926699">
        <w:t>JSON是一种轻量级的数据交换格式。 易于人阅读和编写，同时也易于机器解析和生成(一般用于提升网络传输速率)。</w:t>
      </w:r>
    </w:p>
    <w:p w:rsidR="007727F8" w:rsidRDefault="00926699" w:rsidP="00926699">
      <w:pPr>
        <w:pStyle w:val="Heading1"/>
      </w:pPr>
      <w:r w:rsidRPr="00926699">
        <w:t xml:space="preserve">JSON </w:t>
      </w:r>
      <w:r>
        <w:t>语法</w:t>
      </w:r>
    </w:p>
    <w:p w:rsidR="00926699" w:rsidRDefault="00926699" w:rsidP="00926699">
      <w:pPr>
        <w:pStyle w:val="Heading2"/>
      </w:pPr>
      <w:r>
        <w:rPr>
          <w:rFonts w:hint="eastAsia"/>
        </w:rPr>
        <w:t xml:space="preserve">JSON </w:t>
      </w:r>
      <w:r>
        <w:rPr>
          <w:rFonts w:hint="eastAsia"/>
        </w:rPr>
        <w:t>语法规则</w:t>
      </w:r>
    </w:p>
    <w:p w:rsidR="00926699" w:rsidRDefault="00926699" w:rsidP="00926699">
      <w:r>
        <w:t>SON 语法是 JavaScript 对象表示法语法的子集。</w:t>
      </w:r>
    </w:p>
    <w:p w:rsidR="00926699" w:rsidRDefault="00926699" w:rsidP="00926699">
      <w:pPr>
        <w:pStyle w:val="ListParagraph"/>
        <w:numPr>
          <w:ilvl w:val="0"/>
          <w:numId w:val="16"/>
        </w:numPr>
      </w:pPr>
      <w:r>
        <w:rPr>
          <w:rFonts w:hint="eastAsia"/>
        </w:rPr>
        <w:t>数据在名称</w:t>
      </w:r>
      <w:r>
        <w:t>/值对中</w:t>
      </w:r>
    </w:p>
    <w:p w:rsidR="00926699" w:rsidRDefault="00926699" w:rsidP="00926699">
      <w:pPr>
        <w:pStyle w:val="ListParagraph"/>
        <w:numPr>
          <w:ilvl w:val="0"/>
          <w:numId w:val="16"/>
        </w:numPr>
      </w:pPr>
      <w:r>
        <w:rPr>
          <w:rFonts w:hint="eastAsia"/>
        </w:rPr>
        <w:t>数据由逗号分隔</w:t>
      </w:r>
    </w:p>
    <w:p w:rsidR="00926699" w:rsidRDefault="00926699" w:rsidP="00926699">
      <w:pPr>
        <w:pStyle w:val="ListParagraph"/>
        <w:numPr>
          <w:ilvl w:val="0"/>
          <w:numId w:val="16"/>
        </w:numPr>
      </w:pPr>
      <w:r>
        <w:rPr>
          <w:rFonts w:hint="eastAsia"/>
        </w:rPr>
        <w:t>数据中键一定要用""括起来</w:t>
      </w:r>
    </w:p>
    <w:p w:rsidR="00926699" w:rsidRDefault="00926699" w:rsidP="00926699">
      <w:pPr>
        <w:pStyle w:val="ListParagraph"/>
        <w:numPr>
          <w:ilvl w:val="0"/>
          <w:numId w:val="16"/>
        </w:numPr>
      </w:pPr>
      <w:r>
        <w:rPr>
          <w:rFonts w:hint="eastAsia"/>
        </w:rPr>
        <w:t>花括号保存对象</w:t>
      </w:r>
    </w:p>
    <w:p w:rsidR="00926699" w:rsidRDefault="00926699" w:rsidP="00926699">
      <w:pPr>
        <w:pStyle w:val="ListParagraph"/>
        <w:numPr>
          <w:ilvl w:val="0"/>
          <w:numId w:val="16"/>
        </w:numPr>
      </w:pPr>
      <w:r>
        <w:rPr>
          <w:rFonts w:hint="eastAsia"/>
        </w:rPr>
        <w:t>方括号保存数组</w:t>
      </w:r>
    </w:p>
    <w:p w:rsidR="00926699" w:rsidRDefault="00926699" w:rsidP="00926699"/>
    <w:p w:rsidR="00926699" w:rsidRDefault="00926699" w:rsidP="00926699">
      <w:pPr>
        <w:pStyle w:val="Heading2"/>
      </w:pPr>
      <w:r>
        <w:rPr>
          <w:rFonts w:hint="eastAsia"/>
        </w:rPr>
        <w:t xml:space="preserve">JSON </w:t>
      </w:r>
      <w:r>
        <w:rPr>
          <w:rFonts w:hint="eastAsia"/>
        </w:rPr>
        <w:t>名称</w:t>
      </w:r>
      <w:r>
        <w:rPr>
          <w:rFonts w:hint="eastAsia"/>
        </w:rPr>
        <w:t>/</w:t>
      </w:r>
      <w:r>
        <w:rPr>
          <w:rFonts w:hint="eastAsia"/>
        </w:rPr>
        <w:t>值对</w:t>
      </w:r>
    </w:p>
    <w:p w:rsidR="00926699" w:rsidRDefault="00926699" w:rsidP="00926699">
      <w:r>
        <w:rPr>
          <w:rFonts w:ascii="Verdana" w:hAnsi="Verdana"/>
        </w:rPr>
        <w:t xml:space="preserve">SON </w:t>
      </w:r>
      <w:r>
        <w:rPr>
          <w:rFonts w:hint="eastAsia"/>
        </w:rPr>
        <w:t>数据的书写格式是：名称</w:t>
      </w:r>
      <w:r>
        <w:rPr>
          <w:rFonts w:ascii="Verdana" w:hAnsi="Verdana" w:cs="Verdana"/>
        </w:rPr>
        <w:t>/</w:t>
      </w:r>
      <w:r>
        <w:rPr>
          <w:rFonts w:hint="eastAsia"/>
        </w:rPr>
        <w:t>值对。名称</w:t>
      </w:r>
      <w:r>
        <w:rPr>
          <w:rFonts w:ascii="Verdana" w:hAnsi="Verdana" w:cs="Verdana"/>
        </w:rPr>
        <w:t>/</w:t>
      </w:r>
      <w:r>
        <w:rPr>
          <w:rFonts w:hint="eastAsia"/>
        </w:rPr>
        <w:t>值对包括字段名称（在双引号中），后面写一个冒号，然后是值：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26699" w:rsidTr="00926699">
        <w:tc>
          <w:tcPr>
            <w:tcW w:w="8388" w:type="dxa"/>
          </w:tcPr>
          <w:p w:rsidR="00926699" w:rsidRDefault="00926699" w:rsidP="00926699">
            <w:pPr>
              <w:ind w:left="0"/>
              <w:rPr>
                <w:rFonts w:ascii="Verdana" w:hAnsi="Verdana"/>
              </w:rPr>
            </w:pPr>
            <w:r w:rsidRPr="00926699">
              <w:rPr>
                <w:rFonts w:ascii="Verdana" w:hAnsi="Verdana"/>
              </w:rPr>
              <w:t>"firstName" : "John"</w:t>
            </w:r>
          </w:p>
          <w:p w:rsidR="00926699" w:rsidRDefault="00926699" w:rsidP="00926699">
            <w:pPr>
              <w:ind w:left="0"/>
              <w:rPr>
                <w:rFonts w:ascii="Verdana" w:hAnsi="Verdana"/>
              </w:rPr>
            </w:pPr>
          </w:p>
        </w:tc>
      </w:tr>
    </w:tbl>
    <w:p w:rsidR="00926699" w:rsidRDefault="00926699" w:rsidP="00926699">
      <w:pPr>
        <w:rPr>
          <w:rFonts w:ascii="Verdana" w:hAnsi="Verdana"/>
        </w:rPr>
      </w:pPr>
    </w:p>
    <w:p w:rsidR="00926699" w:rsidRDefault="00926699" w:rsidP="00926699">
      <w:pPr>
        <w:pStyle w:val="Heading2"/>
      </w:pPr>
      <w:r w:rsidRPr="00926699">
        <w:rPr>
          <w:rFonts w:hint="eastAsia"/>
        </w:rPr>
        <w:t xml:space="preserve">JSON </w:t>
      </w:r>
      <w:r w:rsidRPr="00926699">
        <w:rPr>
          <w:rFonts w:hint="eastAsia"/>
        </w:rPr>
        <w:t>值</w:t>
      </w:r>
    </w:p>
    <w:p w:rsidR="00926699" w:rsidRDefault="00926699" w:rsidP="00926699">
      <w:r>
        <w:t>JSON 值可以是：</w:t>
      </w:r>
    </w:p>
    <w:p w:rsidR="00926699" w:rsidRDefault="00926699" w:rsidP="00926699">
      <w:pPr>
        <w:pStyle w:val="ListParagraph"/>
        <w:numPr>
          <w:ilvl w:val="0"/>
          <w:numId w:val="18"/>
        </w:numPr>
      </w:pPr>
      <w:r>
        <w:rPr>
          <w:rFonts w:hint="eastAsia"/>
        </w:rPr>
        <w:t>数字（整数或浮点数）</w:t>
      </w:r>
    </w:p>
    <w:p w:rsidR="00926699" w:rsidRDefault="00926699" w:rsidP="00926699">
      <w:pPr>
        <w:pStyle w:val="ListParagraph"/>
        <w:numPr>
          <w:ilvl w:val="0"/>
          <w:numId w:val="18"/>
        </w:numPr>
      </w:pPr>
      <w:r>
        <w:rPr>
          <w:rFonts w:hint="eastAsia"/>
        </w:rPr>
        <w:t>字符串（在双引号中）</w:t>
      </w:r>
    </w:p>
    <w:p w:rsidR="00926699" w:rsidRDefault="00926699" w:rsidP="00926699">
      <w:pPr>
        <w:pStyle w:val="ListParagraph"/>
        <w:numPr>
          <w:ilvl w:val="0"/>
          <w:numId w:val="18"/>
        </w:numPr>
      </w:pPr>
      <w:r>
        <w:rPr>
          <w:rFonts w:hint="eastAsia"/>
        </w:rPr>
        <w:t>逻辑值（</w:t>
      </w:r>
      <w:r>
        <w:t>true 或 false）</w:t>
      </w:r>
    </w:p>
    <w:p w:rsidR="00926699" w:rsidRDefault="00926699" w:rsidP="00926699">
      <w:pPr>
        <w:pStyle w:val="ListParagraph"/>
        <w:numPr>
          <w:ilvl w:val="0"/>
          <w:numId w:val="18"/>
        </w:numPr>
      </w:pPr>
      <w:r>
        <w:rPr>
          <w:rFonts w:hint="eastAsia"/>
        </w:rPr>
        <w:t>数组（在方括号中）</w:t>
      </w:r>
    </w:p>
    <w:p w:rsidR="00926699" w:rsidRDefault="00926699" w:rsidP="00926699">
      <w:pPr>
        <w:pStyle w:val="ListParagraph"/>
        <w:numPr>
          <w:ilvl w:val="0"/>
          <w:numId w:val="18"/>
        </w:numPr>
      </w:pPr>
      <w:r>
        <w:rPr>
          <w:rFonts w:hint="eastAsia"/>
        </w:rPr>
        <w:t>对象（在花括号中）</w:t>
      </w:r>
    </w:p>
    <w:p w:rsidR="00926699" w:rsidRDefault="00926699" w:rsidP="00926699">
      <w:pPr>
        <w:pStyle w:val="ListParagraph"/>
        <w:numPr>
          <w:ilvl w:val="0"/>
          <w:numId w:val="18"/>
        </w:numPr>
      </w:pPr>
      <w:r>
        <w:t>null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926699" w:rsidTr="00926699">
        <w:tc>
          <w:tcPr>
            <w:tcW w:w="8496" w:type="dxa"/>
          </w:tcPr>
          <w:p w:rsidR="00926699" w:rsidRDefault="00926699" w:rsidP="00926699">
            <w:pPr>
              <w:ind w:left="0"/>
            </w:pPr>
            <w:r>
              <w:rPr>
                <w:rFonts w:hint="eastAsia"/>
              </w:rPr>
              <w:lastRenderedPageBreak/>
              <w:t>数字：1</w:t>
            </w:r>
          </w:p>
          <w:p w:rsidR="00926699" w:rsidRDefault="00926699" w:rsidP="00926699">
            <w:pPr>
              <w:ind w:left="0"/>
            </w:pPr>
            <w:r>
              <w:rPr>
                <w:rFonts w:hint="eastAsia"/>
              </w:rPr>
              <w:t>字符串："hello"</w:t>
            </w:r>
          </w:p>
          <w:p w:rsidR="00926699" w:rsidRDefault="00926699" w:rsidP="00926699">
            <w:pPr>
              <w:ind w:left="0"/>
            </w:pPr>
            <w:r>
              <w:rPr>
                <w:rFonts w:hint="eastAsia"/>
              </w:rPr>
              <w:t>逻辑值：true</w:t>
            </w:r>
          </w:p>
          <w:p w:rsidR="00926699" w:rsidRDefault="00926699" w:rsidP="00926699">
            <w:pPr>
              <w:ind w:left="0"/>
            </w:pPr>
            <w:r>
              <w:rPr>
                <w:rFonts w:hint="eastAsia"/>
              </w:rPr>
              <w:t>对象：</w:t>
            </w:r>
            <w:r w:rsidRPr="00926699">
              <w:t>{ "firstName":"John" , "lastName":"Doe" }</w:t>
            </w:r>
          </w:p>
          <w:p w:rsidR="00926699" w:rsidRDefault="00926699" w:rsidP="00926699">
            <w:pPr>
              <w:ind w:left="0"/>
            </w:pPr>
            <w:r>
              <w:rPr>
                <w:rFonts w:hint="eastAsia"/>
              </w:rPr>
              <w:t>数组：</w:t>
            </w:r>
            <w:r>
              <w:t>{</w:t>
            </w:r>
          </w:p>
          <w:p w:rsidR="00926699" w:rsidRDefault="00926699" w:rsidP="00926699">
            <w:pPr>
              <w:ind w:left="0"/>
            </w:pPr>
            <w:r>
              <w:t>"employees": [</w:t>
            </w:r>
          </w:p>
          <w:p w:rsidR="00926699" w:rsidRDefault="00926699" w:rsidP="00926699">
            <w:pPr>
              <w:ind w:left="0"/>
            </w:pPr>
            <w:r>
              <w:t>{ "firstName":"John" , "lastName":"Doe" },</w:t>
            </w:r>
          </w:p>
          <w:p w:rsidR="00926699" w:rsidRDefault="00926699" w:rsidP="00926699">
            <w:pPr>
              <w:ind w:left="0"/>
            </w:pPr>
            <w:r>
              <w:t>{ "firstName":"Anna" , "lastName":"Smith" },</w:t>
            </w:r>
          </w:p>
          <w:p w:rsidR="00926699" w:rsidRDefault="00926699" w:rsidP="00926699">
            <w:pPr>
              <w:ind w:left="0"/>
            </w:pPr>
            <w:r>
              <w:t>{ "firstName":"Peter" , "lastName":"Jones" }</w:t>
            </w:r>
          </w:p>
          <w:p w:rsidR="00926699" w:rsidRDefault="00926699" w:rsidP="00926699">
            <w:pPr>
              <w:ind w:left="0"/>
            </w:pPr>
            <w:r>
              <w:t>]</w:t>
            </w:r>
          </w:p>
          <w:p w:rsidR="00926699" w:rsidRDefault="00926699" w:rsidP="00926699">
            <w:pPr>
              <w:ind w:left="0"/>
            </w:pPr>
            <w:r>
              <w:t>}</w:t>
            </w:r>
          </w:p>
          <w:p w:rsidR="00926699" w:rsidRDefault="00926699" w:rsidP="00926699">
            <w:pPr>
              <w:ind w:left="0"/>
            </w:pPr>
            <w:r>
              <w:rPr>
                <w:rFonts w:hint="eastAsia"/>
              </w:rPr>
              <w:t>null值：null</w:t>
            </w:r>
          </w:p>
          <w:p w:rsidR="00926699" w:rsidRDefault="00926699" w:rsidP="00926699">
            <w:pPr>
              <w:ind w:left="0"/>
            </w:pPr>
          </w:p>
        </w:tc>
      </w:tr>
    </w:tbl>
    <w:p w:rsidR="00926699" w:rsidRPr="00926699" w:rsidRDefault="00926699" w:rsidP="00926699"/>
    <w:p w:rsidR="00926699" w:rsidRDefault="003C3ABF" w:rsidP="00694984">
      <w:pPr>
        <w:pStyle w:val="Heading1"/>
      </w:pPr>
      <w:r w:rsidRPr="003C3ABF">
        <w:t>Gson</w:t>
      </w:r>
      <w:r w:rsidRPr="003C3ABF">
        <w:t>的基本用法</w:t>
      </w:r>
    </w:p>
    <w:p w:rsidR="00926699" w:rsidRPr="00926699" w:rsidRDefault="003C3ABF" w:rsidP="00926699">
      <w:r>
        <w:rPr>
          <w:rFonts w:hint="eastAsia"/>
        </w:rPr>
        <w:tab/>
      </w:r>
      <w:r w:rsidRPr="003C3ABF">
        <w:t>Gson是Google推出的用来解析json数据以及将对象转换成json数据的框架。可以很方便地实现json数据与对象的相互转换，还可以自定义需要序列化或反序列化的字段。</w:t>
      </w:r>
      <w:r>
        <w:rPr>
          <w:rFonts w:hint="eastAsia"/>
        </w:rPr>
        <w:t>maven依赖如下：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26699" w:rsidTr="00926699">
        <w:tc>
          <w:tcPr>
            <w:tcW w:w="8388" w:type="dxa"/>
          </w:tcPr>
          <w:p w:rsidR="00926699" w:rsidRDefault="00926699" w:rsidP="00926699">
            <w:pPr>
              <w:ind w:left="0"/>
            </w:pPr>
            <w:r>
              <w:t>&lt;dependency&gt;</w:t>
            </w:r>
          </w:p>
          <w:p w:rsidR="00926699" w:rsidRDefault="00926699" w:rsidP="00926699">
            <w:pPr>
              <w:ind w:left="0"/>
            </w:pPr>
            <w:r>
              <w:t xml:space="preserve">    &lt;groupId&gt;com.google.code.gson&lt;/groupId&gt;</w:t>
            </w:r>
          </w:p>
          <w:p w:rsidR="00926699" w:rsidRDefault="00926699" w:rsidP="00926699">
            <w:pPr>
              <w:ind w:left="0"/>
            </w:pPr>
            <w:r>
              <w:t xml:space="preserve">    &lt;artifactId&gt;gson&lt;/artifactId&gt;</w:t>
            </w:r>
          </w:p>
          <w:p w:rsidR="00926699" w:rsidRDefault="00926699" w:rsidP="00926699">
            <w:pPr>
              <w:ind w:left="0"/>
            </w:pPr>
            <w:r>
              <w:t xml:space="preserve">    &lt;version&gt;2.7&lt;/version&gt;</w:t>
            </w:r>
          </w:p>
          <w:p w:rsidR="00926699" w:rsidRDefault="00926699" w:rsidP="00926699">
            <w:pPr>
              <w:ind w:left="0"/>
            </w:pPr>
            <w:r>
              <w:t>&lt;/dependency&gt;</w:t>
            </w:r>
          </w:p>
        </w:tc>
      </w:tr>
    </w:tbl>
    <w:p w:rsidR="00926699" w:rsidRDefault="00B80AB3" w:rsidP="007727F8">
      <w:r w:rsidRPr="00B80AB3">
        <w:t>Gson提供了fromJson() 和toJson() 两个直接用于解析和生成的方法，前者实现反序列化，后者实现了序列化。同时每个方法都提供了重载方法，我常用的总共有5个。</w:t>
      </w:r>
    </w:p>
    <w:p w:rsidR="00B80AB3" w:rsidRDefault="00B80AB3" w:rsidP="00B80AB3">
      <w:pPr>
        <w:pStyle w:val="Heading2"/>
        <w:numPr>
          <w:ilvl w:val="0"/>
          <w:numId w:val="19"/>
        </w:numPr>
      </w:pPr>
      <w:r w:rsidRPr="00B80AB3">
        <w:rPr>
          <w:rFonts w:hint="eastAsia"/>
        </w:rPr>
        <w:t>基本数据类型的解析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35E53" w:rsidTr="00E35E53">
        <w:tc>
          <w:tcPr>
            <w:tcW w:w="8388" w:type="dxa"/>
          </w:tcPr>
          <w:p w:rsidR="001364CF" w:rsidRDefault="001364CF" w:rsidP="001364CF">
            <w:pPr>
              <w:ind w:left="0"/>
            </w:pPr>
            <w:r>
              <w:t>Gson gson = new Gson();</w:t>
            </w:r>
          </w:p>
          <w:p w:rsidR="001364CF" w:rsidRDefault="001364CF" w:rsidP="001364CF">
            <w:pPr>
              <w:ind w:left="0"/>
            </w:pPr>
            <w:r>
              <w:t>int i = gson.fromJson("100", int.class);              //100</w:t>
            </w:r>
          </w:p>
          <w:p w:rsidR="001364CF" w:rsidRDefault="001364CF" w:rsidP="001364CF">
            <w:pPr>
              <w:ind w:left="0"/>
            </w:pPr>
            <w:r>
              <w:t>double d = gson.fromJson("\"99.99\"", double.class);  //99.99</w:t>
            </w:r>
          </w:p>
          <w:p w:rsidR="001364CF" w:rsidRDefault="001364CF" w:rsidP="001364CF">
            <w:pPr>
              <w:ind w:left="0"/>
            </w:pPr>
            <w:r>
              <w:t>boolean b = gson.fromJson("true", boolean.class);     // true</w:t>
            </w:r>
          </w:p>
          <w:p w:rsidR="00E73327" w:rsidRDefault="001364CF" w:rsidP="001364CF">
            <w:pPr>
              <w:ind w:left="0"/>
            </w:pPr>
            <w:r>
              <w:lastRenderedPageBreak/>
              <w:t>String str = gson.fromJson("String", String.class);   // String</w:t>
            </w:r>
          </w:p>
          <w:p w:rsidR="001364CF" w:rsidRDefault="001364CF" w:rsidP="001364CF">
            <w:pPr>
              <w:ind w:left="0"/>
            </w:pPr>
          </w:p>
        </w:tc>
      </w:tr>
    </w:tbl>
    <w:p w:rsidR="006F708F" w:rsidRDefault="006F708F" w:rsidP="006F708F"/>
    <w:p w:rsidR="00B80AB3" w:rsidRDefault="00B80AB3" w:rsidP="0036129D">
      <w:pPr>
        <w:pStyle w:val="Heading2"/>
      </w:pPr>
      <w:r w:rsidRPr="00B80AB3">
        <w:rPr>
          <w:rFonts w:hint="eastAsia"/>
        </w:rPr>
        <w:t>基本数据类型的生成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F708F" w:rsidTr="006F708F">
        <w:tc>
          <w:tcPr>
            <w:tcW w:w="8388" w:type="dxa"/>
          </w:tcPr>
          <w:p w:rsidR="00DD022B" w:rsidRDefault="00DD022B" w:rsidP="00DD022B">
            <w:pPr>
              <w:ind w:left="0"/>
            </w:pPr>
            <w:r>
              <w:t>String jsonNumber = gson.toJson(100); // 100</w:t>
            </w:r>
          </w:p>
          <w:p w:rsidR="00DD022B" w:rsidRDefault="00DD022B" w:rsidP="00DD022B">
            <w:pPr>
              <w:ind w:left="0"/>
            </w:pPr>
            <w:r>
              <w:t>String jsonBoolean = gson.toJson(false); // false</w:t>
            </w:r>
          </w:p>
          <w:p w:rsidR="006F708F" w:rsidRDefault="00DD022B" w:rsidP="00DD022B">
            <w:pPr>
              <w:ind w:left="0"/>
            </w:pPr>
            <w:r>
              <w:t>String jsonString = gson.toJson("String"); // "String"</w:t>
            </w:r>
          </w:p>
          <w:p w:rsidR="00DD022B" w:rsidRDefault="00DD022B" w:rsidP="00DD022B">
            <w:pPr>
              <w:ind w:left="0"/>
            </w:pPr>
          </w:p>
        </w:tc>
      </w:tr>
    </w:tbl>
    <w:p w:rsidR="00B80AB3" w:rsidRPr="00B80AB3" w:rsidRDefault="00B80AB3" w:rsidP="00B80AB3"/>
    <w:p w:rsidR="00B80AB3" w:rsidRDefault="00B80AB3" w:rsidP="00B80AB3">
      <w:pPr>
        <w:pStyle w:val="Heading2"/>
      </w:pPr>
      <w:r w:rsidRPr="00B80AB3">
        <w:t>POJO</w:t>
      </w:r>
      <w:r w:rsidRPr="00B80AB3">
        <w:t>类的生成与解析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F3F1C" w:rsidTr="00BF3F1C">
        <w:tc>
          <w:tcPr>
            <w:tcW w:w="8388" w:type="dxa"/>
          </w:tcPr>
          <w:p w:rsidR="00BF3F1C" w:rsidRDefault="00BF3F1C" w:rsidP="00B80AB3">
            <w:pPr>
              <w:ind w:left="0"/>
            </w:pPr>
            <w:r>
              <w:rPr>
                <w:rFonts w:hint="eastAsia"/>
              </w:rPr>
              <w:t>#POJO的</w:t>
            </w:r>
            <w:r w:rsidRPr="00BF3F1C">
              <w:rPr>
                <w:rFonts w:hint="eastAsia"/>
              </w:rPr>
              <w:t>生成</w:t>
            </w:r>
            <w:r w:rsidRPr="00BF3F1C">
              <w:t>JSON</w:t>
            </w:r>
          </w:p>
          <w:p w:rsidR="00B80FBE" w:rsidRDefault="00B80FBE" w:rsidP="00B80FBE">
            <w:pPr>
              <w:ind w:left="0"/>
            </w:pPr>
            <w:r>
              <w:t>Gson gson = new Gson();</w:t>
            </w:r>
          </w:p>
          <w:p w:rsidR="00B80FBE" w:rsidRDefault="00B80FBE" w:rsidP="00B80FBE">
            <w:pPr>
              <w:ind w:left="0"/>
            </w:pPr>
            <w:r>
              <w:t>GsonBean bean = new GsonBean();</w:t>
            </w:r>
          </w:p>
          <w:p w:rsidR="00B80FBE" w:rsidRDefault="00B80FBE" w:rsidP="00B80FBE">
            <w:pPr>
              <w:ind w:left="0"/>
            </w:pPr>
            <w:r>
              <w:t>bean.setName("xxz");</w:t>
            </w:r>
          </w:p>
          <w:p w:rsidR="00B80FBE" w:rsidRDefault="00B80FBE" w:rsidP="00B80FBE">
            <w:pPr>
              <w:ind w:left="0"/>
            </w:pPr>
            <w:r>
              <w:t>bean.setAge(1);</w:t>
            </w:r>
          </w:p>
          <w:p w:rsidR="00B80FBE" w:rsidRDefault="00B80FBE" w:rsidP="00B80FBE">
            <w:pPr>
              <w:ind w:left="0"/>
            </w:pPr>
            <w:r>
              <w:t>bean.setSex(true);</w:t>
            </w:r>
          </w:p>
          <w:p w:rsidR="00B80FBE" w:rsidRDefault="00B80FBE" w:rsidP="00B80FBE">
            <w:pPr>
              <w:ind w:left="0"/>
            </w:pPr>
            <w:r>
              <w:t>List&lt;String&gt; list = new ArrayList&lt;String&gt;();</w:t>
            </w:r>
          </w:p>
          <w:p w:rsidR="00B80FBE" w:rsidRDefault="00B80FBE" w:rsidP="00B80FBE">
            <w:pPr>
              <w:ind w:left="0"/>
            </w:pPr>
            <w:r>
              <w:t>list.add("打篮球");</w:t>
            </w:r>
          </w:p>
          <w:p w:rsidR="00B80FBE" w:rsidRDefault="00B80FBE" w:rsidP="00B80FBE">
            <w:pPr>
              <w:ind w:left="0"/>
            </w:pPr>
            <w:r>
              <w:t>list.add("健身");</w:t>
            </w:r>
          </w:p>
          <w:p w:rsidR="00B80FBE" w:rsidRDefault="00B80FBE" w:rsidP="00B80FBE">
            <w:pPr>
              <w:ind w:left="0"/>
            </w:pPr>
            <w:r>
              <w:t>bean.setHobbies(list);</w:t>
            </w:r>
          </w:p>
          <w:p w:rsidR="00B80FBE" w:rsidRDefault="00B80FBE" w:rsidP="00B80FBE">
            <w:pPr>
              <w:ind w:left="0"/>
            </w:pPr>
            <w:r>
              <w:t xml:space="preserve">String jsonObject = gson.toJson(bean); </w:t>
            </w:r>
          </w:p>
          <w:p w:rsidR="00BF3F1C" w:rsidRDefault="00B80FBE" w:rsidP="00B80FBE">
            <w:pPr>
              <w:ind w:left="0"/>
            </w:pPr>
            <w:r>
              <w:t>System.out.println(jsonObject); //{"name":"xxz","age":1,"sex":true,"hobbies":["打篮球","健身"]}</w:t>
            </w:r>
          </w:p>
          <w:p w:rsidR="00B80FBE" w:rsidRDefault="00B80FBE" w:rsidP="00B80FBE">
            <w:pPr>
              <w:ind w:left="0"/>
            </w:pPr>
          </w:p>
        </w:tc>
      </w:tr>
      <w:tr w:rsidR="00214001" w:rsidTr="00BF3F1C">
        <w:tc>
          <w:tcPr>
            <w:tcW w:w="8388" w:type="dxa"/>
          </w:tcPr>
          <w:p w:rsidR="00214001" w:rsidRDefault="00214001" w:rsidP="00B80AB3">
            <w:pPr>
              <w:ind w:left="0"/>
            </w:pPr>
            <w:r>
              <w:rPr>
                <w:rFonts w:hint="eastAsia"/>
              </w:rPr>
              <w:t>#</w:t>
            </w:r>
            <w:r w:rsidRPr="00214001">
              <w:rPr>
                <w:rFonts w:hint="eastAsia"/>
              </w:rPr>
              <w:t>解析</w:t>
            </w:r>
            <w:r w:rsidRPr="00214001">
              <w:t>JSON</w:t>
            </w:r>
            <w:r>
              <w:rPr>
                <w:rFonts w:hint="eastAsia"/>
              </w:rPr>
              <w:t>成POJO</w:t>
            </w:r>
          </w:p>
          <w:p w:rsidR="00FA7B4D" w:rsidRDefault="00FA7B4D" w:rsidP="00FA7B4D">
            <w:pPr>
              <w:ind w:left="0"/>
            </w:pPr>
            <w:r>
              <w:t>Gson gson = new Gson();</w:t>
            </w:r>
          </w:p>
          <w:p w:rsidR="00FA7B4D" w:rsidRDefault="00FA7B4D" w:rsidP="00FA7B4D">
            <w:pPr>
              <w:ind w:left="0"/>
            </w:pPr>
            <w:r>
              <w:t>String jsonString = "{\"name\":\"xxz\",\"age\":1,\"sex\":true,\"hobbies\":[\"打篮球\",\"健身\"]}";</w:t>
            </w:r>
          </w:p>
          <w:p w:rsidR="00FA7B4D" w:rsidRDefault="00FA7B4D" w:rsidP="00FA7B4D">
            <w:pPr>
              <w:ind w:left="0"/>
            </w:pPr>
            <w:r>
              <w:t>GsonBean bean = gson.fromJson(jsonString, GsonBean.class);</w:t>
            </w:r>
          </w:p>
          <w:p w:rsidR="00214001" w:rsidRDefault="00FA7B4D" w:rsidP="00FA7B4D">
            <w:pPr>
              <w:ind w:left="0"/>
            </w:pPr>
            <w:r>
              <w:t>System.out.println(bean);</w:t>
            </w:r>
          </w:p>
          <w:p w:rsidR="00214001" w:rsidRDefault="00214001" w:rsidP="00B80AB3">
            <w:pPr>
              <w:ind w:left="0"/>
            </w:pPr>
          </w:p>
        </w:tc>
      </w:tr>
    </w:tbl>
    <w:p w:rsidR="00B80AB3" w:rsidRDefault="00B80AB3" w:rsidP="00B80AB3"/>
    <w:p w:rsidR="00D865A0" w:rsidRPr="00D865A0" w:rsidRDefault="00D865A0" w:rsidP="00D865A0">
      <w:pPr>
        <w:pStyle w:val="Heading2"/>
      </w:pPr>
      <w:r w:rsidRPr="00D865A0">
        <w:lastRenderedPageBreak/>
        <w:t>Gson</w:t>
      </w:r>
      <w:r w:rsidRPr="00D865A0">
        <w:t>中使用泛</w:t>
      </w:r>
      <w:r w:rsidRPr="00D865A0">
        <w:rPr>
          <w:rFonts w:ascii="宋体" w:eastAsia="宋体" w:hAnsi="宋体" w:cs="宋体" w:hint="eastAsia"/>
        </w:rPr>
        <w:t>型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D5207" w:rsidTr="005D5207">
        <w:tc>
          <w:tcPr>
            <w:tcW w:w="8388" w:type="dxa"/>
          </w:tcPr>
          <w:p w:rsidR="005D5207" w:rsidRDefault="005D5207" w:rsidP="00D865A0">
            <w:pPr>
              <w:ind w:left="0"/>
            </w:pPr>
            <w:r>
              <w:rPr>
                <w:rFonts w:hint="eastAsia"/>
              </w:rPr>
              <w:t>#数组的解析</w:t>
            </w:r>
          </w:p>
          <w:p w:rsidR="005D5207" w:rsidRDefault="005D5207" w:rsidP="005D5207">
            <w:pPr>
              <w:ind w:left="0"/>
            </w:pPr>
            <w:r>
              <w:t>Gson gson = new Gson();</w:t>
            </w:r>
          </w:p>
          <w:p w:rsidR="005D5207" w:rsidRDefault="005D5207" w:rsidP="005D5207">
            <w:pPr>
              <w:ind w:left="0"/>
            </w:pPr>
            <w:r>
              <w:t>String jsonArray = "[\"Android\",\"Java\",\"PHP\"]";</w:t>
            </w:r>
          </w:p>
          <w:p w:rsidR="005D5207" w:rsidRDefault="005D5207" w:rsidP="005D5207">
            <w:pPr>
              <w:ind w:left="0"/>
            </w:pPr>
            <w:r>
              <w:t>String[] strings = gson.fromJson(jsonArray, String[].class);</w:t>
            </w:r>
          </w:p>
          <w:p w:rsidR="005D5207" w:rsidRDefault="005D5207" w:rsidP="005D5207">
            <w:pPr>
              <w:ind w:left="0"/>
            </w:pPr>
          </w:p>
        </w:tc>
      </w:tr>
      <w:tr w:rsidR="005D5207" w:rsidTr="005D5207">
        <w:tc>
          <w:tcPr>
            <w:tcW w:w="8388" w:type="dxa"/>
          </w:tcPr>
          <w:p w:rsidR="005D5207" w:rsidRDefault="005D5207" w:rsidP="00D865A0">
            <w:pPr>
              <w:ind w:left="0"/>
            </w:pPr>
            <w:r>
              <w:rPr>
                <w:rFonts w:hint="eastAsia"/>
              </w:rPr>
              <w:t>#</w:t>
            </w:r>
            <w:r w:rsidRPr="005D5207">
              <w:rPr>
                <w:rFonts w:hint="eastAsia"/>
              </w:rPr>
              <w:t>但对于</w:t>
            </w:r>
            <w:r w:rsidRPr="005D5207">
              <w:t>List将上面的代码中的 String[].class 直接改为 List&lt;String&gt;.class 是行不通的。对于Java来说List&lt;String&gt; 和List&lt;User&gt; 这俩个的字节码文件只一个那就是List.class，这是Java泛型使用时要注意的问题 泛型擦除。</w:t>
            </w:r>
          </w:p>
          <w:p w:rsidR="002566C8" w:rsidRDefault="002566C8" w:rsidP="00D865A0">
            <w:pPr>
              <w:ind w:left="0"/>
            </w:pPr>
            <w:r>
              <w:rPr>
                <w:rFonts w:hint="eastAsia"/>
              </w:rPr>
              <w:t>#</w:t>
            </w:r>
            <w:r w:rsidRPr="002566C8">
              <w:rPr>
                <w:rFonts w:hint="eastAsia"/>
              </w:rPr>
              <w:t>为了解决的上面的问题，</w:t>
            </w:r>
            <w:r w:rsidRPr="002566C8">
              <w:t>Gson为我们提供了TypeToken来实现对泛型的支持，所以当我们希望使用将以上的数据解析为List&lt;String&gt;时需要这样写。</w:t>
            </w:r>
          </w:p>
          <w:p w:rsidR="002566C8" w:rsidRDefault="002566C8" w:rsidP="002566C8">
            <w:pPr>
              <w:ind w:left="0"/>
            </w:pPr>
            <w:r>
              <w:t>Gson gson = new Gson();</w:t>
            </w:r>
          </w:p>
          <w:p w:rsidR="002566C8" w:rsidRDefault="002566C8" w:rsidP="002566C8">
            <w:pPr>
              <w:ind w:left="0"/>
            </w:pPr>
            <w:r>
              <w:t>String jsonArray = "[\"Android\",\"Java\",\"PHP\"]";</w:t>
            </w:r>
          </w:p>
          <w:p w:rsidR="002566C8" w:rsidRDefault="002566C8" w:rsidP="002566C8">
            <w:pPr>
              <w:ind w:left="0"/>
            </w:pPr>
            <w:r>
              <w:t>List&lt;String&gt; stringList = gson.fromJson(jsonArray, new TypeToken&lt;List&lt;String&gt;&gt;() {}.getType());</w:t>
            </w:r>
          </w:p>
          <w:p w:rsidR="002566C8" w:rsidRDefault="002566C8" w:rsidP="002566C8">
            <w:pPr>
              <w:ind w:left="0"/>
            </w:pPr>
            <w:r>
              <w:t>for (String s : stringList) {</w:t>
            </w:r>
          </w:p>
          <w:p w:rsidR="002566C8" w:rsidRDefault="002566C8" w:rsidP="002566C8">
            <w:pPr>
              <w:ind w:left="0"/>
            </w:pPr>
            <w:r>
              <w:tab/>
              <w:t>System.out.println(s);</w:t>
            </w:r>
          </w:p>
          <w:p w:rsidR="002566C8" w:rsidRDefault="002566C8" w:rsidP="002566C8">
            <w:pPr>
              <w:ind w:left="0"/>
            </w:pPr>
            <w:r>
              <w:t>}</w:t>
            </w:r>
          </w:p>
          <w:p w:rsidR="002566C8" w:rsidRDefault="002566C8" w:rsidP="002566C8">
            <w:pPr>
              <w:ind w:left="0"/>
            </w:pPr>
          </w:p>
        </w:tc>
      </w:tr>
      <w:tr w:rsidR="002566C8" w:rsidTr="005D5207">
        <w:tc>
          <w:tcPr>
            <w:tcW w:w="8388" w:type="dxa"/>
          </w:tcPr>
          <w:p w:rsidR="002566C8" w:rsidRDefault="002566C8" w:rsidP="002566C8">
            <w:pPr>
              <w:ind w:left="0"/>
            </w:pPr>
            <w:r>
              <w:t>public class Result&lt;T&gt; {</w:t>
            </w:r>
          </w:p>
          <w:p w:rsidR="002566C8" w:rsidRDefault="002566C8" w:rsidP="002566C8">
            <w:r>
              <w:t>private</w:t>
            </w:r>
            <w:r>
              <w:rPr>
                <w:color w:val="000000"/>
              </w:rPr>
              <w:t xml:space="preserve">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code</w:t>
            </w:r>
            <w:r>
              <w:rPr>
                <w:color w:val="000000"/>
              </w:rPr>
              <w:t>;</w:t>
            </w:r>
          </w:p>
          <w:p w:rsidR="002566C8" w:rsidRDefault="002566C8" w:rsidP="002566C8">
            <w:r>
              <w:t>private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message</w:t>
            </w:r>
            <w:r>
              <w:rPr>
                <w:color w:val="000000"/>
              </w:rPr>
              <w:t>;</w:t>
            </w:r>
          </w:p>
          <w:p w:rsidR="002566C8" w:rsidRDefault="002566C8" w:rsidP="002566C8">
            <w:r>
              <w:t>private</w:t>
            </w:r>
            <w:r>
              <w:rPr>
                <w:color w:val="000000"/>
              </w:rPr>
              <w:t xml:space="preserve"> T </w:t>
            </w:r>
            <w:r>
              <w:rPr>
                <w:color w:val="0000C0"/>
              </w:rPr>
              <w:t>data</w:t>
            </w:r>
            <w:r>
              <w:rPr>
                <w:color w:val="000000"/>
              </w:rPr>
              <w:t>;</w:t>
            </w:r>
            <w:r>
              <w:rPr>
                <w:rFonts w:hint="eastAsia"/>
              </w:rPr>
              <w:t xml:space="preserve"> </w:t>
            </w:r>
          </w:p>
          <w:p w:rsidR="002566C8" w:rsidRDefault="002566C8" w:rsidP="002566C8">
            <w:r>
              <w:rPr>
                <w:rFonts w:hint="eastAsia"/>
              </w:rPr>
              <w:t>set,get...</w:t>
            </w:r>
          </w:p>
          <w:p w:rsidR="002566C8" w:rsidRDefault="002566C8" w:rsidP="002566C8">
            <w:pPr>
              <w:ind w:left="0"/>
            </w:pPr>
            <w:r>
              <w:rPr>
                <w:rFonts w:hint="eastAsia"/>
              </w:rPr>
              <w:t>}</w:t>
            </w:r>
          </w:p>
          <w:p w:rsidR="008F3F22" w:rsidRDefault="008F3F22" w:rsidP="008F3F22">
            <w:pPr>
              <w:ind w:left="0"/>
            </w:pPr>
            <w:r>
              <w:t>Gson gson = new Gson();</w:t>
            </w:r>
          </w:p>
          <w:p w:rsidR="008F3F22" w:rsidRDefault="008F3F22" w:rsidP="008F3F22">
            <w:pPr>
              <w:ind w:left="0"/>
            </w:pPr>
            <w:r>
              <w:t>Type gsonBeanType = new TypeToken&lt;Result&lt;GsonBean&gt;&gt;(){}.getType();</w:t>
            </w:r>
          </w:p>
          <w:p w:rsidR="008F3F22" w:rsidRDefault="008F3F22" w:rsidP="008F3F22">
            <w:pPr>
              <w:ind w:left="0"/>
            </w:pPr>
            <w:r>
              <w:t>String json = "{\"data\":{\"name\":\"xxz\",\"age\":1,\"sex\":true,\"hobbies\":[\"打篮球\",\"健身\"]}}";</w:t>
            </w:r>
          </w:p>
          <w:p w:rsidR="008F3F22" w:rsidRDefault="008F3F22" w:rsidP="008F3F22">
            <w:pPr>
              <w:ind w:left="0"/>
            </w:pPr>
            <w:r>
              <w:t>Result&lt;GsonBean&gt; gsonBeanResult = gson.fromJson(json,gsonBeanType);</w:t>
            </w:r>
          </w:p>
          <w:p w:rsidR="008F3F22" w:rsidRDefault="008F3F22" w:rsidP="008F3F22">
            <w:pPr>
              <w:ind w:left="0"/>
            </w:pPr>
            <w:r>
              <w:t>System.out.println(gsonBeanResult.getData())</w:t>
            </w:r>
            <w:r w:rsidR="00FF6DF4">
              <w:rPr>
                <w:rFonts w:hint="eastAsia"/>
              </w:rPr>
              <w:t>;</w:t>
            </w:r>
          </w:p>
          <w:p w:rsidR="002566C8" w:rsidRDefault="002566C8" w:rsidP="002566C8">
            <w:pPr>
              <w:ind w:left="0"/>
            </w:pPr>
          </w:p>
        </w:tc>
      </w:tr>
    </w:tbl>
    <w:p w:rsidR="00D865A0" w:rsidRDefault="00D865A0" w:rsidP="00D865A0"/>
    <w:p w:rsidR="003553E2" w:rsidRDefault="003553E2" w:rsidP="003553E2">
      <w:pPr>
        <w:pStyle w:val="Heading2"/>
        <w:rPr>
          <w:rFonts w:ascii="宋体" w:eastAsia="宋体" w:hAnsi="宋体" w:cs="宋体"/>
        </w:rPr>
      </w:pPr>
      <w:r w:rsidRPr="003553E2">
        <w:lastRenderedPageBreak/>
        <w:t>属性重命名</w:t>
      </w:r>
      <w:r w:rsidRPr="003553E2">
        <w:t xml:space="preserve"> @SerializedName </w:t>
      </w:r>
      <w:r w:rsidRPr="003553E2">
        <w:t>注解的使</w:t>
      </w:r>
      <w:r w:rsidRPr="003553E2">
        <w:rPr>
          <w:rFonts w:ascii="宋体" w:eastAsia="宋体" w:hAnsi="宋体" w:cs="宋体" w:hint="eastAsia"/>
        </w:rPr>
        <w:t>用</w:t>
      </w:r>
    </w:p>
    <w:p w:rsidR="003553E2" w:rsidRDefault="003553E2" w:rsidP="003553E2">
      <w:r>
        <w:rPr>
          <w:rFonts w:hint="eastAsia"/>
        </w:rPr>
        <w:t>从上面</w:t>
      </w:r>
      <w:r>
        <w:t>POJO的生成与解析可以看出json的字段和值是的名称和类型是一一对应的，但也有一定容错机制(如第一个例子第3行将</w:t>
      </w:r>
      <w:r w:rsidRPr="003553E2">
        <w:rPr>
          <w:color w:val="FF0000"/>
        </w:rPr>
        <w:t>字符串的99.99转成double型</w:t>
      </w:r>
      <w:r>
        <w:t>，但有时候也会出现一些不和谐的情况，如：</w:t>
      </w:r>
      <w:r>
        <w:rPr>
          <w:rFonts w:hint="eastAsia"/>
        </w:rPr>
        <w:t>期望的</w:t>
      </w:r>
      <w:r>
        <w:t>json格式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553E2" w:rsidTr="003553E2">
        <w:tc>
          <w:tcPr>
            <w:tcW w:w="8388" w:type="dxa"/>
          </w:tcPr>
          <w:p w:rsidR="003553E2" w:rsidRDefault="003553E2" w:rsidP="003553E2">
            <w:pPr>
              <w:ind w:left="0"/>
            </w:pPr>
            <w:r>
              <w:rPr>
                <w:rFonts w:hint="eastAsia"/>
              </w:rPr>
              <w:t>实际：</w:t>
            </w:r>
            <w:r w:rsidRPr="003553E2">
              <w:t>{"name":"xxz","age":1,"sex":true,"hobbies":["打篮球","健身"]}</w:t>
            </w:r>
            <w:r>
              <w:rPr>
                <w:rFonts w:hint="eastAsia"/>
              </w:rPr>
              <w:t xml:space="preserve"> </w:t>
            </w:r>
          </w:p>
          <w:p w:rsidR="003553E2" w:rsidRDefault="003553E2" w:rsidP="003553E2">
            <w:pPr>
              <w:ind w:left="0"/>
            </w:pPr>
            <w:r>
              <w:rPr>
                <w:rFonts w:hint="eastAsia"/>
              </w:rPr>
              <w:t>想改变成：</w:t>
            </w:r>
            <w:r w:rsidRPr="003553E2">
              <w:t>{"</w:t>
            </w:r>
            <w:r>
              <w:rPr>
                <w:rFonts w:hint="eastAsia"/>
              </w:rPr>
              <w:t>NAME</w:t>
            </w:r>
            <w:r w:rsidRPr="003553E2">
              <w:t>":"xxz","age":1,"sex":true,"hobbies":["打篮球","健身"]}</w:t>
            </w:r>
          </w:p>
          <w:p w:rsidR="003553E2" w:rsidRDefault="003553E2" w:rsidP="003553E2">
            <w:pPr>
              <w:ind w:left="0"/>
            </w:pPr>
            <w:r>
              <w:t xml:space="preserve"> </w:t>
            </w:r>
            <w:r>
              <w:rPr>
                <w:rFonts w:hint="eastAsia"/>
              </w:rPr>
              <w:t>注意：可以在字段上使用</w:t>
            </w:r>
            <w:r w:rsidRPr="003553E2">
              <w:t>@SerializedName 注解</w:t>
            </w:r>
            <w:r>
              <w:rPr>
                <w:rFonts w:hint="eastAsia"/>
              </w:rPr>
              <w:t>，让字段</w:t>
            </w:r>
            <w:r w:rsidR="00A9654D">
              <w:rPr>
                <w:rFonts w:hint="eastAsia"/>
              </w:rPr>
              <w:t>(反)</w:t>
            </w:r>
            <w:r>
              <w:rPr>
                <w:rFonts w:hint="eastAsia"/>
              </w:rPr>
              <w:t>序列化指定的名字</w:t>
            </w:r>
          </w:p>
          <w:p w:rsidR="003553E2" w:rsidRDefault="003553E2" w:rsidP="003553E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@SerializedName</w:t>
            </w:r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3553E2" w:rsidRDefault="003553E2" w:rsidP="003553E2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946E14" w:rsidRDefault="00946E14" w:rsidP="003553E2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A9654D" w:rsidRDefault="00946E14" w:rsidP="00946E14">
            <w:pPr>
              <w:ind w:left="0"/>
            </w:pPr>
            <w:r>
              <w:rPr>
                <w:rFonts w:hint="eastAsia"/>
              </w:rPr>
              <w:t>为</w:t>
            </w:r>
            <w:r>
              <w:t>POJO字段提供备选属性名SerializedName注解提供了两个属性，上面用到了其中一个，别外还有一个属性alternate，接收一个String数组。</w:t>
            </w:r>
          </w:p>
          <w:p w:rsidR="00A9654D" w:rsidRDefault="00A9654D" w:rsidP="00A9654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@SerializedName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szCs w:val="24"/>
              </w:rPr>
              <w:t>, alternate = {</w:t>
            </w:r>
            <w:r>
              <w:rPr>
                <w:rFonts w:ascii="Consolas" w:hAnsi="Consolas" w:cs="Consolas"/>
                <w:color w:val="2A00FF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szCs w:val="24"/>
              </w:rPr>
              <w:t>})</w:t>
            </w:r>
          </w:p>
          <w:p w:rsidR="00A9654D" w:rsidRDefault="00A9654D" w:rsidP="00A9654D">
            <w:pPr>
              <w:ind w:left="0"/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946E14" w:rsidRDefault="00946E14" w:rsidP="00946E14">
            <w:pPr>
              <w:ind w:left="0"/>
            </w:pPr>
            <w:r>
              <w:rPr>
                <w:rFonts w:hint="eastAsia"/>
              </w:rPr>
              <w:t>注：</w:t>
            </w:r>
            <w:r>
              <w:t>alternate需要2.4版本</w:t>
            </w:r>
            <w:r>
              <w:rPr>
                <w:rFonts w:hint="eastAsia"/>
              </w:rPr>
              <w:t>，</w:t>
            </w:r>
            <w:r w:rsidR="00A9654D">
              <w:rPr>
                <w:rFonts w:hint="eastAsia"/>
              </w:rPr>
              <w:t>当上面的</w:t>
            </w:r>
            <w:r>
              <w:rPr>
                <w:rFonts w:hint="eastAsia"/>
              </w:rPr>
              <w:t>属性</w:t>
            </w:r>
            <w:r>
              <w:t>(</w:t>
            </w:r>
            <w:r w:rsidR="00A9654D" w:rsidRPr="00A9654D">
              <w:t xml:space="preserve">NAME </w:t>
            </w:r>
            <w:r w:rsidR="00A9654D">
              <w:rPr>
                <w:rFonts w:hint="eastAsia"/>
              </w:rPr>
              <w:t>,</w:t>
            </w:r>
            <w:r w:rsidR="00A9654D">
              <w:rPr>
                <w:rFonts w:ascii="Consolas" w:hAnsi="Consolas" w:cs="Consolas"/>
                <w:color w:val="2A00FF"/>
                <w:szCs w:val="24"/>
              </w:rPr>
              <w:t xml:space="preserve"> name</w:t>
            </w:r>
            <w:r>
              <w:t>)都中出现任意一个时均可以得到正确的结果。</w:t>
            </w:r>
          </w:p>
          <w:p w:rsidR="003553E2" w:rsidRDefault="00946E14" w:rsidP="00946E14">
            <w:pPr>
              <w:ind w:left="0"/>
            </w:pPr>
            <w:r>
              <w:rPr>
                <w:rFonts w:hint="eastAsia"/>
              </w:rPr>
              <w:t>注：当多种情况同时出时，以最后一个出现的值为准。</w:t>
            </w:r>
          </w:p>
          <w:p w:rsidR="00A9654D" w:rsidRDefault="00A9654D" w:rsidP="00946E14">
            <w:pPr>
              <w:ind w:left="0"/>
            </w:pPr>
          </w:p>
          <w:p w:rsidR="00946E14" w:rsidRPr="003553E2" w:rsidRDefault="00946E14" w:rsidP="00946E14">
            <w:pPr>
              <w:ind w:left="0"/>
            </w:pPr>
          </w:p>
        </w:tc>
      </w:tr>
    </w:tbl>
    <w:p w:rsidR="003553E2" w:rsidRDefault="003553E2" w:rsidP="003553E2"/>
    <w:p w:rsidR="00615E88" w:rsidRPr="003553E2" w:rsidRDefault="00615E88" w:rsidP="003553E2"/>
    <w:p w:rsidR="00EA79E1" w:rsidRPr="001D619A" w:rsidRDefault="00EA79E1" w:rsidP="00EA79E1">
      <w:pPr>
        <w:pStyle w:val="Heading2"/>
        <w:rPr>
          <w:rFonts w:ascii="宋体" w:eastAsia="宋体" w:hAnsi="宋体" w:cs="宋体"/>
        </w:rPr>
      </w:pPr>
      <w:r w:rsidRPr="00EA79E1">
        <w:rPr>
          <w:rStyle w:val="apple-converted-space"/>
          <w:rFonts w:ascii="Lucida Sans Unicode" w:hAnsi="Lucida Sans Unicode" w:cs="Lucida Sans Unicode"/>
          <w:color w:val="2F2F2F"/>
        </w:rPr>
        <w:t> </w:t>
      </w:r>
      <w:r w:rsidRPr="00EA79E1">
        <w:t>使用</w:t>
      </w:r>
      <w:r w:rsidRPr="00EA79E1">
        <w:t>GsonBuilder</w:t>
      </w:r>
      <w:r w:rsidRPr="00EA79E1">
        <w:t>导出</w:t>
      </w:r>
      <w:r w:rsidRPr="00EA79E1">
        <w:t>null</w:t>
      </w:r>
      <w:r w:rsidRPr="00EA79E1">
        <w:t>值、格式化输出、日期时</w:t>
      </w:r>
      <w:r w:rsidRPr="00EA79E1">
        <w:rPr>
          <w:rFonts w:ascii="宋体" w:eastAsia="宋体" w:hAnsi="宋体" w:cs="宋体" w:hint="eastAsia"/>
        </w:rPr>
        <w:t>间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D619A" w:rsidTr="001D619A">
        <w:tc>
          <w:tcPr>
            <w:tcW w:w="8388" w:type="dxa"/>
          </w:tcPr>
          <w:p w:rsidR="001D619A" w:rsidRDefault="001D619A" w:rsidP="001D619A">
            <w:pPr>
              <w:ind w:left="0"/>
            </w:pPr>
            <w:r>
              <w:t>Gson gson = new GsonBuilder()</w:t>
            </w:r>
          </w:p>
          <w:p w:rsidR="001D619A" w:rsidRPr="001D619A" w:rsidRDefault="001D619A" w:rsidP="001D619A">
            <w:pPr>
              <w:ind w:left="0"/>
              <w:rPr>
                <w:color w:val="FF0000"/>
              </w:rPr>
            </w:pPr>
            <w:r>
              <w:t xml:space="preserve">       </w:t>
            </w:r>
            <w:r w:rsidRPr="001D619A">
              <w:rPr>
                <w:color w:val="FF0000"/>
              </w:rPr>
              <w:t xml:space="preserve"> //序列化null</w:t>
            </w:r>
          </w:p>
          <w:p w:rsidR="001D619A" w:rsidRDefault="001D619A" w:rsidP="001D619A">
            <w:pPr>
              <w:ind w:left="0"/>
            </w:pPr>
            <w:r>
              <w:t xml:space="preserve">        .serializeNulls()</w:t>
            </w:r>
          </w:p>
          <w:p w:rsidR="001D619A" w:rsidRPr="001D619A" w:rsidRDefault="001D619A" w:rsidP="001D619A">
            <w:pPr>
              <w:ind w:left="0"/>
              <w:rPr>
                <w:color w:val="FF0000"/>
              </w:rPr>
            </w:pPr>
            <w:r>
              <w:t xml:space="preserve">        </w:t>
            </w:r>
            <w:r w:rsidRPr="001D619A">
              <w:rPr>
                <w:color w:val="FF0000"/>
              </w:rPr>
              <w:t>// 设置日期时间格式，另有2个重载方法</w:t>
            </w:r>
          </w:p>
          <w:p w:rsidR="001D619A" w:rsidRPr="001D619A" w:rsidRDefault="001D619A" w:rsidP="001D619A">
            <w:pPr>
              <w:ind w:left="0"/>
              <w:rPr>
                <w:color w:val="FF0000"/>
              </w:rPr>
            </w:pPr>
            <w:r w:rsidRPr="001D619A">
              <w:rPr>
                <w:color w:val="FF0000"/>
              </w:rPr>
              <w:t xml:space="preserve">        // 在序列化和反序化时均生效</w:t>
            </w:r>
          </w:p>
          <w:p w:rsidR="001D619A" w:rsidRDefault="001D619A" w:rsidP="001D619A">
            <w:pPr>
              <w:ind w:left="0"/>
            </w:pPr>
            <w:r>
              <w:t xml:space="preserve">        .setDateFormat("yyyy-MM-dd")</w:t>
            </w:r>
          </w:p>
          <w:p w:rsidR="001D619A" w:rsidRPr="001D619A" w:rsidRDefault="001D619A" w:rsidP="001D619A">
            <w:pPr>
              <w:ind w:left="0"/>
              <w:rPr>
                <w:color w:val="FF0000"/>
              </w:rPr>
            </w:pPr>
            <w:r>
              <w:t xml:space="preserve">       </w:t>
            </w:r>
            <w:r w:rsidRPr="001D619A">
              <w:rPr>
                <w:color w:val="FF0000"/>
              </w:rPr>
              <w:t xml:space="preserve"> // 禁此序列化内部类</w:t>
            </w:r>
          </w:p>
          <w:p w:rsidR="001D619A" w:rsidRDefault="001D619A" w:rsidP="001D619A">
            <w:pPr>
              <w:ind w:left="0"/>
            </w:pPr>
            <w:r>
              <w:t xml:space="preserve">        .disableInnerClassSerialization()</w:t>
            </w:r>
          </w:p>
          <w:p w:rsidR="001D619A" w:rsidRPr="001D619A" w:rsidRDefault="001D619A" w:rsidP="001D619A">
            <w:pPr>
              <w:ind w:left="0"/>
              <w:rPr>
                <w:color w:val="FF0000"/>
              </w:rPr>
            </w:pPr>
            <w:r>
              <w:t xml:space="preserve">        </w:t>
            </w:r>
            <w:r w:rsidRPr="001D619A">
              <w:rPr>
                <w:color w:val="FF0000"/>
              </w:rPr>
              <w:t>//生成不可执行的Json（多了 )]}' 这4个字符）</w:t>
            </w:r>
          </w:p>
          <w:p w:rsidR="001D619A" w:rsidRDefault="001D619A" w:rsidP="001D619A">
            <w:pPr>
              <w:ind w:left="0"/>
            </w:pPr>
            <w:r>
              <w:t xml:space="preserve">        .generateNonExecutableJson()</w:t>
            </w:r>
          </w:p>
          <w:p w:rsidR="001D619A" w:rsidRPr="001D619A" w:rsidRDefault="001D619A" w:rsidP="001D619A">
            <w:pPr>
              <w:ind w:left="0"/>
              <w:rPr>
                <w:color w:val="FF0000"/>
              </w:rPr>
            </w:pPr>
            <w:r>
              <w:t xml:space="preserve">        </w:t>
            </w:r>
            <w:r w:rsidRPr="001D619A">
              <w:rPr>
                <w:color w:val="FF0000"/>
              </w:rPr>
              <w:t>//禁止转义html标签</w:t>
            </w:r>
          </w:p>
          <w:p w:rsidR="001D619A" w:rsidRDefault="001D619A" w:rsidP="001D619A">
            <w:pPr>
              <w:ind w:left="0"/>
            </w:pPr>
            <w:r>
              <w:lastRenderedPageBreak/>
              <w:t xml:space="preserve">        .disableHtmlEscaping()</w:t>
            </w:r>
          </w:p>
          <w:p w:rsidR="001D619A" w:rsidRPr="001D619A" w:rsidRDefault="001D619A" w:rsidP="001D619A">
            <w:pPr>
              <w:ind w:left="0"/>
              <w:rPr>
                <w:color w:val="FF0000"/>
              </w:rPr>
            </w:pPr>
            <w:r>
              <w:t xml:space="preserve">        </w:t>
            </w:r>
            <w:r w:rsidRPr="001D619A">
              <w:rPr>
                <w:color w:val="FF0000"/>
              </w:rPr>
              <w:t>//格式化输出</w:t>
            </w:r>
          </w:p>
          <w:p w:rsidR="001D619A" w:rsidRDefault="001D619A" w:rsidP="001D619A">
            <w:pPr>
              <w:ind w:left="0"/>
            </w:pPr>
            <w:r>
              <w:t xml:space="preserve">        .setPrettyPrinting()</w:t>
            </w:r>
          </w:p>
          <w:p w:rsidR="001D619A" w:rsidRDefault="001D619A" w:rsidP="001D619A">
            <w:pPr>
              <w:ind w:left="0"/>
            </w:pPr>
            <w:r>
              <w:t xml:space="preserve">        .create();</w:t>
            </w:r>
          </w:p>
          <w:p w:rsidR="001D619A" w:rsidRDefault="001D619A" w:rsidP="001D619A">
            <w:pPr>
              <w:ind w:left="0"/>
            </w:pPr>
          </w:p>
        </w:tc>
      </w:tr>
    </w:tbl>
    <w:p w:rsidR="00B80AB3" w:rsidRDefault="00B80AB3" w:rsidP="00B80AB3">
      <w:pPr>
        <w:rPr>
          <w:rFonts w:hint="eastAsia"/>
        </w:rPr>
      </w:pPr>
    </w:p>
    <w:p w:rsidR="00891A47" w:rsidRDefault="00891A47" w:rsidP="00B80AB3">
      <w:pPr>
        <w:rPr>
          <w:rFonts w:hint="eastAsia"/>
        </w:rPr>
      </w:pPr>
    </w:p>
    <w:p w:rsidR="00891A47" w:rsidRPr="00B80AB3" w:rsidRDefault="00891A47" w:rsidP="00B80AB3"/>
    <w:p w:rsidR="0084013B" w:rsidRDefault="0084013B" w:rsidP="0084013B">
      <w:pPr>
        <w:pStyle w:val="Heading1"/>
      </w:pPr>
      <w:r>
        <w:t>Gson</w:t>
      </w:r>
      <w:r>
        <w:rPr>
          <w:rFonts w:hint="eastAsia"/>
        </w:rPr>
        <w:t>序列化和反序列化</w:t>
      </w:r>
    </w:p>
    <w:p w:rsidR="002C181A" w:rsidRDefault="002C181A" w:rsidP="002C181A">
      <w:pPr>
        <w:pStyle w:val="Heading2"/>
        <w:numPr>
          <w:ilvl w:val="0"/>
          <w:numId w:val="23"/>
        </w:numPr>
      </w:pPr>
      <w:r>
        <w:t>Gson</w:t>
      </w:r>
      <w:r>
        <w:t>的流式反序列</w:t>
      </w:r>
      <w:r w:rsidRPr="002C181A">
        <w:rPr>
          <w:rFonts w:ascii="宋体" w:eastAsia="宋体" w:hAnsi="宋体" w:cs="宋体" w:hint="eastAsia"/>
        </w:rPr>
        <w:t>化</w:t>
      </w:r>
    </w:p>
    <w:p w:rsidR="003C3ABF" w:rsidRDefault="00F94DE6" w:rsidP="00F94DE6">
      <w:r>
        <w:tab/>
        <w:t>Gson提供了fromJson()和toJson() 两个直接用于解析和生成的方法，前者实现反序列化，后者实现了序列化。同时每个方法都提供了重载方法，我常用的总共有5个。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94DE6" w:rsidTr="00F94DE6">
        <w:tc>
          <w:tcPr>
            <w:tcW w:w="8388" w:type="dxa"/>
          </w:tcPr>
          <w:p w:rsidR="00F94DE6" w:rsidRDefault="00F94DE6" w:rsidP="00F94DE6">
            <w:pPr>
              <w:ind w:left="0"/>
            </w:pPr>
            <w:r>
              <w:t>Gson.toJson(Object);</w:t>
            </w:r>
          </w:p>
          <w:p w:rsidR="00F94DE6" w:rsidRDefault="00F94DE6" w:rsidP="00F94DE6">
            <w:pPr>
              <w:ind w:left="0"/>
            </w:pPr>
            <w:r>
              <w:t>Gson.fromJson(Reader,Class);</w:t>
            </w:r>
          </w:p>
          <w:p w:rsidR="00F94DE6" w:rsidRDefault="00F94DE6" w:rsidP="00F94DE6">
            <w:pPr>
              <w:ind w:left="0"/>
            </w:pPr>
            <w:r>
              <w:t>Gson.fromJson(String,Class);</w:t>
            </w:r>
          </w:p>
          <w:p w:rsidR="00F94DE6" w:rsidRDefault="00F94DE6" w:rsidP="00F94DE6">
            <w:pPr>
              <w:ind w:left="0"/>
            </w:pPr>
            <w:r>
              <w:t>Gson.fromJson(Reader,Type);</w:t>
            </w:r>
          </w:p>
          <w:p w:rsidR="00F94DE6" w:rsidRDefault="00F94DE6" w:rsidP="00F94DE6">
            <w:pPr>
              <w:ind w:left="0"/>
            </w:pPr>
            <w:r>
              <w:t>Gson.fromJson(String,Type);</w:t>
            </w:r>
          </w:p>
          <w:p w:rsidR="00F94DE6" w:rsidRDefault="00F94DE6" w:rsidP="00F94DE6">
            <w:pPr>
              <w:ind w:left="0"/>
            </w:pPr>
          </w:p>
        </w:tc>
      </w:tr>
      <w:tr w:rsidR="00F94DE6" w:rsidTr="00F94DE6">
        <w:tc>
          <w:tcPr>
            <w:tcW w:w="8388" w:type="dxa"/>
          </w:tcPr>
          <w:p w:rsidR="00F94DE6" w:rsidRDefault="00F94DE6" w:rsidP="00F94DE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F94DE6">
              <w:rPr>
                <w:rFonts w:hint="eastAsia"/>
              </w:rPr>
              <w:t>手动的方式就是使用</w:t>
            </w:r>
            <w:r w:rsidRPr="00F94DE6">
              <w:t>stream包下的JsonReader</w:t>
            </w:r>
            <w:r>
              <w:t>类来手动实现反序列化</w:t>
            </w:r>
            <w:r>
              <w:rPr>
                <w:rFonts w:hint="eastAsia"/>
              </w:rPr>
              <w:t>。</w:t>
            </w:r>
          </w:p>
          <w:p w:rsidR="00F94DE6" w:rsidRDefault="00F94DE6" w:rsidP="00F94DE6">
            <w:pPr>
              <w:ind w:left="0"/>
            </w:pPr>
            <w:r>
              <w:t>@Test</w:t>
            </w:r>
          </w:p>
          <w:p w:rsidR="00F94DE6" w:rsidRDefault="00F94DE6" w:rsidP="00F94DE6">
            <w:pPr>
              <w:ind w:left="0"/>
            </w:pPr>
            <w:r>
              <w:t>public void test9() throws Exception {</w:t>
            </w:r>
          </w:p>
          <w:p w:rsidR="00F94DE6" w:rsidRDefault="00F94DE6" w:rsidP="00F94DE6">
            <w:pPr>
              <w:ind w:left="0"/>
            </w:pPr>
          </w:p>
          <w:p w:rsidR="00F94DE6" w:rsidRDefault="00F94DE6" w:rsidP="00F94DE6">
            <w:pPr>
              <w:ind w:left="0"/>
            </w:pPr>
            <w:r>
              <w:tab/>
              <w:t>String json = "{\"name\":\"怪盗kidou\",\"age\":\"24\"}";</w:t>
            </w:r>
          </w:p>
          <w:p w:rsidR="00F94DE6" w:rsidRDefault="00F94DE6" w:rsidP="00F94DE6">
            <w:pPr>
              <w:ind w:left="0"/>
            </w:pPr>
            <w:r>
              <w:tab/>
              <w:t>GsonBean bean = new GsonBean();</w:t>
            </w:r>
          </w:p>
          <w:p w:rsidR="00F94DE6" w:rsidRDefault="00F94DE6" w:rsidP="00F94DE6">
            <w:pPr>
              <w:ind w:left="0"/>
            </w:pPr>
            <w:r>
              <w:tab/>
              <w:t>JsonReader reader = new JsonReader(new StringReader(json));</w:t>
            </w:r>
          </w:p>
          <w:p w:rsidR="00F94DE6" w:rsidRDefault="00F94DE6" w:rsidP="00F94DE6">
            <w:pPr>
              <w:ind w:left="0"/>
            </w:pPr>
            <w:r>
              <w:tab/>
              <w:t>reader.beginObject(); // throws IOException</w:t>
            </w:r>
          </w:p>
          <w:p w:rsidR="00F94DE6" w:rsidRDefault="00F94DE6" w:rsidP="00F94DE6">
            <w:pPr>
              <w:ind w:left="0"/>
            </w:pPr>
            <w:r>
              <w:tab/>
              <w:t>while (reader.hasNext()) {</w:t>
            </w:r>
          </w:p>
          <w:p w:rsidR="00F94DE6" w:rsidRDefault="00F94DE6" w:rsidP="00F94DE6">
            <w:pPr>
              <w:ind w:left="0"/>
            </w:pPr>
            <w:r>
              <w:tab/>
            </w:r>
            <w:r>
              <w:tab/>
              <w:t>String s = reader.nextName();</w:t>
            </w:r>
          </w:p>
          <w:p w:rsidR="00F94DE6" w:rsidRDefault="00F94DE6" w:rsidP="00F94DE6">
            <w:pPr>
              <w:ind w:left="0"/>
            </w:pPr>
            <w:r>
              <w:tab/>
            </w:r>
            <w:r>
              <w:tab/>
              <w:t>switch (s) {</w:t>
            </w:r>
          </w:p>
          <w:p w:rsidR="00F94DE6" w:rsidRDefault="00F94DE6" w:rsidP="00F94DE6">
            <w:pPr>
              <w:ind w:left="0"/>
            </w:pPr>
            <w:r>
              <w:lastRenderedPageBreak/>
              <w:tab/>
            </w:r>
            <w:r>
              <w:tab/>
              <w:t>case "name":</w:t>
            </w:r>
          </w:p>
          <w:p w:rsidR="00F94DE6" w:rsidRDefault="00F94DE6" w:rsidP="00F94DE6">
            <w:pPr>
              <w:ind w:left="0"/>
            </w:pPr>
            <w:r>
              <w:tab/>
            </w:r>
            <w:r>
              <w:tab/>
            </w:r>
            <w:r>
              <w:tab/>
              <w:t>bean.setName(reader.nextString());</w:t>
            </w:r>
          </w:p>
          <w:p w:rsidR="00F94DE6" w:rsidRDefault="00F94DE6" w:rsidP="00F94DE6">
            <w:pPr>
              <w:ind w:left="0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F94DE6" w:rsidRDefault="00F94DE6" w:rsidP="00F94DE6">
            <w:pPr>
              <w:ind w:left="0"/>
            </w:pPr>
            <w:r>
              <w:tab/>
            </w:r>
            <w:r>
              <w:tab/>
              <w:t>case "age":</w:t>
            </w:r>
          </w:p>
          <w:p w:rsidR="00F94DE6" w:rsidRDefault="00F94DE6" w:rsidP="00F94DE6">
            <w:pPr>
              <w:ind w:left="0"/>
            </w:pPr>
            <w:r>
              <w:tab/>
            </w:r>
            <w:r>
              <w:tab/>
            </w:r>
            <w:r>
              <w:tab/>
              <w:t>bean.setAge(reader.nextInt()); // 自动转换</w:t>
            </w:r>
          </w:p>
          <w:p w:rsidR="00F94DE6" w:rsidRDefault="00F94DE6" w:rsidP="00F94DE6">
            <w:pPr>
              <w:ind w:left="0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F94DE6" w:rsidRDefault="00F94DE6" w:rsidP="00F94DE6">
            <w:pPr>
              <w:ind w:left="0"/>
            </w:pPr>
            <w:r>
              <w:tab/>
            </w:r>
            <w:r>
              <w:tab/>
              <w:t>case "birthDay":</w:t>
            </w:r>
          </w:p>
          <w:p w:rsidR="00F94DE6" w:rsidRDefault="00F94DE6" w:rsidP="00F94DE6">
            <w:pPr>
              <w:ind w:left="0"/>
            </w:pPr>
            <w:r>
              <w:tab/>
            </w:r>
            <w:r>
              <w:tab/>
            </w:r>
            <w:r>
              <w:tab/>
              <w:t>bean.setBirthDay(DateUtils.parseDate(reader.nextString(), new String[] { "yyyy-MM-dd" })); // 自动转换</w:t>
            </w:r>
          </w:p>
          <w:p w:rsidR="00F94DE6" w:rsidRDefault="00F94DE6" w:rsidP="00F94DE6">
            <w:pPr>
              <w:ind w:left="0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F94DE6" w:rsidRDefault="00F94DE6" w:rsidP="00F94DE6">
            <w:pPr>
              <w:ind w:left="0"/>
            </w:pPr>
          </w:p>
          <w:p w:rsidR="00F94DE6" w:rsidRDefault="00F94DE6" w:rsidP="00F94DE6">
            <w:pPr>
              <w:ind w:left="0"/>
            </w:pPr>
            <w:r>
              <w:tab/>
            </w:r>
            <w:r>
              <w:tab/>
              <w:t>case "sex":</w:t>
            </w:r>
          </w:p>
          <w:p w:rsidR="00F94DE6" w:rsidRDefault="00F94DE6" w:rsidP="00F94DE6">
            <w:pPr>
              <w:ind w:left="0"/>
            </w:pPr>
            <w:r>
              <w:tab/>
            </w:r>
            <w:r>
              <w:tab/>
            </w:r>
            <w:r>
              <w:tab/>
              <w:t>bean.setSex(reader.nextBoolean()); // 自动转换</w:t>
            </w:r>
          </w:p>
          <w:p w:rsidR="00F94DE6" w:rsidRDefault="00F94DE6" w:rsidP="00F94DE6">
            <w:pPr>
              <w:ind w:left="0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F94DE6" w:rsidRDefault="00F94DE6" w:rsidP="00F94DE6">
            <w:pPr>
              <w:ind w:left="0"/>
            </w:pPr>
            <w:r>
              <w:tab/>
            </w:r>
            <w:r>
              <w:tab/>
              <w:t>}</w:t>
            </w:r>
          </w:p>
          <w:p w:rsidR="00F94DE6" w:rsidRDefault="00F94DE6" w:rsidP="00F94DE6">
            <w:pPr>
              <w:ind w:left="0"/>
            </w:pPr>
            <w:r>
              <w:tab/>
              <w:t>}</w:t>
            </w:r>
          </w:p>
          <w:p w:rsidR="00F94DE6" w:rsidRDefault="00F94DE6" w:rsidP="00F94DE6">
            <w:pPr>
              <w:ind w:left="0"/>
            </w:pPr>
            <w:r>
              <w:tab/>
              <w:t>reader.endObject(); // throws IOException</w:t>
            </w:r>
          </w:p>
          <w:p w:rsidR="00F94DE6" w:rsidRDefault="00F94DE6" w:rsidP="00F94DE6">
            <w:pPr>
              <w:ind w:left="0"/>
            </w:pPr>
            <w:r>
              <w:tab/>
              <w:t>System.out.println(bean.getName() + "-" + bean.getAge());</w:t>
            </w:r>
          </w:p>
          <w:p w:rsidR="00F94DE6" w:rsidRDefault="00F94DE6" w:rsidP="00F94DE6">
            <w:pPr>
              <w:ind w:left="0"/>
            </w:pPr>
          </w:p>
          <w:p w:rsidR="00F94DE6" w:rsidRDefault="00F94DE6" w:rsidP="00F94DE6">
            <w:pPr>
              <w:ind w:left="0"/>
              <w:rPr>
                <w:rFonts w:hint="eastAsia"/>
              </w:rPr>
            </w:pPr>
            <w:r>
              <w:t>}</w:t>
            </w:r>
          </w:p>
          <w:p w:rsidR="00DA20C2" w:rsidRDefault="00DA20C2" w:rsidP="00F94DE6">
            <w:pPr>
              <w:ind w:left="0"/>
              <w:rPr>
                <w:rFonts w:hint="eastAsia"/>
              </w:rPr>
            </w:pPr>
          </w:p>
          <w:p w:rsidR="00F94DE6" w:rsidRDefault="00F94DE6" w:rsidP="00F94DE6">
            <w:pPr>
              <w:ind w:left="0"/>
              <w:rPr>
                <w:rFonts w:hint="eastAsia"/>
              </w:rPr>
            </w:pPr>
          </w:p>
        </w:tc>
      </w:tr>
      <w:tr w:rsidR="00DA20C2" w:rsidTr="00F94DE6">
        <w:tc>
          <w:tcPr>
            <w:tcW w:w="8388" w:type="dxa"/>
          </w:tcPr>
          <w:p w:rsidR="00DA20C2" w:rsidRDefault="00DA20C2" w:rsidP="00F94DE6">
            <w:pPr>
              <w:ind w:left="0"/>
              <w:rPr>
                <w:rFonts w:hint="eastAsia"/>
              </w:rPr>
            </w:pPr>
            <w:r w:rsidRPr="00DA20C2">
              <w:rPr>
                <w:rFonts w:hint="eastAsia"/>
              </w:rPr>
              <w:lastRenderedPageBreak/>
              <w:t>其实自动方式最终都是通过</w:t>
            </w:r>
            <w:r w:rsidRPr="00DA20C2">
              <w:t>JsonReader来实现的，如果第一个参数是String类型，那么Gson会创建一个StringReader转换成流操作。</w:t>
            </w:r>
          </w:p>
          <w:p w:rsidR="00DA20C2" w:rsidRDefault="00DA20C2" w:rsidP="00F94DE6">
            <w:pPr>
              <w:ind w:left="0"/>
              <w:rPr>
                <w:rFonts w:hint="eastAsia"/>
              </w:rPr>
            </w:pPr>
          </w:p>
        </w:tc>
      </w:tr>
    </w:tbl>
    <w:p w:rsidR="00F94DE6" w:rsidRDefault="00F94DE6" w:rsidP="00F94DE6"/>
    <w:p w:rsidR="00926699" w:rsidRDefault="00926699" w:rsidP="007727F8"/>
    <w:p w:rsidR="00926699" w:rsidRDefault="002C181A" w:rsidP="002C181A">
      <w:pPr>
        <w:pStyle w:val="Heading2"/>
        <w:rPr>
          <w:rFonts w:ascii="宋体" w:eastAsia="宋体" w:hAnsi="宋体" w:cs="宋体"/>
        </w:rPr>
      </w:pPr>
      <w:r>
        <w:t>Gson</w:t>
      </w:r>
      <w:r>
        <w:t>的流式序列</w:t>
      </w:r>
      <w:r>
        <w:rPr>
          <w:rFonts w:ascii="宋体" w:eastAsia="宋体" w:hAnsi="宋体" w:cs="宋体" w:hint="eastAsia"/>
        </w:rPr>
        <w:t>化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91A47" w:rsidTr="00891A47">
        <w:tc>
          <w:tcPr>
            <w:tcW w:w="8388" w:type="dxa"/>
          </w:tcPr>
          <w:p w:rsidR="00891A47" w:rsidRDefault="00891A47" w:rsidP="00891A47">
            <w:pPr>
              <w:ind w:left="0"/>
            </w:pPr>
            <w:r>
              <w:rPr>
                <w:rFonts w:hint="eastAsia"/>
              </w:rPr>
              <w:t>手动方式</w:t>
            </w:r>
          </w:p>
          <w:p w:rsidR="00891A47" w:rsidRDefault="00891A47" w:rsidP="00891A47">
            <w:pPr>
              <w:ind w:left="0"/>
            </w:pPr>
          </w:p>
          <w:p w:rsidR="00891A47" w:rsidRDefault="00891A47" w:rsidP="00891A47">
            <w:pPr>
              <w:ind w:left="0"/>
            </w:pPr>
            <w:r>
              <w:t>JsonWriter writer = new JsonWriter(new OutputStreamWriter(System.out));</w:t>
            </w:r>
          </w:p>
          <w:p w:rsidR="00891A47" w:rsidRDefault="00891A47" w:rsidP="00891A47">
            <w:pPr>
              <w:ind w:left="0"/>
            </w:pPr>
            <w:r>
              <w:lastRenderedPageBreak/>
              <w:t>writer.beginObject() // throws IOException</w:t>
            </w:r>
          </w:p>
          <w:p w:rsidR="00891A47" w:rsidRDefault="00891A47" w:rsidP="00891A47">
            <w:pPr>
              <w:ind w:left="0"/>
            </w:pPr>
            <w:r>
              <w:t xml:space="preserve">        .name("name").value("怪盗kidou")</w:t>
            </w:r>
          </w:p>
          <w:p w:rsidR="00891A47" w:rsidRDefault="00891A47" w:rsidP="00891A47">
            <w:pPr>
              <w:ind w:left="0"/>
            </w:pPr>
            <w:r>
              <w:t xml:space="preserve">        .name("age").value(24)</w:t>
            </w:r>
          </w:p>
          <w:p w:rsidR="00891A47" w:rsidRDefault="00891A47" w:rsidP="00891A47">
            <w:pPr>
              <w:ind w:left="0"/>
            </w:pPr>
            <w:r>
              <w:t xml:space="preserve">        .name("email").nullValue() //演示null</w:t>
            </w:r>
          </w:p>
          <w:p w:rsidR="00891A47" w:rsidRDefault="00891A47" w:rsidP="00891A47">
            <w:pPr>
              <w:ind w:left="0"/>
            </w:pPr>
            <w:r>
              <w:t xml:space="preserve">        .endObject(); // throws IOException</w:t>
            </w:r>
          </w:p>
          <w:p w:rsidR="00891A47" w:rsidRDefault="00891A47" w:rsidP="00891A47">
            <w:pPr>
              <w:ind w:left="0"/>
            </w:pPr>
            <w:r>
              <w:t>writer.flush(); // throws IOException</w:t>
            </w:r>
          </w:p>
          <w:p w:rsidR="00891A47" w:rsidRDefault="00891A47" w:rsidP="00891A47">
            <w:pPr>
              <w:ind w:left="0"/>
              <w:rPr>
                <w:rFonts w:hint="eastAsia"/>
              </w:rPr>
            </w:pPr>
            <w:r>
              <w:t>//{"name":"怪盗kidou","age":24,"email":null}</w:t>
            </w:r>
          </w:p>
          <w:p w:rsidR="00891A47" w:rsidRDefault="00891A47" w:rsidP="00891A47">
            <w:pPr>
              <w:ind w:left="0"/>
            </w:pPr>
          </w:p>
        </w:tc>
      </w:tr>
    </w:tbl>
    <w:p w:rsidR="002C181A" w:rsidRDefault="002C181A" w:rsidP="002C181A">
      <w:pPr>
        <w:rPr>
          <w:rFonts w:hint="eastAsia"/>
        </w:rPr>
      </w:pPr>
    </w:p>
    <w:p w:rsidR="00891A47" w:rsidRDefault="00891A47" w:rsidP="00891A47">
      <w:pPr>
        <w:pStyle w:val="Heading1"/>
        <w:rPr>
          <w:rFonts w:hint="eastAsia"/>
        </w:rPr>
      </w:pPr>
      <w:r>
        <w:rPr>
          <w:rFonts w:hint="eastAsia"/>
        </w:rPr>
        <w:t>Gson</w:t>
      </w:r>
      <w:r>
        <w:rPr>
          <w:rFonts w:hint="eastAsia"/>
        </w:rPr>
        <w:t>字段过滤</w:t>
      </w:r>
    </w:p>
    <w:p w:rsidR="00891A47" w:rsidRDefault="00891A47" w:rsidP="00891A47">
      <w:pPr>
        <w:pStyle w:val="Heading2"/>
        <w:numPr>
          <w:ilvl w:val="0"/>
          <w:numId w:val="24"/>
        </w:numPr>
      </w:pPr>
      <w:r>
        <w:rPr>
          <w:rFonts w:hint="eastAsia"/>
        </w:rPr>
        <w:t>基于</w:t>
      </w:r>
      <w:r>
        <w:t>@Expose</w:t>
      </w:r>
      <w:r>
        <w:t>注解</w:t>
      </w:r>
    </w:p>
    <w:p w:rsidR="00891A47" w:rsidRDefault="00891A47" w:rsidP="00891A47">
      <w:r>
        <w:t>@Expose提供了两个属性，且都有默认值，开发者可以根据需要设置不同的值。@Expose 注解从名字上就可以看出是暴露的意思，所以该</w:t>
      </w:r>
      <w:r w:rsidRPr="00647F34">
        <w:rPr>
          <w:color w:val="FF0000"/>
        </w:rPr>
        <w:t>注解是用于对处暴露字段的</w:t>
      </w:r>
      <w:r>
        <w:t>。可是我们以前用Gson的时候也没有@Expose 注解还是不正确的序列化为JSON了么?是的，所以</w:t>
      </w:r>
      <w:r w:rsidRPr="00647F34">
        <w:rPr>
          <w:color w:val="FF0000"/>
        </w:rPr>
        <w:t xml:space="preserve">该注解在使用new Gson() </w:t>
      </w:r>
      <w:r>
        <w:t>时是不会发生作用。毕竟最常用的API要最简单，</w:t>
      </w:r>
      <w:r w:rsidRPr="00647F34">
        <w:rPr>
          <w:color w:val="FF0000"/>
        </w:rPr>
        <w:t>所以该注解必须和GsonBuilder配合使用</w:t>
      </w:r>
      <w:r>
        <w:t>。</w:t>
      </w:r>
      <w:r>
        <w:rPr>
          <w:rFonts w:hint="eastAsia"/>
        </w:rPr>
        <w:t>使用方法：</w:t>
      </w:r>
      <w:r>
        <w:t xml:space="preserve"> 简单说来就是需要导出的字段上加上@Expose 注解，不导出的字段不加。</w:t>
      </w:r>
      <w:r w:rsidRPr="00647F34">
        <w:rPr>
          <w:color w:val="FF0000"/>
        </w:rPr>
        <w:t>注意是不导出的不加</w:t>
      </w:r>
      <w:r>
        <w:t>。</w:t>
      </w:r>
    </w:p>
    <w:p w:rsidR="00891A47" w:rsidRPr="00647F34" w:rsidRDefault="00891A47" w:rsidP="00891A47">
      <w:pPr>
        <w:rPr>
          <w:color w:val="FF0000"/>
        </w:rPr>
      </w:pPr>
      <w:r w:rsidRPr="00647F34">
        <w:rPr>
          <w:color w:val="FF0000"/>
        </w:rPr>
        <w:t>@Expose //</w:t>
      </w:r>
    </w:p>
    <w:p w:rsidR="00891A47" w:rsidRDefault="00891A47" w:rsidP="00891A47">
      <w:r>
        <w:t>@Expose(deserialize = true,serialize = true) //序列化和反序列化都都生效</w:t>
      </w:r>
    </w:p>
    <w:p w:rsidR="00891A47" w:rsidRDefault="00891A47" w:rsidP="00891A47">
      <w:r>
        <w:t>@Expose(deserialize = true,serialize = false) //反序列化时生效</w:t>
      </w:r>
    </w:p>
    <w:p w:rsidR="00891A47" w:rsidRDefault="00891A47" w:rsidP="00891A47">
      <w:r>
        <w:t>@Expose(deserialize = false,serialize = true) //序列化时生效</w:t>
      </w:r>
    </w:p>
    <w:p w:rsidR="00891A47" w:rsidRPr="00647F34" w:rsidRDefault="00891A47" w:rsidP="00891A47">
      <w:pPr>
        <w:rPr>
          <w:color w:val="FF0000"/>
        </w:rPr>
      </w:pPr>
      <w:r w:rsidRPr="00647F34">
        <w:rPr>
          <w:color w:val="FF0000"/>
        </w:rPr>
        <w:t>@Expose(deserialize = false,serialize = false) // 和不写一样</w:t>
      </w:r>
    </w:p>
    <w:p w:rsidR="00891A47" w:rsidRDefault="00891A47" w:rsidP="00891A47">
      <w:r>
        <w:rPr>
          <w:rFonts w:hint="eastAsia"/>
        </w:rPr>
        <w:t>注：根据上面的图片可以得出，所有值为</w:t>
      </w:r>
      <w:r w:rsidR="00682425">
        <w:rPr>
          <w:rFonts w:hint="eastAsia"/>
        </w:rPr>
        <w:t>false</w:t>
      </w:r>
      <w:r>
        <w:t>的属性都是可以不写的。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82425" w:rsidTr="00682425">
        <w:tc>
          <w:tcPr>
            <w:tcW w:w="8388" w:type="dxa"/>
          </w:tcPr>
          <w:p w:rsidR="00682425" w:rsidRDefault="00682425" w:rsidP="00682425">
            <w:pPr>
              <w:ind w:left="0"/>
            </w:pPr>
            <w:r>
              <w:rPr>
                <w:rFonts w:hint="eastAsia"/>
              </w:rPr>
              <w:t>在使用</w:t>
            </w:r>
            <w:r>
              <w:t>Gson时也不能只是简单的new Gson()了。</w:t>
            </w:r>
          </w:p>
          <w:p w:rsidR="00682425" w:rsidRDefault="00682425" w:rsidP="00682425">
            <w:pPr>
              <w:ind w:left="0"/>
            </w:pPr>
            <w:r>
              <w:t>Gson gson = new GsonBuilder()</w:t>
            </w:r>
          </w:p>
          <w:p w:rsidR="00682425" w:rsidRDefault="00682425" w:rsidP="00682425">
            <w:pPr>
              <w:ind w:left="0"/>
            </w:pPr>
            <w:r>
              <w:t xml:space="preserve">        .excludeFieldsWithoutExposeAnnotation()</w:t>
            </w:r>
          </w:p>
          <w:p w:rsidR="00682425" w:rsidRDefault="00682425" w:rsidP="00682425">
            <w:pPr>
              <w:ind w:left="0"/>
            </w:pPr>
            <w:r>
              <w:t xml:space="preserve">        .create();</w:t>
            </w:r>
          </w:p>
          <w:p w:rsidR="00682425" w:rsidRDefault="00682425" w:rsidP="002F774C">
            <w:pPr>
              <w:ind w:left="0"/>
            </w:pPr>
            <w:r>
              <w:t>gson.toJson(</w:t>
            </w:r>
            <w:r w:rsidR="002F774C">
              <w:rPr>
                <w:rFonts w:hint="eastAsia"/>
              </w:rPr>
              <w:t>jsonString</w:t>
            </w:r>
            <w:r>
              <w:t>);</w:t>
            </w:r>
          </w:p>
        </w:tc>
      </w:tr>
    </w:tbl>
    <w:p w:rsidR="00891A47" w:rsidRDefault="00891A47" w:rsidP="00891A47"/>
    <w:p w:rsidR="00891A47" w:rsidRDefault="00891A47" w:rsidP="00682425">
      <w:pPr>
        <w:pStyle w:val="Heading2"/>
      </w:pPr>
      <w:r>
        <w:rPr>
          <w:rFonts w:hint="eastAsia"/>
        </w:rPr>
        <w:t>基于版本</w:t>
      </w:r>
    </w:p>
    <w:p w:rsidR="00891A47" w:rsidRDefault="00682425" w:rsidP="00891A47">
      <w:r>
        <w:rPr>
          <w:rFonts w:hint="eastAsia"/>
        </w:rPr>
        <w:tab/>
      </w:r>
      <w:r w:rsidR="00891A47">
        <w:t>Gson在对基于版本的字段导出提供了两个注解 @Since 和 @Until,和GsonBuilder.setVersion(Double)配合使用。@Since 和 @Until都接收一个Double值。Since和Until注解</w:t>
      </w:r>
    </w:p>
    <w:p w:rsidR="00891A47" w:rsidRDefault="00891A47" w:rsidP="00891A47">
      <w:r>
        <w:rPr>
          <w:rFonts w:hint="eastAsia"/>
        </w:rPr>
        <w:t>使用方法：当前版本</w:t>
      </w:r>
      <w:r>
        <w:t>(GsonBuilder中设置的版本) 大于等于Since的值时该字段导出，小于Until的值时该该字段导出。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82425" w:rsidTr="00682425">
        <w:tc>
          <w:tcPr>
            <w:tcW w:w="8388" w:type="dxa"/>
          </w:tcPr>
          <w:p w:rsidR="00682425" w:rsidRDefault="00682425" w:rsidP="00682425">
            <w:pPr>
              <w:ind w:left="0"/>
            </w:pPr>
            <w:r>
              <w:t>class SinceUntilSample {</w:t>
            </w:r>
          </w:p>
          <w:p w:rsidR="00682425" w:rsidRDefault="00682425" w:rsidP="00682425">
            <w:pPr>
              <w:ind w:left="0"/>
            </w:pPr>
            <w:r>
              <w:t xml:space="preserve">    @Since(4)</w:t>
            </w:r>
          </w:p>
          <w:p w:rsidR="00682425" w:rsidRDefault="00682425" w:rsidP="00682425">
            <w:pPr>
              <w:ind w:left="0"/>
            </w:pPr>
            <w:r>
              <w:t xml:space="preserve">    public String since;</w:t>
            </w:r>
          </w:p>
          <w:p w:rsidR="00682425" w:rsidRDefault="00682425" w:rsidP="00682425">
            <w:pPr>
              <w:ind w:left="0"/>
            </w:pPr>
            <w:r>
              <w:t xml:space="preserve">    @Until(5)</w:t>
            </w:r>
          </w:p>
          <w:p w:rsidR="00682425" w:rsidRDefault="00682425" w:rsidP="00682425">
            <w:pPr>
              <w:ind w:left="0"/>
            </w:pPr>
            <w:r>
              <w:t xml:space="preserve">    public String until;</w:t>
            </w:r>
          </w:p>
          <w:p w:rsidR="00682425" w:rsidRDefault="00682425" w:rsidP="00682425">
            <w:pPr>
              <w:ind w:left="0"/>
            </w:pPr>
            <w:r>
              <w:t>}</w:t>
            </w:r>
          </w:p>
          <w:p w:rsidR="00682425" w:rsidRDefault="00682425" w:rsidP="00682425">
            <w:pPr>
              <w:ind w:left="0"/>
            </w:pPr>
          </w:p>
          <w:p w:rsidR="00682425" w:rsidRDefault="00682425" w:rsidP="00682425">
            <w:pPr>
              <w:ind w:left="0"/>
            </w:pPr>
            <w:r>
              <w:t>public void sineUtilTest(double version){</w:t>
            </w:r>
          </w:p>
          <w:p w:rsidR="00682425" w:rsidRDefault="00682425" w:rsidP="00682425">
            <w:pPr>
              <w:ind w:left="0"/>
            </w:pPr>
            <w:r>
              <w:t xml:space="preserve">        SinceUntilSample sinceUntilSample = new SinceUntilSample();</w:t>
            </w:r>
          </w:p>
          <w:p w:rsidR="00682425" w:rsidRDefault="00682425" w:rsidP="00682425">
            <w:pPr>
              <w:ind w:left="0"/>
            </w:pPr>
            <w:r>
              <w:t xml:space="preserve">        sinceUntilSample.since = "since";</w:t>
            </w:r>
          </w:p>
          <w:p w:rsidR="00682425" w:rsidRDefault="00682425" w:rsidP="00682425">
            <w:pPr>
              <w:ind w:left="0"/>
            </w:pPr>
            <w:r>
              <w:t xml:space="preserve">        sinceUntilSample.until = "until";</w:t>
            </w:r>
          </w:p>
          <w:p w:rsidR="00682425" w:rsidRDefault="00682425" w:rsidP="00682425">
            <w:pPr>
              <w:ind w:left="0"/>
            </w:pPr>
            <w:r>
              <w:t xml:space="preserve">        Gson gson = new GsonBuilder().setVersion(version).create();</w:t>
            </w:r>
          </w:p>
          <w:p w:rsidR="00682425" w:rsidRDefault="00682425" w:rsidP="00682425">
            <w:pPr>
              <w:ind w:left="0"/>
            </w:pPr>
            <w:r>
              <w:t xml:space="preserve">        System.out.println(gson.toJson(sinceUntilSample));</w:t>
            </w:r>
          </w:p>
          <w:p w:rsidR="00682425" w:rsidRDefault="00682425" w:rsidP="00682425">
            <w:pPr>
              <w:ind w:left="0"/>
            </w:pPr>
            <w:r>
              <w:t>}</w:t>
            </w:r>
          </w:p>
          <w:p w:rsidR="00682425" w:rsidRDefault="00682425" w:rsidP="00682425">
            <w:pPr>
              <w:ind w:left="0"/>
            </w:pPr>
            <w:r>
              <w:t>//当version &lt;4时，结果：{"until":"until"}</w:t>
            </w:r>
          </w:p>
          <w:p w:rsidR="00682425" w:rsidRDefault="00682425" w:rsidP="00682425">
            <w:pPr>
              <w:ind w:left="0"/>
            </w:pPr>
            <w:r>
              <w:t>//当version &gt;=4 &amp;&amp; version &lt;5时，结果：{"since":"since","until":"until"}</w:t>
            </w:r>
          </w:p>
          <w:p w:rsidR="00682425" w:rsidRDefault="00682425" w:rsidP="00682425">
            <w:pPr>
              <w:ind w:left="0"/>
            </w:pPr>
            <w:r>
              <w:t>//当version &gt;=5时，结果：{"since":"since"}</w:t>
            </w:r>
          </w:p>
          <w:p w:rsidR="00682425" w:rsidRDefault="00682425" w:rsidP="00682425">
            <w:pPr>
              <w:ind w:left="0"/>
            </w:pPr>
            <w:r>
              <w:rPr>
                <w:rFonts w:hint="eastAsia"/>
              </w:rPr>
              <w:t>注：当一个字段被同时注解时，需两者同时满足条件。</w:t>
            </w:r>
          </w:p>
        </w:tc>
      </w:tr>
    </w:tbl>
    <w:p w:rsidR="00891A47" w:rsidRDefault="00891A47" w:rsidP="00891A47"/>
    <w:p w:rsidR="00891A47" w:rsidRDefault="00891A47" w:rsidP="00682425">
      <w:pPr>
        <w:pStyle w:val="Heading2"/>
      </w:pPr>
      <w:r>
        <w:rPr>
          <w:rFonts w:hint="eastAsia"/>
        </w:rPr>
        <w:t>基于访问修饰符</w:t>
      </w:r>
    </w:p>
    <w:p w:rsidR="00891A47" w:rsidRDefault="00891A47" w:rsidP="00891A47">
      <w:pPr>
        <w:rPr>
          <w:rFonts w:hint="eastAsia"/>
        </w:rPr>
      </w:pPr>
      <w:r>
        <w:rPr>
          <w:rFonts w:hint="eastAsia"/>
        </w:rPr>
        <w:t>什么是修饰符</w:t>
      </w:r>
      <w:r>
        <w:t>? public、static 、final、private、protected 这些就是，所以这种方式也是比较特殊的。</w:t>
      </w:r>
      <w:r>
        <w:rPr>
          <w:rFonts w:hint="eastAsia"/>
        </w:rPr>
        <w:t>使用方式：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82425" w:rsidTr="00682425">
        <w:tc>
          <w:tcPr>
            <w:tcW w:w="8388" w:type="dxa"/>
          </w:tcPr>
          <w:p w:rsidR="00682425" w:rsidRDefault="00682425" w:rsidP="00682425">
            <w:pPr>
              <w:ind w:left="0"/>
            </w:pPr>
            <w:r>
              <w:t>class ModifierSample {</w:t>
            </w:r>
          </w:p>
          <w:p w:rsidR="00682425" w:rsidRDefault="00682425" w:rsidP="00682425">
            <w:pPr>
              <w:ind w:left="0"/>
            </w:pPr>
            <w:r>
              <w:t xml:space="preserve">    final String finalField = "final";</w:t>
            </w:r>
          </w:p>
          <w:p w:rsidR="00682425" w:rsidRDefault="00682425" w:rsidP="00682425">
            <w:pPr>
              <w:ind w:left="0"/>
            </w:pPr>
            <w:r>
              <w:lastRenderedPageBreak/>
              <w:t xml:space="preserve">    static String staticField = "static";</w:t>
            </w:r>
          </w:p>
          <w:p w:rsidR="00682425" w:rsidRDefault="00682425" w:rsidP="00682425">
            <w:pPr>
              <w:ind w:left="0"/>
            </w:pPr>
            <w:r>
              <w:t xml:space="preserve">    public String publicField = "public";</w:t>
            </w:r>
          </w:p>
          <w:p w:rsidR="00682425" w:rsidRDefault="00682425" w:rsidP="00682425">
            <w:pPr>
              <w:ind w:left="0"/>
            </w:pPr>
            <w:r>
              <w:t xml:space="preserve">    protected String protectedField = "protected";</w:t>
            </w:r>
          </w:p>
          <w:p w:rsidR="00682425" w:rsidRDefault="00682425" w:rsidP="00682425">
            <w:pPr>
              <w:ind w:left="0"/>
            </w:pPr>
            <w:r>
              <w:t xml:space="preserve">    String defaultField = "default";</w:t>
            </w:r>
          </w:p>
          <w:p w:rsidR="00682425" w:rsidRDefault="00682425" w:rsidP="00682425">
            <w:pPr>
              <w:ind w:left="0"/>
            </w:pPr>
            <w:r>
              <w:t xml:space="preserve">    private String privateField = "private";</w:t>
            </w:r>
          </w:p>
          <w:p w:rsidR="00682425" w:rsidRDefault="00682425" w:rsidP="00682425">
            <w:pPr>
              <w:ind w:left="0"/>
              <w:rPr>
                <w:rFonts w:hint="eastAsia"/>
              </w:rPr>
            </w:pPr>
            <w:r>
              <w:t>}</w:t>
            </w:r>
          </w:p>
          <w:p w:rsidR="00682425" w:rsidRDefault="00682425" w:rsidP="00682425">
            <w:pPr>
              <w:ind w:left="0"/>
            </w:pPr>
          </w:p>
        </w:tc>
      </w:tr>
    </w:tbl>
    <w:p w:rsidR="00891A47" w:rsidRDefault="00891A47" w:rsidP="00891A47"/>
    <w:p w:rsidR="00891A47" w:rsidRDefault="00891A47" w:rsidP="00891A47">
      <w:r>
        <w:rPr>
          <w:rFonts w:hint="eastAsia"/>
        </w:rPr>
        <w:t>使用</w:t>
      </w:r>
      <w:r>
        <w:t>GsonBuilder.excludeFieldsWithModifiers构建gson,支持int形的可变参数，值由java.lang.reflect.Modifier提供，下面的程序排除了privateField 、 finalField 和staticField 三个字段。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82425" w:rsidTr="00682425">
        <w:tc>
          <w:tcPr>
            <w:tcW w:w="8388" w:type="dxa"/>
          </w:tcPr>
          <w:p w:rsidR="00682425" w:rsidRDefault="00682425" w:rsidP="00682425">
            <w:pPr>
              <w:ind w:left="0"/>
            </w:pPr>
            <w:r>
              <w:t>ModifierSample modifierSample = new ModifierSample();</w:t>
            </w:r>
          </w:p>
          <w:p w:rsidR="00682425" w:rsidRDefault="00682425" w:rsidP="00682425">
            <w:pPr>
              <w:ind w:left="0"/>
            </w:pPr>
            <w:r>
              <w:t>Gson gson = new GsonBuilder()</w:t>
            </w:r>
          </w:p>
          <w:p w:rsidR="00682425" w:rsidRDefault="00682425" w:rsidP="00682425">
            <w:pPr>
              <w:ind w:left="0"/>
            </w:pPr>
            <w:r>
              <w:t xml:space="preserve">        .excludeFieldsWithModifiers(Modifier.FINAL, Modifier.STATIC, Modifier.PRIVATE)</w:t>
            </w:r>
          </w:p>
          <w:p w:rsidR="00682425" w:rsidRDefault="00682425" w:rsidP="00682425">
            <w:pPr>
              <w:ind w:left="0"/>
            </w:pPr>
            <w:r>
              <w:t xml:space="preserve">        .create();</w:t>
            </w:r>
          </w:p>
          <w:p w:rsidR="00682425" w:rsidRDefault="00682425" w:rsidP="00682425">
            <w:pPr>
              <w:ind w:left="0"/>
            </w:pPr>
            <w:r>
              <w:t>System.out.println(gson.toJson(modifierSample));</w:t>
            </w:r>
          </w:p>
          <w:p w:rsidR="00682425" w:rsidRDefault="00682425" w:rsidP="00682425">
            <w:pPr>
              <w:ind w:left="0"/>
              <w:rPr>
                <w:rFonts w:hint="eastAsia"/>
              </w:rPr>
            </w:pPr>
            <w:r>
              <w:t>// 结果：{"publicField":"public","protectedField":"protected","defaultField":"default"}</w:t>
            </w:r>
          </w:p>
          <w:p w:rsidR="00682425" w:rsidRDefault="00682425" w:rsidP="00682425">
            <w:pPr>
              <w:ind w:left="0"/>
            </w:pPr>
          </w:p>
        </w:tc>
      </w:tr>
    </w:tbl>
    <w:p w:rsidR="00891A47" w:rsidRDefault="00891A47" w:rsidP="00891A47"/>
    <w:p w:rsidR="00E56856" w:rsidRDefault="00991973" w:rsidP="00891A47">
      <w:pPr>
        <w:rPr>
          <w:rFonts w:hint="eastAsia"/>
        </w:rPr>
      </w:pPr>
      <w:r>
        <w:rPr>
          <w:rFonts w:hint="eastAsia"/>
        </w:rPr>
        <w:t>注意：最简单的方式不序列化可以使用</w:t>
      </w:r>
      <w:r w:rsidRPr="00991973">
        <w:t>transient</w:t>
      </w:r>
      <w:r>
        <w:rPr>
          <w:rFonts w:hint="eastAsia"/>
        </w:rPr>
        <w:t>。</w:t>
      </w:r>
    </w:p>
    <w:p w:rsidR="00891A47" w:rsidRPr="00891A47" w:rsidRDefault="00E56856" w:rsidP="00891A47">
      <w:r>
        <w:rPr>
          <w:rFonts w:hint="eastAsia"/>
        </w:rPr>
        <w:t>如：</w:t>
      </w:r>
      <w:r w:rsidRPr="00E56856">
        <w:t>private transient Date birthDay;</w:t>
      </w:r>
    </w:p>
    <w:sectPr w:rsidR="00891A47" w:rsidRPr="00891A47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4ED" w:rsidRDefault="008134ED" w:rsidP="00876DD5">
      <w:pPr>
        <w:spacing w:after="0"/>
      </w:pPr>
      <w:r>
        <w:separator/>
      </w:r>
    </w:p>
  </w:endnote>
  <w:endnote w:type="continuationSeparator" w:id="0">
    <w:p w:rsidR="008134ED" w:rsidRDefault="008134ED" w:rsidP="00876DD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395787"/>
      <w:docPartObj>
        <w:docPartGallery w:val="Page Numbers (Bottom of Page)"/>
        <w:docPartUnique/>
      </w:docPartObj>
    </w:sdtPr>
    <w:sdtContent>
      <w:p w:rsidR="00876DD5" w:rsidRDefault="00AF65EC">
        <w:pPr>
          <w:pStyle w:val="Footer"/>
          <w:jc w:val="right"/>
        </w:pPr>
        <w:fldSimple w:instr=" PAGE   \* MERGEFORMAT ">
          <w:r w:rsidR="00E56856">
            <w:rPr>
              <w:noProof/>
            </w:rPr>
            <w:t>10</w:t>
          </w:r>
        </w:fldSimple>
      </w:p>
    </w:sdtContent>
  </w:sdt>
  <w:p w:rsidR="00876DD5" w:rsidRDefault="00876D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4ED" w:rsidRDefault="008134ED" w:rsidP="00876DD5">
      <w:pPr>
        <w:spacing w:after="0"/>
      </w:pPr>
      <w:r>
        <w:separator/>
      </w:r>
    </w:p>
  </w:footnote>
  <w:footnote w:type="continuationSeparator" w:id="0">
    <w:p w:rsidR="008134ED" w:rsidRDefault="008134ED" w:rsidP="00876DD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B0B67"/>
    <w:multiLevelType w:val="hybridMultilevel"/>
    <w:tmpl w:val="589E1F7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B73BB9"/>
    <w:multiLevelType w:val="hybridMultilevel"/>
    <w:tmpl w:val="F0D00D2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  <w:num w:numId="17">
    <w:abstractNumId w:val="2"/>
    <w:lvlOverride w:ilvl="0">
      <w:startOverride w:val="1"/>
    </w:lvlOverride>
  </w:num>
  <w:num w:numId="18">
    <w:abstractNumId w:val="4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65FD0"/>
    <w:rsid w:val="00090B2B"/>
    <w:rsid w:val="001364CF"/>
    <w:rsid w:val="001D619A"/>
    <w:rsid w:val="00214001"/>
    <w:rsid w:val="002566C8"/>
    <w:rsid w:val="002C181A"/>
    <w:rsid w:val="002F774C"/>
    <w:rsid w:val="003553E2"/>
    <w:rsid w:val="0036129D"/>
    <w:rsid w:val="00375F41"/>
    <w:rsid w:val="0038275B"/>
    <w:rsid w:val="003C3ABF"/>
    <w:rsid w:val="00562410"/>
    <w:rsid w:val="005757EC"/>
    <w:rsid w:val="005D5207"/>
    <w:rsid w:val="00615E88"/>
    <w:rsid w:val="00647F34"/>
    <w:rsid w:val="00665FD0"/>
    <w:rsid w:val="00682425"/>
    <w:rsid w:val="00691A9E"/>
    <w:rsid w:val="00694984"/>
    <w:rsid w:val="006F708F"/>
    <w:rsid w:val="00757AE0"/>
    <w:rsid w:val="007727F8"/>
    <w:rsid w:val="008134ED"/>
    <w:rsid w:val="008261CD"/>
    <w:rsid w:val="0084013B"/>
    <w:rsid w:val="00876DD5"/>
    <w:rsid w:val="00891A47"/>
    <w:rsid w:val="008B5ACA"/>
    <w:rsid w:val="008C5117"/>
    <w:rsid w:val="008F3F22"/>
    <w:rsid w:val="00904415"/>
    <w:rsid w:val="00926699"/>
    <w:rsid w:val="00946E14"/>
    <w:rsid w:val="00975D00"/>
    <w:rsid w:val="00991973"/>
    <w:rsid w:val="0099619D"/>
    <w:rsid w:val="009D5000"/>
    <w:rsid w:val="00A15578"/>
    <w:rsid w:val="00A9654D"/>
    <w:rsid w:val="00AB2DA5"/>
    <w:rsid w:val="00AF309A"/>
    <w:rsid w:val="00AF65EC"/>
    <w:rsid w:val="00B80AB3"/>
    <w:rsid w:val="00B80FBE"/>
    <w:rsid w:val="00BC2F87"/>
    <w:rsid w:val="00BF3F1C"/>
    <w:rsid w:val="00C03A83"/>
    <w:rsid w:val="00C6547E"/>
    <w:rsid w:val="00D24EDE"/>
    <w:rsid w:val="00D43477"/>
    <w:rsid w:val="00D80E2B"/>
    <w:rsid w:val="00D865A0"/>
    <w:rsid w:val="00DA20C2"/>
    <w:rsid w:val="00DB6FA6"/>
    <w:rsid w:val="00DD022B"/>
    <w:rsid w:val="00DE6E85"/>
    <w:rsid w:val="00E35E53"/>
    <w:rsid w:val="00E56856"/>
    <w:rsid w:val="00E73327"/>
    <w:rsid w:val="00EA79E1"/>
    <w:rsid w:val="00EF3DCE"/>
    <w:rsid w:val="00F37F94"/>
    <w:rsid w:val="00F906AD"/>
    <w:rsid w:val="00F94DE6"/>
    <w:rsid w:val="00FA7B4D"/>
    <w:rsid w:val="00FF6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92669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26699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6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76DD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DD5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876DD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76DD5"/>
    <w:rPr>
      <w:rFonts w:ascii="微软雅黑" w:hAnsi="微软雅黑"/>
      <w:sz w:val="24"/>
    </w:rPr>
  </w:style>
  <w:style w:type="character" w:customStyle="1" w:styleId="apple-converted-space">
    <w:name w:val="apple-converted-space"/>
    <w:basedOn w:val="DefaultParagraphFont"/>
    <w:rsid w:val="00EA79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1018</TotalTime>
  <Pages>10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98</cp:revision>
  <dcterms:created xsi:type="dcterms:W3CDTF">2016-09-12T11:17:00Z</dcterms:created>
  <dcterms:modified xsi:type="dcterms:W3CDTF">2016-09-14T06:53:00Z</dcterms:modified>
</cp:coreProperties>
</file>