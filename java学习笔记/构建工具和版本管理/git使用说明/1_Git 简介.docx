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A5CDB" w:rsidP="00AB59DC">
      <w:pPr>
        <w:pStyle w:val="Title"/>
        <w:outlineLvl w:val="0"/>
      </w:pPr>
      <w:r w:rsidRPr="00DA5CDB">
        <w:t xml:space="preserve">Git </w:t>
      </w:r>
      <w:r w:rsidRPr="00DA5CDB">
        <w:t>简介</w:t>
      </w:r>
    </w:p>
    <w:p w:rsidR="00B22D7A" w:rsidRDefault="00B22D7A" w:rsidP="00B22D7A">
      <w:r>
        <w:t>Git是Linus用C实现的一个分布式版本控制工具，注意这里对分布式的强调。不同于Git，像Perforce、SVN和CVS这类版本控制工具都是集中式的。</w:t>
      </w:r>
    </w:p>
    <w:p w:rsidR="00B22D7A" w:rsidRDefault="00B22D7A" w:rsidP="00B22D7A">
      <w:r>
        <w:rPr>
          <w:rFonts w:hint="eastAsia"/>
        </w:rPr>
        <w:t>下面大概介绍下集中式版本控制工具和分布式版本控制工具的区别。</w:t>
      </w:r>
    </w:p>
    <w:p w:rsidR="00B22D7A" w:rsidRDefault="00B22D7A" w:rsidP="00AB59DC">
      <w:pPr>
        <w:pStyle w:val="Heading1"/>
      </w:pPr>
      <w:r w:rsidRPr="00B22D7A">
        <w:rPr>
          <w:rFonts w:hint="eastAsia"/>
        </w:rPr>
        <w:t>集中式</w:t>
      </w:r>
    </w:p>
    <w:p w:rsidR="00554832" w:rsidRPr="00554832" w:rsidRDefault="00554832" w:rsidP="00554832">
      <w:r w:rsidRPr="00554832">
        <w:rPr>
          <w:rFonts w:hint="eastAsia"/>
        </w:rPr>
        <w:t>所谓集中式的版本控制，就是在一个系统中只有一个机器是服务端，其他机器全是客户端。以</w:t>
      </w:r>
      <w:r w:rsidRPr="00554832">
        <w:t>Perforce版本控制为例，在一个系统中会有一个Perforce服务器，所有的代码以及版本信息都保存在这个服务器上。每个客户端可以从服务器get下来一份代码，然后在本地修改，最后submit修改的代码。</w:t>
      </w:r>
    </w:p>
    <w:p w:rsidR="00554832" w:rsidRPr="00554832" w:rsidRDefault="00554832" w:rsidP="00554832"/>
    <w:p w:rsidR="00AB59DC" w:rsidRDefault="00554832" w:rsidP="00AB59DC">
      <w:r>
        <w:rPr>
          <w:noProof/>
        </w:rPr>
        <w:drawing>
          <wp:inline distT="0" distB="0" distL="0" distR="0">
            <wp:extent cx="288607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32" w:rsidRDefault="00554832" w:rsidP="00554832">
      <w:r>
        <w:rPr>
          <w:rFonts w:hint="eastAsia"/>
        </w:rPr>
        <w:t>可以看到集中式的版本控制还是有一些问题的：</w:t>
      </w:r>
    </w:p>
    <w:p w:rsidR="00554832" w:rsidRDefault="00554832" w:rsidP="00554832">
      <w:pPr>
        <w:pStyle w:val="ListParagraph"/>
        <w:numPr>
          <w:ilvl w:val="0"/>
          <w:numId w:val="16"/>
        </w:numPr>
      </w:pPr>
      <w:r>
        <w:rPr>
          <w:rFonts w:hint="eastAsia"/>
        </w:rPr>
        <w:t>网络依赖性强，工作环境保持网络连接，如果网络断掉了，所有的客户端就无法工作了。</w:t>
      </w:r>
    </w:p>
    <w:p w:rsidR="00554832" w:rsidRPr="00AB59DC" w:rsidRDefault="00554832" w:rsidP="00554832">
      <w:pPr>
        <w:pStyle w:val="ListParagraph"/>
        <w:numPr>
          <w:ilvl w:val="0"/>
          <w:numId w:val="16"/>
        </w:numPr>
      </w:pPr>
      <w:r>
        <w:rPr>
          <w:rFonts w:hint="eastAsia"/>
        </w:rPr>
        <w:t>安全性较弱，所有的代码以及版本信息保存在服务器中，一旦服务器挂掉了，代码和版本控制信息就丢失了。</w:t>
      </w:r>
    </w:p>
    <w:p w:rsidR="00B22D7A" w:rsidRDefault="00B22D7A" w:rsidP="00AB59DC">
      <w:pPr>
        <w:pStyle w:val="Heading1"/>
      </w:pPr>
      <w:r w:rsidRPr="00B22D7A">
        <w:rPr>
          <w:rFonts w:hint="eastAsia"/>
        </w:rPr>
        <w:lastRenderedPageBreak/>
        <w:t>分布式</w:t>
      </w:r>
    </w:p>
    <w:p w:rsidR="00410D6D" w:rsidRPr="00410D6D" w:rsidRDefault="00410D6D" w:rsidP="00410D6D">
      <w:pPr>
        <w:ind w:firstLine="360"/>
      </w:pPr>
      <w:r w:rsidRPr="00410D6D">
        <w:rPr>
          <w:rFonts w:hint="eastAsia"/>
        </w:rPr>
        <w:t>而在分布式版本控制系统中，没有服务端</w:t>
      </w:r>
      <w:r w:rsidRPr="00410D6D">
        <w:t>/客户端的概念，每台机器都是一个服务器。也就是说，在分布式本版控制系统中，每台机器都有一份代码，并且有代码的版本信息。</w:t>
      </w:r>
    </w:p>
    <w:p w:rsidR="00554832" w:rsidRPr="00554832" w:rsidRDefault="00554832" w:rsidP="00554832"/>
    <w:p w:rsidR="00AB59DC" w:rsidRDefault="00554832" w:rsidP="00AB59DC">
      <w:r>
        <w:rPr>
          <w:noProof/>
        </w:rPr>
        <w:drawing>
          <wp:inline distT="0" distB="0" distL="0" distR="0">
            <wp:extent cx="3028950" cy="2790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D3" w:rsidRDefault="003116D3" w:rsidP="003116D3">
      <w:r>
        <w:rPr>
          <w:rFonts w:hint="eastAsia"/>
        </w:rPr>
        <w:t>所以可以看到</w:t>
      </w:r>
      <w:r>
        <w:t>Git的优势：</w:t>
      </w:r>
    </w:p>
    <w:p w:rsidR="003116D3" w:rsidRDefault="003116D3" w:rsidP="003116D3">
      <w:pPr>
        <w:pStyle w:val="ListParagraph"/>
        <w:numPr>
          <w:ilvl w:val="0"/>
          <w:numId w:val="17"/>
        </w:numPr>
      </w:pPr>
      <w:r>
        <w:rPr>
          <w:rFonts w:hint="eastAsia"/>
        </w:rPr>
        <w:t>每台机器都是一台服务器，无需依赖网络就可以帮自己的更新提交到本地服务器，支持离线工作。当有网络环境的时候，就可以把更新推送给其他服务器。</w:t>
      </w:r>
    </w:p>
    <w:p w:rsidR="003116D3" w:rsidRDefault="003116D3" w:rsidP="003116D3">
      <w:pPr>
        <w:pStyle w:val="ListParagraph"/>
        <w:numPr>
          <w:ilvl w:val="0"/>
          <w:numId w:val="17"/>
        </w:numPr>
      </w:pPr>
      <w:r>
        <w:rPr>
          <w:rFonts w:hint="eastAsia"/>
        </w:rPr>
        <w:t>安全性高，每台机器都有代码以及版本信息的维护，所有即使某些机器挂掉了，代码依然是安全的。</w:t>
      </w:r>
    </w:p>
    <w:p w:rsidR="003116D3" w:rsidRDefault="003116D3" w:rsidP="003116D3">
      <w:pPr>
        <w:pStyle w:val="ListParagraph"/>
        <w:numPr>
          <w:ilvl w:val="0"/>
          <w:numId w:val="17"/>
        </w:numPr>
      </w:pPr>
      <w:r w:rsidRPr="003116D3">
        <w:rPr>
          <w:rFonts w:hint="eastAsia"/>
        </w:rPr>
        <w:t>在</w:t>
      </w:r>
      <w:r w:rsidRPr="003116D3">
        <w:t>Git中，同步更新的方式有很多种，可以把自己的更新推送给别人；也可以生成一个diff的patch，通过邮件方式把这个patch发送给别人。</w:t>
      </w:r>
    </w:p>
    <w:p w:rsidR="003116D3" w:rsidRPr="00AB59DC" w:rsidRDefault="003116D3" w:rsidP="003116D3">
      <w:r w:rsidRPr="003116D3">
        <w:rPr>
          <w:rFonts w:hint="eastAsia"/>
          <w:color w:val="FF0000"/>
        </w:rPr>
        <w:t>建议</w:t>
      </w:r>
      <w:r w:rsidRPr="003116D3">
        <w:rPr>
          <w:rFonts w:hint="eastAsia"/>
        </w:rPr>
        <w:t>：虽然分布式版本控制没有服务端的概念，但一般在一个</w:t>
      </w:r>
      <w:r w:rsidRPr="003116D3">
        <w:t>Git系统中，为了方便大家交换更新，会找一台机器作为中心服务器，这台机器的目地只是为了方便大家交换更新。即使这台中心服务器挂了，大家依然可以继续工作，只是相互之间交换更新比较麻烦。</w:t>
      </w:r>
    </w:p>
    <w:p w:rsidR="00AB59DC" w:rsidRDefault="00AB59DC" w:rsidP="00AB59DC">
      <w:pPr>
        <w:pStyle w:val="Heading1"/>
      </w:pPr>
      <w:r w:rsidRPr="00AB59DC">
        <w:lastRenderedPageBreak/>
        <w:t>Git</w:t>
      </w:r>
      <w:r w:rsidRPr="00AB59DC">
        <w:t>安装</w:t>
      </w:r>
    </w:p>
    <w:p w:rsidR="00AB59DC" w:rsidRDefault="00C81243" w:rsidP="00AB59DC">
      <w:pPr>
        <w:rPr>
          <w:rFonts w:hint="eastAsia"/>
        </w:rPr>
      </w:pPr>
      <w:r>
        <w:t>W</w:t>
      </w:r>
      <w:r>
        <w:rPr>
          <w:rFonts w:hint="eastAsia"/>
        </w:rPr>
        <w:t>indows版本下载地址：</w:t>
      </w:r>
      <w:r w:rsidRPr="00C81243">
        <w:t>https://git-for-windows.github.io/</w:t>
      </w:r>
    </w:p>
    <w:p w:rsidR="00BC54CA" w:rsidRDefault="00C81243" w:rsidP="00BC54CA">
      <w:pPr>
        <w:ind w:firstLine="360"/>
        <w:rPr>
          <w:rFonts w:hint="eastAsia"/>
        </w:rPr>
      </w:pPr>
      <w:r w:rsidRPr="00C81243">
        <w:rPr>
          <w:rFonts w:hint="eastAsia"/>
        </w:rPr>
        <w:t>由于我主要是在</w:t>
      </w:r>
      <w:r w:rsidRPr="00C81243">
        <w:t>Windows环境下工作，所以下面就主要介绍Windows上面安装Git。一般在Windows下使用Linux/Unix的工具时，需要Cygwin这样的模拟环境。但是已经有人把模拟环境和Git打包好了，msysgit是Windows版的Git</w:t>
      </w:r>
      <w:r w:rsidR="00B41B1C">
        <w:t>，从</w:t>
      </w:r>
      <w:r w:rsidR="00B41B1C">
        <w:rPr>
          <w:rFonts w:hint="eastAsia"/>
        </w:rPr>
        <w:t>上面的地址</w:t>
      </w:r>
      <w:r w:rsidRPr="00C81243">
        <w:t>下载，然后按默认选项安装即可。</w:t>
      </w:r>
      <w:r w:rsidR="00BC54CA" w:rsidRPr="00BC54CA">
        <w:rPr>
          <w:rFonts w:hint="eastAsia"/>
        </w:rPr>
        <w:t>安装完成后，在开始菜单里找到”</w:t>
      </w:r>
      <w:r w:rsidR="00BC54CA" w:rsidRPr="00BC54CA">
        <w:t>Git”-&gt;”Git Bash”，弹出一个命令行窗口，就说明Git安装成功！</w:t>
      </w:r>
    </w:p>
    <w:p w:rsidR="00BC54CA" w:rsidRDefault="00BC54CA" w:rsidP="00BC54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0238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CA" w:rsidRDefault="00BC54CA" w:rsidP="00BC54CA">
      <w:pPr>
        <w:rPr>
          <w:rFonts w:hint="eastAsia"/>
        </w:rPr>
      </w:pPr>
      <w:r w:rsidRPr="00BC54CA">
        <w:rPr>
          <w:rFonts w:hint="eastAsia"/>
        </w:rPr>
        <w:t>安装完成后，一般都会对本机的</w:t>
      </w:r>
      <w:r w:rsidRPr="00BC54CA">
        <w:t>Git进行一些基本的配置。下面的命令就是给Git环境配置全局的用户名和邮箱地址，这样每一个从这台机器上提交的更新都会标上这些用户信息。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C54CA" w:rsidTr="00BC54CA">
        <w:tc>
          <w:tcPr>
            <w:tcW w:w="8388" w:type="dxa"/>
          </w:tcPr>
          <w:p w:rsidR="00DA5162" w:rsidRPr="00BC54CA" w:rsidRDefault="00BC54CA" w:rsidP="00DA5162">
            <w:pPr>
              <w:ind w:left="0"/>
              <w:rPr>
                <w:rFonts w:eastAsiaTheme="minorEastAsia" w:hint="eastAsia"/>
              </w:rPr>
            </w:pPr>
            <w:r w:rsidRPr="00BC54CA">
              <w:t>git config --global user.name</w:t>
            </w:r>
            <w:r w:rsidR="00DA5162">
              <w:rPr>
                <w:rFonts w:hint="eastAsia"/>
              </w:rPr>
              <w:t xml:space="preserve"> </w:t>
            </w:r>
            <w:r w:rsidRPr="00BC54CA">
              <w:t xml:space="preserve"> </w:t>
            </w:r>
            <w:r w:rsidR="00DA5162" w:rsidRPr="00DA5162">
              <w:t>"</w:t>
            </w:r>
            <w:r w:rsidRPr="00BC54CA">
              <w:t>your user name</w:t>
            </w:r>
            <w:r w:rsidR="00DA5162" w:rsidRPr="00DA5162">
              <w:t>"</w:t>
            </w:r>
          </w:p>
          <w:p w:rsidR="00BC54CA" w:rsidRDefault="00BC54CA" w:rsidP="00DA5162">
            <w:pPr>
              <w:ind w:left="0"/>
              <w:rPr>
                <w:rFonts w:hint="eastAsia"/>
              </w:rPr>
            </w:pPr>
            <w:r w:rsidRPr="00BC54CA">
              <w:t xml:space="preserve">git config --global user.email </w:t>
            </w:r>
            <w:r w:rsidR="00DA5162">
              <w:rPr>
                <w:rFonts w:hint="eastAsia"/>
              </w:rPr>
              <w:t xml:space="preserve"> </w:t>
            </w:r>
            <w:r w:rsidR="00DA5162" w:rsidRPr="00DA5162">
              <w:t>"</w:t>
            </w:r>
            <w:r w:rsidRPr="00BC54CA">
              <w:t>your email address</w:t>
            </w:r>
            <w:r w:rsidR="00DA5162" w:rsidRPr="00DA5162">
              <w:t>"</w:t>
            </w:r>
          </w:p>
          <w:p w:rsidR="008A3FC0" w:rsidRDefault="008A3FC0" w:rsidP="00DA516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#举例</w:t>
            </w:r>
          </w:p>
          <w:p w:rsidR="00DA5162" w:rsidRDefault="00DA5162" w:rsidP="00DA5162">
            <w:pPr>
              <w:ind w:left="0"/>
              <w:rPr>
                <w:rFonts w:hint="eastAsia"/>
              </w:rPr>
            </w:pPr>
            <w:r w:rsidRPr="00DA5162">
              <w:t>git config --global user.name "xiaoxiazhang1"</w:t>
            </w:r>
          </w:p>
          <w:p w:rsidR="008A3FC0" w:rsidRDefault="008A3FC0" w:rsidP="00DA5162">
            <w:pPr>
              <w:ind w:left="0"/>
              <w:rPr>
                <w:rFonts w:hint="eastAsia"/>
              </w:rPr>
            </w:pPr>
            <w:r w:rsidRPr="008A3FC0">
              <w:t>git config --global user.email "xiaoxiazhang1@hengtiansoft.com"</w:t>
            </w:r>
          </w:p>
          <w:p w:rsidR="00DA5162" w:rsidRPr="00BC54CA" w:rsidRDefault="00DA5162" w:rsidP="00DA5162">
            <w:pPr>
              <w:rPr>
                <w:rFonts w:ascii="Consolas" w:eastAsiaTheme="minorEastAsia" w:hAnsi="Consolas" w:cs="Consolas" w:hint="eastAsia"/>
                <w:sz w:val="18"/>
                <w:szCs w:val="18"/>
              </w:rPr>
            </w:pPr>
          </w:p>
        </w:tc>
      </w:tr>
    </w:tbl>
    <w:p w:rsidR="00BC54CA" w:rsidRPr="00AB59DC" w:rsidRDefault="00BC54CA" w:rsidP="00BC54CA">
      <w:pPr>
        <w:rPr>
          <w:rFonts w:hint="eastAsia"/>
        </w:rPr>
      </w:pPr>
    </w:p>
    <w:p w:rsidR="00AB59DC" w:rsidRDefault="00AB59DC" w:rsidP="00AB59DC">
      <w:pPr>
        <w:pStyle w:val="Heading1"/>
      </w:pPr>
      <w:r w:rsidRPr="00AB59DC">
        <w:t>Git</w:t>
      </w:r>
      <w:r w:rsidRPr="00AB59DC">
        <w:t>命令流</w:t>
      </w:r>
    </w:p>
    <w:p w:rsidR="00BC54CA" w:rsidRDefault="00BC54CA" w:rsidP="00BC54CA">
      <w:pPr>
        <w:ind w:firstLine="360"/>
        <w:rPr>
          <w:rFonts w:hint="eastAsia"/>
        </w:rPr>
      </w:pPr>
      <w:r>
        <w:rPr>
          <w:rFonts w:hint="eastAsia"/>
        </w:rPr>
        <w:t>在Git中支持上百个命令，每个命令又有很多的选项，所以初学者看到这些就会有一些恐惧。其实，真正接触过Git一段时间后，会慢慢的发现我们会经常使用的命令也就十几二十个，掌握了这些命令之后就可以满足我们大部分的</w:t>
      </w:r>
      <w:r>
        <w:rPr>
          <w:rFonts w:hint="eastAsia"/>
        </w:rPr>
        <w:lastRenderedPageBreak/>
        <w:t>日常工作了。下面是我根据日常使用整理的一个Git命令流图，包括了一些常用的命令，可以方便自己查阅。不要被密密麻麻的箭头吓到，其实都是比较初级、常用的命令，后面的文章会详细介绍图中命令的用法以及Git中的一些基本概念。注意，图中没有涉及branch、patch等信息，但是后面的文章会进行介绍。</w:t>
      </w:r>
    </w:p>
    <w:p w:rsidR="00BC54CA" w:rsidRDefault="00BC54CA" w:rsidP="00BC54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1899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D7A" w:rsidRPr="00B22D7A" w:rsidRDefault="00B22D7A" w:rsidP="00B22D7A"/>
    <w:sectPr w:rsidR="00B22D7A" w:rsidRPr="00B22D7A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FBB" w:rsidRDefault="00F45FBB" w:rsidP="00DA5CDB">
      <w:pPr>
        <w:spacing w:after="0"/>
      </w:pPr>
      <w:r>
        <w:separator/>
      </w:r>
    </w:p>
  </w:endnote>
  <w:endnote w:type="continuationSeparator" w:id="1">
    <w:p w:rsidR="00F45FBB" w:rsidRDefault="00F45FBB" w:rsidP="00DA5C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643934"/>
      <w:docPartObj>
        <w:docPartGallery w:val="Page Numbers (Bottom of Page)"/>
        <w:docPartUnique/>
      </w:docPartObj>
    </w:sdtPr>
    <w:sdtContent>
      <w:p w:rsidR="00DA5CDB" w:rsidRDefault="00713739">
        <w:pPr>
          <w:pStyle w:val="Footer"/>
          <w:jc w:val="right"/>
        </w:pPr>
        <w:fldSimple w:instr=" PAGE   \* MERGEFORMAT ">
          <w:r w:rsidR="008A3FC0">
            <w:rPr>
              <w:noProof/>
            </w:rPr>
            <w:t>3</w:t>
          </w:r>
        </w:fldSimple>
      </w:p>
    </w:sdtContent>
  </w:sdt>
  <w:p w:rsidR="00DA5CDB" w:rsidRDefault="00DA5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FBB" w:rsidRDefault="00F45FBB" w:rsidP="00DA5CDB">
      <w:pPr>
        <w:spacing w:after="0"/>
      </w:pPr>
      <w:r>
        <w:separator/>
      </w:r>
    </w:p>
  </w:footnote>
  <w:footnote w:type="continuationSeparator" w:id="1">
    <w:p w:rsidR="00F45FBB" w:rsidRDefault="00F45FBB" w:rsidP="00DA5CD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E2845"/>
    <w:multiLevelType w:val="hybridMultilevel"/>
    <w:tmpl w:val="144AB4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5F4F65"/>
    <w:multiLevelType w:val="hybridMultilevel"/>
    <w:tmpl w:val="32A8C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5CDB"/>
    <w:rsid w:val="003116D3"/>
    <w:rsid w:val="00410D6D"/>
    <w:rsid w:val="00554832"/>
    <w:rsid w:val="00562410"/>
    <w:rsid w:val="00642ED1"/>
    <w:rsid w:val="00713739"/>
    <w:rsid w:val="008261CD"/>
    <w:rsid w:val="008A3FC0"/>
    <w:rsid w:val="008B5ACA"/>
    <w:rsid w:val="008C5117"/>
    <w:rsid w:val="00904415"/>
    <w:rsid w:val="0099619D"/>
    <w:rsid w:val="009D5000"/>
    <w:rsid w:val="00AB59DC"/>
    <w:rsid w:val="00AE0217"/>
    <w:rsid w:val="00B22D7A"/>
    <w:rsid w:val="00B41B1C"/>
    <w:rsid w:val="00BC54CA"/>
    <w:rsid w:val="00BE01F5"/>
    <w:rsid w:val="00C03A83"/>
    <w:rsid w:val="00C81243"/>
    <w:rsid w:val="00D24EDE"/>
    <w:rsid w:val="00D80E2B"/>
    <w:rsid w:val="00DA5162"/>
    <w:rsid w:val="00DA5CDB"/>
    <w:rsid w:val="00DB6FA6"/>
    <w:rsid w:val="00DE6E85"/>
    <w:rsid w:val="00EF3DCE"/>
    <w:rsid w:val="00F37F94"/>
    <w:rsid w:val="00F45FBB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A5CD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CD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A5CD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5CDB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4C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C54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54C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13</cp:revision>
  <dcterms:created xsi:type="dcterms:W3CDTF">2016-03-12T15:40:00Z</dcterms:created>
  <dcterms:modified xsi:type="dcterms:W3CDTF">2016-03-13T04:20:00Z</dcterms:modified>
</cp:coreProperties>
</file>