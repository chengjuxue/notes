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87F2F" w:rsidP="00F87F2F">
      <w:pPr>
        <w:pStyle w:val="a3"/>
      </w:pPr>
      <w:r w:rsidRPr="00F87F2F">
        <w:rPr>
          <w:rFonts w:hint="eastAsia"/>
        </w:rPr>
        <w:t>常用</w:t>
      </w:r>
      <w:r w:rsidRPr="00F87F2F">
        <w:t xml:space="preserve"> Git </w:t>
      </w:r>
      <w:r w:rsidRPr="00F87F2F">
        <w:t>命令清单</w:t>
      </w:r>
    </w:p>
    <w:p w:rsidR="00C02C7B" w:rsidRDefault="00C02C7B" w:rsidP="004B6CF9">
      <w:r>
        <w:rPr>
          <w:noProof/>
        </w:rPr>
        <w:drawing>
          <wp:inline distT="0" distB="0" distL="0" distR="0">
            <wp:extent cx="5167630" cy="1595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F9" w:rsidRDefault="004B6CF9" w:rsidP="004B6CF9">
      <w:r>
        <w:rPr>
          <w:rFonts w:hint="eastAsia"/>
        </w:rPr>
        <w:t>下面是我整理的常用</w:t>
      </w:r>
      <w:r>
        <w:t xml:space="preserve"> Git 命令清单。几个专用名词的译名如下。</w:t>
      </w:r>
    </w:p>
    <w:p w:rsidR="004B6CF9" w:rsidRDefault="004B6CF9" w:rsidP="004B6CF9">
      <w:pPr>
        <w:pStyle w:val="a5"/>
        <w:numPr>
          <w:ilvl w:val="0"/>
          <w:numId w:val="16"/>
        </w:numPr>
      </w:pPr>
      <w:r>
        <w:t>Workspace：工作区</w:t>
      </w:r>
    </w:p>
    <w:p w:rsidR="004B6CF9" w:rsidRDefault="004B6CF9" w:rsidP="004B6CF9">
      <w:pPr>
        <w:pStyle w:val="a5"/>
        <w:numPr>
          <w:ilvl w:val="0"/>
          <w:numId w:val="16"/>
        </w:numPr>
      </w:pPr>
      <w:r>
        <w:t>Index / Stage：暂存区</w:t>
      </w:r>
    </w:p>
    <w:p w:rsidR="004B6CF9" w:rsidRDefault="004B6CF9" w:rsidP="004B6CF9">
      <w:pPr>
        <w:pStyle w:val="a5"/>
        <w:numPr>
          <w:ilvl w:val="0"/>
          <w:numId w:val="16"/>
        </w:numPr>
      </w:pPr>
      <w:r>
        <w:t>Repository：仓库区（或本地仓库）</w:t>
      </w:r>
    </w:p>
    <w:p w:rsidR="004B6CF9" w:rsidRDefault="004B6CF9" w:rsidP="004B6CF9">
      <w:pPr>
        <w:pStyle w:val="a5"/>
        <w:numPr>
          <w:ilvl w:val="0"/>
          <w:numId w:val="16"/>
        </w:numPr>
      </w:pPr>
      <w:r>
        <w:t>Remote：远程仓库</w:t>
      </w:r>
    </w:p>
    <w:p w:rsidR="004B6CF9" w:rsidRDefault="004B6CF9" w:rsidP="004B6CF9">
      <w:pPr>
        <w:pStyle w:val="1"/>
      </w:pPr>
      <w:r>
        <w:rPr>
          <w:rFonts w:hint="eastAsia"/>
        </w:rPr>
        <w:t>新建代码库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在当前目录新建一个Git代码库</w:t>
            </w:r>
          </w:p>
          <w:p w:rsidR="004B6CF9" w:rsidRDefault="004B6CF9" w:rsidP="004B6CF9">
            <w:pPr>
              <w:ind w:left="0"/>
            </w:pPr>
            <w:r>
              <w:t>$ git init</w:t>
            </w:r>
          </w:p>
          <w:p w:rsidR="004B6CF9" w:rsidRDefault="004B6CF9" w:rsidP="004B6CF9">
            <w:pPr>
              <w:ind w:left="0"/>
            </w:pPr>
            <w:r>
              <w:t># 新建一个目录，将其初始化为Git代码库</w:t>
            </w:r>
          </w:p>
          <w:p w:rsidR="004B6CF9" w:rsidRDefault="004B6CF9" w:rsidP="004B6CF9">
            <w:pPr>
              <w:ind w:left="0"/>
            </w:pPr>
            <w:r>
              <w:t>$ git init [project-name]</w:t>
            </w:r>
          </w:p>
          <w:p w:rsidR="004B6CF9" w:rsidRDefault="004B6CF9" w:rsidP="004B6CF9">
            <w:pPr>
              <w:ind w:left="0"/>
            </w:pPr>
            <w:r>
              <w:t># 下载一个项目和它的整个代码历史</w:t>
            </w:r>
          </w:p>
          <w:p w:rsidR="004B6CF9" w:rsidRDefault="004B6CF9" w:rsidP="004B6CF9">
            <w:pPr>
              <w:ind w:left="0"/>
            </w:pPr>
            <w:r>
              <w:t>$ git clone [url]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Pr="004B6CF9" w:rsidRDefault="004B6CF9" w:rsidP="004B6CF9">
      <w:pPr>
        <w:ind w:left="0"/>
      </w:pPr>
    </w:p>
    <w:p w:rsidR="004B6CF9" w:rsidRPr="004B6CF9" w:rsidRDefault="004B6CF9" w:rsidP="004B6CF9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配置</w:t>
      </w:r>
    </w:p>
    <w:p w:rsidR="004B6CF9" w:rsidRDefault="004B6CF9" w:rsidP="004B6CF9">
      <w:r>
        <w:t>Git的设置文件为.gitconfig，它可以在用户主目录下（全局配置），也可以在项目目录下（项目配置）。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显示当前的Git配置</w:t>
            </w:r>
          </w:p>
          <w:p w:rsidR="004B6CF9" w:rsidRDefault="004B6CF9" w:rsidP="004B6CF9">
            <w:pPr>
              <w:ind w:left="0"/>
            </w:pPr>
            <w:r>
              <w:t>$ git config --list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编辑Git配置文件</w:t>
            </w:r>
          </w:p>
          <w:p w:rsidR="004B6CF9" w:rsidRDefault="004B6CF9" w:rsidP="004B6CF9">
            <w:pPr>
              <w:ind w:left="0"/>
            </w:pPr>
            <w:r>
              <w:t>$ git config -e [--global]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设置提交代码时的用户信息</w:t>
            </w:r>
          </w:p>
          <w:p w:rsidR="004B6CF9" w:rsidRDefault="004B6CF9" w:rsidP="004B6CF9">
            <w:pPr>
              <w:ind w:left="0"/>
            </w:pPr>
            <w:r>
              <w:t>$ git config [--global] user.name "[name]"</w:t>
            </w:r>
          </w:p>
          <w:p w:rsidR="004B6CF9" w:rsidRDefault="004B6CF9" w:rsidP="004B6CF9">
            <w:pPr>
              <w:ind w:left="0"/>
            </w:pPr>
            <w:r>
              <w:t>$ git config [--global] user.email "[email address]"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Pr="004B6CF9" w:rsidRDefault="004B6CF9" w:rsidP="004B6CF9"/>
    <w:p w:rsidR="004B6CF9" w:rsidRDefault="004B6CF9" w:rsidP="004B6CF9">
      <w:pPr>
        <w:pStyle w:val="1"/>
      </w:pPr>
      <w:r>
        <w:rPr>
          <w:rFonts w:hint="eastAsia"/>
        </w:rPr>
        <w:t>增加</w:t>
      </w:r>
      <w:r>
        <w:t>/</w:t>
      </w:r>
      <w:r>
        <w:t>删除文件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添加指定文件到暂存区</w:t>
            </w:r>
            <w:r w:rsidR="0004005B">
              <w:t>(</w:t>
            </w:r>
            <w:r w:rsidR="0004005B" w:rsidRPr="0004005B">
              <w:t>untracked files</w:t>
            </w:r>
            <w:r w:rsidR="0004005B">
              <w:t xml:space="preserve"> ?)(</w:t>
            </w:r>
            <w:r w:rsidR="0004005B" w:rsidRPr="0004005B">
              <w:t xml:space="preserve"> untracked</w:t>
            </w:r>
            <w:r w:rsidR="0004005B">
              <w:t xml:space="preserve"> un</w:t>
            </w:r>
            <w:r w:rsidR="0004005B" w:rsidRPr="0004005B">
              <w:t>committed</w:t>
            </w:r>
            <w:r w:rsidR="0004005B">
              <w:t xml:space="preserve"> !)</w:t>
            </w:r>
          </w:p>
          <w:p w:rsidR="004B6CF9" w:rsidRDefault="004B6CF9" w:rsidP="004B6CF9">
            <w:pPr>
              <w:ind w:left="0"/>
            </w:pPr>
            <w:r>
              <w:t>$ git add [file1] [file2] ...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添加指定目录到暂存区，包括子目录</w:t>
            </w:r>
          </w:p>
          <w:p w:rsidR="004B6CF9" w:rsidRDefault="004B6CF9" w:rsidP="004B6CF9">
            <w:pPr>
              <w:ind w:left="0"/>
            </w:pPr>
            <w:r>
              <w:t>$ git add [dir]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添加当前目录的所有文件到暂存区</w:t>
            </w:r>
          </w:p>
          <w:p w:rsidR="004B6CF9" w:rsidRDefault="004B6CF9" w:rsidP="004B6CF9">
            <w:pPr>
              <w:ind w:left="0"/>
            </w:pPr>
            <w:r>
              <w:t>$ git add .</w:t>
            </w:r>
          </w:p>
          <w:p w:rsidR="00AA0BB9" w:rsidRDefault="00AA0BB9" w:rsidP="00AA0BB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删除工作区文件，并且将这次删除放入</w:t>
            </w:r>
            <w:r w:rsidRPr="003E68D3">
              <w:rPr>
                <w:color w:val="FF0000"/>
              </w:rPr>
              <w:t>暂存区</w:t>
            </w:r>
          </w:p>
          <w:p w:rsidR="004B6CF9" w:rsidRDefault="004B6CF9" w:rsidP="004B6CF9">
            <w:pPr>
              <w:ind w:left="0"/>
            </w:pPr>
            <w:r>
              <w:t>$ git rm [file1] [file2] ...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停止追踪指定文件，但该文件会保留在</w:t>
            </w:r>
            <w:r w:rsidRPr="006627EF">
              <w:rPr>
                <w:color w:val="FF0000"/>
              </w:rPr>
              <w:t>工作区</w:t>
            </w:r>
          </w:p>
          <w:p w:rsidR="004B6CF9" w:rsidRDefault="004B6CF9" w:rsidP="004B6CF9">
            <w:pPr>
              <w:ind w:left="0"/>
            </w:pPr>
            <w:r>
              <w:t>$ git rm --cached [file]</w:t>
            </w:r>
          </w:p>
          <w:p w:rsidR="00AA0BB9" w:rsidRDefault="00AA0BB9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改名文件，并且将这个改名放入</w:t>
            </w:r>
            <w:r w:rsidRPr="006627EF">
              <w:rPr>
                <w:color w:val="FF0000"/>
              </w:rPr>
              <w:t>暂存区</w:t>
            </w:r>
          </w:p>
          <w:p w:rsidR="004B6CF9" w:rsidRDefault="004B6CF9" w:rsidP="004B6CF9">
            <w:pPr>
              <w:ind w:left="0"/>
            </w:pPr>
            <w:r>
              <w:t>$ git mv [file-original] [file-renamed]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Default="004B6CF9" w:rsidP="004B6CF9"/>
    <w:p w:rsidR="004B6CF9" w:rsidRDefault="004B6CF9" w:rsidP="004B6CF9">
      <w:pPr>
        <w:pStyle w:val="1"/>
      </w:pPr>
      <w:r>
        <w:rPr>
          <w:rFonts w:hint="eastAsia"/>
        </w:rPr>
        <w:lastRenderedPageBreak/>
        <w:t>代码提交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提交暂存区到仓库区</w:t>
            </w:r>
            <w:r w:rsidR="00BC7BCD">
              <w:t>(</w:t>
            </w:r>
            <w:r w:rsidR="00BC7BCD">
              <w:rPr>
                <w:rFonts w:hint="eastAsia"/>
              </w:rPr>
              <w:t>commit后的文件有</w:t>
            </w:r>
            <w:r w:rsidR="00BC7BCD" w:rsidRPr="00BC7BCD">
              <w:rPr>
                <w:rFonts w:hint="eastAsia"/>
              </w:rPr>
              <w:t>√</w:t>
            </w:r>
            <w:r w:rsidR="00BC7BCD">
              <w:t>)</w:t>
            </w:r>
          </w:p>
          <w:p w:rsidR="004B6CF9" w:rsidRDefault="004B6CF9" w:rsidP="004B6CF9">
            <w:pPr>
              <w:ind w:left="0"/>
            </w:pPr>
            <w:r>
              <w:t>$ git commit -m [message]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提交暂存区的指定文件到仓库区</w:t>
            </w:r>
          </w:p>
          <w:p w:rsidR="004B6CF9" w:rsidRDefault="004B6CF9" w:rsidP="004B6CF9">
            <w:pPr>
              <w:ind w:left="0"/>
            </w:pPr>
            <w:r>
              <w:t>$ git commit [file1] [file2] ... -m [message]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提交工作区自上次commit之后的变化，直接到仓库区</w:t>
            </w:r>
          </w:p>
          <w:p w:rsidR="004B6CF9" w:rsidRDefault="004B6CF9" w:rsidP="004B6CF9">
            <w:pPr>
              <w:ind w:left="0"/>
            </w:pPr>
            <w:r>
              <w:t>$ git commit -a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提交时显示所有diff信息</w:t>
            </w:r>
          </w:p>
          <w:p w:rsidR="004B6CF9" w:rsidRDefault="004B6CF9" w:rsidP="004B6CF9">
            <w:pPr>
              <w:ind w:left="0"/>
            </w:pPr>
            <w:r>
              <w:t>$ git commit -v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使用一次新的commit，替代上一次提交</w:t>
            </w:r>
          </w:p>
          <w:p w:rsidR="004B6CF9" w:rsidRDefault="004B6CF9" w:rsidP="004B6CF9">
            <w:pPr>
              <w:ind w:left="0"/>
            </w:pPr>
            <w:r>
              <w:t># 如果代码没有任何新变化，</w:t>
            </w:r>
            <w:r w:rsidRPr="009B2247">
              <w:rPr>
                <w:color w:val="FF0000"/>
              </w:rPr>
              <w:t>则用来改写上一次commit的提交信息</w:t>
            </w:r>
          </w:p>
          <w:p w:rsidR="004B6CF9" w:rsidRDefault="004B6CF9" w:rsidP="004B6CF9">
            <w:pPr>
              <w:ind w:left="0"/>
            </w:pPr>
            <w:r>
              <w:t>$ git commit --amend -m [message]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重做上一次commit，并包括指定文件的新变化</w:t>
            </w:r>
          </w:p>
          <w:p w:rsidR="004B6CF9" w:rsidRDefault="004B6CF9" w:rsidP="004B6CF9">
            <w:pPr>
              <w:ind w:left="0"/>
            </w:pPr>
            <w:r>
              <w:t>$ git commit --amend [file1] [file2] ...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Default="004B6CF9" w:rsidP="004B6CF9"/>
    <w:p w:rsidR="004B6CF9" w:rsidRDefault="004B6CF9" w:rsidP="004B6CF9">
      <w:pPr>
        <w:pStyle w:val="1"/>
      </w:pPr>
      <w:r>
        <w:rPr>
          <w:rFonts w:hint="eastAsia"/>
        </w:rPr>
        <w:t>分支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列出所有本地分支</w:t>
            </w:r>
          </w:p>
          <w:p w:rsidR="004B6CF9" w:rsidRDefault="004B6CF9" w:rsidP="004B6CF9">
            <w:pPr>
              <w:ind w:left="0"/>
            </w:pPr>
            <w:r>
              <w:t>$ git branch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列出所有远程分支</w:t>
            </w:r>
          </w:p>
          <w:p w:rsidR="004B6CF9" w:rsidRDefault="004B6CF9" w:rsidP="004B6CF9">
            <w:pPr>
              <w:ind w:left="0"/>
            </w:pPr>
            <w:r>
              <w:t>$ git branch -r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列出所有本地分支和远程分支</w:t>
            </w:r>
          </w:p>
          <w:p w:rsidR="004B6CF9" w:rsidRDefault="004B6CF9" w:rsidP="004B6CF9">
            <w:pPr>
              <w:ind w:left="0"/>
            </w:pPr>
            <w:r>
              <w:lastRenderedPageBreak/>
              <w:t>$ git branch -a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新建一个分支，但依然停留在当前分支</w:t>
            </w:r>
          </w:p>
          <w:p w:rsidR="004B6CF9" w:rsidRDefault="004B6CF9" w:rsidP="004B6CF9">
            <w:pPr>
              <w:ind w:left="0"/>
            </w:pPr>
            <w:r>
              <w:t>$ git branch [branch-name]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新建一个分支，并切换到该分支</w:t>
            </w:r>
          </w:p>
          <w:p w:rsidR="004B6CF9" w:rsidRDefault="004B6CF9" w:rsidP="004B6CF9">
            <w:pPr>
              <w:ind w:left="0"/>
            </w:pPr>
            <w:r>
              <w:t>$ git checkout -b [branch]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新建一个分支，指向指定commit</w:t>
            </w:r>
          </w:p>
          <w:p w:rsidR="004B6CF9" w:rsidRDefault="004B6CF9" w:rsidP="004B6CF9">
            <w:pPr>
              <w:ind w:left="0"/>
            </w:pPr>
            <w:r>
              <w:t>$ git branch [branch] [commit]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新建一个分支，与指定的远程分支建立追踪关系</w:t>
            </w:r>
          </w:p>
          <w:p w:rsidR="004B6CF9" w:rsidRDefault="004B6CF9" w:rsidP="004B6CF9">
            <w:pPr>
              <w:ind w:left="0"/>
            </w:pPr>
            <w:r>
              <w:t>$ git branch --track [branch] [remote-branch]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切换到指定分支，并更新工作区</w:t>
            </w:r>
          </w:p>
          <w:p w:rsidR="004B6CF9" w:rsidRDefault="004B6CF9" w:rsidP="004B6CF9">
            <w:pPr>
              <w:ind w:left="0"/>
            </w:pPr>
            <w:r>
              <w:t>$ git checkout [branch-name]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 xml:space="preserve"># </w:t>
            </w:r>
            <w:r w:rsidRPr="009B2247">
              <w:rPr>
                <w:color w:val="FF0000"/>
              </w:rPr>
              <w:t>建立追踪关系</w:t>
            </w:r>
            <w:r>
              <w:t>，在现有分支与指定的远程分支之间</w:t>
            </w:r>
          </w:p>
          <w:p w:rsidR="004B6CF9" w:rsidRDefault="004B6CF9" w:rsidP="004B6CF9">
            <w:pPr>
              <w:ind w:left="0"/>
            </w:pPr>
            <w:r>
              <w:t>$ git branch --set-upstream [branch] [remote-branch]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合并指定分支到当前分支</w:t>
            </w:r>
          </w:p>
          <w:p w:rsidR="004B6CF9" w:rsidRDefault="004B6CF9" w:rsidP="004B6CF9">
            <w:pPr>
              <w:ind w:left="0"/>
            </w:pPr>
            <w:r>
              <w:t>$ git merge [branch]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选择一个commit，合并进当前分支</w:t>
            </w:r>
          </w:p>
          <w:p w:rsidR="004B6CF9" w:rsidRDefault="004B6CF9" w:rsidP="004B6CF9">
            <w:pPr>
              <w:ind w:left="0"/>
            </w:pPr>
            <w:r>
              <w:t>$ git cherry-pick [commit]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删除分支</w:t>
            </w:r>
          </w:p>
          <w:p w:rsidR="004B6CF9" w:rsidRDefault="004B6CF9" w:rsidP="004B6CF9">
            <w:pPr>
              <w:ind w:left="0"/>
            </w:pPr>
            <w:r>
              <w:t>$ git branch -d [branch-name]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删除远程分支</w:t>
            </w:r>
          </w:p>
          <w:p w:rsidR="00415E3A" w:rsidRDefault="004B6CF9" w:rsidP="004B6CF9">
            <w:pPr>
              <w:ind w:left="0"/>
            </w:pPr>
            <w:r>
              <w:t>$ git push origin --delete [branch-name]</w:t>
            </w:r>
          </w:p>
          <w:p w:rsidR="004B6CF9" w:rsidRDefault="004B6CF9" w:rsidP="004B6CF9">
            <w:pPr>
              <w:ind w:left="0"/>
            </w:pPr>
            <w:r>
              <w:lastRenderedPageBreak/>
              <w:t>$ git branch -dr [remote/branch]</w:t>
            </w:r>
          </w:p>
          <w:p w:rsidR="00B84B85" w:rsidRDefault="00B84B85" w:rsidP="004B6CF9">
            <w:pPr>
              <w:ind w:left="0"/>
            </w:pPr>
          </w:p>
          <w:p w:rsidR="00B84B85" w:rsidRDefault="00B84B85" w:rsidP="004B6CF9">
            <w:pPr>
              <w:ind w:left="0"/>
            </w:pPr>
            <w:r>
              <w:rPr>
                <w:rFonts w:hint="eastAsia"/>
              </w:rPr>
              <w:t>#查看本地分支的追踪情况</w:t>
            </w:r>
          </w:p>
          <w:p w:rsidR="00B84B85" w:rsidRPr="00B84B85" w:rsidRDefault="00B9453C" w:rsidP="004B6CF9">
            <w:pPr>
              <w:ind w:left="0"/>
            </w:pPr>
            <w:r>
              <w:rPr>
                <w:rFonts w:hint="eastAsia"/>
              </w:rPr>
              <w:t>git branch -vv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Default="004B6CF9" w:rsidP="004B6CF9"/>
    <w:p w:rsidR="009B2247" w:rsidRDefault="009B2247" w:rsidP="004B6CF9"/>
    <w:p w:rsidR="004B6CF9" w:rsidRDefault="004B6CF9" w:rsidP="004B6CF9">
      <w:pPr>
        <w:pStyle w:val="1"/>
      </w:pPr>
      <w:r>
        <w:rPr>
          <w:rFonts w:hint="eastAsia"/>
        </w:rPr>
        <w:t>标签</w:t>
      </w:r>
    </w:p>
    <w:p w:rsidR="004B6CF9" w:rsidRDefault="004B6CF9" w:rsidP="004B6CF9"/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列出所有tag</w:t>
            </w:r>
          </w:p>
          <w:p w:rsidR="004B6CF9" w:rsidRDefault="004B6CF9" w:rsidP="004B6CF9">
            <w:pPr>
              <w:ind w:left="0"/>
            </w:pPr>
            <w:r>
              <w:t>$ git tag</w:t>
            </w:r>
          </w:p>
          <w:p w:rsidR="009B2247" w:rsidRDefault="009B2247" w:rsidP="004B6CF9">
            <w:pPr>
              <w:ind w:left="0"/>
            </w:pPr>
          </w:p>
          <w:p w:rsidR="009B2247" w:rsidRDefault="004B6CF9" w:rsidP="004B6CF9">
            <w:pPr>
              <w:ind w:left="0"/>
            </w:pPr>
            <w:r>
              <w:t># 新建一个tag在当前commit</w:t>
            </w:r>
          </w:p>
          <w:p w:rsidR="004B6CF9" w:rsidRDefault="004B6CF9" w:rsidP="004B6CF9">
            <w:pPr>
              <w:ind w:left="0"/>
            </w:pPr>
            <w:r>
              <w:t>$ git tag [tag]</w:t>
            </w:r>
          </w:p>
          <w:p w:rsidR="009B2247" w:rsidRDefault="009B2247" w:rsidP="004B6CF9">
            <w:pPr>
              <w:ind w:left="0"/>
            </w:pPr>
          </w:p>
          <w:p w:rsidR="009B2247" w:rsidRDefault="004B6CF9" w:rsidP="004B6CF9">
            <w:pPr>
              <w:ind w:left="0"/>
            </w:pPr>
            <w:r>
              <w:t># 新建一个tag在指定commit</w:t>
            </w:r>
          </w:p>
          <w:p w:rsidR="004B6CF9" w:rsidRDefault="004B6CF9" w:rsidP="004B6CF9">
            <w:pPr>
              <w:ind w:left="0"/>
            </w:pPr>
            <w:r>
              <w:t>$ git tag [tag] [commit]</w:t>
            </w:r>
          </w:p>
          <w:p w:rsidR="009B2247" w:rsidRDefault="009B2247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查看tag信息</w:t>
            </w:r>
          </w:p>
          <w:p w:rsidR="004B6CF9" w:rsidRDefault="004B6CF9" w:rsidP="004B6CF9">
            <w:pPr>
              <w:ind w:left="0"/>
            </w:pPr>
            <w:r>
              <w:t>$ git show [tag]</w:t>
            </w:r>
          </w:p>
          <w:p w:rsidR="009B2247" w:rsidRDefault="009B2247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提交指定tag</w:t>
            </w:r>
          </w:p>
          <w:p w:rsidR="004B6CF9" w:rsidRDefault="004B6CF9" w:rsidP="004B6CF9">
            <w:pPr>
              <w:ind w:left="0"/>
            </w:pPr>
            <w:r>
              <w:t>$ git push [remote] [tag]</w:t>
            </w:r>
          </w:p>
          <w:p w:rsidR="009B2247" w:rsidRDefault="009B2247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提交所有tag</w:t>
            </w:r>
          </w:p>
          <w:p w:rsidR="004B6CF9" w:rsidRDefault="004B6CF9" w:rsidP="004B6CF9">
            <w:pPr>
              <w:ind w:left="0"/>
            </w:pPr>
            <w:r>
              <w:t>$ git push [remote] --tags</w:t>
            </w:r>
          </w:p>
          <w:p w:rsidR="00480250" w:rsidRDefault="00480250" w:rsidP="004B6CF9">
            <w:pPr>
              <w:ind w:left="0"/>
            </w:pPr>
          </w:p>
          <w:p w:rsidR="00480250" w:rsidRDefault="00480250" w:rsidP="004B6CF9">
            <w:pPr>
              <w:ind w:left="0"/>
            </w:pPr>
            <w:r>
              <w:rPr>
                <w:rFonts w:hint="eastAsia"/>
              </w:rPr>
              <w:t>#删除tag</w:t>
            </w:r>
          </w:p>
          <w:p w:rsidR="00480250" w:rsidRDefault="00480250" w:rsidP="004B6CF9">
            <w:pPr>
              <w:ind w:left="0"/>
            </w:pPr>
            <w:r>
              <w:t xml:space="preserve">git tag -d </w:t>
            </w:r>
            <w:r>
              <w:rPr>
                <w:rFonts w:hint="eastAsia"/>
              </w:rPr>
              <w:t>[tag名]</w:t>
            </w:r>
          </w:p>
          <w:p w:rsidR="009B2247" w:rsidRDefault="009B2247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新建一个分支，指向某个tag</w:t>
            </w:r>
          </w:p>
          <w:p w:rsidR="004B6CF9" w:rsidRDefault="004B6CF9" w:rsidP="004B6CF9">
            <w:pPr>
              <w:ind w:left="0"/>
            </w:pPr>
            <w:r>
              <w:t>$ git checkout -b [branch] [tag]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Default="004B6CF9" w:rsidP="004B6CF9"/>
    <w:p w:rsidR="004B6CF9" w:rsidRDefault="004B6CF9" w:rsidP="004B6CF9">
      <w:pPr>
        <w:pStyle w:val="1"/>
      </w:pPr>
      <w:r>
        <w:rPr>
          <w:rFonts w:hint="eastAsia"/>
        </w:rPr>
        <w:t>查看信息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CF9" w:rsidTr="004B6CF9">
        <w:tc>
          <w:tcPr>
            <w:tcW w:w="8388" w:type="dxa"/>
          </w:tcPr>
          <w:p w:rsidR="004B6CF9" w:rsidRDefault="004B6CF9" w:rsidP="004B6CF9">
            <w:pPr>
              <w:ind w:left="0"/>
            </w:pPr>
            <w:r>
              <w:t># 显示有变更的文件</w:t>
            </w:r>
          </w:p>
          <w:p w:rsidR="004B6CF9" w:rsidRDefault="004B6CF9" w:rsidP="004B6CF9">
            <w:pPr>
              <w:ind w:left="0"/>
            </w:pPr>
            <w:r>
              <w:t>$ git status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显示当前分支的版本历史</w:t>
            </w:r>
          </w:p>
          <w:p w:rsidR="004B6CF9" w:rsidRDefault="004B6CF9" w:rsidP="004B6CF9">
            <w:pPr>
              <w:ind w:left="0"/>
            </w:pPr>
            <w:r>
              <w:t>$ git log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显示commit历史，以及每次commit发生变更的文件</w:t>
            </w:r>
          </w:p>
          <w:p w:rsidR="004B6CF9" w:rsidRDefault="004B6CF9" w:rsidP="004B6CF9">
            <w:pPr>
              <w:ind w:left="0"/>
            </w:pPr>
            <w:r>
              <w:t>$ git log --stat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显示某个文件的版本历史，包括文件改名</w:t>
            </w:r>
          </w:p>
          <w:p w:rsidR="004B6CF9" w:rsidRDefault="004B6CF9" w:rsidP="004B6CF9">
            <w:pPr>
              <w:ind w:left="0"/>
            </w:pPr>
            <w:r>
              <w:t>$ git log --follow [file]</w:t>
            </w:r>
          </w:p>
          <w:p w:rsidR="004B6CF9" w:rsidRDefault="004B6CF9" w:rsidP="004B6CF9">
            <w:pPr>
              <w:ind w:left="0"/>
            </w:pPr>
            <w:r>
              <w:t>$ git whatchanged [file]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显示指定文件相关的每一次diff</w:t>
            </w:r>
          </w:p>
          <w:p w:rsidR="004B6CF9" w:rsidRDefault="004B6CF9" w:rsidP="004B6CF9">
            <w:pPr>
              <w:ind w:left="0"/>
            </w:pPr>
            <w:r>
              <w:t>$ git log -p [file]</w:t>
            </w:r>
          </w:p>
          <w:p w:rsidR="00353154" w:rsidRDefault="00353154" w:rsidP="004B6CF9">
            <w:pPr>
              <w:ind w:left="0"/>
            </w:pPr>
          </w:p>
          <w:p w:rsidR="00353154" w:rsidRDefault="00353154" w:rsidP="00353154">
            <w:pPr>
              <w:ind w:left="0"/>
            </w:pPr>
            <w:r>
              <w:t># 显示过去5次提交</w:t>
            </w:r>
          </w:p>
          <w:p w:rsidR="00353154" w:rsidRDefault="00353154" w:rsidP="00353154">
            <w:pPr>
              <w:ind w:left="0"/>
            </w:pPr>
            <w:r>
              <w:t>$ git log -5 --pretty --oneline</w:t>
            </w:r>
          </w:p>
          <w:p w:rsidR="00353154" w:rsidRDefault="00353154" w:rsidP="00353154">
            <w:pPr>
              <w:ind w:left="0"/>
            </w:pPr>
          </w:p>
          <w:p w:rsidR="00353154" w:rsidRDefault="00353154" w:rsidP="00353154">
            <w:pPr>
              <w:ind w:left="0"/>
            </w:pPr>
            <w:r>
              <w:t># 显示所有提交过的用户，按提交次数排序</w:t>
            </w:r>
          </w:p>
          <w:p w:rsidR="00353154" w:rsidRDefault="00353154" w:rsidP="00353154">
            <w:pPr>
              <w:ind w:left="0"/>
            </w:pPr>
            <w:r>
              <w:t>$ git shortlog -sn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显示指定文件是什么人在什么时间修改过</w:t>
            </w:r>
          </w:p>
          <w:p w:rsidR="004B6CF9" w:rsidRDefault="004B6CF9" w:rsidP="004B6CF9">
            <w:pPr>
              <w:ind w:left="0"/>
            </w:pPr>
            <w:r>
              <w:lastRenderedPageBreak/>
              <w:t>$ git blame [file]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显示暂存区和工作区的差异</w:t>
            </w:r>
          </w:p>
          <w:p w:rsidR="004B6CF9" w:rsidRDefault="004B6CF9" w:rsidP="004B6CF9">
            <w:pPr>
              <w:ind w:left="0"/>
            </w:pPr>
            <w:r>
              <w:t>$ git diff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显示暂存区和上一个commit</w:t>
            </w:r>
            <w:r w:rsidR="00EF0CB7">
              <w:rPr>
                <w:rFonts w:hint="eastAsia"/>
              </w:rPr>
              <w:t>()repo</w:t>
            </w:r>
            <w:r>
              <w:t>的差异</w:t>
            </w:r>
          </w:p>
          <w:p w:rsidR="004B6CF9" w:rsidRDefault="004B6CF9" w:rsidP="004B6CF9">
            <w:pPr>
              <w:ind w:left="0"/>
            </w:pPr>
            <w:r>
              <w:t>$ git diff --cached [file]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显示工作区与当前分支最新commit之间的差异</w:t>
            </w:r>
          </w:p>
          <w:p w:rsidR="004B6CF9" w:rsidRDefault="004B6CF9" w:rsidP="004B6CF9">
            <w:pPr>
              <w:ind w:left="0"/>
            </w:pPr>
            <w:r>
              <w:t>$ git diff HEAD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显示两次提交之间的差异</w:t>
            </w:r>
          </w:p>
          <w:p w:rsidR="004B6CF9" w:rsidRDefault="004B6CF9" w:rsidP="004B6CF9">
            <w:pPr>
              <w:ind w:left="0"/>
            </w:pPr>
            <w:r>
              <w:t>$ git diff [first-branch]...[second-branch]</w:t>
            </w:r>
          </w:p>
          <w:p w:rsidR="00D83A88" w:rsidRDefault="00D83A88" w:rsidP="004B6CF9">
            <w:pPr>
              <w:ind w:left="0"/>
            </w:pPr>
          </w:p>
          <w:p w:rsidR="00D83A88" w:rsidRDefault="00D83A88" w:rsidP="00D83A88">
            <w:pPr>
              <w:ind w:left="0"/>
            </w:pPr>
            <w:r>
              <w:t># 显示今天你写了多少行代码</w:t>
            </w:r>
          </w:p>
          <w:p w:rsidR="00D83A88" w:rsidRDefault="00D83A88" w:rsidP="00D83A88">
            <w:pPr>
              <w:ind w:left="0"/>
            </w:pPr>
            <w:r>
              <w:t>$ git diff --shortstat "@{0 day ago}"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显示某次提交的元数据和内容变化</w:t>
            </w:r>
          </w:p>
          <w:p w:rsidR="004B6CF9" w:rsidRDefault="004B6CF9" w:rsidP="004B6CF9">
            <w:pPr>
              <w:ind w:left="0"/>
            </w:pPr>
            <w:r>
              <w:t>$ git show [commit]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显示某次提交发生变化的文件</w:t>
            </w:r>
          </w:p>
          <w:p w:rsidR="004B6CF9" w:rsidRDefault="004B6CF9" w:rsidP="004B6CF9">
            <w:pPr>
              <w:ind w:left="0"/>
            </w:pPr>
            <w:r>
              <w:t>$ git show --name-only [commit]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显示某次提交时，某个文件的内容</w:t>
            </w:r>
          </w:p>
          <w:p w:rsidR="004B6CF9" w:rsidRDefault="004B6CF9" w:rsidP="004B6CF9">
            <w:pPr>
              <w:ind w:left="0"/>
            </w:pPr>
            <w:r>
              <w:t>$ git show [commit]:[filename]</w:t>
            </w:r>
          </w:p>
          <w:p w:rsidR="00415E3A" w:rsidRDefault="00415E3A" w:rsidP="004B6CF9">
            <w:pPr>
              <w:ind w:left="0"/>
            </w:pPr>
          </w:p>
          <w:p w:rsidR="004B6CF9" w:rsidRDefault="004B6CF9" w:rsidP="004B6CF9">
            <w:pPr>
              <w:ind w:left="0"/>
            </w:pPr>
            <w:r>
              <w:t># 显示当前分支的最近几次提交</w:t>
            </w:r>
          </w:p>
          <w:p w:rsidR="004B6CF9" w:rsidRDefault="004B6CF9" w:rsidP="004B6CF9">
            <w:pPr>
              <w:ind w:left="0"/>
            </w:pPr>
            <w:r>
              <w:t xml:space="preserve">$ </w:t>
            </w:r>
            <w:r w:rsidR="00D558FB">
              <w:rPr>
                <w:rFonts w:hint="eastAsia"/>
              </w:rPr>
              <w:t xml:space="preserve"> </w:t>
            </w:r>
            <w:r w:rsidR="00AD3D19" w:rsidRPr="00AD3D19">
              <w:t>git reflog</w:t>
            </w:r>
          </w:p>
          <w:p w:rsidR="004B6CF9" w:rsidRDefault="004B6CF9" w:rsidP="004B6CF9">
            <w:pPr>
              <w:ind w:left="0"/>
            </w:pPr>
          </w:p>
        </w:tc>
      </w:tr>
    </w:tbl>
    <w:p w:rsidR="004B6CF9" w:rsidRDefault="004B6CF9" w:rsidP="004B6CF9"/>
    <w:p w:rsidR="004B6CF9" w:rsidRDefault="004B6CF9" w:rsidP="00407A92">
      <w:pPr>
        <w:pStyle w:val="1"/>
      </w:pPr>
      <w:r>
        <w:rPr>
          <w:rFonts w:hint="eastAsia"/>
        </w:rPr>
        <w:lastRenderedPageBreak/>
        <w:t>远程同步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07A92" w:rsidTr="00407A92">
        <w:tc>
          <w:tcPr>
            <w:tcW w:w="8388" w:type="dxa"/>
          </w:tcPr>
          <w:p w:rsidR="00407A92" w:rsidRDefault="00407A92" w:rsidP="00407A92">
            <w:pPr>
              <w:ind w:left="0"/>
            </w:pPr>
            <w:r>
              <w:t># 下载远程仓库的所有变动</w:t>
            </w:r>
          </w:p>
          <w:p w:rsidR="00407A92" w:rsidRDefault="00407A92" w:rsidP="00407A92">
            <w:pPr>
              <w:ind w:left="0"/>
            </w:pPr>
            <w:r>
              <w:t>$ git fetch [remote]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显示所有远程仓库</w:t>
            </w:r>
          </w:p>
          <w:p w:rsidR="00407A92" w:rsidRDefault="00407A92" w:rsidP="00407A92">
            <w:pPr>
              <w:ind w:left="0"/>
            </w:pPr>
            <w:r>
              <w:t>$ git remote -v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显示某个远程仓库的信息</w:t>
            </w:r>
          </w:p>
          <w:p w:rsidR="00407A92" w:rsidRDefault="00407A92" w:rsidP="00407A92">
            <w:pPr>
              <w:ind w:left="0"/>
            </w:pPr>
            <w:r>
              <w:t>$ git remote show [remote]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增加一个新的远程仓库，并命名</w:t>
            </w:r>
          </w:p>
          <w:p w:rsidR="00407A92" w:rsidRDefault="00407A92" w:rsidP="00407A92">
            <w:pPr>
              <w:ind w:left="0"/>
            </w:pPr>
            <w:r>
              <w:t>$ git remote add [shortname] [url]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取回远程仓库的变化，并与本地分支合并</w:t>
            </w:r>
          </w:p>
          <w:p w:rsidR="00407A92" w:rsidRDefault="00407A92" w:rsidP="00407A92">
            <w:pPr>
              <w:ind w:left="0"/>
            </w:pPr>
            <w:r>
              <w:t>$ git pull [remote] [branch]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上传本地指定分支到远程仓库</w:t>
            </w:r>
          </w:p>
          <w:p w:rsidR="00407A92" w:rsidRDefault="00407A92" w:rsidP="00407A92">
            <w:pPr>
              <w:ind w:left="0"/>
            </w:pPr>
            <w:r>
              <w:t>$ git push [remote] [branch]</w:t>
            </w:r>
          </w:p>
          <w:p w:rsidR="00415E3A" w:rsidRDefault="00415E3A" w:rsidP="00407A92">
            <w:pPr>
              <w:ind w:left="0"/>
            </w:pPr>
          </w:p>
          <w:p w:rsidR="00407A92" w:rsidRDefault="00407A92" w:rsidP="00407A92">
            <w:pPr>
              <w:ind w:left="0"/>
            </w:pPr>
            <w:r>
              <w:t># 强行推送当前分支到远程仓库，即使有冲突</w:t>
            </w:r>
          </w:p>
          <w:p w:rsidR="00407A92" w:rsidRDefault="00407A92" w:rsidP="001E787E">
            <w:pPr>
              <w:ind w:left="0"/>
            </w:pPr>
            <w:r>
              <w:t>$ git push [remote] --force</w:t>
            </w:r>
          </w:p>
          <w:p w:rsidR="00415E3A" w:rsidRDefault="00415E3A" w:rsidP="001E787E">
            <w:pPr>
              <w:ind w:left="0"/>
            </w:pPr>
          </w:p>
          <w:p w:rsidR="00407A92" w:rsidRDefault="00407A92" w:rsidP="001E787E">
            <w:pPr>
              <w:ind w:left="0"/>
            </w:pPr>
            <w:r>
              <w:t># 推送所有分支到远程仓库</w:t>
            </w:r>
          </w:p>
          <w:p w:rsidR="00407A92" w:rsidRDefault="00407A92" w:rsidP="001E787E">
            <w:pPr>
              <w:ind w:left="0"/>
            </w:pPr>
            <w:r>
              <w:t>$ git push [remote] --all</w:t>
            </w:r>
          </w:p>
          <w:p w:rsidR="00407A92" w:rsidRDefault="00407A92" w:rsidP="001E787E"/>
        </w:tc>
      </w:tr>
    </w:tbl>
    <w:p w:rsidR="004B6CF9" w:rsidRDefault="004B6CF9" w:rsidP="004B6CF9"/>
    <w:p w:rsidR="001E787E" w:rsidRDefault="001E787E" w:rsidP="001E787E">
      <w:pPr>
        <w:pStyle w:val="1"/>
      </w:pPr>
      <w:r>
        <w:rPr>
          <w:rFonts w:hint="eastAsia"/>
        </w:rPr>
        <w:t>撤销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E787E" w:rsidTr="001E787E">
        <w:tc>
          <w:tcPr>
            <w:tcW w:w="8388" w:type="dxa"/>
          </w:tcPr>
          <w:p w:rsidR="001E787E" w:rsidRDefault="001E787E" w:rsidP="001E787E">
            <w:pPr>
              <w:ind w:left="0"/>
            </w:pPr>
            <w:r>
              <w:t># 恢复暂存区的指定文件到工作区</w:t>
            </w:r>
            <w:r w:rsidR="007D0D0B">
              <w:rPr>
                <w:rFonts w:hint="eastAsia"/>
              </w:rPr>
              <w:t>(stash--&gt;workspace)</w:t>
            </w:r>
          </w:p>
          <w:p w:rsidR="001E787E" w:rsidRDefault="001E787E" w:rsidP="001E787E">
            <w:pPr>
              <w:ind w:left="0"/>
            </w:pPr>
            <w:r>
              <w:t xml:space="preserve">$ git checkout </w:t>
            </w:r>
            <w:r w:rsidR="00D83A88">
              <w:rPr>
                <w:rFonts w:hint="eastAsia"/>
              </w:rPr>
              <w:t xml:space="preserve"> </w:t>
            </w:r>
            <w:r>
              <w:t>[file]</w:t>
            </w:r>
          </w:p>
          <w:p w:rsidR="000A6A15" w:rsidRDefault="000A6A15" w:rsidP="001E787E">
            <w:pPr>
              <w:ind w:left="0"/>
            </w:pPr>
          </w:p>
          <w:p w:rsidR="000A6A15" w:rsidRDefault="000A6A15" w:rsidP="000A6A15">
            <w:pPr>
              <w:ind w:left="0"/>
            </w:pPr>
            <w:r>
              <w:t># 恢复暂存区的所有文件到工作区</w:t>
            </w:r>
            <w:r>
              <w:rPr>
                <w:rFonts w:hint="eastAsia"/>
              </w:rPr>
              <w:t>(stash--&gt;workspace)</w:t>
            </w:r>
          </w:p>
          <w:p w:rsidR="000A6A15" w:rsidRDefault="000A6A15" w:rsidP="000A6A15">
            <w:pPr>
              <w:ind w:left="0"/>
            </w:pPr>
            <w:r>
              <w:t>$ git checkout .</w:t>
            </w:r>
          </w:p>
          <w:p w:rsidR="00415E3A" w:rsidRDefault="00415E3A" w:rsidP="001E787E">
            <w:pPr>
              <w:ind w:left="0"/>
            </w:pPr>
          </w:p>
          <w:p w:rsidR="000A6A15" w:rsidRDefault="000A6A15" w:rsidP="000A6A15">
            <w:pPr>
              <w:ind w:left="0"/>
            </w:pPr>
            <w:r>
              <w:t># 恢复某个commit的指定文件到暂存区和工作区</w:t>
            </w:r>
            <w:r>
              <w:rPr>
                <w:rFonts w:hint="eastAsia"/>
              </w:rPr>
              <w:t>(repo--&gt;stash,workspace)</w:t>
            </w:r>
          </w:p>
          <w:p w:rsidR="000A6A15" w:rsidRDefault="000A6A15" w:rsidP="000A6A15">
            <w:pPr>
              <w:ind w:left="0"/>
            </w:pPr>
            <w:r>
              <w:t>$ git checkout [commit] [file]</w:t>
            </w:r>
          </w:p>
          <w:p w:rsidR="00415E3A" w:rsidRDefault="00415E3A" w:rsidP="001E787E">
            <w:pPr>
              <w:ind w:left="0"/>
            </w:pPr>
          </w:p>
          <w:p w:rsidR="000A6A15" w:rsidRDefault="000A6A15" w:rsidP="000A6A15">
            <w:pPr>
              <w:ind w:left="0"/>
            </w:pPr>
            <w:r>
              <w:t># 重置</w:t>
            </w:r>
            <w:r w:rsidRPr="000A6A15">
              <w:rPr>
                <w:color w:val="FF0000"/>
              </w:rPr>
              <w:t>暂存区的指定文件</w:t>
            </w:r>
            <w:r>
              <w:t>，与上一次commit</w:t>
            </w:r>
            <w:r w:rsidR="005A0239">
              <w:t>一致，</w:t>
            </w:r>
            <w:r>
              <w:t>工作区不变</w:t>
            </w:r>
            <w:r w:rsidR="005A0239">
              <w:rPr>
                <w:rFonts w:hint="eastAsia"/>
              </w:rPr>
              <w:t>(repo--&gt;stash)</w:t>
            </w:r>
          </w:p>
          <w:p w:rsidR="00415E3A" w:rsidRDefault="000A6A15" w:rsidP="000A6A15">
            <w:pPr>
              <w:ind w:left="0"/>
            </w:pPr>
            <w:r>
              <w:t>$ git reset [file]</w:t>
            </w:r>
          </w:p>
          <w:p w:rsidR="00502FE9" w:rsidRDefault="00502FE9" w:rsidP="000A6A15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重置当前分支的指针为指定commit，同时重置暂存区，但工作区不变</w:t>
            </w:r>
          </w:p>
          <w:p w:rsidR="00502FE9" w:rsidRDefault="00502FE9" w:rsidP="00502FE9">
            <w:pPr>
              <w:ind w:left="0"/>
            </w:pPr>
            <w:r>
              <w:t>$ git reset [commit]</w:t>
            </w:r>
          </w:p>
          <w:p w:rsidR="00502FE9" w:rsidRDefault="00502FE9" w:rsidP="001E787E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重置暂存区与工作区，与上一次commit保持一致</w:t>
            </w:r>
            <w:r>
              <w:rPr>
                <w:rFonts w:hint="eastAsia"/>
              </w:rPr>
              <w:t>(repo--&gt;stash,workspace)</w:t>
            </w:r>
          </w:p>
          <w:p w:rsidR="00502FE9" w:rsidRDefault="00502FE9" w:rsidP="00502FE9">
            <w:pPr>
              <w:ind w:left="0"/>
            </w:pPr>
            <w:r>
              <w:t>$ git reset --hard</w:t>
            </w:r>
          </w:p>
          <w:p w:rsidR="00502FE9" w:rsidRDefault="00502FE9" w:rsidP="00502FE9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重置当前分支的HEAD为指定commit，同时重置暂存区和工作区，与指定commit一致</w:t>
            </w:r>
            <w:r w:rsidRPr="00502FE9">
              <w:t>(repo--&gt;stash,workspace)</w:t>
            </w:r>
          </w:p>
          <w:p w:rsidR="00502FE9" w:rsidRDefault="00502FE9" w:rsidP="00502FE9">
            <w:pPr>
              <w:ind w:left="0"/>
            </w:pPr>
            <w:r>
              <w:t>$ git reset --hard [commit]</w:t>
            </w:r>
          </w:p>
          <w:p w:rsidR="00502FE9" w:rsidRDefault="00502FE9" w:rsidP="00502FE9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重置当前HEAD为指定commit，但保持暂存区和工作区不变</w:t>
            </w:r>
          </w:p>
          <w:p w:rsidR="00502FE9" w:rsidRDefault="00502FE9" w:rsidP="00502FE9">
            <w:pPr>
              <w:ind w:left="0"/>
            </w:pPr>
            <w:r>
              <w:t>$ git reset --keep [commit]</w:t>
            </w:r>
          </w:p>
          <w:p w:rsidR="00502FE9" w:rsidRDefault="00502FE9" w:rsidP="00502FE9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新建一个commit，用来撤销指定commit</w:t>
            </w:r>
          </w:p>
          <w:p w:rsidR="00502FE9" w:rsidRDefault="00502FE9" w:rsidP="00502FE9">
            <w:pPr>
              <w:ind w:left="0"/>
            </w:pPr>
            <w:r>
              <w:t># 后者的所有变化都将被前者抵消，并且应用到当前分支</w:t>
            </w:r>
          </w:p>
          <w:p w:rsidR="00502FE9" w:rsidRDefault="00502FE9" w:rsidP="00502FE9">
            <w:pPr>
              <w:ind w:left="0"/>
            </w:pPr>
            <w:r>
              <w:t>$ git revert [commit]</w:t>
            </w:r>
          </w:p>
          <w:p w:rsidR="00502FE9" w:rsidRDefault="00502FE9" w:rsidP="00502FE9">
            <w:pPr>
              <w:ind w:left="0"/>
            </w:pPr>
          </w:p>
          <w:p w:rsidR="00502FE9" w:rsidRDefault="00502FE9" w:rsidP="00502FE9">
            <w:pPr>
              <w:ind w:left="0"/>
            </w:pPr>
            <w:r>
              <w:t># 暂时将未提交的变化移除，稍后再移入</w:t>
            </w:r>
          </w:p>
          <w:p w:rsidR="00502FE9" w:rsidRDefault="00502FE9" w:rsidP="00502FE9">
            <w:pPr>
              <w:ind w:left="0"/>
            </w:pPr>
            <w:r>
              <w:lastRenderedPageBreak/>
              <w:t>$ git stash</w:t>
            </w:r>
          </w:p>
          <w:p w:rsidR="00502FE9" w:rsidRDefault="00502FE9" w:rsidP="00502FE9">
            <w:pPr>
              <w:ind w:left="0"/>
            </w:pPr>
            <w:r>
              <w:t>$ git stash pop</w:t>
            </w:r>
          </w:p>
        </w:tc>
      </w:tr>
    </w:tbl>
    <w:p w:rsidR="001E787E" w:rsidRDefault="001E787E" w:rsidP="001E787E"/>
    <w:p w:rsidR="001E787E" w:rsidRDefault="001E787E" w:rsidP="004B6CF9"/>
    <w:p w:rsidR="004B6CF9" w:rsidRPr="00754F18" w:rsidRDefault="004B6CF9" w:rsidP="00754F18">
      <w:pPr>
        <w:ind w:left="0"/>
      </w:pPr>
      <w:bookmarkStart w:id="0" w:name="_GoBack"/>
      <w:bookmarkEnd w:id="0"/>
    </w:p>
    <w:sectPr w:rsidR="004B6CF9" w:rsidRPr="00754F18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FC" w:rsidRDefault="002A15FC" w:rsidP="00F87F2F">
      <w:pPr>
        <w:spacing w:after="0"/>
      </w:pPr>
      <w:r>
        <w:separator/>
      </w:r>
    </w:p>
  </w:endnote>
  <w:endnote w:type="continuationSeparator" w:id="0">
    <w:p w:rsidR="002A15FC" w:rsidRDefault="002A15FC" w:rsidP="00F87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286660"/>
      <w:docPartObj>
        <w:docPartGallery w:val="Page Numbers (Bottom of Page)"/>
        <w:docPartUnique/>
      </w:docPartObj>
    </w:sdtPr>
    <w:sdtEndPr/>
    <w:sdtContent>
      <w:p w:rsidR="00F87F2F" w:rsidRDefault="00C16C2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F1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87F2F" w:rsidRDefault="00F87F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FC" w:rsidRDefault="002A15FC" w:rsidP="00F87F2F">
      <w:pPr>
        <w:spacing w:after="0"/>
      </w:pPr>
      <w:r>
        <w:separator/>
      </w:r>
    </w:p>
  </w:footnote>
  <w:footnote w:type="continuationSeparator" w:id="0">
    <w:p w:rsidR="002A15FC" w:rsidRDefault="002A15FC" w:rsidP="00F87F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46CA"/>
    <w:multiLevelType w:val="hybridMultilevel"/>
    <w:tmpl w:val="E2F21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7F2F"/>
    <w:rsid w:val="0004005B"/>
    <w:rsid w:val="000461C8"/>
    <w:rsid w:val="000A6A15"/>
    <w:rsid w:val="000B2E1C"/>
    <w:rsid w:val="001E787E"/>
    <w:rsid w:val="0024579E"/>
    <w:rsid w:val="002518E9"/>
    <w:rsid w:val="002A15FC"/>
    <w:rsid w:val="002F3678"/>
    <w:rsid w:val="00353154"/>
    <w:rsid w:val="00362087"/>
    <w:rsid w:val="00380914"/>
    <w:rsid w:val="003D083B"/>
    <w:rsid w:val="003E68D3"/>
    <w:rsid w:val="00407A92"/>
    <w:rsid w:val="00415E3A"/>
    <w:rsid w:val="00480250"/>
    <w:rsid w:val="004B6CF9"/>
    <w:rsid w:val="00502FE9"/>
    <w:rsid w:val="00505FDE"/>
    <w:rsid w:val="00562410"/>
    <w:rsid w:val="00571EB6"/>
    <w:rsid w:val="005A0239"/>
    <w:rsid w:val="005A71F0"/>
    <w:rsid w:val="006627EF"/>
    <w:rsid w:val="00754F18"/>
    <w:rsid w:val="007D0D0B"/>
    <w:rsid w:val="008261CD"/>
    <w:rsid w:val="00882267"/>
    <w:rsid w:val="008B5ACA"/>
    <w:rsid w:val="008C5117"/>
    <w:rsid w:val="00904415"/>
    <w:rsid w:val="0099619D"/>
    <w:rsid w:val="009B2247"/>
    <w:rsid w:val="009D5000"/>
    <w:rsid w:val="00A34EE6"/>
    <w:rsid w:val="00AA0BB9"/>
    <w:rsid w:val="00AD3D19"/>
    <w:rsid w:val="00B37350"/>
    <w:rsid w:val="00B67E53"/>
    <w:rsid w:val="00B84B85"/>
    <w:rsid w:val="00B84F07"/>
    <w:rsid w:val="00B9453C"/>
    <w:rsid w:val="00BB2A31"/>
    <w:rsid w:val="00BC7BCD"/>
    <w:rsid w:val="00C02C7B"/>
    <w:rsid w:val="00C03A83"/>
    <w:rsid w:val="00C16C22"/>
    <w:rsid w:val="00C25D09"/>
    <w:rsid w:val="00CA5307"/>
    <w:rsid w:val="00CD1832"/>
    <w:rsid w:val="00D24EDE"/>
    <w:rsid w:val="00D40F36"/>
    <w:rsid w:val="00D558FB"/>
    <w:rsid w:val="00D80E2B"/>
    <w:rsid w:val="00D83A88"/>
    <w:rsid w:val="00DA1E44"/>
    <w:rsid w:val="00DB6FA6"/>
    <w:rsid w:val="00DE6E85"/>
    <w:rsid w:val="00E5572D"/>
    <w:rsid w:val="00EF0CB7"/>
    <w:rsid w:val="00EF3DCE"/>
    <w:rsid w:val="00F362BD"/>
    <w:rsid w:val="00F37F94"/>
    <w:rsid w:val="00F87F2F"/>
    <w:rsid w:val="00F906AD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5059F-7B62-4AED-982D-192BC15F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87F2F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F87F2F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F87F2F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F87F2F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4B6CF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C02C7B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rsid w:val="00C02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8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3114605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10056368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88394962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741889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2865456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9767373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025890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8909566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35510818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14337784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707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1511</TotalTime>
  <Pages>10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66</cp:revision>
  <dcterms:created xsi:type="dcterms:W3CDTF">2016-03-13T10:07:00Z</dcterms:created>
  <dcterms:modified xsi:type="dcterms:W3CDTF">2017-06-01T02:35:00Z</dcterms:modified>
</cp:coreProperties>
</file>