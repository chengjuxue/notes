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73DB5" w:rsidP="00BD144C">
      <w:pPr>
        <w:pStyle w:val="a3"/>
      </w:pPr>
      <w:r>
        <w:rPr>
          <w:rFonts w:hint="eastAsia"/>
        </w:rPr>
        <w:t>S</w:t>
      </w:r>
      <w:r w:rsidR="00645D53">
        <w:t xml:space="preserve">pring </w:t>
      </w:r>
      <w:r w:rsidR="00645D53">
        <w:rPr>
          <w:rFonts w:hint="eastAsia"/>
        </w:rPr>
        <w:t>B</w:t>
      </w:r>
      <w:r w:rsidR="00BD144C" w:rsidRPr="00BD144C">
        <w:t>ean</w:t>
      </w:r>
      <w:r w:rsidR="00BD144C" w:rsidRPr="00BD144C">
        <w:t>管理</w:t>
      </w:r>
    </w:p>
    <w:p w:rsidR="000E3087" w:rsidRDefault="008341EF" w:rsidP="00625DD6">
      <w:pPr>
        <w:pStyle w:val="1"/>
      </w:pPr>
      <w:r>
        <w:rPr>
          <w:rFonts w:hint="eastAsia"/>
        </w:rPr>
        <w:t>S</w:t>
      </w:r>
      <w:r w:rsidR="001C51D3">
        <w:t>pring</w:t>
      </w:r>
      <w:r w:rsidR="001C51D3">
        <w:rPr>
          <w:rFonts w:hint="eastAsia"/>
        </w:rPr>
        <w:t>容器</w:t>
      </w:r>
    </w:p>
    <w:p w:rsidR="000E3087" w:rsidRDefault="005134D2" w:rsidP="00736DF5">
      <w:pPr>
        <w:pStyle w:val="2"/>
      </w:pPr>
      <w:r>
        <w:rPr>
          <w:rFonts w:hint="eastAsia"/>
        </w:rPr>
        <w:t>使用</w:t>
      </w:r>
      <w:r w:rsidR="000E3087" w:rsidRPr="000E3087">
        <w:t>Spring</w:t>
      </w:r>
      <w:r w:rsidR="000E3087" w:rsidRPr="000E3087">
        <w:t>容器</w:t>
      </w:r>
    </w:p>
    <w:p w:rsidR="00736DF5" w:rsidRDefault="00736DF5" w:rsidP="00736DF5">
      <w:r>
        <w:rPr>
          <w:rFonts w:hint="eastAsia"/>
        </w:rPr>
        <w:tab/>
      </w:r>
      <w:r>
        <w:t>Spring容器最基本的接口就是</w:t>
      </w:r>
      <w:proofErr w:type="spellStart"/>
      <w:r>
        <w:t>BeanFactor</w:t>
      </w:r>
      <w:proofErr w:type="spellEnd"/>
      <w:r>
        <w:t>。</w:t>
      </w:r>
      <w:proofErr w:type="spellStart"/>
      <w:r>
        <w:t>BeanFactory</w:t>
      </w:r>
      <w:proofErr w:type="spellEnd"/>
      <w:r>
        <w:t>负责配置、创建、管理Bean，他有一个子接口：</w:t>
      </w:r>
      <w:proofErr w:type="spellStart"/>
      <w:r>
        <w:t>ApplicationContext</w:t>
      </w:r>
      <w:proofErr w:type="spellEnd"/>
      <w:r>
        <w:t>，因此也称之为Spring上下文。Spring容器负责管理Bean与Bean之间的依赖关系。</w:t>
      </w:r>
    </w:p>
    <w:p w:rsidR="00736DF5" w:rsidRDefault="00736DF5" w:rsidP="00736DF5">
      <w:proofErr w:type="spellStart"/>
      <w:r>
        <w:t>BeanFactory</w:t>
      </w:r>
      <w:proofErr w:type="spellEnd"/>
      <w:r>
        <w:t>接口包含以下几个基本方法：</w:t>
      </w:r>
    </w:p>
    <w:p w:rsidR="00736DF5" w:rsidRDefault="00736DF5" w:rsidP="00A76145">
      <w:pPr>
        <w:pStyle w:val="a5"/>
        <w:numPr>
          <w:ilvl w:val="0"/>
          <w:numId w:val="16"/>
        </w:numPr>
      </w:pPr>
      <w:r>
        <w:t xml:space="preserve">Boolean </w:t>
      </w:r>
      <w:proofErr w:type="spellStart"/>
      <w:r>
        <w:t>containBean</w:t>
      </w:r>
      <w:proofErr w:type="spellEnd"/>
      <w:r>
        <w:t>(String name):判断Spring容器是否包含id为name的Bean实例。</w:t>
      </w:r>
    </w:p>
    <w:p w:rsidR="00736DF5" w:rsidRDefault="00736DF5" w:rsidP="00A76145">
      <w:pPr>
        <w:pStyle w:val="a5"/>
        <w:numPr>
          <w:ilvl w:val="0"/>
          <w:numId w:val="16"/>
        </w:numPr>
      </w:pPr>
      <w:r>
        <w:t xml:space="preserve">&lt;T&gt;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requiredTypr</w:t>
      </w:r>
      <w:proofErr w:type="spellEnd"/>
      <w:r>
        <w:t>):获取Spring容器中属于</w:t>
      </w:r>
      <w:proofErr w:type="spellStart"/>
      <w:r>
        <w:t>requiredType</w:t>
      </w:r>
      <w:proofErr w:type="spellEnd"/>
      <w:r>
        <w:t>类型的唯一的Bean实例。</w:t>
      </w:r>
    </w:p>
    <w:p w:rsidR="00736DF5" w:rsidRDefault="00736DF5" w:rsidP="00A76145">
      <w:pPr>
        <w:pStyle w:val="a5"/>
        <w:numPr>
          <w:ilvl w:val="0"/>
          <w:numId w:val="16"/>
        </w:numPr>
      </w:pPr>
      <w:r>
        <w:t xml:space="preserve">Object </w:t>
      </w:r>
      <w:proofErr w:type="spellStart"/>
      <w:r>
        <w:t>getBean</w:t>
      </w:r>
      <w:proofErr w:type="spellEnd"/>
      <w:r>
        <w:t>(String name)：返回</w:t>
      </w:r>
      <w:proofErr w:type="spellStart"/>
      <w:r>
        <w:t>Sprin</w:t>
      </w:r>
      <w:proofErr w:type="spellEnd"/>
      <w:r>
        <w:t>容器中id为name的Bean实例。</w:t>
      </w:r>
    </w:p>
    <w:p w:rsidR="00736DF5" w:rsidRDefault="00736DF5" w:rsidP="00A76145">
      <w:pPr>
        <w:pStyle w:val="a5"/>
        <w:numPr>
          <w:ilvl w:val="0"/>
          <w:numId w:val="16"/>
        </w:numPr>
      </w:pPr>
      <w:r>
        <w:t xml:space="preserve">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name,Class</w:t>
      </w:r>
      <w:proofErr w:type="spellEnd"/>
      <w:r>
        <w:t xml:space="preserve"> </w:t>
      </w:r>
      <w:proofErr w:type="spellStart"/>
      <w:r>
        <w:t>requiredType</w:t>
      </w:r>
      <w:proofErr w:type="spellEnd"/>
      <w:r>
        <w:t>)：返回容器中id为name,并且类型为</w:t>
      </w:r>
      <w:proofErr w:type="spellStart"/>
      <w:r>
        <w:t>requiredType</w:t>
      </w:r>
      <w:proofErr w:type="spellEnd"/>
      <w:r>
        <w:t>的Bean</w:t>
      </w:r>
    </w:p>
    <w:p w:rsidR="00736DF5" w:rsidRDefault="00736DF5" w:rsidP="00A76145">
      <w:pPr>
        <w:pStyle w:val="a5"/>
        <w:numPr>
          <w:ilvl w:val="0"/>
          <w:numId w:val="16"/>
        </w:numPr>
      </w:pPr>
      <w:r>
        <w:t xml:space="preserve">Class &lt;?&gt;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String name)：返回容器中指定Bean实例的类型。</w:t>
      </w:r>
    </w:p>
    <w:p w:rsidR="00736DF5" w:rsidRDefault="00A76145" w:rsidP="00736DF5">
      <w:r>
        <w:rPr>
          <w:rFonts w:hint="eastAsia"/>
        </w:rPr>
        <w:tab/>
      </w:r>
      <w:r w:rsidR="00736DF5">
        <w:t>调用者只需使用</w:t>
      </w:r>
      <w:proofErr w:type="spellStart"/>
      <w:r w:rsidR="00736DF5">
        <w:t>getBean</w:t>
      </w:r>
      <w:proofErr w:type="spellEnd"/>
      <w:r w:rsidR="00736DF5">
        <w:t>()方法即可获得指定Bean引用，无须关心Bean的实例化过程。即Bean实例的创建过程完全透明。</w:t>
      </w:r>
    </w:p>
    <w:p w:rsidR="00736DF5" w:rsidRDefault="002B71F1" w:rsidP="00736DF5">
      <w:r>
        <w:rPr>
          <w:rFonts w:hint="eastAsia"/>
        </w:rPr>
        <w:tab/>
      </w:r>
      <w:r w:rsidR="00736DF5">
        <w:t>在使用</w:t>
      </w:r>
      <w:proofErr w:type="spellStart"/>
      <w:r w:rsidR="00736DF5">
        <w:t>BeanFactory</w:t>
      </w:r>
      <w:proofErr w:type="spellEnd"/>
      <w:r w:rsidR="00736DF5">
        <w:t>接口时，我们一般都是使用这个实现类：</w:t>
      </w:r>
      <w:proofErr w:type="spellStart"/>
      <w:r w:rsidR="00736DF5">
        <w:t>org.spring</w:t>
      </w:r>
      <w:proofErr w:type="spellEnd"/>
      <w:r w:rsidR="008B2B71">
        <w:rPr>
          <w:rFonts w:hint="eastAsia"/>
        </w:rPr>
        <w:br/>
      </w:r>
      <w:proofErr w:type="spellStart"/>
      <w:r w:rsidR="00736DF5">
        <w:t>framework.beans.factory.xml.XmlBeanFactory</w:t>
      </w:r>
      <w:proofErr w:type="spellEnd"/>
      <w:r w:rsidR="00736DF5">
        <w:t>。然而</w:t>
      </w:r>
      <w:proofErr w:type="spellStart"/>
      <w:r w:rsidR="00736DF5">
        <w:t>ApplicationContext</w:t>
      </w:r>
      <w:proofErr w:type="spellEnd"/>
      <w:r w:rsidR="00736DF5">
        <w:t>作为</w:t>
      </w:r>
      <w:proofErr w:type="spellStart"/>
      <w:r w:rsidR="00736DF5">
        <w:t>BeanFactory</w:t>
      </w:r>
      <w:proofErr w:type="spellEnd"/>
      <w:r w:rsidR="00736DF5">
        <w:t>的子接口，使用它作为Spring容器会更加方便。它的实现类有：</w:t>
      </w:r>
      <w:proofErr w:type="spellStart"/>
      <w:r w:rsidR="00736DF5">
        <w:t>FileSystemXmlApplicationContext</w:t>
      </w:r>
      <w:proofErr w:type="spellEnd"/>
      <w:r w:rsidR="00736DF5">
        <w:t>、</w:t>
      </w:r>
      <w:proofErr w:type="spellStart"/>
      <w:r w:rsidR="00736DF5">
        <w:t>ClassPathXmlApplication</w:t>
      </w:r>
      <w:proofErr w:type="spellEnd"/>
      <w:r w:rsidR="008B2B71">
        <w:rPr>
          <w:rFonts w:hint="eastAsia"/>
        </w:rPr>
        <w:br/>
      </w:r>
      <w:r w:rsidR="00736DF5">
        <w:t>Context、</w:t>
      </w:r>
      <w:proofErr w:type="spellStart"/>
      <w:r w:rsidR="00736DF5">
        <w:t>AnnotationConfigApplicationContext</w:t>
      </w:r>
      <w:proofErr w:type="spellEnd"/>
      <w:r w:rsidR="00736DF5">
        <w:t>。</w:t>
      </w:r>
    </w:p>
    <w:p w:rsidR="00736DF5" w:rsidRDefault="001F4B5D" w:rsidP="00736DF5">
      <w:r>
        <w:rPr>
          <w:rFonts w:hint="eastAsia"/>
        </w:rPr>
        <w:tab/>
      </w:r>
      <w:r w:rsidR="00736DF5">
        <w:t>创建Spring容器实例时，必须提供Spring容器管理的Bean的详细配置信息。Spring的配置信息通常采用xml配置文件来设置，因此，创建</w:t>
      </w:r>
      <w:proofErr w:type="spellStart"/>
      <w:r w:rsidR="00736DF5">
        <w:t>BeanFactory</w:t>
      </w:r>
      <w:proofErr w:type="spellEnd"/>
      <w:r w:rsidR="00736DF5">
        <w:t>实例时，应该提供XML配置文件作为参数。</w:t>
      </w:r>
    </w:p>
    <w:p w:rsidR="00736DF5" w:rsidRDefault="005E6849" w:rsidP="00230695">
      <w:r>
        <w:rPr>
          <w:rFonts w:hint="eastAsia"/>
        </w:rPr>
        <w:lastRenderedPageBreak/>
        <w:tab/>
      </w:r>
      <w:r w:rsidR="00736DF5">
        <w:t>XML配置文件通常使用Resource对象传入。Resource接口是Spring提供的资源访问接口，通过使用该接口，Spring能够以简单、透明的方式访问磁盘、类路径以及网络上的资源。对于Java EE应用而言，可在启动Web应用时自动加载</w:t>
      </w:r>
      <w:proofErr w:type="spellStart"/>
      <w:r w:rsidR="00736DF5">
        <w:t>ApplicationContext</w:t>
      </w:r>
      <w:proofErr w:type="spellEnd"/>
      <w:r w:rsidR="00736DF5">
        <w:t>实例，接受Spring管理的Bean无须知道</w:t>
      </w:r>
      <w:proofErr w:type="spellStart"/>
      <w:r w:rsidR="00736DF5">
        <w:t>ApplicationContext</w:t>
      </w:r>
      <w:proofErr w:type="spellEnd"/>
      <w:r w:rsidR="00736DF5">
        <w:t>的存在。一般使用如下方式实例化</w:t>
      </w:r>
      <w:proofErr w:type="spellStart"/>
      <w:r w:rsidR="00736DF5">
        <w:t>BeanFactory</w:t>
      </w:r>
      <w:proofErr w:type="spellEnd"/>
      <w:r w:rsidR="00230695">
        <w:rPr>
          <w:rFonts w:hint="eastAsia"/>
        </w:rPr>
        <w:t>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r w:rsidRPr="00230695">
              <w:t>/</w:t>
            </w:r>
            <w:r>
              <w:rPr>
                <w:rFonts w:hint="eastAsia"/>
              </w:rPr>
              <w:t>/</w:t>
            </w:r>
            <w:r w:rsidRPr="00230695">
              <w:t>搜索当前文件路径下的bean.xml文件创建Resource对象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InputStreamSource</w:t>
            </w:r>
            <w:proofErr w:type="spellEnd"/>
            <w:r>
              <w:t xml:space="preserve"> </w:t>
            </w:r>
            <w:proofErr w:type="spellStart"/>
            <w:r>
              <w:t>isr</w:t>
            </w:r>
            <w:proofErr w:type="spellEnd"/>
            <w:r>
              <w:t xml:space="preserve"> = new </w:t>
            </w:r>
            <w:proofErr w:type="spellStart"/>
            <w:r>
              <w:t>FileSystemResource</w:t>
            </w:r>
            <w:proofErr w:type="spellEnd"/>
            <w:r>
              <w:t xml:space="preserve">("bean.xml");  </w:t>
            </w:r>
          </w:p>
          <w:p w:rsidR="00230695" w:rsidRDefault="00230695" w:rsidP="00230695">
            <w:pPr>
              <w:ind w:left="0"/>
            </w:pPr>
            <w:r>
              <w:t>//以Resource对象作为参数创建</w:t>
            </w:r>
            <w:proofErr w:type="spellStart"/>
            <w:r>
              <w:t>BeanFactory</w:t>
            </w:r>
            <w:proofErr w:type="spellEnd"/>
            <w:r>
              <w:t xml:space="preserve">实例  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XmlBeanFactory</w:t>
            </w:r>
            <w:proofErr w:type="spellEnd"/>
            <w:r>
              <w:t xml:space="preserve"> factory = new </w:t>
            </w:r>
            <w:proofErr w:type="spellStart"/>
            <w:r>
              <w:t>XmlBeanFactory</w:t>
            </w:r>
            <w:proofErr w:type="spellEnd"/>
            <w:r>
              <w:t xml:space="preserve">((Resource) </w:t>
            </w:r>
            <w:proofErr w:type="spellStart"/>
            <w:r>
              <w:t>isr</w:t>
            </w:r>
            <w:proofErr w:type="spellEnd"/>
            <w:r>
              <w:t>);</w:t>
            </w:r>
          </w:p>
          <w:p w:rsidR="00230695" w:rsidRDefault="00230695" w:rsidP="00230695">
            <w:pPr>
              <w:ind w:left="0"/>
            </w:pPr>
          </w:p>
        </w:tc>
      </w:tr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proofErr w:type="spellStart"/>
            <w:r>
              <w:t>ClassPathResource</w:t>
            </w:r>
            <w:proofErr w:type="spellEnd"/>
            <w:r>
              <w:t xml:space="preserve"> res = new </w:t>
            </w:r>
            <w:proofErr w:type="spellStart"/>
            <w:r>
              <w:t>ClassPathResource</w:t>
            </w:r>
            <w:proofErr w:type="spellEnd"/>
            <w:r>
              <w:t xml:space="preserve">("bean.xml");  </w:t>
            </w:r>
          </w:p>
          <w:p w:rsidR="00230695" w:rsidRDefault="00230695" w:rsidP="00230695">
            <w:pPr>
              <w:ind w:left="0"/>
            </w:pPr>
            <w:r>
              <w:t>//以Resource对象作为参数创建</w:t>
            </w:r>
            <w:proofErr w:type="spellStart"/>
            <w:r>
              <w:t>BeanFactory</w:t>
            </w:r>
            <w:proofErr w:type="spellEnd"/>
            <w:r>
              <w:t xml:space="preserve">实例  </w:t>
            </w:r>
          </w:p>
          <w:p w:rsidR="00230695" w:rsidRDefault="00230695" w:rsidP="00230695">
            <w:pPr>
              <w:ind w:left="0"/>
            </w:pPr>
            <w:proofErr w:type="spellStart"/>
            <w:r>
              <w:t>XmlBeanFactory</w:t>
            </w:r>
            <w:proofErr w:type="spellEnd"/>
            <w:r>
              <w:t xml:space="preserve"> factory = new </w:t>
            </w:r>
            <w:proofErr w:type="spellStart"/>
            <w:r>
              <w:t>XmlBeanFactory</w:t>
            </w:r>
            <w:proofErr w:type="spellEnd"/>
            <w:r>
              <w:t>(res);</w:t>
            </w:r>
          </w:p>
          <w:p w:rsidR="00230695" w:rsidRPr="00230695" w:rsidRDefault="00230695" w:rsidP="00230695">
            <w:pPr>
              <w:ind w:left="0"/>
            </w:pPr>
          </w:p>
        </w:tc>
      </w:tr>
      <w:tr w:rsidR="00230695" w:rsidTr="00230695">
        <w:tc>
          <w:tcPr>
            <w:tcW w:w="8388" w:type="dxa"/>
          </w:tcPr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>但是如果应用里面有多个属性配置文件，则应该采用</w:t>
            </w:r>
            <w:proofErr w:type="spellStart"/>
            <w:r>
              <w:t>BeanFactory</w:t>
            </w:r>
            <w:proofErr w:type="spellEnd"/>
            <w:r>
              <w:t>的子接口</w:t>
            </w:r>
            <w:proofErr w:type="spellStart"/>
            <w:r>
              <w:t>ApplicationContext</w:t>
            </w:r>
            <w:proofErr w:type="spellEnd"/>
            <w:r>
              <w:t>来创建</w:t>
            </w:r>
            <w:proofErr w:type="spellStart"/>
            <w:r>
              <w:t>BeanFactory</w:t>
            </w:r>
            <w:proofErr w:type="spellEnd"/>
            <w:r>
              <w:t>的实例。</w:t>
            </w:r>
            <w:proofErr w:type="spellStart"/>
            <w:r>
              <w:t>ApplicationContext</w:t>
            </w:r>
            <w:proofErr w:type="spellEnd"/>
            <w:r>
              <w:t>通常使用如下两个实现类：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FileSystemXmlApplicationContext</w:t>
            </w:r>
            <w:proofErr w:type="spellEnd"/>
            <w:r>
              <w:t>：以基于文件系统的XML配置文件创建</w:t>
            </w:r>
            <w:proofErr w:type="spellStart"/>
            <w:r>
              <w:t>ApplicationContext</w:t>
            </w:r>
            <w:proofErr w:type="spellEnd"/>
            <w:r>
              <w:t>实例。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ClassPathXmlApplicationContext</w:t>
            </w:r>
            <w:proofErr w:type="spellEnd"/>
            <w:r>
              <w:t>：以类加载路径下的XML配置文件创建的</w:t>
            </w:r>
            <w:proofErr w:type="spellStart"/>
            <w:r>
              <w:t>ApplicationContext</w:t>
            </w:r>
            <w:proofErr w:type="spellEnd"/>
            <w:r>
              <w:t>实例。</w:t>
            </w:r>
          </w:p>
          <w:p w:rsidR="00230695" w:rsidRDefault="00230695" w:rsidP="00230695">
            <w:pPr>
              <w:ind w:left="0"/>
            </w:pPr>
            <w:r>
              <w:rPr>
                <w:rFonts w:hint="eastAsia"/>
              </w:rPr>
              <w:t>如果需要同时加载多个</w:t>
            </w:r>
            <w:r>
              <w:t>XML配置文件，采用如下方式：</w:t>
            </w:r>
          </w:p>
          <w:p w:rsidR="00230695" w:rsidRDefault="00230695" w:rsidP="00230695">
            <w:pPr>
              <w:ind w:left="0"/>
            </w:pPr>
            <w:r>
              <w:t>//搜索CLASSPATH路径，以</w:t>
            </w:r>
            <w:proofErr w:type="spellStart"/>
            <w:r>
              <w:t>classpath</w:t>
            </w:r>
            <w:proofErr w:type="spellEnd"/>
            <w:r>
              <w:t>路径下的bean.xml、service.xml文件创建</w:t>
            </w:r>
            <w:proofErr w:type="spellStart"/>
            <w:r>
              <w:t>applicationContext</w:t>
            </w:r>
            <w:proofErr w:type="spellEnd"/>
            <w:r>
              <w:t xml:space="preserve">  </w:t>
            </w:r>
          </w:p>
          <w:p w:rsidR="00230695" w:rsidRDefault="00230695" w:rsidP="00230695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ClassPathXmlApplicationContext</w:t>
            </w:r>
            <w:proofErr w:type="spellEnd"/>
            <w:r>
              <w:t>(new String[]{"</w:t>
            </w:r>
            <w:proofErr w:type="spellStart"/>
            <w:r>
              <w:t>bean.xml","service.xml</w:t>
            </w:r>
            <w:proofErr w:type="spellEnd"/>
            <w:r>
              <w:t xml:space="preserve">"});          </w:t>
            </w:r>
          </w:p>
          <w:p w:rsidR="00230695" w:rsidRDefault="00230695" w:rsidP="00230695">
            <w:pPr>
              <w:ind w:left="0"/>
            </w:pPr>
            <w:r>
              <w:t xml:space="preserve">        //以指定路径下的bean.xml、service.xml文件创建</w:t>
            </w:r>
            <w:proofErr w:type="spellStart"/>
            <w:r>
              <w:t>applicationContext</w:t>
            </w:r>
            <w:proofErr w:type="spellEnd"/>
            <w:r>
              <w:t xml:space="preserve">  </w:t>
            </w:r>
          </w:p>
          <w:p w:rsidR="00A35F2A" w:rsidRDefault="00230695" w:rsidP="00230695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ctx1 = new </w:t>
            </w:r>
            <w:proofErr w:type="spellStart"/>
            <w:r>
              <w:lastRenderedPageBreak/>
              <w:t>FileSystemXmlApplicationContext</w:t>
            </w:r>
            <w:proofErr w:type="spellEnd"/>
            <w:r>
              <w:t>(new String[]{"</w:t>
            </w:r>
            <w:proofErr w:type="spellStart"/>
            <w:r>
              <w:t>bean.xml","service.xml</w:t>
            </w:r>
            <w:proofErr w:type="spellEnd"/>
            <w:r>
              <w:t>"});</w:t>
            </w:r>
          </w:p>
        </w:tc>
      </w:tr>
    </w:tbl>
    <w:p w:rsidR="00230695" w:rsidRDefault="00230695" w:rsidP="00230695"/>
    <w:p w:rsidR="002730E7" w:rsidRDefault="002730E7" w:rsidP="002730E7">
      <w:pPr>
        <w:pStyle w:val="2"/>
      </w:pPr>
      <w:r w:rsidRPr="002730E7">
        <w:t>Bean</w:t>
      </w:r>
      <w:r w:rsidRPr="002730E7">
        <w:t>获取</w:t>
      </w:r>
      <w:r w:rsidRPr="002730E7">
        <w:t>Spring</w:t>
      </w:r>
      <w:r w:rsidRPr="002730E7">
        <w:t>容器</w:t>
      </w:r>
    </w:p>
    <w:p w:rsidR="00F37B6B" w:rsidRDefault="00F37B6B" w:rsidP="00F37B6B">
      <w:r>
        <w:rPr>
          <w:rFonts w:hint="eastAsia"/>
        </w:rPr>
        <w:tab/>
      </w:r>
      <w:r>
        <w:t>在Spring中我们可以使用Spring容器中</w:t>
      </w:r>
      <w:proofErr w:type="spellStart"/>
      <w:r>
        <w:t>getBean</w:t>
      </w:r>
      <w:proofErr w:type="spellEnd"/>
      <w:r>
        <w:t>()方法来获取Spring容器中的Bean实例。在这样的访问模式下，程序中总是持有Spring容器的引用。但是在实际的应用中，Spring</w:t>
      </w:r>
      <w:r w:rsidR="00624D2E">
        <w:t>容器通常是采用声明</w:t>
      </w:r>
      <w:proofErr w:type="gramStart"/>
      <w:r w:rsidR="00624D2E">
        <w:t>式方式</w:t>
      </w:r>
      <w:proofErr w:type="gramEnd"/>
      <w:r w:rsidR="00624D2E">
        <w:t>配置产生：</w:t>
      </w:r>
      <w:r>
        <w:t>开发者只要在web.xml文件中配置一个Listener，该Listener将会负责初始化Spring容器。在这种情况下，容器中Bean处于容器管理下，无须</w:t>
      </w:r>
      <w:proofErr w:type="gramStart"/>
      <w:r>
        <w:t>主动访问</w:t>
      </w:r>
      <w:proofErr w:type="gramEnd"/>
      <w:r>
        <w:t>容器，只需要接受容器的注入管理即可。同时Bean</w:t>
      </w:r>
      <w:r w:rsidR="0037405B">
        <w:t>实例的依赖关系通常也是由容器</w:t>
      </w:r>
      <w:r w:rsidR="0037405B">
        <w:rPr>
          <w:rFonts w:hint="eastAsia"/>
        </w:rPr>
        <w:t>主动</w:t>
      </w:r>
      <w:r>
        <w:rPr>
          <w:rFonts w:hint="eastAsia"/>
        </w:rPr>
        <w:t>注入，无须</w:t>
      </w:r>
      <w:r>
        <w:t>Bean实例主动请求。</w:t>
      </w:r>
    </w:p>
    <w:p w:rsidR="00F37B6B" w:rsidRDefault="0037405B" w:rsidP="00F37B6B">
      <w:r>
        <w:rPr>
          <w:rFonts w:hint="eastAsia"/>
        </w:rPr>
        <w:tab/>
      </w:r>
      <w:r w:rsidR="00F37B6B">
        <w:t>在这种情况下，Sprig容器中Bean</w:t>
      </w:r>
      <w:r w:rsidR="009322A3">
        <w:t>通常不会需要访问容器中其他</w:t>
      </w:r>
      <w:r w:rsidR="00F37B6B">
        <w:t>Bean</w:t>
      </w:r>
      <w:proofErr w:type="gramStart"/>
      <w:r w:rsidR="00F37B6B">
        <w:t>—采用</w:t>
      </w:r>
      <w:proofErr w:type="gramEnd"/>
      <w:r w:rsidR="00F37B6B">
        <w:t>依赖注入，让Spring把被依赖的Bean注入到依赖的Bean中即可。</w:t>
      </w:r>
    </w:p>
    <w:p w:rsidR="00F37B6B" w:rsidRDefault="00F7234B" w:rsidP="00F37B6B">
      <w:r>
        <w:rPr>
          <w:rFonts w:hint="eastAsia"/>
        </w:rPr>
        <w:tab/>
      </w:r>
      <w:r w:rsidR="00F37B6B">
        <w:t>实现</w:t>
      </w:r>
      <w:proofErr w:type="spellStart"/>
      <w:r w:rsidR="00F37B6B">
        <w:t>BeanFactoryAware</w:t>
      </w:r>
      <w:proofErr w:type="spellEnd"/>
      <w:r w:rsidR="00F37B6B">
        <w:t>接口的Bean，拥有访问的</w:t>
      </w:r>
      <w:proofErr w:type="spellStart"/>
      <w:r w:rsidR="00F37B6B">
        <w:t>BeanFactory</w:t>
      </w:r>
      <w:proofErr w:type="spellEnd"/>
      <w:r w:rsidR="00F37B6B">
        <w:t>容器的能力，实现</w:t>
      </w:r>
      <w:proofErr w:type="spellStart"/>
      <w:r w:rsidR="00F37B6B">
        <w:t>BeanFactoryAware</w:t>
      </w:r>
      <w:proofErr w:type="spellEnd"/>
      <w:r w:rsidR="00F37B6B">
        <w:t>接口的Bean实例将会拥有对容器的访问能力。</w:t>
      </w:r>
      <w:proofErr w:type="spellStart"/>
      <w:r w:rsidR="00F37B6B">
        <w:t>BeanFactoryAware</w:t>
      </w:r>
      <w:proofErr w:type="spellEnd"/>
      <w:r w:rsidR="00F37B6B">
        <w:t>接口仅有如下一个方法：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25377" w:rsidTr="00925377">
        <w:tc>
          <w:tcPr>
            <w:tcW w:w="8388" w:type="dxa"/>
          </w:tcPr>
          <w:p w:rsidR="00925377" w:rsidRDefault="00925377" w:rsidP="00925377">
            <w:pPr>
              <w:ind w:left="0"/>
            </w:pPr>
            <w:proofErr w:type="spellStart"/>
            <w:r>
              <w:t>SetBeanFactory</w:t>
            </w:r>
            <w:proofErr w:type="spellEnd"/>
            <w:r>
              <w:t>(</w:t>
            </w:r>
            <w:proofErr w:type="spellStart"/>
            <w:r>
              <w:t>BeanFactory</w:t>
            </w:r>
            <w:proofErr w:type="spellEnd"/>
            <w:r>
              <w:t xml:space="preserve"> </w:t>
            </w:r>
            <w:proofErr w:type="spellStart"/>
            <w:r>
              <w:t>beanFactory</w:t>
            </w:r>
            <w:proofErr w:type="spellEnd"/>
            <w:r>
              <w:t>)：该方法有一个参数</w:t>
            </w:r>
            <w:proofErr w:type="spellStart"/>
            <w:r>
              <w:t>beanFactory</w:t>
            </w:r>
            <w:proofErr w:type="spellEnd"/>
            <w:r>
              <w:t>，该参数指向创建它的</w:t>
            </w:r>
            <w:proofErr w:type="spellStart"/>
            <w:r>
              <w:t>BeanFactory</w:t>
            </w:r>
            <w:proofErr w:type="spellEnd"/>
            <w:r>
              <w:t>。该方法将由Spring调动，当Spring调用该方法时会将Spring容器作为参数传入该方法。</w:t>
            </w:r>
          </w:p>
        </w:tc>
      </w:tr>
      <w:tr w:rsidR="00925377" w:rsidTr="00925377">
        <w:tc>
          <w:tcPr>
            <w:tcW w:w="8388" w:type="dxa"/>
          </w:tcPr>
          <w:p w:rsidR="001B445D" w:rsidRDefault="001B445D" w:rsidP="001B445D">
            <w:pPr>
              <w:ind w:left="0"/>
            </w:pPr>
            <w:r>
              <w:t xml:space="preserve">public class Chinese implements </w:t>
            </w:r>
            <w:proofErr w:type="spellStart"/>
            <w:r>
              <w:t>ApplicationContextAware</w:t>
            </w:r>
            <w:proofErr w:type="spellEnd"/>
            <w:r>
              <w:t xml:space="preserve">{  </w:t>
            </w:r>
          </w:p>
          <w:p w:rsidR="001B445D" w:rsidRDefault="001B445D" w:rsidP="001B445D">
            <w:pPr>
              <w:ind w:left="0"/>
            </w:pPr>
            <w:r>
              <w:t xml:space="preserve">    //将</w:t>
            </w:r>
            <w:proofErr w:type="spellStart"/>
            <w:r>
              <w:t>BeanFactory</w:t>
            </w:r>
            <w:proofErr w:type="spellEnd"/>
            <w:r>
              <w:t xml:space="preserve">容器以成员变量保存  </w:t>
            </w:r>
          </w:p>
          <w:p w:rsidR="001B445D" w:rsidRDefault="001B445D" w:rsidP="001B445D">
            <w:pPr>
              <w:ind w:left="0"/>
            </w:pPr>
            <w:r>
              <w:t xml:space="preserve">    private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1B445D" w:rsidP="001B445D">
            <w:pPr>
              <w:ind w:left="0"/>
            </w:pPr>
            <w:r>
              <w:t xml:space="preserve">    /** </w:t>
            </w:r>
          </w:p>
          <w:p w:rsidR="001B445D" w:rsidRDefault="001B445D" w:rsidP="001B445D">
            <w:pPr>
              <w:ind w:left="0"/>
            </w:pPr>
            <w:r>
              <w:t xml:space="preserve">     * 实现</w:t>
            </w:r>
            <w:proofErr w:type="spellStart"/>
            <w:r>
              <w:t>ApplicationContextAware</w:t>
            </w:r>
            <w:proofErr w:type="spellEnd"/>
            <w:r>
              <w:t xml:space="preserve">接口实现的方法 </w:t>
            </w:r>
          </w:p>
          <w:p w:rsidR="001B445D" w:rsidRDefault="001B445D" w:rsidP="001B445D">
            <w:pPr>
              <w:ind w:left="0"/>
            </w:pPr>
            <w:r>
              <w:t xml:space="preserve">     */  </w:t>
            </w:r>
          </w:p>
          <w:p w:rsidR="001B445D" w:rsidRDefault="001B445D" w:rsidP="001B445D">
            <w:pPr>
              <w:ind w:left="0"/>
            </w:pPr>
            <w:r>
              <w:t xml:space="preserve">    public void </w:t>
            </w:r>
            <w:proofErr w:type="spellStart"/>
            <w:r>
              <w:t>setApplicationContext</w:t>
            </w:r>
            <w:proofErr w:type="spellEnd"/>
            <w:r>
              <w:t>(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cyx</w:t>
            </w:r>
            <w:proofErr w:type="spellEnd"/>
            <w:r>
              <w:t xml:space="preserve">)  </w:t>
            </w:r>
          </w:p>
          <w:p w:rsidR="001B445D" w:rsidRDefault="001B445D" w:rsidP="001B445D">
            <w:pPr>
              <w:ind w:left="0"/>
            </w:pPr>
            <w:r>
              <w:t xml:space="preserve">            throws </w:t>
            </w:r>
            <w:proofErr w:type="spellStart"/>
            <w:r>
              <w:t>BeansException</w:t>
            </w:r>
            <w:proofErr w:type="spellEnd"/>
            <w:r>
              <w:t xml:space="preserve"> {  </w:t>
            </w:r>
          </w:p>
          <w:p w:rsidR="001B445D" w:rsidRDefault="001B445D" w:rsidP="001B445D">
            <w:pPr>
              <w:ind w:left="0"/>
            </w:pPr>
            <w:r>
              <w:t xml:space="preserve">        </w:t>
            </w:r>
            <w:proofErr w:type="spellStart"/>
            <w:r>
              <w:t>this.ctx</w:t>
            </w:r>
            <w:proofErr w:type="spellEnd"/>
            <w:r>
              <w:t xml:space="preserve"> =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1B445D" w:rsidP="001B445D">
            <w:pPr>
              <w:ind w:left="0"/>
            </w:pPr>
            <w:r>
              <w:t xml:space="preserve">    }  </w:t>
            </w:r>
          </w:p>
          <w:p w:rsidR="001B445D" w:rsidRDefault="001B445D" w:rsidP="001B445D">
            <w:pPr>
              <w:ind w:left="0"/>
            </w:pPr>
            <w:r>
              <w:lastRenderedPageBreak/>
              <w:t xml:space="preserve">      </w:t>
            </w:r>
          </w:p>
          <w:p w:rsidR="001B445D" w:rsidRDefault="001B445D" w:rsidP="001B445D">
            <w:pPr>
              <w:ind w:left="0"/>
            </w:pPr>
            <w:r>
              <w:t xml:space="preserve">    //获取</w:t>
            </w:r>
            <w:proofErr w:type="spellStart"/>
            <w:r>
              <w:t>ApplicationContext</w:t>
            </w:r>
            <w:proofErr w:type="spellEnd"/>
            <w:r>
              <w:t xml:space="preserve">的测试方法  </w:t>
            </w:r>
          </w:p>
          <w:p w:rsidR="001B445D" w:rsidRDefault="001B445D" w:rsidP="001B445D">
            <w:pPr>
              <w:ind w:left="0"/>
            </w:pPr>
            <w:r>
              <w:t xml:space="preserve">    public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getContext</w:t>
            </w:r>
            <w:proofErr w:type="spellEnd"/>
            <w:r>
              <w:t xml:space="preserve">(){  </w:t>
            </w:r>
          </w:p>
          <w:p w:rsidR="001B445D" w:rsidRDefault="001B445D" w:rsidP="001B445D">
            <w:pPr>
              <w:ind w:left="0"/>
            </w:pPr>
            <w:r>
              <w:t xml:space="preserve">        return </w:t>
            </w:r>
            <w:proofErr w:type="spellStart"/>
            <w:r>
              <w:t>ctx</w:t>
            </w:r>
            <w:proofErr w:type="spellEnd"/>
            <w:r>
              <w:t xml:space="preserve">;  </w:t>
            </w:r>
          </w:p>
          <w:p w:rsidR="001B445D" w:rsidRDefault="00B375E6" w:rsidP="001B445D">
            <w:pPr>
              <w:ind w:left="0"/>
            </w:pPr>
            <w:r>
              <w:t xml:space="preserve">    }  </w:t>
            </w:r>
          </w:p>
          <w:p w:rsidR="00925377" w:rsidRDefault="001B445D" w:rsidP="001B445D">
            <w:pPr>
              <w:ind w:left="0"/>
            </w:pPr>
            <w:r>
              <w:t>}</w:t>
            </w:r>
          </w:p>
          <w:p w:rsidR="00B375E6" w:rsidRDefault="00B375E6" w:rsidP="001B445D">
            <w:pPr>
              <w:ind w:left="0"/>
            </w:pPr>
          </w:p>
        </w:tc>
      </w:tr>
      <w:tr w:rsidR="00B375E6" w:rsidTr="00925377">
        <w:tc>
          <w:tcPr>
            <w:tcW w:w="8388" w:type="dxa"/>
          </w:tcPr>
          <w:p w:rsidR="00B375E6" w:rsidRDefault="00B375E6" w:rsidP="00B375E6">
            <w:pPr>
              <w:ind w:left="0"/>
            </w:pPr>
            <w:r>
              <w:lastRenderedPageBreak/>
              <w:t xml:space="preserve">public class </w:t>
            </w:r>
            <w:proofErr w:type="spellStart"/>
            <w:r>
              <w:t>ChineseTest</w:t>
            </w:r>
            <w:proofErr w:type="spellEnd"/>
            <w:r>
              <w:t xml:space="preserve"> {  </w:t>
            </w:r>
          </w:p>
          <w:p w:rsidR="00B375E6" w:rsidRDefault="00B375E6" w:rsidP="00B375E6">
            <w:pPr>
              <w:ind w:left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ClassPathXmlApplicationContext</w:t>
            </w:r>
            <w:proofErr w:type="spellEnd"/>
            <w:r>
              <w:t xml:space="preserve">("bean.xml");  </w:t>
            </w:r>
          </w:p>
          <w:p w:rsidR="00B375E6" w:rsidRDefault="00B375E6" w:rsidP="00B375E6">
            <w:pPr>
              <w:ind w:left="0"/>
            </w:pPr>
            <w:r>
              <w:t xml:space="preserve">        Chinese c = </w:t>
            </w:r>
            <w:proofErr w:type="spellStart"/>
            <w:r>
              <w:t>ctx.getBean</w:t>
            </w:r>
            <w:proofErr w:type="spellEnd"/>
            <w:r>
              <w:t>("</w:t>
            </w:r>
            <w:proofErr w:type="spellStart"/>
            <w:r>
              <w:t>chinese</w:t>
            </w:r>
            <w:proofErr w:type="spellEnd"/>
            <w:r>
              <w:t>",</w:t>
            </w:r>
            <w:proofErr w:type="spellStart"/>
            <w:r>
              <w:t>Chinese.class</w:t>
            </w:r>
            <w:proofErr w:type="spellEnd"/>
            <w:r>
              <w:t xml:space="preserve">);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c.getContext</w:t>
            </w:r>
            <w:proofErr w:type="spellEnd"/>
            <w:r>
              <w:t xml:space="preserve">());  </w:t>
            </w:r>
          </w:p>
          <w:p w:rsidR="00B375E6" w:rsidRDefault="00B375E6" w:rsidP="00B375E6">
            <w:pPr>
              <w:ind w:left="0"/>
            </w:pPr>
            <w:r>
              <w:t xml:space="preserve">          </w:t>
            </w:r>
          </w:p>
          <w:p w:rsidR="00B375E6" w:rsidRDefault="00B375E6" w:rsidP="00B375E6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c.getContext</w:t>
            </w:r>
            <w:proofErr w:type="spellEnd"/>
            <w:r>
              <w:t>()==</w:t>
            </w:r>
            <w:proofErr w:type="spellStart"/>
            <w:r>
              <w:t>ctx</w:t>
            </w:r>
            <w:proofErr w:type="spellEnd"/>
            <w:r>
              <w:t xml:space="preserve">);         </w:t>
            </w:r>
          </w:p>
          <w:p w:rsidR="00B375E6" w:rsidRDefault="00B375E6" w:rsidP="00B375E6">
            <w:pPr>
              <w:ind w:left="0"/>
            </w:pPr>
            <w:r>
              <w:t xml:space="preserve">    }  </w:t>
            </w:r>
          </w:p>
          <w:p w:rsidR="009A7DCE" w:rsidRDefault="00B375E6" w:rsidP="009A7DCE">
            <w:pPr>
              <w:ind w:left="0"/>
            </w:pPr>
            <w:r>
              <w:t xml:space="preserve">}  </w:t>
            </w:r>
            <w:r w:rsidR="009A7DCE">
              <w:t xml:space="preserve"> </w:t>
            </w:r>
            <w:r w:rsidR="009A7DCE">
              <w:rPr>
                <w:rFonts w:hint="eastAsia"/>
              </w:rPr>
              <w:t>//</w:t>
            </w:r>
            <w:r w:rsidR="009A7DCE">
              <w:t>true</w:t>
            </w:r>
          </w:p>
          <w:p w:rsidR="009A7DCE" w:rsidRDefault="009A7DCE" w:rsidP="00B375E6">
            <w:pPr>
              <w:ind w:left="0"/>
            </w:pPr>
            <w:r>
              <w:t>上面的代码虽然实现了</w:t>
            </w:r>
            <w:proofErr w:type="spellStart"/>
            <w:r>
              <w:t>ApplicationContextAware</w:t>
            </w:r>
            <w:proofErr w:type="spellEnd"/>
            <w:r>
              <w:t>接口让Bean拥有了访问容器的能力，但是污染了代码，导致代码与Spring接口耦合在一起。所以，如果不是特别需要，一般不建议直接访问容器。</w:t>
            </w:r>
          </w:p>
        </w:tc>
      </w:tr>
    </w:tbl>
    <w:p w:rsidR="00781E1B" w:rsidRDefault="00781E1B" w:rsidP="00781E1B"/>
    <w:p w:rsidR="00781E1B" w:rsidRDefault="00781E1B" w:rsidP="00781E1B">
      <w:pPr>
        <w:pStyle w:val="2"/>
      </w:pPr>
      <w:proofErr w:type="spellStart"/>
      <w:r w:rsidRPr="00781E1B">
        <w:t>ApplicationContext</w:t>
      </w:r>
      <w:proofErr w:type="spellEnd"/>
      <w:r>
        <w:rPr>
          <w:rFonts w:hint="eastAsia"/>
        </w:rPr>
        <w:t>的使用</w:t>
      </w:r>
    </w:p>
    <w:p w:rsidR="00781E1B" w:rsidRDefault="00781E1B" w:rsidP="00781E1B">
      <w:r>
        <w:rPr>
          <w:rFonts w:hint="eastAsia"/>
        </w:rPr>
        <w:tab/>
      </w:r>
      <w:r>
        <w:t>前面介绍了，我们一般不会使用</w:t>
      </w:r>
      <w:proofErr w:type="spellStart"/>
      <w:r>
        <w:t>BeanFactory</w:t>
      </w:r>
      <w:proofErr w:type="spellEnd"/>
      <w:r>
        <w:t>实例作为spring容器，而是使用</w:t>
      </w:r>
      <w:proofErr w:type="spellStart"/>
      <w:r>
        <w:t>ApplicationContext</w:t>
      </w:r>
      <w:proofErr w:type="spellEnd"/>
      <w:r>
        <w:t>实例作为容器，它增强了</w:t>
      </w:r>
      <w:proofErr w:type="spellStart"/>
      <w:r>
        <w:t>BeanFactory</w:t>
      </w:r>
      <w:proofErr w:type="spellEnd"/>
      <w:r>
        <w:t>的功能。</w:t>
      </w:r>
    </w:p>
    <w:p w:rsidR="008F1026" w:rsidRDefault="00781E1B" w:rsidP="00781E1B">
      <w:r>
        <w:rPr>
          <w:rFonts w:hint="eastAsia"/>
        </w:rPr>
        <w:tab/>
      </w:r>
      <w:r>
        <w:t xml:space="preserve"> </w:t>
      </w:r>
      <w:proofErr w:type="spellStart"/>
      <w:r>
        <w:t>ApplicationContext</w:t>
      </w:r>
      <w:proofErr w:type="spellEnd"/>
      <w:r>
        <w:t>允许以声明</w:t>
      </w:r>
      <w:proofErr w:type="gramStart"/>
      <w:r>
        <w:t>式方式</w:t>
      </w:r>
      <w:proofErr w:type="gramEnd"/>
      <w:r>
        <w:t>操作容器，无须手动创建它。在Web应用启动时自动创建</w:t>
      </w:r>
      <w:proofErr w:type="spellStart"/>
      <w:r>
        <w:t>ApplicationContext</w:t>
      </w:r>
      <w:proofErr w:type="spellEnd"/>
      <w:r>
        <w:t>。当然，也可以采用编程方式创建</w:t>
      </w:r>
      <w:proofErr w:type="spellStart"/>
      <w:r>
        <w:t>ApplicationContext</w:t>
      </w:r>
      <w:proofErr w:type="spellEnd"/>
      <w:r>
        <w:t>。除了提供</w:t>
      </w:r>
      <w:proofErr w:type="spellStart"/>
      <w:r>
        <w:t>BeanFactory</w:t>
      </w:r>
      <w:proofErr w:type="spellEnd"/>
      <w:r>
        <w:t>所支持的全部功能外，</w:t>
      </w:r>
      <w:proofErr w:type="spellStart"/>
      <w:r>
        <w:t>ApplicationContext</w:t>
      </w:r>
      <w:proofErr w:type="spellEnd"/>
      <w:r>
        <w:t>还有如下功能：</w:t>
      </w:r>
    </w:p>
    <w:p w:rsidR="008F1026" w:rsidRDefault="00781E1B" w:rsidP="008F1026">
      <w:pPr>
        <w:pStyle w:val="a5"/>
        <w:numPr>
          <w:ilvl w:val="0"/>
          <w:numId w:val="17"/>
        </w:numPr>
      </w:pPr>
      <w:proofErr w:type="spellStart"/>
      <w:r>
        <w:t>ApplicationContext</w:t>
      </w:r>
      <w:proofErr w:type="spellEnd"/>
      <w:r>
        <w:t>继承</w:t>
      </w:r>
      <w:proofErr w:type="spellStart"/>
      <w:r>
        <w:t>MessageSource</w:t>
      </w:r>
      <w:proofErr w:type="spellEnd"/>
      <w:r>
        <w:t>接口，因此提供国际化支持。</w:t>
      </w:r>
    </w:p>
    <w:p w:rsidR="008F1026" w:rsidRDefault="00781E1B" w:rsidP="008F1026">
      <w:pPr>
        <w:pStyle w:val="a5"/>
        <w:numPr>
          <w:ilvl w:val="0"/>
          <w:numId w:val="17"/>
        </w:numPr>
      </w:pPr>
      <w:r>
        <w:t>资源访问</w:t>
      </w:r>
    </w:p>
    <w:p w:rsidR="008F1026" w:rsidRDefault="00781E1B" w:rsidP="008F1026">
      <w:pPr>
        <w:pStyle w:val="a5"/>
        <w:numPr>
          <w:ilvl w:val="0"/>
          <w:numId w:val="17"/>
        </w:numPr>
      </w:pPr>
      <w:r>
        <w:lastRenderedPageBreak/>
        <w:t>事件机制。</w:t>
      </w:r>
    </w:p>
    <w:p w:rsidR="008F1026" w:rsidRDefault="00781E1B" w:rsidP="008F1026">
      <w:pPr>
        <w:pStyle w:val="a5"/>
        <w:numPr>
          <w:ilvl w:val="0"/>
          <w:numId w:val="17"/>
        </w:numPr>
      </w:pPr>
      <w:r>
        <w:t>载入多个配置文件。</w:t>
      </w:r>
    </w:p>
    <w:p w:rsidR="00781E1B" w:rsidRDefault="00781E1B" w:rsidP="008F1026">
      <w:pPr>
        <w:pStyle w:val="a5"/>
        <w:numPr>
          <w:ilvl w:val="0"/>
          <w:numId w:val="17"/>
        </w:numPr>
      </w:pPr>
      <w:r>
        <w:t>以声明式的方式启动，并创建Spring容器。</w:t>
      </w:r>
    </w:p>
    <w:p w:rsidR="00083E89" w:rsidRDefault="008F1026" w:rsidP="00781E1B">
      <w:r>
        <w:rPr>
          <w:rFonts w:hint="eastAsia"/>
        </w:rPr>
        <w:tab/>
      </w:r>
      <w:r w:rsidR="00781E1B">
        <w:t>当系统创建</w:t>
      </w:r>
      <w:proofErr w:type="spellStart"/>
      <w:r w:rsidR="00781E1B">
        <w:t>ApplicationContext</w:t>
      </w:r>
      <w:proofErr w:type="spellEnd"/>
      <w:r w:rsidR="00781E1B">
        <w:t>容器时，默认会预初始化所有的single</w:t>
      </w:r>
      <w:r w:rsidR="00513942">
        <w:rPr>
          <w:rFonts w:hint="eastAsia"/>
        </w:rPr>
        <w:br/>
      </w:r>
      <w:r w:rsidR="00781E1B">
        <w:t>ton</w:t>
      </w:r>
      <w:r w:rsidR="001E49E9">
        <w:rPr>
          <w:rFonts w:hint="eastAsia"/>
        </w:rPr>
        <w:t xml:space="preserve"> </w:t>
      </w:r>
      <w:r w:rsidR="00781E1B">
        <w:t>Bean。也就是说，当</w:t>
      </w:r>
      <w:proofErr w:type="spellStart"/>
      <w:r w:rsidR="00781E1B">
        <w:t>ApplicationContext</w:t>
      </w:r>
      <w:proofErr w:type="spellEnd"/>
      <w:r w:rsidR="00781E1B">
        <w:t>容器初始化完成后，容器中所有singleton Bean也实例化完成，这就意味着：系统前期创建Application</w:t>
      </w:r>
      <w:r w:rsidR="00C75EAE">
        <w:rPr>
          <w:rFonts w:hint="eastAsia"/>
        </w:rPr>
        <w:br/>
      </w:r>
      <w:r w:rsidR="00781E1B">
        <w:t>Context时将有较大的系统开销，但一旦</w:t>
      </w:r>
      <w:proofErr w:type="spellStart"/>
      <w:r w:rsidR="00781E1B">
        <w:t>ApplicationContext</w:t>
      </w:r>
      <w:proofErr w:type="spellEnd"/>
      <w:r w:rsidR="00781E1B">
        <w:t>初始化完成，程序后面获取singleton Bean实例时将拥有较好的性能。</w:t>
      </w:r>
    </w:p>
    <w:p w:rsidR="009940E0" w:rsidRDefault="009940E0" w:rsidP="009940E0">
      <w:pPr>
        <w:pStyle w:val="3"/>
      </w:pPr>
      <w:proofErr w:type="spellStart"/>
      <w:r w:rsidRPr="009940E0">
        <w:t>ApplicationContext</w:t>
      </w:r>
      <w:proofErr w:type="spellEnd"/>
      <w:r w:rsidRPr="009940E0">
        <w:t>的国际化支持</w:t>
      </w:r>
    </w:p>
    <w:p w:rsidR="001B6EE7" w:rsidRDefault="001B6EE7" w:rsidP="001B6EE7">
      <w:proofErr w:type="spellStart"/>
      <w:r>
        <w:t>ApplicationContext</w:t>
      </w:r>
      <w:proofErr w:type="spellEnd"/>
      <w:r>
        <w:t>接口继承</w:t>
      </w:r>
      <w:proofErr w:type="spellStart"/>
      <w:r>
        <w:t>MessageSource</w:t>
      </w:r>
      <w:proofErr w:type="spellEnd"/>
      <w:r>
        <w:t>接口，因此具备国际化功能。</w:t>
      </w:r>
      <w:proofErr w:type="spellStart"/>
      <w:r>
        <w:t>MessageSource</w:t>
      </w:r>
      <w:proofErr w:type="spellEnd"/>
      <w:r>
        <w:t>接口中定义了</w:t>
      </w:r>
      <w:r>
        <w:rPr>
          <w:rFonts w:hint="eastAsia"/>
        </w:rPr>
        <w:t>两个</w:t>
      </w:r>
      <w:r>
        <w:t>个方法用于国际化功能。</w:t>
      </w:r>
    </w:p>
    <w:p w:rsidR="001B6EE7" w:rsidRDefault="001B6EE7" w:rsidP="001B6EE7">
      <w:pPr>
        <w:pStyle w:val="a5"/>
        <w:numPr>
          <w:ilvl w:val="0"/>
          <w:numId w:val="20"/>
        </w:numPr>
      </w:pPr>
      <w:r>
        <w:t xml:space="preserve">String </w:t>
      </w:r>
      <w:proofErr w:type="spellStart"/>
      <w:r>
        <w:t>getMessage</w:t>
      </w:r>
      <w:proofErr w:type="spellEnd"/>
      <w:r>
        <w:t>(</w:t>
      </w:r>
      <w:proofErr w:type="spellStart"/>
      <w:r>
        <w:t>Stringcode,Object</w:t>
      </w:r>
      <w:proofErr w:type="spellEnd"/>
      <w:r>
        <w:t xml:space="preserve">[] </w:t>
      </w:r>
      <w:proofErr w:type="spellStart"/>
      <w:r>
        <w:t>args,Locale</w:t>
      </w:r>
      <w:proofErr w:type="spellEnd"/>
      <w:r>
        <w:t xml:space="preserve"> </w:t>
      </w:r>
      <w:proofErr w:type="spellStart"/>
      <w:r>
        <w:t>loc</w:t>
      </w:r>
      <w:proofErr w:type="spellEnd"/>
      <w:r>
        <w:t>);</w:t>
      </w:r>
    </w:p>
    <w:p w:rsidR="009940E0" w:rsidRDefault="001B6EE7" w:rsidP="001B6EE7">
      <w:pPr>
        <w:pStyle w:val="a5"/>
        <w:numPr>
          <w:ilvl w:val="0"/>
          <w:numId w:val="20"/>
        </w:numPr>
      </w:pPr>
      <w:proofErr w:type="spellStart"/>
      <w:r>
        <w:t>StringgetMessage</w:t>
      </w:r>
      <w:proofErr w:type="spellEnd"/>
      <w:r>
        <w:t xml:space="preserve">(String </w:t>
      </w:r>
      <w:proofErr w:type="spellStart"/>
      <w:r>
        <w:t>code,Object</w:t>
      </w:r>
      <w:proofErr w:type="spellEnd"/>
      <w:r>
        <w:t xml:space="preserve">[] </w:t>
      </w:r>
      <w:proofErr w:type="spellStart"/>
      <w:r>
        <w:t>args,String</w:t>
      </w:r>
      <w:proofErr w:type="spellEnd"/>
      <w:r>
        <w:t xml:space="preserve"> </w:t>
      </w:r>
      <w:proofErr w:type="spellStart"/>
      <w:r>
        <w:t>default,Locale</w:t>
      </w:r>
      <w:proofErr w:type="spellEnd"/>
      <w:r>
        <w:t xml:space="preserve"> loc);</w:t>
      </w:r>
    </w:p>
    <w:p w:rsidR="00C33ED9" w:rsidRDefault="001B6EE7" w:rsidP="001B6EE7">
      <w:r>
        <w:rPr>
          <w:rFonts w:hint="eastAsia"/>
        </w:rPr>
        <w:tab/>
      </w:r>
      <w:proofErr w:type="spellStart"/>
      <w:r w:rsidRPr="001B6EE7">
        <w:t>ApplicationContext</w:t>
      </w:r>
      <w:proofErr w:type="spellEnd"/>
      <w:r>
        <w:t>正是通过这</w:t>
      </w:r>
      <w:r>
        <w:rPr>
          <w:rFonts w:hint="eastAsia"/>
        </w:rPr>
        <w:t>两</w:t>
      </w:r>
      <w:r w:rsidRPr="001B6EE7">
        <w:t>个方法来实现国际化的。当程序创建</w:t>
      </w:r>
      <w:proofErr w:type="spellStart"/>
      <w:r w:rsidRPr="001B6EE7">
        <w:t>ApplicationContext</w:t>
      </w:r>
      <w:proofErr w:type="spellEnd"/>
      <w:r w:rsidRPr="001B6EE7">
        <w:t>容器时，Spring会自动查找在配置文件中名为</w:t>
      </w:r>
      <w:proofErr w:type="spellStart"/>
      <w:r w:rsidRPr="001B6EE7">
        <w:t>messageSource</w:t>
      </w:r>
      <w:proofErr w:type="spellEnd"/>
      <w:r w:rsidRPr="001B6EE7">
        <w:t>的bean实例，一旦找到这个Bean</w:t>
      </w:r>
      <w:r w:rsidR="00503B92">
        <w:t>实例，上述</w:t>
      </w:r>
      <w:r w:rsidR="00503B92">
        <w:rPr>
          <w:rFonts w:hint="eastAsia"/>
        </w:rPr>
        <w:t>两</w:t>
      </w:r>
      <w:r w:rsidR="00503B92">
        <w:t>个方法的调用被委托给</w:t>
      </w:r>
      <w:proofErr w:type="spellStart"/>
      <w:r w:rsidRPr="001B6EE7">
        <w:t>MessageSource</w:t>
      </w:r>
      <w:proofErr w:type="spellEnd"/>
      <w:r w:rsidRPr="001B6EE7">
        <w:t xml:space="preserve"> Bean。如果没有该Bean，</w:t>
      </w:r>
      <w:proofErr w:type="spellStart"/>
      <w:r w:rsidRPr="001B6EE7">
        <w:t>ApplicationContext</w:t>
      </w:r>
      <w:proofErr w:type="spellEnd"/>
      <w:r w:rsidRPr="001B6EE7">
        <w:t>会查找其父定义中的</w:t>
      </w:r>
      <w:proofErr w:type="spellStart"/>
      <w:r w:rsidRPr="001B6EE7">
        <w:t>messagesource</w:t>
      </w:r>
      <w:proofErr w:type="spellEnd"/>
      <w:r w:rsidRPr="001B6EE7">
        <w:t xml:space="preserve"> Bean，如果找到，它会作为</w:t>
      </w:r>
      <w:proofErr w:type="spellStart"/>
      <w:r w:rsidRPr="001B6EE7">
        <w:t>messageSource</w:t>
      </w:r>
      <w:proofErr w:type="spellEnd"/>
      <w:r w:rsidRPr="001B6EE7">
        <w:t xml:space="preserve"> Bean使用。但是如果无法找到</w:t>
      </w:r>
      <w:proofErr w:type="spellStart"/>
      <w:r w:rsidRPr="001B6EE7">
        <w:t>messageSource</w:t>
      </w:r>
      <w:proofErr w:type="spellEnd"/>
      <w:r w:rsidRPr="001B6EE7">
        <w:rPr>
          <w:rFonts w:hint="eastAsia"/>
        </w:rPr>
        <w:t>，系统将会创建一个空的</w:t>
      </w:r>
      <w:proofErr w:type="spellStart"/>
      <w:r w:rsidRPr="001B6EE7">
        <w:t>staticMessageSource</w:t>
      </w:r>
      <w:proofErr w:type="spellEnd"/>
      <w:r w:rsidRPr="001B6EE7">
        <w:t xml:space="preserve"> Bean，该Bean</w:t>
      </w:r>
      <w:r w:rsidR="00AF27C4">
        <w:t>的能接受上述</w:t>
      </w:r>
      <w:r w:rsidR="00AF27C4">
        <w:rPr>
          <w:rFonts w:hint="eastAsia"/>
        </w:rPr>
        <w:t>两</w:t>
      </w:r>
      <w:r w:rsidRPr="001B6EE7">
        <w:t>个方法的调用。</w:t>
      </w:r>
    </w:p>
    <w:p w:rsidR="001B6EE7" w:rsidRDefault="00C33ED9" w:rsidP="001B6EE7">
      <w:r w:rsidRPr="00C33ED9">
        <w:t>Spring中配置</w:t>
      </w:r>
      <w:proofErr w:type="spellStart"/>
      <w:r w:rsidRPr="00C33ED9">
        <w:t>messagesourceBean</w:t>
      </w:r>
      <w:proofErr w:type="spellEnd"/>
      <w:r>
        <w:rPr>
          <w:rFonts w:hint="eastAsia"/>
        </w:rPr>
        <w:t>使用</w:t>
      </w:r>
      <w:proofErr w:type="spellStart"/>
      <w:r w:rsidRPr="00C33ED9">
        <w:t>ResourceBundleMessageSource</w:t>
      </w:r>
      <w:proofErr w:type="spellEnd"/>
      <w:r w:rsidRPr="00C33ED9">
        <w:t>.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C33ED9" w:rsidTr="00C33ED9">
        <w:tc>
          <w:tcPr>
            <w:tcW w:w="8388" w:type="dxa"/>
          </w:tcPr>
          <w:p w:rsidR="00C33ED9" w:rsidRDefault="00C33ED9" w:rsidP="00C33ED9">
            <w:pPr>
              <w:ind w:left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  </w:t>
            </w:r>
          </w:p>
          <w:p w:rsidR="00C33ED9" w:rsidRDefault="00C33ED9" w:rsidP="00C33ED9">
            <w:pPr>
              <w:ind w:left="0"/>
            </w:pPr>
            <w:r>
              <w:t xml:space="preserve">&lt;beans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</w:t>
            </w:r>
          </w:p>
          <w:p w:rsidR="00C33ED9" w:rsidRDefault="00C33ED9" w:rsidP="00C33ED9">
            <w:pPr>
              <w:ind w:left="0"/>
            </w:pPr>
            <w:r>
              <w:t xml:space="preserve">   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C33ED9" w:rsidRDefault="00C33ED9" w:rsidP="00C33ED9">
            <w:pPr>
              <w:ind w:left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 </w:t>
            </w:r>
          </w:p>
          <w:p w:rsidR="00C33ED9" w:rsidRDefault="00C33ED9" w:rsidP="00C33ED9">
            <w:pPr>
              <w:ind w:left="0"/>
            </w:pPr>
            <w:r>
              <w:t xml:space="preserve">    http://www.springframework.org/schema/beans/spring-beans-</w:t>
            </w:r>
            <w:r>
              <w:rPr>
                <w:rFonts w:hint="eastAsia"/>
              </w:rPr>
              <w:lastRenderedPageBreak/>
              <w:t>4</w:t>
            </w:r>
            <w:r>
              <w:t xml:space="preserve">.0.xsd"&gt;  </w:t>
            </w:r>
          </w:p>
          <w:p w:rsidR="00C33ED9" w:rsidRPr="002B50C1" w:rsidRDefault="00C33ED9" w:rsidP="00C33ED9">
            <w:pPr>
              <w:ind w:left="0"/>
              <w:rPr>
                <w:color w:val="FF0000"/>
              </w:rPr>
            </w:pPr>
            <w:r>
              <w:t xml:space="preserve">    </w:t>
            </w:r>
            <w:r w:rsidRPr="002B50C1">
              <w:rPr>
                <w:color w:val="FF0000"/>
              </w:rPr>
              <w:t>&lt;bean id="</w:t>
            </w:r>
            <w:proofErr w:type="spellStart"/>
            <w:r w:rsidRPr="002B50C1">
              <w:rPr>
                <w:color w:val="FF0000"/>
              </w:rPr>
              <w:t>messsageSource</w:t>
            </w:r>
            <w:proofErr w:type="spellEnd"/>
            <w:r w:rsidRPr="002B50C1">
              <w:rPr>
                <w:color w:val="FF0000"/>
              </w:rPr>
              <w:t xml:space="preserve">" class="org.springframework.context.support.ResourceBundleMessageSource"&gt;  </w:t>
            </w:r>
          </w:p>
          <w:p w:rsidR="00C33ED9" w:rsidRPr="002B50C1" w:rsidRDefault="00C33ED9" w:rsidP="00C33ED9">
            <w:pPr>
              <w:ind w:left="0"/>
              <w:rPr>
                <w:color w:val="FF0000"/>
              </w:rPr>
            </w:pPr>
            <w:r>
              <w:t xml:space="preserve">        </w:t>
            </w:r>
            <w:r w:rsidRPr="002B50C1">
              <w:rPr>
                <w:color w:val="FF0000"/>
              </w:rPr>
              <w:t>&lt;property name="</w:t>
            </w:r>
            <w:proofErr w:type="spellStart"/>
            <w:r w:rsidRPr="002B50C1">
              <w:rPr>
                <w:color w:val="FF0000"/>
              </w:rPr>
              <w:t>basenames</w:t>
            </w:r>
            <w:proofErr w:type="spellEnd"/>
            <w:r w:rsidRPr="002B50C1">
              <w:rPr>
                <w:color w:val="FF0000"/>
              </w:rPr>
              <w:t xml:space="preserve">"&gt;  </w:t>
            </w:r>
          </w:p>
          <w:p w:rsidR="00C33ED9" w:rsidRDefault="00C33ED9" w:rsidP="00C33ED9">
            <w:pPr>
              <w:ind w:left="0"/>
            </w:pPr>
            <w:r>
              <w:t xml:space="preserve">            &lt;list&gt;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    &lt;value&gt;.....&lt;/value&gt;  </w:t>
            </w:r>
          </w:p>
          <w:p w:rsidR="00C33ED9" w:rsidRDefault="00C33ED9" w:rsidP="00C33ED9">
            <w:pPr>
              <w:ind w:left="0"/>
            </w:pPr>
            <w:r>
              <w:t xml:space="preserve">            &lt;/list&gt;  </w:t>
            </w:r>
          </w:p>
          <w:p w:rsidR="00C33ED9" w:rsidRDefault="00C33ED9" w:rsidP="00C33ED9">
            <w:pPr>
              <w:ind w:left="0"/>
            </w:pPr>
            <w:r>
              <w:t xml:space="preserve">        &lt;/property&gt;  </w:t>
            </w:r>
          </w:p>
          <w:p w:rsidR="00C33ED9" w:rsidRDefault="00C33ED9" w:rsidP="00C33ED9">
            <w:pPr>
              <w:ind w:left="0"/>
            </w:pPr>
            <w:r>
              <w:t xml:space="preserve">    &lt;/bean&gt;  </w:t>
            </w:r>
          </w:p>
          <w:p w:rsidR="00C33ED9" w:rsidRDefault="00C33ED9" w:rsidP="00C33ED9">
            <w:pPr>
              <w:ind w:left="0"/>
            </w:pPr>
            <w:r>
              <w:t>&lt;/beans&gt;</w:t>
            </w:r>
          </w:p>
        </w:tc>
      </w:tr>
    </w:tbl>
    <w:p w:rsidR="009940E0" w:rsidRDefault="009940E0" w:rsidP="009940E0"/>
    <w:p w:rsidR="009940E0" w:rsidRDefault="009940E0" w:rsidP="009940E0">
      <w:pPr>
        <w:pStyle w:val="3"/>
      </w:pPr>
      <w:proofErr w:type="spellStart"/>
      <w:r w:rsidRPr="009940E0">
        <w:t>ApplicationContext</w:t>
      </w:r>
      <w:proofErr w:type="spellEnd"/>
      <w:r w:rsidRPr="009940E0">
        <w:t>的事件机制</w:t>
      </w:r>
    </w:p>
    <w:p w:rsidR="00452D6D" w:rsidRDefault="00452D6D" w:rsidP="00452D6D">
      <w:r>
        <w:rPr>
          <w:rFonts w:hint="eastAsia"/>
        </w:rPr>
        <w:tab/>
      </w:r>
      <w:proofErr w:type="spellStart"/>
      <w:r>
        <w:t>ApplicationContext</w:t>
      </w:r>
      <w:proofErr w:type="spellEnd"/>
      <w:r>
        <w:t>的事件机制是观察者设计模式的实现，通过Applica</w:t>
      </w:r>
      <w:r w:rsidR="00FB6D40">
        <w:rPr>
          <w:rFonts w:hint="eastAsia"/>
        </w:rPr>
        <w:br/>
      </w:r>
      <w:proofErr w:type="spellStart"/>
      <w:r>
        <w:t>tionEvent</w:t>
      </w:r>
      <w:proofErr w:type="spellEnd"/>
      <w:r>
        <w:t>类和</w:t>
      </w:r>
      <w:proofErr w:type="spellStart"/>
      <w:r>
        <w:t>ApplicationListener</w:t>
      </w:r>
      <w:proofErr w:type="spellEnd"/>
      <w:r>
        <w:t>接口，可以实现</w:t>
      </w:r>
      <w:proofErr w:type="spellStart"/>
      <w:r>
        <w:t>ApplicationContext</w:t>
      </w:r>
      <w:proofErr w:type="spellEnd"/>
      <w:r>
        <w:t>的事件处理。如果容器中有一个</w:t>
      </w:r>
      <w:proofErr w:type="spellStart"/>
      <w:r>
        <w:t>ApplicationListener</w:t>
      </w:r>
      <w:proofErr w:type="spellEnd"/>
      <w:r>
        <w:t xml:space="preserve"> Bean，每当Application</w:t>
      </w:r>
      <w:r w:rsidR="00FB6D40">
        <w:rPr>
          <w:rFonts w:hint="eastAsia"/>
        </w:rPr>
        <w:br/>
      </w:r>
      <w:r>
        <w:t>Context发布</w:t>
      </w:r>
      <w:proofErr w:type="spellStart"/>
      <w:r>
        <w:t>ApplicationEvent</w:t>
      </w:r>
      <w:proofErr w:type="spellEnd"/>
      <w:r w:rsidR="00FB6D40">
        <w:t>时</w:t>
      </w:r>
      <w:proofErr w:type="spellStart"/>
      <w:r>
        <w:t>ApplicationListenerBean</w:t>
      </w:r>
      <w:proofErr w:type="spellEnd"/>
      <w:r>
        <w:t>就会自动触发。Spring的事件框架有如下两个重要成员：</w:t>
      </w:r>
    </w:p>
    <w:p w:rsidR="00452D6D" w:rsidRDefault="00452D6D" w:rsidP="00FB6D40">
      <w:pPr>
        <w:pStyle w:val="a5"/>
        <w:numPr>
          <w:ilvl w:val="0"/>
          <w:numId w:val="21"/>
        </w:numPr>
      </w:pPr>
      <w:proofErr w:type="spellStart"/>
      <w:r>
        <w:t>ApplicationEvent</w:t>
      </w:r>
      <w:proofErr w:type="spellEnd"/>
      <w:r>
        <w:t>：容器事件，必须由</w:t>
      </w:r>
      <w:proofErr w:type="spellStart"/>
      <w:r>
        <w:t>ApplicationContext</w:t>
      </w:r>
      <w:proofErr w:type="spellEnd"/>
      <w:r>
        <w:t>发布。</w:t>
      </w:r>
    </w:p>
    <w:p w:rsidR="00452D6D" w:rsidRDefault="00452D6D" w:rsidP="00FB6D40">
      <w:pPr>
        <w:pStyle w:val="a5"/>
        <w:numPr>
          <w:ilvl w:val="0"/>
          <w:numId w:val="21"/>
        </w:numPr>
      </w:pPr>
      <w:proofErr w:type="spellStart"/>
      <w:r>
        <w:t>ApplicationListener</w:t>
      </w:r>
      <w:proofErr w:type="spellEnd"/>
      <w:r>
        <w:t>：监听器，可由容器中的任何监听器Bean担任。</w:t>
      </w:r>
    </w:p>
    <w:p w:rsidR="002B50C1" w:rsidRDefault="00FB6D40" w:rsidP="00452D6D">
      <w:r>
        <w:rPr>
          <w:rFonts w:hint="eastAsia"/>
        </w:rPr>
        <w:tab/>
      </w:r>
      <w:r w:rsidR="00452D6D">
        <w:t>Spring的事件机制需要事件源、事件和事件监听器组成。只是此处的事件是</w:t>
      </w:r>
      <w:proofErr w:type="spellStart"/>
      <w:r w:rsidR="00452D6D">
        <w:t>ApplicationContext</w:t>
      </w:r>
      <w:proofErr w:type="spellEnd"/>
      <w:r w:rsidR="00452D6D">
        <w:t>，且事件必须由Java程序显示触发。下图简单示范了</w:t>
      </w:r>
      <w:proofErr w:type="spellStart"/>
      <w:r w:rsidR="00452D6D">
        <w:t>ApplicationContext</w:t>
      </w:r>
      <w:proofErr w:type="spellEnd"/>
      <w:r w:rsidR="00452D6D">
        <w:t>的事件流程。</w:t>
      </w:r>
    </w:p>
    <w:p w:rsidR="00892DE5" w:rsidRDefault="00892DE5" w:rsidP="00452D6D">
      <w:r>
        <w:rPr>
          <w:noProof/>
        </w:rPr>
        <w:lastRenderedPageBreak/>
        <w:drawing>
          <wp:inline distT="0" distB="0" distL="0" distR="0">
            <wp:extent cx="5486400" cy="1694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92DE5" w:rsidTr="00892DE5">
        <w:tc>
          <w:tcPr>
            <w:tcW w:w="8388" w:type="dxa"/>
          </w:tcPr>
          <w:p w:rsidR="00892DE5" w:rsidRDefault="00892DE5" w:rsidP="00452D6D">
            <w:pPr>
              <w:ind w:left="0"/>
            </w:pPr>
            <w:r>
              <w:rPr>
                <w:rFonts w:hint="eastAsia"/>
              </w:rPr>
              <w:t>#1</w:t>
            </w:r>
            <w:r w:rsidRPr="00892DE5">
              <w:rPr>
                <w:rFonts w:hint="eastAsia"/>
              </w:rPr>
              <w:t>定义一个</w:t>
            </w:r>
            <w:proofErr w:type="spellStart"/>
            <w:r w:rsidRPr="00892DE5">
              <w:t>ApplicationEvent</w:t>
            </w:r>
            <w:proofErr w:type="spellEnd"/>
            <w:r w:rsidRPr="00892DE5">
              <w:t>类，其对象就是Spring容器事件。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ApplicationEvent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1L;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定义</w:t>
            </w:r>
            <w:proofErr w:type="gramStart"/>
            <w:r>
              <w:rPr>
                <w:rFonts w:ascii="Consolas" w:hAnsi="Consolas" w:cs="Consolas"/>
                <w:color w:val="3F7F5F"/>
                <w:szCs w:val="24"/>
              </w:rPr>
              <w:t>一个带参的</w:t>
            </w:r>
            <w:proofErr w:type="gramEnd"/>
            <w:r>
              <w:rPr>
                <w:rFonts w:ascii="Consolas" w:hAnsi="Consolas" w:cs="Consolas"/>
                <w:color w:val="3F7F5F"/>
                <w:szCs w:val="24"/>
              </w:rPr>
              <w:t>构造函数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{  </w:t>
            </w:r>
          </w:p>
          <w:p w:rsidR="00892DE5" w:rsidRDefault="00892DE5" w:rsidP="00892DE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</w:t>
            </w:r>
            <w:proofErr w:type="spellEnd"/>
          </w:p>
          <w:p w:rsidR="00892DE5" w:rsidRDefault="00892DE5" w:rsidP="00892DE5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892DE5" w:rsidRDefault="00892DE5" w:rsidP="00892DE5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t>#2容器事件的监听器类必须实现</w:t>
            </w:r>
            <w:proofErr w:type="spellStart"/>
            <w:r>
              <w:t>ApplicationListener</w:t>
            </w:r>
            <w:proofErr w:type="spellEnd"/>
            <w:r>
              <w:t>接口，它的实现方法如下：</w:t>
            </w:r>
          </w:p>
          <w:p w:rsidR="00022DDE" w:rsidRDefault="00022DDE" w:rsidP="00022DDE">
            <w:pPr>
              <w:ind w:left="0"/>
            </w:pP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ApplicationEventevent</w:t>
            </w:r>
            <w:proofErr w:type="spellEnd"/>
            <w:r>
              <w:t>):每当容器内发生任何事件时，此方法都会被触发。</w:t>
            </w:r>
          </w:p>
          <w:p w:rsidR="00022DDE" w:rsidRDefault="00022DDE" w:rsidP="00022DDE">
            <w:pPr>
              <w:ind w:left="0"/>
            </w:pPr>
            <w:r>
              <w:t xml:space="preserve">public class </w:t>
            </w:r>
            <w:proofErr w:type="spellStart"/>
            <w:r>
              <w:t>EmailNotifier</w:t>
            </w:r>
            <w:proofErr w:type="spellEnd"/>
            <w:r>
              <w:t xml:space="preserve"> implements </w:t>
            </w:r>
            <w:proofErr w:type="spellStart"/>
            <w:r>
              <w:t>ApplicationListener</w:t>
            </w:r>
            <w:proofErr w:type="spellEnd"/>
            <w:r>
              <w:t xml:space="preserve">{     </w:t>
            </w:r>
          </w:p>
          <w:p w:rsidR="00022DDE" w:rsidRDefault="00022DDE" w:rsidP="00022DDE">
            <w:pPr>
              <w:ind w:left="0"/>
            </w:pPr>
            <w:r>
              <w:t xml:space="preserve">    //该方法会在容器发生事件时触发  </w:t>
            </w:r>
          </w:p>
          <w:p w:rsidR="00022DDE" w:rsidRDefault="00022DDE" w:rsidP="00022DDE">
            <w:pPr>
              <w:ind w:left="0"/>
            </w:pPr>
            <w:r>
              <w:t xml:space="preserve">    public void </w:t>
            </w: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ApplicationEvent</w:t>
            </w:r>
            <w:proofErr w:type="spellEnd"/>
            <w:r>
              <w:t xml:space="preserve"> event) {  </w:t>
            </w:r>
          </w:p>
          <w:p w:rsidR="00022DDE" w:rsidRDefault="00022DDE" w:rsidP="00022DDE">
            <w:pPr>
              <w:ind w:left="0"/>
            </w:pPr>
            <w:r>
              <w:t xml:space="preserve">        if(event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EmailEvent</w:t>
            </w:r>
            <w:proofErr w:type="spellEnd"/>
            <w:r>
              <w:t xml:space="preserve">){  </w:t>
            </w:r>
          </w:p>
          <w:p w:rsidR="00022DDE" w:rsidRDefault="00022DDE" w:rsidP="00022DDE">
            <w:pPr>
              <w:ind w:left="0"/>
            </w:pPr>
            <w:r>
              <w:t xml:space="preserve">            //只处理</w:t>
            </w:r>
            <w:proofErr w:type="spellStart"/>
            <w:r>
              <w:t>EmailEvent</w:t>
            </w:r>
            <w:proofErr w:type="spellEnd"/>
            <w:r>
              <w:t xml:space="preserve">，发送email通知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EmailEvent</w:t>
            </w:r>
            <w:proofErr w:type="spellEnd"/>
            <w:r>
              <w:t xml:space="preserve"> </w:t>
            </w:r>
            <w:proofErr w:type="spellStart"/>
            <w:r>
              <w:t>emailEvent</w:t>
            </w:r>
            <w:proofErr w:type="spellEnd"/>
            <w:r>
              <w:t xml:space="preserve"> = (</w:t>
            </w:r>
            <w:proofErr w:type="spellStart"/>
            <w:r>
              <w:t>EmailEvent</w:t>
            </w:r>
            <w:proofErr w:type="spellEnd"/>
            <w:r>
              <w:t xml:space="preserve">) event;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("需要发送邮件的接收地址为:"+</w:t>
            </w:r>
            <w:proofErr w:type="spellStart"/>
            <w:r>
              <w:t>emailEvent.getAddress</w:t>
            </w:r>
            <w:proofErr w:type="spellEnd"/>
            <w:r>
              <w:t xml:space="preserve">());  </w:t>
            </w:r>
          </w:p>
          <w:p w:rsidR="00022DDE" w:rsidRDefault="00022DDE" w:rsidP="00022DDE">
            <w:pPr>
              <w:ind w:left="0"/>
            </w:pPr>
            <w:r>
              <w:t xml:space="preserve">              </w:t>
            </w:r>
          </w:p>
          <w:p w:rsidR="00022DDE" w:rsidRDefault="00022DDE" w:rsidP="00022DDE">
            <w:pPr>
              <w:ind w:left="0"/>
            </w:pPr>
            <w:r>
              <w:lastRenderedPageBreak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("需要发送邮件的邮件正文是:"+</w:t>
            </w:r>
            <w:proofErr w:type="spellStart"/>
            <w:r>
              <w:t>emailEvent.getText</w:t>
            </w:r>
            <w:proofErr w:type="spellEnd"/>
            <w:r>
              <w:t xml:space="preserve">());  </w:t>
            </w:r>
          </w:p>
          <w:p w:rsidR="00022DDE" w:rsidRDefault="00022DDE" w:rsidP="00022DDE">
            <w:pPr>
              <w:ind w:left="0"/>
            </w:pPr>
            <w:r>
              <w:t xml:space="preserve">        }  </w:t>
            </w:r>
          </w:p>
          <w:p w:rsidR="00022DDE" w:rsidRDefault="00022DDE" w:rsidP="00022DDE">
            <w:pPr>
              <w:ind w:left="0"/>
            </w:pPr>
            <w:r>
              <w:t xml:space="preserve">        else {  </w:t>
            </w:r>
          </w:p>
          <w:p w:rsidR="00022DDE" w:rsidRDefault="00022DDE" w:rsidP="00022DDE">
            <w:pPr>
              <w:ind w:left="0"/>
            </w:pPr>
            <w:r>
              <w:t xml:space="preserve">            //容器内置事件不作任何处理  </w:t>
            </w:r>
          </w:p>
          <w:p w:rsidR="00022DDE" w:rsidRDefault="00022DDE" w:rsidP="00022DDE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("容器本身的事件:"+event);  </w:t>
            </w:r>
          </w:p>
          <w:p w:rsidR="00022DDE" w:rsidRDefault="00022DDE" w:rsidP="00022DDE">
            <w:pPr>
              <w:ind w:left="0"/>
            </w:pPr>
            <w:r>
              <w:t xml:space="preserve">        }  </w:t>
            </w:r>
          </w:p>
          <w:p w:rsidR="00022DDE" w:rsidRDefault="00022DDE" w:rsidP="00022DDE">
            <w:pPr>
              <w:ind w:left="0"/>
            </w:pPr>
            <w:r>
              <w:t xml:space="preserve">    }   </w:t>
            </w:r>
          </w:p>
          <w:p w:rsidR="00022DDE" w:rsidRDefault="00022DDE" w:rsidP="00022DDE">
            <w:pPr>
              <w:ind w:left="0"/>
            </w:pPr>
            <w:r>
              <w:t>}</w:t>
            </w:r>
          </w:p>
          <w:p w:rsidR="00022DDE" w:rsidRDefault="00022DDE" w:rsidP="00022DDE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lastRenderedPageBreak/>
              <w:t>#3</w:t>
            </w:r>
            <w:r w:rsidRPr="00022DDE">
              <w:rPr>
                <w:rFonts w:hint="eastAsia"/>
              </w:rPr>
              <w:t>将监听器类配置在容器中。</w:t>
            </w:r>
          </w:p>
          <w:p w:rsidR="00022DDE" w:rsidRDefault="00022DDE" w:rsidP="00022DD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Cs w:val="24"/>
              </w:rPr>
              <w:t>配置监听器</w:t>
            </w:r>
            <w:r>
              <w:rPr>
                <w:rFonts w:ascii="Consolas" w:hAnsi="Consolas" w:cs="Consolas"/>
                <w:color w:val="3F5FBF"/>
                <w:szCs w:val="24"/>
              </w:rPr>
              <w:t xml:space="preserve"> --&gt;</w:t>
            </w:r>
          </w:p>
          <w:p w:rsidR="00022DDE" w:rsidRDefault="00022DDE" w:rsidP="00022DDE">
            <w:pPr>
              <w:ind w:left="0"/>
              <w:rPr>
                <w:rFonts w:ascii="Consolas" w:hAnsi="Consolas" w:cs="Consolas"/>
                <w:color w:val="008080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bean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com.imooc.test.EmailNotifier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  <w:p w:rsidR="00022DDE" w:rsidRDefault="00022DDE" w:rsidP="00022DDE">
            <w:pPr>
              <w:ind w:left="0"/>
            </w:pPr>
          </w:p>
        </w:tc>
      </w:tr>
      <w:tr w:rsidR="00022DDE" w:rsidTr="00892DE5">
        <w:tc>
          <w:tcPr>
            <w:tcW w:w="8388" w:type="dxa"/>
          </w:tcPr>
          <w:p w:rsidR="00022DDE" w:rsidRDefault="00022DDE" w:rsidP="00022DDE">
            <w:pPr>
              <w:ind w:left="0"/>
            </w:pPr>
            <w:r>
              <w:rPr>
                <w:rFonts w:hint="eastAsia"/>
              </w:rPr>
              <w:t>#4</w:t>
            </w:r>
            <w:r w:rsidRPr="00022DDE">
              <w:t xml:space="preserve">  通过上面的3个步骤就可以实现Spring</w:t>
            </w:r>
            <w:r>
              <w:t>容器的事件</w:t>
            </w:r>
            <w:r w:rsidRPr="00022DDE">
              <w:t>。当系统创建Spring容器，加载Spring容器时会自动触发容器事件，容器事件监听器可以监听到这些事件。同时我们也可以调用</w:t>
            </w:r>
            <w:proofErr w:type="spellStart"/>
            <w:r w:rsidRPr="00022DDE">
              <w:t>ApplicationContext</w:t>
            </w:r>
            <w:proofErr w:type="spellEnd"/>
            <w:r w:rsidRPr="00022DDE">
              <w:t>的</w:t>
            </w:r>
            <w:proofErr w:type="spellStart"/>
            <w:r w:rsidRPr="00022DDE">
              <w:t>pulishEvent</w:t>
            </w:r>
            <w:proofErr w:type="spellEnd"/>
            <w:r w:rsidRPr="00022DDE">
              <w:t>()方法来主动触发容器事件。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"spring-core.xml"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创建一个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ApplicationEvent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2A00FF"/>
                <w:szCs w:val="24"/>
              </w:rPr>
              <w:t>"spring_test@163.com"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Cs w:val="24"/>
              </w:rPr>
              <w:t>"this is a test"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0F6E72" w:rsidRDefault="000F6E72" w:rsidP="000F6E7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主动触发容器事件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22DDE" w:rsidRDefault="000F6E72" w:rsidP="000F6E72">
            <w:pPr>
              <w:ind w:left="0"/>
            </w:pP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color w:val="000000"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</w:tc>
      </w:tr>
    </w:tbl>
    <w:p w:rsidR="000D5CAE" w:rsidRDefault="00695502" w:rsidP="009F4780">
      <w:r>
        <w:rPr>
          <w:rFonts w:hint="eastAsia"/>
        </w:rPr>
        <w:tab/>
      </w:r>
      <w:r w:rsidR="000D5CAE">
        <w:t>如果Bean</w:t>
      </w:r>
      <w:proofErr w:type="gramStart"/>
      <w:r w:rsidR="000D5CAE">
        <w:t>想发布</w:t>
      </w:r>
      <w:proofErr w:type="gramEnd"/>
      <w:r w:rsidR="000D5CAE">
        <w:t>事件，则Bean必须获得其容器的引用。如果程序中没有直接获取容器的引用，则应该让Bean实现</w:t>
      </w:r>
      <w:proofErr w:type="spellStart"/>
      <w:r w:rsidR="000D5CAE">
        <w:t>ApplicationContextAware</w:t>
      </w:r>
      <w:proofErr w:type="spellEnd"/>
      <w:r w:rsidR="000D5CAE">
        <w:t>或</w:t>
      </w:r>
      <w:proofErr w:type="spellStart"/>
      <w:r w:rsidR="000D5CAE">
        <w:t>BeanFactoryAware</w:t>
      </w:r>
      <w:proofErr w:type="spellEnd"/>
      <w:r w:rsidR="000D5CAE">
        <w:t>接口，从而获得容器的引用。除了我们可以自己实现Spring容器的事件外，Spring也提供了几个内置事件：</w:t>
      </w:r>
    </w:p>
    <w:p w:rsidR="000D5CAE" w:rsidRDefault="000D5CAE" w:rsidP="009F4780">
      <w:pPr>
        <w:pStyle w:val="a5"/>
        <w:numPr>
          <w:ilvl w:val="0"/>
          <w:numId w:val="22"/>
        </w:numPr>
      </w:pPr>
      <w:proofErr w:type="spellStart"/>
      <w:r>
        <w:t>ContextRefreshedEvent</w:t>
      </w:r>
      <w:proofErr w:type="spellEnd"/>
      <w:r>
        <w:t>：</w:t>
      </w:r>
      <w:proofErr w:type="spellStart"/>
      <w:r>
        <w:t>ApplicationContext</w:t>
      </w:r>
      <w:proofErr w:type="spellEnd"/>
      <w:r>
        <w:t>容器初始化或者刷新时触发该事件。</w:t>
      </w:r>
    </w:p>
    <w:p w:rsidR="000D5CAE" w:rsidRDefault="000D5CAE" w:rsidP="009F4780">
      <w:pPr>
        <w:pStyle w:val="a5"/>
        <w:numPr>
          <w:ilvl w:val="0"/>
          <w:numId w:val="22"/>
        </w:numPr>
      </w:pPr>
      <w:proofErr w:type="spellStart"/>
      <w:r>
        <w:lastRenderedPageBreak/>
        <w:t>ContextStartedEvent</w:t>
      </w:r>
      <w:proofErr w:type="spellEnd"/>
      <w:r>
        <w:t>：当使用</w:t>
      </w:r>
      <w:proofErr w:type="spellStart"/>
      <w:r>
        <w:t>ConfigurableApplicationContext</w:t>
      </w:r>
      <w:proofErr w:type="spellEnd"/>
      <w:r>
        <w:t>接口的start()方法启动</w:t>
      </w:r>
      <w:proofErr w:type="spellStart"/>
      <w:r>
        <w:t>ApplicationContext</w:t>
      </w:r>
      <w:proofErr w:type="spellEnd"/>
      <w:r>
        <w:t>容器时触发该事件。</w:t>
      </w:r>
    </w:p>
    <w:p w:rsidR="000D5CAE" w:rsidRDefault="000D5CAE" w:rsidP="009F4780">
      <w:pPr>
        <w:pStyle w:val="a5"/>
        <w:numPr>
          <w:ilvl w:val="0"/>
          <w:numId w:val="22"/>
        </w:numPr>
      </w:pPr>
      <w:proofErr w:type="spellStart"/>
      <w:r>
        <w:t>ContextClosedEvent</w:t>
      </w:r>
      <w:proofErr w:type="spellEnd"/>
      <w:r>
        <w:t>：当使用</w:t>
      </w:r>
      <w:proofErr w:type="spellStart"/>
      <w:r>
        <w:t>ConfigurableApplicationContext</w:t>
      </w:r>
      <w:proofErr w:type="spellEnd"/>
      <w:r>
        <w:t>接口的close()方法关闭</w:t>
      </w:r>
      <w:proofErr w:type="spellStart"/>
      <w:r>
        <w:t>ApplicationContext</w:t>
      </w:r>
      <w:proofErr w:type="spellEnd"/>
      <w:r>
        <w:t>容器时触发该事件。</w:t>
      </w:r>
    </w:p>
    <w:p w:rsidR="00F0735A" w:rsidRDefault="000D5CAE" w:rsidP="009F4780">
      <w:pPr>
        <w:pStyle w:val="a5"/>
        <w:numPr>
          <w:ilvl w:val="0"/>
          <w:numId w:val="22"/>
        </w:numPr>
      </w:pPr>
      <w:proofErr w:type="spellStart"/>
      <w:r>
        <w:t>ContextStopedEvent</w:t>
      </w:r>
      <w:proofErr w:type="spellEnd"/>
      <w:r>
        <w:t>: 当使用</w:t>
      </w:r>
      <w:proofErr w:type="spellStart"/>
      <w:r>
        <w:t>ConfigurableApplicationContext</w:t>
      </w:r>
      <w:proofErr w:type="spellEnd"/>
      <w:r>
        <w:t>接口的stop()方法停止</w:t>
      </w:r>
      <w:proofErr w:type="spellStart"/>
      <w:r>
        <w:t>ApplicationContext</w:t>
      </w:r>
      <w:proofErr w:type="spellEnd"/>
      <w:r>
        <w:t>容器时触发该事件。</w:t>
      </w:r>
    </w:p>
    <w:p w:rsidR="002740A2" w:rsidRDefault="002740A2" w:rsidP="002740A2"/>
    <w:p w:rsidR="00FA4703" w:rsidRDefault="00FA4703" w:rsidP="00FA4703">
      <w:pPr>
        <w:pStyle w:val="2"/>
      </w:pPr>
      <w:r w:rsidRPr="007B39D2">
        <w:rPr>
          <w:rFonts w:hint="eastAsia"/>
        </w:rPr>
        <w:t>资源访问</w:t>
      </w:r>
      <w:r w:rsidRPr="007B39D2">
        <w:t xml:space="preserve"> - Resource</w:t>
      </w:r>
    </w:p>
    <w:p w:rsidR="00FA4703" w:rsidRDefault="00FA4703" w:rsidP="00FA4703">
      <w:r>
        <w:rPr>
          <w:rFonts w:hint="eastAsia"/>
        </w:rPr>
        <w:tab/>
      </w:r>
      <w:r w:rsidRPr="007B39D2">
        <w:rPr>
          <w:rFonts w:hint="eastAsia"/>
        </w:rPr>
        <w:t>对于</w:t>
      </w:r>
      <w:r w:rsidRPr="007B39D2">
        <w:t>Java来说，资源访问通常有java,net.URL和文件IO流来完成，如果需要访问来自网络的资源时，通常选择URL类，可是URL</w:t>
      </w:r>
      <w:proofErr w:type="gramStart"/>
      <w:r w:rsidRPr="007B39D2">
        <w:t>类目前</w:t>
      </w:r>
      <w:proofErr w:type="gramEnd"/>
      <w:r w:rsidRPr="007B39D2">
        <w:t>还无法在类加载路径或者相对于</w:t>
      </w:r>
      <w:proofErr w:type="spellStart"/>
      <w:r w:rsidRPr="007B39D2">
        <w:t>ServletContext</w:t>
      </w:r>
      <w:proofErr w:type="spellEnd"/>
      <w:r w:rsidRPr="007B39D2">
        <w:t>的路径中访问资源。虽然可以使用特定的URL前缀注册新的处理类，但是这样做通常比较复杂，而且URL接口还缺少一些有用的功能，比如检查所指向的资源是否存在等。</w:t>
      </w:r>
      <w:r w:rsidRPr="00DC1D62">
        <w:t>spring提供了一个Resource接口，该接口是所有资源访问类所实现的接口，该接口主要提供了如下几个方法：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A4703" w:rsidTr="008B0F3A">
        <w:tc>
          <w:tcPr>
            <w:tcW w:w="8388" w:type="dxa"/>
          </w:tcPr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getInputStream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：定位并且打开资源，返回资源对应的输入流，每次调用都会返回新的输入流，调用者必须负责关闭输入流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isOpen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：返回资源文件是否打开，如果资源文件不能多次读取，每次读取结束时应该显示关闭，以防止资源泄露</w:t>
            </w:r>
          </w:p>
          <w:p w:rsidR="00FA4703" w:rsidRDefault="00FA4703" w:rsidP="008B0F3A">
            <w:pPr>
              <w:ind w:left="0"/>
            </w:pPr>
            <w:r w:rsidRPr="00DC1D62">
              <w:rPr>
                <w:color w:val="C00000"/>
              </w:rPr>
              <w:t>exists()</w:t>
            </w:r>
            <w:r>
              <w:t>：返回Resource所指向的资源是否存在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getDescription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：返回资源的描述信息，用于资源处理出错时输出该信息，通常是全限定文件名或者实际URL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getFile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：返回资源对应的File对象</w:t>
            </w:r>
          </w:p>
          <w:p w:rsidR="00FA4703" w:rsidRDefault="00FA4703" w:rsidP="008B0F3A">
            <w:pPr>
              <w:ind w:left="0"/>
            </w:pPr>
            <w:proofErr w:type="spellStart"/>
            <w:r w:rsidRPr="00DC1D62">
              <w:rPr>
                <w:color w:val="C00000"/>
              </w:rPr>
              <w:t>getURL</w:t>
            </w:r>
            <w:proofErr w:type="spellEnd"/>
            <w:r w:rsidRPr="00DC1D62">
              <w:rPr>
                <w:color w:val="C00000"/>
              </w:rPr>
              <w:t>()</w:t>
            </w:r>
            <w:r>
              <w:t>：返回资源对应的URL对象</w:t>
            </w:r>
          </w:p>
        </w:tc>
      </w:tr>
    </w:tbl>
    <w:p w:rsidR="00FA4703" w:rsidRDefault="00FA4703" w:rsidP="00FA4703"/>
    <w:p w:rsidR="00FA4703" w:rsidRDefault="00FA4703" w:rsidP="00FA4703">
      <w:r w:rsidRPr="00F82956">
        <w:t>Resource接口是Spring资源访问的接口，具体的资源访问由该接口的实现类完成。Spring提供了Resource接口的大量实现类: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A4703" w:rsidTr="008B0F3A">
        <w:tc>
          <w:tcPr>
            <w:tcW w:w="8388" w:type="dxa"/>
          </w:tcPr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UrlReource</w:t>
            </w:r>
            <w:proofErr w:type="spellEnd"/>
            <w:r>
              <w:t>：访问网络资源的实现类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ClassPathResource</w:t>
            </w:r>
            <w:proofErr w:type="spellEnd"/>
            <w:r>
              <w:t>：访问类加载路径</w:t>
            </w:r>
            <w:proofErr w:type="gramStart"/>
            <w:r>
              <w:t>里资源</w:t>
            </w:r>
            <w:proofErr w:type="gramEnd"/>
            <w:r>
              <w:t>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lastRenderedPageBreak/>
              <w:t>FileSystemResource</w:t>
            </w:r>
            <w:proofErr w:type="spellEnd"/>
            <w:r>
              <w:t>: 访问文件系统里的资源的实现类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ServletContextResource</w:t>
            </w:r>
            <w:proofErr w:type="spellEnd"/>
            <w:r>
              <w:t>：访问相对于</w:t>
            </w:r>
            <w:proofErr w:type="spellStart"/>
            <w:r>
              <w:t>ServletContext</w:t>
            </w:r>
            <w:proofErr w:type="spellEnd"/>
            <w:r>
              <w:t>路径下的资源的实现类，通常在WEB应用中使用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InputStreamResource</w:t>
            </w:r>
            <w:proofErr w:type="spellEnd"/>
            <w:r>
              <w:t>：访问输入流资源的实现类</w:t>
            </w:r>
          </w:p>
          <w:p w:rsidR="00FA4703" w:rsidRDefault="00FA4703" w:rsidP="008B0F3A">
            <w:pPr>
              <w:ind w:left="0"/>
            </w:pPr>
            <w:proofErr w:type="spellStart"/>
            <w:r w:rsidRPr="00F82956">
              <w:rPr>
                <w:color w:val="C00000"/>
              </w:rPr>
              <w:t>ByteArrayResource</w:t>
            </w:r>
            <w:proofErr w:type="spellEnd"/>
            <w:r>
              <w:t>：访问字节数组资源的实现类</w:t>
            </w:r>
          </w:p>
          <w:p w:rsidR="00FA4703" w:rsidRDefault="00FA4703" w:rsidP="008B0F3A">
            <w:pPr>
              <w:ind w:left="0"/>
            </w:pPr>
          </w:p>
        </w:tc>
      </w:tr>
      <w:tr w:rsidR="00FA4703" w:rsidTr="008B0F3A">
        <w:tc>
          <w:tcPr>
            <w:tcW w:w="8388" w:type="dxa"/>
          </w:tcPr>
          <w:p w:rsidR="00FA4703" w:rsidRPr="00031A7C" w:rsidRDefault="00FA4703" w:rsidP="008B0F3A">
            <w:pPr>
              <w:ind w:left="0"/>
            </w:pPr>
            <w:r w:rsidRPr="00031A7C">
              <w:lastRenderedPageBreak/>
              <w:t>Spring提供如下两个标识性接口:</w:t>
            </w:r>
          </w:p>
          <w:p w:rsidR="00FA4703" w:rsidRDefault="00FA4703" w:rsidP="008B0F3A">
            <w:pPr>
              <w:ind w:left="0"/>
            </w:pPr>
            <w:proofErr w:type="spellStart"/>
            <w:r w:rsidRPr="00031A7C">
              <w:rPr>
                <w:color w:val="C00000"/>
              </w:rPr>
              <w:t>ResourceLoader</w:t>
            </w:r>
            <w:proofErr w:type="spellEnd"/>
            <w:r w:rsidRPr="00031A7C">
              <w:t>：该接口实现类的实例可以获得一个Resource实例，该接</w:t>
            </w:r>
            <w:proofErr w:type="gramStart"/>
            <w:r w:rsidRPr="00031A7C">
              <w:t>口里有</w:t>
            </w:r>
            <w:proofErr w:type="gramEnd"/>
            <w:r w:rsidRPr="00031A7C">
              <w:t xml:space="preserve">如下方法：   Resource </w:t>
            </w:r>
            <w:proofErr w:type="spellStart"/>
            <w:r w:rsidRPr="00031A7C">
              <w:t>getResource</w:t>
            </w:r>
            <w:proofErr w:type="spellEnd"/>
            <w:r w:rsidRPr="00031A7C">
              <w:t>(String location)：该接口仅包含这个方法，该方法用于返回一个Resource实例。</w:t>
            </w:r>
            <w:proofErr w:type="spellStart"/>
            <w:r w:rsidRPr="00031A7C">
              <w:t>ApplicationContext</w:t>
            </w:r>
            <w:proofErr w:type="spellEnd"/>
            <w:r w:rsidRPr="00031A7C">
              <w:t>的</w:t>
            </w:r>
            <w:proofErr w:type="gramStart"/>
            <w:r w:rsidRPr="00031A7C">
              <w:t>实现类都实现</w:t>
            </w:r>
            <w:proofErr w:type="gramEnd"/>
            <w:r w:rsidRPr="00031A7C">
              <w:t>了</w:t>
            </w:r>
            <w:proofErr w:type="spellStart"/>
            <w:r w:rsidRPr="00031A7C">
              <w:t>ResourceLoader</w:t>
            </w:r>
            <w:proofErr w:type="spellEnd"/>
            <w:r w:rsidRPr="00031A7C">
              <w:t>接口，因此</w:t>
            </w:r>
            <w:proofErr w:type="spellStart"/>
            <w:r w:rsidRPr="00031A7C">
              <w:t>ApplicationContext</w:t>
            </w:r>
            <w:proofErr w:type="spellEnd"/>
            <w:r w:rsidRPr="00031A7C">
              <w:t>直接获取Resource实例</w:t>
            </w:r>
          </w:p>
          <w:p w:rsidR="00FA4703" w:rsidRPr="00031A7C" w:rsidRDefault="00FA4703" w:rsidP="008B0F3A">
            <w:pPr>
              <w:ind w:left="0"/>
            </w:pPr>
          </w:p>
          <w:p w:rsidR="00FA4703" w:rsidRPr="00031A7C" w:rsidRDefault="00FA4703" w:rsidP="008B0F3A">
            <w:pPr>
              <w:ind w:left="0"/>
            </w:pPr>
            <w:proofErr w:type="spellStart"/>
            <w:r w:rsidRPr="00031A7C">
              <w:rPr>
                <w:color w:val="C00000"/>
              </w:rPr>
              <w:t>ResourceLoaderAware</w:t>
            </w:r>
            <w:proofErr w:type="spellEnd"/>
            <w:r w:rsidRPr="00031A7C">
              <w:t>：该接口实现类的实例将获得一个</w:t>
            </w:r>
            <w:proofErr w:type="spellStart"/>
            <w:r w:rsidRPr="00031A7C">
              <w:t>ResourceLoader</w:t>
            </w:r>
            <w:proofErr w:type="spellEnd"/>
            <w:r w:rsidRPr="00031A7C">
              <w:t xml:space="preserve">的引用。该接口包含一个方法：void </w:t>
            </w:r>
            <w:proofErr w:type="spellStart"/>
            <w:r w:rsidRPr="00031A7C">
              <w:t>setResourceLoader</w:t>
            </w:r>
            <w:proofErr w:type="spellEnd"/>
            <w:r w:rsidRPr="00031A7C">
              <w:t>(</w:t>
            </w:r>
            <w:proofErr w:type="spellStart"/>
            <w:r w:rsidRPr="00031A7C">
              <w:t>ResourceLoader</w:t>
            </w:r>
            <w:proofErr w:type="spellEnd"/>
            <w:r w:rsidRPr="00031A7C">
              <w:t xml:space="preserve"> </w:t>
            </w:r>
            <w:proofErr w:type="spellStart"/>
            <w:r w:rsidRPr="00031A7C">
              <w:t>resourceLoader</w:t>
            </w:r>
            <w:proofErr w:type="spellEnd"/>
            <w:r w:rsidRPr="00031A7C">
              <w:t>)；该方法用于设置一个</w:t>
            </w:r>
            <w:proofErr w:type="spellStart"/>
            <w:r w:rsidRPr="00031A7C">
              <w:t>ResourceLoader</w:t>
            </w:r>
            <w:proofErr w:type="spellEnd"/>
            <w:r w:rsidRPr="00031A7C">
              <w:t>实例。实现该接口的类之后，可以配置成Bean实例，我们不需要为该setter方法显式&lt;property /&gt;设置参数传递，Spring容器会自动检测到实现</w:t>
            </w:r>
            <w:proofErr w:type="spellStart"/>
            <w:r w:rsidRPr="00031A7C">
              <w:t>ResourceLoaderAware</w:t>
            </w:r>
            <w:proofErr w:type="spellEnd"/>
            <w:r w:rsidRPr="00031A7C">
              <w:t>接口的Bean类然后自动将自动</w:t>
            </w:r>
            <w:r w:rsidRPr="00031A7C">
              <w:rPr>
                <w:rFonts w:hint="eastAsia"/>
              </w:rPr>
              <w:t>传递给该参数作为</w:t>
            </w:r>
            <w:proofErr w:type="spellStart"/>
            <w:r w:rsidRPr="00031A7C">
              <w:t>ResourceLoader</w:t>
            </w:r>
            <w:proofErr w:type="spellEnd"/>
            <w:r w:rsidRPr="00031A7C">
              <w:t>引用。</w:t>
            </w:r>
          </w:p>
          <w:p w:rsidR="00FA4703" w:rsidRPr="00F82956" w:rsidRDefault="00FA4703" w:rsidP="008B0F3A">
            <w:pPr>
              <w:ind w:left="0"/>
              <w:rPr>
                <w:color w:val="C00000"/>
              </w:rPr>
            </w:pPr>
          </w:p>
        </w:tc>
      </w:tr>
    </w:tbl>
    <w:p w:rsidR="00FA4703" w:rsidRPr="007B39D2" w:rsidRDefault="00FA4703" w:rsidP="00FA4703"/>
    <w:p w:rsidR="002740A2" w:rsidRDefault="002740A2" w:rsidP="002740A2"/>
    <w:p w:rsidR="00F0735A" w:rsidRDefault="00F0735A" w:rsidP="00F0735A">
      <w:pPr>
        <w:pStyle w:val="1"/>
      </w:pPr>
      <w:r w:rsidRPr="00F0735A">
        <w:t>Spring</w:t>
      </w:r>
      <w:r w:rsidRPr="00F0735A">
        <w:t>的</w:t>
      </w:r>
      <w:r w:rsidRPr="00F0735A">
        <w:t>Bean</w:t>
      </w:r>
      <w:r w:rsidRPr="00F0735A">
        <w:t>之</w:t>
      </w:r>
      <w:r w:rsidRPr="00F0735A">
        <w:t>Bean</w:t>
      </w:r>
      <w:r w:rsidRPr="00F0735A">
        <w:t>的基本概念</w:t>
      </w:r>
    </w:p>
    <w:p w:rsidR="00F0735A" w:rsidRDefault="00684E45" w:rsidP="00684E45">
      <w:pPr>
        <w:pStyle w:val="2"/>
        <w:numPr>
          <w:ilvl w:val="0"/>
          <w:numId w:val="18"/>
        </w:numPr>
      </w:pPr>
      <w:r w:rsidRPr="00684E45">
        <w:t>Bean</w:t>
      </w:r>
      <w:r w:rsidRPr="00684E45">
        <w:t>的定义</w:t>
      </w:r>
    </w:p>
    <w:p w:rsidR="00684E45" w:rsidRDefault="001575D3" w:rsidP="00684E45">
      <w:r w:rsidRPr="001575D3">
        <w:t>&lt;beans.../&gt;元素是Spring配置文件的根元素，该元素可以指定如下属性：</w:t>
      </w:r>
    </w:p>
    <w:tbl>
      <w:tblPr>
        <w:tblW w:w="8910" w:type="dxa"/>
        <w:tblCellSpacing w:w="7" w:type="dxa"/>
        <w:tblInd w:w="2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210"/>
      </w:tblGrid>
      <w:tr w:rsidR="001575D3" w:rsidRPr="001575D3" w:rsidTr="001575D3">
        <w:trPr>
          <w:tblCellSpacing w:w="7" w:type="dxa"/>
        </w:trPr>
        <w:tc>
          <w:tcPr>
            <w:tcW w:w="8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5E7E33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t>beans</w:t>
            </w:r>
            <w:r w:rsidRPr="001575D3">
              <w:rPr>
                <w:rFonts w:ascii="宋体" w:eastAsia="宋体" w:hAnsi="宋体" w:cs="宋体"/>
                <w:b/>
                <w:color w:val="000000"/>
                <w:sz w:val="21"/>
                <w:szCs w:val="21"/>
              </w:rPr>
              <w:t>元素的属性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说明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lastRenderedPageBreak/>
              <w:t>deafult</w:t>
            </w:r>
            <w:proofErr w:type="spellEnd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-lazy-</w:t>
            </w: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init</w:t>
            </w:r>
            <w:proofErr w:type="spellEnd"/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默认的延迟初始化行为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default-merge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merge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</w:t>
            </w: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autowire</w:t>
            </w:r>
            <w:proofErr w:type="spellEnd"/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默认的自动装配行为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</w:t>
            </w:r>
            <w:proofErr w:type="spellStart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autowire</w:t>
            </w:r>
            <w:proofErr w:type="spellEnd"/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-candidates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默认是否作为自动装配的候选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default-init-method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默认的初始化方法</w:t>
            </w:r>
          </w:p>
        </w:tc>
      </w:tr>
      <w:tr w:rsidR="001575D3" w:rsidRPr="001575D3" w:rsidTr="001575D3">
        <w:trPr>
          <w:tblCellSpacing w:w="7" w:type="dxa"/>
        </w:trPr>
        <w:tc>
          <w:tcPr>
            <w:tcW w:w="2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default-destroy-method</w:t>
            </w:r>
          </w:p>
        </w:tc>
        <w:tc>
          <w:tcPr>
            <w:tcW w:w="6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75D3" w:rsidRPr="001575D3" w:rsidRDefault="001575D3" w:rsidP="001575D3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指定该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beans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元素下配置的所有</w:t>
            </w:r>
            <w:r w:rsidRPr="001575D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1575D3">
              <w:rPr>
                <w:rFonts w:ascii="宋体" w:eastAsia="宋体" w:hAnsi="宋体" w:cs="宋体"/>
                <w:color w:val="000000"/>
                <w:sz w:val="21"/>
                <w:szCs w:val="21"/>
              </w:rPr>
              <w:t>默认的回收方法</w:t>
            </w:r>
          </w:p>
        </w:tc>
      </w:tr>
    </w:tbl>
    <w:p w:rsidR="001575D3" w:rsidRDefault="001575D3" w:rsidP="00684E45"/>
    <w:p w:rsidR="006B1EF5" w:rsidRDefault="00BD4D10" w:rsidP="00684E45">
      <w:r w:rsidRPr="00BD4D10">
        <w:rPr>
          <w:color w:val="FF0000"/>
        </w:rPr>
        <w:t>&lt;bean.../&gt;</w:t>
      </w:r>
      <w:r w:rsidRPr="00BD4D10">
        <w:t>元素是&lt;beans.../&gt;元素的子元素，beans元素可以包含多个bean子元素，每个bean子元素定义一个Bean，每个Bean对应Spring容器里的一个Java实例。</w:t>
      </w:r>
      <w:r w:rsidRPr="00BD4D10">
        <w:rPr>
          <w:rFonts w:hint="eastAsia"/>
        </w:rPr>
        <w:t>定义</w:t>
      </w:r>
      <w:r w:rsidRPr="00BD4D10">
        <w:t>Bean时，</w:t>
      </w:r>
      <w:r w:rsidRPr="00BD4D10">
        <w:rPr>
          <w:color w:val="FF0000"/>
        </w:rPr>
        <w:t>通常需要指定两个属性：id和class</w:t>
      </w:r>
      <w:r w:rsidRPr="00BD4D10">
        <w:t>。id属性在Spring容器中应该是唯一的，class属性不能是接口，必须是实现类。</w:t>
      </w:r>
    </w:p>
    <w:p w:rsidR="006B1EF5" w:rsidRDefault="006B1EF5" w:rsidP="006B1EF5">
      <w:r>
        <w:rPr>
          <w:rFonts w:hint="eastAsia"/>
        </w:rPr>
        <w:tab/>
        <w:t>除了可以为</w:t>
      </w:r>
      <w:r>
        <w:t>bean元素指定一个id属性外，还可以为bean元素</w:t>
      </w:r>
      <w:r w:rsidRPr="006B1EF5">
        <w:rPr>
          <w:color w:val="FF0000"/>
        </w:rPr>
        <w:t>指定name属性，用于为Bean实例指定别名</w:t>
      </w:r>
      <w:r>
        <w:t>。如果需要为Bean实例指定多个别名，可以在name属性中</w:t>
      </w:r>
      <w:r w:rsidRPr="003D2358">
        <w:rPr>
          <w:color w:val="FF0000"/>
        </w:rPr>
        <w:t>使用逗号、冒号或空格来分隔多个别名</w:t>
      </w:r>
      <w:r>
        <w:t>，后面通过任</w:t>
      </w:r>
      <w:proofErr w:type="gramStart"/>
      <w:r>
        <w:t>一</w:t>
      </w:r>
      <w:proofErr w:type="gramEnd"/>
      <w:r>
        <w:t>别名即可访问该Bean实例。在一些极端情况下，程序无法在定义Bean时就指定所有的别名，而是需要在其他地方为一个已经存在的Bean实例指定别名，则可使用&lt;alias.../&gt;元素来完成，该元素可指定如下两个属性：</w:t>
      </w:r>
    </w:p>
    <w:p w:rsidR="006B1EF5" w:rsidRDefault="006B1EF5" w:rsidP="006B1EF5">
      <w:r>
        <w:rPr>
          <w:rFonts w:hint="eastAsia"/>
        </w:rPr>
        <w:t>①</w:t>
      </w:r>
      <w:r>
        <w:t xml:space="preserve"> name</w:t>
      </w:r>
      <w:r w:rsidR="003D2358">
        <w:t>：</w:t>
      </w:r>
      <w:r>
        <w:t>指定一个Bean实例的标识名，表明将为该Bean实例指定别名。</w:t>
      </w:r>
    </w:p>
    <w:p w:rsidR="00BD4D10" w:rsidRDefault="006B1EF5" w:rsidP="006B1EF5">
      <w:r>
        <w:rPr>
          <w:rFonts w:hint="eastAsia"/>
        </w:rPr>
        <w:t>②</w:t>
      </w:r>
      <w:r>
        <w:t xml:space="preserve"> alias：指定一个别名。</w:t>
      </w:r>
    </w:p>
    <w:p w:rsidR="003D2358" w:rsidRPr="003D2358" w:rsidRDefault="003D2358" w:rsidP="003D23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&lt;alias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name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"person"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"jack"</w:t>
      </w: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/&gt;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2358" w:rsidRPr="003D2358" w:rsidRDefault="003D2358" w:rsidP="006B1EF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&lt;alias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name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"jack"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2358">
        <w:rPr>
          <w:rFonts w:ascii="Consolas" w:eastAsia="Times New Roman" w:hAnsi="Consolas" w:cs="Consolas"/>
          <w:color w:val="FF0000"/>
          <w:sz w:val="18"/>
        </w:rPr>
        <w:t>alias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2358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3D2358">
        <w:rPr>
          <w:rFonts w:ascii="Consolas" w:eastAsia="Times New Roman" w:hAnsi="Consolas" w:cs="Consolas"/>
          <w:color w:val="0000FF"/>
          <w:sz w:val="18"/>
        </w:rPr>
        <w:t>jackee</w:t>
      </w:r>
      <w:proofErr w:type="spellEnd"/>
      <w:r w:rsidRPr="003D2358">
        <w:rPr>
          <w:rFonts w:ascii="Consolas" w:eastAsia="Times New Roman" w:hAnsi="Consolas" w:cs="Consolas"/>
          <w:color w:val="0000FF"/>
          <w:sz w:val="18"/>
        </w:rPr>
        <w:t>"</w:t>
      </w:r>
      <w:r w:rsidRPr="003D2358">
        <w:rPr>
          <w:rFonts w:ascii="Consolas" w:eastAsia="Times New Roman" w:hAnsi="Consolas" w:cs="Consolas"/>
          <w:b/>
          <w:bCs/>
          <w:color w:val="993300"/>
          <w:sz w:val="18"/>
        </w:rPr>
        <w:t>/&gt;</w:t>
      </w:r>
      <w:r w:rsidRPr="003D23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4E45" w:rsidRDefault="00684E45" w:rsidP="00684E45">
      <w:pPr>
        <w:pStyle w:val="2"/>
      </w:pPr>
      <w:r w:rsidRPr="00684E45">
        <w:t>容器中</w:t>
      </w:r>
      <w:r w:rsidRPr="00684E45">
        <w:t>Bean</w:t>
      </w:r>
      <w:r w:rsidRPr="00684E45">
        <w:t>的作用域</w:t>
      </w:r>
      <w:r w:rsidRPr="00684E45">
        <w:t xml:space="preserve">  </w:t>
      </w:r>
    </w:p>
    <w:tbl>
      <w:tblPr>
        <w:tblW w:w="8460" w:type="dxa"/>
        <w:tblCellSpacing w:w="7" w:type="dxa"/>
        <w:tblInd w:w="3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750"/>
      </w:tblGrid>
      <w:tr w:rsidR="00DF58FE" w:rsidRPr="00DF58FE" w:rsidTr="009770C2">
        <w:trPr>
          <w:tblCellSpacing w:w="7" w:type="dxa"/>
        </w:trPr>
        <w:tc>
          <w:tcPr>
            <w:tcW w:w="8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b/>
                <w:color w:val="000000"/>
                <w:sz w:val="21"/>
                <w:szCs w:val="21"/>
              </w:rPr>
              <w:t>支持的作用域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作用域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说明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t>singleton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单例模式</w:t>
            </w:r>
            <w:proofErr w:type="gramEnd"/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，在整个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 IOC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容器中，使用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singleton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将只有一个实例。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FF0000"/>
                <w:sz w:val="21"/>
              </w:rPr>
              <w:t>prototype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原型模式，每次通过容器的</w:t>
            </w:r>
            <w:proofErr w:type="spellStart"/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getBean</w:t>
            </w:r>
            <w:proofErr w:type="spellEnd"/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方法获取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prototype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lastRenderedPageBreak/>
              <w:t>时，都将产生一个新的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lastRenderedPageBreak/>
              <w:t>request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对于每次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请求，使用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request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都将产生一个新实例，即每次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请求将会产生不同的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session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对于每次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，使用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定义的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都将产生一个新实例，即每次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都将产生不同的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  <w:tr w:rsidR="00DF58FE" w:rsidRPr="00DF58FE" w:rsidTr="00404C84">
        <w:trPr>
          <w:tblCellSpacing w:w="7" w:type="dxa"/>
        </w:trPr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404C84">
            <w:pPr>
              <w:spacing w:after="0" w:line="390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Arial" w:eastAsia="Times New Roman" w:hAnsi="Arial" w:cs="Arial"/>
                <w:b/>
                <w:bCs/>
                <w:color w:val="3366FF"/>
                <w:sz w:val="21"/>
              </w:rPr>
              <w:t>global session</w:t>
            </w:r>
          </w:p>
        </w:tc>
        <w:tc>
          <w:tcPr>
            <w:tcW w:w="6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58FE" w:rsidRPr="00DF58FE" w:rsidRDefault="00DF58FE" w:rsidP="00DF58FE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每个全局的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 Session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对应一个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Bean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实例。典型的情况下，仅在使用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portlet context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的时候有效。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只有在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应用中使用</w:t>
            </w:r>
            <w:r w:rsidRPr="00DF58F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Spring</w:t>
            </w:r>
            <w:r w:rsidRPr="00DF58FE">
              <w:rPr>
                <w:rFonts w:ascii="宋体" w:eastAsia="宋体" w:hAnsi="宋体" w:cs="宋体"/>
                <w:color w:val="000000"/>
                <w:sz w:val="21"/>
                <w:szCs w:val="21"/>
              </w:rPr>
              <w:t>时，该作用域才真正有效。</w:t>
            </w:r>
          </w:p>
        </w:tc>
      </w:tr>
    </w:tbl>
    <w:p w:rsidR="00684E45" w:rsidRDefault="00684E45" w:rsidP="00684E45"/>
    <w:p w:rsidR="005F7597" w:rsidRDefault="005F7597" w:rsidP="005F7597">
      <w:pPr>
        <w:pStyle w:val="2"/>
      </w:pPr>
      <w:r>
        <w:rPr>
          <w:rFonts w:hint="eastAsia"/>
        </w:rPr>
        <w:t>bean</w:t>
      </w:r>
      <w:r w:rsidRPr="00DC1D62">
        <w:t>的自动装配</w:t>
      </w:r>
    </w:p>
    <w:p w:rsidR="005F7597" w:rsidRDefault="005F7597" w:rsidP="005F7597">
      <w:r>
        <w:rPr>
          <w:rFonts w:hint="eastAsia"/>
        </w:rPr>
        <w:tab/>
        <w:t>在</w:t>
      </w:r>
      <w:r>
        <w:t>spring容器中一个Bean依赖注入另一个Bean，我们需要在该bean中添加等方式来配置，但是有时候会出现某种极端情况：我们不清楚该依赖的bean的name，因为并没有配置该bean，这时候我们可以使用Spring的自动装配来解决问题。</w:t>
      </w:r>
    </w:p>
    <w:p w:rsidR="005F7597" w:rsidRDefault="005F7597" w:rsidP="005F7597">
      <w:r>
        <w:rPr>
          <w:rFonts w:hint="eastAsia"/>
        </w:rPr>
        <w:tab/>
      </w:r>
      <w:r>
        <w:t>Spring容器的自动装配开启方式有两种：beans的default-</w:t>
      </w:r>
      <w:proofErr w:type="spellStart"/>
      <w:r>
        <w:t>autowire</w:t>
      </w:r>
      <w:proofErr w:type="spellEnd"/>
      <w:r>
        <w:t>属性和bean的</w:t>
      </w:r>
      <w:proofErr w:type="spellStart"/>
      <w:r>
        <w:t>autowire</w:t>
      </w:r>
      <w:proofErr w:type="spellEnd"/>
      <w:r>
        <w:t xml:space="preserve">属性，分别是全局开启和指定bean。该属性有五个值，常用的有三种： </w:t>
      </w:r>
    </w:p>
    <w:p w:rsidR="005F7597" w:rsidRDefault="005F7597" w:rsidP="005F7597">
      <w:pPr>
        <w:pStyle w:val="a5"/>
        <w:numPr>
          <w:ilvl w:val="0"/>
          <w:numId w:val="24"/>
        </w:numPr>
      </w:pPr>
      <w:r>
        <w:t xml:space="preserve">no : 默认，不使用自动装配 </w:t>
      </w:r>
    </w:p>
    <w:p w:rsidR="005F7597" w:rsidRDefault="005F7597" w:rsidP="005F7597">
      <w:pPr>
        <w:pStyle w:val="a5"/>
        <w:numPr>
          <w:ilvl w:val="0"/>
          <w:numId w:val="24"/>
        </w:numPr>
      </w:pPr>
      <w:proofErr w:type="spellStart"/>
      <w:r>
        <w:t>byType</w:t>
      </w:r>
      <w:proofErr w:type="spellEnd"/>
      <w:r>
        <w:t xml:space="preserve"> : 根据依赖注入的setter方法返回的值的类型来自动装配Bean。如果Spring容器里只有一个bean返回</w:t>
      </w:r>
      <w:proofErr w:type="gramStart"/>
      <w:r>
        <w:t>值类型</w:t>
      </w:r>
      <w:proofErr w:type="gramEnd"/>
      <w:r>
        <w:t xml:space="preserve">与之相同，那么就自动装配依赖注入；如果有多个，就会抛出异常；如果没有，Spring容器就不会执行任何操作。 </w:t>
      </w:r>
    </w:p>
    <w:p w:rsidR="005F7597" w:rsidRPr="00DC1D62" w:rsidRDefault="005F7597" w:rsidP="005F7597">
      <w:pPr>
        <w:pStyle w:val="a5"/>
        <w:numPr>
          <w:ilvl w:val="0"/>
          <w:numId w:val="24"/>
        </w:numPr>
      </w:pPr>
      <w:proofErr w:type="spellStart"/>
      <w:r>
        <w:t>byName</w:t>
      </w:r>
      <w:proofErr w:type="spellEnd"/>
      <w:r>
        <w:t xml:space="preserve"> : 根据依赖注入的setter方法名来自动装配Bean。</w:t>
      </w:r>
    </w:p>
    <w:p w:rsidR="00DC1D62" w:rsidRPr="00684E45" w:rsidRDefault="00DC1D62" w:rsidP="00684E45"/>
    <w:p w:rsidR="00684E45" w:rsidRDefault="00684E45" w:rsidP="00684E45">
      <w:pPr>
        <w:pStyle w:val="2"/>
      </w:pPr>
      <w:r>
        <w:rPr>
          <w:rFonts w:hint="eastAsia"/>
        </w:rPr>
        <w:lastRenderedPageBreak/>
        <w:t>spring bean</w:t>
      </w:r>
      <w:r>
        <w:rPr>
          <w:rFonts w:hint="eastAsia"/>
        </w:rPr>
        <w:t>的</w:t>
      </w:r>
      <w:r w:rsidRPr="00684E45">
        <w:rPr>
          <w:rFonts w:hint="eastAsia"/>
        </w:rPr>
        <w:t>生命周期</w:t>
      </w:r>
    </w:p>
    <w:p w:rsidR="003F51A4" w:rsidRPr="003F51A4" w:rsidRDefault="00410717" w:rsidP="003F51A4">
      <w:r>
        <w:rPr>
          <w:noProof/>
        </w:rPr>
        <w:drawing>
          <wp:inline distT="0" distB="0" distL="0" distR="0">
            <wp:extent cx="5486400" cy="3482671"/>
            <wp:effectExtent l="19050" t="0" r="0" b="0"/>
            <wp:docPr id="10" name="Picture 10" descr="http://s7.51cto.com/wyfs01/M01/0B/3C/wKioOVGitrjziwlRAACh4ud99qw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7.51cto.com/wyfs01/M01/0B/3C/wKioOVGitrjziwlRAACh4ud99qw0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DF8" w:rsidRPr="00565DF8" w:rsidRDefault="00565DF8" w:rsidP="00565DF8"/>
    <w:p w:rsidR="00684E45" w:rsidRDefault="001303CB" w:rsidP="00684E45">
      <w:r>
        <w:rPr>
          <w:rFonts w:hint="eastAsia"/>
        </w:rPr>
        <w:t>详细描述如下：</w:t>
      </w:r>
    </w:p>
    <w:p w:rsidR="001303CB" w:rsidRDefault="001303CB" w:rsidP="00684E45">
      <w:r>
        <w:rPr>
          <w:rFonts w:hint="eastAsia"/>
        </w:rPr>
        <w:t>第一步：Spring对bean进行实例化。</w:t>
      </w:r>
    </w:p>
    <w:p w:rsidR="001303CB" w:rsidRDefault="001303CB" w:rsidP="00684E45">
      <w:r>
        <w:rPr>
          <w:rFonts w:hint="eastAsia"/>
        </w:rPr>
        <w:t>第二步：Spring将值和bean的引用注入到bean对应的属性中。</w:t>
      </w:r>
    </w:p>
    <w:p w:rsidR="001303CB" w:rsidRDefault="001303CB" w:rsidP="00684E45">
      <w:r>
        <w:rPr>
          <w:rFonts w:hint="eastAsia"/>
        </w:rPr>
        <w:t>第三步：如果bean实现了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接口，Spring将bean的ID传递给</w:t>
      </w:r>
      <w:proofErr w:type="spellStart"/>
      <w:r>
        <w:rPr>
          <w:rFonts w:hint="eastAsia"/>
        </w:rPr>
        <w:t>setBeanName</w:t>
      </w:r>
      <w:proofErr w:type="spellEnd"/>
      <w:r>
        <w:rPr>
          <w:rFonts w:hint="eastAsia"/>
        </w:rPr>
        <w:t>()方法。</w:t>
      </w:r>
    </w:p>
    <w:p w:rsidR="001303CB" w:rsidRDefault="001303CB" w:rsidP="00684E45">
      <w:r>
        <w:rPr>
          <w:rFonts w:hint="eastAsia"/>
        </w:rPr>
        <w:t>第四步：如果bean实现了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接口，Spring将调用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>()方法，将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容器实例传入。</w:t>
      </w:r>
    </w:p>
    <w:p w:rsidR="001303CB" w:rsidRDefault="001303CB" w:rsidP="00684E45">
      <w:r>
        <w:rPr>
          <w:rFonts w:hint="eastAsia"/>
        </w:rPr>
        <w:t>第五步：如果bean实现了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>接口，Spring将调用</w:t>
      </w:r>
      <w:proofErr w:type="spellStart"/>
      <w:r>
        <w:rPr>
          <w:rFonts w:hint="eastAsia"/>
        </w:rPr>
        <w:t>setApplicationContext</w:t>
      </w:r>
      <w:proofErr w:type="spellEnd"/>
      <w:r>
        <w:rPr>
          <w:rFonts w:hint="eastAsia"/>
        </w:rPr>
        <w:t>()方法，将bean所在的上下文引用传入进来。</w:t>
      </w:r>
    </w:p>
    <w:p w:rsidR="001303CB" w:rsidRDefault="001303CB" w:rsidP="00684E45">
      <w:r>
        <w:rPr>
          <w:rFonts w:hint="eastAsia"/>
        </w:rPr>
        <w:t>第六步：如果bean实现了</w:t>
      </w:r>
      <w:proofErr w:type="spellStart"/>
      <w:r w:rsidR="007519F8">
        <w:rPr>
          <w:rFonts w:hint="eastAsia"/>
        </w:rPr>
        <w:t>BeanPostProcessor</w:t>
      </w:r>
      <w:proofErr w:type="spellEnd"/>
      <w:r w:rsidR="007519F8">
        <w:rPr>
          <w:rFonts w:hint="eastAsia"/>
        </w:rPr>
        <w:t>接口，Spring将调用他们的</w:t>
      </w:r>
      <w:proofErr w:type="spellStart"/>
      <w:r w:rsidR="007C40FA">
        <w:rPr>
          <w:rFonts w:hint="eastAsia"/>
        </w:rPr>
        <w:t>postProcessBeforeInitialization</w:t>
      </w:r>
      <w:proofErr w:type="spellEnd"/>
      <w:r w:rsidR="007C40FA">
        <w:rPr>
          <w:rFonts w:hint="eastAsia"/>
        </w:rPr>
        <w:t xml:space="preserve"> </w:t>
      </w:r>
      <w:r w:rsidR="007519F8">
        <w:rPr>
          <w:rFonts w:hint="eastAsia"/>
        </w:rPr>
        <w:t>(</w:t>
      </w:r>
      <w:proofErr w:type="spellStart"/>
      <w:r w:rsidR="00CF6E0F">
        <w:rPr>
          <w:rFonts w:hint="eastAsia"/>
        </w:rPr>
        <w:t>bean,name</w:t>
      </w:r>
      <w:proofErr w:type="spellEnd"/>
      <w:r w:rsidR="007519F8">
        <w:rPr>
          <w:rFonts w:hint="eastAsia"/>
        </w:rPr>
        <w:t>)方法</w:t>
      </w:r>
    </w:p>
    <w:p w:rsidR="007519F8" w:rsidRDefault="007519F8" w:rsidP="00684E45">
      <w:r>
        <w:rPr>
          <w:rFonts w:hint="eastAsia"/>
        </w:rPr>
        <w:lastRenderedPageBreak/>
        <w:t>第七步：如果bean实现了</w:t>
      </w:r>
      <w:proofErr w:type="spellStart"/>
      <w:r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nitializingBean</w:t>
      </w:r>
      <w:proofErr w:type="spellEnd"/>
      <w:r>
        <w:rPr>
          <w:rFonts w:hint="eastAsia"/>
        </w:rPr>
        <w:t>接口，Spring将调用它们的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()方法，类似的，如果使用init-method声明了初始化方法，该方法也会被调用</w:t>
      </w:r>
      <w:r w:rsidR="006979FF">
        <w:rPr>
          <w:rFonts w:hint="eastAsia"/>
        </w:rPr>
        <w:t>(</w:t>
      </w:r>
      <w:r w:rsidR="00EB5603" w:rsidRPr="00EB5603">
        <w:rPr>
          <w:rFonts w:hint="eastAsia"/>
          <w:color w:val="FF0000"/>
        </w:rPr>
        <w:t>没有</w:t>
      </w:r>
      <w:r w:rsidR="00EB5603">
        <w:rPr>
          <w:rFonts w:hint="eastAsia"/>
          <w:color w:val="FF0000"/>
        </w:rPr>
        <w:t>定义</w:t>
      </w:r>
      <w:r w:rsidR="00EB5603" w:rsidRPr="00EB5603">
        <w:rPr>
          <w:rFonts w:hint="eastAsia"/>
          <w:color w:val="FF0000"/>
        </w:rPr>
        <w:t>初始化方法，才会使用默认初始化方法</w:t>
      </w:r>
      <w:r w:rsidR="006979FF">
        <w:rPr>
          <w:rFonts w:hint="eastAsia"/>
        </w:rPr>
        <w:t>)</w:t>
      </w:r>
      <w:r>
        <w:rPr>
          <w:rFonts w:hint="eastAsia"/>
        </w:rPr>
        <w:t>。</w:t>
      </w:r>
    </w:p>
    <w:p w:rsidR="007519F8" w:rsidRDefault="007519F8" w:rsidP="007519F8">
      <w:r>
        <w:rPr>
          <w:rFonts w:hint="eastAsia"/>
        </w:rPr>
        <w:t>第八步：如果bean实现了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接口，Spring将调用他们的</w:t>
      </w:r>
      <w:proofErr w:type="spellStart"/>
      <w:r w:rsidR="007C40FA">
        <w:rPr>
          <w:rFonts w:hint="eastAsia"/>
        </w:rPr>
        <w:t>postProcessAfterInitialization</w:t>
      </w:r>
      <w:proofErr w:type="spellEnd"/>
      <w:r w:rsidR="007C40F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CF6E0F">
        <w:rPr>
          <w:rFonts w:hint="eastAsia"/>
        </w:rPr>
        <w:t>bean,name</w:t>
      </w:r>
      <w:proofErr w:type="spellEnd"/>
      <w:r>
        <w:rPr>
          <w:rFonts w:hint="eastAsia"/>
        </w:rPr>
        <w:t>)方法</w:t>
      </w:r>
      <w:r w:rsidR="001C666E">
        <w:rPr>
          <w:rFonts w:hint="eastAsia"/>
        </w:rPr>
        <w:t>。</w:t>
      </w:r>
    </w:p>
    <w:p w:rsidR="001C666E" w:rsidRDefault="001C666E" w:rsidP="007519F8">
      <w:r>
        <w:rPr>
          <w:rFonts w:hint="eastAsia"/>
        </w:rPr>
        <w:t>第九步：此时，bean已经准备就绪，就可以被应用程序使用了，它们将一直驻留在应用上下文中，直到该应用上下文被销毁。</w:t>
      </w:r>
    </w:p>
    <w:p w:rsidR="006979FF" w:rsidRDefault="00B81AF4" w:rsidP="007519F8">
      <w:r>
        <w:rPr>
          <w:rFonts w:hint="eastAsia"/>
        </w:rPr>
        <w:t>第十步：如果bean实现了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接口，Spring将调用它的destroy()接口方法。同样的，如果bean使用了destroy-method声明了销毁方法，该方法也会被调用</w:t>
      </w:r>
      <w:r w:rsidR="00EB5603">
        <w:rPr>
          <w:rFonts w:hint="eastAsia"/>
        </w:rPr>
        <w:t>(</w:t>
      </w:r>
      <w:r w:rsidR="00EB5603" w:rsidRPr="00EB5603">
        <w:rPr>
          <w:rFonts w:hint="eastAsia"/>
          <w:color w:val="FF0000"/>
        </w:rPr>
        <w:t>没有</w:t>
      </w:r>
      <w:r w:rsidR="00EB5603">
        <w:rPr>
          <w:rFonts w:hint="eastAsia"/>
          <w:color w:val="FF0000"/>
        </w:rPr>
        <w:t>定义销毁</w:t>
      </w:r>
      <w:r w:rsidR="00EB5603" w:rsidRPr="00EB5603">
        <w:rPr>
          <w:rFonts w:hint="eastAsia"/>
          <w:color w:val="FF0000"/>
        </w:rPr>
        <w:t>方法，才会使用默认</w:t>
      </w:r>
      <w:r w:rsidR="00EB5603">
        <w:rPr>
          <w:rFonts w:hint="eastAsia"/>
          <w:color w:val="FF0000"/>
        </w:rPr>
        <w:t>销毁</w:t>
      </w:r>
      <w:r w:rsidR="00EB5603" w:rsidRPr="00EB5603">
        <w:rPr>
          <w:rFonts w:hint="eastAsia"/>
          <w:color w:val="FF0000"/>
        </w:rPr>
        <w:t>方法</w:t>
      </w:r>
      <w:r w:rsidR="00EB5603">
        <w:rPr>
          <w:rFonts w:hint="eastAsia"/>
        </w:rPr>
        <w:t>)</w:t>
      </w:r>
      <w:r>
        <w:rPr>
          <w:rFonts w:hint="eastAsia"/>
        </w:rPr>
        <w:t>。</w:t>
      </w:r>
    </w:p>
    <w:p w:rsidR="00DC1D62" w:rsidRDefault="00DC1D62" w:rsidP="007519F8"/>
    <w:p w:rsidR="00F20128" w:rsidRDefault="00F20128" w:rsidP="00F20128">
      <w:pPr>
        <w:pStyle w:val="2"/>
      </w:pPr>
      <w:r>
        <w:rPr>
          <w:rFonts w:hint="eastAsia"/>
        </w:rPr>
        <w:t>容器后处理</w:t>
      </w:r>
    </w:p>
    <w:p w:rsidR="00F20128" w:rsidRDefault="00F20128" w:rsidP="00F20128">
      <w:r>
        <w:rPr>
          <w:rFonts w:hint="eastAsia"/>
        </w:rPr>
        <w:tab/>
        <w:t>容器后处理器必须实现</w:t>
      </w:r>
      <w:r>
        <w:t xml:space="preserve"> </w:t>
      </w:r>
      <w:proofErr w:type="spellStart"/>
      <w:r w:rsidRPr="00E40DF5">
        <w:rPr>
          <w:color w:val="FF0000"/>
        </w:rPr>
        <w:t>BeanFactoryPostProcessor</w:t>
      </w:r>
      <w:proofErr w:type="spellEnd"/>
      <w:r w:rsidRPr="00E40DF5">
        <w:rPr>
          <w:color w:val="FF0000"/>
        </w:rPr>
        <w:t xml:space="preserve"> </w:t>
      </w:r>
      <w:r>
        <w:t>接口，该接口有一个方法：</w:t>
      </w:r>
      <w:r w:rsidRPr="007613BB">
        <w:rPr>
          <w:color w:val="00B050"/>
        </w:rPr>
        <w:t xml:space="preserve">void </w:t>
      </w:r>
      <w:proofErr w:type="spellStart"/>
      <w:r w:rsidRPr="007613BB">
        <w:rPr>
          <w:color w:val="00B050"/>
        </w:rPr>
        <w:t>postProcessBeanFactory</w:t>
      </w:r>
      <w:proofErr w:type="spellEnd"/>
      <w:r w:rsidRPr="007613BB">
        <w:rPr>
          <w:color w:val="00B050"/>
        </w:rPr>
        <w:t>(</w:t>
      </w:r>
      <w:proofErr w:type="spellStart"/>
      <w:r w:rsidRPr="007613BB">
        <w:rPr>
          <w:color w:val="00B050"/>
        </w:rPr>
        <w:t>ConfigurableListableBeanFactory</w:t>
      </w:r>
      <w:proofErr w:type="spellEnd"/>
      <w:r w:rsidRPr="007613BB">
        <w:rPr>
          <w:color w:val="00B050"/>
        </w:rPr>
        <w:t xml:space="preserve"> </w:t>
      </w:r>
      <w:proofErr w:type="spellStart"/>
      <w:r w:rsidRPr="007613BB">
        <w:rPr>
          <w:color w:val="00B050"/>
        </w:rPr>
        <w:t>beanFactory</w:t>
      </w:r>
      <w:proofErr w:type="spellEnd"/>
      <w:r w:rsidRPr="007613BB">
        <w:rPr>
          <w:color w:val="00B050"/>
        </w:rPr>
        <w:t xml:space="preserve">) throws </w:t>
      </w:r>
      <w:proofErr w:type="spellStart"/>
      <w:r w:rsidRPr="007613BB">
        <w:rPr>
          <w:color w:val="00B050"/>
        </w:rPr>
        <w:t>BeansException</w:t>
      </w:r>
      <w:proofErr w:type="spellEnd"/>
      <w:r w:rsidRPr="007613BB">
        <w:rPr>
          <w:rFonts w:hint="eastAsia"/>
        </w:rPr>
        <w:t>实现该方法的方法体就是对</w:t>
      </w:r>
      <w:r w:rsidRPr="007613BB">
        <w:t>Spring</w:t>
      </w:r>
      <w:r>
        <w:t>容器进行</w:t>
      </w:r>
      <w:r w:rsidRPr="007613BB">
        <w:t>处理，这种处理可以对Spring容器进行自定义扩展，当然也可以对Spring容器不进行任何处理。</w:t>
      </w:r>
      <w:r>
        <w:t>Spring已经提供了几个常用的容器后处理器：</w:t>
      </w:r>
    </w:p>
    <w:p w:rsidR="00F20128" w:rsidRDefault="00F20128" w:rsidP="00F20128">
      <w:r>
        <w:rPr>
          <w:rFonts w:hint="eastAsia"/>
        </w:rPr>
        <w:t>①</w:t>
      </w:r>
      <w:r>
        <w:t xml:space="preserve"> </w:t>
      </w:r>
      <w:proofErr w:type="spellStart"/>
      <w:r>
        <w:t>PropertyPlaceholderConfigurer</w:t>
      </w:r>
      <w:proofErr w:type="spellEnd"/>
      <w:r>
        <w:t>：属性占位符配置器。</w:t>
      </w:r>
    </w:p>
    <w:p w:rsidR="00F20128" w:rsidRDefault="00F20128" w:rsidP="00F20128">
      <w:r>
        <w:rPr>
          <w:rFonts w:hint="eastAsia"/>
        </w:rPr>
        <w:t>②</w:t>
      </w:r>
      <w:r>
        <w:t xml:space="preserve"> </w:t>
      </w:r>
      <w:proofErr w:type="spellStart"/>
      <w:r>
        <w:t>PropertyOverrideConfigurer</w:t>
      </w:r>
      <w:proofErr w:type="spellEnd"/>
      <w:r>
        <w:t>：</w:t>
      </w:r>
      <w:proofErr w:type="gramStart"/>
      <w:r>
        <w:t>重写占</w:t>
      </w:r>
      <w:proofErr w:type="gramEnd"/>
      <w:r>
        <w:t>位符配置器。</w:t>
      </w:r>
    </w:p>
    <w:p w:rsidR="00F20128" w:rsidRDefault="00F20128" w:rsidP="00F20128">
      <w:r>
        <w:rPr>
          <w:rFonts w:hint="eastAsia"/>
        </w:rPr>
        <w:t>③</w:t>
      </w:r>
      <w:r>
        <w:t xml:space="preserve"> </w:t>
      </w:r>
      <w:proofErr w:type="spellStart"/>
      <w:r>
        <w:t>CustomAutowireConfigurer</w:t>
      </w:r>
      <w:proofErr w:type="spellEnd"/>
      <w:r>
        <w:t>：自定义自动装配的配置器。</w:t>
      </w:r>
    </w:p>
    <w:p w:rsidR="006979FF" w:rsidRDefault="00F20128" w:rsidP="00F20128">
      <w:r>
        <w:rPr>
          <w:rFonts w:hint="eastAsia"/>
        </w:rPr>
        <w:t>④</w:t>
      </w:r>
      <w:r>
        <w:t xml:space="preserve"> </w:t>
      </w:r>
      <w:proofErr w:type="spellStart"/>
      <w:r>
        <w:t>CustomScopeConfigurer</w:t>
      </w:r>
      <w:proofErr w:type="spellEnd"/>
      <w:r>
        <w:t>：自定义作用域的配置器。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73FD2" w:rsidTr="00A73FD2">
        <w:tc>
          <w:tcPr>
            <w:tcW w:w="8388" w:type="dxa"/>
          </w:tcPr>
          <w:p w:rsidR="00A73FD2" w:rsidRDefault="00A73FD2" w:rsidP="00F20128">
            <w:pPr>
              <w:ind w:left="0"/>
            </w:pPr>
            <w:r>
              <w:rPr>
                <w:rFonts w:hint="eastAsia"/>
              </w:rPr>
              <w:t>#</w:t>
            </w:r>
            <w:r w:rsidRPr="00A73FD2">
              <w:rPr>
                <w:rFonts w:hint="eastAsia"/>
              </w:rPr>
              <w:t>属性占位符</w:t>
            </w:r>
            <w:proofErr w:type="gramStart"/>
            <w:r w:rsidRPr="00A73FD2">
              <w:rPr>
                <w:rFonts w:hint="eastAsia"/>
              </w:rPr>
              <w:t>配置器</w:t>
            </w:r>
            <w:proofErr w:type="gramEnd"/>
            <w:r w:rsidRPr="00A73FD2">
              <w:rPr>
                <w:rFonts w:hint="eastAsia"/>
              </w:rPr>
              <w:t>的使用</w:t>
            </w:r>
          </w:p>
          <w:p w:rsidR="00A73FD2" w:rsidRDefault="00A73FD2" w:rsidP="00A73FD2">
            <w:pPr>
              <w:ind w:left="0"/>
            </w:pPr>
            <w:r>
              <w:t xml:space="preserve">    &lt;bean id="</w:t>
            </w:r>
            <w:proofErr w:type="spellStart"/>
            <w:r>
              <w:t>propertyConfigurer</w:t>
            </w:r>
            <w:proofErr w:type="spellEnd"/>
            <w:r>
              <w:t>" class="</w:t>
            </w:r>
            <w:proofErr w:type="spellStart"/>
            <w:r>
              <w:t>org.springframework.beans.factory</w:t>
            </w:r>
            <w:proofErr w:type="spellEnd"/>
            <w:r>
              <w:t>.</w:t>
            </w:r>
            <w:r>
              <w:rPr>
                <w:rFonts w:hint="eastAsia"/>
              </w:rPr>
              <w:br/>
            </w:r>
            <w:proofErr w:type="spellStart"/>
            <w:r>
              <w:t>config.PropertyPlaceholderConfigurer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&lt;!--使用location属性定义单个配置文件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name="location"&gt;</w:t>
            </w:r>
          </w:p>
          <w:p w:rsidR="00A73FD2" w:rsidRDefault="00A73FD2" w:rsidP="00A73FD2">
            <w:pPr>
              <w:ind w:left="0"/>
            </w:pPr>
            <w:r>
              <w:t xml:space="preserve">            &lt;</w:t>
            </w:r>
            <w:r w:rsidR="00715B41">
              <w:t>value&gt;</w:t>
            </w:r>
            <w:proofErr w:type="spellStart"/>
            <w:r w:rsidR="00715B41">
              <w:t>classpath:</w:t>
            </w:r>
            <w:r>
              <w:t>jdbc.properties</w:t>
            </w:r>
            <w:proofErr w:type="spellEnd"/>
            <w:r>
              <w:t>&lt;/value&gt;</w:t>
            </w:r>
          </w:p>
          <w:p w:rsidR="00A73FD2" w:rsidRDefault="00A73FD2" w:rsidP="00A73FD2">
            <w:pPr>
              <w:ind w:left="0"/>
            </w:pPr>
            <w:r>
              <w:lastRenderedPageBreak/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 --&gt;</w:t>
            </w:r>
          </w:p>
          <w:p w:rsidR="00A73FD2" w:rsidRDefault="00A73FD2" w:rsidP="00A73FD2">
            <w:pPr>
              <w:ind w:left="0"/>
            </w:pPr>
            <w:r>
              <w:t xml:space="preserve">  </w:t>
            </w:r>
          </w:p>
          <w:p w:rsidR="00A73FD2" w:rsidRDefault="00A73FD2" w:rsidP="00A73FD2">
            <w:pPr>
              <w:ind w:left="0"/>
            </w:pPr>
            <w:r>
              <w:t xml:space="preserve">  &lt;!-- 使用locations属性定义多个配置文件 --&gt;</w:t>
            </w:r>
          </w:p>
          <w:p w:rsidR="00A73FD2" w:rsidRDefault="00A73FD2" w:rsidP="00A73FD2">
            <w:pPr>
              <w:ind w:left="0"/>
            </w:pPr>
            <w:r>
              <w:t xml:space="preserve">  &lt;property name="locations"&gt;</w:t>
            </w:r>
          </w:p>
          <w:p w:rsidR="00A73FD2" w:rsidRDefault="00A73FD2" w:rsidP="00A73FD2">
            <w:pPr>
              <w:ind w:left="0"/>
            </w:pPr>
            <w:r>
              <w:t xml:space="preserve">     &lt;list&gt;</w:t>
            </w:r>
          </w:p>
          <w:p w:rsidR="00A73FD2" w:rsidRDefault="00A73FD2" w:rsidP="00A73FD2">
            <w:pPr>
              <w:ind w:left="0"/>
            </w:pPr>
            <w:r>
              <w:t xml:space="preserve">        &lt;value&gt;</w:t>
            </w:r>
            <w:proofErr w:type="spellStart"/>
            <w:r>
              <w:t>classpath</w:t>
            </w:r>
            <w:r>
              <w:rPr>
                <w:rFonts w:hint="eastAsia"/>
              </w:rPr>
              <w:t>:</w:t>
            </w:r>
            <w:r>
              <w:t>jdbc.properties</w:t>
            </w:r>
            <w:proofErr w:type="spellEnd"/>
            <w:r>
              <w:t>&lt;/value&gt;</w:t>
            </w:r>
          </w:p>
          <w:p w:rsidR="00A73FD2" w:rsidRDefault="00A73FD2" w:rsidP="00A73FD2">
            <w:pPr>
              <w:ind w:left="0"/>
            </w:pPr>
            <w:r>
              <w:t xml:space="preserve">     &lt;/list&gt;</w:t>
            </w:r>
          </w:p>
          <w:p w:rsidR="00A73FD2" w:rsidRDefault="00A73FD2" w:rsidP="00A73FD2">
            <w:pPr>
              <w:ind w:left="0"/>
            </w:pPr>
            <w:r>
              <w:t xml:space="preserve">  &lt;/property&gt; </w:t>
            </w:r>
          </w:p>
          <w:p w:rsidR="00A73FD2" w:rsidRDefault="00A73FD2" w:rsidP="00A73FD2">
            <w:pPr>
              <w:ind w:left="0"/>
            </w:pPr>
            <w:r>
              <w:t xml:space="preserve">    &lt;/bean&gt;</w:t>
            </w:r>
          </w:p>
          <w:p w:rsidR="00A73FD2" w:rsidRDefault="00A73FD2" w:rsidP="00A73FD2">
            <w:pPr>
              <w:ind w:left="0"/>
            </w:pPr>
          </w:p>
          <w:p w:rsidR="00A73FD2" w:rsidRDefault="00A73FD2" w:rsidP="00A73FD2">
            <w:pPr>
              <w:ind w:left="0"/>
            </w:pPr>
            <w:r>
              <w:t xml:space="preserve">    &lt;bean id="</w:t>
            </w:r>
            <w:proofErr w:type="spellStart"/>
            <w:r>
              <w:t>dataSource</w:t>
            </w:r>
            <w:proofErr w:type="spellEnd"/>
            <w:r>
              <w:t>"  class="</w:t>
            </w:r>
            <w:proofErr w:type="spellStart"/>
            <w:r>
              <w:t>org.springframework.jdbc.datasource</w:t>
            </w:r>
            <w:proofErr w:type="spellEnd"/>
            <w:r>
              <w:rPr>
                <w:rFonts w:hint="eastAsia"/>
              </w:rPr>
              <w:br/>
            </w:r>
            <w:r>
              <w:t>.</w:t>
            </w:r>
            <w:proofErr w:type="spellStart"/>
            <w:r>
              <w:t>DriverManagerDataSource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&lt;value&gt;${database.url}&lt;/value&gt;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</w:t>
            </w:r>
            <w:proofErr w:type="spellStart"/>
            <w:r>
              <w:t>driverClassName</w:t>
            </w:r>
            <w:proofErr w:type="spellEnd"/>
            <w:r>
              <w:t>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database.driver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name="username"&gt;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database.user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    &lt;property name="password"&gt;</w:t>
            </w:r>
          </w:p>
          <w:p w:rsidR="00A73FD2" w:rsidRDefault="00A73FD2" w:rsidP="00A73FD2">
            <w:pPr>
              <w:ind w:left="0"/>
            </w:pPr>
            <w:r>
              <w:t xml:space="preserve">            &lt;value&gt;${</w:t>
            </w:r>
            <w:proofErr w:type="spellStart"/>
            <w:r>
              <w:t>database.password</w:t>
            </w:r>
            <w:proofErr w:type="spellEnd"/>
            <w:r>
              <w:t>}&lt;/value&gt;</w:t>
            </w:r>
          </w:p>
          <w:p w:rsidR="00A73FD2" w:rsidRDefault="00A73FD2" w:rsidP="00A73FD2">
            <w:pPr>
              <w:ind w:left="0"/>
            </w:pPr>
            <w:r>
              <w:t xml:space="preserve">        &lt;/property&gt;</w:t>
            </w:r>
          </w:p>
          <w:p w:rsidR="00A73FD2" w:rsidRDefault="00A73FD2" w:rsidP="00A73FD2">
            <w:pPr>
              <w:ind w:left="0"/>
            </w:pPr>
            <w:r>
              <w:t xml:space="preserve">    &lt;/bean&gt;</w:t>
            </w:r>
          </w:p>
          <w:p w:rsidR="00A73FD2" w:rsidRDefault="00A73FD2" w:rsidP="00A73FD2">
            <w:pPr>
              <w:ind w:left="0"/>
            </w:pPr>
            <w:r>
              <w:t>&lt;/beans&gt;</w:t>
            </w:r>
          </w:p>
        </w:tc>
      </w:tr>
      <w:tr w:rsidR="00A73FD2" w:rsidTr="00A73FD2">
        <w:tc>
          <w:tcPr>
            <w:tcW w:w="8388" w:type="dxa"/>
          </w:tcPr>
          <w:p w:rsidR="00A73FD2" w:rsidRDefault="00A73FD2" w:rsidP="00F20128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A73FD2">
              <w:rPr>
                <w:rFonts w:hint="eastAsia"/>
              </w:rPr>
              <w:t>创建</w:t>
            </w:r>
            <w:proofErr w:type="spellStart"/>
            <w:r w:rsidRPr="00A73FD2">
              <w:t>jdbc.properties</w:t>
            </w:r>
            <w:proofErr w:type="spellEnd"/>
            <w:r w:rsidRPr="00A73FD2">
              <w:t>文件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database.driver</w:t>
            </w:r>
            <w:proofErr w:type="spellEnd"/>
            <w:r>
              <w:t>=</w:t>
            </w:r>
            <w:proofErr w:type="spellStart"/>
            <w:r>
              <w:t>com.mysql.jdbc.Driver</w:t>
            </w:r>
            <w:proofErr w:type="spellEnd"/>
          </w:p>
          <w:p w:rsidR="00A73FD2" w:rsidRDefault="00A73FD2" w:rsidP="00A73FD2">
            <w:pPr>
              <w:ind w:left="0"/>
            </w:pPr>
            <w:r>
              <w:t>database.url=jdbc:mysql://localhost:3306/right?useUnicode=true&amp;aut</w:t>
            </w:r>
            <w:r>
              <w:lastRenderedPageBreak/>
              <w:t>oReconnect=true&amp;characterEncoding=UTF-8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database.user</w:t>
            </w:r>
            <w:proofErr w:type="spellEnd"/>
            <w:r>
              <w:t>=root</w:t>
            </w:r>
          </w:p>
          <w:p w:rsidR="00A73FD2" w:rsidRDefault="00A73FD2" w:rsidP="00A73FD2">
            <w:pPr>
              <w:ind w:left="0"/>
            </w:pPr>
            <w:proofErr w:type="spellStart"/>
            <w:r>
              <w:t>database.password</w:t>
            </w:r>
            <w:proofErr w:type="spellEnd"/>
            <w:r>
              <w:t>=root</w:t>
            </w:r>
          </w:p>
          <w:p w:rsidR="00A73FD2" w:rsidRDefault="00A73FD2" w:rsidP="00A73FD2">
            <w:pPr>
              <w:ind w:left="0"/>
            </w:pPr>
            <w:r>
              <w:t>jdbc.pool.c3p0.acquire_increment=2</w:t>
            </w:r>
          </w:p>
          <w:p w:rsidR="00A73FD2" w:rsidRDefault="00A73FD2" w:rsidP="00A73FD2">
            <w:pPr>
              <w:ind w:left="0"/>
            </w:pPr>
            <w:r>
              <w:t>jdbc.pool.c3p0.max_size=20</w:t>
            </w:r>
          </w:p>
          <w:p w:rsidR="00A73FD2" w:rsidRDefault="00A73FD2" w:rsidP="00A73FD2">
            <w:pPr>
              <w:ind w:left="0"/>
            </w:pPr>
            <w:r>
              <w:t>jdbc.pool.c3p0.min_size=2</w:t>
            </w:r>
          </w:p>
          <w:p w:rsidR="00A73FD2" w:rsidRDefault="00A73FD2" w:rsidP="00A73FD2">
            <w:pPr>
              <w:ind w:left="0"/>
            </w:pPr>
            <w:r>
              <w:t>jdbc.pool.c3p0.preferred_test_query='SELECT 1'</w:t>
            </w:r>
          </w:p>
          <w:p w:rsidR="00A73FD2" w:rsidRDefault="00A73FD2" w:rsidP="00A73FD2">
            <w:pPr>
              <w:ind w:left="0"/>
            </w:pPr>
            <w:r>
              <w:t>jdbc.pool.c3p0.idle_connection_test_period=18000</w:t>
            </w:r>
          </w:p>
          <w:p w:rsidR="00A73FD2" w:rsidRDefault="00A73FD2" w:rsidP="00A73FD2">
            <w:pPr>
              <w:ind w:left="0"/>
            </w:pPr>
            <w:r>
              <w:t>jdbc.pool.c3p0.max_idle_time=25000</w:t>
            </w:r>
          </w:p>
          <w:p w:rsidR="00A73FD2" w:rsidRDefault="00A73FD2" w:rsidP="00A73FD2">
            <w:pPr>
              <w:ind w:left="0"/>
            </w:pPr>
          </w:p>
        </w:tc>
      </w:tr>
      <w:tr w:rsidR="006035DD" w:rsidTr="00A73FD2">
        <w:tc>
          <w:tcPr>
            <w:tcW w:w="8388" w:type="dxa"/>
          </w:tcPr>
          <w:p w:rsidR="006035DD" w:rsidRDefault="006035DD" w:rsidP="00F20128">
            <w:pPr>
              <w:ind w:left="0"/>
            </w:pPr>
            <w:r>
              <w:rPr>
                <w:rFonts w:hint="eastAsia"/>
              </w:rPr>
              <w:lastRenderedPageBreak/>
              <w:t>#也可以使用context命名空间</w:t>
            </w:r>
          </w:p>
          <w:p w:rsidR="00F64FB0" w:rsidRDefault="006035DD" w:rsidP="00F20128">
            <w:pPr>
              <w:ind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context:property-placeholder</w:t>
            </w:r>
            <w:proofErr w:type="spellEnd"/>
            <w:r>
              <w:rPr>
                <w:rFonts w:hint="eastAsia"/>
              </w:rPr>
              <w:t xml:space="preserve"> location=</w:t>
            </w:r>
            <w:r>
              <w:t xml:space="preserve"> </w:t>
            </w:r>
            <w:r w:rsidR="00994EDA">
              <w:rPr>
                <w:rFonts w:hint="eastAsia"/>
              </w:rPr>
              <w:t>"</w:t>
            </w:r>
            <w:proofErr w:type="spellStart"/>
            <w:r>
              <w:t>classpath:jdbc.properties</w:t>
            </w:r>
            <w:proofErr w:type="spellEnd"/>
            <w:r>
              <w:rPr>
                <w:rFonts w:hint="eastAsia"/>
              </w:rPr>
              <w:t>"/&gt;</w:t>
            </w:r>
          </w:p>
          <w:p w:rsidR="00D1137A" w:rsidRDefault="00D1137A" w:rsidP="00F20128">
            <w:pPr>
              <w:ind w:left="0"/>
            </w:pPr>
          </w:p>
        </w:tc>
      </w:tr>
    </w:tbl>
    <w:p w:rsidR="00684E45" w:rsidRDefault="00684E45" w:rsidP="00684E45"/>
    <w:p w:rsidR="00684E45" w:rsidRDefault="009C4150" w:rsidP="00684E45">
      <w:pPr>
        <w:pStyle w:val="1"/>
      </w:pPr>
      <w:r>
        <w:rPr>
          <w:rFonts w:hint="eastAsia"/>
        </w:rPr>
        <w:t>S</w:t>
      </w:r>
      <w:r w:rsidR="00684E45">
        <w:rPr>
          <w:rFonts w:hint="eastAsia"/>
        </w:rPr>
        <w:t>pring</w:t>
      </w:r>
      <w:r w:rsidR="001303CB">
        <w:rPr>
          <w:rFonts w:hint="eastAsia"/>
        </w:rPr>
        <w:t xml:space="preserve"> </w:t>
      </w:r>
      <w:r w:rsidR="00684E45">
        <w:rPr>
          <w:rFonts w:hint="eastAsia"/>
        </w:rPr>
        <w:t xml:space="preserve"> bean</w:t>
      </w:r>
      <w:r w:rsidR="00A55DD1">
        <w:rPr>
          <w:rFonts w:hint="eastAsia"/>
        </w:rPr>
        <w:t>的</w:t>
      </w:r>
      <w:r w:rsidR="00C557D0">
        <w:rPr>
          <w:rFonts w:hint="eastAsia"/>
        </w:rPr>
        <w:t>配置</w:t>
      </w:r>
      <w:r w:rsidR="00684E45">
        <w:rPr>
          <w:rFonts w:hint="eastAsia"/>
        </w:rPr>
        <w:t>方式</w:t>
      </w:r>
    </w:p>
    <w:p w:rsidR="001C66CB" w:rsidRDefault="00C557D0" w:rsidP="00C557D0">
      <w:pPr>
        <w:pStyle w:val="2"/>
        <w:numPr>
          <w:ilvl w:val="0"/>
          <w:numId w:val="19"/>
        </w:numPr>
      </w:pPr>
      <w:r>
        <w:rPr>
          <w:rFonts w:hint="eastAsia"/>
        </w:rPr>
        <w:t>XML</w:t>
      </w:r>
      <w:r>
        <w:rPr>
          <w:rFonts w:hint="eastAsia"/>
        </w:rPr>
        <w:t>配置</w:t>
      </w:r>
      <w:r w:rsidR="00C8134C">
        <w:rPr>
          <w:rFonts w:hint="eastAsia"/>
        </w:rPr>
        <w:t>方式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9474D" w:rsidTr="0019474D">
        <w:tc>
          <w:tcPr>
            <w:tcW w:w="8388" w:type="dxa"/>
          </w:tcPr>
          <w:p w:rsidR="0019474D" w:rsidRDefault="0019474D" w:rsidP="00C557D0">
            <w:pPr>
              <w:ind w:left="0"/>
            </w:pPr>
            <w:r>
              <w:rPr>
                <w:rFonts w:hint="eastAsia"/>
              </w:rPr>
              <w:t>#1配置bean</w:t>
            </w:r>
          </w:p>
          <w:p w:rsidR="0019474D" w:rsidRDefault="0019474D" w:rsidP="00C557D0">
            <w:pPr>
              <w:ind w:left="0"/>
            </w:pPr>
            <w:r w:rsidRPr="0019474D">
              <w:t>&lt;bean id="</w:t>
            </w:r>
            <w:proofErr w:type="spellStart"/>
            <w:r w:rsidRPr="0019474D">
              <w:t>chinese</w:t>
            </w:r>
            <w:proofErr w:type="spellEnd"/>
            <w:r w:rsidRPr="0019474D">
              <w:t>" class="</w:t>
            </w:r>
            <w:proofErr w:type="spellStart"/>
            <w:r w:rsidRPr="0019474D">
              <w:t>com.imooc.beans.Chinese</w:t>
            </w:r>
            <w:proofErr w:type="spellEnd"/>
            <w:r w:rsidRPr="0019474D">
              <w:t>"&gt;&lt;/bean&gt;</w:t>
            </w:r>
          </w:p>
          <w:p w:rsidR="0019474D" w:rsidRDefault="0019474D" w:rsidP="00C557D0">
            <w:pPr>
              <w:ind w:left="0"/>
            </w:pPr>
          </w:p>
        </w:tc>
      </w:tr>
      <w:tr w:rsidR="0019474D" w:rsidTr="0019474D">
        <w:tc>
          <w:tcPr>
            <w:tcW w:w="8388" w:type="dxa"/>
          </w:tcPr>
          <w:p w:rsidR="0019474D" w:rsidRDefault="0019474D" w:rsidP="00C557D0">
            <w:pPr>
              <w:ind w:left="0"/>
            </w:pPr>
            <w:r>
              <w:rPr>
                <w:rFonts w:hint="eastAsia"/>
              </w:rPr>
              <w:t>#2配置依赖</w:t>
            </w:r>
          </w:p>
          <w:p w:rsidR="0053306E" w:rsidRDefault="0053306E" w:rsidP="00C557D0">
            <w:pPr>
              <w:ind w:left="0"/>
            </w:pPr>
            <w:r w:rsidRPr="0053306E">
              <w:t xml:space="preserve">Bean的 </w:t>
            </w:r>
            <w:r w:rsidRPr="0053306E">
              <w:rPr>
                <w:color w:val="FF0000"/>
              </w:rPr>
              <w:t>依赖注入</w:t>
            </w:r>
            <w:r w:rsidRPr="0053306E">
              <w:t xml:space="preserve"> 通常表现为如下两种形式：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</w:t>
            </w:r>
            <w:r w:rsidRPr="0053306E">
              <w:rPr>
                <w:color w:val="FF0000"/>
              </w:rPr>
              <w:t>属性</w:t>
            </w:r>
            <w:r>
              <w:t>：通过&lt;property.../&gt;元素配置，对应设值注入。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r w:rsidRPr="0053306E">
              <w:rPr>
                <w:color w:val="FF0000"/>
              </w:rPr>
              <w:t>构造器参数</w:t>
            </w:r>
            <w:r>
              <w:t>：通过&lt;constructor-arg.../&gt;元素指定，对应构造注入。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由于</w:t>
            </w:r>
            <w:r>
              <w:t>Java实例的属性值可以是各种数据类型，除了基本类型、字符串类型等，还可以是其他Java实例，也可以是容器中其他Bean的实例，甚至是Java集合、数组等，所以Spring允许通过如下元素为Bean实例的属性指定值：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value：用于指定字符串类型，基本类型的属性值。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ref：属性值是容器中的另一个Bean实例。</w:t>
            </w:r>
          </w:p>
          <w:p w:rsidR="0053306E" w:rsidRDefault="0053306E" w:rsidP="0053306E">
            <w:pPr>
              <w:ind w:left="0"/>
            </w:pPr>
            <w:r>
              <w:rPr>
                <w:rFonts w:hint="eastAsia"/>
              </w:rPr>
              <w:lastRenderedPageBreak/>
              <w:t>③</w:t>
            </w:r>
            <w:r>
              <w:t xml:space="preserve"> bean：注入嵌套Bean。</w:t>
            </w:r>
          </w:p>
          <w:p w:rsidR="003A7760" w:rsidRDefault="0053306E" w:rsidP="0053306E">
            <w:pPr>
              <w:ind w:left="0"/>
            </w:pPr>
            <w:r>
              <w:rPr>
                <w:rFonts w:hint="eastAsia"/>
              </w:rPr>
              <w:t>④</w:t>
            </w:r>
            <w:r>
              <w:t xml:space="preserve"> list、set、map和props：注入集合值。</w:t>
            </w:r>
          </w:p>
        </w:tc>
      </w:tr>
      <w:tr w:rsidR="003A7760" w:rsidTr="0019474D">
        <w:tc>
          <w:tcPr>
            <w:tcW w:w="8388" w:type="dxa"/>
          </w:tcPr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lastRenderedPageBreak/>
              <w:t>#基本类型及其包装类型，字符串类型可以使用value配置依赖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"p"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com.bean.Person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"name"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"tom"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"age"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"23"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7760" w:rsidRDefault="003A7760" w:rsidP="003A7760">
            <w:pPr>
              <w:ind w:left="0"/>
            </w:pPr>
            <w:r>
              <w:t xml:space="preserve">  </w:t>
            </w:r>
            <w:r>
              <w:rPr>
                <w:rFonts w:hint="eastAsia"/>
              </w:rPr>
              <w:t>#如果需要为</w:t>
            </w:r>
            <w:r>
              <w:t>Bean设置的属性值是容器中的另一个Bean实例，则使用</w:t>
            </w:r>
            <w:r w:rsidRPr="003A7760">
              <w:rPr>
                <w:color w:val="FF0000"/>
              </w:rPr>
              <w:t>&lt;ref.../&gt;</w:t>
            </w:r>
            <w:r>
              <w:t>元素。使用ref元素时可指定如下两个属性：</w:t>
            </w:r>
          </w:p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bean：引用不在同一份XML配置文件中的其他Bean实例的id属性值。</w:t>
            </w:r>
          </w:p>
          <w:p w:rsidR="003A7760" w:rsidRDefault="003A7760" w:rsidP="003A7760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local：引用同一份XML配置文件中的其他Bean实例的id属性值。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"axe"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&lt;ref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="007F687B">
              <w:rPr>
                <w:rFonts w:ascii="Consolas" w:eastAsia="Times New Roman" w:hAnsi="Consolas" w:cs="Consolas"/>
                <w:color w:val="FF0000"/>
                <w:sz w:val="18"/>
              </w:rPr>
              <w:t>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Default="00C53A20" w:rsidP="00C53A20">
            <w:pPr>
              <w:ind w:left="0"/>
            </w:pPr>
            <w:r>
              <w:rPr>
                <w:rFonts w:hint="eastAsia"/>
              </w:rPr>
              <w:t>简写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"axe"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3A20">
              <w:rPr>
                <w:rFonts w:ascii="Consolas" w:eastAsia="Times New Roman" w:hAnsi="Consolas" w:cs="Consolas"/>
                <w:color w:val="FF0000"/>
                <w:sz w:val="18"/>
              </w:rPr>
              <w:t>ref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53A2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3A20" w:rsidRPr="00C53A20" w:rsidRDefault="00C53A20" w:rsidP="00C53A20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53A2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53A2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53A20" w:rsidRDefault="00C53A20" w:rsidP="00C53A20">
            <w:pPr>
              <w:ind w:left="0"/>
            </w:pPr>
          </w:p>
        </w:tc>
      </w:tr>
      <w:tr w:rsidR="00CF0940" w:rsidTr="0019474D">
        <w:tc>
          <w:tcPr>
            <w:tcW w:w="8388" w:type="dxa"/>
          </w:tcPr>
          <w:p w:rsidR="00CF0940" w:rsidRDefault="00CF0940" w:rsidP="003A7760">
            <w:pPr>
              <w:ind w:left="0"/>
            </w:pPr>
            <w:r>
              <w:rPr>
                <w:rFonts w:hint="eastAsia"/>
              </w:rPr>
              <w:t>#注入集合值，</w:t>
            </w:r>
            <w:r w:rsidRPr="00CF0940">
              <w:rPr>
                <w:rFonts w:hint="eastAsia"/>
              </w:rPr>
              <w:t>如果</w:t>
            </w:r>
            <w:r w:rsidRPr="00CF0940">
              <w:t>Bean的属性是个集合，则可以使用集合元素</w:t>
            </w:r>
            <w:r w:rsidRPr="00CF0940">
              <w:rPr>
                <w:color w:val="FF0000"/>
              </w:rPr>
              <w:t>&lt;list.../&gt; 、&lt;set.../&gt; 、&lt;map.../&gt;和&lt;props.../&gt;</w:t>
            </w:r>
            <w:r w:rsidRPr="00CF0940">
              <w:t>元素分别用来设置类型为List、Set、Map和Properties的集合属性值。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chinese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com.bean.Chinese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"schools"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小学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中学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大学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"scores"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数学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"87"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英语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"89"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语文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"82"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phaseAxes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原始社会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value-ref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&lt;entry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农业社会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value-ref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&lt;/map&gt;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"health"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&lt;props&gt;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血压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正常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key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宋体" w:eastAsia="宋体" w:hAnsi="宋体" w:cs="宋体" w:hint="eastAsia"/>
                <w:color w:val="0000FF"/>
                <w:sz w:val="18"/>
              </w:rPr>
              <w:t>身高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175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&lt;/props&gt;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"axes"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&lt;set&gt;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&lt;!-- 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每个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value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，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bean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，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ref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都配置一个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set</w:t>
            </w:r>
            <w:r w:rsidRPr="00CF0940">
              <w:rPr>
                <w:rFonts w:ascii="宋体" w:eastAsia="宋体" w:hAnsi="宋体" w:cs="宋体" w:hint="eastAsia"/>
                <w:color w:val="008200"/>
                <w:sz w:val="18"/>
              </w:rPr>
              <w:t>元素</w:t>
            </w:r>
            <w:r w:rsidRPr="00CF0940">
              <w:rPr>
                <w:rFonts w:ascii="Consolas" w:eastAsia="Times New Roman" w:hAnsi="Consolas" w:cs="Consolas"/>
                <w:color w:val="008200"/>
                <w:sz w:val="18"/>
              </w:rPr>
              <w:t> --&gt;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普通的字符串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&lt;/set&gt;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&lt;property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"books"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疯狂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讲义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JavaWeb</w:t>
            </w:r>
            <w:proofErr w:type="spellEnd"/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与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Tomcat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开发技术详解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&lt;value&gt;</w:t>
            </w:r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轻量级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JavaEE</w:t>
            </w:r>
            <w:proofErr w:type="spellEnd"/>
            <w:r w:rsidRPr="00CF0940">
              <w:rPr>
                <w:rFonts w:ascii="宋体" w:eastAsia="宋体" w:hAnsi="宋体" w:cs="宋体" w:hint="eastAsia"/>
                <w:color w:val="000000"/>
                <w:sz w:val="18"/>
                <w:szCs w:val="18"/>
                <w:bdr w:val="none" w:sz="0" w:space="0" w:color="auto" w:frame="1"/>
              </w:rPr>
              <w:t>企业应用实战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&lt;/value&gt;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&lt;/list&gt;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&lt;/property&gt;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CF0940" w:rsidRPr="00CF0940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com.bean.StoneAxe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F0940" w:rsidRPr="00AA1481" w:rsidRDefault="00CF0940" w:rsidP="00CF0940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id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F0940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proofErr w:type="spellStart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com.bean.SteelAxe</w:t>
            </w:r>
            <w:proofErr w:type="spellEnd"/>
            <w:r w:rsidRPr="00CF0940">
              <w:rPr>
                <w:rFonts w:ascii="Consolas" w:eastAsia="Times New Roman" w:hAnsi="Consolas" w:cs="Consolas"/>
                <w:color w:val="0000FF"/>
                <w:sz w:val="18"/>
              </w:rPr>
              <w:t>"</w:t>
            </w:r>
            <w:r w:rsidRPr="00CF0940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/&gt;</w:t>
            </w:r>
            <w:r w:rsidRPr="00CF09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1481" w:rsidRPr="00CF0940" w:rsidRDefault="00AA1481" w:rsidP="00AA1481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由于集合元素又可以是基本类型值、引用容器中其他</w:t>
            </w:r>
            <w:r w:rsidRPr="00AA1481">
              <w:t>Bean、嵌套Bean或集合属性等，所以</w:t>
            </w:r>
            <w:r w:rsidRPr="00AA1481">
              <w:rPr>
                <w:color w:val="FF0000"/>
              </w:rPr>
              <w:t>&lt;list.../&gt; 、&lt;key.../&gt; 和&lt;set.../&gt;</w:t>
            </w:r>
            <w:r w:rsidRPr="00AA1481">
              <w:t>元素又可接受如下子元素：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①</w:t>
            </w:r>
            <w:r w:rsidRPr="00AA1481">
              <w:t xml:space="preserve"> value：集合元素是基本类型或字符串类型。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②</w:t>
            </w:r>
            <w:r w:rsidRPr="00AA1481">
              <w:t xml:space="preserve"> ref：集合元素是容器中另一个Bean实例。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③</w:t>
            </w:r>
            <w:r w:rsidRPr="00AA1481">
              <w:t xml:space="preserve"> bean：集合元素是一个嵌套Bean。</w:t>
            </w:r>
          </w:p>
          <w:p w:rsidR="00AA1481" w:rsidRPr="00AA1481" w:rsidRDefault="00AA1481" w:rsidP="00AA1481">
            <w:pPr>
              <w:ind w:left="0"/>
            </w:pPr>
            <w:r w:rsidRPr="00AA1481">
              <w:rPr>
                <w:rFonts w:hint="eastAsia"/>
              </w:rPr>
              <w:t>④</w:t>
            </w:r>
            <w:r w:rsidRPr="00AA1481">
              <w:t xml:space="preserve"> list、set、map及props：集合元素又是集合。</w:t>
            </w:r>
          </w:p>
          <w:p w:rsidR="00AA1481" w:rsidRDefault="00AA1481" w:rsidP="004C0E8B">
            <w:pPr>
              <w:ind w:left="0"/>
              <w:rPr>
                <w:color w:val="FF0000"/>
              </w:rPr>
            </w:pPr>
          </w:p>
          <w:p w:rsidR="004C0E8B" w:rsidRDefault="004C0E8B" w:rsidP="004C0E8B">
            <w:pPr>
              <w:ind w:left="0"/>
            </w:pPr>
            <w:r w:rsidRPr="004C0E8B">
              <w:rPr>
                <w:color w:val="FF0000"/>
              </w:rPr>
              <w:t>&lt;props.../&gt;</w:t>
            </w:r>
            <w:r>
              <w:t>元素用于配置Properties类型的属性，Properties类型是一种特殊的类型，</w:t>
            </w:r>
            <w:r w:rsidRPr="004C0E8B">
              <w:rPr>
                <w:color w:val="FF0000"/>
              </w:rPr>
              <w:t>其key和value都只能是字符串。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使用</w:t>
            </w:r>
            <w:r w:rsidRPr="004C0E8B">
              <w:rPr>
                <w:color w:val="FF0000"/>
              </w:rPr>
              <w:t>&lt;map.../&gt;</w:t>
            </w:r>
            <w:r>
              <w:t>元素配置Map属性时比较复杂，因为Map集合的每个元素由key、value两个部分组成，所以配置文件中每个&lt;entry.../&gt;配置一个Map元素，其中entry支持如下4个属性：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①</w:t>
            </w:r>
            <w:r>
              <w:t xml:space="preserve"> key：Map的key是基本类型或字符串。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②</w:t>
            </w:r>
            <w:r>
              <w:t xml:space="preserve"> key-ref：Map的key是容器中另一个Bean实例。</w:t>
            </w:r>
          </w:p>
          <w:p w:rsidR="004C0E8B" w:rsidRDefault="004C0E8B" w:rsidP="004C0E8B">
            <w:pPr>
              <w:ind w:left="0"/>
            </w:pPr>
            <w:r>
              <w:rPr>
                <w:rFonts w:hint="eastAsia"/>
              </w:rPr>
              <w:t>③</w:t>
            </w:r>
            <w:r>
              <w:t xml:space="preserve"> value：Map的value是基本类型或字符串。</w:t>
            </w:r>
          </w:p>
          <w:p w:rsidR="00CF0940" w:rsidRDefault="004C0E8B" w:rsidP="004C0E8B">
            <w:pPr>
              <w:ind w:left="0"/>
            </w:pPr>
            <w:r>
              <w:rPr>
                <w:rFonts w:hint="eastAsia"/>
              </w:rPr>
              <w:t>④</w:t>
            </w:r>
            <w:r>
              <w:t xml:space="preserve"> value-ref：Map的value是容器中另一个Bean实例。</w:t>
            </w:r>
          </w:p>
          <w:p w:rsidR="004C0E8B" w:rsidRDefault="004C0E8B" w:rsidP="004C0E8B">
            <w:pPr>
              <w:ind w:left="0"/>
            </w:pPr>
          </w:p>
          <w:p w:rsidR="00915B77" w:rsidRDefault="00915B77" w:rsidP="00915B77">
            <w:pPr>
              <w:ind w:left="0"/>
            </w:pPr>
            <w:r w:rsidRPr="00915B77">
              <w:rPr>
                <w:rFonts w:hint="eastAsia"/>
                <w:color w:val="FF0000"/>
              </w:rPr>
              <w:t>③静态</w:t>
            </w:r>
            <w:r w:rsidR="000A7997">
              <w:rPr>
                <w:rFonts w:hint="eastAsia"/>
                <w:color w:val="FF0000"/>
              </w:rPr>
              <w:t>/实例</w:t>
            </w:r>
            <w:r w:rsidRPr="00915B77">
              <w:rPr>
                <w:rFonts w:hint="eastAsia"/>
                <w:color w:val="FF0000"/>
              </w:rPr>
              <w:t>工厂的方法注入</w:t>
            </w:r>
            <w:r>
              <w:rPr>
                <w:rFonts w:hint="eastAsia"/>
              </w:rPr>
              <w:t>：</w:t>
            </w:r>
            <w:r w:rsidRPr="00915B77">
              <w:rPr>
                <w:rFonts w:hint="eastAsia"/>
              </w:rPr>
              <w:t>通过调用静态工厂的方法来获取自己需要的对象，为了让</w:t>
            </w:r>
            <w:r w:rsidRPr="00915B77">
              <w:t>spring管理所有对象，我们不能直接通过"工程类.静态方法()"来获取对象，而是依然通过spring注入的形式获取：</w:t>
            </w:r>
            <w:r>
              <w:t>。</w:t>
            </w:r>
          </w:p>
          <w:p w:rsidR="00FF27CF" w:rsidRPr="00FF27CF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008200"/>
                <w:sz w:val="18"/>
              </w:rPr>
              <w:t>&lt;!--(</w:t>
            </w:r>
            <w:r w:rsidR="00A97DB9">
              <w:rPr>
                <w:rFonts w:ascii="宋体" w:eastAsia="宋体" w:hAnsi="宋体" w:cs="宋体" w:hint="eastAsia"/>
                <w:color w:val="008200"/>
                <w:sz w:val="18"/>
              </w:rPr>
              <w:t>此处获取对象的方式是</w:t>
            </w:r>
            <w:r w:rsidR="00A97DB9" w:rsidRPr="00A97DB9">
              <w:rPr>
                <w:rFonts w:ascii="宋体" w:eastAsia="宋体" w:hAnsi="宋体" w:cs="宋体" w:hint="eastAsia"/>
                <w:b/>
                <w:color w:val="008200"/>
                <w:sz w:val="18"/>
              </w:rPr>
              <w:t>从工厂类中</w:t>
            </w:r>
            <w:r w:rsidR="00A97DB9">
              <w:rPr>
                <w:rFonts w:ascii="宋体" w:eastAsia="宋体" w:hAnsi="宋体" w:cs="宋体" w:hint="eastAsia"/>
                <w:color w:val="008200"/>
                <w:sz w:val="18"/>
              </w:rPr>
              <w:t>获取</w:t>
            </w:r>
            <w:r w:rsidRPr="00FF27CF">
              <w:rPr>
                <w:rFonts w:ascii="宋体" w:eastAsia="宋体" w:hAnsi="宋体" w:cs="宋体" w:hint="eastAsia"/>
                <w:color w:val="008200"/>
                <w:sz w:val="18"/>
              </w:rPr>
              <w:t>方法</w:t>
            </w:r>
            <w:r w:rsidRPr="00FF27CF">
              <w:rPr>
                <w:rFonts w:ascii="Consolas" w:eastAsia="Times New Roman" w:hAnsi="Consolas" w:cs="Consolas"/>
                <w:color w:val="008200"/>
                <w:sz w:val="18"/>
              </w:rPr>
              <w:t>--&gt;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 </w:t>
            </w:r>
          </w:p>
          <w:p w:rsidR="00361FDA" w:rsidRPr="00361FDA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&lt;bean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name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"staticFactoryDao"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class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="0041628D">
              <w:rPr>
                <w:rFonts w:ascii="Consolas" w:eastAsia="Times New Roman" w:hAnsi="Consolas" w:cs="Consolas"/>
                <w:color w:val="0000FF"/>
                <w:sz w:val="18"/>
              </w:rPr>
              <w:t>"com.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DaoFactory"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  <w:r w:rsidRPr="00FF27CF">
              <w:rPr>
                <w:rFonts w:ascii="Consolas" w:eastAsia="Times New Roman" w:hAnsi="Consolas" w:cs="Consolas"/>
                <w:color w:val="FF0000"/>
                <w:sz w:val="18"/>
              </w:rPr>
              <w:t>factory-method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=</w:t>
            </w:r>
            <w:r w:rsidRPr="00FF27CF">
              <w:rPr>
                <w:rFonts w:ascii="Consolas" w:eastAsia="Times New Roman" w:hAnsi="Consolas" w:cs="Consolas"/>
                <w:color w:val="0000FF"/>
                <w:sz w:val="18"/>
              </w:rPr>
              <w:t>"getStaticFactoryDaoImpl"</w:t>
            </w: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&gt;</w:t>
            </w:r>
          </w:p>
          <w:p w:rsidR="00361FDA" w:rsidRPr="00361FDA" w:rsidRDefault="00361FDA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color w:val="5C5C5C"/>
                <w:sz w:val="18"/>
                <w:szCs w:val="18"/>
              </w:rPr>
              <w:t xml:space="preserve">    &lt;!-- </w:t>
            </w:r>
            <w:r>
              <w:rPr>
                <w:rFonts w:ascii="Consolas" w:eastAsiaTheme="minorEastAsia" w:hAnsi="Consolas" w:cs="Consolas" w:hint="eastAsia"/>
                <w:color w:val="5C5C5C"/>
                <w:sz w:val="18"/>
                <w:szCs w:val="18"/>
              </w:rPr>
              <w:t>配置实例工厂方法的参数</w:t>
            </w:r>
          </w:p>
          <w:p w:rsidR="00361FDA" w:rsidRPr="003225CF" w:rsidRDefault="00361FDA" w:rsidP="003225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 xml:space="preserve">    &lt;constructor-</w:t>
            </w:r>
            <w:proofErr w:type="spellStart"/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>arg</w:t>
            </w:r>
            <w:proofErr w:type="spellEnd"/>
            <w:r w:rsidRPr="000A6953">
              <w:rPr>
                <w:rFonts w:ascii="Consolas" w:eastAsiaTheme="minorEastAsia" w:hAnsi="Consolas" w:cs="Consolas" w:hint="eastAsia"/>
                <w:color w:val="FF0000"/>
                <w:sz w:val="18"/>
                <w:szCs w:val="18"/>
              </w:rPr>
              <w:t xml:space="preserve"> value="hello" /&gt;</w:t>
            </w:r>
          </w:p>
          <w:p w:rsidR="00FF27CF" w:rsidRPr="00FF27CF" w:rsidRDefault="00FF27CF" w:rsidP="00FF27CF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FF27CF">
              <w:rPr>
                <w:rFonts w:ascii="Consolas" w:eastAsia="Times New Roman" w:hAnsi="Consolas" w:cs="Consolas"/>
                <w:b/>
                <w:bCs/>
                <w:color w:val="993300"/>
                <w:sz w:val="18"/>
              </w:rPr>
              <w:t>&lt;/bean&gt;</w:t>
            </w:r>
            <w:r w:rsidRPr="00FF27CF"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  <w:t> </w:t>
            </w:r>
          </w:p>
          <w:p w:rsidR="00630E68" w:rsidRDefault="00630E68" w:rsidP="004C0E8B">
            <w:pPr>
              <w:ind w:left="0"/>
            </w:pPr>
          </w:p>
        </w:tc>
      </w:tr>
    </w:tbl>
    <w:p w:rsidR="00FC7672" w:rsidRPr="00C557D0" w:rsidRDefault="00FC7672" w:rsidP="00C557D0"/>
    <w:p w:rsidR="00C557D0" w:rsidRDefault="00C557D0" w:rsidP="00C557D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配置</w:t>
      </w:r>
      <w:r w:rsidR="00B44B17">
        <w:rPr>
          <w:rFonts w:hint="eastAsia"/>
        </w:rPr>
        <w:t>方式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4815" w:rsidTr="005D4815">
        <w:tc>
          <w:tcPr>
            <w:tcW w:w="8388" w:type="dxa"/>
          </w:tcPr>
          <w:p w:rsidR="00540925" w:rsidRDefault="00540925" w:rsidP="00540925">
            <w:pPr>
              <w:ind w:left="0"/>
            </w:pPr>
            <w:r>
              <w:t>@Configuration</w:t>
            </w:r>
            <w:r>
              <w:rPr>
                <w:rFonts w:hint="eastAsia"/>
              </w:rPr>
              <w:t>：用于修饰一个java配置类</w:t>
            </w:r>
          </w:p>
          <w:p w:rsidR="005D4815" w:rsidRDefault="00540925" w:rsidP="00FC7672">
            <w:pPr>
              <w:ind w:left="0"/>
            </w:pPr>
            <w:r>
              <w:t xml:space="preserve">@Bean </w:t>
            </w:r>
            <w:r>
              <w:rPr>
                <w:rFonts w:hint="eastAsia"/>
              </w:rPr>
              <w:t>：用于修饰一个方法，该方法返回值定义成容器中的一个Bean。id</w:t>
            </w:r>
            <w:r>
              <w:rPr>
                <w:rFonts w:hint="eastAsia"/>
              </w:rPr>
              <w:lastRenderedPageBreak/>
              <w:t>默认为方法名。否则指定为name属性值</w:t>
            </w:r>
          </w:p>
          <w:p w:rsidR="00540925" w:rsidRDefault="00540925" w:rsidP="00FC7672">
            <w:pPr>
              <w:ind w:left="0"/>
            </w:pPr>
            <w:r>
              <w:t>@Value</w:t>
            </w:r>
            <w:r>
              <w:rPr>
                <w:rFonts w:hint="eastAsia"/>
              </w:rPr>
              <w:t>：用于修饰一个Filed值，用于配置属性值。相当于配置的一个变量。</w:t>
            </w:r>
          </w:p>
          <w:p w:rsidR="00540925" w:rsidRDefault="00540925" w:rsidP="00FC7672">
            <w:pPr>
              <w:ind w:left="0"/>
            </w:pP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@Import：修饰一个java配置类，用于当前java配置类中导入其他java配置类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@Scope：</w:t>
            </w:r>
            <w:r w:rsidR="003C4D96">
              <w:rPr>
                <w:rFonts w:hint="eastAsia"/>
              </w:rPr>
              <w:t>用于修饰方法，表示对应Bean的作用范围。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@Lazy：</w:t>
            </w:r>
            <w:r w:rsidR="003C4D96">
              <w:rPr>
                <w:rFonts w:hint="eastAsia"/>
              </w:rPr>
              <w:t>用于修饰方法，表示该Bean是否进行延迟初始化。</w:t>
            </w:r>
          </w:p>
          <w:p w:rsidR="00540925" w:rsidRDefault="00540925" w:rsidP="00FC7672">
            <w:pPr>
              <w:ind w:left="0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DependsOn</w:t>
            </w:r>
            <w:proofErr w:type="spellEnd"/>
            <w:r>
              <w:rPr>
                <w:rFonts w:hint="eastAsia"/>
              </w:rPr>
              <w:t>：</w:t>
            </w:r>
            <w:r w:rsidR="003C4D96">
              <w:rPr>
                <w:rFonts w:hint="eastAsia"/>
              </w:rPr>
              <w:t>用于修饰一个方法，表示初始化该方法对应的Bean之前初始化指定的Bean。</w:t>
            </w:r>
          </w:p>
          <w:p w:rsidR="004A4005" w:rsidRDefault="004A4005" w:rsidP="00FC7672">
            <w:pPr>
              <w:ind w:left="0"/>
            </w:pPr>
          </w:p>
          <w:p w:rsidR="004A4005" w:rsidRDefault="004A4005" w:rsidP="00FC7672">
            <w:pPr>
              <w:ind w:left="0"/>
            </w:pPr>
            <w:r>
              <w:rPr>
                <w:rFonts w:hint="eastAsia"/>
              </w:rPr>
              <w:t>#xml中</w:t>
            </w:r>
            <w:r w:rsidR="00FF4CC1">
              <w:rPr>
                <w:rFonts w:hint="eastAsia"/>
              </w:rPr>
              <w:t>加载</w:t>
            </w:r>
            <w:r>
              <w:rPr>
                <w:rFonts w:hint="eastAsia"/>
              </w:rPr>
              <w:t>java类配置</w:t>
            </w:r>
          </w:p>
          <w:p w:rsidR="004A4005" w:rsidRPr="009654E7" w:rsidRDefault="004A4005" w:rsidP="00FC7672">
            <w:pPr>
              <w:ind w:left="0"/>
              <w:rPr>
                <w:color w:val="FF0000"/>
              </w:rPr>
            </w:pPr>
            <w:r w:rsidRPr="009654E7">
              <w:rPr>
                <w:rFonts w:hint="eastAsia"/>
                <w:color w:val="FF0000"/>
              </w:rPr>
              <w:t>&lt;bean class="</w:t>
            </w:r>
            <w:proofErr w:type="spellStart"/>
            <w:r w:rsidRPr="009654E7">
              <w:rPr>
                <w:rFonts w:hint="eastAsia"/>
                <w:color w:val="FF0000"/>
              </w:rPr>
              <w:t>com.imooc.config.AppConfig</w:t>
            </w:r>
            <w:proofErr w:type="spellEnd"/>
            <w:r w:rsidRPr="009654E7">
              <w:rPr>
                <w:rFonts w:hint="eastAsia"/>
                <w:color w:val="FF0000"/>
              </w:rPr>
              <w:t>"/&gt;</w:t>
            </w:r>
          </w:p>
          <w:p w:rsidR="00FF4CC1" w:rsidRDefault="00FF4CC1" w:rsidP="00FC7672">
            <w:pPr>
              <w:ind w:left="0"/>
            </w:pPr>
          </w:p>
          <w:p w:rsidR="00FF4CC1" w:rsidRDefault="00FF4CC1" w:rsidP="00FC7672">
            <w:pPr>
              <w:ind w:left="0"/>
            </w:pPr>
            <w:r>
              <w:rPr>
                <w:rFonts w:hint="eastAsia"/>
              </w:rPr>
              <w:t>#在java类中加载xml配置</w:t>
            </w:r>
          </w:p>
          <w:p w:rsidR="00FF4CC1" w:rsidRDefault="00FF4CC1" w:rsidP="00FF4CC1">
            <w:pPr>
              <w:ind w:left="0"/>
            </w:pPr>
            <w:r>
              <w:t>@Configuration</w:t>
            </w:r>
          </w:p>
          <w:p w:rsidR="00FF4CC1" w:rsidRPr="009654E7" w:rsidRDefault="00FF4CC1" w:rsidP="00FF4CC1">
            <w:pPr>
              <w:ind w:left="0"/>
              <w:rPr>
                <w:color w:val="FF0000"/>
              </w:rPr>
            </w:pPr>
            <w:r w:rsidRPr="009654E7">
              <w:rPr>
                <w:rFonts w:hint="eastAsia"/>
                <w:color w:val="FF0000"/>
              </w:rPr>
              <w:t>@</w:t>
            </w:r>
            <w:proofErr w:type="spellStart"/>
            <w:r w:rsidRPr="009654E7">
              <w:rPr>
                <w:rFonts w:hint="eastAsia"/>
                <w:color w:val="FF0000"/>
              </w:rPr>
              <w:t>ImportResource</w:t>
            </w:r>
            <w:proofErr w:type="spellEnd"/>
            <w:r w:rsidRPr="009654E7">
              <w:rPr>
                <w:rFonts w:hint="eastAsia"/>
                <w:color w:val="FF0000"/>
              </w:rPr>
              <w:t>("</w:t>
            </w:r>
            <w:proofErr w:type="spellStart"/>
            <w:r w:rsidRPr="009654E7">
              <w:rPr>
                <w:rFonts w:hint="eastAsia"/>
                <w:color w:val="FF0000"/>
              </w:rPr>
              <w:t>classpath:spring-core.xml</w:t>
            </w:r>
            <w:proofErr w:type="spellEnd"/>
            <w:r w:rsidRPr="009654E7">
              <w:rPr>
                <w:rFonts w:hint="eastAsia"/>
                <w:color w:val="FF0000"/>
              </w:rPr>
              <w:t>")</w:t>
            </w:r>
          </w:p>
          <w:p w:rsidR="00FF4CC1" w:rsidRDefault="00FF4CC1" w:rsidP="00FF4CC1">
            <w:pPr>
              <w:ind w:left="0"/>
            </w:pPr>
            <w:r>
              <w:t xml:space="preserve">public class </w:t>
            </w:r>
            <w:proofErr w:type="spellStart"/>
            <w:r>
              <w:t>AppConfig</w:t>
            </w:r>
            <w:proofErr w:type="spellEnd"/>
            <w:r>
              <w:t xml:space="preserve"> {</w:t>
            </w:r>
          </w:p>
          <w:p w:rsidR="00FF4CC1" w:rsidRPr="00540925" w:rsidRDefault="00FF4CC1" w:rsidP="00FC7672">
            <w:pPr>
              <w:ind w:left="0"/>
            </w:pPr>
            <w:r>
              <w:rPr>
                <w:rFonts w:hint="eastAsia"/>
              </w:rPr>
              <w:t xml:space="preserve">  ...</w:t>
            </w:r>
          </w:p>
          <w:p w:rsidR="00540925" w:rsidRPr="00540925" w:rsidRDefault="00540925" w:rsidP="00FC7672">
            <w:pPr>
              <w:ind w:left="0"/>
            </w:pPr>
          </w:p>
        </w:tc>
      </w:tr>
      <w:tr w:rsidR="00540925" w:rsidTr="005D4815">
        <w:tc>
          <w:tcPr>
            <w:tcW w:w="8388" w:type="dxa"/>
          </w:tcPr>
          <w:p w:rsidR="00540925" w:rsidRDefault="00540925" w:rsidP="00540925">
            <w:pPr>
              <w:ind w:left="0"/>
            </w:pPr>
            <w:r>
              <w:lastRenderedPageBreak/>
              <w:t>@Configuration</w:t>
            </w:r>
          </w:p>
          <w:p w:rsidR="00540925" w:rsidRDefault="00540925" w:rsidP="00540925">
            <w:pPr>
              <w:ind w:left="0"/>
            </w:pPr>
            <w:r>
              <w:t xml:space="preserve">public class </w:t>
            </w:r>
            <w:proofErr w:type="spellStart"/>
            <w:r>
              <w:t>AppConfig</w:t>
            </w:r>
            <w:proofErr w:type="spellEnd"/>
            <w:r>
              <w:t xml:space="preserve"> {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@Value("18") Integer age;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@Bean(name="</w:t>
            </w:r>
            <w:proofErr w:type="spellStart"/>
            <w:r>
              <w:t>chinese</w:t>
            </w:r>
            <w:proofErr w:type="spellEnd"/>
            <w:r>
              <w:t>")</w:t>
            </w:r>
          </w:p>
          <w:p w:rsidR="00540925" w:rsidRDefault="00540925" w:rsidP="00540925">
            <w:pPr>
              <w:ind w:left="0"/>
            </w:pPr>
            <w:r>
              <w:t xml:space="preserve">    public Person person(){</w:t>
            </w:r>
          </w:p>
          <w:p w:rsidR="00540925" w:rsidRDefault="00540925" w:rsidP="00540925">
            <w:pPr>
              <w:ind w:left="0"/>
            </w:pPr>
            <w:r>
              <w:t xml:space="preserve">        Person p =new Person();</w:t>
            </w:r>
          </w:p>
          <w:p w:rsidR="00540925" w:rsidRDefault="00540925" w:rsidP="00540925">
            <w:pPr>
              <w:ind w:left="0"/>
            </w:pPr>
            <w:r>
              <w:t xml:space="preserve">        </w:t>
            </w:r>
            <w:proofErr w:type="spellStart"/>
            <w:r>
              <w:t>p.setUser</w:t>
            </w:r>
            <w:proofErr w:type="spellEnd"/>
            <w:r>
              <w:t>(</w:t>
            </w:r>
            <w:proofErr w:type="spellStart"/>
            <w:r>
              <w:t>getUser</w:t>
            </w:r>
            <w:proofErr w:type="spellEnd"/>
            <w:r>
              <w:t>());</w:t>
            </w:r>
          </w:p>
          <w:p w:rsidR="00540925" w:rsidRDefault="00540925" w:rsidP="00540925">
            <w:pPr>
              <w:ind w:left="0"/>
            </w:pPr>
            <w:r>
              <w:t xml:space="preserve">        </w:t>
            </w:r>
            <w:proofErr w:type="spellStart"/>
            <w:r>
              <w:t>p.setAge</w:t>
            </w:r>
            <w:proofErr w:type="spellEnd"/>
            <w:r>
              <w:t>(age);</w:t>
            </w:r>
          </w:p>
          <w:p w:rsidR="00540925" w:rsidRDefault="00540925" w:rsidP="00540925">
            <w:pPr>
              <w:ind w:left="0"/>
            </w:pPr>
            <w:r>
              <w:t xml:space="preserve">        return p;</w:t>
            </w:r>
          </w:p>
          <w:p w:rsidR="00540925" w:rsidRDefault="00540925" w:rsidP="00540925">
            <w:pPr>
              <w:ind w:left="0"/>
            </w:pPr>
            <w:r>
              <w:lastRenderedPageBreak/>
              <w:t xml:space="preserve">        </w:t>
            </w:r>
          </w:p>
          <w:p w:rsidR="00540925" w:rsidRDefault="00540925" w:rsidP="00540925">
            <w:pPr>
              <w:ind w:left="0"/>
            </w:pPr>
            <w:r>
              <w:t xml:space="preserve">    }</w:t>
            </w:r>
          </w:p>
          <w:p w:rsidR="00540925" w:rsidRDefault="00540925" w:rsidP="00540925">
            <w:pPr>
              <w:ind w:left="0"/>
            </w:pPr>
            <w:r>
              <w:t xml:space="preserve">    </w:t>
            </w:r>
          </w:p>
          <w:p w:rsidR="00540925" w:rsidRDefault="00540925" w:rsidP="00540925">
            <w:pPr>
              <w:ind w:left="0"/>
            </w:pPr>
            <w:r>
              <w:t xml:space="preserve">    @Bean(name="user")</w:t>
            </w:r>
          </w:p>
          <w:p w:rsidR="00540925" w:rsidRDefault="00540925" w:rsidP="00540925">
            <w:pPr>
              <w:ind w:left="0"/>
            </w:pPr>
            <w:r>
              <w:t xml:space="preserve">    public User </w:t>
            </w:r>
            <w:proofErr w:type="spellStart"/>
            <w:r>
              <w:t>getUser</w:t>
            </w:r>
            <w:proofErr w:type="spellEnd"/>
            <w:r>
              <w:t>(){</w:t>
            </w:r>
          </w:p>
          <w:p w:rsidR="00540925" w:rsidRDefault="00540925" w:rsidP="00540925">
            <w:pPr>
              <w:ind w:left="0"/>
            </w:pPr>
            <w:r>
              <w:t xml:space="preserve">        return new User("</w:t>
            </w:r>
            <w:proofErr w:type="spellStart"/>
            <w:r>
              <w:t>root","root</w:t>
            </w:r>
            <w:proofErr w:type="spellEnd"/>
            <w:r>
              <w:t>");</w:t>
            </w:r>
          </w:p>
          <w:p w:rsidR="00540925" w:rsidRDefault="003B29BD" w:rsidP="00540925">
            <w:pPr>
              <w:ind w:left="0"/>
            </w:pPr>
            <w:r>
              <w:t xml:space="preserve">    }</w:t>
            </w:r>
          </w:p>
          <w:p w:rsidR="00540925" w:rsidRDefault="00540925" w:rsidP="00540925">
            <w:pPr>
              <w:ind w:left="0"/>
            </w:pPr>
            <w:r>
              <w:t>}</w:t>
            </w:r>
          </w:p>
          <w:p w:rsidR="003B29BD" w:rsidRDefault="003B29BD" w:rsidP="00540925">
            <w:pPr>
              <w:ind w:left="0"/>
            </w:pPr>
          </w:p>
        </w:tc>
      </w:tr>
      <w:tr w:rsidR="003B29BD" w:rsidTr="005D4815">
        <w:tc>
          <w:tcPr>
            <w:tcW w:w="8388" w:type="dxa"/>
          </w:tcPr>
          <w:p w:rsidR="007C7BA9" w:rsidRDefault="007C7BA9" w:rsidP="007C7BA9">
            <w:pPr>
              <w:ind w:left="0"/>
            </w:pPr>
            <w:r>
              <w:lastRenderedPageBreak/>
              <w:t>@Test</w:t>
            </w:r>
          </w:p>
          <w:p w:rsidR="007C7BA9" w:rsidRDefault="007C7BA9" w:rsidP="007C7BA9">
            <w:pPr>
              <w:ind w:left="0"/>
            </w:pPr>
            <w:r>
              <w:t>public void test02(){</w:t>
            </w:r>
          </w:p>
          <w:p w:rsidR="007C7BA9" w:rsidRDefault="007C7BA9" w:rsidP="007C7BA9">
            <w:pPr>
              <w:ind w:left="0"/>
            </w:pPr>
            <w:r>
              <w:t xml:space="preserve">    </w:t>
            </w:r>
            <w:proofErr w:type="spellStart"/>
            <w:r>
              <w:t>ApplicationContext</w:t>
            </w:r>
            <w:proofErr w:type="spellEnd"/>
            <w:r>
              <w:t xml:space="preserve"> context = </w:t>
            </w:r>
          </w:p>
          <w:p w:rsidR="007C7BA9" w:rsidRDefault="007C7BA9" w:rsidP="007C7BA9">
            <w:pPr>
              <w:ind w:left="0"/>
            </w:pPr>
            <w:r>
              <w:t xml:space="preserve">            new </w:t>
            </w:r>
            <w:proofErr w:type="spellStart"/>
            <w:r>
              <w:t>AnnotationConfigApplicationContext</w:t>
            </w:r>
            <w:proofErr w:type="spellEnd"/>
            <w:r>
              <w:t>(</w:t>
            </w:r>
            <w:proofErr w:type="spellStart"/>
            <w:r>
              <w:t>AppConfig.class</w:t>
            </w:r>
            <w:proofErr w:type="spellEnd"/>
            <w:r>
              <w:t>);</w:t>
            </w:r>
          </w:p>
          <w:p w:rsidR="007C7BA9" w:rsidRDefault="007C7BA9" w:rsidP="007C7BA9">
            <w:pPr>
              <w:ind w:left="0"/>
            </w:pPr>
            <w:r>
              <w:t xml:space="preserve">    Person p = </w:t>
            </w:r>
            <w:proofErr w:type="spellStart"/>
            <w:r>
              <w:t>context.getBean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>);</w:t>
            </w:r>
          </w:p>
          <w:p w:rsidR="007C7BA9" w:rsidRDefault="007C7BA9" w:rsidP="007C7BA9">
            <w:pPr>
              <w:ind w:left="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p.getUser</w:t>
            </w:r>
            <w:proofErr w:type="spellEnd"/>
            <w:r>
              <w:t>().</w:t>
            </w:r>
            <w:proofErr w:type="spellStart"/>
            <w:r>
              <w:t>getUsername</w:t>
            </w:r>
            <w:proofErr w:type="spellEnd"/>
            <w:r>
              <w:t>());</w:t>
            </w:r>
          </w:p>
          <w:p w:rsidR="007C7BA9" w:rsidRDefault="007C7BA9" w:rsidP="007C7BA9">
            <w:pPr>
              <w:ind w:left="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p.getAge</w:t>
            </w:r>
            <w:proofErr w:type="spellEnd"/>
            <w:r>
              <w:t>())</w:t>
            </w:r>
            <w:r w:rsidR="000C4E1E">
              <w:t>;</w:t>
            </w:r>
          </w:p>
          <w:p w:rsidR="003B29BD" w:rsidRDefault="007C7BA9" w:rsidP="007C7BA9">
            <w:pPr>
              <w:ind w:left="0"/>
            </w:pPr>
            <w:r>
              <w:t>}</w:t>
            </w:r>
          </w:p>
        </w:tc>
      </w:tr>
    </w:tbl>
    <w:p w:rsidR="00C557D0" w:rsidRPr="00C557D0" w:rsidRDefault="00C557D0" w:rsidP="00C557D0"/>
    <w:p w:rsidR="00C557D0" w:rsidRDefault="007A5697" w:rsidP="00C557D0">
      <w:pPr>
        <w:pStyle w:val="2"/>
      </w:pPr>
      <w:r>
        <w:rPr>
          <w:rFonts w:hint="eastAsia"/>
        </w:rPr>
        <w:t>注解</w:t>
      </w:r>
      <w:r w:rsidR="00C557D0">
        <w:rPr>
          <w:rFonts w:hint="eastAsia"/>
        </w:rPr>
        <w:t>方式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C05DE" w:rsidTr="007D63EB">
        <w:tc>
          <w:tcPr>
            <w:tcW w:w="8388" w:type="dxa"/>
          </w:tcPr>
          <w:p w:rsidR="00F93930" w:rsidRDefault="005C05DE" w:rsidP="00F93930">
            <w:pPr>
              <w:ind w:left="0"/>
            </w:pPr>
            <w:r>
              <w:rPr>
                <w:rFonts w:hint="eastAsia"/>
              </w:rPr>
              <w:t>#</w:t>
            </w:r>
            <w:r w:rsidR="0050309D">
              <w:rPr>
                <w:rFonts w:hint="eastAsia"/>
              </w:rPr>
              <w:t>1</w:t>
            </w:r>
            <w:r w:rsidR="00F93930">
              <w:rPr>
                <w:rFonts w:hint="eastAsia"/>
                <w:color w:val="FF0000"/>
              </w:rPr>
              <w:t>装配</w:t>
            </w:r>
            <w:r w:rsidRPr="005C05DE">
              <w:rPr>
                <w:color w:val="FF0000"/>
              </w:rPr>
              <w:t>Bean</w:t>
            </w:r>
            <w:r>
              <w:t>。</w:t>
            </w:r>
            <w:r w:rsidR="00F93930">
              <w:rPr>
                <w:rFonts w:hint="eastAsia"/>
              </w:rPr>
              <w:t>xml配置：</w:t>
            </w:r>
          </w:p>
          <w:p w:rsidR="00F93930" w:rsidRDefault="00F93930" w:rsidP="00F93930">
            <w:pPr>
              <w:ind w:left="0"/>
            </w:pPr>
            <w:r w:rsidRPr="00F93930">
              <w:t>&lt;</w:t>
            </w:r>
            <w:proofErr w:type="spellStart"/>
            <w:r w:rsidRPr="00F93930">
              <w:t>context:component-scan</w:t>
            </w:r>
            <w:proofErr w:type="spellEnd"/>
            <w:r w:rsidRPr="00F93930">
              <w:t xml:space="preserve"> base-package="</w:t>
            </w:r>
            <w:proofErr w:type="spellStart"/>
            <w:r w:rsidRPr="00F93930">
              <w:t>com.imooc</w:t>
            </w:r>
            <w:proofErr w:type="spellEnd"/>
            <w:r w:rsidRPr="00F93930">
              <w:t>"&gt;</w:t>
            </w:r>
            <w:r>
              <w:rPr>
                <w:rFonts w:hint="eastAsia"/>
              </w:rPr>
              <w:br/>
            </w:r>
            <w:r w:rsidRPr="00F93930">
              <w:t>&lt;/</w:t>
            </w:r>
            <w:proofErr w:type="spellStart"/>
            <w:r w:rsidRPr="00F93930">
              <w:t>context:component-scan</w:t>
            </w:r>
            <w:proofErr w:type="spellEnd"/>
            <w:r w:rsidRPr="00F93930">
              <w:t>&gt;</w:t>
            </w:r>
          </w:p>
          <w:p w:rsidR="00F93930" w:rsidRDefault="00F93930" w:rsidP="00F93930">
            <w:pPr>
              <w:ind w:left="0"/>
            </w:pPr>
            <w:r>
              <w:rPr>
                <w:rFonts w:hint="eastAsia"/>
              </w:rPr>
              <w:t>在默认情况下，</w:t>
            </w:r>
            <w:r w:rsidRPr="00845F16">
              <w:rPr>
                <w:color w:val="FF0000"/>
              </w:rPr>
              <w:t>Spring</w:t>
            </w:r>
            <w:r>
              <w:rPr>
                <w:rFonts w:hint="eastAsia"/>
                <w:color w:val="FF0000"/>
              </w:rPr>
              <w:t>在</w:t>
            </w:r>
            <w:r w:rsidRPr="00F93930">
              <w:rPr>
                <w:color w:val="FF0000"/>
              </w:rPr>
              <w:t>package</w:t>
            </w:r>
            <w:r>
              <w:rPr>
                <w:rFonts w:hint="eastAsia"/>
                <w:color w:val="FF0000"/>
              </w:rPr>
              <w:t>对应路径</w:t>
            </w:r>
            <w:r w:rsidRPr="00845F16">
              <w:rPr>
                <w:color w:val="FF0000"/>
              </w:rPr>
              <w:t>自动搜索所有以</w:t>
            </w:r>
            <w:r>
              <w:t>@Component、@</w:t>
            </w:r>
            <w:r>
              <w:rPr>
                <w:rFonts w:hint="eastAsia"/>
              </w:rPr>
              <w:br/>
            </w:r>
            <w:r>
              <w:t>Controller 、@Service 和 @Repository 标注的Java类，并将他们当作Spring Bean来处理。</w:t>
            </w:r>
            <w:r w:rsidR="002F2377" w:rsidRPr="002F2377">
              <w:rPr>
                <w:rFonts w:hint="eastAsia"/>
                <w:color w:val="FF0000"/>
              </w:rPr>
              <w:t>默认bean的id为</w:t>
            </w:r>
            <w:proofErr w:type="gramStart"/>
            <w:r w:rsidR="002F2377" w:rsidRPr="002F2377">
              <w:rPr>
                <w:rFonts w:hint="eastAsia"/>
                <w:color w:val="FF0000"/>
              </w:rPr>
              <w:t>类名首字母</w:t>
            </w:r>
            <w:proofErr w:type="gramEnd"/>
            <w:r w:rsidR="002F2377" w:rsidRPr="002F2377">
              <w:rPr>
                <w:rFonts w:hint="eastAsia"/>
                <w:color w:val="FF0000"/>
              </w:rPr>
              <w:t>小写。</w:t>
            </w:r>
          </w:p>
          <w:p w:rsidR="006E6C68" w:rsidRDefault="00F93930" w:rsidP="00F93930">
            <w:pPr>
              <w:ind w:left="0"/>
            </w:pPr>
            <w:r w:rsidRPr="00F93930">
              <w:rPr>
                <w:rFonts w:hint="eastAsia"/>
              </w:rPr>
              <w:t>我们还可以通过为</w:t>
            </w:r>
            <w:r w:rsidRPr="00F93930">
              <w:t>&lt;component-scan .. /&gt; 元素添加 &lt;include-filter .. /&gt; 或 &lt;exclude-filter .</w:t>
            </w:r>
            <w:proofErr w:type="gramStart"/>
            <w:r w:rsidRPr="00F93930">
              <w:t>./</w:t>
            </w:r>
            <w:proofErr w:type="gramEnd"/>
            <w:r w:rsidRPr="00F93930">
              <w:t>&gt;子元素来指定Spring Bean类 ， 只要位于指定的路径下的Java</w:t>
            </w:r>
            <w:r>
              <w:t>类满足这种</w:t>
            </w:r>
            <w:r>
              <w:rPr>
                <w:rFonts w:hint="eastAsia"/>
              </w:rPr>
              <w:t>条件</w:t>
            </w:r>
            <w:r w:rsidRPr="00F93930">
              <w:t>，即使Java类没有使用Annotation 标注，Spring一样可以把它们当成 Bean类来处理。</w:t>
            </w:r>
          </w:p>
          <w:p w:rsidR="006E6C68" w:rsidRDefault="006E6C68" w:rsidP="006E6C68">
            <w:pPr>
              <w:ind w:left="0"/>
            </w:pPr>
            <w:r>
              <w:lastRenderedPageBreak/>
              <w:t>&lt;include-filter ... /&gt; 元素使用与指定满足该规则的Java类 会被当成Bean类，而&lt;exclude-filter .../&gt;相反。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 xml:space="preserve">&gt; type :  指定过滤器类型。 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expression : 指定过滤器所需要的表达式。</w:t>
            </w:r>
          </w:p>
          <w:p w:rsidR="006E6C68" w:rsidRDefault="006E6C68" w:rsidP="006E6C68">
            <w:pPr>
              <w:ind w:left="0"/>
            </w:pPr>
            <w:r>
              <w:t>Spring 内</w:t>
            </w:r>
            <w:proofErr w:type="gramStart"/>
            <w:r>
              <w:t>建支持</w:t>
            </w:r>
            <w:proofErr w:type="gramEnd"/>
            <w:r>
              <w:t>如下过滤器</w:t>
            </w:r>
            <w:r>
              <w:rPr>
                <w:rFonts w:hint="eastAsia"/>
              </w:rPr>
              <w:t>：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annotation : Annotation 过滤器 ，该过滤器需要指定一个Annotation名.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assignable : 类名过滤器， 该过滤器直接指定一个Java类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 regex : 正则表达式过滤器，该过滤器指定一个正则表达式 ， 匹配该正则表达式的Java类将满足过滤规则。</w:t>
            </w:r>
          </w:p>
          <w:p w:rsidR="006E6C68" w:rsidRDefault="006E6C68" w:rsidP="006E6C68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 xml:space="preserve">&gt; </w:t>
            </w:r>
            <w:proofErr w:type="spellStart"/>
            <w:r>
              <w:t>aspectj</w:t>
            </w:r>
            <w:proofErr w:type="spellEnd"/>
            <w:r>
              <w:t xml:space="preserve"> : AspectJ过滤器。</w:t>
            </w:r>
          </w:p>
          <w:p w:rsidR="006E6C68" w:rsidRDefault="006E6C68" w:rsidP="006E6C68">
            <w:pPr>
              <w:ind w:left="0"/>
            </w:pPr>
          </w:p>
          <w:p w:rsidR="006E6C68" w:rsidRDefault="005C05DE" w:rsidP="00F93930">
            <w:pPr>
              <w:ind w:left="0"/>
            </w:pPr>
            <w:r>
              <w:t>Spring通过使用特殊的Annotation来标注Bean类。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>
              <w:t>&gt;</w:t>
            </w:r>
            <w:r w:rsidRPr="006E6C68">
              <w:rPr>
                <w:color w:val="FF0000"/>
              </w:rPr>
              <w:t>@Component</w:t>
            </w:r>
            <w:r>
              <w:t xml:space="preserve"> :标注一个普通的Spring Bean类。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&gt;@Controller</w:t>
            </w:r>
            <w:r>
              <w:t xml:space="preserve"> : 标注一个控制器组件类。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&gt;@Service</w:t>
            </w:r>
            <w:r>
              <w:t>: 标注一个业务逻辑组件类。</w:t>
            </w:r>
          </w:p>
          <w:p w:rsidR="005C05DE" w:rsidRDefault="005C05DE" w:rsidP="005C05DE">
            <w:pPr>
              <w:ind w:left="0"/>
            </w:pPr>
            <w:r>
              <w:rPr>
                <w:rFonts w:hint="eastAsia"/>
              </w:rPr>
              <w:t xml:space="preserve">　　</w:t>
            </w:r>
            <w:r w:rsidRPr="006E6C68">
              <w:rPr>
                <w:color w:val="FF0000"/>
              </w:rPr>
              <w:t>&gt;@Repository</w:t>
            </w:r>
            <w:r>
              <w:t xml:space="preserve"> : 标注一个DAO组件类。</w:t>
            </w:r>
          </w:p>
          <w:p w:rsidR="00845F16" w:rsidRDefault="00845F16" w:rsidP="00845F16">
            <w:pPr>
              <w:ind w:left="0"/>
            </w:pPr>
          </w:p>
          <w:p w:rsidR="00845F16" w:rsidRDefault="00845F16" w:rsidP="00845F16">
            <w:pPr>
              <w:ind w:left="0"/>
            </w:pPr>
            <w:r w:rsidRPr="00077527">
              <w:rPr>
                <w:color w:val="FF0000"/>
              </w:rPr>
              <w:t>指定Bean的作用域</w:t>
            </w:r>
            <w:r>
              <w:t>：@Scope Annotation 在指定Bean 的作用域。</w:t>
            </w:r>
            <w:r w:rsidR="00077527">
              <w:rPr>
                <w:rFonts w:hint="eastAsia"/>
              </w:rPr>
              <w:t>如下：</w:t>
            </w:r>
          </w:p>
          <w:p w:rsidR="00077527" w:rsidRDefault="00077527" w:rsidP="00845F16">
            <w:pPr>
              <w:ind w:left="0"/>
            </w:pPr>
            <w:r w:rsidRPr="00077527">
              <w:t>@Scope(value=</w:t>
            </w:r>
            <w:proofErr w:type="spellStart"/>
            <w:r w:rsidRPr="00077527">
              <w:t>ConfigurableBeanFactory.SCOPE_SINGLETON</w:t>
            </w:r>
            <w:proofErr w:type="spellEnd"/>
            <w:r w:rsidRPr="00077527">
              <w:t>)</w:t>
            </w:r>
          </w:p>
          <w:p w:rsidR="00077527" w:rsidRDefault="00077527" w:rsidP="00077527">
            <w:pPr>
              <w:ind w:left="0"/>
            </w:pPr>
            <w:r w:rsidRPr="00077527">
              <w:t>@Scope(value=</w:t>
            </w:r>
            <w:r>
              <w:rPr>
                <w:rFonts w:hint="eastAsia"/>
              </w:rPr>
              <w:t>"</w:t>
            </w:r>
            <w:r w:rsidRPr="00077527">
              <w:t>singleton</w:t>
            </w:r>
            <w:r>
              <w:rPr>
                <w:rFonts w:hint="eastAsia"/>
              </w:rPr>
              <w:t>"</w:t>
            </w:r>
            <w:r w:rsidRPr="00077527">
              <w:t>)</w:t>
            </w:r>
          </w:p>
          <w:p w:rsidR="0040282F" w:rsidRDefault="0040282F" w:rsidP="00845F16">
            <w:pPr>
              <w:ind w:left="0"/>
            </w:pPr>
          </w:p>
        </w:tc>
      </w:tr>
      <w:tr w:rsidR="005C6649" w:rsidTr="007D63EB">
        <w:tc>
          <w:tcPr>
            <w:tcW w:w="8388" w:type="dxa"/>
          </w:tcPr>
          <w:p w:rsidR="005C6649" w:rsidRDefault="008B0F3A" w:rsidP="00F93930">
            <w:pPr>
              <w:ind w:left="0"/>
            </w:pPr>
            <w:r>
              <w:rPr>
                <w:rFonts w:hint="eastAsia"/>
              </w:rPr>
              <w:lastRenderedPageBreak/>
              <w:t>#2</w:t>
            </w:r>
            <w:r w:rsidRPr="008B0F3A">
              <w:rPr>
                <w:rFonts w:hint="eastAsia"/>
                <w:color w:val="FF0000"/>
              </w:rPr>
              <w:t>自动装配</w:t>
            </w:r>
            <w:r w:rsidRPr="008B0F3A">
              <w:t>@</w:t>
            </w:r>
            <w:proofErr w:type="spellStart"/>
            <w:r w:rsidRPr="008B0F3A">
              <w:t>Autowired</w:t>
            </w:r>
            <w:proofErr w:type="spellEnd"/>
            <w:r>
              <w:rPr>
                <w:rFonts w:hint="eastAsia"/>
              </w:rPr>
              <w:t>(</w:t>
            </w:r>
            <w:r w:rsidR="002F267C">
              <w:rPr>
                <w:rFonts w:hint="eastAsia"/>
              </w:rPr>
              <w:t>通过类型自动装配。默认</w:t>
            </w:r>
            <w:r w:rsidR="002F267C" w:rsidRPr="002F267C">
              <w:t>(required=true)</w:t>
            </w:r>
            <w:r>
              <w:rPr>
                <w:rFonts w:hint="eastAsia"/>
              </w:rPr>
              <w:t>)</w:t>
            </w:r>
          </w:p>
          <w:p w:rsidR="002F267C" w:rsidRDefault="002F267C" w:rsidP="002F267C">
            <w:pPr>
              <w:ind w:left="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2F267C" w:rsidRDefault="002F267C" w:rsidP="002F267C">
            <w:pPr>
              <w:ind w:left="0"/>
            </w:pPr>
            <w:r>
              <w:t xml:space="preserve">private Axe </w:t>
            </w:r>
            <w:proofErr w:type="spellStart"/>
            <w:r>
              <w:t>axe</w:t>
            </w:r>
            <w:proofErr w:type="spellEnd"/>
            <w:r>
              <w:t>;</w:t>
            </w:r>
          </w:p>
          <w:p w:rsidR="008B0F3A" w:rsidRDefault="002F267C" w:rsidP="00F93930">
            <w:pPr>
              <w:ind w:left="0"/>
            </w:pPr>
            <w:r>
              <w:rPr>
                <w:rFonts w:hint="eastAsia"/>
              </w:rPr>
              <w:t>注意：</w:t>
            </w:r>
            <w:r w:rsidRPr="00495F56">
              <w:rPr>
                <w:rFonts w:hint="eastAsia"/>
                <w:color w:val="FF0000"/>
              </w:rPr>
              <w:t>如果注入的类型不存在</w:t>
            </w:r>
            <w:r>
              <w:rPr>
                <w:rFonts w:hint="eastAsia"/>
              </w:rPr>
              <w:t>(会报</w:t>
            </w:r>
            <w:proofErr w:type="spellStart"/>
            <w:r w:rsidRPr="002F267C">
              <w:t>NoSuchBeanDefinitionException</w:t>
            </w:r>
            <w:proofErr w:type="spellEnd"/>
            <w:r>
              <w:rPr>
                <w:rFonts w:hint="eastAsia"/>
              </w:rPr>
              <w:t>异常)，可以使用</w:t>
            </w:r>
            <w:r w:rsidRPr="002F267C">
              <w:t>@</w:t>
            </w:r>
            <w:proofErr w:type="spellStart"/>
            <w:r w:rsidRPr="002F267C">
              <w:t>Autowired</w:t>
            </w:r>
            <w:proofErr w:type="spellEnd"/>
            <w:r w:rsidRPr="002F267C">
              <w:t>(required=false</w:t>
            </w:r>
            <w:r>
              <w:rPr>
                <w:rFonts w:hint="eastAsia"/>
              </w:rPr>
              <w:t>)</w:t>
            </w:r>
            <w:r w:rsidR="00495F56">
              <w:rPr>
                <w:rFonts w:hint="eastAsia"/>
              </w:rPr>
              <w:t>，在使用的时候进行需要为空判断。如果接口皆有多个实现方式(会报</w:t>
            </w:r>
            <w:proofErr w:type="spellStart"/>
            <w:r w:rsidR="00495F56" w:rsidRPr="00495F56">
              <w:t>NoUniqueBeanDefinitionException</w:t>
            </w:r>
            <w:proofErr w:type="spellEnd"/>
            <w:r w:rsidR="00495F56">
              <w:rPr>
                <w:rFonts w:hint="eastAsia"/>
              </w:rPr>
              <w:t>异常），这个时候我们可以使用</w:t>
            </w:r>
            <w:r w:rsidR="00495F56" w:rsidRPr="00495F56">
              <w:rPr>
                <w:color w:val="FF0000"/>
              </w:rPr>
              <w:t>@Qualifier("</w:t>
            </w:r>
            <w:proofErr w:type="spellStart"/>
            <w:r w:rsidR="00495F56" w:rsidRPr="00495F56">
              <w:rPr>
                <w:color w:val="FF0000"/>
              </w:rPr>
              <w:t>steelAxe</w:t>
            </w:r>
            <w:proofErr w:type="spellEnd"/>
            <w:r w:rsidR="00495F56" w:rsidRPr="00495F56">
              <w:rPr>
                <w:color w:val="FF0000"/>
              </w:rPr>
              <w:t>")</w:t>
            </w:r>
            <w:r w:rsidR="00495F56">
              <w:rPr>
                <w:rFonts w:hint="eastAsia"/>
              </w:rPr>
              <w:t>指定具体实现</w:t>
            </w:r>
          </w:p>
        </w:tc>
      </w:tr>
    </w:tbl>
    <w:p w:rsidR="007B2ABA" w:rsidRDefault="007B2ABA" w:rsidP="00C63B7D"/>
    <w:p w:rsidR="00C63B7D" w:rsidRDefault="007B2ABA" w:rsidP="007B2ABA">
      <w:pPr>
        <w:pStyle w:val="1"/>
      </w:pPr>
      <w:r w:rsidRPr="007B2ABA">
        <w:rPr>
          <w:rFonts w:hint="eastAsia"/>
        </w:rPr>
        <w:lastRenderedPageBreak/>
        <w:t>基于</w:t>
      </w:r>
      <w:r w:rsidRPr="007B2ABA">
        <w:t>XML schema</w:t>
      </w:r>
      <w:r w:rsidRPr="007B2ABA">
        <w:t>的简化配置方式</w:t>
      </w:r>
    </w:p>
    <w:p w:rsidR="007B2ABA" w:rsidRDefault="007B2ABA" w:rsidP="007B2ABA">
      <w:pPr>
        <w:pStyle w:val="2"/>
        <w:numPr>
          <w:ilvl w:val="0"/>
          <w:numId w:val="29"/>
        </w:numPr>
      </w:pPr>
      <w:r>
        <w:t>使用</w:t>
      </w:r>
      <w:r>
        <w:t>p</w:t>
      </w:r>
      <w:r>
        <w:t>：命名空间简化</w:t>
      </w:r>
      <w:r>
        <w:rPr>
          <w:rFonts w:hint="eastAsia"/>
        </w:rPr>
        <w:t>配置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>
              <w:t>//Person Bean</w:t>
            </w:r>
          </w:p>
          <w:p w:rsidR="007B2ABA" w:rsidRDefault="007B2ABA" w:rsidP="007B2ABA">
            <w:pPr>
              <w:ind w:left="0"/>
            </w:pPr>
            <w:r>
              <w:t>public class Person {</w:t>
            </w:r>
          </w:p>
          <w:p w:rsidR="007B2ABA" w:rsidRDefault="007B2ABA" w:rsidP="007B2ABA">
            <w:pPr>
              <w:ind w:left="0"/>
            </w:pPr>
            <w:r>
              <w:t xml:space="preserve">    private String username ;</w:t>
            </w:r>
          </w:p>
          <w:p w:rsidR="007B2ABA" w:rsidRDefault="007B2ABA" w:rsidP="007B2ABA">
            <w:pPr>
              <w:ind w:left="0"/>
            </w:pPr>
            <w:r>
              <w:t xml:space="preserve">    private String password ;</w:t>
            </w:r>
          </w:p>
          <w:p w:rsidR="007B2ABA" w:rsidRDefault="007B2ABA" w:rsidP="007B2ABA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age ;</w:t>
            </w:r>
          </w:p>
          <w:p w:rsidR="007B2ABA" w:rsidRDefault="007B2ABA" w:rsidP="007B2ABA">
            <w:pPr>
              <w:ind w:left="0"/>
            </w:pPr>
            <w:r>
              <w:t xml:space="preserve">    //omit setter and getter methods</w:t>
            </w:r>
          </w:p>
          <w:p w:rsidR="007B2ABA" w:rsidRDefault="007B2ABA" w:rsidP="007B2ABA">
            <w:pPr>
              <w:ind w:left="0"/>
            </w:pPr>
            <w:r>
              <w:t xml:space="preserve">    public Person(String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password,int</w:t>
            </w:r>
            <w:proofErr w:type="spellEnd"/>
            <w:r>
              <w:t xml:space="preserve"> age) {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this.username</w:t>
            </w:r>
            <w:proofErr w:type="spellEnd"/>
            <w:r>
              <w:t xml:space="preserve"> = username ;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this.password</w:t>
            </w:r>
            <w:proofErr w:type="spellEnd"/>
            <w:r>
              <w:t xml:space="preserve"> = password ;</w:t>
            </w:r>
          </w:p>
          <w:p w:rsidR="007B2ABA" w:rsidRDefault="007B2ABA" w:rsidP="007B2ABA">
            <w:pPr>
              <w:ind w:left="0"/>
            </w:pPr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 ;</w:t>
            </w:r>
          </w:p>
          <w:p w:rsidR="007B2ABA" w:rsidRDefault="007B2ABA" w:rsidP="007B2ABA">
            <w:pPr>
              <w:ind w:left="0"/>
            </w:pPr>
            <w:r>
              <w:t>}</w:t>
            </w:r>
          </w:p>
          <w:p w:rsidR="007B2ABA" w:rsidRDefault="007B2ABA" w:rsidP="007B2ABA">
            <w:pPr>
              <w:ind w:left="0"/>
            </w:pP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//之前的设值注入代码</w:t>
            </w:r>
          </w:p>
          <w:p w:rsidR="007B2ABA" w:rsidRDefault="007B2ABA" w:rsidP="007B2ABA">
            <w:pPr>
              <w:ind w:left="0"/>
            </w:pPr>
            <w:r>
              <w:t>&lt;beans 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name="username" value="</w:t>
            </w:r>
            <w:proofErr w:type="spellStart"/>
            <w:r>
              <w:t>chengxi</w:t>
            </w:r>
            <w:proofErr w:type="spellEnd"/>
            <w:r>
              <w:t>" /&gt;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name="password" value="123456" /&gt;</w:t>
            </w:r>
          </w:p>
          <w:p w:rsidR="007B2ABA" w:rsidRDefault="007B2ABA" w:rsidP="007B2ABA">
            <w:pPr>
              <w:ind w:left="0"/>
            </w:pPr>
            <w:r>
              <w:t xml:space="preserve">        &lt;property name="age" value="20" /&gt;</w:t>
            </w:r>
          </w:p>
          <w:p w:rsidR="007B2ABA" w:rsidRDefault="007B2ABA" w:rsidP="007B2ABA">
            <w:pPr>
              <w:ind w:left="0"/>
            </w:pPr>
            <w:r>
              <w:t xml:space="preserve">    &lt;/bean&gt;</w:t>
            </w:r>
          </w:p>
          <w:p w:rsidR="007B2ABA" w:rsidRDefault="007B2ABA" w:rsidP="007B2ABA">
            <w:pPr>
              <w:ind w:left="0"/>
            </w:pPr>
            <w:r>
              <w:t>&lt;/beans&gt;</w:t>
            </w:r>
          </w:p>
          <w:p w:rsidR="007B2ABA" w:rsidRDefault="007B2ABA" w:rsidP="007B2ABA">
            <w:pPr>
              <w:ind w:left="0"/>
            </w:pP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//使用p:命名空间简化设值注入</w:t>
            </w:r>
          </w:p>
          <w:p w:rsidR="007B2ABA" w:rsidRDefault="007B2ABA" w:rsidP="007B2ABA">
            <w:pPr>
              <w:ind w:left="0"/>
            </w:pPr>
            <w:r>
              <w:t xml:space="preserve">&lt;beans </w:t>
            </w:r>
            <w:proofErr w:type="spellStart"/>
            <w:r w:rsidRPr="007B2ABA">
              <w:rPr>
                <w:color w:val="FF0000"/>
              </w:rPr>
              <w:t>xmlns:p</w:t>
            </w:r>
            <w:proofErr w:type="spellEnd"/>
            <w:r w:rsidRPr="007B2ABA">
              <w:rPr>
                <w:color w:val="FF0000"/>
              </w:rPr>
              <w:t>="http://www.springframework.org/schema/c</w:t>
            </w:r>
            <w:r>
              <w:t>"...&gt;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 p:username="chengxi" p:password="123456" p:age="20" /&gt;</w:t>
            </w:r>
          </w:p>
          <w:p w:rsidR="007B2ABA" w:rsidRPr="007B2ABA" w:rsidRDefault="007B2ABA" w:rsidP="007B2ABA">
            <w:pPr>
              <w:ind w:left="0"/>
            </w:pPr>
            <w:r w:rsidRPr="007B2ABA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：设置注入要引入另一个bean，需要在属性后面加上-ref后缀(axe-ref)</w:t>
            </w:r>
          </w:p>
        </w:tc>
      </w:tr>
    </w:tbl>
    <w:p w:rsidR="007B2ABA" w:rsidRPr="007B2ABA" w:rsidRDefault="007B2ABA" w:rsidP="007B2ABA"/>
    <w:p w:rsidR="007B2ABA" w:rsidRDefault="007B2ABA" w:rsidP="007B2ABA">
      <w:pPr>
        <w:pStyle w:val="2"/>
      </w:pPr>
      <w:r>
        <w:lastRenderedPageBreak/>
        <w:t>使用</w:t>
      </w:r>
      <w:r>
        <w:t>c:</w:t>
      </w:r>
      <w:r>
        <w:t>命名空间简化构造注入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</w:t>
            </w:r>
            <w:r>
              <w:rPr>
                <w:rFonts w:hint="eastAsia"/>
              </w:rPr>
              <w:t>/</w:t>
            </w:r>
            <w:r w:rsidRPr="007B2ABA">
              <w:t>之前的构造注入代码</w:t>
            </w:r>
          </w:p>
          <w:p w:rsidR="007B2ABA" w:rsidRDefault="007B2ABA" w:rsidP="007B2ABA">
            <w:pPr>
              <w:ind w:left="0"/>
            </w:pPr>
            <w:r>
              <w:t>&lt;</w:t>
            </w:r>
            <w:proofErr w:type="gramStart"/>
            <w:r>
              <w:t>beans</w:t>
            </w:r>
            <w:proofErr w:type="gramEnd"/>
            <w:r>
              <w:t>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name="username" value="</w:t>
            </w:r>
            <w:proofErr w:type="spellStart"/>
            <w:r>
              <w:t>chengxi</w:t>
            </w:r>
            <w:proofErr w:type="spellEnd"/>
            <w:r>
              <w:t>" /&gt;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name="password" value="123456" /&gt;</w:t>
            </w:r>
          </w:p>
          <w:p w:rsidR="007B2ABA" w:rsidRDefault="007B2ABA" w:rsidP="007B2ABA">
            <w:pPr>
              <w:ind w:left="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name="age" value="20" /&gt;</w:t>
            </w:r>
          </w:p>
          <w:p w:rsidR="007B2ABA" w:rsidRDefault="007B2ABA" w:rsidP="007B2ABA">
            <w:pPr>
              <w:ind w:left="0"/>
            </w:pPr>
            <w:r>
              <w:t xml:space="preserve">    &lt;/bean&gt;</w:t>
            </w:r>
          </w:p>
          <w:p w:rsidR="007B2ABA" w:rsidRDefault="007B2ABA" w:rsidP="007B2ABA">
            <w:pPr>
              <w:ind w:left="0"/>
            </w:pPr>
            <w:r>
              <w:t>&lt;/beans&gt;</w:t>
            </w:r>
          </w:p>
        </w:tc>
      </w:tr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r w:rsidRPr="007B2ABA">
              <w:t>//使用c:命名空间简化构造注入</w:t>
            </w:r>
          </w:p>
          <w:p w:rsidR="007B2ABA" w:rsidRDefault="007B2ABA" w:rsidP="007B2ABA">
            <w:pPr>
              <w:ind w:left="0"/>
            </w:pPr>
            <w:r>
              <w:t xml:space="preserve">&lt;beans </w:t>
            </w:r>
            <w:proofErr w:type="spellStart"/>
            <w:r>
              <w:t>xmlns:c</w:t>
            </w:r>
            <w:proofErr w:type="spellEnd"/>
            <w:r>
              <w:t>="</w:t>
            </w:r>
            <w:r w:rsidRPr="007B2ABA">
              <w:rPr>
                <w:color w:val="FF0000"/>
              </w:rPr>
              <w:t>http://www.springframework.org/schema/c</w:t>
            </w:r>
            <w:r>
              <w:t>"...&gt;</w:t>
            </w:r>
          </w:p>
          <w:p w:rsidR="007B2ABA" w:rsidRDefault="007B2ABA" w:rsidP="007B2ABA">
            <w:pPr>
              <w:ind w:left="0"/>
            </w:pPr>
            <w:r>
              <w:t xml:space="preserve">    &lt;bean id="person" class="Person" c:username="chengxi" c:password="123456" c:age="20" /&gt;</w:t>
            </w:r>
          </w:p>
          <w:p w:rsidR="007B2ABA" w:rsidRPr="007B2ABA" w:rsidRDefault="007B2ABA" w:rsidP="007B2ABA">
            <w:pPr>
              <w:ind w:left="0"/>
            </w:pPr>
            <w:r>
              <w:t>&lt;/beans&gt;</w:t>
            </w:r>
          </w:p>
        </w:tc>
      </w:tr>
    </w:tbl>
    <w:p w:rsidR="007B2ABA" w:rsidRDefault="007B2ABA" w:rsidP="007B2ABA"/>
    <w:p w:rsidR="007B2ABA" w:rsidRDefault="007B2ABA" w:rsidP="007B2ABA">
      <w:pPr>
        <w:pStyle w:val="2"/>
      </w:pPr>
      <w:r>
        <w:t>使用</w:t>
      </w:r>
      <w:proofErr w:type="spellStart"/>
      <w:r>
        <w:t>util</w:t>
      </w:r>
      <w:proofErr w:type="spellEnd"/>
      <w:r>
        <w:t>:</w:t>
      </w:r>
      <w:r>
        <w:t>命名空间简化</w:t>
      </w:r>
      <w:r>
        <w:t>XML</w:t>
      </w:r>
      <w:r>
        <w:t>配置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B2ABA" w:rsidTr="007B2ABA">
        <w:tc>
          <w:tcPr>
            <w:tcW w:w="8388" w:type="dxa"/>
          </w:tcPr>
          <w:p w:rsidR="007B2ABA" w:rsidRDefault="007B2ABA" w:rsidP="007B2ABA">
            <w:pPr>
              <w:ind w:left="0"/>
            </w:pPr>
            <w:proofErr w:type="spellStart"/>
            <w:r>
              <w:t>util:constant</w:t>
            </w:r>
            <w:proofErr w:type="spellEnd"/>
            <w:r>
              <w:t>：</w:t>
            </w:r>
            <w:r w:rsidRPr="007B2ABA">
              <w:rPr>
                <w:color w:val="FF0000"/>
              </w:rPr>
              <w:t>该元素用于获取指定类的静态Field的值</w:t>
            </w:r>
            <w:r>
              <w:t>，用于简化</w:t>
            </w:r>
            <w:proofErr w:type="spellStart"/>
            <w:r>
              <w:t>FieldRetrievingFactoryBean</w:t>
            </w:r>
            <w:proofErr w:type="spellEnd"/>
            <w:r>
              <w:t>。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</w:t>
            </w:r>
            <w:proofErr w:type="spellEnd"/>
            <w:r>
              <w:t>：property-path：</w:t>
            </w:r>
            <w:r w:rsidRPr="007B2ABA">
              <w:rPr>
                <w:color w:val="FF0000"/>
              </w:rPr>
              <w:t>该元素用于获取指定对象的getter方法的返回值</w:t>
            </w:r>
            <w:r>
              <w:t>，用于简化</w:t>
            </w:r>
            <w:proofErr w:type="spellStart"/>
            <w:r>
              <w:t>PropertyPathFactoryBean</w:t>
            </w:r>
            <w:proofErr w:type="spellEnd"/>
            <w:r>
              <w:t>。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util:list</w:t>
            </w:r>
            <w:proofErr w:type="spellEnd"/>
            <w:r>
              <w:t>：</w:t>
            </w:r>
            <w:r w:rsidRPr="007B2ABA">
              <w:rPr>
                <w:color w:val="FF0000"/>
              </w:rPr>
              <w:t>该元素用于定义一个List Bean</w:t>
            </w:r>
            <w:r>
              <w:t>，支持使用&lt;value&gt;/&lt;ref&gt;/&lt;bean&gt;等子元素来定义List集合元素，该元素有三个属性:</w:t>
            </w:r>
          </w:p>
          <w:p w:rsidR="007B2ABA" w:rsidRDefault="007B2ABA" w:rsidP="007B2ABA">
            <w:pPr>
              <w:ind w:left="0"/>
            </w:pPr>
            <w:r>
              <w:t xml:space="preserve">    1&gt;id：该属性指定定义一个名为List Bean的实例</w:t>
            </w:r>
          </w:p>
          <w:p w:rsidR="007B2ABA" w:rsidRDefault="007B2ABA" w:rsidP="007B2ABA">
            <w:pPr>
              <w:ind w:left="0"/>
            </w:pPr>
            <w:r>
              <w:t xml:space="preserve">    2&gt;list-class：该属性指定Spring使用哪个List实现类来创建Bean实例，默认使用</w:t>
            </w:r>
            <w:proofErr w:type="spellStart"/>
            <w:r>
              <w:t>ArrayList</w:t>
            </w:r>
            <w:proofErr w:type="spellEnd"/>
            <w:r>
              <w:t>作为实现类</w:t>
            </w:r>
          </w:p>
          <w:p w:rsidR="007B2ABA" w:rsidRDefault="007B2ABA" w:rsidP="007B2ABA">
            <w:pPr>
              <w:ind w:left="0"/>
            </w:pPr>
            <w:r>
              <w:t xml:space="preserve">    3&gt;scope：指定该List Bean实例的作用域</w:t>
            </w:r>
          </w:p>
          <w:p w:rsidR="007B2ABA" w:rsidRDefault="007B2ABA" w:rsidP="007B2ABA">
            <w:pPr>
              <w:ind w:left="0"/>
            </w:pPr>
          </w:p>
          <w:p w:rsidR="007B2ABA" w:rsidRDefault="007B2ABA" w:rsidP="007B2ABA">
            <w:pPr>
              <w:ind w:left="0"/>
            </w:pPr>
            <w:proofErr w:type="spellStart"/>
            <w:r>
              <w:t>util:properties</w:t>
            </w:r>
            <w:proofErr w:type="spellEnd"/>
            <w:r>
              <w:t>：该元素用于加载资源文件，并根据加载的资源文件创建一个</w:t>
            </w:r>
            <w:r>
              <w:lastRenderedPageBreak/>
              <w:t>Properties Bean实例，该属性有三个属性:</w:t>
            </w:r>
          </w:p>
          <w:p w:rsidR="007B2ABA" w:rsidRDefault="007B2ABA" w:rsidP="007B2ABA">
            <w:pPr>
              <w:ind w:left="0"/>
            </w:pPr>
            <w:r>
              <w:t xml:space="preserve">    1&gt;id:该属性指定定义一个名为id的Properties Bean实例</w:t>
            </w:r>
          </w:p>
          <w:p w:rsidR="007B2ABA" w:rsidRDefault="007B2ABA" w:rsidP="007B2ABA">
            <w:pPr>
              <w:ind w:left="0"/>
            </w:pPr>
            <w:r>
              <w:t xml:space="preserve">    2&gt;location:指定资源文件的位置</w:t>
            </w:r>
          </w:p>
          <w:p w:rsidR="007B2ABA" w:rsidRDefault="007B2ABA" w:rsidP="007B2ABA">
            <w:pPr>
              <w:ind w:left="0"/>
            </w:pPr>
            <w:r>
              <w:t xml:space="preserve">    3&gt;scope:指定该</w:t>
            </w:r>
            <w:proofErr w:type="spellStart"/>
            <w:r>
              <w:t>Peroperties</w:t>
            </w:r>
            <w:proofErr w:type="spellEnd"/>
            <w:r>
              <w:t xml:space="preserve"> Bean实例的作用域</w:t>
            </w:r>
          </w:p>
        </w:tc>
      </w:tr>
    </w:tbl>
    <w:p w:rsidR="007B2ABA" w:rsidRDefault="007B2ABA" w:rsidP="007B2ABA"/>
    <w:p w:rsidR="00097B78" w:rsidRDefault="00AC0FAA" w:rsidP="00AC0FAA">
      <w:pPr>
        <w:pStyle w:val="1"/>
      </w:pPr>
      <w:r>
        <w:rPr>
          <w:rFonts w:hint="eastAsia"/>
        </w:rPr>
        <w:t xml:space="preserve">Spring </w:t>
      </w:r>
      <w:r>
        <w:rPr>
          <w:rFonts w:hint="eastAsia"/>
        </w:rPr>
        <w:t>表达式语言（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）</w:t>
      </w:r>
    </w:p>
    <w:p w:rsidR="00D26B8D" w:rsidRPr="00D26B8D" w:rsidRDefault="00D26B8D" w:rsidP="00D26B8D">
      <w:r>
        <w:rPr>
          <w:rFonts w:hint="eastAsia"/>
        </w:rPr>
        <w:tab/>
      </w:r>
      <w:r w:rsidRPr="00D26B8D">
        <w:t>Spring3中引入了spring表达式语言：</w:t>
      </w:r>
      <w:proofErr w:type="spellStart"/>
      <w:r w:rsidRPr="00D26B8D">
        <w:t>SpEL</w:t>
      </w:r>
      <w:proofErr w:type="spellEnd"/>
      <w:r w:rsidRPr="00D26B8D">
        <w:t>装配Bean方式，</w:t>
      </w:r>
      <w:r w:rsidRPr="00E47E1D">
        <w:rPr>
          <w:color w:val="FF0000"/>
        </w:rPr>
        <w:t>它通过运行</w:t>
      </w:r>
      <w:proofErr w:type="gramStart"/>
      <w:r w:rsidRPr="00E47E1D">
        <w:rPr>
          <w:color w:val="FF0000"/>
        </w:rPr>
        <w:t>期执行</w:t>
      </w:r>
      <w:proofErr w:type="gramEnd"/>
      <w:r w:rsidRPr="00E47E1D">
        <w:rPr>
          <w:color w:val="FF0000"/>
        </w:rPr>
        <w:t>的表达式将值装配到Bean的属性</w:t>
      </w:r>
      <w:r w:rsidRPr="00D26B8D">
        <w:t>或构造器参数中。</w:t>
      </w:r>
    </w:p>
    <w:p w:rsidR="00FF73BD" w:rsidRPr="00FF73BD" w:rsidRDefault="00FF73BD" w:rsidP="00FF73BD">
      <w:r>
        <w:rPr>
          <w:rFonts w:hint="eastAsia"/>
        </w:rPr>
        <w:t>格式：#{...}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F73BD" w:rsidTr="00FF73BD">
        <w:tc>
          <w:tcPr>
            <w:tcW w:w="8388" w:type="dxa"/>
          </w:tcPr>
          <w:p w:rsidR="00FF73BD" w:rsidRDefault="00FF73BD" w:rsidP="00A87AF9">
            <w:pPr>
              <w:ind w:left="0"/>
            </w:pPr>
            <w:r w:rsidRPr="00FF73BD">
              <w:rPr>
                <w:rFonts w:hint="eastAsia"/>
                <w:color w:val="FF0000"/>
              </w:rPr>
              <w:t>#1表示字面量值</w:t>
            </w:r>
            <w:r>
              <w:rPr>
                <w:rFonts w:hint="eastAsia"/>
              </w:rPr>
              <w:t>：用来表示浮点数，String值，以及Boolean值</w:t>
            </w:r>
          </w:p>
          <w:p w:rsidR="00FF73BD" w:rsidRDefault="00FF73BD" w:rsidP="00A87AF9">
            <w:pPr>
              <w:ind w:left="0"/>
            </w:pPr>
            <w:r w:rsidRPr="00FF73BD">
              <w:t xml:space="preserve">&lt;property name="count" value="{5}"/&gt;  </w:t>
            </w:r>
          </w:p>
          <w:p w:rsidR="00FF73BD" w:rsidRDefault="00FF73BD" w:rsidP="00FF73BD">
            <w:pPr>
              <w:ind w:left="0"/>
            </w:pPr>
            <w:r w:rsidRPr="00FF73BD">
              <w:t>&lt; property name="age" value="The value is #{22}"/&gt;</w:t>
            </w:r>
          </w:p>
          <w:p w:rsidR="00ED382E" w:rsidRDefault="00ED382E" w:rsidP="00FF73BD">
            <w:pPr>
              <w:ind w:left="0"/>
            </w:pPr>
          </w:p>
          <w:p w:rsidR="003D3844" w:rsidRDefault="003D3844" w:rsidP="00FF73BD">
            <w:pPr>
              <w:ind w:left="0"/>
            </w:pPr>
          </w:p>
          <w:p w:rsidR="00ED382E" w:rsidRDefault="00ED382E" w:rsidP="00FF73BD">
            <w:pPr>
              <w:ind w:left="0"/>
            </w:pPr>
            <w:r>
              <w:rPr>
                <w:rFonts w:hint="eastAsia"/>
              </w:rPr>
              <w:t>#</w:t>
            </w:r>
            <w:r w:rsidR="003D3844">
              <w:rPr>
                <w:rFonts w:hint="eastAsia"/>
              </w:rPr>
              <w:t xml:space="preserve">3 </w:t>
            </w:r>
            <w:proofErr w:type="spellStart"/>
            <w:r w:rsidRPr="003D3844">
              <w:rPr>
                <w:rFonts w:hint="eastAsia"/>
                <w:color w:val="FF0000"/>
              </w:rPr>
              <w:t>SpEL</w:t>
            </w:r>
            <w:proofErr w:type="spellEnd"/>
            <w:r w:rsidRPr="003D3844">
              <w:rPr>
                <w:rFonts w:hint="eastAsia"/>
                <w:color w:val="FF0000"/>
              </w:rPr>
              <w:t>运算符</w:t>
            </w:r>
            <w:r>
              <w:rPr>
                <w:rFonts w:hint="eastAsia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6110"/>
            </w:tblGrid>
            <w:tr w:rsidR="0047534F" w:rsidTr="0047534F">
              <w:tc>
                <w:tcPr>
                  <w:tcW w:w="2047" w:type="dxa"/>
                </w:tcPr>
                <w:p w:rsidR="0047534F" w:rsidRPr="0047534F" w:rsidRDefault="0047534F" w:rsidP="0047534F">
                  <w:pPr>
                    <w:ind w:left="0"/>
                    <w:jc w:val="center"/>
                    <w:rPr>
                      <w:shd w:val="pct15" w:color="auto" w:fill="FFFFFF"/>
                    </w:rPr>
                  </w:pPr>
                  <w:r w:rsidRPr="0047534F">
                    <w:rPr>
                      <w:rFonts w:hint="eastAsia"/>
                      <w:shd w:val="pct15" w:color="auto" w:fill="FFFFFF"/>
                    </w:rPr>
                    <w:t>运算符类型</w:t>
                  </w:r>
                </w:p>
              </w:tc>
              <w:tc>
                <w:tcPr>
                  <w:tcW w:w="6110" w:type="dxa"/>
                </w:tcPr>
                <w:p w:rsidR="0047534F" w:rsidRPr="0047534F" w:rsidRDefault="0047534F" w:rsidP="0047534F">
                  <w:pPr>
                    <w:ind w:left="0"/>
                    <w:jc w:val="center"/>
                    <w:rPr>
                      <w:shd w:val="pct15" w:color="auto" w:fill="FFFFFF"/>
                    </w:rPr>
                  </w:pPr>
                  <w:r w:rsidRPr="0047534F">
                    <w:rPr>
                      <w:rFonts w:hint="eastAsia"/>
                      <w:shd w:val="pct15" w:color="auto" w:fill="FFFFFF"/>
                    </w:rPr>
                    <w:t>运算符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+, -, *, /, %, ^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比较运算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 xml:space="preserve">&lt;, &gt;, ==, &lt;=, &gt;=, </w:t>
                  </w:r>
                  <w:proofErr w:type="spellStart"/>
                  <w:r>
                    <w:rPr>
                      <w:rFonts w:hint="eastAsia"/>
                    </w:rPr>
                    <w:t>lt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gt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eq</w:t>
                  </w:r>
                  <w:proofErr w:type="spellEnd"/>
                  <w:r>
                    <w:rPr>
                      <w:rFonts w:hint="eastAsia"/>
                    </w:rPr>
                    <w:t xml:space="preserve">, le, </w:t>
                  </w:r>
                  <w:proofErr w:type="spellStart"/>
                  <w:r>
                    <w:rPr>
                      <w:rFonts w:hint="eastAsia"/>
                    </w:rPr>
                    <w:t>ge</w:t>
                  </w:r>
                  <w:proofErr w:type="spellEnd"/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逻辑运算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and, or, not, |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条件运算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proofErr w:type="gramStart"/>
                  <w:r>
                    <w:rPr>
                      <w:rFonts w:hint="eastAsia"/>
                    </w:rPr>
                    <w:t>?:  (</w:t>
                  </w:r>
                  <w:proofErr w:type="gramEnd"/>
                  <w:r>
                    <w:rPr>
                      <w:rFonts w:hint="eastAsia"/>
                    </w:rPr>
                    <w:t>ternary),  ?:(Elvis)</w:t>
                  </w:r>
                </w:p>
              </w:tc>
            </w:tr>
            <w:tr w:rsidR="0047534F" w:rsidTr="0047534F">
              <w:tc>
                <w:tcPr>
                  <w:tcW w:w="2047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正则表达式</w:t>
                  </w:r>
                </w:p>
              </w:tc>
              <w:tc>
                <w:tcPr>
                  <w:tcW w:w="6110" w:type="dxa"/>
                </w:tcPr>
                <w:p w:rsidR="0047534F" w:rsidRDefault="0047534F" w:rsidP="00FF73BD">
                  <w:pPr>
                    <w:ind w:left="0"/>
                  </w:pPr>
                  <w:r>
                    <w:rPr>
                      <w:rFonts w:hint="eastAsia"/>
                    </w:rPr>
                    <w:t>matches</w:t>
                  </w:r>
                </w:p>
              </w:tc>
            </w:tr>
          </w:tbl>
          <w:p w:rsidR="0047534F" w:rsidRDefault="00045290" w:rsidP="00FF73BD">
            <w:pPr>
              <w:ind w:left="0"/>
            </w:pPr>
            <w:r w:rsidRPr="00045290">
              <w:t>&lt;property name="num0"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>).PI+3.0}"/&gt;</w:t>
            </w:r>
          </w:p>
          <w:p w:rsidR="00045290" w:rsidRDefault="00045290" w:rsidP="00FF73BD">
            <w:pPr>
              <w:ind w:left="0"/>
            </w:pPr>
            <w:r w:rsidRPr="00045290">
              <w:t>&lt;property name="</w:t>
            </w:r>
            <w:proofErr w:type="spellStart"/>
            <w:r w:rsidRPr="00045290">
              <w:t>falg</w:t>
            </w:r>
            <w:proofErr w:type="spellEnd"/>
            <w:r w:rsidRPr="00045290">
              <w:t>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 xml:space="preserve">).random() == 1.000}"/&gt;  </w:t>
            </w:r>
          </w:p>
          <w:p w:rsidR="00045290" w:rsidRDefault="00045290" w:rsidP="00FF73BD">
            <w:pPr>
              <w:ind w:left="0"/>
            </w:pPr>
            <w:r w:rsidRPr="00045290">
              <w:t>&lt;property name="</w:t>
            </w:r>
            <w:proofErr w:type="spellStart"/>
            <w:r w:rsidRPr="00045290">
              <w:t>falg</w:t>
            </w:r>
            <w:proofErr w:type="spellEnd"/>
            <w:r w:rsidRPr="00045290">
              <w:t>" value="#{T(</w:t>
            </w:r>
            <w:proofErr w:type="spellStart"/>
            <w:r w:rsidRPr="00045290">
              <w:t>java.lang.Math</w:t>
            </w:r>
            <w:proofErr w:type="spellEnd"/>
            <w:r w:rsidRPr="00045290">
              <w:t>).random() == 1.000 and T(</w:t>
            </w:r>
            <w:proofErr w:type="spellStart"/>
            <w:r w:rsidRPr="00045290">
              <w:t>java.lang.Math</w:t>
            </w:r>
            <w:proofErr w:type="spellEnd"/>
            <w:r w:rsidRPr="00045290">
              <w:t xml:space="preserve">).PI &gt; 3.0}"/&gt;  </w:t>
            </w:r>
          </w:p>
          <w:p w:rsidR="00045290" w:rsidRDefault="00045290" w:rsidP="00FF73BD">
            <w:pPr>
              <w:ind w:left="0"/>
            </w:pPr>
            <w:r w:rsidRPr="00045290">
              <w:t>&lt;property name="instrument" value="#{</w:t>
            </w:r>
            <w:proofErr w:type="spellStart"/>
            <w:r w:rsidRPr="00045290">
              <w:t>piano.song</w:t>
            </w:r>
            <w:proofErr w:type="spellEnd"/>
            <w:r w:rsidRPr="00045290">
              <w:t xml:space="preserve"> == '</w:t>
            </w:r>
            <w:proofErr w:type="spellStart"/>
            <w:r w:rsidRPr="00045290">
              <w:t>beijing</w:t>
            </w:r>
            <w:proofErr w:type="spellEnd"/>
            <w:r w:rsidRPr="00045290">
              <w:t>'?</w:t>
            </w:r>
            <w:r>
              <w:rPr>
                <w:rFonts w:hint="eastAsia"/>
              </w:rPr>
              <w:br/>
            </w:r>
            <w:proofErr w:type="spellStart"/>
            <w:r w:rsidRPr="00045290">
              <w:t>piano:violino</w:t>
            </w:r>
            <w:proofErr w:type="spellEnd"/>
            <w:r w:rsidRPr="00045290">
              <w:t xml:space="preserve">}"&gt;&lt;/property&gt;  </w:t>
            </w:r>
          </w:p>
          <w:p w:rsidR="00F4703F" w:rsidRDefault="00F4703F" w:rsidP="00FF73BD">
            <w:pPr>
              <w:ind w:left="0"/>
            </w:pPr>
          </w:p>
          <w:p w:rsidR="00045290" w:rsidRDefault="00F4703F" w:rsidP="00FF73BD">
            <w:pPr>
              <w:ind w:left="0"/>
            </w:pPr>
            <w:r>
              <w:rPr>
                <w:rFonts w:hint="eastAsia"/>
              </w:rPr>
              <w:lastRenderedPageBreak/>
              <w:t>//正则表达式计算</w:t>
            </w:r>
          </w:p>
          <w:p w:rsidR="00F4703F" w:rsidRDefault="00F4703F" w:rsidP="00FF73BD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admin.email</w:t>
            </w:r>
            <w:proofErr w:type="spellEnd"/>
            <w:r>
              <w:rPr>
                <w:rFonts w:hint="eastAsia"/>
              </w:rPr>
              <w:t xml:space="preserve"> matches '[a-zA-Z0-9._%+-}+@[a-zA-Z0-9.-]+\\.com}</w:t>
            </w:r>
          </w:p>
          <w:p w:rsidR="00FF73BD" w:rsidRDefault="00FF73BD" w:rsidP="00FF73BD">
            <w:pPr>
              <w:ind w:left="0"/>
            </w:pPr>
          </w:p>
          <w:p w:rsidR="00FF73BD" w:rsidRDefault="00FF73BD" w:rsidP="00FF73BD">
            <w:pPr>
              <w:ind w:left="0"/>
            </w:pPr>
            <w:r w:rsidRPr="00FF73BD">
              <w:rPr>
                <w:rFonts w:hint="eastAsia"/>
                <w:color w:val="FF0000"/>
              </w:rPr>
              <w:t>#</w:t>
            </w:r>
            <w:r w:rsidR="003D3844">
              <w:rPr>
                <w:rFonts w:hint="eastAsia"/>
                <w:color w:val="FF0000"/>
              </w:rPr>
              <w:t>3</w:t>
            </w:r>
            <w:r w:rsidRPr="00FF73BD">
              <w:rPr>
                <w:rFonts w:hint="eastAsia"/>
                <w:color w:val="FF0000"/>
              </w:rPr>
              <w:t>引用bean，属性和方法</w:t>
            </w:r>
            <w:r>
              <w:rPr>
                <w:rFonts w:hint="eastAsia"/>
              </w:rPr>
              <w:t>：通过id来引用其他bean</w:t>
            </w:r>
          </w:p>
          <w:p w:rsidR="00FF73BD" w:rsidRDefault="00FF73BD" w:rsidP="00FF73BD">
            <w:pPr>
              <w:ind w:left="0"/>
            </w:pPr>
            <w:r w:rsidRPr="00FF73BD">
              <w:t xml:space="preserve">&lt;property name="instrument" value="#{piano}"/&gt; </w:t>
            </w:r>
          </w:p>
          <w:p w:rsidR="003D3844" w:rsidRDefault="003D3844" w:rsidP="00FF73BD">
            <w:pPr>
              <w:ind w:left="0"/>
            </w:pPr>
            <w:r>
              <w:rPr>
                <w:rFonts w:hint="eastAsia"/>
              </w:rPr>
              <w:t>//</w:t>
            </w:r>
            <w:r w:rsidR="00B42015">
              <w:rPr>
                <w:rFonts w:hint="eastAsia"/>
              </w:rPr>
              <w:t>属性可以直接访问，访问方法的时候</w:t>
            </w:r>
            <w:r w:rsidR="00B42015" w:rsidRPr="00103DFF">
              <w:rPr>
                <w:rFonts w:hint="eastAsia"/>
                <w:color w:val="FF0000"/>
              </w:rPr>
              <w:t>安全访问运算符?.</w:t>
            </w:r>
          </w:p>
          <w:p w:rsidR="003D3844" w:rsidRDefault="003D3844" w:rsidP="00FF73BD">
            <w:pPr>
              <w:ind w:left="0"/>
            </w:pPr>
            <w:r>
              <w:t>&lt;property name="</w:t>
            </w:r>
            <w:proofErr w:type="spellStart"/>
            <w:r>
              <w:t>song"</w:t>
            </w:r>
            <w:r w:rsidRPr="003D3844">
              <w:t>value</w:t>
            </w:r>
            <w:proofErr w:type="spellEnd"/>
            <w:r w:rsidRPr="003D3844">
              <w:t>="</w:t>
            </w:r>
            <w:proofErr w:type="gramStart"/>
            <w:r w:rsidRPr="003D3844">
              <w:t>#{</w:t>
            </w:r>
            <w:proofErr w:type="gramEnd"/>
            <w:r w:rsidRPr="003D3844">
              <w:t>piano.so</w:t>
            </w:r>
            <w:r>
              <w:t>ng?.</w:t>
            </w:r>
            <w:proofErr w:type="spellStart"/>
            <w:r>
              <w:t>toUpperCase</w:t>
            </w:r>
            <w:proofErr w:type="spellEnd"/>
            <w:r>
              <w:t>()}"&gt;&lt;/property&gt;</w:t>
            </w:r>
            <w:r w:rsidRPr="003D3844">
              <w:t xml:space="preserve"> </w:t>
            </w:r>
          </w:p>
          <w:p w:rsidR="00ED382E" w:rsidRDefault="00ED382E" w:rsidP="00FF73BD">
            <w:pPr>
              <w:ind w:left="0"/>
            </w:pPr>
          </w:p>
          <w:p w:rsidR="00D46209" w:rsidRDefault="00D46209" w:rsidP="00FF73BD">
            <w:pPr>
              <w:ind w:left="0"/>
              <w:rPr>
                <w:color w:val="FF0000"/>
              </w:rPr>
            </w:pPr>
            <w:r w:rsidRPr="00D46209">
              <w:rPr>
                <w:rFonts w:hint="eastAsia"/>
                <w:color w:val="FF0000"/>
              </w:rPr>
              <w:t>#</w:t>
            </w:r>
            <w:r>
              <w:rPr>
                <w:rFonts w:hint="eastAsia"/>
                <w:color w:val="FF0000"/>
              </w:rPr>
              <w:t>4</w:t>
            </w:r>
            <w:r w:rsidR="008651F1">
              <w:rPr>
                <w:rFonts w:hint="eastAsia"/>
                <w:color w:val="FF0000"/>
              </w:rPr>
              <w:t>类操作</w:t>
            </w:r>
            <w:r>
              <w:rPr>
                <w:rFonts w:hint="eastAsia"/>
                <w:color w:val="FF0000"/>
              </w:rPr>
              <w:t>（</w:t>
            </w:r>
            <w:proofErr w:type="spellStart"/>
            <w:r w:rsidRPr="00D46209">
              <w:rPr>
                <w:rFonts w:hint="eastAsia"/>
              </w:rPr>
              <w:t>SpEL</w:t>
            </w:r>
            <w:proofErr w:type="spellEnd"/>
            <w:r w:rsidRPr="00D46209">
              <w:rPr>
                <w:rFonts w:hint="eastAsia"/>
              </w:rPr>
              <w:t>通过T()来访问类作用域的方法和常量</w:t>
            </w:r>
            <w:r>
              <w:rPr>
                <w:rFonts w:hint="eastAsia"/>
                <w:color w:val="FF0000"/>
              </w:rPr>
              <w:t>）</w:t>
            </w:r>
          </w:p>
          <w:p w:rsidR="008651F1" w:rsidRDefault="008651F1" w:rsidP="008651F1">
            <w:pPr>
              <w:ind w:left="0"/>
            </w:pPr>
            <w:r>
              <w:t>&lt;property name="num0" value="#{T(</w:t>
            </w:r>
            <w:proofErr w:type="spellStart"/>
            <w:r>
              <w:t>java.lang.Math</w:t>
            </w:r>
            <w:proofErr w:type="spellEnd"/>
            <w:r>
              <w:t xml:space="preserve">).PI}"/&gt;   </w:t>
            </w:r>
          </w:p>
          <w:p w:rsidR="00D46209" w:rsidRDefault="008651F1" w:rsidP="008651F1">
            <w:pPr>
              <w:ind w:left="0"/>
            </w:pPr>
            <w:r>
              <w:t>&lt;property name="num1" value="#{T(</w:t>
            </w:r>
            <w:proofErr w:type="spellStart"/>
            <w:r>
              <w:t>java.lang.Math</w:t>
            </w:r>
            <w:proofErr w:type="spellEnd"/>
            <w:r>
              <w:t>).random()  }"/&gt;</w:t>
            </w:r>
          </w:p>
          <w:p w:rsidR="008651F1" w:rsidRDefault="008651F1" w:rsidP="008651F1">
            <w:pPr>
              <w:ind w:left="0"/>
            </w:pP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#</w:t>
            </w:r>
            <w:r w:rsidRPr="00134289">
              <w:rPr>
                <w:rFonts w:hint="eastAsia"/>
                <w:color w:val="FF0000"/>
              </w:rPr>
              <w:t>5集</w:t>
            </w:r>
            <w:r w:rsidRPr="00234C73">
              <w:rPr>
                <w:rFonts w:hint="eastAsia"/>
                <w:color w:val="FF0000"/>
              </w:rPr>
              <w:t>合操作</w:t>
            </w:r>
            <w:r>
              <w:rPr>
                <w:rFonts w:hint="eastAsia"/>
              </w:rPr>
              <w:t>(访问集合元素[index]，对集合进行过滤.?[]，.^[]，.$[]用来在集合中查询第一个匹配项和最后一个匹配项</w:t>
            </w:r>
            <w:r w:rsidR="004D7EEA">
              <w:rPr>
                <w:rFonts w:hint="eastAsia"/>
              </w:rPr>
              <w:t>，.![]会将集合中每个成员中特定的属性放到另</w:t>
            </w:r>
            <w:proofErr w:type="gramStart"/>
            <w:r w:rsidR="004D7EEA">
              <w:rPr>
                <w:rFonts w:hint="eastAsia"/>
              </w:rPr>
              <w:t>个</w:t>
            </w:r>
            <w:proofErr w:type="gramEnd"/>
            <w:r w:rsidR="004D7EEA">
              <w:rPr>
                <w:rFonts w:hint="eastAsia"/>
              </w:rPr>
              <w:t>集合中去</w:t>
            </w:r>
            <w:r>
              <w:rPr>
                <w:rFonts w:hint="eastAsia"/>
              </w:rPr>
              <w:t>)</w:t>
            </w: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//songs第五个元素</w:t>
            </w: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#{</w:t>
            </w:r>
            <w:proofErr w:type="spellStart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>[4].title}</w:t>
            </w:r>
          </w:p>
          <w:p w:rsidR="008651F1" w:rsidRDefault="008651F1" w:rsidP="008651F1">
            <w:pPr>
              <w:ind w:left="0"/>
            </w:pPr>
          </w:p>
          <w:p w:rsidR="008651F1" w:rsidRDefault="008651F1" w:rsidP="008651F1">
            <w:pPr>
              <w:ind w:left="0"/>
            </w:pPr>
            <w:r>
              <w:rPr>
                <w:rFonts w:hint="eastAsia"/>
              </w:rPr>
              <w:t>//查询songs中属性为'Aerosmith'的所有元素集合</w:t>
            </w:r>
          </w:p>
          <w:p w:rsidR="008651F1" w:rsidRDefault="008651F1" w:rsidP="008651F1">
            <w:pPr>
              <w:ind w:left="0"/>
            </w:pPr>
            <w:proofErr w:type="gramStart"/>
            <w:r>
              <w:rPr>
                <w:rFonts w:hint="eastAsia"/>
              </w:rPr>
              <w:t>#{</w:t>
            </w:r>
            <w:proofErr w:type="spellStart"/>
            <w:proofErr w:type="gramEnd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 xml:space="preserve">.?[artist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'Aerosmith']</w:t>
            </w:r>
          </w:p>
          <w:p w:rsidR="00234C73" w:rsidRDefault="00234C73" w:rsidP="008651F1">
            <w:pPr>
              <w:ind w:left="0"/>
            </w:pPr>
          </w:p>
          <w:p w:rsidR="008651F1" w:rsidRDefault="00234C73" w:rsidP="008651F1">
            <w:pPr>
              <w:ind w:left="0"/>
            </w:pPr>
            <w:r>
              <w:rPr>
                <w:rFonts w:hint="eastAsia"/>
              </w:rPr>
              <w:t>//查询songs中属性为'Aerosmith'的第一个元素</w:t>
            </w:r>
            <w:r w:rsidR="008651F1">
              <w:br/>
            </w:r>
            <w:r w:rsidR="008651F1">
              <w:rPr>
                <w:rFonts w:hint="eastAsia"/>
              </w:rPr>
              <w:t>#{</w:t>
            </w:r>
            <w:proofErr w:type="spellStart"/>
            <w:r w:rsidR="008651F1">
              <w:rPr>
                <w:rFonts w:hint="eastAsia"/>
              </w:rPr>
              <w:t>jukebox.songs</w:t>
            </w:r>
            <w:proofErr w:type="spellEnd"/>
            <w:r w:rsidR="008651F1">
              <w:rPr>
                <w:rFonts w:hint="eastAsia"/>
              </w:rPr>
              <w:t>.^</w:t>
            </w:r>
            <w:r w:rsidR="00971110">
              <w:rPr>
                <w:rFonts w:hint="eastAsia"/>
              </w:rPr>
              <w:t xml:space="preserve"> [artist </w:t>
            </w:r>
            <w:proofErr w:type="spellStart"/>
            <w:r w:rsidR="00971110">
              <w:rPr>
                <w:rFonts w:hint="eastAsia"/>
              </w:rPr>
              <w:t>eq</w:t>
            </w:r>
            <w:proofErr w:type="spellEnd"/>
            <w:r w:rsidR="00971110">
              <w:rPr>
                <w:rFonts w:hint="eastAsia"/>
              </w:rPr>
              <w:t xml:space="preserve"> 'Aerosmith']</w:t>
            </w:r>
          </w:p>
          <w:p w:rsidR="004D7EEA" w:rsidRDefault="004D7EEA" w:rsidP="008651F1">
            <w:pPr>
              <w:ind w:left="0"/>
            </w:pPr>
          </w:p>
          <w:p w:rsidR="004D7EEA" w:rsidRDefault="004D7EEA" w:rsidP="008651F1">
            <w:pPr>
              <w:ind w:left="0"/>
            </w:pPr>
            <w:r>
              <w:rPr>
                <w:rFonts w:hint="eastAsia"/>
              </w:rPr>
              <w:t>//将title属性投影到一个新的String集合去</w:t>
            </w:r>
          </w:p>
          <w:p w:rsidR="004D7EEA" w:rsidRPr="00D46209" w:rsidRDefault="004D7EEA" w:rsidP="008651F1">
            <w:pPr>
              <w:ind w:left="0"/>
            </w:pPr>
            <w:proofErr w:type="gramStart"/>
            <w:r>
              <w:rPr>
                <w:rFonts w:hint="eastAsia"/>
              </w:rPr>
              <w:t>#{</w:t>
            </w:r>
            <w:proofErr w:type="spellStart"/>
            <w:proofErr w:type="gramEnd"/>
            <w:r>
              <w:rPr>
                <w:rFonts w:hint="eastAsia"/>
              </w:rPr>
              <w:t>jukebox.songs</w:t>
            </w:r>
            <w:proofErr w:type="spellEnd"/>
            <w:r>
              <w:rPr>
                <w:rFonts w:hint="eastAsia"/>
              </w:rPr>
              <w:t>.?[</w:t>
            </w:r>
            <w:proofErr w:type="gramStart"/>
            <w:r>
              <w:rPr>
                <w:rFonts w:hint="eastAsia"/>
              </w:rPr>
              <w:t>artist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'Aerosmith'].![title]}</w:t>
            </w:r>
          </w:p>
        </w:tc>
      </w:tr>
    </w:tbl>
    <w:p w:rsidR="007B4B8E" w:rsidRDefault="007B4B8E" w:rsidP="009940E0"/>
    <w:p w:rsidR="007B4B8E" w:rsidRPr="009940E0" w:rsidRDefault="007B4B8E" w:rsidP="009940E0"/>
    <w:p w:rsidR="00625DD6" w:rsidRPr="001C51D3" w:rsidRDefault="00625DD6"/>
    <w:sectPr w:rsidR="00625DD6" w:rsidRPr="001C51D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0B" w:rsidRDefault="00C54D0B" w:rsidP="00625DD6">
      <w:pPr>
        <w:spacing w:after="0"/>
      </w:pPr>
      <w:r>
        <w:separator/>
      </w:r>
    </w:p>
  </w:endnote>
  <w:endnote w:type="continuationSeparator" w:id="0">
    <w:p w:rsidR="00C54D0B" w:rsidRDefault="00C54D0B" w:rsidP="00625D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174749"/>
      <w:docPartObj>
        <w:docPartGallery w:val="Page Numbers (Bottom of Page)"/>
        <w:docPartUnique/>
      </w:docPartObj>
    </w:sdtPr>
    <w:sdtEndPr/>
    <w:sdtContent>
      <w:p w:rsidR="008B0F3A" w:rsidRDefault="00C54D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D6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8B0F3A" w:rsidRDefault="008B0F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0B" w:rsidRDefault="00C54D0B" w:rsidP="00625DD6">
      <w:pPr>
        <w:spacing w:after="0"/>
      </w:pPr>
      <w:r>
        <w:separator/>
      </w:r>
    </w:p>
  </w:footnote>
  <w:footnote w:type="continuationSeparator" w:id="0">
    <w:p w:rsidR="00C54D0B" w:rsidRDefault="00C54D0B" w:rsidP="00625D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3EEB"/>
    <w:multiLevelType w:val="hybridMultilevel"/>
    <w:tmpl w:val="22A449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9AC"/>
    <w:multiLevelType w:val="multilevel"/>
    <w:tmpl w:val="53EC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26FB7"/>
    <w:multiLevelType w:val="multilevel"/>
    <w:tmpl w:val="3D28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737C2"/>
    <w:multiLevelType w:val="multilevel"/>
    <w:tmpl w:val="BB72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617A"/>
    <w:multiLevelType w:val="hybridMultilevel"/>
    <w:tmpl w:val="7F28B3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69C6"/>
    <w:multiLevelType w:val="hybridMultilevel"/>
    <w:tmpl w:val="5380AE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60099"/>
    <w:multiLevelType w:val="multilevel"/>
    <w:tmpl w:val="1C00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145EA"/>
    <w:multiLevelType w:val="hybridMultilevel"/>
    <w:tmpl w:val="DC3ED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6C55"/>
    <w:multiLevelType w:val="multilevel"/>
    <w:tmpl w:val="7D6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20533"/>
    <w:multiLevelType w:val="hybridMultilevel"/>
    <w:tmpl w:val="2E8625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A3AB9"/>
    <w:multiLevelType w:val="hybridMultilevel"/>
    <w:tmpl w:val="2542C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9C755B"/>
    <w:multiLevelType w:val="multilevel"/>
    <w:tmpl w:val="F002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"/>
  </w:num>
  <w:num w:numId="5">
    <w:abstractNumId w:val="10"/>
  </w:num>
  <w:num w:numId="6">
    <w:abstractNumId w:val="6"/>
  </w:num>
  <w:num w:numId="7">
    <w:abstractNumId w:val="1"/>
  </w:num>
  <w:num w:numId="8">
    <w:abstractNumId w:val="10"/>
  </w:num>
  <w:num w:numId="9">
    <w:abstractNumId w:val="6"/>
  </w:num>
  <w:num w:numId="10">
    <w:abstractNumId w:val="1"/>
  </w:num>
  <w:num w:numId="11">
    <w:abstractNumId w:val="10"/>
  </w:num>
  <w:num w:numId="12">
    <w:abstractNumId w:val="6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7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9"/>
  </w:num>
  <w:num w:numId="25">
    <w:abstractNumId w:val="11"/>
  </w:num>
  <w:num w:numId="26">
    <w:abstractNumId w:val="3"/>
  </w:num>
  <w:num w:numId="27">
    <w:abstractNumId w:val="2"/>
  </w:num>
  <w:num w:numId="28">
    <w:abstractNumId w:val="8"/>
  </w:num>
  <w:num w:numId="29">
    <w:abstractNumId w:val="10"/>
    <w:lvlOverride w:ilvl="0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144C"/>
    <w:rsid w:val="00022DDE"/>
    <w:rsid w:val="00031A7C"/>
    <w:rsid w:val="00045290"/>
    <w:rsid w:val="00077527"/>
    <w:rsid w:val="00083E89"/>
    <w:rsid w:val="000933A9"/>
    <w:rsid w:val="00097B78"/>
    <w:rsid w:val="000A6953"/>
    <w:rsid w:val="000A7997"/>
    <w:rsid w:val="000C4E1E"/>
    <w:rsid w:val="000D5CAE"/>
    <w:rsid w:val="000E3087"/>
    <w:rsid w:val="000E5ABD"/>
    <w:rsid w:val="000F6E72"/>
    <w:rsid w:val="00103DFF"/>
    <w:rsid w:val="001303CB"/>
    <w:rsid w:val="00134289"/>
    <w:rsid w:val="00142966"/>
    <w:rsid w:val="001575D3"/>
    <w:rsid w:val="0019474D"/>
    <w:rsid w:val="001A773D"/>
    <w:rsid w:val="001B03B2"/>
    <w:rsid w:val="001B2921"/>
    <w:rsid w:val="001B445D"/>
    <w:rsid w:val="001B6EE7"/>
    <w:rsid w:val="001C51D3"/>
    <w:rsid w:val="001C61F3"/>
    <w:rsid w:val="001C666E"/>
    <w:rsid w:val="001C66CB"/>
    <w:rsid w:val="001D6524"/>
    <w:rsid w:val="001E49E9"/>
    <w:rsid w:val="001F4B5D"/>
    <w:rsid w:val="00230695"/>
    <w:rsid w:val="00234C73"/>
    <w:rsid w:val="002730E7"/>
    <w:rsid w:val="002740A2"/>
    <w:rsid w:val="00292674"/>
    <w:rsid w:val="00292A2C"/>
    <w:rsid w:val="002A616D"/>
    <w:rsid w:val="002A790B"/>
    <w:rsid w:val="002B50C1"/>
    <w:rsid w:val="002B71F1"/>
    <w:rsid w:val="002F2377"/>
    <w:rsid w:val="002F267C"/>
    <w:rsid w:val="002F2B6C"/>
    <w:rsid w:val="002F6CB7"/>
    <w:rsid w:val="00317EFB"/>
    <w:rsid w:val="003225CF"/>
    <w:rsid w:val="003372A1"/>
    <w:rsid w:val="00361FDA"/>
    <w:rsid w:val="0037405B"/>
    <w:rsid w:val="003A7760"/>
    <w:rsid w:val="003B29BD"/>
    <w:rsid w:val="003C06D5"/>
    <w:rsid w:val="003C4D96"/>
    <w:rsid w:val="003D2358"/>
    <w:rsid w:val="003D3844"/>
    <w:rsid w:val="003F51A4"/>
    <w:rsid w:val="0040282F"/>
    <w:rsid w:val="00404C84"/>
    <w:rsid w:val="00410717"/>
    <w:rsid w:val="0041628D"/>
    <w:rsid w:val="00452D6D"/>
    <w:rsid w:val="0045715D"/>
    <w:rsid w:val="00457636"/>
    <w:rsid w:val="00474414"/>
    <w:rsid w:val="0047534F"/>
    <w:rsid w:val="00487DA4"/>
    <w:rsid w:val="00495F56"/>
    <w:rsid w:val="004A4005"/>
    <w:rsid w:val="004C0E8B"/>
    <w:rsid w:val="004C1D05"/>
    <w:rsid w:val="004C3567"/>
    <w:rsid w:val="004C6EE6"/>
    <w:rsid w:val="004D3178"/>
    <w:rsid w:val="004D7EEA"/>
    <w:rsid w:val="004E11A6"/>
    <w:rsid w:val="004F3D4E"/>
    <w:rsid w:val="0050309D"/>
    <w:rsid w:val="00503B92"/>
    <w:rsid w:val="005134D2"/>
    <w:rsid w:val="00513942"/>
    <w:rsid w:val="0053306E"/>
    <w:rsid w:val="00540925"/>
    <w:rsid w:val="00555835"/>
    <w:rsid w:val="00562410"/>
    <w:rsid w:val="00565DF8"/>
    <w:rsid w:val="005A311B"/>
    <w:rsid w:val="005A4BCC"/>
    <w:rsid w:val="005C05DE"/>
    <w:rsid w:val="005C6649"/>
    <w:rsid w:val="005D4815"/>
    <w:rsid w:val="005E6849"/>
    <w:rsid w:val="005E7E33"/>
    <w:rsid w:val="005F7597"/>
    <w:rsid w:val="006035DD"/>
    <w:rsid w:val="00624D2E"/>
    <w:rsid w:val="00625DD6"/>
    <w:rsid w:val="006270BF"/>
    <w:rsid w:val="00627FC3"/>
    <w:rsid w:val="00630E68"/>
    <w:rsid w:val="00645D53"/>
    <w:rsid w:val="006476B4"/>
    <w:rsid w:val="0066352F"/>
    <w:rsid w:val="006639CC"/>
    <w:rsid w:val="00680B5E"/>
    <w:rsid w:val="00681D19"/>
    <w:rsid w:val="00684E45"/>
    <w:rsid w:val="00695502"/>
    <w:rsid w:val="006979FF"/>
    <w:rsid w:val="006A282B"/>
    <w:rsid w:val="006B1EF5"/>
    <w:rsid w:val="006E6C68"/>
    <w:rsid w:val="006F5830"/>
    <w:rsid w:val="00705374"/>
    <w:rsid w:val="00715B41"/>
    <w:rsid w:val="00736DF5"/>
    <w:rsid w:val="007519F8"/>
    <w:rsid w:val="007613BB"/>
    <w:rsid w:val="007762F0"/>
    <w:rsid w:val="00781E1B"/>
    <w:rsid w:val="007917E1"/>
    <w:rsid w:val="00797A4D"/>
    <w:rsid w:val="007A20FE"/>
    <w:rsid w:val="007A5697"/>
    <w:rsid w:val="007B2ABA"/>
    <w:rsid w:val="007B39D2"/>
    <w:rsid w:val="007B4B8E"/>
    <w:rsid w:val="007C40FA"/>
    <w:rsid w:val="007C7BA9"/>
    <w:rsid w:val="007D63EB"/>
    <w:rsid w:val="007E50F3"/>
    <w:rsid w:val="007E74D0"/>
    <w:rsid w:val="007F687B"/>
    <w:rsid w:val="0080467B"/>
    <w:rsid w:val="008168D1"/>
    <w:rsid w:val="008261CD"/>
    <w:rsid w:val="008341EF"/>
    <w:rsid w:val="00834C68"/>
    <w:rsid w:val="0083663F"/>
    <w:rsid w:val="00845F16"/>
    <w:rsid w:val="008615F6"/>
    <w:rsid w:val="008651F1"/>
    <w:rsid w:val="00866196"/>
    <w:rsid w:val="00892DE5"/>
    <w:rsid w:val="008B0F3A"/>
    <w:rsid w:val="008B2B71"/>
    <w:rsid w:val="008B5ACA"/>
    <w:rsid w:val="008C5117"/>
    <w:rsid w:val="008F1026"/>
    <w:rsid w:val="00904415"/>
    <w:rsid w:val="00915B77"/>
    <w:rsid w:val="00925377"/>
    <w:rsid w:val="009322A3"/>
    <w:rsid w:val="009654E7"/>
    <w:rsid w:val="00971110"/>
    <w:rsid w:val="009770C2"/>
    <w:rsid w:val="009940E0"/>
    <w:rsid w:val="00994EDA"/>
    <w:rsid w:val="0099619D"/>
    <w:rsid w:val="009A7DCE"/>
    <w:rsid w:val="009C4150"/>
    <w:rsid w:val="009D4C30"/>
    <w:rsid w:val="009D5000"/>
    <w:rsid w:val="009D6522"/>
    <w:rsid w:val="009F4780"/>
    <w:rsid w:val="00A179C3"/>
    <w:rsid w:val="00A35F2A"/>
    <w:rsid w:val="00A45984"/>
    <w:rsid w:val="00A55DD1"/>
    <w:rsid w:val="00A73FD2"/>
    <w:rsid w:val="00A76145"/>
    <w:rsid w:val="00A87AF9"/>
    <w:rsid w:val="00A97DB9"/>
    <w:rsid w:val="00AA1481"/>
    <w:rsid w:val="00AC0FAA"/>
    <w:rsid w:val="00AD1825"/>
    <w:rsid w:val="00AF27C4"/>
    <w:rsid w:val="00B375E6"/>
    <w:rsid w:val="00B414F1"/>
    <w:rsid w:val="00B42015"/>
    <w:rsid w:val="00B44B17"/>
    <w:rsid w:val="00B66D63"/>
    <w:rsid w:val="00B67446"/>
    <w:rsid w:val="00B81AF4"/>
    <w:rsid w:val="00BC3FE8"/>
    <w:rsid w:val="00BD144C"/>
    <w:rsid w:val="00BD4D10"/>
    <w:rsid w:val="00BF1AA2"/>
    <w:rsid w:val="00BF4A73"/>
    <w:rsid w:val="00C03A83"/>
    <w:rsid w:val="00C145F7"/>
    <w:rsid w:val="00C32EB6"/>
    <w:rsid w:val="00C33ED9"/>
    <w:rsid w:val="00C53A20"/>
    <w:rsid w:val="00C54D0B"/>
    <w:rsid w:val="00C557D0"/>
    <w:rsid w:val="00C63B7D"/>
    <w:rsid w:val="00C75EAE"/>
    <w:rsid w:val="00C8134C"/>
    <w:rsid w:val="00CA2157"/>
    <w:rsid w:val="00CD2566"/>
    <w:rsid w:val="00CF0940"/>
    <w:rsid w:val="00CF6E0F"/>
    <w:rsid w:val="00D1137A"/>
    <w:rsid w:val="00D24EDE"/>
    <w:rsid w:val="00D26B8D"/>
    <w:rsid w:val="00D35350"/>
    <w:rsid w:val="00D46209"/>
    <w:rsid w:val="00D80E2B"/>
    <w:rsid w:val="00D939FE"/>
    <w:rsid w:val="00DB5375"/>
    <w:rsid w:val="00DB6C1B"/>
    <w:rsid w:val="00DB6FA6"/>
    <w:rsid w:val="00DC1D62"/>
    <w:rsid w:val="00DE6E85"/>
    <w:rsid w:val="00DF58FE"/>
    <w:rsid w:val="00E00393"/>
    <w:rsid w:val="00E40DF5"/>
    <w:rsid w:val="00E47E1D"/>
    <w:rsid w:val="00E55D1E"/>
    <w:rsid w:val="00E80D90"/>
    <w:rsid w:val="00EA5FD5"/>
    <w:rsid w:val="00EB5603"/>
    <w:rsid w:val="00ED382E"/>
    <w:rsid w:val="00EF3316"/>
    <w:rsid w:val="00EF3DCE"/>
    <w:rsid w:val="00F0735A"/>
    <w:rsid w:val="00F20128"/>
    <w:rsid w:val="00F31CB3"/>
    <w:rsid w:val="00F37B6B"/>
    <w:rsid w:val="00F37F94"/>
    <w:rsid w:val="00F4703F"/>
    <w:rsid w:val="00F64FB0"/>
    <w:rsid w:val="00F7234B"/>
    <w:rsid w:val="00F73DB5"/>
    <w:rsid w:val="00F74831"/>
    <w:rsid w:val="00F82956"/>
    <w:rsid w:val="00F84EBB"/>
    <w:rsid w:val="00F906AD"/>
    <w:rsid w:val="00F93930"/>
    <w:rsid w:val="00FA4703"/>
    <w:rsid w:val="00FA56FA"/>
    <w:rsid w:val="00FB61A6"/>
    <w:rsid w:val="00FB6D40"/>
    <w:rsid w:val="00FC7672"/>
    <w:rsid w:val="00FE6A60"/>
    <w:rsid w:val="00FF27CF"/>
    <w:rsid w:val="00FF3205"/>
    <w:rsid w:val="00FF3DFB"/>
    <w:rsid w:val="00FF4CC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BE9F1-5FFE-4C14-BC0D-4156EAC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625DD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625DD6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625DD6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625DD6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2306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1303CB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rsid w:val="001303CB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1575D3"/>
    <w:rPr>
      <w:b/>
      <w:bCs/>
    </w:rPr>
  </w:style>
  <w:style w:type="character" w:customStyle="1" w:styleId="tag">
    <w:name w:val="tag"/>
    <w:basedOn w:val="a0"/>
    <w:rsid w:val="003D2358"/>
  </w:style>
  <w:style w:type="character" w:customStyle="1" w:styleId="tag-name">
    <w:name w:val="tag-name"/>
    <w:basedOn w:val="a0"/>
    <w:rsid w:val="003D2358"/>
  </w:style>
  <w:style w:type="character" w:customStyle="1" w:styleId="attribute">
    <w:name w:val="attribute"/>
    <w:basedOn w:val="a0"/>
    <w:rsid w:val="003D2358"/>
  </w:style>
  <w:style w:type="character" w:customStyle="1" w:styleId="attribute-value">
    <w:name w:val="attribute-value"/>
    <w:basedOn w:val="a0"/>
    <w:rsid w:val="003D2358"/>
  </w:style>
  <w:style w:type="character" w:customStyle="1" w:styleId="comments">
    <w:name w:val="comments"/>
    <w:basedOn w:val="a0"/>
    <w:rsid w:val="00CF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1596</TotalTime>
  <Pages>26</Pages>
  <Words>3418</Words>
  <Characters>19484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430</cp:revision>
  <dcterms:created xsi:type="dcterms:W3CDTF">2016-11-21T08:49:00Z</dcterms:created>
  <dcterms:modified xsi:type="dcterms:W3CDTF">2018-03-17T15:56:00Z</dcterms:modified>
</cp:coreProperties>
</file>