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0A5949" w:rsidP="000A5949">
      <w:pPr>
        <w:pStyle w:val="Title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集成</w:t>
      </w:r>
      <w:r>
        <w:rPr>
          <w:rFonts w:hint="eastAsia"/>
        </w:rPr>
        <w:t>email</w:t>
      </w:r>
    </w:p>
    <w:p w:rsidR="00511254" w:rsidRDefault="00511254" w:rsidP="00511254">
      <w:pPr>
        <w:pStyle w:val="Heading1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发送邮件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95EA7" w:rsidTr="00395EA7">
        <w:tc>
          <w:tcPr>
            <w:tcW w:w="8388" w:type="dxa"/>
          </w:tcPr>
          <w:p w:rsidR="00395EA7" w:rsidRDefault="00395EA7" w:rsidP="00395EA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#添加依赖配置</w:t>
            </w:r>
          </w:p>
          <w:p w:rsidR="00395EA7" w:rsidRDefault="00395EA7" w:rsidP="00395EA7">
            <w:pPr>
              <w:ind w:left="0"/>
            </w:pPr>
            <w:r>
              <w:t>&lt;dependency&gt;</w:t>
            </w:r>
          </w:p>
          <w:p w:rsidR="00395EA7" w:rsidRDefault="00395EA7" w:rsidP="00395EA7">
            <w:pPr>
              <w:ind w:left="0"/>
            </w:pP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javax.mail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395EA7" w:rsidRDefault="00395EA7" w:rsidP="00395EA7">
            <w:pPr>
              <w:ind w:left="0"/>
            </w:pP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&gt;mail&lt;/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395EA7" w:rsidRDefault="00395EA7" w:rsidP="00395EA7">
            <w:pPr>
              <w:ind w:left="0"/>
            </w:pPr>
            <w:r>
              <w:tab/>
              <w:t>&lt;version&gt;1.4.7&lt;/version&gt;</w:t>
            </w:r>
          </w:p>
          <w:p w:rsidR="00395EA7" w:rsidRDefault="00395EA7" w:rsidP="00395EA7">
            <w:pPr>
              <w:ind w:left="0"/>
              <w:rPr>
                <w:rFonts w:hint="eastAsia"/>
              </w:rPr>
            </w:pPr>
            <w:r>
              <w:t>&lt;/dependency&gt;</w:t>
            </w:r>
          </w:p>
          <w:p w:rsidR="00A0409F" w:rsidRDefault="00A0409F" w:rsidP="00395EA7">
            <w:pPr>
              <w:ind w:left="0"/>
              <w:rPr>
                <w:rFonts w:hint="eastAsia"/>
              </w:rPr>
            </w:pPr>
          </w:p>
          <w:p w:rsidR="00A0409F" w:rsidRDefault="00A0409F" w:rsidP="00A0409F">
            <w:pPr>
              <w:ind w:left="0"/>
            </w:pPr>
            <w:r>
              <w:t>&lt;dependency&gt;</w:t>
            </w:r>
          </w:p>
          <w:p w:rsidR="00A0409F" w:rsidRDefault="00A0409F" w:rsidP="00A0409F">
            <w:pPr>
              <w:ind w:left="0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org.thymeleaf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A0409F" w:rsidRDefault="00A0409F" w:rsidP="00A0409F">
            <w:pPr>
              <w:ind w:left="0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&gt;thymeleaf-spring3&lt;/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A0409F" w:rsidRDefault="00A0409F" w:rsidP="00A0409F">
            <w:pPr>
              <w:ind w:left="0"/>
            </w:pPr>
            <w:r>
              <w:t xml:space="preserve">    &lt;version&gt;3.0.0.RELEASE&lt;/version&gt;</w:t>
            </w:r>
          </w:p>
          <w:p w:rsidR="00A0409F" w:rsidRDefault="00A0409F" w:rsidP="00A0409F">
            <w:pPr>
              <w:ind w:left="0"/>
              <w:rPr>
                <w:rFonts w:hint="eastAsia"/>
              </w:rPr>
            </w:pPr>
            <w:r>
              <w:t>&lt;/dependency&gt;</w:t>
            </w:r>
          </w:p>
        </w:tc>
      </w:tr>
    </w:tbl>
    <w:p w:rsidR="00395EA7" w:rsidRPr="00395EA7" w:rsidRDefault="00395EA7" w:rsidP="00395EA7">
      <w:pPr>
        <w:rPr>
          <w:rFonts w:hint="eastAsia"/>
        </w:rPr>
      </w:pPr>
    </w:p>
    <w:p w:rsidR="00B111CC" w:rsidRDefault="00511254" w:rsidP="003B0257">
      <w:pPr>
        <w:pStyle w:val="Heading2"/>
        <w:rPr>
          <w:rFonts w:hint="eastAsia"/>
        </w:rPr>
      </w:pPr>
      <w:r>
        <w:rPr>
          <w:rFonts w:hint="eastAsia"/>
        </w:rPr>
        <w:t>配置邮件发送器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E1FBA" w:rsidTr="006E1FBA">
        <w:tc>
          <w:tcPr>
            <w:tcW w:w="8388" w:type="dxa"/>
          </w:tcPr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@Configuration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@Component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EmailConfig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@Value</w:t>
            </w:r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"${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mailserver.host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}"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Cs w:val="24"/>
              </w:rPr>
              <w:t>host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@Value</w:t>
            </w:r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"${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mailserver.port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}"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szCs w:val="24"/>
              </w:rPr>
              <w:t>port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@Value</w:t>
            </w:r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"${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mailserver.username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}"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@Value</w:t>
            </w:r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"${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mailserver.password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}"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Cs w:val="24"/>
              </w:rPr>
              <w:t>password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@Bean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JavaMailSenderImpl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javaMailSender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 {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JavaMailSenderImpl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javaMailSender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JavaMailSenderImpl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javaMailSender</w:t>
            </w:r>
            <w:r>
              <w:rPr>
                <w:rFonts w:ascii="Consolas" w:hAnsi="Consolas" w:cs="Consolas"/>
                <w:color w:val="000000"/>
                <w:szCs w:val="24"/>
              </w:rPr>
              <w:t>.setHost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0000C0"/>
                <w:szCs w:val="24"/>
              </w:rPr>
              <w:t>host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javaMailSender</w:t>
            </w:r>
            <w:r>
              <w:rPr>
                <w:rFonts w:ascii="Consolas" w:hAnsi="Consolas" w:cs="Consolas"/>
                <w:color w:val="000000"/>
                <w:szCs w:val="24"/>
              </w:rPr>
              <w:t>.setPort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0000C0"/>
                <w:szCs w:val="24"/>
              </w:rPr>
              <w:t>port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javaMailSender</w:t>
            </w:r>
            <w:r>
              <w:rPr>
                <w:rFonts w:ascii="Consolas" w:hAnsi="Consolas" w:cs="Consolas"/>
                <w:color w:val="000000"/>
                <w:szCs w:val="24"/>
              </w:rPr>
              <w:t>.setUsername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javaMailSender</w:t>
            </w:r>
            <w:r>
              <w:rPr>
                <w:rFonts w:ascii="Consolas" w:hAnsi="Consolas" w:cs="Consolas"/>
                <w:color w:val="000000"/>
                <w:szCs w:val="24"/>
              </w:rPr>
              <w:t>.setPassword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0000C0"/>
                <w:szCs w:val="24"/>
              </w:rPr>
              <w:t>password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javaMailSender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@Bean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ClassLoaderTemplateResolver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emailTemplateResolve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 {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ClassLoaderTemplateResolver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resolve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ClassLoaderTemplateResolver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设置模板在类路径的</w:t>
            </w:r>
            <w:r>
              <w:rPr>
                <w:rFonts w:ascii="Consolas" w:hAnsi="Consolas" w:cs="Consolas"/>
                <w:color w:val="3F7F5F"/>
                <w:szCs w:val="24"/>
              </w:rPr>
              <w:t>mail</w:t>
            </w:r>
            <w:r>
              <w:rPr>
                <w:rFonts w:ascii="Consolas" w:hAnsi="Consolas" w:cs="Consolas"/>
                <w:color w:val="3F7F5F"/>
                <w:szCs w:val="24"/>
              </w:rPr>
              <w:t>目录下查找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  <w:u w:val="single"/>
              </w:rPr>
              <w:t>Thymeleaf</w:t>
            </w:r>
            <w:proofErr w:type="spellEnd"/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resolve</w:t>
            </w:r>
            <w:r>
              <w:rPr>
                <w:rFonts w:ascii="Consolas" w:hAnsi="Consolas" w:cs="Consolas"/>
                <w:color w:val="000000"/>
                <w:szCs w:val="24"/>
              </w:rPr>
              <w:t>.setPrefix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"mail/"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resolve</w:t>
            </w:r>
            <w:r>
              <w:rPr>
                <w:rFonts w:ascii="Consolas" w:hAnsi="Consolas" w:cs="Consolas"/>
                <w:color w:val="000000"/>
                <w:szCs w:val="24"/>
              </w:rPr>
              <w:t>.setTemplateMode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"HTML"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resolve</w:t>
            </w:r>
            <w:r>
              <w:rPr>
                <w:rFonts w:ascii="Consolas" w:hAnsi="Consolas" w:cs="Consolas"/>
                <w:color w:val="000000"/>
                <w:szCs w:val="24"/>
              </w:rPr>
              <w:t>.setCharacterEncoding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"UTF-8"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resolve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@Bean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SpringTemplateEngine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templateEngine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ITemplateResolver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templateResolver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SpringTemplateEngine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engine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SpringTemplateEngine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engine</w:t>
            </w:r>
            <w:r>
              <w:rPr>
                <w:rFonts w:ascii="Consolas" w:hAnsi="Consolas" w:cs="Consolas"/>
                <w:color w:val="000000"/>
                <w:szCs w:val="24"/>
              </w:rPr>
              <w:t>.setTemplateResolver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templateResolver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engine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6E6908" w:rsidRDefault="006E6908" w:rsidP="006E690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6E1FBA" w:rsidRDefault="006E6908" w:rsidP="006E6908">
            <w:pPr>
              <w:ind w:left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</w:tr>
    </w:tbl>
    <w:p w:rsidR="003E653E" w:rsidRPr="003E653E" w:rsidRDefault="003E653E" w:rsidP="003E653E">
      <w:pPr>
        <w:rPr>
          <w:rFonts w:hint="eastAsia"/>
        </w:rPr>
      </w:pPr>
    </w:p>
    <w:p w:rsidR="003B0257" w:rsidRPr="003B0257" w:rsidRDefault="003B0257" w:rsidP="003B0257">
      <w:pPr>
        <w:rPr>
          <w:rFonts w:hint="eastAsia"/>
        </w:rPr>
      </w:pPr>
    </w:p>
    <w:p w:rsidR="00511254" w:rsidRDefault="00511254" w:rsidP="003B0257">
      <w:pPr>
        <w:pStyle w:val="Heading2"/>
        <w:rPr>
          <w:rFonts w:hint="eastAsia"/>
        </w:rPr>
      </w:pPr>
      <w:r>
        <w:rPr>
          <w:rFonts w:hint="eastAsia"/>
        </w:rPr>
        <w:t>装配和使用邮件发送器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77492" w:rsidTr="00477492">
        <w:tc>
          <w:tcPr>
            <w:tcW w:w="8388" w:type="dxa"/>
          </w:tcPr>
          <w:p w:rsidR="00067EA3" w:rsidRDefault="00067EA3" w:rsidP="00067EA3">
            <w:pPr>
              <w:ind w:left="0"/>
            </w:pPr>
            <w:r>
              <w:t>@</w:t>
            </w:r>
            <w:proofErr w:type="spellStart"/>
            <w:r>
              <w:t>Autowired</w:t>
            </w:r>
            <w:proofErr w:type="spellEnd"/>
          </w:p>
          <w:p w:rsidR="00067EA3" w:rsidRDefault="00067EA3" w:rsidP="00067EA3">
            <w:pPr>
              <w:ind w:left="0"/>
            </w:pPr>
            <w:r>
              <w:t xml:space="preserve">private </w:t>
            </w:r>
            <w:proofErr w:type="spellStart"/>
            <w:r>
              <w:t>JavaMailSender</w:t>
            </w:r>
            <w:proofErr w:type="spellEnd"/>
            <w:r>
              <w:t xml:space="preserve"> </w:t>
            </w:r>
            <w:proofErr w:type="spellStart"/>
            <w:r>
              <w:t>javaMailSender</w:t>
            </w:r>
            <w:proofErr w:type="spellEnd"/>
            <w:r>
              <w:t>;</w:t>
            </w:r>
          </w:p>
          <w:p w:rsidR="00067EA3" w:rsidRDefault="00067EA3" w:rsidP="00067EA3">
            <w:pPr>
              <w:ind w:left="0"/>
            </w:pPr>
            <w:r>
              <w:tab/>
            </w:r>
          </w:p>
          <w:p w:rsidR="00067EA3" w:rsidRDefault="00067EA3" w:rsidP="00067EA3">
            <w:pPr>
              <w:ind w:left="0"/>
            </w:pPr>
            <w:r>
              <w:t>@Test</w:t>
            </w:r>
          </w:p>
          <w:p w:rsidR="00067EA3" w:rsidRDefault="00067EA3" w:rsidP="00067EA3">
            <w:pPr>
              <w:ind w:left="0"/>
            </w:pPr>
            <w:r>
              <w:t>public void test() {</w:t>
            </w:r>
          </w:p>
          <w:p w:rsidR="00067EA3" w:rsidRDefault="00067EA3" w:rsidP="00067EA3">
            <w:pPr>
              <w:ind w:left="0"/>
            </w:pPr>
            <w:r>
              <w:t xml:space="preserve">    </w:t>
            </w:r>
            <w:proofErr w:type="spellStart"/>
            <w:r>
              <w:t>SimpleMailMessage</w:t>
            </w:r>
            <w:proofErr w:type="spellEnd"/>
            <w:r>
              <w:t xml:space="preserve"> message = new </w:t>
            </w:r>
            <w:proofErr w:type="spellStart"/>
            <w:r>
              <w:t>SimpleMailMessage</w:t>
            </w:r>
            <w:proofErr w:type="spellEnd"/>
            <w:r>
              <w:t>();</w:t>
            </w:r>
          </w:p>
          <w:p w:rsidR="00067EA3" w:rsidRDefault="00067EA3" w:rsidP="00067EA3">
            <w:pPr>
              <w:ind w:left="0"/>
            </w:pPr>
            <w:r>
              <w:t xml:space="preserve">    String </w:t>
            </w:r>
            <w:proofErr w:type="spellStart"/>
            <w:r>
              <w:t>spitterName</w:t>
            </w:r>
            <w:proofErr w:type="spellEnd"/>
            <w:r>
              <w:t xml:space="preserve"> = "hello";</w:t>
            </w:r>
          </w:p>
          <w:p w:rsidR="00067EA3" w:rsidRDefault="00067EA3" w:rsidP="00067EA3">
            <w:pPr>
              <w:ind w:left="0"/>
            </w:pPr>
            <w:r>
              <w:t xml:space="preserve">    </w:t>
            </w:r>
            <w:proofErr w:type="spellStart"/>
            <w:r>
              <w:t>message.setFrom</w:t>
            </w:r>
            <w:proofErr w:type="spellEnd"/>
            <w:r>
              <w:t>("admin@imooc.com");</w:t>
            </w:r>
          </w:p>
          <w:p w:rsidR="00067EA3" w:rsidRDefault="00067EA3" w:rsidP="00067EA3">
            <w:pPr>
              <w:ind w:left="0"/>
            </w:pPr>
            <w:r>
              <w:t xml:space="preserve">    </w:t>
            </w:r>
            <w:proofErr w:type="spellStart"/>
            <w:r>
              <w:t>message.setTo</w:t>
            </w:r>
            <w:proofErr w:type="spellEnd"/>
            <w:r>
              <w:t>("xiaoxiazhang1@hengtiansoft.com");</w:t>
            </w:r>
          </w:p>
          <w:p w:rsidR="00067EA3" w:rsidRDefault="00067EA3" w:rsidP="00067EA3">
            <w:pPr>
              <w:ind w:left="0"/>
            </w:pPr>
            <w:r>
              <w:t xml:space="preserve">    </w:t>
            </w:r>
            <w:proofErr w:type="spellStart"/>
            <w:r>
              <w:t>message.setSubject</w:t>
            </w:r>
            <w:proofErr w:type="spellEnd"/>
            <w:r>
              <w:t>(</w:t>
            </w:r>
            <w:proofErr w:type="spellStart"/>
            <w:r>
              <w:t>spitterName</w:t>
            </w:r>
            <w:proofErr w:type="spellEnd"/>
            <w:r>
              <w:t>);</w:t>
            </w:r>
          </w:p>
          <w:p w:rsidR="00067EA3" w:rsidRDefault="00067EA3" w:rsidP="00067EA3">
            <w:pPr>
              <w:ind w:left="0"/>
            </w:pPr>
            <w:r>
              <w:t xml:space="preserve">    </w:t>
            </w:r>
            <w:proofErr w:type="spellStart"/>
            <w:r>
              <w:t>message.setText</w:t>
            </w:r>
            <w:proofErr w:type="spellEnd"/>
            <w:r>
              <w:t>("</w:t>
            </w:r>
            <w:proofErr w:type="spellStart"/>
            <w:r>
              <w:t>helloWorld</w:t>
            </w:r>
            <w:proofErr w:type="spellEnd"/>
            <w:r>
              <w:t>");</w:t>
            </w:r>
          </w:p>
          <w:p w:rsidR="00067EA3" w:rsidRDefault="00067EA3" w:rsidP="00067EA3">
            <w:pPr>
              <w:ind w:left="0"/>
            </w:pPr>
            <w:r>
              <w:lastRenderedPageBreak/>
              <w:t xml:space="preserve">    </w:t>
            </w:r>
            <w:proofErr w:type="spellStart"/>
            <w:r>
              <w:t>javaMailSender.send</w:t>
            </w:r>
            <w:proofErr w:type="spellEnd"/>
            <w:r>
              <w:t>(message);</w:t>
            </w:r>
          </w:p>
          <w:p w:rsidR="00477492" w:rsidRDefault="00067EA3" w:rsidP="00067EA3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511254" w:rsidRDefault="00511254" w:rsidP="00B111CC">
      <w:pPr>
        <w:rPr>
          <w:rFonts w:hint="eastAsia"/>
        </w:rPr>
      </w:pPr>
    </w:p>
    <w:p w:rsidR="00511254" w:rsidRDefault="00511254" w:rsidP="00511254">
      <w:pPr>
        <w:pStyle w:val="Heading1"/>
        <w:rPr>
          <w:rFonts w:hint="eastAsia"/>
        </w:rPr>
      </w:pPr>
      <w:r>
        <w:rPr>
          <w:rFonts w:hint="eastAsia"/>
        </w:rPr>
        <w:t>构建丰富内容的</w:t>
      </w:r>
      <w:r>
        <w:rPr>
          <w:rFonts w:hint="eastAsia"/>
        </w:rPr>
        <w:t>Email</w:t>
      </w:r>
      <w:r>
        <w:rPr>
          <w:rFonts w:hint="eastAsia"/>
        </w:rPr>
        <w:t>消息</w:t>
      </w:r>
    </w:p>
    <w:p w:rsidR="00054494" w:rsidRDefault="00054494" w:rsidP="00054494">
      <w:pPr>
        <w:pStyle w:val="Heading2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添加附件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26975" w:rsidTr="00426975">
        <w:tc>
          <w:tcPr>
            <w:tcW w:w="8388" w:type="dxa"/>
          </w:tcPr>
          <w:p w:rsidR="00426975" w:rsidRDefault="00426975" w:rsidP="00426975">
            <w:pPr>
              <w:ind w:left="0"/>
            </w:pPr>
            <w:r>
              <w:t>@Test</w:t>
            </w:r>
          </w:p>
          <w:p w:rsidR="00426975" w:rsidRDefault="00426975" w:rsidP="00426975">
            <w:pPr>
              <w:ind w:left="0"/>
            </w:pPr>
            <w:r>
              <w:t xml:space="preserve">public void test2() throws </w:t>
            </w:r>
            <w:proofErr w:type="spellStart"/>
            <w:r>
              <w:t>MessagingException</w:t>
            </w:r>
            <w:proofErr w:type="spellEnd"/>
            <w:r>
              <w:t xml:space="preserve"> {</w:t>
            </w:r>
          </w:p>
          <w:p w:rsidR="00426975" w:rsidRDefault="00426975" w:rsidP="00426975">
            <w:pPr>
              <w:ind w:left="0"/>
            </w:pPr>
            <w:r>
              <w:t xml:space="preserve">    </w:t>
            </w:r>
            <w:proofErr w:type="spellStart"/>
            <w:r>
              <w:t>MimeMessage</w:t>
            </w:r>
            <w:proofErr w:type="spellEnd"/>
            <w:r>
              <w:t xml:space="preserve"> message = </w:t>
            </w:r>
            <w:proofErr w:type="spellStart"/>
            <w:r>
              <w:t>javaMailSender.createMimeMessage</w:t>
            </w:r>
            <w:proofErr w:type="spellEnd"/>
            <w:r>
              <w:t>();</w:t>
            </w:r>
          </w:p>
          <w:p w:rsidR="00426975" w:rsidRDefault="00426975" w:rsidP="00426975">
            <w:pPr>
              <w:ind w:left="0"/>
            </w:pPr>
            <w:r>
              <w:t xml:space="preserve">    //第二个参数表示消息类型MIME</w:t>
            </w:r>
          </w:p>
          <w:p w:rsidR="00426975" w:rsidRDefault="00426975" w:rsidP="00426975">
            <w:pPr>
              <w:ind w:left="0"/>
            </w:pPr>
            <w:r>
              <w:t xml:space="preserve">    </w:t>
            </w:r>
            <w:proofErr w:type="spellStart"/>
            <w:r>
              <w:t>MimeMessageHelper</w:t>
            </w:r>
            <w:proofErr w:type="spellEnd"/>
            <w:r>
              <w:t xml:space="preserve"> helper = new </w:t>
            </w:r>
            <w:proofErr w:type="spellStart"/>
            <w:r>
              <w:t>MimeMessageHelper</w:t>
            </w:r>
            <w:proofErr w:type="spellEnd"/>
            <w:r>
              <w:t>(message, true);</w:t>
            </w:r>
          </w:p>
          <w:p w:rsidR="00426975" w:rsidRDefault="00426975" w:rsidP="00426975">
            <w:pPr>
              <w:ind w:left="0"/>
            </w:pPr>
            <w:r>
              <w:t xml:space="preserve">    </w:t>
            </w:r>
            <w:proofErr w:type="spellStart"/>
            <w:r>
              <w:t>helper.setFrom</w:t>
            </w:r>
            <w:proofErr w:type="spellEnd"/>
            <w:r>
              <w:t>("admin@imooc.com");</w:t>
            </w:r>
          </w:p>
          <w:p w:rsidR="00426975" w:rsidRDefault="00426975" w:rsidP="00426975">
            <w:pPr>
              <w:ind w:left="0"/>
            </w:pPr>
            <w:r>
              <w:t xml:space="preserve">    </w:t>
            </w:r>
            <w:proofErr w:type="spellStart"/>
            <w:r>
              <w:t>helper.setTo</w:t>
            </w:r>
            <w:proofErr w:type="spellEnd"/>
            <w:r>
              <w:t>("xiaoxiazhang1@hengtiansoft.com");</w:t>
            </w:r>
          </w:p>
          <w:p w:rsidR="00426975" w:rsidRDefault="00426975" w:rsidP="00426975">
            <w:pPr>
              <w:ind w:left="0"/>
            </w:pPr>
            <w:r>
              <w:t xml:space="preserve">    </w:t>
            </w:r>
            <w:proofErr w:type="spellStart"/>
            <w:r>
              <w:t>helper.setSubject</w:t>
            </w:r>
            <w:proofErr w:type="spellEnd"/>
            <w:r>
              <w:t>("hello");</w:t>
            </w:r>
          </w:p>
          <w:p w:rsidR="00426975" w:rsidRDefault="00426975" w:rsidP="00426975">
            <w:pPr>
              <w:ind w:left="0"/>
            </w:pPr>
            <w:r>
              <w:t xml:space="preserve">    </w:t>
            </w:r>
            <w:proofErr w:type="spellStart"/>
            <w:r>
              <w:t>helper.setText</w:t>
            </w:r>
            <w:proofErr w:type="spellEnd"/>
            <w:r>
              <w:t>("</w:t>
            </w:r>
            <w:proofErr w:type="spellStart"/>
            <w:r>
              <w:t>helloWorld</w:t>
            </w:r>
            <w:proofErr w:type="spellEnd"/>
            <w:r>
              <w:t>");</w:t>
            </w:r>
          </w:p>
          <w:p w:rsidR="00426975" w:rsidRDefault="00426975" w:rsidP="00426975">
            <w:pPr>
              <w:ind w:left="0"/>
            </w:pPr>
            <w:r>
              <w:t xml:space="preserve">    //spring </w:t>
            </w:r>
            <w:proofErr w:type="spellStart"/>
            <w:r>
              <w:t>ClassPathResource</w:t>
            </w:r>
            <w:proofErr w:type="spellEnd"/>
            <w:r>
              <w:t>用于加载类路径下的文件;</w:t>
            </w:r>
          </w:p>
          <w:p w:rsidR="00426975" w:rsidRDefault="00426975" w:rsidP="00426975">
            <w:pPr>
              <w:ind w:left="0"/>
            </w:pPr>
            <w:r>
              <w:t xml:space="preserve">    </w:t>
            </w:r>
            <w:proofErr w:type="spellStart"/>
            <w:r>
              <w:t>ClassPathResource</w:t>
            </w:r>
            <w:proofErr w:type="spellEnd"/>
            <w:r>
              <w:t xml:space="preserve"> </w:t>
            </w:r>
            <w:proofErr w:type="spellStart"/>
            <w:r>
              <w:t>couponImage</w:t>
            </w:r>
            <w:proofErr w:type="spellEnd"/>
            <w:r>
              <w:t xml:space="preserve"> = new </w:t>
            </w:r>
            <w:proofErr w:type="spellStart"/>
            <w:r>
              <w:t>ClassPathResource</w:t>
            </w:r>
            <w:proofErr w:type="spellEnd"/>
            <w:r>
              <w:t>("/collateral/coupon.jpg");</w:t>
            </w:r>
          </w:p>
          <w:p w:rsidR="00426975" w:rsidRDefault="00426975" w:rsidP="00426975">
            <w:pPr>
              <w:ind w:left="0"/>
            </w:pPr>
            <w:r>
              <w:t xml:space="preserve">    //</w:t>
            </w:r>
            <w:proofErr w:type="spellStart"/>
            <w:r>
              <w:t>addAttachment</w:t>
            </w:r>
            <w:proofErr w:type="spellEnd"/>
            <w:r>
              <w:t>用于添加附件,第一个参数为文件名，第二个为图片资源</w:t>
            </w:r>
          </w:p>
          <w:p w:rsidR="00426975" w:rsidRDefault="00426975" w:rsidP="00426975">
            <w:pPr>
              <w:ind w:left="0"/>
            </w:pPr>
            <w:r>
              <w:t xml:space="preserve">    </w:t>
            </w:r>
            <w:proofErr w:type="spellStart"/>
            <w:r>
              <w:t>helper.addAttachment</w:t>
            </w:r>
            <w:proofErr w:type="spellEnd"/>
            <w:r>
              <w:t xml:space="preserve">("Coupon.png", </w:t>
            </w:r>
            <w:proofErr w:type="spellStart"/>
            <w:r>
              <w:t>couponImage</w:t>
            </w:r>
            <w:proofErr w:type="spellEnd"/>
            <w:r>
              <w:t>);</w:t>
            </w:r>
          </w:p>
          <w:p w:rsidR="00426975" w:rsidRDefault="00426975" w:rsidP="00426975">
            <w:pPr>
              <w:ind w:left="0"/>
            </w:pPr>
            <w:r>
              <w:t xml:space="preserve">  </w:t>
            </w:r>
            <w:r w:rsidR="0010167C">
              <w:t xml:space="preserve">  </w:t>
            </w:r>
            <w:proofErr w:type="spellStart"/>
            <w:r w:rsidR="0010167C">
              <w:t>javaMailSender.send</w:t>
            </w:r>
            <w:proofErr w:type="spellEnd"/>
            <w:r w:rsidR="0010167C">
              <w:t>(message);</w:t>
            </w:r>
          </w:p>
          <w:p w:rsidR="00426975" w:rsidRDefault="00426975" w:rsidP="00426975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054494" w:rsidRPr="00054494" w:rsidRDefault="00054494" w:rsidP="00054494">
      <w:pPr>
        <w:rPr>
          <w:rFonts w:hint="eastAsia"/>
        </w:rPr>
      </w:pPr>
    </w:p>
    <w:p w:rsidR="00054494" w:rsidRDefault="00054494" w:rsidP="00054494">
      <w:pPr>
        <w:pStyle w:val="Heading2"/>
        <w:rPr>
          <w:rFonts w:hint="eastAsia"/>
        </w:rPr>
      </w:pPr>
      <w:r>
        <w:rPr>
          <w:rFonts w:hint="eastAsia"/>
        </w:rPr>
        <w:t>发送富文本内容的</w:t>
      </w:r>
      <w:r>
        <w:rPr>
          <w:rFonts w:hint="eastAsia"/>
        </w:rPr>
        <w:t>Email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842DD" w:rsidTr="00B842DD">
        <w:tc>
          <w:tcPr>
            <w:tcW w:w="8388" w:type="dxa"/>
          </w:tcPr>
          <w:p w:rsidR="00B842DD" w:rsidRDefault="00B842DD" w:rsidP="00B842DD">
            <w:pPr>
              <w:ind w:left="0"/>
            </w:pPr>
            <w:r>
              <w:t>@Test</w:t>
            </w:r>
          </w:p>
          <w:p w:rsidR="00B842DD" w:rsidRDefault="00B842DD" w:rsidP="00B842DD">
            <w:pPr>
              <w:ind w:left="0"/>
            </w:pPr>
            <w:r>
              <w:t xml:space="preserve">public void test3() throws </w:t>
            </w:r>
            <w:proofErr w:type="spellStart"/>
            <w:r>
              <w:t>MessagingException</w:t>
            </w:r>
            <w:proofErr w:type="spellEnd"/>
            <w:r>
              <w:t>{</w:t>
            </w:r>
          </w:p>
          <w:p w:rsidR="00B842DD" w:rsidRDefault="00B842DD" w:rsidP="00B842DD">
            <w:pPr>
              <w:ind w:left="0"/>
            </w:pPr>
            <w:r>
              <w:t xml:space="preserve">    </w:t>
            </w:r>
            <w:proofErr w:type="spellStart"/>
            <w:r>
              <w:t>MimeMessage</w:t>
            </w:r>
            <w:proofErr w:type="spellEnd"/>
            <w:r>
              <w:t xml:space="preserve"> message = </w:t>
            </w:r>
            <w:proofErr w:type="spellStart"/>
            <w:r>
              <w:t>javaMailSender.createMimeMessage</w:t>
            </w:r>
            <w:proofErr w:type="spellEnd"/>
            <w:r>
              <w:t>();</w:t>
            </w:r>
          </w:p>
          <w:p w:rsidR="00B842DD" w:rsidRDefault="00B842DD" w:rsidP="00B842DD">
            <w:pPr>
              <w:ind w:left="0"/>
            </w:pPr>
            <w:r>
              <w:t xml:space="preserve">    //第二个参数表示消息类型MIME</w:t>
            </w:r>
          </w:p>
          <w:p w:rsidR="00B842DD" w:rsidRDefault="00B842DD" w:rsidP="00B842DD">
            <w:pPr>
              <w:ind w:left="0"/>
            </w:pPr>
            <w:r>
              <w:t xml:space="preserve">    </w:t>
            </w:r>
            <w:proofErr w:type="spellStart"/>
            <w:r>
              <w:t>MimeMessageHelper</w:t>
            </w:r>
            <w:proofErr w:type="spellEnd"/>
            <w:r>
              <w:t xml:space="preserve"> helper = new </w:t>
            </w:r>
            <w:proofErr w:type="spellStart"/>
            <w:r>
              <w:t>MimeMessageHelper</w:t>
            </w:r>
            <w:proofErr w:type="spellEnd"/>
            <w:r>
              <w:t>(message, true);</w:t>
            </w:r>
          </w:p>
          <w:p w:rsidR="00B842DD" w:rsidRDefault="00B842DD" w:rsidP="00B842DD">
            <w:pPr>
              <w:ind w:left="0"/>
            </w:pPr>
            <w:r>
              <w:t xml:space="preserve">    </w:t>
            </w:r>
            <w:proofErr w:type="spellStart"/>
            <w:r>
              <w:t>helper.setFrom</w:t>
            </w:r>
            <w:proofErr w:type="spellEnd"/>
            <w:r>
              <w:t>("admin@imooc.com");</w:t>
            </w:r>
          </w:p>
          <w:p w:rsidR="00B842DD" w:rsidRDefault="00B842DD" w:rsidP="00B842DD">
            <w:pPr>
              <w:ind w:left="0"/>
            </w:pPr>
            <w:r>
              <w:t xml:space="preserve">    </w:t>
            </w:r>
            <w:proofErr w:type="spellStart"/>
            <w:r>
              <w:t>helper.setTo</w:t>
            </w:r>
            <w:proofErr w:type="spellEnd"/>
            <w:r>
              <w:t>("xiaoxiazhang1@hengtiansoft.com");</w:t>
            </w:r>
          </w:p>
          <w:p w:rsidR="00B842DD" w:rsidRDefault="00B842DD" w:rsidP="00B842DD">
            <w:pPr>
              <w:ind w:left="0"/>
            </w:pPr>
            <w:r>
              <w:lastRenderedPageBreak/>
              <w:t xml:space="preserve">    </w:t>
            </w:r>
            <w:proofErr w:type="spellStart"/>
            <w:r>
              <w:t>helper.setSubject</w:t>
            </w:r>
            <w:proofErr w:type="spellEnd"/>
            <w:r>
              <w:t>("hello");</w:t>
            </w:r>
          </w:p>
          <w:p w:rsidR="00B842DD" w:rsidRPr="00EB7874" w:rsidRDefault="00B842DD" w:rsidP="00B842DD">
            <w:pPr>
              <w:ind w:left="0"/>
              <w:rPr>
                <w:b/>
              </w:rPr>
            </w:pPr>
            <w:r w:rsidRPr="00EB7874">
              <w:rPr>
                <w:b/>
              </w:rPr>
              <w:t xml:space="preserve">    //第二个参数说明是html</w:t>
            </w:r>
          </w:p>
          <w:p w:rsidR="00B842DD" w:rsidRDefault="00B842DD" w:rsidP="00B842DD">
            <w:pPr>
              <w:ind w:left="0"/>
            </w:pPr>
            <w:r>
              <w:t xml:space="preserve">    </w:t>
            </w:r>
            <w:proofErr w:type="spellStart"/>
            <w:r>
              <w:t>helper.setText</w:t>
            </w:r>
            <w:proofErr w:type="spellEnd"/>
            <w:r>
              <w:t>("&lt;html&gt;&lt;body&gt;&lt;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='cid:spitterLogo'&gt;&lt;/body&gt;&lt;/html&gt;",</w:t>
            </w:r>
            <w:r w:rsidRPr="00EB7874">
              <w:rPr>
                <w:b/>
              </w:rPr>
              <w:t>true</w:t>
            </w:r>
            <w:r>
              <w:t>);</w:t>
            </w:r>
          </w:p>
          <w:p w:rsidR="00B842DD" w:rsidRDefault="00B842DD" w:rsidP="00B842DD">
            <w:pPr>
              <w:ind w:left="0"/>
            </w:pPr>
            <w:r>
              <w:t xml:space="preserve">    //spring </w:t>
            </w:r>
            <w:proofErr w:type="spellStart"/>
            <w:r>
              <w:t>ClassPathResource</w:t>
            </w:r>
            <w:proofErr w:type="spellEnd"/>
            <w:r>
              <w:t>用于加载类路径下的文件;</w:t>
            </w:r>
          </w:p>
          <w:p w:rsidR="00B842DD" w:rsidRDefault="00B842DD" w:rsidP="00B842DD">
            <w:pPr>
              <w:ind w:left="0"/>
            </w:pPr>
            <w:r>
              <w:t xml:space="preserve">    </w:t>
            </w:r>
            <w:proofErr w:type="spellStart"/>
            <w:r>
              <w:t>ClassPathResource</w:t>
            </w:r>
            <w:proofErr w:type="spellEnd"/>
            <w:r>
              <w:t xml:space="preserve"> </w:t>
            </w:r>
            <w:proofErr w:type="spellStart"/>
            <w:r>
              <w:t>couponImage</w:t>
            </w:r>
            <w:proofErr w:type="spellEnd"/>
            <w:r>
              <w:t xml:space="preserve"> = new </w:t>
            </w:r>
            <w:proofErr w:type="spellStart"/>
            <w:r>
              <w:t>ClassPathResource</w:t>
            </w:r>
            <w:proofErr w:type="spellEnd"/>
            <w:r>
              <w:t>("/collateral/coupon.jpg");</w:t>
            </w:r>
          </w:p>
          <w:p w:rsidR="00B842DD" w:rsidRDefault="00B842DD" w:rsidP="00B842DD">
            <w:pPr>
              <w:ind w:left="0"/>
            </w:pPr>
            <w:r>
              <w:t xml:space="preserve">    //富文本中添加图片</w:t>
            </w:r>
          </w:p>
          <w:p w:rsidR="00B842DD" w:rsidRDefault="00B842DD" w:rsidP="00B842DD">
            <w:pPr>
              <w:ind w:left="0"/>
            </w:pPr>
            <w:r>
              <w:t xml:space="preserve">    </w:t>
            </w:r>
            <w:proofErr w:type="spellStart"/>
            <w:r>
              <w:t>helper.addInline</w:t>
            </w:r>
            <w:proofErr w:type="spellEnd"/>
            <w:r>
              <w:t>("</w:t>
            </w:r>
            <w:proofErr w:type="spellStart"/>
            <w:r>
              <w:t>spitterLogo</w:t>
            </w:r>
            <w:proofErr w:type="spellEnd"/>
            <w:r>
              <w:t xml:space="preserve">", </w:t>
            </w:r>
            <w:proofErr w:type="spellStart"/>
            <w:r>
              <w:t>couponImage</w:t>
            </w:r>
            <w:proofErr w:type="spellEnd"/>
            <w:r>
              <w:t>);</w:t>
            </w:r>
          </w:p>
          <w:p w:rsidR="00B842DD" w:rsidRDefault="00B842DD" w:rsidP="00B842DD">
            <w:pPr>
              <w:ind w:left="0"/>
            </w:pPr>
            <w:r>
              <w:t xml:space="preserve">    </w:t>
            </w:r>
            <w:proofErr w:type="spellStart"/>
            <w:r>
              <w:t>javaMailSender.send</w:t>
            </w:r>
            <w:proofErr w:type="spellEnd"/>
            <w:r>
              <w:t>(message);</w:t>
            </w:r>
          </w:p>
          <w:p w:rsidR="00B842DD" w:rsidRDefault="00B842DD" w:rsidP="00B842DD">
            <w:pPr>
              <w:ind w:left="0"/>
            </w:pPr>
            <w:r>
              <w:t xml:space="preserve">    </w:t>
            </w:r>
          </w:p>
          <w:p w:rsidR="00B842DD" w:rsidRDefault="00B842DD" w:rsidP="00B842DD">
            <w:pPr>
              <w:ind w:left="0"/>
              <w:rPr>
                <w:rFonts w:hint="eastAsia"/>
              </w:rPr>
            </w:pPr>
            <w:r>
              <w:t>}</w:t>
            </w:r>
          </w:p>
          <w:p w:rsidR="00562CAD" w:rsidRDefault="00562CAD" w:rsidP="00B842DD">
            <w:pPr>
              <w:ind w:left="0"/>
              <w:rPr>
                <w:rFonts w:hint="eastAsia"/>
              </w:rPr>
            </w:pPr>
          </w:p>
        </w:tc>
      </w:tr>
    </w:tbl>
    <w:p w:rsidR="00511254" w:rsidRDefault="00511254" w:rsidP="00511254">
      <w:pPr>
        <w:rPr>
          <w:rFonts w:hint="eastAsia"/>
        </w:rPr>
      </w:pPr>
    </w:p>
    <w:p w:rsidR="00511254" w:rsidRDefault="00511254" w:rsidP="00054494">
      <w:pPr>
        <w:pStyle w:val="Heading2"/>
        <w:rPr>
          <w:rFonts w:hint="eastAsia"/>
        </w:rPr>
      </w:pPr>
      <w:r>
        <w:rPr>
          <w:rFonts w:hint="eastAsia"/>
        </w:rPr>
        <w:t>使用</w:t>
      </w:r>
      <w:proofErr w:type="spellStart"/>
      <w:r w:rsidR="004971F0">
        <w:rPr>
          <w:rFonts w:hint="eastAsia"/>
        </w:rPr>
        <w:t>Thymeleaf</w:t>
      </w:r>
      <w:proofErr w:type="spellEnd"/>
      <w:r>
        <w:rPr>
          <w:rFonts w:hint="eastAsia"/>
        </w:rPr>
        <w:t>模板生成</w:t>
      </w:r>
      <w:r>
        <w:rPr>
          <w:rFonts w:hint="eastAsia"/>
        </w:rPr>
        <w:t>Email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F2648" w:rsidTr="00AF2648">
        <w:tc>
          <w:tcPr>
            <w:tcW w:w="8388" w:type="dxa"/>
          </w:tcPr>
          <w:p w:rsidR="00EA0287" w:rsidRDefault="00EA0287" w:rsidP="00EA02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808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Cs w:val="24"/>
                <w:highlight w:val="lightGray"/>
              </w:rPr>
              <w:t>html</w:t>
            </w:r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</w:p>
          <w:p w:rsidR="00EA0287" w:rsidRDefault="00EA0287" w:rsidP="00EA02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808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</w:p>
          <w:p w:rsidR="00EA0287" w:rsidRDefault="00EA0287" w:rsidP="00EA02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808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Cs w:val="24"/>
              </w:rPr>
              <w:t>meta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Cs w:val="24"/>
              </w:rPr>
              <w:t>charset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</w:p>
          <w:p w:rsidR="00EA0287" w:rsidRDefault="00EA0287" w:rsidP="00EA02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808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Cs w:val="24"/>
              </w:rPr>
              <w:t>Insert title here</w:t>
            </w:r>
            <w:r>
              <w:rPr>
                <w:rFonts w:ascii="Consolas" w:hAnsi="Consolas" w:cs="Consolas"/>
                <w:color w:val="00808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</w:p>
          <w:p w:rsidR="00EA0287" w:rsidRDefault="00EA0287" w:rsidP="00EA02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808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</w:p>
          <w:p w:rsidR="00EA0287" w:rsidRDefault="00EA0287" w:rsidP="00EA02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808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</w:p>
          <w:p w:rsidR="00EA0287" w:rsidRDefault="00EA0287" w:rsidP="00EA02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Cs w:val="24"/>
              </w:rPr>
              <w:t>&lt;!-- &lt;</w:t>
            </w:r>
            <w:proofErr w:type="spellStart"/>
            <w:r>
              <w:rPr>
                <w:rFonts w:ascii="Consolas" w:hAnsi="Consolas" w:cs="Consolas"/>
                <w:color w:val="3F5FBF"/>
                <w:szCs w:val="24"/>
              </w:rPr>
              <w:t>img</w:t>
            </w:r>
            <w:proofErr w:type="spellEnd"/>
            <w:r>
              <w:rPr>
                <w:rFonts w:ascii="Consolas" w:hAnsi="Consolas" w:cs="Consolas"/>
                <w:color w:val="3F5FB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Cs w:val="24"/>
                <w:u w:val="single"/>
              </w:rPr>
              <w:t>src</w:t>
            </w:r>
            <w:proofErr w:type="spellEnd"/>
            <w:r>
              <w:rPr>
                <w:rFonts w:ascii="Consolas" w:hAnsi="Consolas" w:cs="Consolas"/>
                <w:color w:val="3F5FBF"/>
                <w:szCs w:val="24"/>
              </w:rPr>
              <w:t>="</w:t>
            </w:r>
            <w:proofErr w:type="spellStart"/>
            <w:r>
              <w:rPr>
                <w:rFonts w:ascii="Consolas" w:hAnsi="Consolas" w:cs="Consolas"/>
                <w:color w:val="3F5FBF"/>
                <w:szCs w:val="24"/>
              </w:rPr>
              <w:t>spitterLogo</w:t>
            </w:r>
            <w:proofErr w:type="spellEnd"/>
            <w:r>
              <w:rPr>
                <w:rFonts w:ascii="Consolas" w:hAnsi="Consolas" w:cs="Consolas"/>
                <w:color w:val="3F5FBF"/>
                <w:szCs w:val="24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3F5FBF"/>
                <w:szCs w:val="24"/>
              </w:rPr>
              <w:t>th:src</w:t>
            </w:r>
            <w:proofErr w:type="spellEnd"/>
            <w:r>
              <w:rPr>
                <w:rFonts w:ascii="Consolas" w:hAnsi="Consolas" w:cs="Consolas"/>
                <w:color w:val="3F5FBF"/>
                <w:szCs w:val="24"/>
              </w:rPr>
              <w:t>="cid:spitterLogo"&gt; --&gt;</w:t>
            </w:r>
          </w:p>
          <w:p w:rsidR="00EA0287" w:rsidRDefault="00EA0287" w:rsidP="00EA02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Cs w:val="24"/>
              </w:rPr>
              <w:t>h4</w:t>
            </w:r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</w:p>
          <w:p w:rsidR="00EA0287" w:rsidRDefault="00EA0287" w:rsidP="00EA02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Cs w:val="24"/>
              </w:rPr>
              <w:t>span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Cs w:val="24"/>
                <w:u w:val="single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"${name}"</w:t>
            </w:r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Cs w:val="24"/>
              </w:rPr>
              <w:t>name</w:t>
            </w:r>
            <w:r>
              <w:rPr>
                <w:rFonts w:ascii="Consolas" w:hAnsi="Consolas" w:cs="Consolas"/>
                <w:color w:val="00808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Cs w:val="24"/>
              </w:rPr>
              <w:t>span</w:t>
            </w:r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</w:p>
          <w:p w:rsidR="00EA0287" w:rsidRDefault="00EA0287" w:rsidP="00EA02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Cs w:val="24"/>
              </w:rPr>
              <w:t>h4</w:t>
            </w:r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</w:p>
          <w:p w:rsidR="00EA0287" w:rsidRDefault="00EA0287" w:rsidP="00EA02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Cs w:val="24"/>
              </w:rPr>
              <w:t>&gt;&lt;</w:t>
            </w:r>
            <w:r>
              <w:rPr>
                <w:rFonts w:ascii="Consolas" w:hAnsi="Consolas" w:cs="Consolas"/>
                <w:color w:val="3F7F7F"/>
                <w:szCs w:val="24"/>
              </w:rPr>
              <w:t>span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Cs w:val="24"/>
                <w:u w:val="single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"${text}"</w:t>
            </w:r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Cs w:val="24"/>
              </w:rPr>
              <w:t>text</w:t>
            </w:r>
            <w:r>
              <w:rPr>
                <w:rFonts w:ascii="Consolas" w:hAnsi="Consolas" w:cs="Consolas"/>
                <w:color w:val="00808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Cs w:val="24"/>
              </w:rPr>
              <w:t>span</w:t>
            </w:r>
            <w:r>
              <w:rPr>
                <w:rFonts w:ascii="Consolas" w:hAnsi="Consolas" w:cs="Consolas"/>
                <w:color w:val="008080"/>
                <w:szCs w:val="24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</w:p>
          <w:p w:rsidR="00EA0287" w:rsidRDefault="00EA0287" w:rsidP="00EA02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808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</w:p>
          <w:p w:rsidR="00AF2648" w:rsidRDefault="00EA0287" w:rsidP="00EA0287">
            <w:pPr>
              <w:ind w:left="0"/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Cs w:val="24"/>
                <w:highlight w:val="lightGray"/>
              </w:rPr>
              <w:t>html</w:t>
            </w:r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</w:p>
        </w:tc>
      </w:tr>
      <w:tr w:rsidR="009D59E6" w:rsidTr="00AF2648">
        <w:tc>
          <w:tcPr>
            <w:tcW w:w="8388" w:type="dxa"/>
          </w:tcPr>
          <w:p w:rsidR="009D59E6" w:rsidRDefault="009D59E6" w:rsidP="009D59E6">
            <w:pPr>
              <w:ind w:left="0"/>
            </w:pPr>
            <w:r>
              <w:t>@Test</w:t>
            </w:r>
          </w:p>
          <w:p w:rsidR="009D59E6" w:rsidRDefault="009D59E6" w:rsidP="009D59E6">
            <w:pPr>
              <w:ind w:left="0"/>
            </w:pPr>
            <w:r>
              <w:t xml:space="preserve">public void test4() throws </w:t>
            </w:r>
            <w:proofErr w:type="spellStart"/>
            <w:r>
              <w:t>MessagingException</w:t>
            </w:r>
            <w:proofErr w:type="spellEnd"/>
            <w:r>
              <w:t>{</w:t>
            </w:r>
          </w:p>
          <w:p w:rsidR="009D59E6" w:rsidRDefault="009D59E6" w:rsidP="009D59E6">
            <w:pPr>
              <w:ind w:left="0"/>
            </w:pPr>
            <w:r>
              <w:t xml:space="preserve">    </w:t>
            </w:r>
          </w:p>
          <w:p w:rsidR="009D59E6" w:rsidRDefault="009D59E6" w:rsidP="009D59E6">
            <w:pPr>
              <w:ind w:left="0"/>
            </w:pPr>
            <w:r>
              <w:t xml:space="preserve">    //构建数据</w:t>
            </w:r>
          </w:p>
          <w:p w:rsidR="009D59E6" w:rsidRDefault="009D59E6" w:rsidP="009D59E6">
            <w:pPr>
              <w:ind w:left="0"/>
            </w:pPr>
            <w:r>
              <w:t xml:space="preserve">    Context modal = new Context();</w:t>
            </w:r>
          </w:p>
          <w:p w:rsidR="009D59E6" w:rsidRDefault="009D59E6" w:rsidP="009D59E6">
            <w:pPr>
              <w:ind w:left="0"/>
            </w:pPr>
            <w:r>
              <w:t xml:space="preserve">    </w:t>
            </w:r>
            <w:proofErr w:type="spellStart"/>
            <w:r>
              <w:t>modal.setVariable</w:t>
            </w:r>
            <w:proofErr w:type="spellEnd"/>
            <w:r>
              <w:t>("name", "good");</w:t>
            </w:r>
          </w:p>
          <w:p w:rsidR="009D59E6" w:rsidRDefault="009D59E6" w:rsidP="009D59E6">
            <w:pPr>
              <w:ind w:left="0"/>
            </w:pPr>
            <w:r>
              <w:t xml:space="preserve">    </w:t>
            </w:r>
            <w:proofErr w:type="spellStart"/>
            <w:r>
              <w:t>modal.setVariable</w:t>
            </w:r>
            <w:proofErr w:type="spellEnd"/>
            <w:r>
              <w:t>("text", "</w:t>
            </w:r>
            <w:proofErr w:type="spellStart"/>
            <w:r>
              <w:t>hello,world</w:t>
            </w:r>
            <w:proofErr w:type="spellEnd"/>
            <w:r>
              <w:t>");</w:t>
            </w:r>
          </w:p>
          <w:p w:rsidR="009D59E6" w:rsidRDefault="009D59E6" w:rsidP="009D59E6">
            <w:pPr>
              <w:ind w:left="0"/>
            </w:pPr>
            <w:r>
              <w:t xml:space="preserve">    String </w:t>
            </w:r>
            <w:proofErr w:type="spellStart"/>
            <w:r>
              <w:t>emailText</w:t>
            </w:r>
            <w:proofErr w:type="spellEnd"/>
            <w:r>
              <w:t xml:space="preserve"> = </w:t>
            </w:r>
            <w:proofErr w:type="spellStart"/>
            <w:r>
              <w:t>templateEngine.process</w:t>
            </w:r>
            <w:proofErr w:type="spellEnd"/>
            <w:r>
              <w:t>("template.html", modal);</w:t>
            </w:r>
          </w:p>
          <w:p w:rsidR="009D59E6" w:rsidRDefault="009D59E6" w:rsidP="009D59E6">
            <w:pPr>
              <w:ind w:left="0"/>
            </w:pPr>
            <w:r>
              <w:t xml:space="preserve">    </w:t>
            </w:r>
          </w:p>
          <w:p w:rsidR="009D59E6" w:rsidRDefault="009D59E6" w:rsidP="009D59E6">
            <w:pPr>
              <w:ind w:left="0"/>
            </w:pPr>
            <w:r>
              <w:lastRenderedPageBreak/>
              <w:t xml:space="preserve">    </w:t>
            </w:r>
            <w:proofErr w:type="spellStart"/>
            <w:r>
              <w:t>MimeMessage</w:t>
            </w:r>
            <w:proofErr w:type="spellEnd"/>
            <w:r>
              <w:t xml:space="preserve"> message = </w:t>
            </w:r>
            <w:proofErr w:type="spellStart"/>
            <w:r>
              <w:t>javaMailSender.createMimeMessage</w:t>
            </w:r>
            <w:proofErr w:type="spellEnd"/>
            <w:r>
              <w:t>();</w:t>
            </w:r>
          </w:p>
          <w:p w:rsidR="009D59E6" w:rsidRDefault="009D59E6" w:rsidP="009D59E6">
            <w:pPr>
              <w:ind w:left="0"/>
            </w:pPr>
            <w:r>
              <w:t xml:space="preserve">    </w:t>
            </w:r>
            <w:proofErr w:type="spellStart"/>
            <w:r>
              <w:t>MimeMessageHelper</w:t>
            </w:r>
            <w:proofErr w:type="spellEnd"/>
            <w:r>
              <w:t xml:space="preserve"> helper = new </w:t>
            </w:r>
            <w:proofErr w:type="spellStart"/>
            <w:r>
              <w:t>MimeMessageHelper</w:t>
            </w:r>
            <w:proofErr w:type="spellEnd"/>
            <w:r>
              <w:t>(message, true);</w:t>
            </w:r>
          </w:p>
          <w:p w:rsidR="009D59E6" w:rsidRDefault="009D59E6" w:rsidP="009D59E6">
            <w:pPr>
              <w:ind w:left="0"/>
            </w:pPr>
            <w:r>
              <w:t xml:space="preserve">    </w:t>
            </w:r>
            <w:proofErr w:type="spellStart"/>
            <w:r>
              <w:t>helper.setText</w:t>
            </w:r>
            <w:proofErr w:type="spellEnd"/>
            <w:r>
              <w:t>(</w:t>
            </w:r>
            <w:proofErr w:type="spellStart"/>
            <w:r>
              <w:t>emailText,true</w:t>
            </w:r>
            <w:proofErr w:type="spellEnd"/>
            <w:r>
              <w:t>);</w:t>
            </w:r>
          </w:p>
          <w:p w:rsidR="009D59E6" w:rsidRDefault="009D59E6" w:rsidP="009D59E6">
            <w:pPr>
              <w:ind w:left="0"/>
            </w:pPr>
            <w:r>
              <w:t xml:space="preserve">    </w:t>
            </w:r>
            <w:proofErr w:type="spellStart"/>
            <w:r>
              <w:t>helper.setFrom</w:t>
            </w:r>
            <w:proofErr w:type="spellEnd"/>
            <w:r>
              <w:t>("admin@imooc.com");</w:t>
            </w:r>
          </w:p>
          <w:p w:rsidR="009D59E6" w:rsidRDefault="009D59E6" w:rsidP="009D59E6">
            <w:pPr>
              <w:ind w:left="0"/>
            </w:pPr>
            <w:r>
              <w:t xml:space="preserve">    </w:t>
            </w:r>
            <w:proofErr w:type="spellStart"/>
            <w:r>
              <w:t>helper.setTo</w:t>
            </w:r>
            <w:proofErr w:type="spellEnd"/>
            <w:r>
              <w:t>("h861336327@163.com");</w:t>
            </w:r>
          </w:p>
          <w:p w:rsidR="009D59E6" w:rsidRDefault="009D59E6" w:rsidP="009D59E6">
            <w:pPr>
              <w:ind w:left="0"/>
            </w:pPr>
            <w:r>
              <w:t xml:space="preserve">    </w:t>
            </w:r>
            <w:proofErr w:type="spellStart"/>
            <w:r>
              <w:t>helper.setSubject</w:t>
            </w:r>
            <w:proofErr w:type="spellEnd"/>
            <w:r>
              <w:t>("hello");</w:t>
            </w:r>
          </w:p>
          <w:p w:rsidR="009D59E6" w:rsidRDefault="009D59E6" w:rsidP="009D59E6">
            <w:pPr>
              <w:ind w:left="0"/>
            </w:pPr>
            <w:r>
              <w:t xml:space="preserve">    </w:t>
            </w:r>
          </w:p>
          <w:p w:rsidR="009D59E6" w:rsidRDefault="009D59E6" w:rsidP="009D59E6">
            <w:pPr>
              <w:ind w:left="0"/>
            </w:pPr>
            <w:r>
              <w:t xml:space="preserve">    </w:t>
            </w:r>
            <w:proofErr w:type="spellStart"/>
            <w:r>
              <w:t>javaMailSender.send</w:t>
            </w:r>
            <w:proofErr w:type="spellEnd"/>
            <w:r>
              <w:t>(message);</w:t>
            </w:r>
          </w:p>
          <w:p w:rsidR="009D59E6" w:rsidRDefault="009D59E6" w:rsidP="009D59E6">
            <w:pPr>
              <w:ind w:left="0"/>
            </w:pPr>
            <w:r>
              <w:t xml:space="preserve">    </w:t>
            </w:r>
          </w:p>
          <w:p w:rsidR="009D59E6" w:rsidRDefault="009D59E6" w:rsidP="009D59E6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57660C" w:rsidRPr="0057660C" w:rsidRDefault="0057660C" w:rsidP="0057660C">
      <w:pPr>
        <w:rPr>
          <w:rFonts w:hint="eastAsia"/>
        </w:rPr>
      </w:pPr>
    </w:p>
    <w:p w:rsidR="00511254" w:rsidRPr="00511254" w:rsidRDefault="00511254" w:rsidP="00B111CC"/>
    <w:sectPr w:rsidR="00511254" w:rsidRPr="00511254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379" w:rsidRDefault="00155379" w:rsidP="00B13C3F">
      <w:pPr>
        <w:spacing w:after="0"/>
      </w:pPr>
      <w:r>
        <w:separator/>
      </w:r>
    </w:p>
  </w:endnote>
  <w:endnote w:type="continuationSeparator" w:id="0">
    <w:p w:rsidR="00155379" w:rsidRDefault="00155379" w:rsidP="00B13C3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237792"/>
      <w:docPartObj>
        <w:docPartGallery w:val="Page Numbers (Bottom of Page)"/>
        <w:docPartUnique/>
      </w:docPartObj>
    </w:sdtPr>
    <w:sdtContent>
      <w:p w:rsidR="00B13C3F" w:rsidRDefault="00B13C3F">
        <w:pPr>
          <w:pStyle w:val="Footer"/>
          <w:jc w:val="right"/>
        </w:pPr>
        <w:fldSimple w:instr=" PAGE   \* MERGEFORMAT ">
          <w:r w:rsidR="00EA0287">
            <w:rPr>
              <w:noProof/>
            </w:rPr>
            <w:t>5</w:t>
          </w:r>
        </w:fldSimple>
      </w:p>
    </w:sdtContent>
  </w:sdt>
  <w:p w:rsidR="00B13C3F" w:rsidRDefault="00B13C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379" w:rsidRDefault="00155379" w:rsidP="00B13C3F">
      <w:pPr>
        <w:spacing w:after="0"/>
      </w:pPr>
      <w:r>
        <w:separator/>
      </w:r>
    </w:p>
  </w:footnote>
  <w:footnote w:type="continuationSeparator" w:id="0">
    <w:p w:rsidR="00155379" w:rsidRDefault="00155379" w:rsidP="00B13C3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A5949"/>
    <w:rsid w:val="0004699D"/>
    <w:rsid w:val="00054494"/>
    <w:rsid w:val="00067EA3"/>
    <w:rsid w:val="000A0A18"/>
    <w:rsid w:val="000A5949"/>
    <w:rsid w:val="0010167C"/>
    <w:rsid w:val="00155379"/>
    <w:rsid w:val="001C7FD2"/>
    <w:rsid w:val="002F44B7"/>
    <w:rsid w:val="00395EA7"/>
    <w:rsid w:val="003B0257"/>
    <w:rsid w:val="003E653E"/>
    <w:rsid w:val="00407FD1"/>
    <w:rsid w:val="00426975"/>
    <w:rsid w:val="00456EFB"/>
    <w:rsid w:val="00477492"/>
    <w:rsid w:val="004971F0"/>
    <w:rsid w:val="00511254"/>
    <w:rsid w:val="00562410"/>
    <w:rsid w:val="00562CAD"/>
    <w:rsid w:val="0057660C"/>
    <w:rsid w:val="006E1FBA"/>
    <w:rsid w:val="006E6908"/>
    <w:rsid w:val="0078478D"/>
    <w:rsid w:val="008261CD"/>
    <w:rsid w:val="008B5ACA"/>
    <w:rsid w:val="008C5117"/>
    <w:rsid w:val="008D19DD"/>
    <w:rsid w:val="00904415"/>
    <w:rsid w:val="009122E3"/>
    <w:rsid w:val="0099619D"/>
    <w:rsid w:val="009D5000"/>
    <w:rsid w:val="009D59E6"/>
    <w:rsid w:val="00A0409F"/>
    <w:rsid w:val="00A15A55"/>
    <w:rsid w:val="00A86317"/>
    <w:rsid w:val="00AF2648"/>
    <w:rsid w:val="00B111CC"/>
    <w:rsid w:val="00B13C3F"/>
    <w:rsid w:val="00B2600F"/>
    <w:rsid w:val="00B842DD"/>
    <w:rsid w:val="00C03A83"/>
    <w:rsid w:val="00C16360"/>
    <w:rsid w:val="00C22E46"/>
    <w:rsid w:val="00D24EDE"/>
    <w:rsid w:val="00D80E2B"/>
    <w:rsid w:val="00DB6FA6"/>
    <w:rsid w:val="00DE6E85"/>
    <w:rsid w:val="00EA0287"/>
    <w:rsid w:val="00EB7874"/>
    <w:rsid w:val="00EC10C7"/>
    <w:rsid w:val="00EF3DCE"/>
    <w:rsid w:val="00F37F94"/>
    <w:rsid w:val="00F906AD"/>
    <w:rsid w:val="00FC3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3C3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3C3F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B13C3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3C3F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395EA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187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75</cp:revision>
  <dcterms:created xsi:type="dcterms:W3CDTF">2016-12-16T06:36:00Z</dcterms:created>
  <dcterms:modified xsi:type="dcterms:W3CDTF">2016-12-16T10:30:00Z</dcterms:modified>
</cp:coreProperties>
</file>