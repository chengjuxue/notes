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267556" w:rsidP="00310C6A">
      <w:pPr>
        <w:pStyle w:val="Title"/>
        <w:rPr>
          <w:rFonts w:hint="eastAsia"/>
        </w:rPr>
      </w:pPr>
      <w:r>
        <w:t xml:space="preserve">Spring </w:t>
      </w:r>
      <w:r w:rsidR="00310C6A" w:rsidRPr="00310C6A">
        <w:t>Cache</w:t>
      </w:r>
      <w:r>
        <w:rPr>
          <w:rFonts w:hint="eastAsia"/>
        </w:rPr>
        <w:t>使用详解</w:t>
      </w:r>
    </w:p>
    <w:p w:rsidR="00267556" w:rsidRDefault="002539B1" w:rsidP="002539B1">
      <w:pPr>
        <w:pStyle w:val="Heading1"/>
        <w:rPr>
          <w:rFonts w:hint="eastAsia"/>
        </w:rPr>
      </w:pPr>
      <w:r>
        <w:rPr>
          <w:rFonts w:hint="eastAsia"/>
        </w:rPr>
        <w:t>集成</w:t>
      </w:r>
      <w:proofErr w:type="spellStart"/>
      <w:r>
        <w:rPr>
          <w:rFonts w:hint="eastAsia"/>
        </w:rPr>
        <w:t>memcached</w:t>
      </w:r>
      <w:proofErr w:type="spellEnd"/>
    </w:p>
    <w:p w:rsidR="00632B34" w:rsidRDefault="00632B34" w:rsidP="00632B34">
      <w:pPr>
        <w:pStyle w:val="Heading2"/>
        <w:rPr>
          <w:rFonts w:hint="eastAsia"/>
        </w:rPr>
      </w:pPr>
      <w:r>
        <w:rPr>
          <w:rFonts w:hint="eastAsia"/>
        </w:rPr>
        <w:t>依赖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32B34" w:rsidTr="00632B34">
        <w:tc>
          <w:tcPr>
            <w:tcW w:w="8388" w:type="dxa"/>
          </w:tcPr>
          <w:p w:rsidR="00632B34" w:rsidRDefault="00632B34" w:rsidP="00632B34">
            <w:pPr>
              <w:ind w:left="0"/>
            </w:pPr>
            <w:r>
              <w:t>&lt;dependency&gt;</w:t>
            </w:r>
          </w:p>
          <w:p w:rsidR="00632B34" w:rsidRDefault="00632B34" w:rsidP="00632B34">
            <w:pPr>
              <w:ind w:left="0"/>
            </w:pP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com.googlecode.xmemcached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632B34" w:rsidRDefault="00632B34" w:rsidP="00632B34">
            <w:pPr>
              <w:ind w:left="0"/>
            </w:pP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xmemcached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632B34" w:rsidRDefault="00632B34" w:rsidP="00632B34">
            <w:pPr>
              <w:ind w:left="0"/>
            </w:pPr>
            <w:r>
              <w:tab/>
              <w:t>&lt;version&gt;2.2.0&lt;/version&gt;</w:t>
            </w:r>
          </w:p>
          <w:p w:rsidR="00632B34" w:rsidRDefault="00632B34" w:rsidP="00632B34">
            <w:pPr>
              <w:ind w:left="0"/>
              <w:rPr>
                <w:rFonts w:hint="eastAsia"/>
              </w:rPr>
            </w:pPr>
            <w:r>
              <w:t>&lt;/dependency&gt;</w:t>
            </w:r>
          </w:p>
        </w:tc>
      </w:tr>
    </w:tbl>
    <w:p w:rsidR="00632B34" w:rsidRDefault="00632B34" w:rsidP="00632B34">
      <w:pPr>
        <w:rPr>
          <w:rFonts w:hint="eastAsia"/>
        </w:rPr>
      </w:pPr>
    </w:p>
    <w:p w:rsidR="00632B34" w:rsidRPr="00632B34" w:rsidRDefault="00632B34" w:rsidP="00632B34">
      <w:pPr>
        <w:pStyle w:val="Heading2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配置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539B1" w:rsidTr="00632B34">
        <w:tc>
          <w:tcPr>
            <w:tcW w:w="8388" w:type="dxa"/>
          </w:tcPr>
          <w:p w:rsidR="002539B1" w:rsidRDefault="002539B1" w:rsidP="002539B1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2539B1">
              <w:rPr>
                <w:rFonts w:hint="eastAsia"/>
              </w:rPr>
              <w:t>在属性文件中添加如下配置</w:t>
            </w:r>
          </w:p>
          <w:p w:rsidR="002539B1" w:rsidRDefault="002539B1" w:rsidP="002539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memcached.server.ip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Cs w:val="24"/>
              </w:rPr>
              <w:t>172.16.130.169</w:t>
            </w:r>
          </w:p>
          <w:p w:rsidR="002539B1" w:rsidRDefault="002539B1" w:rsidP="002539B1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memcached.server.port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Cs w:val="24"/>
              </w:rPr>
              <w:t>11211</w:t>
            </w:r>
          </w:p>
          <w:p w:rsidR="002539B1" w:rsidRDefault="002539B1" w:rsidP="002539B1">
            <w:pPr>
              <w:ind w:left="0"/>
              <w:rPr>
                <w:rFonts w:ascii="Consolas" w:hAnsi="Consolas" w:cs="Consolas" w:hint="eastAsia"/>
                <w:color w:val="2A00FF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memcached.connection.pool.size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Cs w:val="24"/>
              </w:rPr>
              <w:t>10</w:t>
            </w:r>
          </w:p>
          <w:p w:rsidR="002539B1" w:rsidRDefault="002539B1" w:rsidP="002539B1">
            <w:pPr>
              <w:ind w:left="0"/>
              <w:rPr>
                <w:rFonts w:ascii="Consolas" w:hAnsi="Consolas" w:cs="Consolas" w:hint="eastAsia"/>
                <w:color w:val="2A00FF"/>
                <w:szCs w:val="24"/>
              </w:rPr>
            </w:pPr>
          </w:p>
          <w:p w:rsidR="002539B1" w:rsidRDefault="002539B1" w:rsidP="002539B1">
            <w:pPr>
              <w:ind w:left="0"/>
              <w:rPr>
                <w:rFonts w:ascii="Consolas" w:hAnsi="Consolas" w:cs="Consolas" w:hint="eastAsia"/>
                <w:szCs w:val="24"/>
              </w:rPr>
            </w:pPr>
            <w:r w:rsidRPr="002539B1">
              <w:rPr>
                <w:rFonts w:ascii="Consolas" w:hAnsi="Consolas" w:cs="Consolas" w:hint="eastAsia"/>
                <w:szCs w:val="24"/>
              </w:rPr>
              <w:t>#</w:t>
            </w:r>
            <w:proofErr w:type="spellStart"/>
            <w:r>
              <w:rPr>
                <w:rFonts w:ascii="Consolas" w:hAnsi="Consolas" w:cs="Consolas" w:hint="eastAsia"/>
                <w:szCs w:val="24"/>
              </w:rPr>
              <w:t>sping</w:t>
            </w:r>
            <w:proofErr w:type="spellEnd"/>
            <w:r>
              <w:rPr>
                <w:rFonts w:ascii="Consolas" w:hAnsi="Consolas" w:cs="Consolas" w:hint="eastAsia"/>
                <w:szCs w:val="24"/>
              </w:rPr>
              <w:t>配置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>&lt;bean id=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memcachedClientBuilder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class=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net.rubyeye.xmemcached.XMemcachedClientBuilder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>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  <w:t>&lt;constructor-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arg</w:t>
            </w:r>
            <w:proofErr w:type="spellEnd"/>
            <w:r w:rsidRPr="002539B1">
              <w:rPr>
                <w:rFonts w:ascii="Consolas" w:hAnsi="Consolas" w:cs="Consolas"/>
                <w:szCs w:val="24"/>
              </w:rPr>
              <w:t>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  <w:t>&lt;list&gt;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  <w:t>&lt;bean class=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java.net.InetSocketAddress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>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  <w:t>&lt;constructor-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arg</w:t>
            </w:r>
            <w:proofErr w:type="spellEnd"/>
            <w:r w:rsidRPr="002539B1">
              <w:rPr>
                <w:rFonts w:ascii="Consolas" w:hAnsi="Consolas" w:cs="Consolas"/>
                <w:szCs w:val="24"/>
              </w:rPr>
              <w:t xml:space="preserve"> value=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>${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memcached.server.ip</w:t>
            </w:r>
            <w:proofErr w:type="spellEnd"/>
            <w:r w:rsidRPr="002539B1">
              <w:rPr>
                <w:rFonts w:ascii="Consolas" w:hAnsi="Consolas" w:cs="Consolas"/>
                <w:szCs w:val="24"/>
              </w:rPr>
              <w:t>}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/&gt;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  <w:t>&lt;constructor-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arg</w:t>
            </w:r>
            <w:proofErr w:type="spellEnd"/>
            <w:r w:rsidRPr="002539B1">
              <w:rPr>
                <w:rFonts w:ascii="Consolas" w:hAnsi="Consolas" w:cs="Consolas"/>
                <w:szCs w:val="24"/>
              </w:rPr>
              <w:t xml:space="preserve"> value=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>${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memcached.server.port</w:t>
            </w:r>
            <w:proofErr w:type="spellEnd"/>
            <w:r w:rsidRPr="002539B1">
              <w:rPr>
                <w:rFonts w:ascii="Consolas" w:hAnsi="Consolas" w:cs="Consolas"/>
                <w:szCs w:val="24"/>
              </w:rPr>
              <w:t>}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/&gt;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  <w:t>&lt;/bean&gt;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  <w:t>&lt;/list&gt;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  <w:t>&lt;/constructor-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arg</w:t>
            </w:r>
            <w:proofErr w:type="spellEnd"/>
            <w:r w:rsidRPr="002539B1">
              <w:rPr>
                <w:rFonts w:ascii="Consolas" w:hAnsi="Consolas" w:cs="Consolas"/>
                <w:szCs w:val="24"/>
              </w:rPr>
              <w:t>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  <w:t>&lt;property name=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connectionPoolSize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value=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>${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memcached.connection.pool.size</w:t>
            </w:r>
            <w:proofErr w:type="spellEnd"/>
            <w:r w:rsidRPr="002539B1">
              <w:rPr>
                <w:rFonts w:ascii="Consolas" w:hAnsi="Consolas" w:cs="Consolas"/>
                <w:szCs w:val="24"/>
              </w:rPr>
              <w:t>}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/&gt;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  <w:t>&lt;property name=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commandFactory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>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  <w:t>&lt;bean class=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net.rubyeye.xmemcached.command.BinaryCommandFactory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/&gt;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  <w:t>&lt;/property&gt;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  <w:t>&lt;property name=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transcoder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>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  <w:t>&lt;bean class=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net.rubyeye.xmemcached.transcoders.SerializingTranscoder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/&gt;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  <w:t>&lt;/property&gt;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lastRenderedPageBreak/>
              <w:t>&lt;/bean&gt;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>&lt;bean id=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memcachedClient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factory-bean=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memcachedClientBuilder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  <w:t>factory-method=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>build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destroy-method=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>shutdown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/&gt;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>&lt;bean id=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cacheManager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  <w:t>class=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com.imooc.common.memcache.MemcachedCacheManager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>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  <w:t>&lt;property name=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memcachedClient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ref=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memcachedClient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/&gt;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  <w:t>&lt;property name=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configMap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>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  <w:t>&lt;map&gt;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  <w:t>&lt;!-- key</w:t>
            </w:r>
            <w:r w:rsidRPr="002539B1">
              <w:rPr>
                <w:rFonts w:ascii="Consolas" w:hAnsi="Consolas" w:cs="Consolas"/>
                <w:szCs w:val="24"/>
              </w:rPr>
              <w:t>：</w:t>
            </w:r>
            <w:r w:rsidRPr="002539B1">
              <w:rPr>
                <w:rFonts w:ascii="Consolas" w:hAnsi="Consolas" w:cs="Consolas"/>
                <w:szCs w:val="24"/>
              </w:rPr>
              <w:t>@Cacheable</w:t>
            </w:r>
            <w:r w:rsidRPr="002539B1">
              <w:rPr>
                <w:rFonts w:ascii="Consolas" w:hAnsi="Consolas" w:cs="Consolas"/>
                <w:szCs w:val="24"/>
              </w:rPr>
              <w:t>、</w:t>
            </w:r>
            <w:r w:rsidRPr="002539B1">
              <w:rPr>
                <w:rFonts w:ascii="Consolas" w:hAnsi="Consolas" w:cs="Consolas"/>
                <w:szCs w:val="24"/>
              </w:rPr>
              <w:t>@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CachePut</w:t>
            </w:r>
            <w:proofErr w:type="spellEnd"/>
            <w:r w:rsidRPr="002539B1">
              <w:rPr>
                <w:rFonts w:ascii="Consolas" w:hAnsi="Consolas" w:cs="Consolas"/>
                <w:szCs w:val="24"/>
              </w:rPr>
              <w:t>、</w:t>
            </w:r>
            <w:r w:rsidRPr="002539B1">
              <w:rPr>
                <w:rFonts w:ascii="Consolas" w:hAnsi="Consolas" w:cs="Consolas"/>
                <w:szCs w:val="24"/>
              </w:rPr>
              <w:t>@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CacheEvict</w:t>
            </w:r>
            <w:proofErr w:type="spellEnd"/>
            <w:r w:rsidRPr="002539B1">
              <w:rPr>
                <w:rFonts w:ascii="Consolas" w:hAnsi="Consolas" w:cs="Consolas"/>
                <w:szCs w:val="24"/>
              </w:rPr>
              <w:t>等的</w:t>
            </w:r>
            <w:r w:rsidRPr="002539B1">
              <w:rPr>
                <w:rFonts w:ascii="Consolas" w:hAnsi="Consolas" w:cs="Consolas"/>
                <w:szCs w:val="24"/>
              </w:rPr>
              <w:t>value</w:t>
            </w:r>
            <w:r w:rsidRPr="002539B1">
              <w:rPr>
                <w:rFonts w:ascii="Consolas" w:hAnsi="Consolas" w:cs="Consolas"/>
                <w:szCs w:val="24"/>
              </w:rPr>
              <w:t>属性。</w:t>
            </w:r>
            <w:r w:rsidRPr="002539B1">
              <w:rPr>
                <w:rFonts w:ascii="Consolas" w:hAnsi="Consolas" w:cs="Consolas"/>
                <w:szCs w:val="24"/>
              </w:rPr>
              <w:t>value</w:t>
            </w:r>
            <w:r w:rsidRPr="002539B1">
              <w:rPr>
                <w:rFonts w:ascii="Consolas" w:hAnsi="Consolas" w:cs="Consolas"/>
                <w:szCs w:val="24"/>
              </w:rPr>
              <w:t>：缓存过期时间</w:t>
            </w:r>
            <w:r w:rsidRPr="002539B1">
              <w:rPr>
                <w:rFonts w:ascii="Consolas" w:hAnsi="Consolas" w:cs="Consolas"/>
                <w:szCs w:val="24"/>
              </w:rPr>
              <w:t>(</w:t>
            </w:r>
            <w:r w:rsidRPr="002539B1">
              <w:rPr>
                <w:rFonts w:ascii="Consolas" w:hAnsi="Consolas" w:cs="Consolas"/>
                <w:szCs w:val="24"/>
              </w:rPr>
              <w:t>单位：秒</w:t>
            </w:r>
            <w:r w:rsidRPr="002539B1">
              <w:rPr>
                <w:rFonts w:ascii="Consolas" w:hAnsi="Consolas" w:cs="Consolas"/>
                <w:szCs w:val="24"/>
              </w:rPr>
              <w:t>)</w:t>
            </w:r>
            <w:r w:rsidRPr="002539B1">
              <w:rPr>
                <w:rFonts w:ascii="Consolas" w:hAnsi="Consolas" w:cs="Consolas"/>
                <w:szCs w:val="24"/>
              </w:rPr>
              <w:t>，默认值：</w:t>
            </w:r>
            <w:r w:rsidRPr="002539B1">
              <w:rPr>
                <w:rFonts w:ascii="Consolas" w:hAnsi="Consolas" w:cs="Consolas"/>
                <w:szCs w:val="24"/>
              </w:rPr>
              <w:t>0 --&gt;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  <w:t>&lt;entry key=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defaultCache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value=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>0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/&gt;&lt;!-- </w:t>
            </w:r>
            <w:r w:rsidRPr="002539B1">
              <w:rPr>
                <w:rFonts w:ascii="Consolas" w:hAnsi="Consolas" w:cs="Consolas"/>
                <w:szCs w:val="24"/>
              </w:rPr>
              <w:t>默认缓存区</w:t>
            </w:r>
            <w:r w:rsidRPr="002539B1">
              <w:rPr>
                <w:rFonts w:ascii="Consolas" w:hAnsi="Consolas" w:cs="Consolas"/>
                <w:szCs w:val="24"/>
              </w:rPr>
              <w:t xml:space="preserve"> </w:t>
            </w:r>
            <w:r w:rsidRPr="002539B1">
              <w:rPr>
                <w:rFonts w:ascii="Consolas" w:hAnsi="Consolas" w:cs="Consolas"/>
                <w:szCs w:val="24"/>
              </w:rPr>
              <w:t>不过期</w:t>
            </w:r>
            <w:r w:rsidRPr="002539B1">
              <w:rPr>
                <w:rFonts w:ascii="Consolas" w:hAnsi="Consolas" w:cs="Consolas"/>
                <w:szCs w:val="24"/>
              </w:rPr>
              <w:t xml:space="preserve"> --&gt;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  <w:t>&lt;entry key=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inTimeCache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value=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>3600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/&gt;&lt;!-- </w:t>
            </w:r>
            <w:r w:rsidRPr="002539B1">
              <w:rPr>
                <w:rFonts w:ascii="Consolas" w:hAnsi="Consolas" w:cs="Consolas"/>
                <w:szCs w:val="24"/>
              </w:rPr>
              <w:t>实时缓存区</w:t>
            </w:r>
            <w:r w:rsidRPr="002539B1">
              <w:rPr>
                <w:rFonts w:ascii="Consolas" w:hAnsi="Consolas" w:cs="Consolas"/>
                <w:szCs w:val="24"/>
              </w:rPr>
              <w:t xml:space="preserve"> </w:t>
            </w:r>
            <w:r w:rsidRPr="002539B1">
              <w:rPr>
                <w:rFonts w:ascii="Consolas" w:hAnsi="Consolas" w:cs="Consolas"/>
                <w:szCs w:val="24"/>
              </w:rPr>
              <w:t>一小时过期</w:t>
            </w:r>
            <w:r w:rsidRPr="002539B1">
              <w:rPr>
                <w:rFonts w:ascii="Consolas" w:hAnsi="Consolas" w:cs="Consolas"/>
                <w:szCs w:val="24"/>
              </w:rPr>
              <w:t xml:space="preserve"> --&gt;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</w:r>
            <w:r w:rsidRPr="002539B1">
              <w:rPr>
                <w:rFonts w:ascii="Consolas" w:hAnsi="Consolas" w:cs="Consolas"/>
                <w:szCs w:val="24"/>
              </w:rPr>
              <w:tab/>
              <w:t>&lt;/map&gt;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ab/>
              <w:t>&lt;/property&gt;</w:t>
            </w:r>
          </w:p>
          <w:p w:rsidR="002539B1" w:rsidRPr="002539B1" w:rsidRDefault="002539B1" w:rsidP="002539B1">
            <w:pPr>
              <w:ind w:left="0"/>
              <w:rPr>
                <w:rFonts w:ascii="Consolas" w:hAnsi="Consolas" w:cs="Consolas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>&lt;/bean&gt;</w:t>
            </w:r>
          </w:p>
          <w:p w:rsidR="002539B1" w:rsidRDefault="002539B1" w:rsidP="002539B1">
            <w:pPr>
              <w:ind w:left="0"/>
              <w:rPr>
                <w:rFonts w:ascii="Consolas" w:hAnsi="Consolas" w:cs="Consolas" w:hint="eastAsia"/>
                <w:szCs w:val="24"/>
              </w:rPr>
            </w:pPr>
            <w:r w:rsidRPr="002539B1">
              <w:rPr>
                <w:rFonts w:ascii="Consolas" w:hAnsi="Consolas" w:cs="Consolas"/>
                <w:szCs w:val="24"/>
              </w:rPr>
              <w:t>&lt;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cache:annotation</w:t>
            </w:r>
            <w:proofErr w:type="spellEnd"/>
            <w:r w:rsidRPr="002539B1">
              <w:rPr>
                <w:rFonts w:ascii="Consolas" w:hAnsi="Consolas" w:cs="Consolas"/>
                <w:szCs w:val="24"/>
              </w:rPr>
              <w:t>-driven cache-manager=</w:t>
            </w:r>
            <w:r w:rsidR="007A4CEE">
              <w:rPr>
                <w:rFonts w:ascii="Consolas" w:hAnsi="Consolas" w:cs="Consolas"/>
                <w:szCs w:val="24"/>
              </w:rPr>
              <w:t>"</w:t>
            </w:r>
            <w:proofErr w:type="spellStart"/>
            <w:r w:rsidRPr="002539B1">
              <w:rPr>
                <w:rFonts w:ascii="Consolas" w:hAnsi="Consolas" w:cs="Consolas"/>
                <w:szCs w:val="24"/>
              </w:rPr>
              <w:t>cacheManager</w:t>
            </w:r>
            <w:proofErr w:type="spellEnd"/>
            <w:r w:rsidR="007A4CEE">
              <w:rPr>
                <w:rFonts w:ascii="Consolas" w:hAnsi="Consolas" w:cs="Consolas"/>
                <w:szCs w:val="24"/>
              </w:rPr>
              <w:t>"</w:t>
            </w:r>
            <w:r w:rsidRPr="002539B1">
              <w:rPr>
                <w:rFonts w:ascii="Consolas" w:hAnsi="Consolas" w:cs="Consolas"/>
                <w:szCs w:val="24"/>
              </w:rPr>
              <w:t xml:space="preserve"> /&gt;</w:t>
            </w:r>
          </w:p>
          <w:p w:rsidR="007E18FC" w:rsidRDefault="007E18FC" w:rsidP="002539B1">
            <w:pPr>
              <w:ind w:left="0"/>
              <w:rPr>
                <w:rFonts w:ascii="Consolas" w:hAnsi="Consolas" w:cs="Consolas" w:hint="eastAsia"/>
                <w:szCs w:val="24"/>
              </w:rPr>
            </w:pPr>
          </w:p>
          <w:p w:rsidR="007E18FC" w:rsidRPr="002539B1" w:rsidRDefault="007E18FC" w:rsidP="002539B1">
            <w:pPr>
              <w:ind w:left="0"/>
              <w:rPr>
                <w:rFonts w:ascii="Consolas" w:hAnsi="Consolas" w:cs="Consolas" w:hint="eastAsia"/>
                <w:szCs w:val="24"/>
              </w:rPr>
            </w:pPr>
          </w:p>
        </w:tc>
      </w:tr>
    </w:tbl>
    <w:p w:rsidR="002539B1" w:rsidRDefault="00632B34" w:rsidP="002539B1">
      <w:pPr>
        <w:rPr>
          <w:rFonts w:hint="eastAsia"/>
        </w:rPr>
      </w:pPr>
      <w:r>
        <w:rPr>
          <w:rFonts w:hint="eastAsia"/>
        </w:rPr>
        <w:lastRenderedPageBreak/>
        <w:t>注意：编写</w:t>
      </w:r>
      <w:proofErr w:type="spellStart"/>
      <w:r w:rsidRPr="002539B1">
        <w:rPr>
          <w:rFonts w:ascii="Consolas" w:hAnsi="Consolas" w:cs="Consolas"/>
          <w:szCs w:val="24"/>
        </w:rPr>
        <w:t>cacheManager</w:t>
      </w:r>
      <w:proofErr w:type="spellEnd"/>
      <w:r>
        <w:rPr>
          <w:rFonts w:ascii="Consolas" w:hAnsi="Consolas" w:cs="Consolas" w:hint="eastAsia"/>
          <w:szCs w:val="24"/>
        </w:rPr>
        <w:t>实现。</w:t>
      </w:r>
    </w:p>
    <w:p w:rsidR="002539B1" w:rsidRDefault="002539B1" w:rsidP="002539B1">
      <w:pPr>
        <w:pStyle w:val="Heading1"/>
        <w:rPr>
          <w:rFonts w:hint="eastAsia"/>
        </w:rPr>
      </w:pPr>
      <w:r>
        <w:rPr>
          <w:rFonts w:hint="eastAsia"/>
        </w:rPr>
        <w:t>集成</w:t>
      </w:r>
      <w:r>
        <w:rPr>
          <w:rFonts w:hint="eastAsia"/>
        </w:rPr>
        <w:t xml:space="preserve">spring data </w:t>
      </w:r>
      <w:proofErr w:type="spellStart"/>
      <w:r>
        <w:rPr>
          <w:rFonts w:hint="eastAsia"/>
        </w:rPr>
        <w:t>redis</w:t>
      </w:r>
      <w:proofErr w:type="spellEnd"/>
    </w:p>
    <w:p w:rsidR="00526F41" w:rsidRDefault="006516FD" w:rsidP="006516FD">
      <w:pPr>
        <w:pStyle w:val="Heading2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13FD6" w:rsidTr="00813FD6">
        <w:tc>
          <w:tcPr>
            <w:tcW w:w="8388" w:type="dxa"/>
          </w:tcPr>
          <w:p w:rsidR="00813FD6" w:rsidRDefault="00813FD6" w:rsidP="00813FD6">
            <w:pPr>
              <w:ind w:left="0"/>
            </w:pPr>
            <w:r>
              <w:t>&lt;dependency&gt;</w:t>
            </w:r>
          </w:p>
          <w:p w:rsidR="00813FD6" w:rsidRDefault="00813FD6" w:rsidP="00813FD6">
            <w:pPr>
              <w:ind w:left="0"/>
            </w:pP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redis.clients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813FD6" w:rsidRDefault="00813FD6" w:rsidP="00813FD6">
            <w:pPr>
              <w:ind w:left="0"/>
            </w:pP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jedis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813FD6" w:rsidRDefault="00813FD6" w:rsidP="00813FD6">
            <w:pPr>
              <w:ind w:left="0"/>
            </w:pPr>
            <w:r>
              <w:tab/>
              <w:t>&lt;version&gt;2.8.0&lt;/version&gt;</w:t>
            </w:r>
          </w:p>
          <w:p w:rsidR="00813FD6" w:rsidRDefault="007F79A1" w:rsidP="00813FD6">
            <w:pPr>
              <w:ind w:left="0"/>
            </w:pPr>
            <w:r>
              <w:t>&lt;/dependency&gt;</w:t>
            </w:r>
          </w:p>
          <w:p w:rsidR="00813FD6" w:rsidRDefault="00813FD6" w:rsidP="00813FD6">
            <w:pPr>
              <w:ind w:left="0"/>
            </w:pPr>
            <w:r>
              <w:t>&lt;dependency&gt;</w:t>
            </w:r>
          </w:p>
          <w:p w:rsidR="00813FD6" w:rsidRDefault="00813FD6" w:rsidP="00813FD6">
            <w:pPr>
              <w:ind w:left="0"/>
            </w:pP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org.springframework.data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813FD6" w:rsidRDefault="00813FD6" w:rsidP="00813FD6">
            <w:pPr>
              <w:ind w:left="0"/>
            </w:pP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&gt;spring-data-</w:t>
            </w:r>
            <w:proofErr w:type="spellStart"/>
            <w:r>
              <w:t>redis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813FD6" w:rsidRDefault="00813FD6" w:rsidP="00813FD6">
            <w:pPr>
              <w:ind w:left="0"/>
            </w:pPr>
            <w:r>
              <w:tab/>
              <w:t>&lt;version&gt;1.7.5.RELEASE&lt;/version&gt;</w:t>
            </w:r>
          </w:p>
          <w:p w:rsidR="00813FD6" w:rsidRDefault="00813FD6" w:rsidP="00813FD6">
            <w:pPr>
              <w:ind w:left="0"/>
              <w:rPr>
                <w:rFonts w:hint="eastAsia"/>
              </w:rPr>
            </w:pPr>
            <w:r>
              <w:t>&lt;/dependency&gt;</w:t>
            </w:r>
          </w:p>
        </w:tc>
      </w:tr>
    </w:tbl>
    <w:p w:rsidR="009211A9" w:rsidRPr="009211A9" w:rsidRDefault="009211A9" w:rsidP="009211A9">
      <w:pPr>
        <w:rPr>
          <w:rFonts w:hint="eastAsia"/>
        </w:rPr>
      </w:pPr>
    </w:p>
    <w:p w:rsidR="00F55440" w:rsidRDefault="009211A9" w:rsidP="009211A9">
      <w:pPr>
        <w:pStyle w:val="Heading2"/>
        <w:rPr>
          <w:rFonts w:hint="eastAsia"/>
        </w:rPr>
      </w:pPr>
      <w:r>
        <w:rPr>
          <w:rFonts w:hint="eastAsia"/>
        </w:rPr>
        <w:lastRenderedPageBreak/>
        <w:t>spring</w:t>
      </w:r>
      <w:r>
        <w:rPr>
          <w:rFonts w:hint="eastAsia"/>
        </w:rPr>
        <w:t>配置</w:t>
      </w:r>
    </w:p>
    <w:p w:rsidR="009211A9" w:rsidRPr="009211A9" w:rsidRDefault="009211A9" w:rsidP="009211A9">
      <w:pPr>
        <w:rPr>
          <w:rFonts w:hint="eastAsia"/>
        </w:rPr>
      </w:pPr>
    </w:p>
    <w:p w:rsidR="009E77CF" w:rsidRPr="009E77CF" w:rsidRDefault="00F55440" w:rsidP="009E77CF">
      <w:pPr>
        <w:pStyle w:val="Heading1"/>
        <w:rPr>
          <w:rFonts w:hint="eastAsia"/>
        </w:rPr>
      </w:pPr>
      <w:r>
        <w:rPr>
          <w:rFonts w:hint="eastAsia"/>
        </w:rPr>
        <w:t>通过注解使用缓存</w:t>
      </w:r>
    </w:p>
    <w:p w:rsidR="002924B4" w:rsidRDefault="002924B4" w:rsidP="002924B4">
      <w:pPr>
        <w:rPr>
          <w:rFonts w:hint="eastAsia"/>
        </w:rPr>
      </w:pPr>
      <w:r>
        <w:rPr>
          <w:rFonts w:hint="eastAsia"/>
        </w:rPr>
        <w:t>spring提供了四个注解来声明缓存规则：</w:t>
      </w:r>
    </w:p>
    <w:tbl>
      <w:tblPr>
        <w:tblStyle w:val="TableGrid"/>
        <w:tblW w:w="0" w:type="auto"/>
        <w:tblInd w:w="468" w:type="dxa"/>
        <w:tblLook w:val="04A0"/>
      </w:tblPr>
      <w:tblGrid>
        <w:gridCol w:w="1800"/>
        <w:gridCol w:w="6588"/>
      </w:tblGrid>
      <w:tr w:rsidR="002924B4" w:rsidTr="002924B4">
        <w:tc>
          <w:tcPr>
            <w:tcW w:w="1800" w:type="dxa"/>
          </w:tcPr>
          <w:p w:rsidR="002924B4" w:rsidRPr="002924B4" w:rsidRDefault="002924B4" w:rsidP="002924B4">
            <w:pPr>
              <w:ind w:left="0"/>
              <w:jc w:val="center"/>
              <w:rPr>
                <w:rFonts w:hint="eastAsia"/>
              </w:rPr>
            </w:pPr>
            <w:r w:rsidRPr="002924B4">
              <w:rPr>
                <w:rFonts w:hint="eastAsia"/>
              </w:rPr>
              <w:t>注解</w:t>
            </w:r>
          </w:p>
        </w:tc>
        <w:tc>
          <w:tcPr>
            <w:tcW w:w="6588" w:type="dxa"/>
          </w:tcPr>
          <w:p w:rsidR="002924B4" w:rsidRPr="002924B4" w:rsidRDefault="002924B4" w:rsidP="002924B4">
            <w:pPr>
              <w:ind w:left="0"/>
              <w:jc w:val="center"/>
              <w:rPr>
                <w:rFonts w:hint="eastAsia"/>
              </w:rPr>
            </w:pPr>
            <w:r w:rsidRPr="002924B4">
              <w:rPr>
                <w:rFonts w:hint="eastAsia"/>
              </w:rPr>
              <w:t>描述</w:t>
            </w:r>
          </w:p>
        </w:tc>
      </w:tr>
      <w:tr w:rsidR="002924B4" w:rsidTr="002924B4">
        <w:tc>
          <w:tcPr>
            <w:tcW w:w="1800" w:type="dxa"/>
          </w:tcPr>
          <w:p w:rsidR="002924B4" w:rsidRDefault="002924B4" w:rsidP="002924B4">
            <w:pPr>
              <w:ind w:left="0"/>
              <w:rPr>
                <w:rFonts w:hint="eastAsia"/>
              </w:rPr>
            </w:pPr>
          </w:p>
          <w:p w:rsidR="002924B4" w:rsidRDefault="002924B4" w:rsidP="002924B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@Cacheable</w:t>
            </w:r>
          </w:p>
        </w:tc>
        <w:tc>
          <w:tcPr>
            <w:tcW w:w="6588" w:type="dxa"/>
          </w:tcPr>
          <w:p w:rsidR="002924B4" w:rsidRDefault="002924B4" w:rsidP="002924B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表明Spring在调用方法之前，首先应该在缓存中查找方法的返回值。如果这个值能够找到，就会返回返回值。否则的话，这个方法就会被调用，返回值会放到缓存中。</w:t>
            </w:r>
            <w:r w:rsidRPr="002924B4">
              <w:rPr>
                <w:rFonts w:hint="eastAsia"/>
                <w:b/>
              </w:rPr>
              <w:t>方法不能为void</w:t>
            </w:r>
            <w:r>
              <w:rPr>
                <w:rFonts w:hint="eastAsia"/>
              </w:rPr>
              <w:t>。</w:t>
            </w:r>
          </w:p>
        </w:tc>
      </w:tr>
      <w:tr w:rsidR="002924B4" w:rsidTr="002924B4">
        <w:tc>
          <w:tcPr>
            <w:tcW w:w="1800" w:type="dxa"/>
          </w:tcPr>
          <w:p w:rsidR="002924B4" w:rsidRDefault="002924B4" w:rsidP="002924B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CachePut</w:t>
            </w:r>
            <w:proofErr w:type="spellEnd"/>
          </w:p>
        </w:tc>
        <w:tc>
          <w:tcPr>
            <w:tcW w:w="6588" w:type="dxa"/>
          </w:tcPr>
          <w:p w:rsidR="002924B4" w:rsidRDefault="002924B4" w:rsidP="002924B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表明Spring应该将方法的返回值放到缓存中。方法调用前不会检查缓存，方法始终都会被调用。</w:t>
            </w:r>
            <w:r w:rsidRPr="002924B4">
              <w:rPr>
                <w:rFonts w:hint="eastAsia"/>
                <w:b/>
              </w:rPr>
              <w:t>方法不能为void</w:t>
            </w:r>
            <w:r>
              <w:rPr>
                <w:rFonts w:hint="eastAsia"/>
              </w:rPr>
              <w:t>。</w:t>
            </w:r>
          </w:p>
        </w:tc>
      </w:tr>
      <w:tr w:rsidR="002924B4" w:rsidTr="002924B4">
        <w:tc>
          <w:tcPr>
            <w:tcW w:w="1800" w:type="dxa"/>
          </w:tcPr>
          <w:p w:rsidR="002924B4" w:rsidRDefault="002924B4" w:rsidP="002924B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CacheEvict</w:t>
            </w:r>
            <w:proofErr w:type="spellEnd"/>
          </w:p>
        </w:tc>
        <w:tc>
          <w:tcPr>
            <w:tcW w:w="6588" w:type="dxa"/>
          </w:tcPr>
          <w:p w:rsidR="002924B4" w:rsidRDefault="002924B4" w:rsidP="002924B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表明Spring应该</w:t>
            </w:r>
            <w:r w:rsidR="0012037B">
              <w:rPr>
                <w:rFonts w:hint="eastAsia"/>
              </w:rPr>
              <w:t>在缓存中清除一个或者多个条目</w:t>
            </w:r>
          </w:p>
        </w:tc>
      </w:tr>
      <w:tr w:rsidR="002924B4" w:rsidTr="002924B4">
        <w:tc>
          <w:tcPr>
            <w:tcW w:w="1800" w:type="dxa"/>
          </w:tcPr>
          <w:p w:rsidR="002924B4" w:rsidRDefault="002924B4" w:rsidP="002924B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@Caching</w:t>
            </w:r>
          </w:p>
        </w:tc>
        <w:tc>
          <w:tcPr>
            <w:tcW w:w="6588" w:type="dxa"/>
          </w:tcPr>
          <w:p w:rsidR="002924B4" w:rsidRDefault="002924B4" w:rsidP="002924B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这是一个分组的注解，能够同时应用多个其他的缓存注解</w:t>
            </w:r>
          </w:p>
        </w:tc>
      </w:tr>
    </w:tbl>
    <w:p w:rsidR="002924B4" w:rsidRPr="002924B4" w:rsidRDefault="009E77CF" w:rsidP="002924B4">
      <w:pPr>
        <w:rPr>
          <w:rFonts w:hint="eastAsia"/>
        </w:rPr>
      </w:pPr>
      <w:r>
        <w:rPr>
          <w:rFonts w:hint="eastAsia"/>
        </w:rPr>
        <w:t>表中的所有注解都可以应用到方法或类上。当将其放在单个方法上时，注解所描述的缓存行为只会应用到这个方法上。如果注解放在类级别上的话，name缓存行为就会应用到所有类的所有方法上。</w:t>
      </w:r>
    </w:p>
    <w:p w:rsidR="00F55440" w:rsidRDefault="002924B4" w:rsidP="006516FD">
      <w:pPr>
        <w:pStyle w:val="Heading2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填充缓存</w:t>
      </w:r>
    </w:p>
    <w:p w:rsidR="0012037B" w:rsidRDefault="00EE7715" w:rsidP="0012037B">
      <w:pPr>
        <w:rPr>
          <w:rFonts w:hint="eastAsia"/>
        </w:rPr>
      </w:pPr>
      <w:r>
        <w:rPr>
          <w:rFonts w:hint="eastAsia"/>
        </w:rPr>
        <w:t>@Cacheable和@</w:t>
      </w:r>
      <w:proofErr w:type="spellStart"/>
      <w:r>
        <w:rPr>
          <w:rFonts w:hint="eastAsia"/>
        </w:rPr>
        <w:t>CachePut</w:t>
      </w:r>
      <w:proofErr w:type="spellEnd"/>
      <w:r>
        <w:rPr>
          <w:rFonts w:hint="eastAsia"/>
        </w:rPr>
        <w:t>注解都可以填充缓存。它们有一个共有的属性。</w:t>
      </w:r>
    </w:p>
    <w:tbl>
      <w:tblPr>
        <w:tblStyle w:val="TableGrid"/>
        <w:tblW w:w="0" w:type="auto"/>
        <w:tblInd w:w="468" w:type="dxa"/>
        <w:tblLook w:val="04A0"/>
      </w:tblPr>
      <w:tblGrid>
        <w:gridCol w:w="1217"/>
        <w:gridCol w:w="1121"/>
        <w:gridCol w:w="6050"/>
      </w:tblGrid>
      <w:tr w:rsidR="00143448" w:rsidTr="00143448">
        <w:tc>
          <w:tcPr>
            <w:tcW w:w="1109" w:type="dxa"/>
          </w:tcPr>
          <w:p w:rsidR="00143448" w:rsidRDefault="00143448" w:rsidP="00143448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124" w:type="dxa"/>
          </w:tcPr>
          <w:p w:rsidR="00143448" w:rsidRDefault="00143448" w:rsidP="00143448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6155" w:type="dxa"/>
          </w:tcPr>
          <w:p w:rsidR="00143448" w:rsidRDefault="00143448" w:rsidP="00143448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43448" w:rsidTr="00143448">
        <w:tc>
          <w:tcPr>
            <w:tcW w:w="1109" w:type="dxa"/>
          </w:tcPr>
          <w:p w:rsidR="00143448" w:rsidRDefault="00143448" w:rsidP="0012037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124" w:type="dxa"/>
          </w:tcPr>
          <w:p w:rsidR="00143448" w:rsidRDefault="00143448" w:rsidP="0012037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String[]</w:t>
            </w:r>
          </w:p>
        </w:tc>
        <w:tc>
          <w:tcPr>
            <w:tcW w:w="6155" w:type="dxa"/>
          </w:tcPr>
          <w:p w:rsidR="00143448" w:rsidRDefault="00143448" w:rsidP="0012037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要使用的缓存名字</w:t>
            </w:r>
          </w:p>
        </w:tc>
      </w:tr>
      <w:tr w:rsidR="00143448" w:rsidTr="00143448">
        <w:tc>
          <w:tcPr>
            <w:tcW w:w="1109" w:type="dxa"/>
          </w:tcPr>
          <w:p w:rsidR="00143448" w:rsidRDefault="00143448" w:rsidP="0012037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1124" w:type="dxa"/>
          </w:tcPr>
          <w:p w:rsidR="00143448" w:rsidRDefault="00143448" w:rsidP="0012037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155" w:type="dxa"/>
          </w:tcPr>
          <w:p w:rsidR="00143448" w:rsidRDefault="00143448" w:rsidP="0012037B">
            <w:pPr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SpEL</w:t>
            </w:r>
            <w:proofErr w:type="spellEnd"/>
            <w:r>
              <w:rPr>
                <w:rFonts w:hint="eastAsia"/>
              </w:rPr>
              <w:t>表达式，如果值为false,不会在方法上使用缓存</w:t>
            </w:r>
          </w:p>
        </w:tc>
      </w:tr>
      <w:tr w:rsidR="00143448" w:rsidTr="00143448">
        <w:tc>
          <w:tcPr>
            <w:tcW w:w="1109" w:type="dxa"/>
          </w:tcPr>
          <w:p w:rsidR="00143448" w:rsidRDefault="00143448" w:rsidP="0012037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124" w:type="dxa"/>
          </w:tcPr>
          <w:p w:rsidR="00143448" w:rsidRDefault="00143448" w:rsidP="0012037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155" w:type="dxa"/>
          </w:tcPr>
          <w:p w:rsidR="00143448" w:rsidRDefault="0028532D" w:rsidP="00143448">
            <w:pPr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SpEL</w:t>
            </w:r>
            <w:proofErr w:type="spellEnd"/>
            <w:r>
              <w:rPr>
                <w:rFonts w:hint="eastAsia"/>
              </w:rPr>
              <w:t>表达式，用来计算自定义缓存</w:t>
            </w:r>
          </w:p>
        </w:tc>
      </w:tr>
      <w:tr w:rsidR="00143448" w:rsidTr="00143448">
        <w:tc>
          <w:tcPr>
            <w:tcW w:w="1109" w:type="dxa"/>
          </w:tcPr>
          <w:p w:rsidR="00143448" w:rsidRDefault="00143448" w:rsidP="0012037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unless</w:t>
            </w:r>
          </w:p>
        </w:tc>
        <w:tc>
          <w:tcPr>
            <w:tcW w:w="1124" w:type="dxa"/>
          </w:tcPr>
          <w:p w:rsidR="00143448" w:rsidRDefault="00143448" w:rsidP="0012037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155" w:type="dxa"/>
          </w:tcPr>
          <w:p w:rsidR="00143448" w:rsidRDefault="00AC4CAD" w:rsidP="0012037B">
            <w:pPr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SpEL</w:t>
            </w:r>
            <w:proofErr w:type="spellEnd"/>
            <w:r>
              <w:rPr>
                <w:rFonts w:hint="eastAsia"/>
              </w:rPr>
              <w:t>表达式，如果值为true,不会在方法上使用缓存</w:t>
            </w:r>
          </w:p>
        </w:tc>
      </w:tr>
    </w:tbl>
    <w:p w:rsidR="006F5C59" w:rsidRDefault="006F5C59" w:rsidP="00F55440">
      <w:pPr>
        <w:rPr>
          <w:rFonts w:hint="eastAsia"/>
        </w:rPr>
      </w:pPr>
      <w:r>
        <w:rPr>
          <w:rFonts w:hint="eastAsia"/>
        </w:rPr>
        <w:t>注意：@Cacheable注解添加到接口上，会被所有的实现继承。</w:t>
      </w:r>
    </w:p>
    <w:p w:rsidR="002924B4" w:rsidRDefault="002924B4" w:rsidP="006F5C59">
      <w:pPr>
        <w:pStyle w:val="Heading3"/>
        <w:rPr>
          <w:rFonts w:hint="eastAsia"/>
        </w:rPr>
      </w:pPr>
      <w:r>
        <w:rPr>
          <w:rFonts w:hint="eastAsia"/>
        </w:rPr>
        <w:t>将值放在缓存中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D1F2C" w:rsidTr="006D1F2C">
        <w:tc>
          <w:tcPr>
            <w:tcW w:w="8388" w:type="dxa"/>
          </w:tcPr>
          <w:p w:rsidR="006D1F2C" w:rsidRDefault="006D1F2C" w:rsidP="006D1F2C">
            <w:pPr>
              <w:ind w:left="0"/>
              <w:rPr>
                <w:rFonts w:hint="eastAsia"/>
              </w:rPr>
            </w:pPr>
            <w:r w:rsidRPr="006D1F2C">
              <w:rPr>
                <w:rFonts w:hint="eastAsia"/>
                <w:b/>
              </w:rPr>
              <w:t>v</w:t>
            </w:r>
            <w:r w:rsidRPr="006D1F2C">
              <w:rPr>
                <w:b/>
              </w:rPr>
              <w:t>alue属性是必须指定的</w:t>
            </w:r>
            <w:r w:rsidRPr="006D1F2C">
              <w:t>，其表示当前方法的返回值是会被缓存在哪个Cache上的，对应Cache的名称。其可以是一个Cache也可以是多个Cache，当需要指定多个Cache时其是一个数组。</w:t>
            </w:r>
          </w:p>
          <w:p w:rsidR="006D1F2C" w:rsidRDefault="006D1F2C" w:rsidP="006D1F2C">
            <w:pPr>
              <w:ind w:left="0"/>
            </w:pPr>
            <w:r>
              <w:t>@Cacheable(</w:t>
            </w:r>
            <w:r w:rsidR="007A4CEE">
              <w:t>"</w:t>
            </w:r>
            <w:r>
              <w:t>cache1</w:t>
            </w:r>
            <w:r w:rsidR="007A4CEE">
              <w:t>"</w:t>
            </w:r>
            <w:r>
              <w:t>)</w:t>
            </w:r>
            <w:r w:rsidRPr="007F400A">
              <w:rPr>
                <w:b/>
              </w:rPr>
              <w:t>//Cache</w:t>
            </w:r>
            <w:r w:rsidR="007F400A">
              <w:rPr>
                <w:rFonts w:hint="eastAsia"/>
                <w:b/>
              </w:rPr>
              <w:t>放在</w:t>
            </w:r>
            <w:r w:rsidRPr="007F400A">
              <w:rPr>
                <w:b/>
              </w:rPr>
              <w:t>cache1</w:t>
            </w:r>
            <w:r w:rsidR="007F400A">
              <w:rPr>
                <w:rFonts w:hint="eastAsia"/>
                <w:b/>
              </w:rPr>
              <w:t>缓存中</w:t>
            </w:r>
          </w:p>
          <w:p w:rsidR="006D1F2C" w:rsidRDefault="006D1F2C" w:rsidP="006D1F2C">
            <w:pPr>
              <w:ind w:left="0"/>
            </w:pPr>
            <w:r>
              <w:t>public User find(Integer id) {</w:t>
            </w:r>
          </w:p>
          <w:p w:rsidR="006D1F2C" w:rsidRDefault="006D1F2C" w:rsidP="006D1F2C">
            <w:pPr>
              <w:ind w:left="0"/>
            </w:pPr>
            <w:r>
              <w:rPr>
                <w:rFonts w:hint="eastAsia"/>
              </w:rPr>
              <w:lastRenderedPageBreak/>
              <w:t xml:space="preserve">    ...</w:t>
            </w:r>
          </w:p>
          <w:p w:rsidR="006D1F2C" w:rsidRDefault="006D1F2C" w:rsidP="006D1F2C">
            <w:pPr>
              <w:ind w:left="0"/>
            </w:pPr>
            <w:r>
              <w:t xml:space="preserve">    retur</w:t>
            </w:r>
            <w:r>
              <w:t>n</w:t>
            </w:r>
            <w:r>
              <w:rPr>
                <w:rFonts w:hint="eastAsia"/>
              </w:rPr>
              <w:t xml:space="preserve"> user</w:t>
            </w:r>
            <w:r>
              <w:t>;</w:t>
            </w:r>
          </w:p>
          <w:p w:rsidR="006D1F2C" w:rsidRDefault="006D1F2C" w:rsidP="006D1F2C">
            <w:pPr>
              <w:ind w:left="0"/>
            </w:pPr>
            <w:r>
              <w:t>}</w:t>
            </w:r>
          </w:p>
          <w:p w:rsidR="006D1F2C" w:rsidRDefault="006D1F2C" w:rsidP="006D1F2C">
            <w:pPr>
              <w:ind w:left="0"/>
            </w:pPr>
          </w:p>
          <w:p w:rsidR="006D1F2C" w:rsidRPr="007F400A" w:rsidRDefault="00CB01DA" w:rsidP="006D1F2C">
            <w:pPr>
              <w:ind w:left="0"/>
              <w:rPr>
                <w:b/>
              </w:rPr>
            </w:pPr>
            <w:r>
              <w:t xml:space="preserve"> </w:t>
            </w:r>
            <w:r w:rsidR="006D1F2C">
              <w:t>@Cacheable({</w:t>
            </w:r>
            <w:r w:rsidR="007A4CEE">
              <w:t>"</w:t>
            </w:r>
            <w:r w:rsidR="006D1F2C">
              <w:t>cache1</w:t>
            </w:r>
            <w:r w:rsidR="007A4CEE">
              <w:t>"</w:t>
            </w:r>
            <w:r w:rsidR="006D1F2C">
              <w:t xml:space="preserve">, </w:t>
            </w:r>
            <w:r w:rsidR="007A4CEE">
              <w:t>"</w:t>
            </w:r>
            <w:r w:rsidR="006D1F2C">
              <w:t>cache2</w:t>
            </w:r>
            <w:r w:rsidR="007A4CEE">
              <w:t>"</w:t>
            </w:r>
            <w:r w:rsidR="006D1F2C">
              <w:t>})</w:t>
            </w:r>
            <w:r w:rsidR="006D1F2C" w:rsidRPr="007F400A">
              <w:rPr>
                <w:b/>
              </w:rPr>
              <w:t>//Cache</w:t>
            </w:r>
            <w:r w:rsidR="007F400A">
              <w:rPr>
                <w:rFonts w:hint="eastAsia"/>
                <w:b/>
              </w:rPr>
              <w:t>放</w:t>
            </w:r>
            <w:r w:rsidR="006D1F2C" w:rsidRPr="007F400A">
              <w:rPr>
                <w:b/>
              </w:rPr>
              <w:t>生在cache1和cache2</w:t>
            </w:r>
            <w:r w:rsidR="007F400A">
              <w:rPr>
                <w:rFonts w:hint="eastAsia"/>
                <w:b/>
              </w:rPr>
              <w:t>缓存中</w:t>
            </w:r>
          </w:p>
          <w:p w:rsidR="006D1F2C" w:rsidRDefault="00CB01DA" w:rsidP="006D1F2C">
            <w:pPr>
              <w:ind w:left="0"/>
              <w:rPr>
                <w:rFonts w:hint="eastAsia"/>
              </w:rPr>
            </w:pPr>
            <w:r>
              <w:t>public User find(Integer id) {</w:t>
            </w:r>
          </w:p>
          <w:p w:rsidR="00CB01DA" w:rsidRDefault="00CB01DA" w:rsidP="006D1F2C">
            <w:pPr>
              <w:ind w:left="0"/>
            </w:pPr>
            <w:r>
              <w:rPr>
                <w:rFonts w:hint="eastAsia"/>
              </w:rPr>
              <w:t xml:space="preserve">    </w:t>
            </w:r>
            <w:r w:rsidR="007F400A">
              <w:rPr>
                <w:rFonts w:hint="eastAsia"/>
              </w:rPr>
              <w:t>...</w:t>
            </w:r>
          </w:p>
          <w:p w:rsidR="006D1F2C" w:rsidRDefault="00CB01DA" w:rsidP="006D1F2C">
            <w:pPr>
              <w:ind w:left="0"/>
            </w:pPr>
            <w:r>
              <w:t xml:space="preserve">    </w:t>
            </w:r>
            <w:proofErr w:type="spellStart"/>
            <w:r w:rsidR="006D1F2C">
              <w:t>returnnull</w:t>
            </w:r>
            <w:proofErr w:type="spellEnd"/>
            <w:r w:rsidR="006D1F2C">
              <w:t>;</w:t>
            </w:r>
          </w:p>
          <w:p w:rsidR="006D1F2C" w:rsidRDefault="006D1F2C" w:rsidP="006D1F2C">
            <w:pPr>
              <w:ind w:left="0"/>
              <w:rPr>
                <w:rFonts w:hint="eastAsia"/>
              </w:rPr>
            </w:pPr>
            <w:r>
              <w:t>}</w:t>
            </w:r>
          </w:p>
          <w:p w:rsidR="004A2A01" w:rsidRPr="004A2A01" w:rsidRDefault="004A2A01" w:rsidP="004A2A01">
            <w:pPr>
              <w:ind w:left="0"/>
              <w:rPr>
                <w:rFonts w:hint="eastAsia"/>
              </w:rPr>
            </w:pPr>
            <w:r w:rsidRPr="004A2A01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：一般在save方法中使用@</w:t>
            </w:r>
            <w:proofErr w:type="spellStart"/>
            <w:r>
              <w:rPr>
                <w:rFonts w:hint="eastAsia"/>
              </w:rPr>
              <w:t>CachePut</w:t>
            </w:r>
            <w:proofErr w:type="spellEnd"/>
            <w:r>
              <w:rPr>
                <w:rFonts w:hint="eastAsia"/>
              </w:rPr>
              <w:t>(保存的时候，总是进行缓存)。</w:t>
            </w:r>
            <w:r w:rsidR="00702E49" w:rsidRPr="00702E49">
              <w:rPr>
                <w:rFonts w:hint="eastAsia"/>
                <w:b/>
              </w:rPr>
              <w:t>默认缓存的key是</w:t>
            </w:r>
            <w:r w:rsidR="00B046DA">
              <w:rPr>
                <w:rFonts w:hint="eastAsia"/>
                <w:b/>
              </w:rPr>
              <w:t>缓存名+</w:t>
            </w:r>
            <w:r w:rsidR="00702E49" w:rsidRPr="00702E49">
              <w:rPr>
                <w:rFonts w:hint="eastAsia"/>
                <w:b/>
              </w:rPr>
              <w:t>方法的参数</w:t>
            </w:r>
            <w:r w:rsidR="00B046DA">
              <w:rPr>
                <w:rFonts w:hint="eastAsia"/>
                <w:b/>
              </w:rPr>
              <w:t>（</w:t>
            </w:r>
            <w:r w:rsidR="00B046DA" w:rsidRPr="00B046DA">
              <w:rPr>
                <w:b/>
              </w:rPr>
              <w:t>defaultCache_8</w:t>
            </w:r>
            <w:r w:rsidR="00B046DA">
              <w:rPr>
                <w:rFonts w:hint="eastAsia"/>
                <w:b/>
              </w:rPr>
              <w:t>）</w:t>
            </w:r>
            <w:r w:rsidR="00702E49">
              <w:rPr>
                <w:rFonts w:hint="eastAsia"/>
              </w:rPr>
              <w:t>。</w:t>
            </w:r>
          </w:p>
        </w:tc>
      </w:tr>
    </w:tbl>
    <w:p w:rsidR="006F5C59" w:rsidRPr="006F5C59" w:rsidRDefault="006F5C59" w:rsidP="006F5C59">
      <w:pPr>
        <w:rPr>
          <w:rFonts w:hint="eastAsia"/>
        </w:rPr>
      </w:pPr>
    </w:p>
    <w:p w:rsidR="002924B4" w:rsidRDefault="002924B4" w:rsidP="006F5C59">
      <w:pPr>
        <w:pStyle w:val="Heading3"/>
        <w:rPr>
          <w:rFonts w:hint="eastAsia"/>
        </w:rPr>
      </w:pPr>
      <w:r>
        <w:rPr>
          <w:rFonts w:hint="eastAsia"/>
        </w:rPr>
        <w:t>自定义缓存</w:t>
      </w:r>
      <w:r>
        <w:rPr>
          <w:rFonts w:hint="eastAsia"/>
        </w:rPr>
        <w:t>key</w:t>
      </w:r>
    </w:p>
    <w:tbl>
      <w:tblPr>
        <w:tblStyle w:val="TableGrid"/>
        <w:tblW w:w="0" w:type="auto"/>
        <w:tblInd w:w="360" w:type="dxa"/>
        <w:tblLook w:val="04A0"/>
      </w:tblPr>
      <w:tblGrid>
        <w:gridCol w:w="2448"/>
        <w:gridCol w:w="6030"/>
      </w:tblGrid>
      <w:tr w:rsidR="007A4CEE" w:rsidRPr="007A4CEE" w:rsidTr="007A4CEE">
        <w:tc>
          <w:tcPr>
            <w:tcW w:w="2448" w:type="dxa"/>
          </w:tcPr>
          <w:p w:rsidR="007A4CEE" w:rsidRPr="007A4CEE" w:rsidRDefault="007A4CEE" w:rsidP="007A4CEE">
            <w:pPr>
              <w:ind w:left="0"/>
              <w:jc w:val="center"/>
              <w:rPr>
                <w:rFonts w:hint="eastAsia"/>
                <w:color w:val="FF0000"/>
              </w:rPr>
            </w:pPr>
            <w:r w:rsidRPr="007A4CEE">
              <w:rPr>
                <w:rFonts w:hint="eastAsia"/>
                <w:color w:val="FF0000"/>
              </w:rPr>
              <w:t>表达式</w:t>
            </w:r>
          </w:p>
        </w:tc>
        <w:tc>
          <w:tcPr>
            <w:tcW w:w="6030" w:type="dxa"/>
          </w:tcPr>
          <w:p w:rsidR="007A4CEE" w:rsidRPr="007A4CEE" w:rsidRDefault="007A4CEE" w:rsidP="007A4CEE">
            <w:pPr>
              <w:ind w:left="0"/>
              <w:jc w:val="center"/>
              <w:rPr>
                <w:rFonts w:hint="eastAsia"/>
                <w:color w:val="FF0000"/>
              </w:rPr>
            </w:pPr>
            <w:r w:rsidRPr="007A4CEE">
              <w:rPr>
                <w:rFonts w:hint="eastAsia"/>
                <w:color w:val="FF0000"/>
              </w:rPr>
              <w:t>描述</w:t>
            </w:r>
          </w:p>
        </w:tc>
      </w:tr>
      <w:tr w:rsidR="007A4CEE" w:rsidTr="007A4CEE">
        <w:tc>
          <w:tcPr>
            <w:tcW w:w="2448" w:type="dxa"/>
          </w:tcPr>
          <w:p w:rsidR="007A4CEE" w:rsidRDefault="007A4CEE" w:rsidP="007A4CEE">
            <w:pPr>
              <w:ind w:left="0"/>
              <w:rPr>
                <w:rFonts w:hint="eastAsia"/>
              </w:rPr>
            </w:pPr>
            <w:r w:rsidRPr="007A4CEE">
              <w:t>#</w:t>
            </w:r>
            <w:proofErr w:type="spellStart"/>
            <w:r w:rsidRPr="007A4CEE">
              <w:t>root.args</w:t>
            </w:r>
            <w:proofErr w:type="spellEnd"/>
          </w:p>
        </w:tc>
        <w:tc>
          <w:tcPr>
            <w:tcW w:w="6030" w:type="dxa"/>
          </w:tcPr>
          <w:p w:rsidR="007A4CEE" w:rsidRDefault="007A4CEE" w:rsidP="007A4CE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传递给缓存方法的参数，形式为数组</w:t>
            </w:r>
          </w:p>
        </w:tc>
      </w:tr>
      <w:tr w:rsidR="007A4CEE" w:rsidTr="007A4CEE">
        <w:tc>
          <w:tcPr>
            <w:tcW w:w="2448" w:type="dxa"/>
          </w:tcPr>
          <w:p w:rsidR="007A4CEE" w:rsidRDefault="007A4CEE" w:rsidP="007A4CEE">
            <w:pPr>
              <w:ind w:left="0"/>
              <w:rPr>
                <w:rFonts w:hint="eastAsia"/>
              </w:rPr>
            </w:pPr>
            <w:r w:rsidRPr="007A4CEE">
              <w:t>#</w:t>
            </w:r>
            <w:proofErr w:type="spellStart"/>
            <w:r w:rsidRPr="007A4CEE">
              <w:t>root.caches</w:t>
            </w:r>
            <w:proofErr w:type="spellEnd"/>
          </w:p>
        </w:tc>
        <w:tc>
          <w:tcPr>
            <w:tcW w:w="6030" w:type="dxa"/>
          </w:tcPr>
          <w:p w:rsidR="007A4CEE" w:rsidRDefault="001F2ECF" w:rsidP="007A4CE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该方法执行时所对应的缓存，形式为数组</w:t>
            </w:r>
          </w:p>
        </w:tc>
      </w:tr>
      <w:tr w:rsidR="007A4CEE" w:rsidTr="007A4CEE">
        <w:tc>
          <w:tcPr>
            <w:tcW w:w="2448" w:type="dxa"/>
          </w:tcPr>
          <w:p w:rsidR="007A4CEE" w:rsidRDefault="007A4CEE" w:rsidP="007A4CE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root.target</w:t>
            </w:r>
            <w:proofErr w:type="spellEnd"/>
          </w:p>
        </w:tc>
        <w:tc>
          <w:tcPr>
            <w:tcW w:w="6030" w:type="dxa"/>
          </w:tcPr>
          <w:p w:rsidR="007A4CEE" w:rsidRDefault="001F2ECF" w:rsidP="007A4CE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目标对象</w:t>
            </w:r>
          </w:p>
        </w:tc>
      </w:tr>
      <w:tr w:rsidR="007A4CEE" w:rsidTr="007A4CEE">
        <w:tc>
          <w:tcPr>
            <w:tcW w:w="2448" w:type="dxa"/>
          </w:tcPr>
          <w:p w:rsidR="007A4CEE" w:rsidRDefault="007A4CEE" w:rsidP="007A4CE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root.targetClass</w:t>
            </w:r>
            <w:proofErr w:type="spellEnd"/>
          </w:p>
        </w:tc>
        <w:tc>
          <w:tcPr>
            <w:tcW w:w="6030" w:type="dxa"/>
          </w:tcPr>
          <w:p w:rsidR="007A4CEE" w:rsidRDefault="001F2ECF" w:rsidP="007A4CE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目标对象类，是#</w:t>
            </w:r>
            <w:proofErr w:type="spellStart"/>
            <w:r>
              <w:rPr>
                <w:rFonts w:hint="eastAsia"/>
              </w:rPr>
              <w:t>root.target.class</w:t>
            </w:r>
            <w:proofErr w:type="spellEnd"/>
            <w:r>
              <w:rPr>
                <w:rFonts w:hint="eastAsia"/>
              </w:rPr>
              <w:t>的简写形式</w:t>
            </w:r>
          </w:p>
        </w:tc>
      </w:tr>
      <w:tr w:rsidR="007A4CEE" w:rsidTr="007A4CEE">
        <w:tc>
          <w:tcPr>
            <w:tcW w:w="2448" w:type="dxa"/>
          </w:tcPr>
          <w:p w:rsidR="007A4CEE" w:rsidRDefault="007A4CEE" w:rsidP="007A4CE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root.method</w:t>
            </w:r>
            <w:proofErr w:type="spellEnd"/>
          </w:p>
        </w:tc>
        <w:tc>
          <w:tcPr>
            <w:tcW w:w="6030" w:type="dxa"/>
          </w:tcPr>
          <w:p w:rsidR="007A4CEE" w:rsidRDefault="001F2ECF" w:rsidP="007A4CE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缓存方法</w:t>
            </w:r>
          </w:p>
        </w:tc>
      </w:tr>
      <w:tr w:rsidR="007A4CEE" w:rsidTr="007A4CEE">
        <w:tc>
          <w:tcPr>
            <w:tcW w:w="2448" w:type="dxa"/>
          </w:tcPr>
          <w:p w:rsidR="007A4CEE" w:rsidRDefault="007A4CEE" w:rsidP="007A4CE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root.methodName</w:t>
            </w:r>
            <w:proofErr w:type="spellEnd"/>
          </w:p>
        </w:tc>
        <w:tc>
          <w:tcPr>
            <w:tcW w:w="6030" w:type="dxa"/>
          </w:tcPr>
          <w:p w:rsidR="007A4CEE" w:rsidRDefault="001F2ECF" w:rsidP="007A4CE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缓存方法的名字，是#root.method.name的简写形式</w:t>
            </w:r>
          </w:p>
        </w:tc>
      </w:tr>
      <w:tr w:rsidR="007A4CEE" w:rsidTr="007A4CEE">
        <w:tc>
          <w:tcPr>
            <w:tcW w:w="2448" w:type="dxa"/>
          </w:tcPr>
          <w:p w:rsidR="007A4CEE" w:rsidRDefault="007A4CEE" w:rsidP="007A4CE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#result</w:t>
            </w:r>
          </w:p>
        </w:tc>
        <w:tc>
          <w:tcPr>
            <w:tcW w:w="6030" w:type="dxa"/>
          </w:tcPr>
          <w:p w:rsidR="007A4CEE" w:rsidRDefault="007A4CEE" w:rsidP="007A4CE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方法调用的返回值，不能用在</w:t>
            </w:r>
            <w:r w:rsidRPr="007A4CEE">
              <w:t>@Cacheable</w:t>
            </w:r>
            <w:r>
              <w:rPr>
                <w:rFonts w:hint="eastAsia"/>
              </w:rPr>
              <w:t>注解上</w:t>
            </w:r>
          </w:p>
        </w:tc>
      </w:tr>
      <w:tr w:rsidR="007A4CEE" w:rsidTr="007A4CEE">
        <w:tc>
          <w:tcPr>
            <w:tcW w:w="2448" w:type="dxa"/>
          </w:tcPr>
          <w:p w:rsidR="007A4CEE" w:rsidRDefault="007A4CEE" w:rsidP="007A4CE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#Argument</w:t>
            </w:r>
          </w:p>
        </w:tc>
        <w:tc>
          <w:tcPr>
            <w:tcW w:w="6030" w:type="dxa"/>
          </w:tcPr>
          <w:p w:rsidR="007A4CEE" w:rsidRDefault="007A4CEE" w:rsidP="007A4CE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任意方法参数名(如#</w:t>
            </w:r>
            <w:proofErr w:type="spellStart"/>
            <w:r>
              <w:rPr>
                <w:rFonts w:hint="eastAsia"/>
              </w:rPr>
              <w:t>argName</w:t>
            </w:r>
            <w:proofErr w:type="spellEnd"/>
            <w:r>
              <w:rPr>
                <w:rFonts w:hint="eastAsia"/>
              </w:rPr>
              <w:t>)或参数索引(如#a0或#p0)</w:t>
            </w:r>
          </w:p>
        </w:tc>
      </w:tr>
    </w:tbl>
    <w:p w:rsidR="007A4CEE" w:rsidRPr="007A4CEE" w:rsidRDefault="007A4CEE" w:rsidP="007A4CEE">
      <w:pPr>
        <w:rPr>
          <w:rFonts w:hint="eastAsia"/>
        </w:rPr>
      </w:pPr>
    </w:p>
    <w:p w:rsidR="007A4CEE" w:rsidRPr="007A4CEE" w:rsidRDefault="007A4CEE" w:rsidP="007A4CEE">
      <w:pPr>
        <w:spacing w:after="0"/>
        <w:ind w:left="0"/>
        <w:rPr>
          <w:rFonts w:ascii="Times New Roman" w:eastAsia="Times New Roman" w:hAnsi="Times New Roman" w:cs="Times New Roman"/>
          <w:szCs w:val="24"/>
        </w:rPr>
      </w:pPr>
    </w:p>
    <w:p w:rsidR="007A4CEE" w:rsidRDefault="007A4CEE" w:rsidP="007A4CEE">
      <w:pPr>
        <w:rPr>
          <w:rFonts w:hint="eastAsia"/>
        </w:rPr>
      </w:pPr>
      <w:r w:rsidRPr="007A4CEE">
        <w:rPr>
          <w:rFonts w:hint="eastAsia"/>
        </w:rPr>
        <w:t>当我们要使用</w:t>
      </w:r>
      <w:r w:rsidRPr="007A4CEE">
        <w:t>root对象的属性作为key时我们也可以将</w:t>
      </w:r>
      <w:r>
        <w:t>"</w:t>
      </w:r>
      <w:r w:rsidRPr="007A4CEE">
        <w:t>#root</w:t>
      </w:r>
      <w:r>
        <w:t>"</w:t>
      </w:r>
      <w:r w:rsidRPr="007A4CEE">
        <w:t>省略，因为Spring默认使用的就是root</w:t>
      </w:r>
      <w:r w:rsidR="00BA13A2">
        <w:t>对象的属性。</w:t>
      </w:r>
      <w:r w:rsidR="00813378">
        <w:rPr>
          <w:rFonts w:hint="eastAsia"/>
        </w:rPr>
        <w:t>自定缓存例子：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431CE" w:rsidTr="00A431CE">
        <w:tc>
          <w:tcPr>
            <w:tcW w:w="8388" w:type="dxa"/>
          </w:tcPr>
          <w:p w:rsidR="00A431CE" w:rsidRDefault="00A431CE" w:rsidP="007A4CEE">
            <w:pPr>
              <w:ind w:left="0"/>
            </w:pPr>
          </w:p>
        </w:tc>
      </w:tr>
    </w:tbl>
    <w:p w:rsidR="00813378" w:rsidRPr="007A4CEE" w:rsidRDefault="00813378" w:rsidP="007A4CEE"/>
    <w:p w:rsidR="006F5C59" w:rsidRPr="006F5C59" w:rsidRDefault="006F5C59" w:rsidP="006F5C59">
      <w:pPr>
        <w:rPr>
          <w:rFonts w:hint="eastAsia"/>
        </w:rPr>
      </w:pPr>
    </w:p>
    <w:p w:rsidR="002924B4" w:rsidRDefault="0012037B" w:rsidP="006F5C59">
      <w:pPr>
        <w:pStyle w:val="Heading3"/>
        <w:rPr>
          <w:rFonts w:hint="eastAsia"/>
        </w:rPr>
      </w:pPr>
      <w:r>
        <w:rPr>
          <w:rFonts w:hint="eastAsia"/>
        </w:rPr>
        <w:t>条件化</w:t>
      </w:r>
      <w:r w:rsidR="002924B4">
        <w:rPr>
          <w:rFonts w:hint="eastAsia"/>
        </w:rPr>
        <w:t>缓存</w:t>
      </w:r>
      <w:r w:rsidR="002924B4">
        <w:rPr>
          <w:rFonts w:hint="eastAsia"/>
        </w:rPr>
        <w:t>key</w:t>
      </w:r>
    </w:p>
    <w:p w:rsidR="00813378" w:rsidRDefault="00813378" w:rsidP="00813378">
      <w:pPr>
        <w:rPr>
          <w:rFonts w:hint="eastAsia"/>
        </w:rPr>
      </w:pPr>
      <w:r>
        <w:rPr>
          <w:rFonts w:hint="eastAsia"/>
        </w:rPr>
        <w:t>condition和unless提供了条件化缓存。</w:t>
      </w:r>
    </w:p>
    <w:p w:rsidR="00813378" w:rsidRDefault="00813378" w:rsidP="00813378">
      <w:pPr>
        <w:rPr>
          <w:rFonts w:hint="eastAsia"/>
        </w:rPr>
      </w:pPr>
      <w:r w:rsidRPr="00813378">
        <w:rPr>
          <w:rFonts w:hint="eastAsia"/>
          <w:b/>
        </w:rPr>
        <w:lastRenderedPageBreak/>
        <w:t>condition</w:t>
      </w:r>
      <w:r>
        <w:rPr>
          <w:rFonts w:hint="eastAsia"/>
        </w:rPr>
        <w:t>(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表达式)：如果值为false,不会在方法上使用缓存。</w:t>
      </w:r>
    </w:p>
    <w:p w:rsidR="00813378" w:rsidRDefault="00813378" w:rsidP="00813378">
      <w:pPr>
        <w:rPr>
          <w:rFonts w:hint="eastAsia"/>
        </w:rPr>
      </w:pPr>
      <w:r w:rsidRPr="00813378">
        <w:rPr>
          <w:b/>
        </w:rPr>
        <w:t>unless</w:t>
      </w:r>
      <w:r>
        <w:rPr>
          <w:rFonts w:hint="eastAsia"/>
        </w:rPr>
        <w:t>(</w:t>
      </w:r>
      <w:proofErr w:type="spellStart"/>
      <w:r w:rsidRPr="00813378">
        <w:t>SpEL</w:t>
      </w:r>
      <w:proofErr w:type="spellEnd"/>
      <w:r w:rsidRPr="00813378">
        <w:t>表达式</w:t>
      </w:r>
      <w:r>
        <w:rPr>
          <w:rFonts w:hint="eastAsia"/>
        </w:rPr>
        <w:t>)：</w:t>
      </w:r>
      <w:r w:rsidRPr="00813378">
        <w:t>如果值为true,不会在方法上使用缓存</w:t>
      </w:r>
      <w:r>
        <w:rPr>
          <w:rFonts w:hint="eastAsia"/>
        </w:rPr>
        <w:t>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13378" w:rsidTr="00813378">
        <w:tc>
          <w:tcPr>
            <w:tcW w:w="8388" w:type="dxa"/>
          </w:tcPr>
          <w:p w:rsidR="006C4ACB" w:rsidRDefault="007F5645" w:rsidP="00206EB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7F5645">
              <w:rPr>
                <w:rFonts w:hint="eastAsia"/>
              </w:rPr>
              <w:t>表示只有当</w:t>
            </w:r>
            <w:r w:rsidRPr="007F5645">
              <w:t>user的id为偶数时才会进行缓存。</w:t>
            </w:r>
          </w:p>
          <w:p w:rsidR="00206EB4" w:rsidRDefault="00206EB4" w:rsidP="00206EB4">
            <w:pPr>
              <w:ind w:left="0"/>
            </w:pPr>
            <w:r>
              <w:t>@Cacheable(value={"users"}, key="#user.</w:t>
            </w:r>
            <w:r>
              <w:t>id", condition="#user.id%2==0")</w:t>
            </w:r>
          </w:p>
          <w:p w:rsidR="00206EB4" w:rsidRDefault="00206EB4" w:rsidP="00206EB4">
            <w:pPr>
              <w:ind w:left="0"/>
            </w:pPr>
            <w:r>
              <w:t>public User find(User user) {</w:t>
            </w:r>
          </w:p>
          <w:p w:rsidR="00206EB4" w:rsidRDefault="00206EB4" w:rsidP="00206EB4">
            <w:pPr>
              <w:ind w:left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System.out.printl</w:t>
            </w:r>
            <w:r>
              <w:t>n</w:t>
            </w:r>
            <w:proofErr w:type="spellEnd"/>
            <w:r>
              <w:t>("find user by user " + user);</w:t>
            </w:r>
          </w:p>
          <w:p w:rsidR="00206EB4" w:rsidRDefault="00206EB4" w:rsidP="00206EB4">
            <w:pPr>
              <w:ind w:left="0"/>
              <w:rPr>
                <w:rFonts w:hint="eastAsia"/>
              </w:rPr>
            </w:pPr>
            <w:r>
              <w:t xml:space="preserve">    </w:t>
            </w:r>
            <w:r>
              <w:t>return user;</w:t>
            </w:r>
          </w:p>
          <w:p w:rsidR="00813378" w:rsidRDefault="00206EB4" w:rsidP="00206EB4">
            <w:pPr>
              <w:ind w:left="0"/>
              <w:rPr>
                <w:rFonts w:hint="eastAsia"/>
              </w:rPr>
            </w:pPr>
            <w:r>
              <w:t>}</w:t>
            </w:r>
          </w:p>
          <w:p w:rsidR="006C4ACB" w:rsidRDefault="006C4ACB" w:rsidP="00206EB4">
            <w:pPr>
              <w:ind w:left="0"/>
              <w:rPr>
                <w:rFonts w:hint="eastAsia"/>
              </w:rPr>
            </w:pPr>
          </w:p>
        </w:tc>
      </w:tr>
    </w:tbl>
    <w:p w:rsidR="0012037B" w:rsidRDefault="0012037B" w:rsidP="00F55440">
      <w:pPr>
        <w:rPr>
          <w:rFonts w:hint="eastAsia"/>
        </w:rPr>
      </w:pPr>
    </w:p>
    <w:p w:rsidR="00740C7D" w:rsidRPr="00740C7D" w:rsidRDefault="0012037B" w:rsidP="00740C7D">
      <w:pPr>
        <w:pStyle w:val="Heading2"/>
        <w:rPr>
          <w:rFonts w:hint="eastAsia"/>
        </w:rPr>
      </w:pPr>
      <w:r>
        <w:rPr>
          <w:rFonts w:hint="eastAsia"/>
        </w:rPr>
        <w:t>移除缓存</w:t>
      </w:r>
    </w:p>
    <w:p w:rsidR="0012037B" w:rsidRDefault="006D0006" w:rsidP="00F55440">
      <w:pPr>
        <w:rPr>
          <w:rFonts w:hint="eastAsia"/>
        </w:rPr>
      </w:pPr>
      <w:r>
        <w:t>@</w:t>
      </w:r>
      <w:proofErr w:type="spellStart"/>
      <w:r>
        <w:t>CacheEvict</w:t>
      </w:r>
      <w:proofErr w:type="spellEnd"/>
      <w:r>
        <w:rPr>
          <w:rFonts w:hint="eastAsia"/>
        </w:rPr>
        <w:t>：</w:t>
      </w:r>
      <w:r w:rsidRPr="006D0006">
        <w:t>表明Spring应该在缓存中清除一个或者多个条目</w:t>
      </w:r>
      <w:r>
        <w:rPr>
          <w:rFonts w:hint="eastAsia"/>
        </w:rPr>
        <w:t>。当实体被更新或者删除的时候，我们可以采用该注解来清除缓存。和@Cacheable和@</w:t>
      </w:r>
      <w:r>
        <w:br/>
      </w:r>
      <w:proofErr w:type="spellStart"/>
      <w:r>
        <w:rPr>
          <w:rFonts w:hint="eastAsia"/>
        </w:rPr>
        <w:t>CachePut</w:t>
      </w:r>
      <w:proofErr w:type="spellEnd"/>
      <w:r>
        <w:rPr>
          <w:rFonts w:hint="eastAsia"/>
        </w:rPr>
        <w:t>不同，@</w:t>
      </w:r>
      <w:proofErr w:type="spellStart"/>
      <w:r>
        <w:rPr>
          <w:rFonts w:hint="eastAsia"/>
        </w:rPr>
        <w:t>CacheEvict</w:t>
      </w:r>
      <w:proofErr w:type="spellEnd"/>
      <w:r>
        <w:rPr>
          <w:rFonts w:hint="eastAsia"/>
        </w:rPr>
        <w:t>能够应用在返回值为void的方法上。@</w:t>
      </w:r>
      <w:proofErr w:type="spellStart"/>
      <w:r>
        <w:rPr>
          <w:rFonts w:hint="eastAsia"/>
        </w:rPr>
        <w:t>CacheEvict</w:t>
      </w:r>
      <w:proofErr w:type="spellEnd"/>
      <w:r>
        <w:rPr>
          <w:rFonts w:hint="eastAsia"/>
        </w:rPr>
        <w:t>注解属性，指定了哪些缓存条目应该被移除。</w:t>
      </w:r>
    </w:p>
    <w:tbl>
      <w:tblPr>
        <w:tblStyle w:val="TableGrid"/>
        <w:tblW w:w="0" w:type="auto"/>
        <w:tblInd w:w="468" w:type="dxa"/>
        <w:tblLook w:val="04A0"/>
      </w:tblPr>
      <w:tblGrid>
        <w:gridCol w:w="2070"/>
        <w:gridCol w:w="1350"/>
        <w:gridCol w:w="4968"/>
      </w:tblGrid>
      <w:tr w:rsidR="006D0006" w:rsidTr="006D0006">
        <w:tc>
          <w:tcPr>
            <w:tcW w:w="2070" w:type="dxa"/>
          </w:tcPr>
          <w:p w:rsidR="006D0006" w:rsidRPr="006D0006" w:rsidRDefault="006D0006" w:rsidP="006D0006">
            <w:pPr>
              <w:ind w:left="0"/>
              <w:jc w:val="center"/>
              <w:rPr>
                <w:rFonts w:hint="eastAsia"/>
                <w:color w:val="FF0000"/>
              </w:rPr>
            </w:pPr>
            <w:r w:rsidRPr="006D0006">
              <w:rPr>
                <w:rFonts w:hint="eastAsia"/>
                <w:color w:val="FF0000"/>
              </w:rPr>
              <w:t>属性</w:t>
            </w:r>
          </w:p>
        </w:tc>
        <w:tc>
          <w:tcPr>
            <w:tcW w:w="1350" w:type="dxa"/>
          </w:tcPr>
          <w:p w:rsidR="006D0006" w:rsidRPr="006D0006" w:rsidRDefault="006D0006" w:rsidP="006D0006">
            <w:pPr>
              <w:ind w:left="0"/>
              <w:jc w:val="center"/>
              <w:rPr>
                <w:rFonts w:hint="eastAsia"/>
                <w:color w:val="FF0000"/>
              </w:rPr>
            </w:pPr>
            <w:r w:rsidRPr="006D0006">
              <w:rPr>
                <w:rFonts w:hint="eastAsia"/>
                <w:color w:val="FF0000"/>
              </w:rPr>
              <w:t>类型</w:t>
            </w:r>
          </w:p>
        </w:tc>
        <w:tc>
          <w:tcPr>
            <w:tcW w:w="4968" w:type="dxa"/>
          </w:tcPr>
          <w:p w:rsidR="006D0006" w:rsidRPr="006D0006" w:rsidRDefault="006D0006" w:rsidP="006D0006">
            <w:pPr>
              <w:ind w:left="0"/>
              <w:jc w:val="center"/>
              <w:rPr>
                <w:rFonts w:hint="eastAsia"/>
                <w:color w:val="FF0000"/>
              </w:rPr>
            </w:pPr>
            <w:r w:rsidRPr="006D0006">
              <w:rPr>
                <w:rFonts w:hint="eastAsia"/>
                <w:color w:val="FF0000"/>
              </w:rPr>
              <w:t>描述</w:t>
            </w:r>
          </w:p>
        </w:tc>
      </w:tr>
      <w:tr w:rsidR="006D0006" w:rsidTr="006D0006">
        <w:tc>
          <w:tcPr>
            <w:tcW w:w="2070" w:type="dxa"/>
          </w:tcPr>
          <w:p w:rsidR="006D0006" w:rsidRDefault="006D0006" w:rsidP="00F5544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350" w:type="dxa"/>
          </w:tcPr>
          <w:p w:rsidR="006D0006" w:rsidRDefault="006D0006" w:rsidP="00F5544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String[]</w:t>
            </w:r>
          </w:p>
        </w:tc>
        <w:tc>
          <w:tcPr>
            <w:tcW w:w="4968" w:type="dxa"/>
          </w:tcPr>
          <w:p w:rsidR="006D0006" w:rsidRDefault="006D0006" w:rsidP="00F5544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使用缓存的名称</w:t>
            </w:r>
          </w:p>
        </w:tc>
      </w:tr>
      <w:tr w:rsidR="006D0006" w:rsidTr="006D0006">
        <w:tc>
          <w:tcPr>
            <w:tcW w:w="2070" w:type="dxa"/>
          </w:tcPr>
          <w:p w:rsidR="006D0006" w:rsidRDefault="006D0006" w:rsidP="00F5544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350" w:type="dxa"/>
          </w:tcPr>
          <w:p w:rsidR="006D0006" w:rsidRDefault="006D0006" w:rsidP="00F5544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68" w:type="dxa"/>
          </w:tcPr>
          <w:p w:rsidR="006D0006" w:rsidRDefault="006D0006" w:rsidP="00F55440">
            <w:pPr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SpEl</w:t>
            </w:r>
            <w:proofErr w:type="spellEnd"/>
            <w:r>
              <w:rPr>
                <w:rFonts w:hint="eastAsia"/>
              </w:rPr>
              <w:t>表达式，计算自定义缓存key</w:t>
            </w:r>
          </w:p>
        </w:tc>
      </w:tr>
      <w:tr w:rsidR="006D0006" w:rsidTr="006D0006">
        <w:tc>
          <w:tcPr>
            <w:tcW w:w="2070" w:type="dxa"/>
          </w:tcPr>
          <w:p w:rsidR="006D0006" w:rsidRDefault="006D0006" w:rsidP="00F5544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1350" w:type="dxa"/>
          </w:tcPr>
          <w:p w:rsidR="006D0006" w:rsidRDefault="006D0006" w:rsidP="00F5544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68" w:type="dxa"/>
          </w:tcPr>
          <w:p w:rsidR="006D0006" w:rsidRDefault="006D0006" w:rsidP="00F55440">
            <w:pPr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SpEL</w:t>
            </w:r>
            <w:proofErr w:type="spellEnd"/>
            <w:r>
              <w:rPr>
                <w:rFonts w:hint="eastAsia"/>
              </w:rPr>
              <w:t>表达式，如果值为false,不会在方法上使用缓存</w:t>
            </w:r>
          </w:p>
        </w:tc>
      </w:tr>
      <w:tr w:rsidR="006D0006" w:rsidTr="006D0006">
        <w:tc>
          <w:tcPr>
            <w:tcW w:w="2070" w:type="dxa"/>
          </w:tcPr>
          <w:p w:rsidR="006D0006" w:rsidRDefault="006D0006" w:rsidP="00F55440">
            <w:pPr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allEntries</w:t>
            </w:r>
            <w:proofErr w:type="spellEnd"/>
          </w:p>
        </w:tc>
        <w:tc>
          <w:tcPr>
            <w:tcW w:w="1350" w:type="dxa"/>
          </w:tcPr>
          <w:p w:rsidR="006D0006" w:rsidRDefault="006D0006" w:rsidP="00F55440">
            <w:pPr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4968" w:type="dxa"/>
          </w:tcPr>
          <w:p w:rsidR="006D0006" w:rsidRDefault="006D0006" w:rsidP="00F5544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如果为true, 特定的缓存的所有条目都移除</w:t>
            </w:r>
          </w:p>
        </w:tc>
      </w:tr>
      <w:tr w:rsidR="006D0006" w:rsidTr="006D0006">
        <w:tc>
          <w:tcPr>
            <w:tcW w:w="2070" w:type="dxa"/>
          </w:tcPr>
          <w:p w:rsidR="006D0006" w:rsidRDefault="006D0006" w:rsidP="00F55440">
            <w:pPr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beforeInvocation</w:t>
            </w:r>
            <w:proofErr w:type="spellEnd"/>
          </w:p>
        </w:tc>
        <w:tc>
          <w:tcPr>
            <w:tcW w:w="1350" w:type="dxa"/>
          </w:tcPr>
          <w:p w:rsidR="006D0006" w:rsidRDefault="006D0006" w:rsidP="00F55440">
            <w:pPr>
              <w:ind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4968" w:type="dxa"/>
          </w:tcPr>
          <w:p w:rsidR="006D0006" w:rsidRDefault="005777A8" w:rsidP="00F5544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如果为true，在调用方法之前移除条目。如果为false，在方法成功调用之后移除</w:t>
            </w:r>
            <w:r w:rsidR="00D705AB">
              <w:rPr>
                <w:rFonts w:hint="eastAsia"/>
              </w:rPr>
              <w:t>。</w:t>
            </w:r>
          </w:p>
        </w:tc>
      </w:tr>
    </w:tbl>
    <w:p w:rsidR="006D0006" w:rsidRPr="002924B4" w:rsidRDefault="006D0006" w:rsidP="00F55440">
      <w:pPr>
        <w:rPr>
          <w:rFonts w:hint="eastAsia"/>
        </w:rPr>
      </w:pPr>
    </w:p>
    <w:p w:rsidR="002539B1" w:rsidRPr="002539B1" w:rsidRDefault="002539B1" w:rsidP="002539B1"/>
    <w:p w:rsidR="003F2CDD" w:rsidRDefault="003F2CDD" w:rsidP="003F2CDD">
      <w:pPr>
        <w:pStyle w:val="Heading2"/>
      </w:pPr>
      <w:r>
        <w:t>@Caching</w:t>
      </w:r>
      <w:r>
        <w:rPr>
          <w:rFonts w:hint="eastAsia"/>
        </w:rPr>
        <w:t>注解</w:t>
      </w:r>
    </w:p>
    <w:p w:rsidR="003F2CDD" w:rsidRDefault="003F2CDD" w:rsidP="003F2CDD">
      <w:pPr>
        <w:rPr>
          <w:rFonts w:hint="eastAsia"/>
        </w:rPr>
      </w:pPr>
      <w:r>
        <w:rPr>
          <w:rFonts w:hint="eastAsia"/>
        </w:rPr>
        <w:tab/>
      </w:r>
      <w:r>
        <w:t>Caching注解可以让我们在一个方法或者类上同时指定多个Spring Cache相关的注解。其拥有三个属性：cacheable、put和evict，分别用于指定@Cacheable、@</w:t>
      </w:r>
      <w:proofErr w:type="spellStart"/>
      <w:r>
        <w:t>CachePut</w:t>
      </w:r>
      <w:proofErr w:type="spellEnd"/>
      <w:r>
        <w:t>和@</w:t>
      </w:r>
      <w:proofErr w:type="spellStart"/>
      <w:r>
        <w:t>CacheEvict</w:t>
      </w:r>
      <w:proofErr w:type="spellEnd"/>
      <w:r>
        <w:t>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17459" w:rsidTr="00B17459">
        <w:tc>
          <w:tcPr>
            <w:tcW w:w="8388" w:type="dxa"/>
          </w:tcPr>
          <w:p w:rsidR="00B17459" w:rsidRDefault="00B17459" w:rsidP="00B17459">
            <w:pPr>
              <w:ind w:left="0"/>
            </w:pPr>
            <w:r>
              <w:t xml:space="preserve">@Caching(cacheable = @Cacheable("users"), evict = </w:t>
            </w:r>
            <w:r>
              <w:lastRenderedPageBreak/>
              <w:t>{ @</w:t>
            </w:r>
            <w:proofErr w:type="spellStart"/>
            <w:r>
              <w:t>CacheEvict</w:t>
            </w:r>
            <w:proofErr w:type="spellEnd"/>
            <w:r>
              <w:t>("cache2"),</w:t>
            </w:r>
          </w:p>
          <w:p w:rsidR="00B17459" w:rsidRDefault="00B17459" w:rsidP="00B17459">
            <w:pPr>
              <w:ind w:left="0"/>
            </w:pPr>
            <w:r>
              <w:t>@</w:t>
            </w:r>
            <w:proofErr w:type="spellStart"/>
            <w:r>
              <w:t>CacheEvict</w:t>
            </w:r>
            <w:proofErr w:type="spellEnd"/>
            <w:r>
              <w:t xml:space="preserve">(value = "cache3", </w:t>
            </w:r>
            <w:proofErr w:type="spellStart"/>
            <w:r>
              <w:t>allEntries</w:t>
            </w:r>
            <w:proofErr w:type="spellEnd"/>
            <w:r>
              <w:t xml:space="preserve"> = true) })</w:t>
            </w:r>
          </w:p>
          <w:p w:rsidR="00B17459" w:rsidRDefault="00B17459" w:rsidP="00B17459">
            <w:pPr>
              <w:ind w:left="0"/>
            </w:pPr>
            <w:r>
              <w:t>public User find(Integer id) {</w:t>
            </w:r>
          </w:p>
          <w:p w:rsidR="00B17459" w:rsidRDefault="00B17459" w:rsidP="00B17459">
            <w:pPr>
              <w:ind w:left="0"/>
            </w:pPr>
            <w:r>
              <w:tab/>
              <w:t>...</w:t>
            </w:r>
          </w:p>
          <w:p w:rsidR="00B17459" w:rsidRDefault="00B17459" w:rsidP="00B17459">
            <w:pPr>
              <w:ind w:left="0"/>
            </w:pPr>
            <w:r>
              <w:t xml:space="preserve">    return user;</w:t>
            </w:r>
          </w:p>
          <w:p w:rsidR="00B17459" w:rsidRDefault="00B17459" w:rsidP="00B17459">
            <w:pPr>
              <w:ind w:left="0"/>
              <w:rPr>
                <w:rFonts w:hint="eastAsia"/>
              </w:rPr>
            </w:pPr>
            <w:r>
              <w:t>}</w:t>
            </w:r>
          </w:p>
          <w:p w:rsidR="006073A5" w:rsidRDefault="006073A5" w:rsidP="00B17459">
            <w:pPr>
              <w:ind w:left="0"/>
            </w:pPr>
          </w:p>
        </w:tc>
      </w:tr>
    </w:tbl>
    <w:p w:rsidR="00B17459" w:rsidRDefault="00B17459" w:rsidP="003F2CDD"/>
    <w:sectPr w:rsidR="00B17459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E14" w:rsidRDefault="00754E14" w:rsidP="00310C6A">
      <w:pPr>
        <w:spacing w:after="0"/>
      </w:pPr>
      <w:r>
        <w:separator/>
      </w:r>
    </w:p>
  </w:endnote>
  <w:endnote w:type="continuationSeparator" w:id="0">
    <w:p w:rsidR="00754E14" w:rsidRDefault="00754E14" w:rsidP="00310C6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307141"/>
      <w:docPartObj>
        <w:docPartGallery w:val="Page Numbers (Bottom of Page)"/>
        <w:docPartUnique/>
      </w:docPartObj>
    </w:sdtPr>
    <w:sdtContent>
      <w:p w:rsidR="00310C6A" w:rsidRDefault="00492EF2">
        <w:pPr>
          <w:pStyle w:val="Footer"/>
          <w:jc w:val="right"/>
        </w:pPr>
        <w:fldSimple w:instr=" PAGE   \* MERGEFORMAT ">
          <w:r w:rsidR="007F79A1">
            <w:rPr>
              <w:noProof/>
            </w:rPr>
            <w:t>3</w:t>
          </w:r>
        </w:fldSimple>
      </w:p>
    </w:sdtContent>
  </w:sdt>
  <w:p w:rsidR="00310C6A" w:rsidRDefault="00310C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E14" w:rsidRDefault="00754E14" w:rsidP="00310C6A">
      <w:pPr>
        <w:spacing w:after="0"/>
      </w:pPr>
      <w:r>
        <w:separator/>
      </w:r>
    </w:p>
  </w:footnote>
  <w:footnote w:type="continuationSeparator" w:id="0">
    <w:p w:rsidR="00754E14" w:rsidRDefault="00754E14" w:rsidP="00310C6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10C6A"/>
    <w:rsid w:val="00010409"/>
    <w:rsid w:val="0012037B"/>
    <w:rsid w:val="00143448"/>
    <w:rsid w:val="001A07E0"/>
    <w:rsid w:val="001B08C4"/>
    <w:rsid w:val="001F2ECF"/>
    <w:rsid w:val="00206EB4"/>
    <w:rsid w:val="002539B1"/>
    <w:rsid w:val="00267556"/>
    <w:rsid w:val="0028532D"/>
    <w:rsid w:val="002924B4"/>
    <w:rsid w:val="002A4BCC"/>
    <w:rsid w:val="00310C6A"/>
    <w:rsid w:val="003759DB"/>
    <w:rsid w:val="003A09AC"/>
    <w:rsid w:val="003F2CDD"/>
    <w:rsid w:val="004249D9"/>
    <w:rsid w:val="00475956"/>
    <w:rsid w:val="00492EF2"/>
    <w:rsid w:val="004A2A01"/>
    <w:rsid w:val="004F1996"/>
    <w:rsid w:val="00526F41"/>
    <w:rsid w:val="00562410"/>
    <w:rsid w:val="005777A8"/>
    <w:rsid w:val="006073A5"/>
    <w:rsid w:val="00632B34"/>
    <w:rsid w:val="006516FD"/>
    <w:rsid w:val="006C4ACB"/>
    <w:rsid w:val="006D0006"/>
    <w:rsid w:val="006D1F2C"/>
    <w:rsid w:val="006F5C59"/>
    <w:rsid w:val="00702E49"/>
    <w:rsid w:val="00740C7D"/>
    <w:rsid w:val="00754E14"/>
    <w:rsid w:val="007A4CEE"/>
    <w:rsid w:val="007E18FC"/>
    <w:rsid w:val="007F400A"/>
    <w:rsid w:val="007F5645"/>
    <w:rsid w:val="007F79A1"/>
    <w:rsid w:val="00813378"/>
    <w:rsid w:val="00813FD6"/>
    <w:rsid w:val="008261CD"/>
    <w:rsid w:val="0087608F"/>
    <w:rsid w:val="008B5ACA"/>
    <w:rsid w:val="008C5117"/>
    <w:rsid w:val="008E0240"/>
    <w:rsid w:val="00904415"/>
    <w:rsid w:val="00910AB3"/>
    <w:rsid w:val="009211A9"/>
    <w:rsid w:val="00945760"/>
    <w:rsid w:val="0099619D"/>
    <w:rsid w:val="009D5000"/>
    <w:rsid w:val="009E77CF"/>
    <w:rsid w:val="00A431CE"/>
    <w:rsid w:val="00AC4CAD"/>
    <w:rsid w:val="00AD2120"/>
    <w:rsid w:val="00B046DA"/>
    <w:rsid w:val="00B17459"/>
    <w:rsid w:val="00B72F03"/>
    <w:rsid w:val="00BA13A2"/>
    <w:rsid w:val="00BA565C"/>
    <w:rsid w:val="00C01D16"/>
    <w:rsid w:val="00C03A83"/>
    <w:rsid w:val="00C14D3A"/>
    <w:rsid w:val="00CA4CAA"/>
    <w:rsid w:val="00CB01DA"/>
    <w:rsid w:val="00CE4F4C"/>
    <w:rsid w:val="00D24EDE"/>
    <w:rsid w:val="00D705AB"/>
    <w:rsid w:val="00D80E2B"/>
    <w:rsid w:val="00DA7A61"/>
    <w:rsid w:val="00DB6FA6"/>
    <w:rsid w:val="00DE6E85"/>
    <w:rsid w:val="00EE7715"/>
    <w:rsid w:val="00EF3DCE"/>
    <w:rsid w:val="00F37F94"/>
    <w:rsid w:val="00F50A24"/>
    <w:rsid w:val="00F55440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10C6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C6A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310C6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C6A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2539B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A4CEE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A4C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2426</TotalTime>
  <Pages>6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109</cp:revision>
  <dcterms:created xsi:type="dcterms:W3CDTF">2016-12-14T09:16:00Z</dcterms:created>
  <dcterms:modified xsi:type="dcterms:W3CDTF">2016-12-16T03:07:00Z</dcterms:modified>
</cp:coreProperties>
</file>