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A034B2" w:rsidP="00A034B2">
      <w:pPr>
        <w:pStyle w:val="Title"/>
        <w:rPr>
          <w:rFonts w:hint="eastAsia"/>
        </w:rPr>
      </w:pPr>
      <w:r>
        <w:rPr>
          <w:rFonts w:hint="eastAsia"/>
        </w:rPr>
        <w:t>Hibernate</w:t>
      </w:r>
      <w:r w:rsidRPr="00A034B2">
        <w:rPr>
          <w:rFonts w:hint="eastAsia"/>
        </w:rPr>
        <w:t>数据过滤</w:t>
      </w:r>
      <w:r>
        <w:rPr>
          <w:rFonts w:hint="eastAsia"/>
        </w:rPr>
        <w:t>的使用</w:t>
      </w:r>
    </w:p>
    <w:p w:rsidR="00AB5C9B" w:rsidRDefault="00AB5C9B" w:rsidP="00AB5C9B">
      <w:r>
        <w:t>Hibernate3 提供了一种创新的方式来处理具有“显性(visibility)”规则的数据，那就是使用hibernate filter。 Hibernate filter是全局有效的、具有名字、可以带参数的过滤器， 对于某个特定的Hibernate session您可以选择是否启用（或禁用）某个过滤器。</w:t>
      </w:r>
    </w:p>
    <w:p w:rsidR="00AB5C9B" w:rsidRDefault="00AB5C9B" w:rsidP="00AB5C9B">
      <w:r>
        <w:t xml:space="preserve">          一旦启用了数据过滤器，则不管是数据查询，还是数据加载，该过滤器将自动作用于所有数据，只有满足过滤条件的记录才会被选出来。</w:t>
      </w:r>
    </w:p>
    <w:p w:rsidR="00AB5C9B" w:rsidRDefault="00AB5C9B" w:rsidP="00AB5C9B">
      <w:r>
        <w:t xml:space="preserve">          过滤器条件相当于定义一个 非常类似于类和各种集合上的“where”属性的约束子句，但是过滤器条件可以带参数。 应用程序可以在运行时决定是否启用给定的过滤器，以及使用什么样的参数值。 过滤器的用法很像数据库视图，只不过是在应用程序中确定使用什么样的参数的。</w:t>
      </w:r>
    </w:p>
    <w:p w:rsidR="00A034B2" w:rsidRDefault="00AB5C9B" w:rsidP="00AB5C9B">
      <w:pPr>
        <w:rPr>
          <w:rFonts w:hint="eastAsia"/>
        </w:rPr>
      </w:pPr>
      <w:r>
        <w:t>过滤器分以下几步：</w:t>
      </w:r>
    </w:p>
    <w:p w:rsidR="00C244F5" w:rsidRDefault="00C244F5" w:rsidP="00C244F5">
      <w:pPr>
        <w:pStyle w:val="Heading2"/>
        <w:rPr>
          <w:rFonts w:hint="eastAsia"/>
        </w:rPr>
      </w:pPr>
      <w:r>
        <w:t>定义过滤器</w:t>
      </w:r>
    </w:p>
    <w:p w:rsidR="00C244F5" w:rsidRDefault="00C244F5" w:rsidP="00C244F5">
      <w:pPr>
        <w:rPr>
          <w:rFonts w:hint="eastAsia"/>
        </w:rPr>
      </w:pPr>
      <w:r w:rsidRPr="00C244F5">
        <w:rPr>
          <w:rFonts w:hint="eastAsia"/>
        </w:rPr>
        <w:t>要使用过滤器，必须首先在相应的映射节点中定义。而定义一个过滤器，要用到位于</w:t>
      </w:r>
      <w:r w:rsidRPr="00C244F5">
        <w:t>&lt;hibernate-mapping/&gt; 节点之内的&lt;filter-def/&gt;节点：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244F5" w:rsidTr="00C244F5">
        <w:tc>
          <w:tcPr>
            <w:tcW w:w="8388" w:type="dxa"/>
          </w:tcPr>
          <w:p w:rsidR="00C244F5" w:rsidRDefault="00C244F5" w:rsidP="00C244F5">
            <w:pPr>
              <w:ind w:left="0"/>
            </w:pPr>
            <w:r>
              <w:t>&lt;filter-def name="</w:t>
            </w:r>
            <w:proofErr w:type="spellStart"/>
            <w:r>
              <w:t>myFilter</w:t>
            </w:r>
            <w:proofErr w:type="spellEnd"/>
            <w:r>
              <w:t xml:space="preserve">"&gt;  </w:t>
            </w:r>
          </w:p>
          <w:p w:rsidR="00C244F5" w:rsidRDefault="00C244F5" w:rsidP="00C244F5">
            <w:pPr>
              <w:ind w:left="0"/>
            </w:pPr>
            <w:r>
              <w:t xml:space="preserve">    &lt;filter-</w:t>
            </w:r>
            <w:proofErr w:type="spellStart"/>
            <w:r>
              <w:t>param</w:t>
            </w:r>
            <w:proofErr w:type="spellEnd"/>
            <w:r>
              <w:t xml:space="preserve"> name="</w:t>
            </w:r>
            <w:proofErr w:type="spellStart"/>
            <w:r>
              <w:t>myFilterParam</w:t>
            </w:r>
            <w:proofErr w:type="spellEnd"/>
            <w:r>
              <w:t xml:space="preserve">" type="string"/&gt;  </w:t>
            </w:r>
          </w:p>
          <w:p w:rsidR="00C244F5" w:rsidRDefault="00C244F5" w:rsidP="00C244F5">
            <w:pPr>
              <w:ind w:left="0"/>
            </w:pPr>
            <w:r>
              <w:t>&lt;/filter-def&gt;</w:t>
            </w:r>
          </w:p>
        </w:tc>
      </w:tr>
    </w:tbl>
    <w:p w:rsidR="00C244F5" w:rsidRDefault="00C244F5" w:rsidP="00C244F5">
      <w:pPr>
        <w:rPr>
          <w:rFonts w:hint="eastAsia"/>
        </w:rPr>
      </w:pPr>
    </w:p>
    <w:p w:rsidR="009171ED" w:rsidRDefault="00D45361" w:rsidP="00D45361">
      <w:pPr>
        <w:pStyle w:val="Heading2"/>
        <w:rPr>
          <w:rFonts w:ascii="宋体" w:eastAsia="宋体" w:hAnsi="宋体" w:cs="宋体" w:hint="eastAsia"/>
          <w:shd w:val="clear" w:color="auto" w:fill="FFFFFF"/>
        </w:rPr>
      </w:pPr>
      <w:r>
        <w:rPr>
          <w:shd w:val="clear" w:color="auto" w:fill="FFFFFF"/>
        </w:rPr>
        <w:t>使用过滤器</w:t>
      </w:r>
      <w:r>
        <w:rPr>
          <w:rFonts w:ascii="宋体" w:eastAsia="宋体" w:hAnsi="宋体" w:cs="宋体" w:hint="eastAsia"/>
          <w:shd w:val="clear" w:color="auto" w:fill="FFFFFF"/>
        </w:rPr>
        <w:t>。</w:t>
      </w:r>
    </w:p>
    <w:p w:rsidR="00D45361" w:rsidRDefault="005569AA" w:rsidP="00D45361">
      <w:pPr>
        <w:rPr>
          <w:rFonts w:hint="eastAsia"/>
        </w:rPr>
      </w:pPr>
      <w:r w:rsidRPr="005569AA">
        <w:rPr>
          <w:rFonts w:hint="eastAsia"/>
        </w:rPr>
        <w:t>定义好之后，就可以在某个类中使用这个过滤器。通过</w:t>
      </w:r>
      <w:r w:rsidRPr="005569AA">
        <w:t>&lt;filter.../&gt;元素将指定的过滤器应用到指定的持久化类</w:t>
      </w:r>
    </w:p>
    <w:tbl>
      <w:tblPr>
        <w:tblStyle w:val="TableGrid"/>
        <w:tblW w:w="9180" w:type="dxa"/>
        <w:tblInd w:w="468" w:type="dxa"/>
        <w:tblLook w:val="04A0"/>
      </w:tblPr>
      <w:tblGrid>
        <w:gridCol w:w="9180"/>
      </w:tblGrid>
      <w:tr w:rsidR="005569AA" w:rsidTr="005569AA">
        <w:tc>
          <w:tcPr>
            <w:tcW w:w="9180" w:type="dxa"/>
          </w:tcPr>
          <w:p w:rsidR="005569AA" w:rsidRDefault="005569AA" w:rsidP="00D45361">
            <w:pPr>
              <w:ind w:left="0"/>
              <w:rPr>
                <w:rFonts w:hint="eastAsia"/>
              </w:rPr>
            </w:pPr>
            <w:r w:rsidRPr="005569AA">
              <w:t>&lt;class name="</w:t>
            </w:r>
            <w:proofErr w:type="spellStart"/>
            <w:r w:rsidRPr="005569AA">
              <w:t>myClass</w:t>
            </w:r>
            <w:proofErr w:type="spellEnd"/>
            <w:r w:rsidRPr="005569AA">
              <w:t xml:space="preserve">" ...&gt; </w:t>
            </w:r>
          </w:p>
          <w:p w:rsidR="005569AA" w:rsidRDefault="005569AA" w:rsidP="005569AA">
            <w:pPr>
              <w:ind w:left="0"/>
            </w:pPr>
            <w:r>
              <w:t xml:space="preserve">  &lt;filter name="</w:t>
            </w:r>
            <w:proofErr w:type="spellStart"/>
            <w:r>
              <w:t>myFilt</w:t>
            </w:r>
            <w:r>
              <w:t>er</w:t>
            </w:r>
            <w:proofErr w:type="spellEnd"/>
            <w:r>
              <w:t>" condition=":</w:t>
            </w:r>
            <w:proofErr w:type="spellStart"/>
            <w:r>
              <w:t>myFilterParam</w:t>
            </w:r>
            <w:proofErr w:type="spellEnd"/>
            <w:r>
              <w:t xml:space="preserve"> =</w:t>
            </w:r>
            <w:r w:rsidR="00D20440">
              <w:t xml:space="preserve">MY_FILTERED_COLUMN"/&gt;  </w:t>
            </w:r>
          </w:p>
          <w:p w:rsidR="00D20440" w:rsidRDefault="005569AA" w:rsidP="00D20440">
            <w:pPr>
              <w:ind w:left="0"/>
              <w:rPr>
                <w:rFonts w:hint="eastAsia"/>
              </w:rPr>
            </w:pPr>
            <w:r>
              <w:t>&lt;/class&gt;</w:t>
            </w:r>
            <w:r w:rsidRPr="005569AA">
              <w:t xml:space="preserve"> </w:t>
            </w:r>
          </w:p>
          <w:p w:rsidR="00D20440" w:rsidRDefault="00D20440" w:rsidP="00D20440">
            <w:pPr>
              <w:ind w:left="0"/>
              <w:rPr>
                <w:rFonts w:hint="eastAsia"/>
              </w:rPr>
            </w:pPr>
            <w:r>
              <w:t>Condition属性值是一个SQL风格的where子句，因此condition属性所指定的过滤条件应该根据表明、列名进行过滤。也可以在某个集合使用它：</w:t>
            </w:r>
          </w:p>
          <w:p w:rsidR="00D20440" w:rsidRDefault="00D20440" w:rsidP="00D20440">
            <w:pPr>
              <w:ind w:left="0"/>
              <w:rPr>
                <w:rFonts w:hint="eastAsia"/>
              </w:rPr>
            </w:pPr>
          </w:p>
          <w:p w:rsidR="00D20440" w:rsidRDefault="00D20440" w:rsidP="00D20440">
            <w:pPr>
              <w:ind w:left="0"/>
            </w:pPr>
            <w:r>
              <w:lastRenderedPageBreak/>
              <w:t xml:space="preserve">&lt;set ...&gt;  </w:t>
            </w:r>
          </w:p>
          <w:p w:rsidR="00D20440" w:rsidRDefault="00D20440" w:rsidP="00D20440">
            <w:pPr>
              <w:ind w:left="0"/>
            </w:pPr>
            <w:r>
              <w:t xml:space="preserve">    &lt;filter name="</w:t>
            </w:r>
            <w:proofErr w:type="spellStart"/>
            <w:r>
              <w:t>myFilter</w:t>
            </w:r>
            <w:proofErr w:type="spellEnd"/>
            <w:r>
              <w:t>" condition=":</w:t>
            </w:r>
            <w:proofErr w:type="spellStart"/>
            <w:r>
              <w:t>myFilter</w:t>
            </w:r>
            <w:r>
              <w:t>Param</w:t>
            </w:r>
            <w:proofErr w:type="spellEnd"/>
            <w:r>
              <w:t xml:space="preserve"> = MY_FILTERED_COLUMN"/&gt;  </w:t>
            </w:r>
          </w:p>
          <w:p w:rsidR="00D20440" w:rsidRDefault="00D20440" w:rsidP="00D20440">
            <w:pPr>
              <w:ind w:left="0"/>
              <w:rPr>
                <w:rFonts w:hint="eastAsia"/>
              </w:rPr>
            </w:pPr>
            <w:r>
              <w:t>&lt;/set&gt;</w:t>
            </w:r>
          </w:p>
          <w:p w:rsidR="00D20440" w:rsidRDefault="00D20440" w:rsidP="00D20440">
            <w:pPr>
              <w:ind w:left="0"/>
            </w:pPr>
            <w:r w:rsidRPr="00D20440">
              <w:t>可以在多个类或集合中使用某个过滤器；某个类或者集合中也可以使用多个过滤器。</w:t>
            </w:r>
          </w:p>
        </w:tc>
      </w:tr>
    </w:tbl>
    <w:p w:rsidR="005569AA" w:rsidRDefault="005569AA" w:rsidP="00D45361">
      <w:pPr>
        <w:rPr>
          <w:rFonts w:hint="eastAsia"/>
        </w:rPr>
      </w:pPr>
    </w:p>
    <w:p w:rsidR="00D20440" w:rsidRDefault="00D20440" w:rsidP="00D20440">
      <w:pPr>
        <w:pStyle w:val="Heading2"/>
        <w:rPr>
          <w:rFonts w:hint="eastAsia"/>
        </w:rPr>
      </w:pPr>
      <w:r w:rsidRPr="00D20440">
        <w:t>在程序中通过</w:t>
      </w:r>
      <w:r w:rsidRPr="00D20440">
        <w:t>Session</w:t>
      </w:r>
      <w:r>
        <w:t>启用过滤器</w:t>
      </w:r>
    </w:p>
    <w:p w:rsidR="00D20440" w:rsidRDefault="008F15BD" w:rsidP="00D20440">
      <w:r>
        <w:rPr>
          <w:rFonts w:hint="eastAsia"/>
        </w:rPr>
        <w:tab/>
      </w:r>
      <w:r w:rsidR="00D20440">
        <w:t>Session对象中会用到的方法有：</w:t>
      </w:r>
      <w:proofErr w:type="spellStart"/>
      <w:r w:rsidR="00D20440">
        <w:t>enableFilter</w:t>
      </w:r>
      <w:proofErr w:type="spellEnd"/>
      <w:r w:rsidR="00D20440">
        <w:t xml:space="preserve">(String </w:t>
      </w:r>
      <w:proofErr w:type="spellStart"/>
      <w:r w:rsidR="00D20440">
        <w:t>filterName</w:t>
      </w:r>
      <w:proofErr w:type="spellEnd"/>
      <w:r w:rsidR="00D20440">
        <w:t xml:space="preserve">), </w:t>
      </w:r>
      <w:proofErr w:type="spellStart"/>
      <w:r w:rsidR="00D20440">
        <w:t>getEnabledFilter</w:t>
      </w:r>
      <w:proofErr w:type="spellEnd"/>
      <w:r w:rsidR="00D20440">
        <w:t xml:space="preserve">(String </w:t>
      </w:r>
      <w:proofErr w:type="spellStart"/>
      <w:r w:rsidR="00D20440">
        <w:t>filterName</w:t>
      </w:r>
      <w:proofErr w:type="spellEnd"/>
      <w:r w:rsidR="00D20440">
        <w:t xml:space="preserve">), 和 </w:t>
      </w:r>
      <w:proofErr w:type="spellStart"/>
      <w:r w:rsidR="00D20440">
        <w:t>disableFilter</w:t>
      </w:r>
      <w:proofErr w:type="spellEnd"/>
      <w:r w:rsidR="00D20440">
        <w:t xml:space="preserve">(String </w:t>
      </w:r>
      <w:proofErr w:type="spellStart"/>
      <w:r w:rsidR="00D20440">
        <w:t>filterName</w:t>
      </w:r>
      <w:proofErr w:type="spellEnd"/>
      <w:r w:rsidR="00D20440">
        <w:t>). Session中默认是不启用过滤器的，必须通过</w:t>
      </w:r>
      <w:proofErr w:type="spellStart"/>
      <w:r w:rsidR="00D20440">
        <w:t>Session.enabledFilter</w:t>
      </w:r>
      <w:proofErr w:type="spellEnd"/>
      <w:r w:rsidR="00D20440">
        <w:t>()方法显式的启用。 该方法返回被启用的Filter的实例。以上文定义的过滤器为例：</w:t>
      </w:r>
    </w:p>
    <w:p w:rsidR="00D20440" w:rsidRDefault="00D20440" w:rsidP="00D20440">
      <w:pPr>
        <w:rPr>
          <w:rFonts w:hint="eastAsia"/>
        </w:rPr>
      </w:pPr>
      <w:proofErr w:type="spellStart"/>
      <w:r>
        <w:t>session.enableFilter</w:t>
      </w:r>
      <w:proofErr w:type="spellEnd"/>
      <w:r>
        <w:t>("</w:t>
      </w:r>
      <w:proofErr w:type="spellStart"/>
      <w:r>
        <w:t>myFilter</w:t>
      </w:r>
      <w:proofErr w:type="spellEnd"/>
      <w:r>
        <w:t>").</w:t>
      </w:r>
      <w:proofErr w:type="spellStart"/>
      <w:r>
        <w:t>setParameter</w:t>
      </w:r>
      <w:proofErr w:type="spellEnd"/>
      <w:r>
        <w:t>("</w:t>
      </w:r>
      <w:proofErr w:type="spellStart"/>
      <w:r>
        <w:t>myFilterParam</w:t>
      </w:r>
      <w:proofErr w:type="spellEnd"/>
      <w:r>
        <w:t>", "some-value");</w:t>
      </w:r>
    </w:p>
    <w:p w:rsidR="000E646C" w:rsidRDefault="000E646C" w:rsidP="00D20440">
      <w:pPr>
        <w:rPr>
          <w:rFonts w:hint="eastAsia"/>
        </w:rPr>
      </w:pPr>
    </w:p>
    <w:p w:rsidR="000E646C" w:rsidRDefault="000E646C" w:rsidP="000E646C">
      <w:pPr>
        <w:pStyle w:val="Heading2"/>
        <w:rPr>
          <w:rFonts w:hint="eastAsia"/>
        </w:rPr>
      </w:pPr>
      <w:r w:rsidRPr="000E646C">
        <w:rPr>
          <w:rFonts w:hint="eastAsia"/>
        </w:rPr>
        <w:t>完整的实例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E646C" w:rsidTr="000E646C">
        <w:tc>
          <w:tcPr>
            <w:tcW w:w="8388" w:type="dxa"/>
          </w:tcPr>
          <w:p w:rsidR="000E646C" w:rsidRDefault="000E646C" w:rsidP="000E646C">
            <w:pPr>
              <w:ind w:left="0"/>
              <w:rPr>
                <w:rFonts w:hint="eastAsia"/>
              </w:rPr>
            </w:pPr>
            <w:r w:rsidRPr="000E646C">
              <w:rPr>
                <w:rFonts w:hint="eastAsia"/>
              </w:rPr>
              <w:t>过滤器的配置文件</w:t>
            </w:r>
          </w:p>
          <w:p w:rsidR="000E646C" w:rsidRDefault="000E646C" w:rsidP="000E646C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"&gt;  </w:t>
            </w:r>
          </w:p>
          <w:p w:rsidR="000E646C" w:rsidRDefault="000E646C" w:rsidP="000E646C">
            <w:pPr>
              <w:ind w:left="0"/>
            </w:pPr>
            <w:r>
              <w:t xml:space="preserve">    &lt;!-- 映射Person持久化类 --&gt;  </w:t>
            </w:r>
          </w:p>
          <w:p w:rsidR="000E646C" w:rsidRDefault="000E646C" w:rsidP="000E646C">
            <w:pPr>
              <w:ind w:left="0"/>
            </w:pPr>
            <w:r>
              <w:t xml:space="preserve">    &lt;class name="Person" table="person"&gt;  </w:t>
            </w:r>
          </w:p>
          <w:p w:rsidR="000E646C" w:rsidRDefault="000E646C" w:rsidP="000E646C">
            <w:pPr>
              <w:ind w:left="0"/>
            </w:pPr>
            <w:r>
              <w:t xml:space="preserve">        &lt;!-- 映射标识属性 --&gt;  </w:t>
            </w:r>
          </w:p>
          <w:p w:rsidR="000E646C" w:rsidRDefault="000E646C" w:rsidP="000E646C">
            <w:pPr>
              <w:ind w:left="0"/>
            </w:pPr>
            <w:r>
              <w:t xml:space="preserve">        &lt;id name="id" column="</w:t>
            </w:r>
            <w:proofErr w:type="spellStart"/>
            <w:r>
              <w:t>person_id</w:t>
            </w:r>
            <w:proofErr w:type="spellEnd"/>
            <w:r>
              <w:t xml:space="preserve">"&gt;  </w:t>
            </w:r>
          </w:p>
          <w:p w:rsidR="000E646C" w:rsidRDefault="000E646C" w:rsidP="000E646C">
            <w:pPr>
              <w:ind w:left="0"/>
            </w:pPr>
            <w:r>
              <w:t xml:space="preserve">            &lt;!-- 指定identity的主键生成策略 --&gt;  </w:t>
            </w:r>
          </w:p>
          <w:p w:rsidR="000E646C" w:rsidRDefault="000E646C" w:rsidP="000E646C">
            <w:pPr>
              <w:ind w:left="0"/>
            </w:pPr>
            <w:r>
              <w:t xml:space="preserve">            &lt;generator class="identity"/&gt;  </w:t>
            </w:r>
          </w:p>
          <w:p w:rsidR="000E646C" w:rsidRDefault="000E646C" w:rsidP="000E646C">
            <w:pPr>
              <w:ind w:left="0"/>
            </w:pPr>
            <w:r>
              <w:t xml:space="preserve">        &lt;/id&gt;  </w:t>
            </w:r>
          </w:p>
          <w:p w:rsidR="000E646C" w:rsidRDefault="000E646C" w:rsidP="000E646C">
            <w:pPr>
              <w:ind w:left="0"/>
            </w:pPr>
            <w:r>
              <w:t xml:space="preserve">        &lt;!-- 映射普通属性 --&gt;  </w:t>
            </w:r>
          </w:p>
          <w:p w:rsidR="000E646C" w:rsidRDefault="000E646C" w:rsidP="000E646C">
            <w:pPr>
              <w:ind w:left="0"/>
            </w:pPr>
            <w:r>
              <w:t xml:space="preserve">        &lt;property name="name" type="string"/&gt;  </w:t>
            </w:r>
          </w:p>
          <w:p w:rsidR="000E646C" w:rsidRDefault="000E646C" w:rsidP="000E646C">
            <w:pPr>
              <w:ind w:left="0"/>
            </w:pPr>
            <w:r>
              <w:t xml:space="preserve">        &lt;property name="age" type="</w:t>
            </w:r>
            <w:proofErr w:type="spellStart"/>
            <w:r>
              <w:t>int</w:t>
            </w:r>
            <w:proofErr w:type="spellEnd"/>
            <w:r>
              <w:t xml:space="preserve">"/&gt;  </w:t>
            </w:r>
          </w:p>
          <w:p w:rsidR="000E646C" w:rsidRDefault="000E646C" w:rsidP="000E646C">
            <w:pPr>
              <w:ind w:left="0"/>
            </w:pPr>
            <w:r>
              <w:t xml:space="preserve">          </w:t>
            </w:r>
          </w:p>
          <w:p w:rsidR="000E646C" w:rsidRDefault="000E646C" w:rsidP="000E646C">
            <w:pPr>
              <w:ind w:left="0"/>
            </w:pPr>
            <w:r>
              <w:t xml:space="preserve">        &lt;!-- 使用数据过滤 --&gt;  </w:t>
            </w:r>
          </w:p>
          <w:p w:rsidR="000E646C" w:rsidRDefault="000E646C" w:rsidP="000E646C">
            <w:pPr>
              <w:ind w:left="0"/>
            </w:pPr>
            <w:r>
              <w:t xml:space="preserve">        &lt;filter name="</w:t>
            </w:r>
            <w:proofErr w:type="spellStart"/>
            <w:r>
              <w:t>myFilter</w:t>
            </w:r>
            <w:proofErr w:type="spellEnd"/>
            <w:r>
              <w:t>" condition=":</w:t>
            </w:r>
            <w:proofErr w:type="spellStart"/>
            <w:r>
              <w:t>filterparam</w:t>
            </w:r>
            <w:proofErr w:type="spellEnd"/>
            <w:r>
              <w:t xml:space="preserve"> = age" /&gt;  </w:t>
            </w:r>
          </w:p>
          <w:p w:rsidR="000E646C" w:rsidRDefault="000E646C" w:rsidP="000E646C">
            <w:pPr>
              <w:ind w:left="0"/>
            </w:pPr>
            <w:r>
              <w:t xml:space="preserve">        &lt;/class&gt;  </w:t>
            </w:r>
          </w:p>
          <w:p w:rsidR="000E646C" w:rsidRDefault="000E646C" w:rsidP="000E646C">
            <w:pPr>
              <w:ind w:left="0"/>
            </w:pPr>
            <w:r>
              <w:t xml:space="preserve">          </w:t>
            </w:r>
          </w:p>
          <w:p w:rsidR="000E646C" w:rsidRDefault="000E646C" w:rsidP="000E646C">
            <w:pPr>
              <w:ind w:left="0"/>
            </w:pPr>
            <w:r>
              <w:lastRenderedPageBreak/>
              <w:t xml:space="preserve">        &lt;!--定义Filter --&gt;  </w:t>
            </w:r>
          </w:p>
          <w:p w:rsidR="000E646C" w:rsidRDefault="000E646C" w:rsidP="000E646C">
            <w:pPr>
              <w:ind w:left="0"/>
            </w:pPr>
            <w:r>
              <w:t xml:space="preserve">        &lt;filter-def name="</w:t>
            </w:r>
            <w:proofErr w:type="spellStart"/>
            <w:r>
              <w:t>myFilter</w:t>
            </w:r>
            <w:proofErr w:type="spellEnd"/>
            <w:r>
              <w:t xml:space="preserve">"&gt;  </w:t>
            </w:r>
          </w:p>
          <w:p w:rsidR="000E646C" w:rsidRDefault="000E646C" w:rsidP="000E646C">
            <w:pPr>
              <w:ind w:left="0"/>
            </w:pPr>
            <w:r>
              <w:t xml:space="preserve">            &lt;filter-</w:t>
            </w:r>
            <w:proofErr w:type="spellStart"/>
            <w:r>
              <w:t>param</w:t>
            </w:r>
            <w:proofErr w:type="spellEnd"/>
            <w:r>
              <w:t xml:space="preserve"> name="</w:t>
            </w:r>
            <w:proofErr w:type="spellStart"/>
            <w:r>
              <w:t>filterparam</w:t>
            </w:r>
            <w:proofErr w:type="spellEnd"/>
            <w:r>
              <w:t>" type="</w:t>
            </w:r>
            <w:proofErr w:type="spellStart"/>
            <w:r>
              <w:t>int</w:t>
            </w:r>
            <w:proofErr w:type="spellEnd"/>
            <w:r>
              <w:t xml:space="preserve">"/&gt;  </w:t>
            </w:r>
          </w:p>
          <w:p w:rsidR="000E646C" w:rsidRDefault="000E646C" w:rsidP="000E646C">
            <w:pPr>
              <w:ind w:left="0"/>
            </w:pPr>
            <w:r>
              <w:t xml:space="preserve">        &lt;/filter-def&gt;  </w:t>
            </w:r>
          </w:p>
          <w:p w:rsidR="000E646C" w:rsidRDefault="000E646C" w:rsidP="000E646C">
            <w:pPr>
              <w:ind w:left="0"/>
              <w:rPr>
                <w:rFonts w:hint="eastAsia"/>
              </w:rPr>
            </w:pPr>
            <w:r>
              <w:t>&lt;/hibernate-mapping&gt;</w:t>
            </w:r>
          </w:p>
          <w:p w:rsidR="000E646C" w:rsidRDefault="000E646C" w:rsidP="000E646C">
            <w:pPr>
              <w:ind w:left="0"/>
            </w:pPr>
          </w:p>
        </w:tc>
      </w:tr>
      <w:tr w:rsidR="000E646C" w:rsidTr="000E646C">
        <w:tc>
          <w:tcPr>
            <w:tcW w:w="8388" w:type="dxa"/>
          </w:tcPr>
          <w:p w:rsidR="000E646C" w:rsidRDefault="000E646C" w:rsidP="000E646C">
            <w:pPr>
              <w:ind w:left="0"/>
              <w:rPr>
                <w:rFonts w:hint="eastAsia"/>
              </w:rPr>
            </w:pPr>
            <w:r w:rsidRPr="000E646C">
              <w:rPr>
                <w:rFonts w:hint="eastAsia"/>
              </w:rPr>
              <w:lastRenderedPageBreak/>
              <w:t>示例程序</w:t>
            </w:r>
          </w:p>
          <w:p w:rsidR="000E646C" w:rsidRDefault="000E646C" w:rsidP="000E646C">
            <w:pPr>
              <w:ind w:left="0"/>
            </w:pPr>
            <w:r>
              <w:t xml:space="preserve">public class </w:t>
            </w:r>
            <w:proofErr w:type="spellStart"/>
            <w:r>
              <w:t>PersonManager</w:t>
            </w:r>
            <w:proofErr w:type="spellEnd"/>
            <w:r>
              <w:t xml:space="preserve"> {  </w:t>
            </w:r>
          </w:p>
          <w:p w:rsidR="000E646C" w:rsidRDefault="000E646C" w:rsidP="000E646C">
            <w:pPr>
              <w:ind w:left="0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{  </w:t>
            </w:r>
          </w:p>
          <w:p w:rsidR="000E646C" w:rsidRDefault="000E646C" w:rsidP="000E646C">
            <w:pPr>
              <w:ind w:left="0"/>
            </w:pPr>
            <w:r>
              <w:t xml:space="preserve">        Session 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0E646C" w:rsidRDefault="000E646C" w:rsidP="000E646C">
            <w:pPr>
              <w:ind w:left="0"/>
            </w:pPr>
            <w:r>
              <w:t xml:space="preserve">    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0E646C" w:rsidRDefault="000E646C" w:rsidP="000E646C">
            <w:pPr>
              <w:ind w:left="0"/>
            </w:pPr>
            <w:r>
              <w:t xml:space="preserve">          </w:t>
            </w:r>
          </w:p>
          <w:p w:rsidR="000E646C" w:rsidRDefault="000E646C" w:rsidP="000E646C">
            <w:pPr>
              <w:ind w:left="0"/>
            </w:pPr>
            <w:r>
              <w:t xml:space="preserve">        //启动</w:t>
            </w:r>
            <w:proofErr w:type="spellStart"/>
            <w:r>
              <w:t>myFilter</w:t>
            </w:r>
            <w:proofErr w:type="spellEnd"/>
            <w:r>
              <w:t xml:space="preserve">过滤器，并且设置参数  </w:t>
            </w:r>
          </w:p>
          <w:p w:rsidR="000E646C" w:rsidRDefault="000E646C" w:rsidP="000E646C">
            <w:pPr>
              <w:ind w:left="0"/>
            </w:pPr>
            <w:r>
              <w:t xml:space="preserve">  </w:t>
            </w:r>
            <w:r>
              <w:t xml:space="preserve">      </w:t>
            </w:r>
          </w:p>
          <w:p w:rsidR="000E646C" w:rsidRDefault="000E646C" w:rsidP="000E646C">
            <w:pPr>
              <w:ind w:left="0"/>
            </w:pPr>
            <w:r>
              <w:t xml:space="preserve">        </w:t>
            </w:r>
            <w:proofErr w:type="spellStart"/>
            <w:r>
              <w:t>session.enableFilter</w:t>
            </w:r>
            <w:proofErr w:type="spellEnd"/>
            <w:r>
              <w:t>("</w:t>
            </w:r>
            <w:proofErr w:type="spellStart"/>
            <w:r>
              <w:t>myFilter</w:t>
            </w:r>
            <w:proofErr w:type="spellEnd"/>
            <w:r>
              <w:t>").</w:t>
            </w:r>
            <w:proofErr w:type="spellStart"/>
            <w:r>
              <w:t>setParameter</w:t>
            </w:r>
            <w:proofErr w:type="spellEnd"/>
            <w:r>
              <w:t>("</w:t>
            </w:r>
            <w:proofErr w:type="spellStart"/>
            <w:r>
              <w:t>filterparam</w:t>
            </w:r>
            <w:proofErr w:type="spellEnd"/>
            <w:r>
              <w:t xml:space="preserve">", 30);  </w:t>
            </w:r>
          </w:p>
          <w:p w:rsidR="000E646C" w:rsidRDefault="000E646C" w:rsidP="000E646C">
            <w:pPr>
              <w:ind w:left="0"/>
            </w:pPr>
            <w:r>
              <w:t xml:space="preserve">        //查询person实体，不加任何筛选条件  </w:t>
            </w:r>
          </w:p>
          <w:p w:rsidR="000E646C" w:rsidRDefault="000E646C" w:rsidP="000E646C">
            <w:pPr>
              <w:ind w:left="0"/>
            </w:pPr>
            <w:r>
              <w:t xml:space="preserve">      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session.createQuery</w:t>
            </w:r>
            <w:proofErr w:type="spellEnd"/>
            <w:r>
              <w:t xml:space="preserve">("from Person as p").list();  </w:t>
            </w:r>
          </w:p>
          <w:p w:rsidR="000E646C" w:rsidRDefault="000E646C" w:rsidP="000E646C">
            <w:pPr>
              <w:ind w:left="0"/>
            </w:pPr>
            <w:r>
              <w:t xml:space="preserve">        for (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iterator</w:t>
            </w:r>
            <w:proofErr w:type="spellEnd"/>
            <w:r>
              <w:t>=</w:t>
            </w:r>
            <w:proofErr w:type="spellStart"/>
            <w:r>
              <w:t>list.iterator</w:t>
            </w:r>
            <w:proofErr w:type="spellEnd"/>
            <w:r>
              <w:t>();</w:t>
            </w:r>
            <w:proofErr w:type="spellStart"/>
            <w:r>
              <w:t>iterator.hasNext</w:t>
            </w:r>
            <w:proofErr w:type="spellEnd"/>
            <w:r>
              <w:t xml:space="preserve">();) {  </w:t>
            </w:r>
          </w:p>
          <w:p w:rsidR="000E646C" w:rsidRDefault="000E646C" w:rsidP="000E646C">
            <w:pPr>
              <w:ind w:left="0"/>
            </w:pPr>
            <w:r>
              <w:t xml:space="preserve">            Person </w:t>
            </w:r>
            <w:proofErr w:type="spellStart"/>
            <w:r>
              <w:t>person</w:t>
            </w:r>
            <w:proofErr w:type="spellEnd"/>
            <w:r>
              <w:t xml:space="preserve"> = (Person) </w:t>
            </w:r>
            <w:proofErr w:type="spellStart"/>
            <w:r>
              <w:t>iterator.next</w:t>
            </w:r>
            <w:proofErr w:type="spellEnd"/>
            <w:r>
              <w:t xml:space="preserve">();  </w:t>
            </w:r>
          </w:p>
          <w:p w:rsidR="000E646C" w:rsidRDefault="000E646C" w:rsidP="000E646C">
            <w:pPr>
              <w:ind w:left="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person.getName</w:t>
            </w:r>
            <w:proofErr w:type="spellEnd"/>
            <w:r>
              <w:t xml:space="preserve">());  </w:t>
            </w:r>
          </w:p>
          <w:p w:rsidR="000E646C" w:rsidRDefault="000E646C" w:rsidP="000E646C">
            <w:pPr>
              <w:ind w:left="0"/>
            </w:pPr>
            <w:r>
              <w:t xml:space="preserve">        }     </w:t>
            </w:r>
          </w:p>
          <w:p w:rsidR="000E646C" w:rsidRDefault="000E646C" w:rsidP="000E646C">
            <w:pPr>
              <w:ind w:left="0"/>
            </w:pPr>
            <w:r>
              <w:t xml:space="preserve">    }  </w:t>
            </w:r>
          </w:p>
          <w:p w:rsidR="000E646C" w:rsidRDefault="000E646C" w:rsidP="000E646C">
            <w:pPr>
              <w:ind w:left="0"/>
              <w:rPr>
                <w:rFonts w:hint="eastAsia"/>
              </w:rPr>
            </w:pPr>
            <w:r>
              <w:t>}</w:t>
            </w:r>
          </w:p>
          <w:p w:rsidR="007E21E7" w:rsidRDefault="007E21E7" w:rsidP="000E646C">
            <w:pPr>
              <w:ind w:left="0"/>
              <w:rPr>
                <w:rFonts w:hint="eastAsia"/>
              </w:rPr>
            </w:pPr>
          </w:p>
          <w:p w:rsidR="007E21E7" w:rsidRPr="000E646C" w:rsidRDefault="007E21E7" w:rsidP="000E646C">
            <w:pPr>
              <w:ind w:left="0"/>
              <w:rPr>
                <w:rFonts w:hint="eastAsia"/>
              </w:rPr>
            </w:pPr>
            <w:r w:rsidRPr="007E21E7">
              <w:rPr>
                <w:rFonts w:hint="eastAsia"/>
              </w:rPr>
              <w:t>一般来说如果某个筛选条件使用的很频繁，那么我们可以将该筛选条件设置为过滤器；如果是临时的数据筛选，还是使用常规的查询比较好。</w:t>
            </w:r>
          </w:p>
        </w:tc>
      </w:tr>
    </w:tbl>
    <w:p w:rsidR="000E646C" w:rsidRPr="000E646C" w:rsidRDefault="000E646C" w:rsidP="000E646C"/>
    <w:sectPr w:rsidR="000E646C" w:rsidRPr="000E646C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57C" w:rsidRDefault="00E0057C" w:rsidP="00D45361">
      <w:pPr>
        <w:spacing w:after="0"/>
      </w:pPr>
      <w:r>
        <w:separator/>
      </w:r>
    </w:p>
  </w:endnote>
  <w:endnote w:type="continuationSeparator" w:id="0">
    <w:p w:rsidR="00E0057C" w:rsidRDefault="00E0057C" w:rsidP="00D4536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421507"/>
      <w:docPartObj>
        <w:docPartGallery w:val="Page Numbers (Bottom of Page)"/>
        <w:docPartUnique/>
      </w:docPartObj>
    </w:sdtPr>
    <w:sdtContent>
      <w:p w:rsidR="00D45361" w:rsidRDefault="00D45361">
        <w:pPr>
          <w:pStyle w:val="Footer"/>
          <w:jc w:val="right"/>
        </w:pPr>
        <w:fldSimple w:instr=" PAGE   \* MERGEFORMAT ">
          <w:r w:rsidR="007E21E7">
            <w:rPr>
              <w:noProof/>
            </w:rPr>
            <w:t>3</w:t>
          </w:r>
        </w:fldSimple>
      </w:p>
    </w:sdtContent>
  </w:sdt>
  <w:p w:rsidR="00D45361" w:rsidRDefault="00D453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57C" w:rsidRDefault="00E0057C" w:rsidP="00D45361">
      <w:pPr>
        <w:spacing w:after="0"/>
      </w:pPr>
      <w:r>
        <w:separator/>
      </w:r>
    </w:p>
  </w:footnote>
  <w:footnote w:type="continuationSeparator" w:id="0">
    <w:p w:rsidR="00E0057C" w:rsidRDefault="00E0057C" w:rsidP="00D4536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34B2"/>
    <w:rsid w:val="000E646C"/>
    <w:rsid w:val="00215835"/>
    <w:rsid w:val="005569AA"/>
    <w:rsid w:val="00562410"/>
    <w:rsid w:val="007E21E7"/>
    <w:rsid w:val="008261CD"/>
    <w:rsid w:val="008B5ACA"/>
    <w:rsid w:val="008C5117"/>
    <w:rsid w:val="008F15BD"/>
    <w:rsid w:val="00904415"/>
    <w:rsid w:val="009171ED"/>
    <w:rsid w:val="0099619D"/>
    <w:rsid w:val="009D5000"/>
    <w:rsid w:val="00A034B2"/>
    <w:rsid w:val="00AB5C9B"/>
    <w:rsid w:val="00AE00D1"/>
    <w:rsid w:val="00C03A83"/>
    <w:rsid w:val="00C244F5"/>
    <w:rsid w:val="00CA2090"/>
    <w:rsid w:val="00D20440"/>
    <w:rsid w:val="00D24EDE"/>
    <w:rsid w:val="00D45361"/>
    <w:rsid w:val="00D80E2B"/>
    <w:rsid w:val="00DB6FA6"/>
    <w:rsid w:val="00DE6E85"/>
    <w:rsid w:val="00E0057C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C244F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45361"/>
  </w:style>
  <w:style w:type="paragraph" w:styleId="Header">
    <w:name w:val="header"/>
    <w:basedOn w:val="Normal"/>
    <w:link w:val="HeaderChar"/>
    <w:uiPriority w:val="99"/>
    <w:semiHidden/>
    <w:unhideWhenUsed/>
    <w:rsid w:val="00D4536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361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4536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5361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7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20</cp:revision>
  <dcterms:created xsi:type="dcterms:W3CDTF">2016-11-17T04:47:00Z</dcterms:created>
  <dcterms:modified xsi:type="dcterms:W3CDTF">2016-11-17T04:54:00Z</dcterms:modified>
</cp:coreProperties>
</file>