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D426B6" w:rsidP="00D426B6">
      <w:pPr>
        <w:pStyle w:val="Title"/>
        <w:rPr>
          <w:rFonts w:hint="eastAsia"/>
        </w:rPr>
      </w:pPr>
      <w:r>
        <w:rPr>
          <w:rFonts w:hint="eastAsia"/>
        </w:rPr>
        <w:t>Hibernate</w:t>
      </w:r>
      <w:r w:rsidRPr="00D426B6">
        <w:rPr>
          <w:rFonts w:hint="eastAsia"/>
        </w:rPr>
        <w:t>继承映射</w:t>
      </w:r>
    </w:p>
    <w:p w:rsidR="003B6F23" w:rsidRPr="003B6F23" w:rsidRDefault="003B6F23" w:rsidP="003B6F23">
      <w:r w:rsidRPr="003B6F23">
        <w:rPr>
          <w:rFonts w:hint="eastAsia"/>
        </w:rPr>
        <w:t>于面向对象的程序设计语言，继承、多态是两个最基本的概念。</w:t>
      </w:r>
      <w:r w:rsidRPr="003B6F23">
        <w:t>hibernate的继承映射可以理解两个持久化类之间的继承关系。Hibernate支持几种继承映射策略，不管哪种继承映射策略，Hibernate的多态查询都可以很好的运行。</w:t>
      </w:r>
    </w:p>
    <w:p w:rsidR="00D426B6" w:rsidRDefault="003B6F23" w:rsidP="003B6F23">
      <w:pPr>
        <w:rPr>
          <w:rFonts w:hint="eastAsia"/>
        </w:rPr>
      </w:pPr>
      <w:r w:rsidRPr="003B6F23">
        <w:t>假设有四个对象：Department、Employee、</w:t>
      </w:r>
      <w:proofErr w:type="spellStart"/>
      <w:r w:rsidRPr="003B6F23">
        <w:t>Skiller</w:t>
      </w:r>
      <w:proofErr w:type="spellEnd"/>
      <w:r w:rsidRPr="003B6F23">
        <w:t>、Sales。他们四个对象存在如下关系：</w:t>
      </w:r>
    </w:p>
    <w:p w:rsidR="00BD0422" w:rsidRDefault="00BD0422" w:rsidP="003B6F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48150" cy="3057525"/>
            <wp:effectExtent l="19050" t="0" r="0" b="0"/>
            <wp:docPr id="1" name="Picture 1" descr="http://my.csdn.net/uploads/201207/06/1341544346_8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06/1341544346_81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22" w:rsidRDefault="00BD0422" w:rsidP="003B6F23">
      <w:pPr>
        <w:rPr>
          <w:rFonts w:hint="eastAsia"/>
        </w:rPr>
      </w:pPr>
      <w:r w:rsidRPr="00BD0422">
        <w:t>从上面的关系可知：Employee与Department之间存在N-1的关联关系。</w:t>
      </w:r>
      <w:proofErr w:type="spellStart"/>
      <w:r w:rsidRPr="00BD0422">
        <w:t>Skiller</w:t>
      </w:r>
      <w:proofErr w:type="spellEnd"/>
      <w:r w:rsidRPr="00BD0422">
        <w:t>和Sales都是Employee的子类。下面是这四个类的代码：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D0422" w:rsidTr="00BD0422">
        <w:tc>
          <w:tcPr>
            <w:tcW w:w="8388" w:type="dxa"/>
          </w:tcPr>
          <w:p w:rsidR="00BD0422" w:rsidRDefault="00BD0422" w:rsidP="00BD0422">
            <w:pPr>
              <w:ind w:left="0"/>
            </w:pPr>
            <w:r>
              <w:t xml:space="preserve">public class Department {  </w:t>
            </w:r>
          </w:p>
          <w:p w:rsidR="00BD0422" w:rsidRDefault="00BD0422" w:rsidP="00BD0422">
            <w:pPr>
              <w:ind w:left="0"/>
            </w:pPr>
            <w:r>
              <w:t xml:space="preserve">    private Integer id;  </w:t>
            </w:r>
          </w:p>
          <w:p w:rsidR="00BD0422" w:rsidRDefault="00BD0422" w:rsidP="00BD0422">
            <w:pPr>
              <w:ind w:left="0"/>
            </w:pPr>
            <w:r>
              <w:t xml:space="preserve">    private String name;  </w:t>
            </w:r>
          </w:p>
          <w:p w:rsidR="00BD0422" w:rsidRDefault="00BD0422" w:rsidP="00BD0422">
            <w:pPr>
              <w:ind w:left="0"/>
            </w:pPr>
            <w:r>
              <w:t xml:space="preserve">    private Set&lt;Employee&gt; employees;          //关联关系  </w:t>
            </w:r>
          </w:p>
          <w:p w:rsidR="00BD0422" w:rsidRDefault="00BD0422" w:rsidP="00BD0422">
            <w:pPr>
              <w:ind w:left="0"/>
            </w:pPr>
            <w:r>
              <w:t xml:space="preserve">      </w:t>
            </w:r>
          </w:p>
          <w:p w:rsidR="00BD0422" w:rsidRDefault="00BD0422" w:rsidP="00BD0422">
            <w:pPr>
              <w:ind w:left="0"/>
            </w:pPr>
            <w:r>
              <w:t xml:space="preserve">    //省略setter和getter方法  </w:t>
            </w:r>
          </w:p>
          <w:p w:rsidR="00BD0422" w:rsidRDefault="00BD0422" w:rsidP="00BD0422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  <w:p w:rsidR="00BD0422" w:rsidRDefault="00BD0422" w:rsidP="00BD0422">
            <w:pPr>
              <w:ind w:left="0"/>
              <w:rPr>
                <w:rFonts w:hint="eastAsia"/>
              </w:rPr>
            </w:pPr>
          </w:p>
          <w:p w:rsidR="00BD0422" w:rsidRDefault="00BD0422" w:rsidP="00BD0422">
            <w:pPr>
              <w:ind w:left="0"/>
            </w:pPr>
            <w:r>
              <w:t xml:space="preserve">public class Employee {  </w:t>
            </w:r>
          </w:p>
          <w:p w:rsidR="00BD0422" w:rsidRDefault="00BD0422" w:rsidP="00BD0422">
            <w:pPr>
              <w:ind w:left="0"/>
            </w:pPr>
            <w:r>
              <w:t xml:space="preserve">    private Integer id;  </w:t>
            </w:r>
          </w:p>
          <w:p w:rsidR="00BD0422" w:rsidRDefault="00BD0422" w:rsidP="00BD0422">
            <w:pPr>
              <w:ind w:left="0"/>
            </w:pPr>
            <w:r>
              <w:lastRenderedPageBreak/>
              <w:t xml:space="preserve">    private String name;  </w:t>
            </w:r>
          </w:p>
          <w:p w:rsidR="00BD0422" w:rsidRDefault="00BD0422" w:rsidP="00BD0422">
            <w:pPr>
              <w:ind w:left="0"/>
            </w:pPr>
            <w:r>
              <w:t xml:space="preserve">    private Department </w:t>
            </w:r>
            <w:proofErr w:type="spellStart"/>
            <w:r>
              <w:t>department</w:t>
            </w:r>
            <w:proofErr w:type="spellEnd"/>
            <w:r>
              <w:t xml:space="preserve">;  </w:t>
            </w:r>
          </w:p>
          <w:p w:rsidR="00BD0422" w:rsidRDefault="00BD0422" w:rsidP="00BD0422">
            <w:pPr>
              <w:ind w:left="0"/>
            </w:pPr>
            <w:r>
              <w:t xml:space="preserve">    //省略setter和getter方法  </w:t>
            </w:r>
          </w:p>
          <w:p w:rsidR="00BD0422" w:rsidRDefault="00BD0422" w:rsidP="00BD0422">
            <w:pPr>
              <w:ind w:left="0"/>
              <w:rPr>
                <w:rFonts w:hint="eastAsia"/>
              </w:rPr>
            </w:pPr>
            <w:r>
              <w:t>}</w:t>
            </w:r>
          </w:p>
          <w:p w:rsidR="00BD0422" w:rsidRDefault="00BD0422" w:rsidP="00BD0422">
            <w:pPr>
              <w:ind w:left="0"/>
              <w:rPr>
                <w:rFonts w:hint="eastAsia"/>
              </w:rPr>
            </w:pPr>
          </w:p>
          <w:p w:rsidR="00BD0422" w:rsidRDefault="00BD0422" w:rsidP="00BD0422">
            <w:pPr>
              <w:ind w:left="0"/>
            </w:pPr>
            <w:r>
              <w:t xml:space="preserve">public class </w:t>
            </w:r>
            <w:proofErr w:type="spellStart"/>
            <w:r>
              <w:t>Skiller</w:t>
            </w:r>
            <w:proofErr w:type="spellEnd"/>
            <w:r>
              <w:t xml:space="preserve"> extends Employee {  </w:t>
            </w:r>
          </w:p>
          <w:p w:rsidR="00BD0422" w:rsidRDefault="00BD0422" w:rsidP="00BD0422">
            <w:pPr>
              <w:ind w:left="0"/>
            </w:pPr>
            <w:r>
              <w:t xml:space="preserve">    private String </w:t>
            </w:r>
            <w:proofErr w:type="spellStart"/>
            <w:r>
              <w:t>skiller</w:t>
            </w:r>
            <w:proofErr w:type="spellEnd"/>
            <w:r>
              <w:t xml:space="preserve">;  </w:t>
            </w:r>
          </w:p>
          <w:p w:rsidR="00BD0422" w:rsidRDefault="00BD0422" w:rsidP="00BD0422">
            <w:pPr>
              <w:ind w:left="0"/>
            </w:pPr>
            <w:r>
              <w:t xml:space="preserve">    //省略setter和getter方法  </w:t>
            </w:r>
          </w:p>
          <w:p w:rsidR="00BD0422" w:rsidRDefault="00BD0422" w:rsidP="00BD0422">
            <w:pPr>
              <w:ind w:left="0"/>
              <w:rPr>
                <w:rFonts w:hint="eastAsia"/>
              </w:rPr>
            </w:pPr>
            <w:r>
              <w:t>}</w:t>
            </w:r>
          </w:p>
          <w:p w:rsidR="00BD0422" w:rsidRDefault="00BD0422" w:rsidP="00BD0422">
            <w:pPr>
              <w:ind w:left="0"/>
              <w:rPr>
                <w:rFonts w:hint="eastAsia"/>
              </w:rPr>
            </w:pPr>
          </w:p>
          <w:p w:rsidR="00BD0422" w:rsidRDefault="00BD0422" w:rsidP="00BD0422">
            <w:pPr>
              <w:ind w:left="0"/>
            </w:pPr>
            <w:r>
              <w:t xml:space="preserve">public class Sales extends Employee {  </w:t>
            </w:r>
          </w:p>
          <w:p w:rsidR="00BD0422" w:rsidRDefault="00BD0422" w:rsidP="00BD0422">
            <w:pPr>
              <w:ind w:left="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sell;  </w:t>
            </w:r>
          </w:p>
          <w:p w:rsidR="00BD0422" w:rsidRDefault="00BD0422" w:rsidP="00BD0422">
            <w:pPr>
              <w:ind w:left="0"/>
            </w:pPr>
            <w:r>
              <w:t xml:space="preserve">    //省略setter和getter方法  </w:t>
            </w:r>
          </w:p>
          <w:p w:rsidR="00BD0422" w:rsidRDefault="00BD0422" w:rsidP="00BD0422">
            <w:pPr>
              <w:ind w:left="0"/>
              <w:rPr>
                <w:rFonts w:hint="eastAsia"/>
              </w:rPr>
            </w:pPr>
            <w:r>
              <w:t>}</w:t>
            </w:r>
          </w:p>
          <w:p w:rsidR="00BD0422" w:rsidRDefault="00BD0422" w:rsidP="00BD0422">
            <w:pPr>
              <w:ind w:left="0"/>
            </w:pPr>
          </w:p>
        </w:tc>
      </w:tr>
    </w:tbl>
    <w:p w:rsidR="00BD0422" w:rsidRDefault="00BD0422" w:rsidP="003B6F23">
      <w:pPr>
        <w:rPr>
          <w:rFonts w:hint="eastAsia"/>
        </w:rPr>
      </w:pPr>
    </w:p>
    <w:p w:rsidR="00515CD3" w:rsidRDefault="00515CD3" w:rsidP="00515CD3">
      <w:pPr>
        <w:pStyle w:val="Heading1"/>
        <w:rPr>
          <w:rFonts w:hint="eastAsia"/>
        </w:rPr>
      </w:pPr>
      <w:r w:rsidRPr="00515CD3">
        <w:t>采用</w:t>
      </w:r>
      <w:r w:rsidRPr="00515CD3">
        <w:t>subclass</w:t>
      </w:r>
      <w:r w:rsidRPr="00515CD3">
        <w:t>元素的继承映射</w:t>
      </w:r>
    </w:p>
    <w:p w:rsidR="00285E6F" w:rsidRDefault="00285E6F" w:rsidP="00285E6F">
      <w:r>
        <w:rPr>
          <w:rFonts w:hint="eastAsia"/>
        </w:rPr>
        <w:tab/>
      </w:r>
      <w:r>
        <w:rPr>
          <w:rFonts w:hint="eastAsia"/>
        </w:rPr>
        <w:t>在这种继承映射策略下，整个继承树的所有实例都将保存在同一张表中。因为是将父类、子类的实例全部保存在同一张表中，所以需要在该表中添加列，通过该列可以区分每行记录到底是属于哪个类的实例</w:t>
      </w:r>
      <w:r>
        <w:t>---这个列被称之为辨别者。</w:t>
      </w:r>
    </w:p>
    <w:p w:rsidR="00515CD3" w:rsidRDefault="00DA186E" w:rsidP="00285E6F">
      <w:pPr>
        <w:rPr>
          <w:rFonts w:hint="eastAsia"/>
        </w:rPr>
      </w:pPr>
      <w:r>
        <w:rPr>
          <w:rFonts w:hint="eastAsia"/>
        </w:rPr>
        <w:tab/>
      </w:r>
      <w:r w:rsidR="00285E6F">
        <w:t>在这种继承映射策略下，我们需要使用&lt;subclass.../&gt;元素来映射子类的持久化类，使用&lt;</w:t>
      </w:r>
      <w:proofErr w:type="spellStart"/>
      <w:r w:rsidR="00285E6F">
        <w:t>discrimainator</w:t>
      </w:r>
      <w:proofErr w:type="spellEnd"/>
      <w:r w:rsidR="00285E6F">
        <w:t>.../&gt;元素来映射辨别者，同时还需要给&lt;subclass.../&gt;元素增加discriminator-value属性来指定每个类的辨别者的值。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85878" w:rsidTr="00885878">
        <w:tc>
          <w:tcPr>
            <w:tcW w:w="8388" w:type="dxa"/>
          </w:tcPr>
          <w:p w:rsidR="00885878" w:rsidRDefault="00885878" w:rsidP="00885878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885878" w:rsidRDefault="00885878" w:rsidP="00885878">
            <w:pPr>
              <w:ind w:left="0"/>
            </w:pPr>
            <w:r>
              <w:t xml:space="preserve">    &lt;class name="Employee" table="employee"&gt;  </w:t>
            </w:r>
          </w:p>
          <w:p w:rsidR="00885878" w:rsidRDefault="00885878" w:rsidP="00885878">
            <w:pPr>
              <w:ind w:left="0"/>
            </w:pPr>
            <w:r>
              <w:t xml:space="preserve">        &lt;id name="id" column="</w:t>
            </w:r>
            <w:proofErr w:type="spellStart"/>
            <w:r>
              <w:t>employeeID</w:t>
            </w:r>
            <w:proofErr w:type="spellEnd"/>
            <w:r>
              <w:t xml:space="preserve">"&gt;  </w:t>
            </w:r>
          </w:p>
          <w:p w:rsidR="00885878" w:rsidRDefault="00885878" w:rsidP="00885878">
            <w:pPr>
              <w:ind w:left="0"/>
            </w:pPr>
            <w:r>
              <w:t xml:space="preserve">            &lt;generator class="</w:t>
            </w:r>
            <w:proofErr w:type="spellStart"/>
            <w:r>
              <w:t>hilo</w:t>
            </w:r>
            <w:proofErr w:type="spellEnd"/>
            <w:r>
              <w:t xml:space="preserve">" /&gt;  </w:t>
            </w:r>
          </w:p>
          <w:p w:rsidR="00885878" w:rsidRDefault="00885878" w:rsidP="00885878">
            <w:pPr>
              <w:ind w:left="0"/>
            </w:pPr>
            <w:r>
              <w:t xml:space="preserve">        &lt;/id&gt;  </w:t>
            </w:r>
          </w:p>
          <w:p w:rsidR="00885878" w:rsidRDefault="00885878" w:rsidP="00885878">
            <w:pPr>
              <w:ind w:left="0"/>
            </w:pPr>
            <w:r>
              <w:t xml:space="preserve">         &lt;!-- 映射辨别者 --&gt;  </w:t>
            </w:r>
          </w:p>
          <w:p w:rsidR="00885878" w:rsidRDefault="00885878" w:rsidP="00885878">
            <w:pPr>
              <w:ind w:left="0"/>
            </w:pPr>
            <w:r>
              <w:t xml:space="preserve">        &lt;discriminator column="type" type="string" /&gt;  </w:t>
            </w:r>
          </w:p>
          <w:p w:rsidR="00885878" w:rsidRDefault="00885878" w:rsidP="00885878">
            <w:pPr>
              <w:ind w:left="0"/>
            </w:pPr>
            <w:r>
              <w:t xml:space="preserve">          </w:t>
            </w:r>
          </w:p>
          <w:p w:rsidR="00885878" w:rsidRDefault="00885878" w:rsidP="00885878">
            <w:pPr>
              <w:ind w:left="0"/>
            </w:pPr>
            <w:r>
              <w:lastRenderedPageBreak/>
              <w:t xml:space="preserve">        &lt;property name="name" column="</w:t>
            </w:r>
            <w:proofErr w:type="spellStart"/>
            <w:r>
              <w:t>employeeName</w:t>
            </w:r>
            <w:proofErr w:type="spellEnd"/>
            <w:r>
              <w:t xml:space="preserve">" /&gt;  </w:t>
            </w:r>
          </w:p>
          <w:p w:rsidR="00885878" w:rsidRDefault="00885878" w:rsidP="00885878">
            <w:pPr>
              <w:ind w:left="0"/>
            </w:pPr>
            <w:r>
              <w:t xml:space="preserve">        &lt;!-- 用于映射N-1关联实体，指定关联实体类为 :Department,指定外键为：</w:t>
            </w:r>
            <w:proofErr w:type="spellStart"/>
            <w:r>
              <w:t>departmentID</w:t>
            </w:r>
            <w:proofErr w:type="spellEnd"/>
            <w:r>
              <w:t xml:space="preserve">--&gt;  </w:t>
            </w:r>
          </w:p>
          <w:p w:rsidR="00885878" w:rsidRDefault="00885878" w:rsidP="00885878">
            <w:pPr>
              <w:ind w:left="0"/>
            </w:pPr>
            <w:r>
              <w:t xml:space="preserve">        &lt;many-to-one name="department" column="</w:t>
            </w:r>
            <w:proofErr w:type="spellStart"/>
            <w:r>
              <w:t>departmentID</w:t>
            </w:r>
            <w:proofErr w:type="spellEnd"/>
            <w:r>
              <w:t xml:space="preserve">" /&gt;    </w:t>
            </w:r>
          </w:p>
          <w:p w:rsidR="00885878" w:rsidRDefault="00885878" w:rsidP="00885878">
            <w:pPr>
              <w:ind w:left="0"/>
            </w:pPr>
            <w:r>
              <w:t xml:space="preserve">          </w:t>
            </w:r>
          </w:p>
          <w:p w:rsidR="00885878" w:rsidRDefault="00885878" w:rsidP="00885878">
            <w:pPr>
              <w:ind w:left="0"/>
            </w:pPr>
            <w:r>
              <w:t xml:space="preserve">        &lt;!-- 使用subclass元素映射Employee的子类</w:t>
            </w:r>
            <w:proofErr w:type="spellStart"/>
            <w:r>
              <w:t>Skiller</w:t>
            </w:r>
            <w:proofErr w:type="spellEnd"/>
            <w:r>
              <w:t xml:space="preserve"> --&gt;   </w:t>
            </w:r>
          </w:p>
          <w:p w:rsidR="00885878" w:rsidRDefault="00885878" w:rsidP="00885878">
            <w:pPr>
              <w:ind w:left="0"/>
            </w:pPr>
            <w:r>
              <w:t xml:space="preserve">        &lt;subclass name="</w:t>
            </w:r>
            <w:proofErr w:type="spellStart"/>
            <w:r>
              <w:t>Skiller</w:t>
            </w:r>
            <w:proofErr w:type="spellEnd"/>
            <w:r>
              <w:t>" discriminator-value="</w:t>
            </w:r>
            <w:proofErr w:type="spellStart"/>
            <w:r>
              <w:t>skiller</w:t>
            </w:r>
            <w:proofErr w:type="spellEnd"/>
            <w:r>
              <w:t xml:space="preserve">"&gt;  </w:t>
            </w:r>
          </w:p>
          <w:p w:rsidR="00885878" w:rsidRDefault="00885878" w:rsidP="00885878">
            <w:pPr>
              <w:ind w:left="0"/>
            </w:pPr>
            <w:r>
              <w:t xml:space="preserve">            &lt;property name="</w:t>
            </w:r>
            <w:proofErr w:type="spellStart"/>
            <w:r>
              <w:t>skiller</w:t>
            </w:r>
            <w:proofErr w:type="spellEnd"/>
            <w:r>
              <w:t xml:space="preserve">" /&gt;  </w:t>
            </w:r>
          </w:p>
          <w:p w:rsidR="00885878" w:rsidRDefault="00885878" w:rsidP="00885878">
            <w:pPr>
              <w:ind w:left="0"/>
            </w:pPr>
            <w:r>
              <w:t xml:space="preserve">        &lt;/subclass&gt;  </w:t>
            </w:r>
          </w:p>
          <w:p w:rsidR="00885878" w:rsidRDefault="00885878" w:rsidP="00885878">
            <w:pPr>
              <w:ind w:left="0"/>
            </w:pPr>
            <w:r>
              <w:t xml:space="preserve">          </w:t>
            </w:r>
          </w:p>
          <w:p w:rsidR="00885878" w:rsidRDefault="00885878" w:rsidP="00885878">
            <w:pPr>
              <w:ind w:left="0"/>
            </w:pPr>
            <w:r>
              <w:t xml:space="preserve">        &lt;!-- 使用subclass元素映射Employee的子类Sales --&gt;   </w:t>
            </w:r>
          </w:p>
          <w:p w:rsidR="00885878" w:rsidRDefault="00885878" w:rsidP="00885878">
            <w:pPr>
              <w:ind w:left="0"/>
            </w:pPr>
            <w:r>
              <w:t xml:space="preserve">        &lt;subclass name="Sales" discriminator-value="sales"&gt;  </w:t>
            </w:r>
          </w:p>
          <w:p w:rsidR="00885878" w:rsidRDefault="00885878" w:rsidP="00885878">
            <w:pPr>
              <w:ind w:left="0"/>
            </w:pPr>
            <w:r>
              <w:t xml:space="preserve">            &lt;property name="sell" /&gt;  </w:t>
            </w:r>
          </w:p>
          <w:p w:rsidR="00885878" w:rsidRDefault="00885878" w:rsidP="00885878">
            <w:pPr>
              <w:ind w:left="0"/>
            </w:pPr>
            <w:r>
              <w:t xml:space="preserve">        &lt;/subclass&gt;  </w:t>
            </w:r>
          </w:p>
          <w:p w:rsidR="00885878" w:rsidRDefault="00885878" w:rsidP="00885878">
            <w:pPr>
              <w:ind w:left="0"/>
            </w:pPr>
            <w:r>
              <w:t xml:space="preserve">    &lt;/class&gt;  </w:t>
            </w:r>
          </w:p>
          <w:p w:rsidR="00885878" w:rsidRDefault="00885878" w:rsidP="00885878">
            <w:pPr>
              <w:ind w:left="0"/>
            </w:pPr>
            <w:r>
              <w:t xml:space="preserve">&lt;/hibernate-mapping&gt;  </w:t>
            </w:r>
          </w:p>
        </w:tc>
      </w:tr>
    </w:tbl>
    <w:p w:rsidR="00885878" w:rsidRDefault="0059184E" w:rsidP="00285E6F">
      <w:pPr>
        <w:rPr>
          <w:rFonts w:hint="eastAsia"/>
        </w:rPr>
      </w:pPr>
      <w:r w:rsidRPr="0059184E">
        <w:rPr>
          <w:rFonts w:hint="eastAsia"/>
        </w:rPr>
        <w:lastRenderedPageBreak/>
        <w:t>在这里我们只需要给父类进行映射就可以了。在这个配置文件中，指定了一个辨别者列：</w:t>
      </w:r>
      <w:r w:rsidRPr="0059184E">
        <w:t>type，该列其本省是没有任何意义的，只是起到一个区分每条记录时对应哪个持久化类的作用。其中</w:t>
      </w:r>
      <w:proofErr w:type="spellStart"/>
      <w:r w:rsidRPr="0059184E">
        <w:t>Skiller</w:t>
      </w:r>
      <w:proofErr w:type="spellEnd"/>
      <w:r w:rsidRPr="0059184E">
        <w:t>类的辨别者列type的值为</w:t>
      </w:r>
      <w:proofErr w:type="spellStart"/>
      <w:r w:rsidRPr="0059184E">
        <w:t>skiller</w:t>
      </w:r>
      <w:proofErr w:type="spellEnd"/>
      <w:r w:rsidRPr="0059184E">
        <w:t>，Sales类的辨别者列type的值为sales。通过下面的程序段来进行操作。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9184E" w:rsidTr="0059184E">
        <w:tc>
          <w:tcPr>
            <w:tcW w:w="8388" w:type="dxa"/>
          </w:tcPr>
          <w:p w:rsidR="0059184E" w:rsidRDefault="0059184E" w:rsidP="0059184E">
            <w:pPr>
              <w:ind w:left="0"/>
            </w:pPr>
            <w:r>
              <w:t xml:space="preserve">static void add(){  </w:t>
            </w:r>
          </w:p>
          <w:p w:rsidR="0059184E" w:rsidRDefault="0059184E" w:rsidP="0059184E">
            <w:pPr>
              <w:ind w:left="0"/>
            </w:pPr>
            <w:r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59184E" w:rsidRDefault="0059184E" w:rsidP="0059184E">
            <w:pPr>
              <w:ind w:left="0"/>
            </w:pPr>
            <w:r>
              <w:t xml:space="preserve">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59184E" w:rsidRDefault="00B63447" w:rsidP="0059184E">
            <w:pPr>
              <w:ind w:left="0"/>
            </w:pPr>
            <w:r>
              <w:t xml:space="preserve"> </w:t>
            </w:r>
            <w:r w:rsidR="0059184E">
              <w:t xml:space="preserve">    </w:t>
            </w:r>
          </w:p>
          <w:p w:rsidR="0059184E" w:rsidRDefault="0059184E" w:rsidP="0059184E">
            <w:pPr>
              <w:ind w:left="0"/>
            </w:pPr>
            <w:r>
              <w:t xml:space="preserve">    Department </w:t>
            </w:r>
            <w:proofErr w:type="spellStart"/>
            <w:r>
              <w:t>department</w:t>
            </w:r>
            <w:proofErr w:type="spellEnd"/>
            <w:r>
              <w:t xml:space="preserve"> = new Department();  </w:t>
            </w:r>
          </w:p>
          <w:p w:rsidR="0059184E" w:rsidRDefault="0059184E" w:rsidP="0059184E">
            <w:pPr>
              <w:ind w:left="0"/>
            </w:pPr>
            <w:r>
              <w:t xml:space="preserve">    </w:t>
            </w:r>
            <w:proofErr w:type="spellStart"/>
            <w:r>
              <w:t>department.setName</w:t>
            </w:r>
            <w:proofErr w:type="spellEnd"/>
            <w:r>
              <w:t xml:space="preserve">("department name1");  </w:t>
            </w:r>
          </w:p>
          <w:p w:rsidR="0059184E" w:rsidRDefault="0059184E" w:rsidP="0059184E">
            <w:pPr>
              <w:ind w:left="0"/>
            </w:pPr>
            <w:r>
              <w:t xml:space="preserve">      </w:t>
            </w:r>
          </w:p>
          <w:p w:rsidR="0059184E" w:rsidRDefault="0059184E" w:rsidP="0059184E">
            <w:pPr>
              <w:ind w:left="0"/>
            </w:pPr>
            <w:r>
              <w:t xml:space="preserve">    Employee emp1 = new Employee();  </w:t>
            </w:r>
          </w:p>
          <w:p w:rsidR="0059184E" w:rsidRDefault="0059184E" w:rsidP="0059184E">
            <w:pPr>
              <w:ind w:left="0"/>
            </w:pPr>
            <w:r>
              <w:t xml:space="preserve">    emp1.setName("</w:t>
            </w:r>
            <w:proofErr w:type="spellStart"/>
            <w:r>
              <w:t>employy</w:t>
            </w:r>
            <w:proofErr w:type="spellEnd"/>
            <w:r>
              <w:t xml:space="preserve"> name1");  </w:t>
            </w:r>
          </w:p>
          <w:p w:rsidR="0059184E" w:rsidRDefault="00B63447" w:rsidP="0059184E">
            <w:pPr>
              <w:ind w:left="0"/>
            </w:pPr>
            <w:r>
              <w:t xml:space="preserve">    emp1.setId(1);  </w:t>
            </w:r>
            <w:r w:rsidR="0059184E">
              <w:t xml:space="preserve"> </w:t>
            </w:r>
          </w:p>
          <w:p w:rsidR="0059184E" w:rsidRDefault="0059184E" w:rsidP="0059184E">
            <w:pPr>
              <w:ind w:left="0"/>
            </w:pPr>
            <w:r>
              <w:t xml:space="preserve">    </w:t>
            </w:r>
            <w:proofErr w:type="spellStart"/>
            <w:r>
              <w:t>Skiller</w:t>
            </w:r>
            <w:proofErr w:type="spellEnd"/>
            <w:r>
              <w:t xml:space="preserve"> emp2 = new </w:t>
            </w:r>
            <w:proofErr w:type="spellStart"/>
            <w:r>
              <w:t>Skiller</w:t>
            </w:r>
            <w:proofErr w:type="spellEnd"/>
            <w:r>
              <w:t xml:space="preserve">();  </w:t>
            </w:r>
          </w:p>
          <w:p w:rsidR="0059184E" w:rsidRDefault="0059184E" w:rsidP="0059184E">
            <w:pPr>
              <w:ind w:left="0"/>
            </w:pPr>
            <w:r>
              <w:t xml:space="preserve">    emp2.setSkiller("电工");  </w:t>
            </w:r>
          </w:p>
          <w:p w:rsidR="0059184E" w:rsidRDefault="0059184E" w:rsidP="0059184E">
            <w:pPr>
              <w:ind w:left="0"/>
            </w:pPr>
            <w:r>
              <w:t xml:space="preserve">    emp2.setName("employee name2");  </w:t>
            </w:r>
          </w:p>
          <w:p w:rsidR="0059184E" w:rsidRDefault="0059184E" w:rsidP="0059184E">
            <w:pPr>
              <w:ind w:left="0"/>
            </w:pPr>
            <w:r>
              <w:lastRenderedPageBreak/>
              <w:t xml:space="preserve">    emp2.setDepartment(department);        //建立对象之间的关联关系  </w:t>
            </w:r>
          </w:p>
          <w:p w:rsidR="0059184E" w:rsidRDefault="0059184E" w:rsidP="0059184E">
            <w:pPr>
              <w:ind w:left="0"/>
            </w:pPr>
            <w:r>
              <w:t xml:space="preserve">      </w:t>
            </w:r>
          </w:p>
          <w:p w:rsidR="0059184E" w:rsidRDefault="0059184E" w:rsidP="0059184E">
            <w:pPr>
              <w:ind w:left="0"/>
            </w:pPr>
            <w:r>
              <w:t xml:space="preserve">    Sales emp3= new Sales();  </w:t>
            </w:r>
          </w:p>
          <w:p w:rsidR="0059184E" w:rsidRDefault="0059184E" w:rsidP="0059184E">
            <w:pPr>
              <w:ind w:left="0"/>
            </w:pPr>
            <w:r>
              <w:t xml:space="preserve">    emp3.setSell(50);  </w:t>
            </w:r>
          </w:p>
          <w:p w:rsidR="0059184E" w:rsidRDefault="0059184E" w:rsidP="0059184E">
            <w:pPr>
              <w:ind w:left="0"/>
            </w:pPr>
            <w:r>
              <w:t xml:space="preserve">    emp3.setName("employee name3");  </w:t>
            </w:r>
          </w:p>
          <w:p w:rsidR="0059184E" w:rsidRDefault="0059184E" w:rsidP="0059184E">
            <w:pPr>
              <w:ind w:left="0"/>
            </w:pPr>
            <w:r>
              <w:t xml:space="preserve">    emp3.setDepartment(department);        //建立对象之间的关联关系  </w:t>
            </w:r>
          </w:p>
          <w:p w:rsidR="0059184E" w:rsidRDefault="0059184E" w:rsidP="0059184E">
            <w:pPr>
              <w:ind w:left="0"/>
            </w:pPr>
            <w:r>
              <w:t xml:space="preserve">      </w:t>
            </w:r>
          </w:p>
          <w:p w:rsidR="0059184E" w:rsidRDefault="0059184E" w:rsidP="0059184E">
            <w:pPr>
              <w:ind w:left="0"/>
            </w:pPr>
            <w:r>
              <w:t xml:space="preserve">    </w:t>
            </w:r>
            <w:proofErr w:type="spellStart"/>
            <w:r>
              <w:t>session.save</w:t>
            </w:r>
            <w:proofErr w:type="spellEnd"/>
            <w:r>
              <w:t xml:space="preserve">(department);  </w:t>
            </w:r>
          </w:p>
          <w:p w:rsidR="0059184E" w:rsidRDefault="0059184E" w:rsidP="0059184E">
            <w:pPr>
              <w:ind w:left="0"/>
            </w:pPr>
            <w:r>
              <w:t xml:space="preserve">    </w:t>
            </w:r>
            <w:proofErr w:type="spellStart"/>
            <w:r>
              <w:t>session.save</w:t>
            </w:r>
            <w:proofErr w:type="spellEnd"/>
            <w:r>
              <w:t xml:space="preserve">(emp1);  </w:t>
            </w:r>
          </w:p>
          <w:p w:rsidR="0059184E" w:rsidRDefault="0059184E" w:rsidP="0059184E">
            <w:pPr>
              <w:ind w:left="0"/>
            </w:pPr>
            <w:r>
              <w:t xml:space="preserve">    </w:t>
            </w:r>
            <w:proofErr w:type="spellStart"/>
            <w:r>
              <w:t>session.save</w:t>
            </w:r>
            <w:proofErr w:type="spellEnd"/>
            <w:r>
              <w:t xml:space="preserve">(emp2);  </w:t>
            </w:r>
          </w:p>
          <w:p w:rsidR="0059184E" w:rsidRDefault="00B63447" w:rsidP="0059184E">
            <w:pPr>
              <w:ind w:left="0"/>
            </w:pPr>
            <w:r>
              <w:t xml:space="preserve">    </w:t>
            </w:r>
            <w:proofErr w:type="spellStart"/>
            <w:r>
              <w:t>session.save</w:t>
            </w:r>
            <w:proofErr w:type="spellEnd"/>
            <w:r>
              <w:t xml:space="preserve">(emp3);  </w:t>
            </w:r>
            <w:r w:rsidR="0059184E">
              <w:t xml:space="preserve">   </w:t>
            </w:r>
          </w:p>
          <w:p w:rsidR="0059184E" w:rsidRDefault="0059184E" w:rsidP="0059184E">
            <w:pPr>
              <w:ind w:left="0"/>
            </w:pPr>
            <w:r>
              <w:t xml:space="preserve">    </w:t>
            </w:r>
            <w:proofErr w:type="spellStart"/>
            <w:r>
              <w:t>tx.commit</w:t>
            </w:r>
            <w:proofErr w:type="spellEnd"/>
            <w:r>
              <w:t xml:space="preserve">();  </w:t>
            </w:r>
          </w:p>
          <w:p w:rsidR="0059184E" w:rsidRDefault="0059184E" w:rsidP="0059184E">
            <w:pPr>
              <w:ind w:left="0"/>
            </w:pPr>
            <w:r>
              <w:t xml:space="preserve">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59184E" w:rsidRDefault="0059184E" w:rsidP="0059184E">
            <w:pPr>
              <w:ind w:left="0"/>
            </w:pPr>
            <w:r>
              <w:t xml:space="preserve">      </w:t>
            </w:r>
          </w:p>
          <w:p w:rsidR="0059184E" w:rsidRDefault="0059184E" w:rsidP="0059184E">
            <w:pPr>
              <w:ind w:left="0"/>
            </w:pPr>
            <w:r>
              <w:t xml:space="preserve">}  </w:t>
            </w:r>
          </w:p>
        </w:tc>
      </w:tr>
      <w:tr w:rsidR="0059184E" w:rsidTr="0059184E">
        <w:tc>
          <w:tcPr>
            <w:tcW w:w="8388" w:type="dxa"/>
          </w:tcPr>
          <w:p w:rsidR="0059184E" w:rsidRDefault="0059184E" w:rsidP="0059184E">
            <w:pPr>
              <w:ind w:left="0"/>
            </w:pPr>
            <w:r>
              <w:lastRenderedPageBreak/>
              <w:t>insert into departmen</w:t>
            </w:r>
            <w:r>
              <w:t>t (</w:t>
            </w:r>
            <w:proofErr w:type="spellStart"/>
            <w:r>
              <w:t>departmentName</w:t>
            </w:r>
            <w:proofErr w:type="spellEnd"/>
            <w:r>
              <w:t xml:space="preserve">) values (?)  </w:t>
            </w:r>
          </w:p>
          <w:p w:rsidR="0059184E" w:rsidRDefault="0059184E" w:rsidP="0059184E">
            <w:pPr>
              <w:ind w:left="0"/>
            </w:pPr>
            <w:r>
              <w:t>insert into employee (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>, type) values (?, ?, '</w:t>
            </w:r>
            <w:proofErr w:type="spellStart"/>
            <w:r>
              <w:t>co</w:t>
            </w:r>
            <w:r>
              <w:t>m.hibernate.domain.Employee</w:t>
            </w:r>
            <w:proofErr w:type="spellEnd"/>
            <w:r>
              <w:t xml:space="preserve">')  </w:t>
            </w:r>
          </w:p>
          <w:p w:rsidR="0059184E" w:rsidRDefault="0059184E" w:rsidP="0059184E">
            <w:pPr>
              <w:ind w:left="0"/>
            </w:pPr>
            <w:r>
              <w:t>insert into employee (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 xml:space="preserve">, </w:t>
            </w:r>
            <w:proofErr w:type="spellStart"/>
            <w:r>
              <w:t>skiller</w:t>
            </w:r>
            <w:proofErr w:type="spellEnd"/>
            <w:r>
              <w:t>, type</w:t>
            </w:r>
            <w:r>
              <w:t>) values (?, ?, ?, '</w:t>
            </w:r>
            <w:proofErr w:type="spellStart"/>
            <w:r>
              <w:t>skiller</w:t>
            </w:r>
            <w:proofErr w:type="spellEnd"/>
            <w:r>
              <w:t xml:space="preserve">')  </w:t>
            </w:r>
          </w:p>
          <w:p w:rsidR="0059184E" w:rsidRDefault="0059184E" w:rsidP="0059184E">
            <w:pPr>
              <w:ind w:left="0"/>
            </w:pPr>
            <w:r>
              <w:t>insert into employee (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 xml:space="preserve">, sell, type) values (?, ?, ?, 'sales')  </w:t>
            </w:r>
          </w:p>
        </w:tc>
      </w:tr>
    </w:tbl>
    <w:p w:rsidR="006B18FA" w:rsidRDefault="006B18FA" w:rsidP="00285E6F">
      <w:pPr>
        <w:rPr>
          <w:rFonts w:hint="eastAsia"/>
        </w:rPr>
      </w:pPr>
      <w:r w:rsidRPr="006B18FA">
        <w:t>在第二条</w:t>
      </w:r>
      <w:proofErr w:type="spellStart"/>
      <w:r w:rsidRPr="006B18FA">
        <w:t>sql</w:t>
      </w:r>
      <w:proofErr w:type="spellEnd"/>
      <w:r w:rsidRPr="006B18FA">
        <w:t>语句，type的值为</w:t>
      </w:r>
      <w:proofErr w:type="spellStart"/>
      <w:r w:rsidRPr="006B18FA">
        <w:t>com.hibernate.domain.Employee</w:t>
      </w:r>
      <w:proofErr w:type="spellEnd"/>
      <w:r w:rsidRPr="006B18FA">
        <w:t>。对于这个值可以理解为空。在第三条</w:t>
      </w:r>
      <w:proofErr w:type="spellStart"/>
      <w:r w:rsidRPr="006B18FA">
        <w:t>sql</w:t>
      </w:r>
      <w:proofErr w:type="spellEnd"/>
      <w:r w:rsidRPr="006B18FA">
        <w:t>语句中，type的值为</w:t>
      </w:r>
      <w:proofErr w:type="spellStart"/>
      <w:r w:rsidRPr="006B18FA">
        <w:t>skiller</w:t>
      </w:r>
      <w:proofErr w:type="spellEnd"/>
      <w:r w:rsidRPr="006B18FA">
        <w:t>，第四天</w:t>
      </w:r>
      <w:proofErr w:type="spellStart"/>
      <w:r w:rsidRPr="006B18FA">
        <w:t>sql</w:t>
      </w:r>
      <w:proofErr w:type="spellEnd"/>
      <w:r w:rsidRPr="006B18FA">
        <w:t>语句中type值为sales。同时要注意第三条</w:t>
      </w:r>
      <w:proofErr w:type="spellStart"/>
      <w:r w:rsidRPr="006B18FA">
        <w:t>sql</w:t>
      </w:r>
      <w:proofErr w:type="spellEnd"/>
      <w:r w:rsidRPr="006B18FA">
        <w:t>语句中的sell列是没有值的，第四条的</w:t>
      </w:r>
      <w:proofErr w:type="spellStart"/>
      <w:r w:rsidRPr="006B18FA">
        <w:t>skiller</w:t>
      </w:r>
      <w:proofErr w:type="spellEnd"/>
      <w:r w:rsidRPr="006B18FA">
        <w:t>列同样也没有值。所以在这里一定要注意：使用subclass继承映射策略时，其子类中增加的属性映射的字段是一定不能有非空约束的。</w:t>
      </w:r>
    </w:p>
    <w:p w:rsidR="006B18FA" w:rsidRDefault="00B63447" w:rsidP="00285E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286634"/>
            <wp:effectExtent l="19050" t="0" r="0" b="0"/>
            <wp:docPr id="4" name="Picture 4" descr="http://my.csdn.net/uploads/201207/06/1341545320_9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7/06/1341545320_92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47" w:rsidRDefault="0080308D" w:rsidP="00285E6F">
      <w:pPr>
        <w:rPr>
          <w:rFonts w:hint="eastAsia"/>
        </w:rPr>
      </w:pPr>
      <w:r w:rsidRPr="0080308D">
        <w:rPr>
          <w:rFonts w:hint="eastAsia"/>
        </w:rPr>
        <w:lastRenderedPageBreak/>
        <w:t>通过下面的程序段，来进行查询操作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0308D" w:rsidTr="0080308D">
        <w:tc>
          <w:tcPr>
            <w:tcW w:w="8388" w:type="dxa"/>
          </w:tcPr>
          <w:p w:rsidR="0080308D" w:rsidRDefault="0080308D" w:rsidP="0080308D">
            <w:pPr>
              <w:ind w:left="0"/>
            </w:pPr>
            <w:r>
              <w:t>static void query(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empid</w:t>
            </w:r>
            <w:proofErr w:type="spellEnd"/>
            <w:r>
              <w:t xml:space="preserve">){  </w:t>
            </w:r>
          </w:p>
          <w:p w:rsidR="0080308D" w:rsidRDefault="0080308D" w:rsidP="0080308D">
            <w:pPr>
              <w:ind w:left="0"/>
            </w:pPr>
            <w:r>
              <w:t xml:space="preserve">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80308D" w:rsidRDefault="0080308D" w:rsidP="0080308D">
            <w:pPr>
              <w:ind w:left="0"/>
            </w:pPr>
            <w:r>
              <w:t xml:space="preserve"> Employee </w:t>
            </w:r>
            <w:proofErr w:type="spellStart"/>
            <w:r>
              <w:t>emp</w:t>
            </w:r>
            <w:proofErr w:type="spellEnd"/>
            <w:r>
              <w:t xml:space="preserve"> = (Employee) </w:t>
            </w:r>
            <w:proofErr w:type="spellStart"/>
            <w:r>
              <w:t>session.get</w:t>
            </w:r>
            <w:proofErr w:type="spellEnd"/>
            <w:r>
              <w:t>(</w:t>
            </w:r>
            <w:proofErr w:type="spellStart"/>
            <w:r>
              <w:t>Employee.class</w:t>
            </w:r>
            <w:proofErr w:type="spellEnd"/>
            <w:r>
              <w:t xml:space="preserve">, </w:t>
            </w:r>
            <w:proofErr w:type="spellStart"/>
            <w:r>
              <w:t>empid</w:t>
            </w:r>
            <w:proofErr w:type="spellEnd"/>
            <w:r>
              <w:t xml:space="preserve">);  </w:t>
            </w:r>
          </w:p>
          <w:p w:rsidR="0080308D" w:rsidRDefault="0080308D" w:rsidP="0080308D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  <w:p w:rsidR="0080308D" w:rsidRDefault="0080308D" w:rsidP="0080308D">
            <w:pPr>
              <w:ind w:left="0"/>
              <w:rPr>
                <w:rFonts w:hint="eastAsia"/>
              </w:rPr>
            </w:pPr>
          </w:p>
          <w:p w:rsidR="0080308D" w:rsidRDefault="0080308D" w:rsidP="0080308D">
            <w:pPr>
              <w:ind w:left="0"/>
            </w:pPr>
            <w:r>
              <w:t>Hibernate: select employee0_.employeeID as employeeID2_0_, employee0_.employeeName as employee3_2_0_, employee0_.departmentID as departme4_2_0_, employee0_.skiller as skiller2_0_, employee0_.sell as sell2_0_,</w:t>
            </w:r>
            <w:r>
              <w:t xml:space="preserve"> employee0_.type as type2_0_   </w:t>
            </w:r>
          </w:p>
          <w:p w:rsidR="0080308D" w:rsidRDefault="0080308D" w:rsidP="0080308D">
            <w:pPr>
              <w:ind w:left="0"/>
              <w:rPr>
                <w:rFonts w:hint="eastAsia"/>
              </w:rPr>
            </w:pPr>
            <w:r>
              <w:t xml:space="preserve">from employee employee0_ where employee0_.employeeID=?  </w:t>
            </w:r>
          </w:p>
          <w:p w:rsidR="0080308D" w:rsidRDefault="0080308D" w:rsidP="0080308D">
            <w:pPr>
              <w:ind w:left="0"/>
              <w:rPr>
                <w:rFonts w:hint="eastAsia"/>
              </w:rPr>
            </w:pPr>
          </w:p>
          <w:p w:rsidR="0080308D" w:rsidRDefault="0080308D" w:rsidP="0080308D">
            <w:pPr>
              <w:ind w:left="0"/>
            </w:pPr>
            <w:r w:rsidRPr="0080308D">
              <w:rPr>
                <w:rFonts w:hint="eastAsia"/>
              </w:rPr>
              <w:t>从上面的</w:t>
            </w:r>
            <w:proofErr w:type="spellStart"/>
            <w:r w:rsidRPr="0080308D">
              <w:t>sql</w:t>
            </w:r>
            <w:proofErr w:type="spellEnd"/>
            <w:r w:rsidRPr="0080308D">
              <w:t>语句可以看到它是从一张表中获取所有的记录。这正是这种继承策略的一个非常大的好处：在这种映射策略下，整棵继承树的所有数据都保存在一张表中，因此不管进行怎样的查询，不管查询继承树中的那一层的实体，底层数据库都只需要在一张表中查询即可，非常方便、高效。</w:t>
            </w:r>
          </w:p>
        </w:tc>
      </w:tr>
    </w:tbl>
    <w:p w:rsidR="0080308D" w:rsidRDefault="0080308D" w:rsidP="00285E6F">
      <w:pPr>
        <w:rPr>
          <w:rFonts w:hint="eastAsia"/>
        </w:rPr>
      </w:pPr>
    </w:p>
    <w:p w:rsidR="00236F85" w:rsidRDefault="00236F85" w:rsidP="00285E6F">
      <w:pPr>
        <w:rPr>
          <w:rFonts w:hint="eastAsia"/>
        </w:rPr>
      </w:pPr>
    </w:p>
    <w:p w:rsidR="00236F85" w:rsidRDefault="00236F85" w:rsidP="00236F85">
      <w:pPr>
        <w:pStyle w:val="Heading1"/>
        <w:rPr>
          <w:rFonts w:hint="eastAsia"/>
        </w:rPr>
      </w:pPr>
      <w:r w:rsidRPr="00236F85">
        <w:t>采用</w:t>
      </w:r>
      <w:r w:rsidRPr="00236F85">
        <w:t>joined-subclass</w:t>
      </w:r>
      <w:r w:rsidRPr="00236F85">
        <w:t>元素的继承映射</w:t>
      </w:r>
    </w:p>
    <w:p w:rsidR="00236F85" w:rsidRDefault="00F1270A" w:rsidP="00F1270A">
      <w:pPr>
        <w:rPr>
          <w:rFonts w:hint="eastAsia"/>
        </w:rPr>
      </w:pPr>
      <w:r>
        <w:rPr>
          <w:rFonts w:hint="eastAsia"/>
        </w:rPr>
        <w:t>采用这种策略时，父类实例保存在父类表里，而子类实例则有父类表和子类表共同存储。在这种策略下，是将父类与子类共有的属性保存在父类表中，而子类特有的属性，则保存在子类表中，就是说，父类一张表，子类一张表，同时子类表中需要增加父类表的外键。</w:t>
      </w:r>
      <w:r>
        <w:t>采用joined-subclass来映射这种策略，并且需要为每个子类使用&lt;key.../&gt;元素映射共有主键--这个主键类还将参照父表的主键列。映射文件如下：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1270A" w:rsidTr="00F1270A">
        <w:tc>
          <w:tcPr>
            <w:tcW w:w="8388" w:type="dxa"/>
          </w:tcPr>
          <w:p w:rsidR="00F1270A" w:rsidRDefault="00F1270A" w:rsidP="00F1270A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F1270A" w:rsidRDefault="00F1270A" w:rsidP="00F1270A">
            <w:pPr>
              <w:ind w:left="0"/>
            </w:pPr>
            <w:r>
              <w:t xml:space="preserve">    &lt;class name="Employee" table="employee"&gt;  </w:t>
            </w:r>
          </w:p>
          <w:p w:rsidR="00F1270A" w:rsidRDefault="00F1270A" w:rsidP="00F1270A">
            <w:pPr>
              <w:ind w:left="0"/>
            </w:pPr>
            <w:r>
              <w:t xml:space="preserve">        &lt;id name="id" column="</w:t>
            </w:r>
            <w:proofErr w:type="spellStart"/>
            <w:r>
              <w:t>employeeID</w:t>
            </w:r>
            <w:proofErr w:type="spellEnd"/>
            <w:r>
              <w:t xml:space="preserve">"&gt;  </w:t>
            </w:r>
          </w:p>
          <w:p w:rsidR="00F1270A" w:rsidRDefault="00F1270A" w:rsidP="00F1270A">
            <w:pPr>
              <w:ind w:left="0"/>
            </w:pPr>
            <w:r>
              <w:t xml:space="preserve">            &lt;generator class="</w:t>
            </w:r>
            <w:proofErr w:type="spellStart"/>
            <w:r>
              <w:t>hilo</w:t>
            </w:r>
            <w:proofErr w:type="spellEnd"/>
            <w:r>
              <w:t xml:space="preserve">" /&gt;  </w:t>
            </w:r>
          </w:p>
          <w:p w:rsidR="00F1270A" w:rsidRDefault="00F1270A" w:rsidP="00F1270A">
            <w:pPr>
              <w:ind w:left="0"/>
            </w:pPr>
            <w:r>
              <w:t xml:space="preserve">        &lt;/id&gt;  </w:t>
            </w:r>
          </w:p>
          <w:p w:rsidR="00F1270A" w:rsidRDefault="00F1270A" w:rsidP="00F1270A">
            <w:pPr>
              <w:ind w:left="0"/>
            </w:pPr>
            <w:r>
              <w:t xml:space="preserve">  </w:t>
            </w:r>
          </w:p>
          <w:p w:rsidR="00F1270A" w:rsidRDefault="00F1270A" w:rsidP="00F1270A">
            <w:pPr>
              <w:ind w:left="0"/>
            </w:pPr>
            <w:r>
              <w:lastRenderedPageBreak/>
              <w:t xml:space="preserve">        &lt;property name="name" column="</w:t>
            </w:r>
            <w:proofErr w:type="spellStart"/>
            <w:r>
              <w:t>employeeName</w:t>
            </w:r>
            <w:proofErr w:type="spellEnd"/>
            <w:r>
              <w:t xml:space="preserve">" /&gt;  </w:t>
            </w:r>
          </w:p>
          <w:p w:rsidR="00F1270A" w:rsidRDefault="00F1270A" w:rsidP="00F1270A">
            <w:pPr>
              <w:ind w:left="0"/>
            </w:pPr>
            <w:r>
              <w:t xml:space="preserve">        &lt;!-- 用于映射N-1关联实体，指定关联实体类为 :Department,指定外键为：</w:t>
            </w:r>
            <w:proofErr w:type="spellStart"/>
            <w:r>
              <w:t>departmentID</w:t>
            </w:r>
            <w:proofErr w:type="spellEnd"/>
            <w:r>
              <w:t xml:space="preserve">--&gt;  </w:t>
            </w:r>
          </w:p>
          <w:p w:rsidR="00F1270A" w:rsidRDefault="00F1270A" w:rsidP="00F1270A">
            <w:pPr>
              <w:ind w:left="0"/>
            </w:pPr>
            <w:r>
              <w:t xml:space="preserve">        &lt;many-to-one name="department" column="</w:t>
            </w:r>
            <w:proofErr w:type="spellStart"/>
            <w:r>
              <w:t>departmentID</w:t>
            </w:r>
            <w:proofErr w:type="spellEnd"/>
            <w:r>
              <w:t xml:space="preserve">" /&gt;    </w:t>
            </w:r>
          </w:p>
          <w:p w:rsidR="00F1270A" w:rsidRDefault="00F1270A" w:rsidP="00F1270A">
            <w:pPr>
              <w:ind w:left="0"/>
            </w:pPr>
            <w:r>
              <w:t xml:space="preserve">  </w:t>
            </w:r>
          </w:p>
          <w:p w:rsidR="00F1270A" w:rsidRDefault="00F1270A" w:rsidP="00F1270A">
            <w:pPr>
              <w:ind w:left="0"/>
            </w:pPr>
            <w:r>
              <w:t xml:space="preserve">        &lt;!-- 使用join-class元素映射Employee类的Skill而子类 --&gt;  </w:t>
            </w:r>
          </w:p>
          <w:p w:rsidR="00F1270A" w:rsidRDefault="00F1270A" w:rsidP="00F1270A">
            <w:pPr>
              <w:ind w:left="0"/>
            </w:pPr>
            <w:r>
              <w:t xml:space="preserve">        &lt;joined-subclass name="</w:t>
            </w:r>
            <w:proofErr w:type="spellStart"/>
            <w:r>
              <w:t>Skiller</w:t>
            </w:r>
            <w:proofErr w:type="spellEnd"/>
            <w:r>
              <w:t xml:space="preserve">"&gt;  </w:t>
            </w:r>
          </w:p>
          <w:p w:rsidR="00F1270A" w:rsidRDefault="00F1270A" w:rsidP="00F1270A">
            <w:pPr>
              <w:ind w:left="0"/>
            </w:pPr>
            <w:r>
              <w:t xml:space="preserve">            &lt;!-- 必须使用key元素映射父子类的共有主键 --&gt;  </w:t>
            </w:r>
          </w:p>
          <w:p w:rsidR="00F1270A" w:rsidRDefault="00F1270A" w:rsidP="00F1270A">
            <w:pPr>
              <w:ind w:left="0"/>
            </w:pPr>
            <w:r>
              <w:t xml:space="preserve">            &lt;key column="</w:t>
            </w:r>
            <w:proofErr w:type="spellStart"/>
            <w:r>
              <w:t>employee_id</w:t>
            </w:r>
            <w:proofErr w:type="spellEnd"/>
            <w:r>
              <w:t xml:space="preserve">" /&gt;  </w:t>
            </w:r>
          </w:p>
          <w:p w:rsidR="00F1270A" w:rsidRDefault="00F1270A" w:rsidP="00F1270A">
            <w:pPr>
              <w:ind w:left="0"/>
            </w:pPr>
            <w:r>
              <w:t xml:space="preserve">            &lt;property name="</w:t>
            </w:r>
            <w:proofErr w:type="spellStart"/>
            <w:r>
              <w:t>skiller</w:t>
            </w:r>
            <w:proofErr w:type="spellEnd"/>
            <w:r>
              <w:t xml:space="preserve">" /&gt;  </w:t>
            </w:r>
          </w:p>
          <w:p w:rsidR="00F1270A" w:rsidRDefault="00F1270A" w:rsidP="00F1270A">
            <w:pPr>
              <w:ind w:left="0"/>
            </w:pPr>
            <w:r>
              <w:t xml:space="preserve">        &lt;/joined-subclass&gt;  </w:t>
            </w:r>
          </w:p>
          <w:p w:rsidR="00F1270A" w:rsidRDefault="00F1270A" w:rsidP="00F1270A">
            <w:pPr>
              <w:ind w:left="0"/>
            </w:pPr>
            <w:r>
              <w:t xml:space="preserve">          </w:t>
            </w:r>
          </w:p>
          <w:p w:rsidR="00F1270A" w:rsidRDefault="00F1270A" w:rsidP="00F1270A">
            <w:pPr>
              <w:ind w:left="0"/>
            </w:pPr>
            <w:r>
              <w:t xml:space="preserve">        &lt;!-- 使用join-class元素映射Employee类的Sales而子类 --&gt;  </w:t>
            </w:r>
          </w:p>
          <w:p w:rsidR="00F1270A" w:rsidRDefault="00F1270A" w:rsidP="00F1270A">
            <w:pPr>
              <w:ind w:left="0"/>
            </w:pPr>
            <w:r>
              <w:t xml:space="preserve">        &lt;joined-subclass name="Sales"&gt;  </w:t>
            </w:r>
          </w:p>
          <w:p w:rsidR="00F1270A" w:rsidRDefault="00F1270A" w:rsidP="00F1270A">
            <w:pPr>
              <w:ind w:left="0"/>
            </w:pPr>
            <w:r>
              <w:t xml:space="preserve">            &lt;!-- 必须使用key元素映射父子类的共有主键 --&gt;  </w:t>
            </w:r>
          </w:p>
          <w:p w:rsidR="00F1270A" w:rsidRDefault="00F1270A" w:rsidP="00F1270A">
            <w:pPr>
              <w:ind w:left="0"/>
            </w:pPr>
            <w:r>
              <w:t xml:space="preserve">            &lt;key column="</w:t>
            </w:r>
            <w:proofErr w:type="spellStart"/>
            <w:r>
              <w:t>employee_id</w:t>
            </w:r>
            <w:proofErr w:type="spellEnd"/>
            <w:r>
              <w:t xml:space="preserve">" /&gt;  </w:t>
            </w:r>
          </w:p>
          <w:p w:rsidR="00F1270A" w:rsidRDefault="00F1270A" w:rsidP="00F1270A">
            <w:pPr>
              <w:ind w:left="0"/>
            </w:pPr>
            <w:r>
              <w:t xml:space="preserve">            &lt;property name="sell" /&gt;  </w:t>
            </w:r>
          </w:p>
          <w:p w:rsidR="00F1270A" w:rsidRDefault="00F1270A" w:rsidP="00F1270A">
            <w:pPr>
              <w:ind w:left="0"/>
            </w:pPr>
            <w:r>
              <w:t xml:space="preserve">        &lt;/joined-subclass&gt;  </w:t>
            </w:r>
          </w:p>
          <w:p w:rsidR="00F1270A" w:rsidRDefault="00F1270A" w:rsidP="00F1270A">
            <w:pPr>
              <w:ind w:left="0"/>
            </w:pPr>
            <w:r>
              <w:t xml:space="preserve">    &lt;/class&gt;  </w:t>
            </w:r>
          </w:p>
        </w:tc>
      </w:tr>
    </w:tbl>
    <w:p w:rsidR="00F1270A" w:rsidRDefault="00F1270A" w:rsidP="00F1270A">
      <w:pPr>
        <w:rPr>
          <w:rFonts w:hint="eastAsia"/>
        </w:rPr>
      </w:pPr>
      <w:r w:rsidRPr="00F1270A">
        <w:lastRenderedPageBreak/>
        <w:t>通过上面的增加代码，执行添加操作。得到如下结果：</w:t>
      </w:r>
    </w:p>
    <w:p w:rsidR="00F1270A" w:rsidRDefault="00F1270A" w:rsidP="00F127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05100" cy="1028700"/>
            <wp:effectExtent l="19050" t="0" r="0" b="0"/>
            <wp:docPr id="7" name="Picture 7" descr="http://my.csdn.net/uploads/201207/06/1341545610_2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7/06/1341545610_28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778B">
        <w:rPr>
          <w:noProof/>
        </w:rPr>
        <w:drawing>
          <wp:inline distT="0" distB="0" distL="0" distR="0">
            <wp:extent cx="2505075" cy="819150"/>
            <wp:effectExtent l="19050" t="0" r="9525" b="0"/>
            <wp:docPr id="10" name="Picture 10" descr="http://my.csdn.net/uploads/201207/06/1341545624_6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7/06/1341545624_60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30F92" w:rsidTr="00330F92">
        <w:tc>
          <w:tcPr>
            <w:tcW w:w="8388" w:type="dxa"/>
          </w:tcPr>
          <w:p w:rsidR="00330F92" w:rsidRDefault="00330F92" w:rsidP="00330F92">
            <w:pPr>
              <w:ind w:left="0"/>
            </w:pPr>
            <w:r>
              <w:t>insert into departmen</w:t>
            </w:r>
            <w:r>
              <w:t>t (</w:t>
            </w:r>
            <w:proofErr w:type="spellStart"/>
            <w:r>
              <w:t>departmentName</w:t>
            </w:r>
            <w:proofErr w:type="spellEnd"/>
            <w:r>
              <w:t xml:space="preserve">) values (?)  </w:t>
            </w:r>
          </w:p>
          <w:p w:rsidR="00330F92" w:rsidRDefault="00330F92" w:rsidP="00330F92">
            <w:pPr>
              <w:ind w:left="0"/>
            </w:pPr>
            <w:r>
              <w:t>insert into employee (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 xml:space="preserve">) values (?, ?)  </w:t>
            </w:r>
          </w:p>
          <w:p w:rsidR="00330F92" w:rsidRDefault="00330F92" w:rsidP="00330F92">
            <w:pPr>
              <w:ind w:left="0"/>
            </w:pPr>
            <w:r>
              <w:t>insert into employee (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 xml:space="preserve">) values (?, ?)  </w:t>
            </w:r>
          </w:p>
          <w:p w:rsidR="00330F92" w:rsidRDefault="00330F92" w:rsidP="00330F92">
            <w:pPr>
              <w:ind w:left="0"/>
            </w:pPr>
            <w:r>
              <w:t xml:space="preserve">insert into </w:t>
            </w:r>
            <w:proofErr w:type="spellStart"/>
            <w:r>
              <w:t>Skiller</w:t>
            </w:r>
            <w:proofErr w:type="spellEnd"/>
            <w:r>
              <w:t xml:space="preserve"> (</w:t>
            </w:r>
            <w:proofErr w:type="spellStart"/>
            <w:r>
              <w:t>skiller</w:t>
            </w:r>
            <w:proofErr w:type="spellEnd"/>
            <w:r>
              <w:t xml:space="preserve">, </w:t>
            </w:r>
            <w:proofErr w:type="spellStart"/>
            <w:r>
              <w:t>employee_id</w:t>
            </w:r>
            <w:proofErr w:type="spellEnd"/>
            <w:r>
              <w:t xml:space="preserve">) values (?, ?)  </w:t>
            </w:r>
          </w:p>
          <w:p w:rsidR="00330F92" w:rsidRDefault="00330F92" w:rsidP="00330F92">
            <w:pPr>
              <w:ind w:left="0"/>
            </w:pPr>
            <w:r>
              <w:t>insert into employee (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 xml:space="preserve">) values (?, ?)  </w:t>
            </w:r>
          </w:p>
          <w:p w:rsidR="00330F92" w:rsidRDefault="00330F92" w:rsidP="00330F92">
            <w:pPr>
              <w:ind w:left="0"/>
            </w:pPr>
            <w:r>
              <w:t xml:space="preserve">insert into Sales (sell, </w:t>
            </w:r>
            <w:proofErr w:type="spellStart"/>
            <w:r>
              <w:t>employee_id</w:t>
            </w:r>
            <w:proofErr w:type="spellEnd"/>
            <w:r>
              <w:t xml:space="preserve">) values (?, ?)  </w:t>
            </w:r>
          </w:p>
        </w:tc>
      </w:tr>
    </w:tbl>
    <w:p w:rsidR="00CC778B" w:rsidRDefault="00F9578A" w:rsidP="00F9578A">
      <w:pPr>
        <w:rPr>
          <w:rFonts w:hint="eastAsia"/>
        </w:rPr>
      </w:pPr>
      <w:r>
        <w:rPr>
          <w:rFonts w:hint="eastAsia"/>
        </w:rPr>
        <w:lastRenderedPageBreak/>
        <w:t>从上面的</w:t>
      </w:r>
      <w:r>
        <w:t>SQL语句中也可以看出hibernate对与这种继承映射策略的处理。父类一张表，子类一张表同时子类引用父类外键建立关联关系。对与这样继承映射策略的查询，hibernate采用表连接方式来获取子类表的信息：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52CDA" w:rsidTr="00B52CDA">
        <w:tc>
          <w:tcPr>
            <w:tcW w:w="8388" w:type="dxa"/>
          </w:tcPr>
          <w:p w:rsidR="00B52CDA" w:rsidRDefault="00B52CDA" w:rsidP="00B52CDA">
            <w:pPr>
              <w:ind w:left="0"/>
            </w:pPr>
            <w:r>
              <w:rPr>
                <w:rFonts w:hint="eastAsia"/>
              </w:rPr>
              <w:t>H</w:t>
            </w:r>
            <w:r>
              <w:t>ibernate: select employee0_.employeeID as employeeID2_0_, employee0_.employeeName as employee2_2_0_, employee0_.departmentID as departme3_2_0_, employee0_1_.skiller as skiller3_0_, employe</w:t>
            </w:r>
            <w:r>
              <w:t xml:space="preserve">e0_2_.sell as sell4_0_, case   </w:t>
            </w:r>
          </w:p>
          <w:p w:rsidR="00B52CDA" w:rsidRDefault="00B52CDA" w:rsidP="00B52CDA">
            <w:pPr>
              <w:ind w:left="0"/>
            </w:pPr>
            <w:r>
              <w:t>when employee0_1_.em</w:t>
            </w:r>
            <w:r>
              <w:t xml:space="preserve">ployee_id is not null then 1   </w:t>
            </w:r>
          </w:p>
          <w:p w:rsidR="00B52CDA" w:rsidRDefault="00B52CDA" w:rsidP="00B52CDA">
            <w:pPr>
              <w:ind w:left="0"/>
            </w:pPr>
            <w:r>
              <w:t xml:space="preserve">when employee0_2_.employee_id is not null then 2   </w:t>
            </w:r>
          </w:p>
          <w:p w:rsidR="00B52CDA" w:rsidRDefault="00B52CDA" w:rsidP="00B52CDA">
            <w:pPr>
              <w:ind w:left="0"/>
            </w:pPr>
            <w:r>
              <w:t>when employee0_.employeeID is not</w:t>
            </w:r>
            <w:r>
              <w:t xml:space="preserve"> null then 0 end as clazz_0_   </w:t>
            </w:r>
          </w:p>
          <w:p w:rsidR="00B52CDA" w:rsidRDefault="00B52CDA" w:rsidP="00B52CDA">
            <w:pPr>
              <w:ind w:left="0"/>
            </w:pPr>
            <w:r>
              <w:t>f</w:t>
            </w:r>
            <w:r>
              <w:t xml:space="preserve">rom employee employee0_ left   </w:t>
            </w:r>
          </w:p>
          <w:p w:rsidR="00B52CDA" w:rsidRDefault="00B52CDA" w:rsidP="00B52CDA">
            <w:pPr>
              <w:ind w:left="0"/>
            </w:pPr>
            <w:r>
              <w:t>out</w:t>
            </w:r>
            <w:r>
              <w:t xml:space="preserve">er join </w:t>
            </w:r>
            <w:proofErr w:type="spellStart"/>
            <w:r>
              <w:t>Skiller</w:t>
            </w:r>
            <w:proofErr w:type="spellEnd"/>
            <w:r>
              <w:t xml:space="preserve"> employee0_1_   </w:t>
            </w:r>
          </w:p>
          <w:p w:rsidR="00B52CDA" w:rsidRDefault="00B52CDA" w:rsidP="00B52CDA">
            <w:pPr>
              <w:ind w:left="0"/>
            </w:pPr>
            <w:r>
              <w:t>on employee0_.employe</w:t>
            </w:r>
            <w:r>
              <w:t xml:space="preserve">eID=employee0_1_.employee_id   </w:t>
            </w:r>
          </w:p>
          <w:p w:rsidR="00B52CDA" w:rsidRDefault="00B52CDA" w:rsidP="00B52CDA">
            <w:pPr>
              <w:ind w:left="0"/>
            </w:pPr>
            <w:r>
              <w:t>left o</w:t>
            </w:r>
            <w:r>
              <w:t xml:space="preserve">uter join Sales employee0_2_   </w:t>
            </w:r>
            <w:r>
              <w:t xml:space="preserve">  </w:t>
            </w:r>
          </w:p>
          <w:p w:rsidR="00B52CDA" w:rsidRDefault="00B52CDA" w:rsidP="00B52CDA">
            <w:pPr>
              <w:ind w:left="0"/>
            </w:pPr>
            <w:r>
              <w:t>on employee0_.employe</w:t>
            </w:r>
            <w:r>
              <w:t xml:space="preserve">eID=employee0_2_.employee_id   </w:t>
            </w:r>
          </w:p>
          <w:p w:rsidR="00B52CDA" w:rsidRDefault="00B52CDA" w:rsidP="00B52CDA">
            <w:pPr>
              <w:ind w:left="0"/>
              <w:rPr>
                <w:rFonts w:hint="eastAsia"/>
              </w:rPr>
            </w:pPr>
            <w:r>
              <w:t xml:space="preserve">where employee0_.employeeID=?  </w:t>
            </w:r>
          </w:p>
          <w:p w:rsidR="007B475C" w:rsidRDefault="007B475C" w:rsidP="00B52CDA">
            <w:pPr>
              <w:ind w:left="0"/>
              <w:rPr>
                <w:rFonts w:hint="eastAsia"/>
              </w:rPr>
            </w:pPr>
            <w:r w:rsidRPr="007B475C">
              <w:t>所以当使用joined-subclass继承映射策略，当程序查询子类实例时，需要跨越多</w:t>
            </w:r>
            <w:r>
              <w:t>个字表查询，其复杂度取决于该子类有多少层父类。这样势必会对查询</w:t>
            </w:r>
            <w:r w:rsidRPr="007B475C">
              <w:t>性能有些影响。</w:t>
            </w:r>
          </w:p>
        </w:tc>
      </w:tr>
    </w:tbl>
    <w:p w:rsidR="00F9578A" w:rsidRPr="00F9578A" w:rsidRDefault="00F9578A" w:rsidP="00F9578A">
      <w:pPr>
        <w:rPr>
          <w:rFonts w:hint="eastAsia"/>
        </w:rPr>
      </w:pPr>
    </w:p>
    <w:p w:rsidR="00330F92" w:rsidRDefault="005561B2" w:rsidP="005561B2">
      <w:pPr>
        <w:pStyle w:val="Heading1"/>
        <w:rPr>
          <w:rFonts w:hint="eastAsia"/>
        </w:rPr>
      </w:pPr>
      <w:r w:rsidRPr="005561B2">
        <w:rPr>
          <w:rFonts w:hint="eastAsia"/>
        </w:rPr>
        <w:t>采用</w:t>
      </w:r>
      <w:r w:rsidRPr="005561B2">
        <w:t>union-subclass</w:t>
      </w:r>
      <w:r w:rsidRPr="005561B2">
        <w:t>元素的继承映射</w:t>
      </w:r>
    </w:p>
    <w:p w:rsidR="005561B2" w:rsidRDefault="00312FA4" w:rsidP="00312FA4">
      <w:pPr>
        <w:rPr>
          <w:rFonts w:hint="eastAsia"/>
        </w:rPr>
      </w:pPr>
      <w:r>
        <w:rPr>
          <w:rFonts w:hint="eastAsia"/>
        </w:rPr>
        <w:t>采用这样继承映射策略，父类实例的数据保存在父表中，子类实例的数据仅仅只保存在字表中，没有在附表中有任何记录。在这种继承映射策略下，子表的字段会比父表的字段多。</w:t>
      </w:r>
      <w:r>
        <w:t xml:space="preserve"> 同时在这种映射策略，既不需要使用辨别者，也不需要使用&lt;key.../&gt;元素来映射共有主键。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A28AF" w:rsidTr="004A28AF">
        <w:tc>
          <w:tcPr>
            <w:tcW w:w="8388" w:type="dxa"/>
          </w:tcPr>
          <w:p w:rsidR="004A28AF" w:rsidRDefault="004A28AF" w:rsidP="004A28AF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4A28AF" w:rsidRDefault="004A28AF" w:rsidP="004A28AF">
            <w:pPr>
              <w:ind w:left="0"/>
            </w:pPr>
            <w:r>
              <w:t xml:space="preserve">    &lt;class name="Employee" table="employee"&gt;  </w:t>
            </w:r>
          </w:p>
          <w:p w:rsidR="004A28AF" w:rsidRDefault="004A28AF" w:rsidP="004A28AF">
            <w:pPr>
              <w:ind w:left="0"/>
            </w:pPr>
            <w:r>
              <w:t xml:space="preserve">        &lt;id name="id" column="</w:t>
            </w:r>
            <w:proofErr w:type="spellStart"/>
            <w:r>
              <w:t>employeeID</w:t>
            </w:r>
            <w:proofErr w:type="spellEnd"/>
            <w:r>
              <w:t xml:space="preserve">"&gt;  </w:t>
            </w:r>
          </w:p>
          <w:p w:rsidR="004A28AF" w:rsidRDefault="004A28AF" w:rsidP="004A28AF">
            <w:pPr>
              <w:ind w:left="0"/>
            </w:pPr>
            <w:r>
              <w:t xml:space="preserve">            &lt;generator class="</w:t>
            </w:r>
            <w:proofErr w:type="spellStart"/>
            <w:r>
              <w:t>hilo</w:t>
            </w:r>
            <w:proofErr w:type="spellEnd"/>
            <w:r>
              <w:t xml:space="preserve">" /&gt;  </w:t>
            </w:r>
          </w:p>
          <w:p w:rsidR="004A28AF" w:rsidRDefault="004A28AF" w:rsidP="004A28AF">
            <w:pPr>
              <w:ind w:left="0"/>
            </w:pPr>
            <w:r>
              <w:t xml:space="preserve">        &lt;/id&gt;  </w:t>
            </w:r>
          </w:p>
          <w:p w:rsidR="004A28AF" w:rsidRDefault="004A28AF" w:rsidP="004A28AF">
            <w:pPr>
              <w:ind w:left="0"/>
            </w:pPr>
            <w:r>
              <w:t xml:space="preserve">  </w:t>
            </w:r>
          </w:p>
          <w:p w:rsidR="004A28AF" w:rsidRDefault="004A28AF" w:rsidP="004A28AF">
            <w:pPr>
              <w:ind w:left="0"/>
            </w:pPr>
            <w:r>
              <w:t xml:space="preserve">        &lt;property name="name" column="</w:t>
            </w:r>
            <w:proofErr w:type="spellStart"/>
            <w:r>
              <w:t>employeeName</w:t>
            </w:r>
            <w:proofErr w:type="spellEnd"/>
            <w:r>
              <w:t xml:space="preserve">" /&gt;  </w:t>
            </w:r>
          </w:p>
          <w:p w:rsidR="004A28AF" w:rsidRDefault="004A28AF" w:rsidP="004A28AF">
            <w:pPr>
              <w:ind w:left="0"/>
            </w:pPr>
            <w:r>
              <w:lastRenderedPageBreak/>
              <w:t xml:space="preserve">        &lt;!-- 用于映射N-1关联实体，指定关联实体类为 :Department,指定外键为：</w:t>
            </w:r>
            <w:proofErr w:type="spellStart"/>
            <w:r>
              <w:t>departmentID</w:t>
            </w:r>
            <w:proofErr w:type="spellEnd"/>
            <w:r>
              <w:t xml:space="preserve">--&gt;  </w:t>
            </w:r>
          </w:p>
          <w:p w:rsidR="004A28AF" w:rsidRDefault="004A28AF" w:rsidP="004A28AF">
            <w:pPr>
              <w:ind w:left="0"/>
            </w:pPr>
            <w:r>
              <w:t xml:space="preserve">        &lt;many-to-one name="department" column="</w:t>
            </w:r>
            <w:proofErr w:type="spellStart"/>
            <w:r>
              <w:t>departmentID</w:t>
            </w:r>
            <w:proofErr w:type="spellEnd"/>
            <w:r>
              <w:t xml:space="preserve">" /&gt;    </w:t>
            </w:r>
          </w:p>
          <w:p w:rsidR="004A28AF" w:rsidRDefault="004A28AF" w:rsidP="004A28AF">
            <w:pPr>
              <w:ind w:left="0"/>
            </w:pPr>
            <w:r>
              <w:t xml:space="preserve">  </w:t>
            </w:r>
          </w:p>
          <w:p w:rsidR="004A28AF" w:rsidRDefault="004A28AF" w:rsidP="004A28AF">
            <w:pPr>
              <w:ind w:left="0"/>
            </w:pPr>
            <w:r>
              <w:t xml:space="preserve">        &lt;!-- 使用union-subclass元素映射Employee类的子类：</w:t>
            </w:r>
            <w:proofErr w:type="spellStart"/>
            <w:r>
              <w:t>Skiller</w:t>
            </w:r>
            <w:proofErr w:type="spellEnd"/>
            <w:r>
              <w:t xml:space="preserve"> --&gt;  </w:t>
            </w:r>
          </w:p>
          <w:p w:rsidR="004A28AF" w:rsidRDefault="004A28AF" w:rsidP="004A28AF">
            <w:pPr>
              <w:ind w:left="0"/>
            </w:pPr>
            <w:r>
              <w:t xml:space="preserve">        &lt;union-subclass name="</w:t>
            </w:r>
            <w:proofErr w:type="spellStart"/>
            <w:r>
              <w:t>Skiller</w:t>
            </w:r>
            <w:proofErr w:type="spellEnd"/>
            <w:r>
              <w:t>" table="</w:t>
            </w:r>
            <w:proofErr w:type="spellStart"/>
            <w:r>
              <w:t>skiller</w:t>
            </w:r>
            <w:proofErr w:type="spellEnd"/>
            <w:r>
              <w:t xml:space="preserve">"&gt;  </w:t>
            </w:r>
          </w:p>
          <w:p w:rsidR="004A28AF" w:rsidRDefault="004A28AF" w:rsidP="004A28AF">
            <w:pPr>
              <w:ind w:left="0"/>
            </w:pPr>
            <w:r>
              <w:t xml:space="preserve">            &lt;property name="</w:t>
            </w:r>
            <w:proofErr w:type="spellStart"/>
            <w:r>
              <w:t>skiller</w:t>
            </w:r>
            <w:proofErr w:type="spellEnd"/>
            <w:r>
              <w:t xml:space="preserve">" /&gt;  </w:t>
            </w:r>
          </w:p>
          <w:p w:rsidR="004A28AF" w:rsidRDefault="004A28AF" w:rsidP="004A28AF">
            <w:pPr>
              <w:ind w:left="0"/>
            </w:pPr>
            <w:r>
              <w:t xml:space="preserve">        &lt;/union-subclass&gt;  </w:t>
            </w:r>
          </w:p>
          <w:p w:rsidR="004A28AF" w:rsidRDefault="004A28AF" w:rsidP="004A28AF">
            <w:pPr>
              <w:ind w:left="0"/>
            </w:pPr>
            <w:r>
              <w:t xml:space="preserve">          </w:t>
            </w:r>
          </w:p>
          <w:p w:rsidR="004A28AF" w:rsidRDefault="004A28AF" w:rsidP="004A28AF">
            <w:pPr>
              <w:ind w:left="0"/>
            </w:pPr>
            <w:r>
              <w:t xml:space="preserve">        &lt;!-- 使用union-subclass元素映射Employee类的子类：Sales --&gt;  </w:t>
            </w:r>
          </w:p>
          <w:p w:rsidR="004A28AF" w:rsidRDefault="004A28AF" w:rsidP="004A28AF">
            <w:pPr>
              <w:ind w:left="0"/>
            </w:pPr>
            <w:r>
              <w:t xml:space="preserve">        &lt;union-subclass name="Sales" table="sales"&gt;  </w:t>
            </w:r>
          </w:p>
          <w:p w:rsidR="004A28AF" w:rsidRDefault="004A28AF" w:rsidP="004A28AF">
            <w:pPr>
              <w:ind w:left="0"/>
            </w:pPr>
            <w:r>
              <w:t xml:space="preserve">            &lt;property name="sell" /&gt;  </w:t>
            </w:r>
          </w:p>
          <w:p w:rsidR="004A28AF" w:rsidRDefault="004A28AF" w:rsidP="004A28AF">
            <w:pPr>
              <w:ind w:left="0"/>
            </w:pPr>
            <w:r>
              <w:t xml:space="preserve">        &lt;/union-subclass&gt;  </w:t>
            </w:r>
          </w:p>
          <w:p w:rsidR="004A28AF" w:rsidRDefault="004A28AF" w:rsidP="004A28AF">
            <w:pPr>
              <w:ind w:left="0"/>
            </w:pPr>
            <w:r>
              <w:t xml:space="preserve">    &lt;/class&gt;  </w:t>
            </w:r>
          </w:p>
          <w:p w:rsidR="004A28AF" w:rsidRDefault="004A28AF" w:rsidP="004A28AF">
            <w:pPr>
              <w:ind w:left="0"/>
              <w:rPr>
                <w:rFonts w:hint="eastAsia"/>
              </w:rPr>
            </w:pPr>
            <w:r>
              <w:t xml:space="preserve">&lt;/hibernate-mapping&gt;  </w:t>
            </w:r>
          </w:p>
          <w:p w:rsidR="004A28AF" w:rsidRDefault="004A28AF" w:rsidP="004A28AF">
            <w:pPr>
              <w:ind w:left="0"/>
            </w:pPr>
          </w:p>
        </w:tc>
      </w:tr>
    </w:tbl>
    <w:p w:rsidR="004A28AF" w:rsidRDefault="004A28AF" w:rsidP="004A28AF">
      <w:r>
        <w:rPr>
          <w:rFonts w:hint="eastAsia"/>
        </w:rPr>
        <w:lastRenderedPageBreak/>
        <w:t>注：在这种映射策略下，映射持久化类是不能使用</w:t>
      </w:r>
      <w:r>
        <w:t>identity主键生成策略。</w:t>
      </w:r>
    </w:p>
    <w:p w:rsidR="00312FA4" w:rsidRDefault="004A28AF" w:rsidP="004A28AF">
      <w:pPr>
        <w:rPr>
          <w:rFonts w:hint="eastAsia"/>
        </w:rPr>
      </w:pPr>
      <w:r>
        <w:t>通过添加操作得到如下的两个子类表：</w:t>
      </w:r>
    </w:p>
    <w:p w:rsidR="004A28AF" w:rsidRDefault="004A28AF" w:rsidP="004A28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6725" cy="866775"/>
            <wp:effectExtent l="19050" t="0" r="9525" b="0"/>
            <wp:docPr id="13" name="Picture 13" descr="http://my.csdn.net/uploads/201207/06/1341545778_9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7/06/1341545778_937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AF" w:rsidRDefault="004A28AF" w:rsidP="004A28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6725" cy="876300"/>
            <wp:effectExtent l="19050" t="0" r="9525" b="0"/>
            <wp:docPr id="16" name="Picture 16" descr="http://my.csdn.net/uploads/201207/06/1341545791_1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7/06/1341545791_126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E5" w:rsidRPr="004A28AF" w:rsidRDefault="00322DE5" w:rsidP="004A28AF">
      <w:r w:rsidRPr="00322DE5">
        <w:rPr>
          <w:rFonts w:hint="eastAsia"/>
        </w:rPr>
        <w:t>采用这中映射策略，底层数据库的数据看起来更加符合正常情况下的数据库设计，不同实体保存在不同的数据表中。</w:t>
      </w:r>
    </w:p>
    <w:sectPr w:rsidR="00322DE5" w:rsidRPr="004A28AF" w:rsidSect="00C03A83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BC9" w:rsidRDefault="00363BC9" w:rsidP="003B6F23">
      <w:pPr>
        <w:spacing w:after="0"/>
      </w:pPr>
      <w:r>
        <w:separator/>
      </w:r>
    </w:p>
  </w:endnote>
  <w:endnote w:type="continuationSeparator" w:id="0">
    <w:p w:rsidR="00363BC9" w:rsidRDefault="00363BC9" w:rsidP="003B6F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21514"/>
      <w:docPartObj>
        <w:docPartGallery w:val="Page Numbers (Bottom of Page)"/>
        <w:docPartUnique/>
      </w:docPartObj>
    </w:sdtPr>
    <w:sdtContent>
      <w:p w:rsidR="003B6F23" w:rsidRDefault="003B6F23">
        <w:pPr>
          <w:pStyle w:val="Footer"/>
          <w:jc w:val="right"/>
        </w:pPr>
        <w:fldSimple w:instr=" PAGE   \* MERGEFORMAT ">
          <w:r w:rsidR="00322DE5">
            <w:rPr>
              <w:noProof/>
            </w:rPr>
            <w:t>8</w:t>
          </w:r>
        </w:fldSimple>
      </w:p>
    </w:sdtContent>
  </w:sdt>
  <w:p w:rsidR="003B6F23" w:rsidRDefault="003B6F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BC9" w:rsidRDefault="00363BC9" w:rsidP="003B6F23">
      <w:pPr>
        <w:spacing w:after="0"/>
      </w:pPr>
      <w:r>
        <w:separator/>
      </w:r>
    </w:p>
  </w:footnote>
  <w:footnote w:type="continuationSeparator" w:id="0">
    <w:p w:rsidR="00363BC9" w:rsidRDefault="00363BC9" w:rsidP="003B6F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426B6"/>
    <w:rsid w:val="00236F85"/>
    <w:rsid w:val="00285E6F"/>
    <w:rsid w:val="00312FA4"/>
    <w:rsid w:val="00322DE5"/>
    <w:rsid w:val="00330F92"/>
    <w:rsid w:val="00363BC9"/>
    <w:rsid w:val="003B6F23"/>
    <w:rsid w:val="004A28AF"/>
    <w:rsid w:val="00515CD3"/>
    <w:rsid w:val="005561B2"/>
    <w:rsid w:val="00562410"/>
    <w:rsid w:val="0059184E"/>
    <w:rsid w:val="006B18FA"/>
    <w:rsid w:val="006D6596"/>
    <w:rsid w:val="007B475C"/>
    <w:rsid w:val="0080308D"/>
    <w:rsid w:val="008261CD"/>
    <w:rsid w:val="00885878"/>
    <w:rsid w:val="008B5ACA"/>
    <w:rsid w:val="008C5117"/>
    <w:rsid w:val="00904415"/>
    <w:rsid w:val="0099619D"/>
    <w:rsid w:val="009D5000"/>
    <w:rsid w:val="00B52CDA"/>
    <w:rsid w:val="00B63447"/>
    <w:rsid w:val="00BD0422"/>
    <w:rsid w:val="00C03A83"/>
    <w:rsid w:val="00CA2090"/>
    <w:rsid w:val="00CC778B"/>
    <w:rsid w:val="00D24EDE"/>
    <w:rsid w:val="00D426B6"/>
    <w:rsid w:val="00D80E2B"/>
    <w:rsid w:val="00DA186E"/>
    <w:rsid w:val="00DB6FA6"/>
    <w:rsid w:val="00DE6E85"/>
    <w:rsid w:val="00EF3DCE"/>
    <w:rsid w:val="00F1270A"/>
    <w:rsid w:val="00F37F94"/>
    <w:rsid w:val="00F906AD"/>
    <w:rsid w:val="00F9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6F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F23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B6F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6F23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4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42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37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37</cp:revision>
  <dcterms:created xsi:type="dcterms:W3CDTF">2016-11-17T06:21:00Z</dcterms:created>
  <dcterms:modified xsi:type="dcterms:W3CDTF">2016-11-17T06:58:00Z</dcterms:modified>
</cp:coreProperties>
</file>