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B32392" w:rsidP="00B32392">
      <w:pPr>
        <w:pStyle w:val="Title"/>
        <w:rPr>
          <w:rFonts w:hint="eastAsia"/>
        </w:rPr>
      </w:pPr>
      <w:r w:rsidRPr="00B32392">
        <w:t xml:space="preserve">eclipse </w:t>
      </w:r>
      <w:r w:rsidRPr="00B32392">
        <w:t>使用</w:t>
      </w:r>
      <w:r w:rsidRPr="00B32392">
        <w:t>JPA Tools</w:t>
      </w:r>
      <w:r w:rsidRPr="00B32392">
        <w:t>自动生成实体类</w:t>
      </w:r>
    </w:p>
    <w:p w:rsidR="00B32392" w:rsidRDefault="00E97600" w:rsidP="00E97600">
      <w:pPr>
        <w:pStyle w:val="Heading2"/>
        <w:rPr>
          <w:rFonts w:hint="eastAsia"/>
        </w:rPr>
      </w:pPr>
      <w:r w:rsidRPr="00E97600">
        <w:t>在</w:t>
      </w:r>
      <w:r w:rsidRPr="00E97600">
        <w:t>eclipse</w:t>
      </w:r>
      <w:r w:rsidRPr="00E97600">
        <w:t>里面创建数据库连接</w:t>
      </w:r>
    </w:p>
    <w:p w:rsidR="00E97600" w:rsidRPr="00E97600" w:rsidRDefault="00E97600" w:rsidP="00E97600">
      <w:pPr>
        <w:rPr>
          <w:rFonts w:hint="eastAsia"/>
        </w:rPr>
      </w:pPr>
    </w:p>
    <w:p w:rsidR="00B32392" w:rsidRDefault="00E97600" w:rsidP="00B323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25032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3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600" w:rsidRDefault="00E97600" w:rsidP="00B32392">
      <w:pPr>
        <w:rPr>
          <w:rFonts w:hint="eastAsia"/>
        </w:rPr>
      </w:pPr>
    </w:p>
    <w:p w:rsidR="00E97600" w:rsidRDefault="00E97600" w:rsidP="00B323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23238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600" w:rsidRDefault="00E97600" w:rsidP="00B323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33950" cy="5429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600" w:rsidRDefault="00D7713D" w:rsidP="00B323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86325" cy="57721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13D" w:rsidRDefault="00D7713D" w:rsidP="00B32392">
      <w:pPr>
        <w:rPr>
          <w:rFonts w:hint="eastAsia"/>
        </w:rPr>
      </w:pPr>
    </w:p>
    <w:p w:rsidR="00D7713D" w:rsidRDefault="00817430" w:rsidP="00817430">
      <w:pPr>
        <w:pStyle w:val="Heading2"/>
        <w:rPr>
          <w:rFonts w:hint="eastAsia"/>
        </w:rPr>
      </w:pPr>
      <w:r w:rsidRPr="00817430">
        <w:t>为项目创建</w:t>
      </w:r>
      <w:r>
        <w:t>JPA Tools</w:t>
      </w:r>
    </w:p>
    <w:p w:rsidR="00817430" w:rsidRDefault="005D13FE" w:rsidP="00817430">
      <w:pPr>
        <w:rPr>
          <w:rFonts w:hint="eastAsia"/>
        </w:rPr>
      </w:pPr>
      <w:r>
        <w:rPr>
          <w:rFonts w:hint="eastAsia"/>
        </w:rPr>
        <w:t>第一步：</w:t>
      </w:r>
      <w:r w:rsidRPr="005D13FE">
        <w:t>在项目上右键--&gt;属性--&gt;Project Facets--&gt;JPA点上对钩--&gt;在下面点击Further configuration available--&gt;选择刚才新建的connection,选择Driver,选择schema--&gt;确定;</w:t>
      </w:r>
    </w:p>
    <w:p w:rsidR="005D13FE" w:rsidRDefault="005D13FE" w:rsidP="008174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86400" cy="38084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0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3FE" w:rsidRDefault="005D13FE" w:rsidP="008174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86400" cy="63150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1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3FE" w:rsidRDefault="005D13FE" w:rsidP="00817430">
      <w:pPr>
        <w:rPr>
          <w:rFonts w:hint="eastAsia"/>
        </w:rPr>
      </w:pPr>
    </w:p>
    <w:p w:rsidR="00C14411" w:rsidRDefault="00C14411" w:rsidP="00817430">
      <w:pPr>
        <w:rPr>
          <w:rFonts w:hint="eastAsia"/>
        </w:rPr>
      </w:pPr>
      <w:r>
        <w:rPr>
          <w:rFonts w:hint="eastAsia"/>
        </w:rPr>
        <w:t>第二步：</w:t>
      </w:r>
      <w:r w:rsidRPr="00C14411">
        <w:t>在项目上右键--&gt;JPA Tools--&gt;Generate  Entities from Tables--&gt;选择</w:t>
      </w:r>
      <w:proofErr w:type="spellStart"/>
      <w:r w:rsidRPr="00C14411">
        <w:t>Connection,Schema,Tables</w:t>
      </w:r>
      <w:proofErr w:type="spellEnd"/>
      <w:r w:rsidRPr="00C14411">
        <w:t>--&gt;next--&gt;next--&gt;选择主键生成策略,我选择sequence,选择sequence name可以用$table代表表名,视情况选择接口--&gt;next看是否还有要添加的属性--&gt;点击完成即可生成实体类;</w:t>
      </w:r>
    </w:p>
    <w:p w:rsidR="00D1656D" w:rsidRDefault="00D1656D" w:rsidP="008174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86400" cy="625075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50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6D" w:rsidRDefault="00D1656D" w:rsidP="00817430">
      <w:pPr>
        <w:rPr>
          <w:rFonts w:hint="eastAsia"/>
        </w:rPr>
      </w:pPr>
    </w:p>
    <w:p w:rsidR="00D1656D" w:rsidRPr="00817430" w:rsidRDefault="00D1656D" w:rsidP="00817430">
      <w:r>
        <w:rPr>
          <w:noProof/>
        </w:rPr>
        <w:lastRenderedPageBreak/>
        <w:drawing>
          <wp:inline distT="0" distB="0" distL="0" distR="0">
            <wp:extent cx="5353050" cy="69246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656D" w:rsidRPr="00817430" w:rsidSect="00C03A83">
      <w:footerReference w:type="defaul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162" w:rsidRDefault="00EC7162" w:rsidP="00817430">
      <w:pPr>
        <w:spacing w:after="0"/>
      </w:pPr>
      <w:r>
        <w:separator/>
      </w:r>
    </w:p>
  </w:endnote>
  <w:endnote w:type="continuationSeparator" w:id="0">
    <w:p w:rsidR="00EC7162" w:rsidRDefault="00EC7162" w:rsidP="008174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5677609"/>
      <w:docPartObj>
        <w:docPartGallery w:val="Page Numbers (Bottom of Page)"/>
        <w:docPartUnique/>
      </w:docPartObj>
    </w:sdtPr>
    <w:sdtContent>
      <w:p w:rsidR="00817430" w:rsidRDefault="00817430">
        <w:pPr>
          <w:pStyle w:val="Footer"/>
          <w:jc w:val="right"/>
        </w:pPr>
        <w:fldSimple w:instr=" PAGE   \* MERGEFORMAT ">
          <w:r w:rsidR="00D1656D">
            <w:rPr>
              <w:noProof/>
            </w:rPr>
            <w:t>7</w:t>
          </w:r>
        </w:fldSimple>
      </w:p>
    </w:sdtContent>
  </w:sdt>
  <w:p w:rsidR="00817430" w:rsidRDefault="008174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162" w:rsidRDefault="00EC7162" w:rsidP="00817430">
      <w:pPr>
        <w:spacing w:after="0"/>
      </w:pPr>
      <w:r>
        <w:separator/>
      </w:r>
    </w:p>
  </w:footnote>
  <w:footnote w:type="continuationSeparator" w:id="0">
    <w:p w:rsidR="00EC7162" w:rsidRDefault="00EC7162" w:rsidP="0081743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32392"/>
    <w:rsid w:val="001D3CBC"/>
    <w:rsid w:val="00562410"/>
    <w:rsid w:val="005D13FE"/>
    <w:rsid w:val="00817430"/>
    <w:rsid w:val="008261CD"/>
    <w:rsid w:val="008B5ACA"/>
    <w:rsid w:val="008C5117"/>
    <w:rsid w:val="00904415"/>
    <w:rsid w:val="0099619D"/>
    <w:rsid w:val="009D5000"/>
    <w:rsid w:val="00B32392"/>
    <w:rsid w:val="00C03A83"/>
    <w:rsid w:val="00C14411"/>
    <w:rsid w:val="00D1656D"/>
    <w:rsid w:val="00D24EDE"/>
    <w:rsid w:val="00D7713D"/>
    <w:rsid w:val="00D80E2B"/>
    <w:rsid w:val="00DB6FA6"/>
    <w:rsid w:val="00DE6E85"/>
    <w:rsid w:val="00E97600"/>
    <w:rsid w:val="00EC7162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6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6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743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430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81743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7430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55</TotalTime>
  <Pages>7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9</cp:revision>
  <dcterms:created xsi:type="dcterms:W3CDTF">2016-11-10T02:02:00Z</dcterms:created>
  <dcterms:modified xsi:type="dcterms:W3CDTF">2016-11-10T02:57:00Z</dcterms:modified>
</cp:coreProperties>
</file>