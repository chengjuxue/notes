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F0C" w:rsidRDefault="00353F0C" w:rsidP="00353F0C">
      <w:pPr>
        <w:pStyle w:val="Title"/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</w:rPr>
        <w:t>--</w:t>
      </w:r>
      <w:r>
        <w:rPr>
          <w:rFonts w:hint="eastAsia"/>
        </w:rPr>
        <w:t>改善既有代码</w:t>
      </w:r>
    </w:p>
    <w:p w:rsidR="00353F0C" w:rsidRDefault="00353F0C" w:rsidP="003E3542">
      <w:pPr>
        <w:pStyle w:val="Heading1"/>
      </w:pPr>
      <w:r>
        <w:rPr>
          <w:rFonts w:hint="eastAsia"/>
        </w:rPr>
        <w:t>什么是重构？</w:t>
      </w:r>
    </w:p>
    <w:p w:rsidR="00353F0C" w:rsidRDefault="00353F0C" w:rsidP="00353F0C">
      <w:r>
        <w:rPr>
          <w:rFonts w:hint="eastAsia"/>
        </w:rPr>
        <w:t>所谓重构是这样一个过程：在不改变代码外在行为的前提下，对代码作出修改，以改进程序的内部结构。本质上说，重构就是在代码写好之后改进它的设计。</w:t>
      </w:r>
    </w:p>
    <w:p w:rsidR="00353F0C" w:rsidRDefault="00353F0C" w:rsidP="00353F0C">
      <w:r w:rsidRPr="003E3542">
        <w:rPr>
          <w:rFonts w:hint="eastAsia"/>
          <w:b/>
          <w:color w:val="FF0000"/>
        </w:rPr>
        <w:t>重构（名词）：</w:t>
      </w:r>
      <w:r>
        <w:rPr>
          <w:rFonts w:hint="eastAsia"/>
        </w:rPr>
        <w:t>对软件内部结构的一种调整，目的是在不改变软件可观察行为的前提下，提高其可理解性，降低其修改成本。</w:t>
      </w:r>
    </w:p>
    <w:p w:rsidR="00353F0C" w:rsidRDefault="00353F0C" w:rsidP="00353F0C">
      <w:r w:rsidRPr="003E3542">
        <w:rPr>
          <w:rFonts w:hint="eastAsia"/>
          <w:b/>
          <w:color w:val="FF0000"/>
        </w:rPr>
        <w:t>重构（动词）：</w:t>
      </w:r>
      <w:r>
        <w:rPr>
          <w:rFonts w:hint="eastAsia"/>
        </w:rPr>
        <w:t>使用一系列重构手法，在不改变软件可观察行为的前提下，调整其结构。</w:t>
      </w:r>
    </w:p>
    <w:p w:rsidR="00353F0C" w:rsidRDefault="00353F0C" w:rsidP="00353F0C">
      <w:r>
        <w:rPr>
          <w:rFonts w:hint="eastAsia"/>
        </w:rPr>
        <w:t>重构的目的是使</w:t>
      </w:r>
      <w:r w:rsidRPr="003E3542">
        <w:rPr>
          <w:rFonts w:hint="eastAsia"/>
          <w:color w:val="FF0000"/>
        </w:rPr>
        <w:t>软件更容易被理解和修改</w:t>
      </w:r>
      <w:r>
        <w:rPr>
          <w:rFonts w:hint="eastAsia"/>
        </w:rPr>
        <w:t>。重构不会改变软件可观察的行为——重构之后软件功能一如既往。重构技术就是以微小的步伐修改程序，如果你犯下错误，很容易便可以发现它。</w:t>
      </w:r>
    </w:p>
    <w:p w:rsidR="00353F0C" w:rsidRDefault="00353F0C" w:rsidP="00353F0C"/>
    <w:p w:rsidR="00353F0C" w:rsidRDefault="00353F0C" w:rsidP="003E3542">
      <w:pPr>
        <w:pStyle w:val="Heading1"/>
      </w:pPr>
      <w:r>
        <w:rPr>
          <w:rFonts w:hint="eastAsia"/>
        </w:rPr>
        <w:t>为何重构？</w:t>
      </w:r>
    </w:p>
    <w:p w:rsidR="00353F0C" w:rsidRDefault="00353F0C" w:rsidP="00353F0C">
      <w:r>
        <w:rPr>
          <w:rFonts w:hint="eastAsia"/>
        </w:rPr>
        <w:t>（</w:t>
      </w:r>
      <w:r>
        <w:t>1） 重构改进软件设计。如果没有重构，程序的设计会逐渐腐败变质。重构很像是在整理代码，你所做的就是让所有东西回到应出的位置上。经常性的重构可以帮助维持自己该有的形态。</w:t>
      </w:r>
    </w:p>
    <w:p w:rsidR="00353F0C" w:rsidRDefault="00353F0C" w:rsidP="00353F0C"/>
    <w:p w:rsidR="00353F0C" w:rsidRDefault="00353F0C" w:rsidP="00353F0C">
      <w:r>
        <w:rPr>
          <w:rFonts w:hint="eastAsia"/>
        </w:rPr>
        <w:t>（</w:t>
      </w:r>
      <w:r>
        <w:t>2）重构使软件更容易理解。重构可以帮助我们让代码更易读。</w:t>
      </w:r>
    </w:p>
    <w:p w:rsidR="00353F0C" w:rsidRDefault="00353F0C" w:rsidP="00353F0C"/>
    <w:p w:rsidR="00353F0C" w:rsidRDefault="00353F0C" w:rsidP="00353F0C">
      <w:r>
        <w:rPr>
          <w:rFonts w:hint="eastAsia"/>
        </w:rPr>
        <w:t>（</w:t>
      </w:r>
      <w:r>
        <w:t>3）重构帮助找到bug。对代码进行重构，可以帮助我们深入理解代码，对代码理解的越深，就越能帮我们找到bug。重构能够帮我们更有效地写出强健的代码。</w:t>
      </w:r>
    </w:p>
    <w:p w:rsidR="00353F0C" w:rsidRDefault="00353F0C" w:rsidP="00353F0C"/>
    <w:p w:rsidR="00353F0C" w:rsidRDefault="00353F0C" w:rsidP="00353F0C">
      <w:r>
        <w:rPr>
          <w:rFonts w:hint="eastAsia"/>
        </w:rPr>
        <w:t>（</w:t>
      </w:r>
      <w:r>
        <w:t>4）重构提高变成速度。重构可以帮助我们更快速地开发软件，因为它阻止系统腐败变质，它甚至还可以提高设计质量。</w:t>
      </w:r>
    </w:p>
    <w:p w:rsidR="00353F0C" w:rsidRDefault="00353F0C" w:rsidP="00353F0C"/>
    <w:p w:rsidR="00353F0C" w:rsidRDefault="00353F0C" w:rsidP="003E3542">
      <w:pPr>
        <w:pStyle w:val="Heading1"/>
      </w:pPr>
      <w:r>
        <w:rPr>
          <w:rFonts w:hint="eastAsia"/>
        </w:rPr>
        <w:lastRenderedPageBreak/>
        <w:t>何时重构？</w:t>
      </w:r>
    </w:p>
    <w:p w:rsidR="00353F0C" w:rsidRDefault="00353F0C" w:rsidP="00353F0C">
      <w:r>
        <w:rPr>
          <w:rFonts w:hint="eastAsia"/>
        </w:rPr>
        <w:t>重构不是一件应该特别拨出时间做的事情，重构应该随时随地进行。不应该为重构而重构，之所以重构，是因为我们想做别的什么事，而重构可以帮助我们把那些事做好。</w:t>
      </w:r>
    </w:p>
    <w:p w:rsidR="00353F0C" w:rsidRDefault="00353F0C" w:rsidP="00353F0C">
      <w:r>
        <w:rPr>
          <w:rFonts w:hint="eastAsia"/>
        </w:rPr>
        <w:t>三次法则：事不过三，三则重构。</w:t>
      </w:r>
    </w:p>
    <w:p w:rsidR="00353F0C" w:rsidRDefault="00353F0C" w:rsidP="00353F0C">
      <w:r>
        <w:rPr>
          <w:rFonts w:hint="eastAsia"/>
        </w:rPr>
        <w:t>（</w:t>
      </w:r>
      <w:r>
        <w:t>1）添加功能时重构。</w:t>
      </w:r>
    </w:p>
    <w:p w:rsidR="00353F0C" w:rsidRDefault="00353F0C" w:rsidP="00353F0C">
      <w:r>
        <w:rPr>
          <w:rFonts w:hint="eastAsia"/>
        </w:rPr>
        <w:t>（</w:t>
      </w:r>
      <w:r>
        <w:t>2）修补错误时重构。</w:t>
      </w:r>
    </w:p>
    <w:p w:rsidR="00353F0C" w:rsidRDefault="00353F0C" w:rsidP="00353F0C">
      <w:r>
        <w:rPr>
          <w:rFonts w:hint="eastAsia"/>
        </w:rPr>
        <w:t>（</w:t>
      </w:r>
      <w:r>
        <w:t>3）复审代码时重构。</w:t>
      </w:r>
    </w:p>
    <w:p w:rsidR="00353F0C" w:rsidRDefault="00353F0C" w:rsidP="00353F0C"/>
    <w:p w:rsidR="00353F0C" w:rsidRDefault="00353F0C" w:rsidP="00162E17">
      <w:pPr>
        <w:pStyle w:val="Heading1"/>
      </w:pPr>
      <w:r>
        <w:rPr>
          <w:rFonts w:hint="eastAsia"/>
        </w:rPr>
        <w:t>何时不该重构？</w:t>
      </w:r>
    </w:p>
    <w:p w:rsidR="00353F0C" w:rsidRDefault="00353F0C" w:rsidP="00353F0C">
      <w:r>
        <w:rPr>
          <w:rFonts w:hint="eastAsia"/>
        </w:rPr>
        <w:t>代码根本无法工作或者太糟糕，重构还不如重写来的简单。</w:t>
      </w:r>
    </w:p>
    <w:p w:rsidR="00353F0C" w:rsidRDefault="00353F0C" w:rsidP="00353F0C">
      <w:r>
        <w:rPr>
          <w:rFonts w:hint="eastAsia"/>
        </w:rPr>
        <w:t>在项目的最后期限，应该避免重构。</w:t>
      </w:r>
    </w:p>
    <w:p w:rsidR="00353F0C" w:rsidRDefault="00353F0C" w:rsidP="00162E17">
      <w:pPr>
        <w:pStyle w:val="Heading1"/>
        <w:rPr>
          <w:rFonts w:hint="eastAsia"/>
        </w:rPr>
      </w:pPr>
      <w:r>
        <w:rPr>
          <w:rFonts w:hint="eastAsia"/>
        </w:rPr>
        <w:t>代码的坏味道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02F2E" w:rsidTr="00602F2E">
        <w:tc>
          <w:tcPr>
            <w:tcW w:w="8388" w:type="dxa"/>
          </w:tcPr>
          <w:p w:rsidR="00602F2E" w:rsidRDefault="00602F2E" w:rsidP="00602F2E">
            <w:pPr>
              <w:ind w:left="0"/>
            </w:pPr>
            <w:r w:rsidRPr="00602F2E">
              <w:rPr>
                <w:rFonts w:hint="eastAsia"/>
                <w:color w:val="FF0000"/>
              </w:rPr>
              <w:t>重复代码</w:t>
            </w:r>
            <w:r>
              <w:t>(Duplicated Code)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过长函数</w:t>
            </w:r>
            <w:r>
              <w:t>(Long Method)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过大的类</w:t>
            </w:r>
            <w:r>
              <w:t>(Large Class)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过长参数列</w:t>
            </w:r>
            <w:r>
              <w:t>(Long Parameter List)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发散式变化</w:t>
            </w:r>
            <w:r>
              <w:t>(Divergent Change)：一个类受多种变化的影响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霰弹式修改</w:t>
            </w:r>
            <w:r>
              <w:t>(Shotgun Surgery)：一种变化引发多个类相应修改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依恋情结</w:t>
            </w:r>
            <w:r>
              <w:t>(Feature Envy)：函数对某个类的兴趣高过自己所处类的兴趣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数据泥团</w:t>
            </w:r>
            <w:r>
              <w:t>(Data Clumps)：相同的若干项数据出现在不同地方，这些绑在一起出现的数据应该有属于它们自己的对象</w:t>
            </w:r>
          </w:p>
          <w:p w:rsidR="00602F2E" w:rsidRDefault="00602F2E" w:rsidP="00602F2E">
            <w:pPr>
              <w:ind w:left="0"/>
            </w:pPr>
            <w:r>
              <w:rPr>
                <w:rFonts w:hint="eastAsia"/>
              </w:rPr>
              <w:t>基本类型偏执</w:t>
            </w:r>
            <w:r>
              <w:t>(Private Obsession)：很多人不愿意在小任务上运用小对象</w:t>
            </w:r>
          </w:p>
          <w:p w:rsidR="00602F2E" w:rsidRDefault="00602F2E" w:rsidP="00602F2E">
            <w:pPr>
              <w:ind w:left="0"/>
            </w:pPr>
            <w:r w:rsidRPr="008772F3">
              <w:rPr>
                <w:color w:val="FF0000"/>
              </w:rPr>
              <w:t>switch惊悚现身</w:t>
            </w:r>
            <w:r>
              <w:t>(Switch Statements)：switch语句会在很多地方重复出现，一改则需全改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平行继承体系</w:t>
            </w:r>
            <w:r>
              <w:t>(Parallel Inheritance Hierarchies)：当你为某一个类增加子类时，也必须为另一个类相应增加一个类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冗赘类</w:t>
            </w:r>
            <w:r>
              <w:t>(Lazy Class)：如果一个类不值得存在，那就让它消失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lastRenderedPageBreak/>
              <w:t>夸夸其谈的未来星</w:t>
            </w:r>
            <w:r>
              <w:t>(Speculative Generality)：预留的无用的抽象类，无用的抽象参数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令人迷惑的暂时字段</w:t>
            </w:r>
            <w:r>
              <w:t>(Temporary Field)：类中某个字段只为某些特殊情况而设置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过度耦合的消息链</w:t>
            </w:r>
            <w:r>
              <w:t>(Message Chains)：用户向一个对象请求另一个对象，然后再向后者请求另一个对象......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中间人</w:t>
            </w:r>
            <w:r>
              <w:t>(Middle Man)：无用的委托，过多的中间层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狎昵关系</w:t>
            </w:r>
            <w:r>
              <w:t>(Inappropriate Intimacy)：两个类过于亲密，一个类过于关注另一个类的成员</w:t>
            </w:r>
          </w:p>
          <w:p w:rsidR="00602F2E" w:rsidRDefault="00602F2E" w:rsidP="00602F2E">
            <w:pPr>
              <w:ind w:left="0"/>
            </w:pPr>
            <w:r w:rsidRPr="008772F3">
              <w:rPr>
                <w:rFonts w:hint="eastAsia"/>
                <w:color w:val="FF0000"/>
              </w:rPr>
              <w:t>异曲同工的类</w:t>
            </w:r>
            <w:r>
              <w:t>(Alternative Classes with Different Interfaces)</w:t>
            </w:r>
            <w:r w:rsidR="008772F3">
              <w:t>：不同名字的类或函数，</w:t>
            </w:r>
            <w:r w:rsidR="008772F3">
              <w:rPr>
                <w:rFonts w:hint="eastAsia"/>
              </w:rPr>
              <w:t>做</w:t>
            </w:r>
            <w:r>
              <w:t>相同的事</w:t>
            </w:r>
          </w:p>
          <w:p w:rsidR="00602F2E" w:rsidRDefault="00602F2E" w:rsidP="00602F2E">
            <w:pPr>
              <w:ind w:left="0"/>
            </w:pPr>
            <w:r w:rsidRPr="00A20B1C">
              <w:rPr>
                <w:rFonts w:hint="eastAsia"/>
                <w:color w:val="FF0000"/>
              </w:rPr>
              <w:t>不完美的库类</w:t>
            </w:r>
            <w:r>
              <w:t>(Incomplete Library Class)：类库设计不可能完美</w:t>
            </w:r>
          </w:p>
          <w:p w:rsidR="00602F2E" w:rsidRDefault="00602F2E" w:rsidP="00602F2E">
            <w:pPr>
              <w:ind w:left="0"/>
            </w:pPr>
            <w:r w:rsidRPr="00A20B1C">
              <w:rPr>
                <w:rFonts w:hint="eastAsia"/>
                <w:color w:val="FF0000"/>
              </w:rPr>
              <w:t>纯数据类</w:t>
            </w:r>
            <w:r>
              <w:t>(Data Class)：一个类拥有一些字段以及用于访问这些字段的函数，除此之外一无长物</w:t>
            </w:r>
          </w:p>
          <w:p w:rsidR="00602F2E" w:rsidRDefault="00602F2E" w:rsidP="00602F2E">
            <w:pPr>
              <w:ind w:left="0"/>
            </w:pPr>
            <w:r w:rsidRPr="00A20B1C">
              <w:rPr>
                <w:rFonts w:hint="eastAsia"/>
                <w:color w:val="FF0000"/>
              </w:rPr>
              <w:t>被拒绝的遗赠</w:t>
            </w:r>
            <w:r>
              <w:t>(Refused Bequest)：子类不想继承超类所有的函数和数据，只想挑几样来玩</w:t>
            </w:r>
          </w:p>
          <w:p w:rsidR="00602F2E" w:rsidRDefault="00602F2E" w:rsidP="00602F2E">
            <w:pPr>
              <w:ind w:left="0"/>
            </w:pPr>
            <w:r w:rsidRPr="00A20B1C">
              <w:rPr>
                <w:rFonts w:hint="eastAsia"/>
                <w:color w:val="FF0000"/>
              </w:rPr>
              <w:t>过多的注释</w:t>
            </w:r>
            <w:r>
              <w:t>(Comments)</w:t>
            </w:r>
          </w:p>
        </w:tc>
      </w:tr>
    </w:tbl>
    <w:p w:rsidR="00292CCD" w:rsidRDefault="00292CCD" w:rsidP="00353F0C">
      <w:pPr>
        <w:rPr>
          <w:rFonts w:hint="eastAsia"/>
        </w:rPr>
      </w:pPr>
    </w:p>
    <w:p w:rsidR="00353F0C" w:rsidRDefault="00353F0C" w:rsidP="00602F2E">
      <w:pPr>
        <w:pStyle w:val="Heading1"/>
      </w:pPr>
      <w:r>
        <w:rPr>
          <w:rFonts w:hint="eastAsia"/>
        </w:rPr>
        <w:t>构筑测试体系</w:t>
      </w:r>
    </w:p>
    <w:p w:rsidR="00353F0C" w:rsidRDefault="00CB7DE4" w:rsidP="00353F0C">
      <w:r>
        <w:rPr>
          <w:rFonts w:hint="eastAsia"/>
        </w:rPr>
        <w:tab/>
      </w:r>
      <w:r w:rsidR="00353F0C">
        <w:rPr>
          <w:rFonts w:hint="eastAsia"/>
        </w:rPr>
        <w:t>重构的首要前提是拥有一个可靠的测试环境。只要写好一点功能，就立即添加测试，并确保所有测试都完全自动化，让它们检查自己的测试结果。一套测试就是一个强大的</w:t>
      </w:r>
      <w:r w:rsidR="00353F0C">
        <w:t>bug侦测器，能够大大缩减查找bug所需要的时间。</w:t>
      </w:r>
    </w:p>
    <w:p w:rsidR="00353F0C" w:rsidRDefault="00912E13" w:rsidP="00353F0C">
      <w:pPr>
        <w:rPr>
          <w:rFonts w:hint="eastAsia"/>
        </w:rPr>
      </w:pPr>
      <w:r>
        <w:rPr>
          <w:rFonts w:hint="eastAsia"/>
        </w:rPr>
        <w:tab/>
      </w:r>
      <w:r w:rsidR="00353F0C" w:rsidRPr="00642AF3">
        <w:rPr>
          <w:rFonts w:hint="eastAsia"/>
          <w:color w:val="FF0000"/>
        </w:rPr>
        <w:t>撰写测试代码的最有用时机</w:t>
      </w:r>
      <w:r w:rsidR="00353F0C">
        <w:rPr>
          <w:rFonts w:hint="eastAsia"/>
        </w:rPr>
        <w:t>是在开</w:t>
      </w:r>
      <w:r w:rsidR="00353F0C" w:rsidRPr="00642AF3">
        <w:rPr>
          <w:rFonts w:hint="eastAsia"/>
          <w:color w:val="FF0000"/>
        </w:rPr>
        <w:t>始编程之前</w:t>
      </w:r>
      <w:r w:rsidR="00353F0C">
        <w:rPr>
          <w:rFonts w:hint="eastAsia"/>
        </w:rPr>
        <w:t>。当你需要添加特性的时候，先写相应测试代码。编写测试代码其实就是在问自己：添加这个功能需要做些什么。编写测试代码还能使你把注意力集中于接口而非实现。预先写好的测试代码也为你的工作安上一个明确的结束标志：一旦测试代码正常运行，工作就可以结束了。多运用单元测试。测试你最担心出错的地方，考虑可能出错的边界条件。不要因为测试无法捕捉所有</w:t>
      </w:r>
      <w:r w:rsidR="00353F0C">
        <w:t>bug就不写测试，因为测试的确可以捕捉到大多数bug。</w:t>
      </w:r>
      <w:r w:rsidR="00642AF3">
        <w:t>"</w:t>
      </w:r>
      <w:r w:rsidR="00353F0C" w:rsidRPr="00625A5A">
        <w:rPr>
          <w:color w:val="FF0000"/>
        </w:rPr>
        <w:t>花合理时间抓出大多数bu</w:t>
      </w:r>
      <w:r w:rsidR="00353F0C">
        <w:t>g</w:t>
      </w:r>
      <w:r w:rsidR="00642AF3">
        <w:t>"</w:t>
      </w:r>
      <w:r w:rsidR="00353F0C" w:rsidRPr="00625A5A">
        <w:rPr>
          <w:b/>
        </w:rPr>
        <w:t>要好过</w:t>
      </w:r>
      <w:r w:rsidR="00642AF3">
        <w:t>"</w:t>
      </w:r>
      <w:r w:rsidR="00353F0C" w:rsidRPr="00625A5A">
        <w:rPr>
          <w:color w:val="FF0000"/>
        </w:rPr>
        <w:t>穷尽一生抓出所有bug</w:t>
      </w:r>
      <w:r w:rsidR="00642AF3">
        <w:t>"</w:t>
      </w:r>
      <w:r w:rsidR="00353F0C">
        <w:t>。</w:t>
      </w:r>
    </w:p>
    <w:p w:rsidR="00642AF3" w:rsidRDefault="00642AF3" w:rsidP="00353F0C"/>
    <w:p w:rsidR="00353F0C" w:rsidRDefault="00353F0C" w:rsidP="0036280C">
      <w:pPr>
        <w:pStyle w:val="Heading1"/>
      </w:pPr>
      <w:r>
        <w:rPr>
          <w:rFonts w:hint="eastAsia"/>
        </w:rPr>
        <w:lastRenderedPageBreak/>
        <w:t>重新组织函数</w:t>
      </w:r>
    </w:p>
    <w:p w:rsidR="00353F0C" w:rsidRDefault="00353F0C" w:rsidP="00353F0C">
      <w:pPr>
        <w:rPr>
          <w:rFonts w:hint="eastAsia"/>
        </w:rPr>
      </w:pPr>
      <w:r w:rsidRPr="00D36C4D">
        <w:rPr>
          <w:rFonts w:hint="eastAsia"/>
          <w:b/>
          <w:color w:val="FF0000"/>
        </w:rPr>
        <w:t>提炼函数</w:t>
      </w:r>
      <w:r>
        <w:rPr>
          <w:rFonts w:hint="eastAsia"/>
        </w:rPr>
        <w:t>（</w:t>
      </w:r>
      <w:r>
        <w:t>Extract Method）。你有一段代码可以被组织在一起并独立出来。将这段代码放进一个独立函数中，并将函数名称解释该函数的用途。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36C4D" w:rsidTr="00D36C4D">
        <w:tc>
          <w:tcPr>
            <w:tcW w:w="8388" w:type="dxa"/>
          </w:tcPr>
          <w:p w:rsidR="00D36C4D" w:rsidRDefault="00D36C4D" w:rsidP="00D36C4D">
            <w:pPr>
              <w:ind w:left="0"/>
            </w:pPr>
            <w:r>
              <w:t xml:space="preserve">public void </w:t>
            </w:r>
            <w:proofErr w:type="spellStart"/>
            <w:r>
              <w:t>PrintOwing</w:t>
            </w:r>
            <w:proofErr w:type="spellEnd"/>
            <w:r>
              <w:t xml:space="preserve">(double amount) {  </w:t>
            </w:r>
          </w:p>
          <w:p w:rsidR="00D36C4D" w:rsidRDefault="00D36C4D" w:rsidP="00D36C4D">
            <w:pPr>
              <w:ind w:left="0"/>
            </w:pPr>
            <w:r>
              <w:t xml:space="preserve">    </w:t>
            </w:r>
            <w:proofErr w:type="spellStart"/>
            <w:r>
              <w:t>printBanner</w:t>
            </w:r>
            <w:proofErr w:type="spellEnd"/>
            <w:r>
              <w:t xml:space="preserve">();  </w:t>
            </w:r>
          </w:p>
          <w:p w:rsidR="00D36C4D" w:rsidRDefault="00D36C4D" w:rsidP="00D36C4D">
            <w:pPr>
              <w:ind w:left="0"/>
            </w:pPr>
            <w:r>
              <w:t xml:space="preserve">    </w:t>
            </w:r>
            <w:proofErr w:type="spellStart"/>
            <w:r>
              <w:t>printDetails</w:t>
            </w:r>
            <w:proofErr w:type="spellEnd"/>
            <w:r>
              <w:t xml:space="preserve">(amount);  </w:t>
            </w:r>
          </w:p>
          <w:p w:rsidR="00D36C4D" w:rsidRDefault="00D36C4D" w:rsidP="00D36C4D">
            <w:pPr>
              <w:ind w:left="0"/>
            </w:pPr>
            <w:r>
              <w:t xml:space="preserve">}  </w:t>
            </w:r>
          </w:p>
          <w:p w:rsidR="00D36C4D" w:rsidRDefault="00D36C4D" w:rsidP="00D36C4D">
            <w:pPr>
              <w:ind w:left="0"/>
            </w:pPr>
            <w:r>
              <w:t xml:space="preserve">  </w:t>
            </w:r>
          </w:p>
          <w:p w:rsidR="00D36C4D" w:rsidRDefault="00D36C4D" w:rsidP="00D36C4D">
            <w:pPr>
              <w:ind w:left="0"/>
            </w:pPr>
            <w:r>
              <w:t xml:space="preserve">private void </w:t>
            </w:r>
            <w:proofErr w:type="spellStart"/>
            <w:r>
              <w:t>printDetails</w:t>
            </w:r>
            <w:proofErr w:type="spellEnd"/>
            <w:r>
              <w:t xml:space="preserve">(double amount) {  </w:t>
            </w:r>
          </w:p>
          <w:p w:rsidR="00D36C4D" w:rsidRDefault="00D36C4D" w:rsidP="00D36C4D">
            <w:pPr>
              <w:ind w:left="0"/>
            </w:pPr>
            <w:r>
              <w:t xml:space="preserve">    </w:t>
            </w:r>
            <w:proofErr w:type="spellStart"/>
            <w:r>
              <w:t>System.err.println</w:t>
            </w:r>
            <w:proofErr w:type="spellEnd"/>
            <w:r>
              <w:t xml:space="preserve">("name: " + _name);  </w:t>
            </w:r>
          </w:p>
          <w:p w:rsidR="00D36C4D" w:rsidRDefault="00D36C4D" w:rsidP="00D36C4D">
            <w:pPr>
              <w:ind w:left="0"/>
            </w:pPr>
            <w:r>
              <w:t xml:space="preserve">    </w:t>
            </w:r>
            <w:proofErr w:type="spellStart"/>
            <w:r>
              <w:t>System.err.println</w:t>
            </w:r>
            <w:proofErr w:type="spellEnd"/>
            <w:r>
              <w:t xml:space="preserve">("amount: " + amount);  </w:t>
            </w:r>
          </w:p>
          <w:p w:rsidR="00D36C4D" w:rsidRDefault="00D36C4D" w:rsidP="00353F0C">
            <w:pPr>
              <w:ind w:left="0"/>
            </w:pPr>
            <w:r>
              <w:t xml:space="preserve">}  </w:t>
            </w:r>
          </w:p>
        </w:tc>
      </w:tr>
    </w:tbl>
    <w:p w:rsidR="00D36C4D" w:rsidRDefault="00D36C4D" w:rsidP="00353F0C"/>
    <w:p w:rsidR="00353F0C" w:rsidRDefault="00353F0C" w:rsidP="00353F0C">
      <w:pPr>
        <w:rPr>
          <w:rFonts w:hint="eastAsia"/>
        </w:rPr>
      </w:pPr>
      <w:r w:rsidRPr="00D36C4D">
        <w:rPr>
          <w:rFonts w:hint="eastAsia"/>
          <w:b/>
          <w:color w:val="FF0000"/>
        </w:rPr>
        <w:t>内联函数</w:t>
      </w:r>
      <w:r>
        <w:rPr>
          <w:rFonts w:hint="eastAsia"/>
        </w:rPr>
        <w:t>（</w:t>
      </w:r>
      <w:r>
        <w:t>Inline Method）。一个函数的本体与名称同样清楚易懂。在函数调用点插入函数本体，然后移除该函数。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B5C96" w:rsidTr="003B5C96">
        <w:tc>
          <w:tcPr>
            <w:tcW w:w="8388" w:type="dxa"/>
          </w:tcPr>
          <w:p w:rsidR="003B5C96" w:rsidRDefault="003B5C96" w:rsidP="003B5C96">
            <w:pPr>
              <w:ind w:left="0"/>
            </w:pPr>
            <w:r>
              <w:t>/</w:t>
            </w:r>
            <w:r w:rsidRPr="003B5C96">
              <w:rPr>
                <w:b/>
              </w:rPr>
              <w:t>/重构前</w:t>
            </w:r>
            <w:r>
              <w:t xml:space="preserve">  </w:t>
            </w:r>
          </w:p>
          <w:p w:rsidR="003B5C96" w:rsidRDefault="003B5C96" w:rsidP="003B5C96">
            <w:pPr>
              <w:ind w:left="0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getRating</w:t>
            </w:r>
            <w:proofErr w:type="spellEnd"/>
            <w:r>
              <w:t xml:space="preserve">(){  </w:t>
            </w:r>
          </w:p>
          <w:p w:rsidR="003B5C96" w:rsidRDefault="003B5C96" w:rsidP="003B5C96">
            <w:pPr>
              <w:ind w:left="0"/>
            </w:pPr>
            <w:r>
              <w:t xml:space="preserve">    return (</w:t>
            </w:r>
            <w:proofErr w:type="spellStart"/>
            <w:r>
              <w:t>moreThanSixLateDeliveries</w:t>
            </w:r>
            <w:proofErr w:type="spellEnd"/>
            <w:r>
              <w:t xml:space="preserve">()) ? 2 : 1;  </w:t>
            </w:r>
          </w:p>
          <w:p w:rsidR="003B5C96" w:rsidRDefault="003B5C96" w:rsidP="003B5C96">
            <w:pPr>
              <w:ind w:left="0"/>
            </w:pPr>
            <w:r>
              <w:t xml:space="preserve">}  </w:t>
            </w:r>
          </w:p>
          <w:p w:rsidR="003B5C96" w:rsidRDefault="003B5C96" w:rsidP="003B5C96">
            <w:pPr>
              <w:ind w:left="0"/>
            </w:pPr>
            <w:r>
              <w:t xml:space="preserve">  </w:t>
            </w:r>
          </w:p>
          <w:p w:rsidR="003B5C96" w:rsidRDefault="003B5C96" w:rsidP="003B5C96">
            <w:pPr>
              <w:ind w:left="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moreThanSixLateDeliveries</w:t>
            </w:r>
            <w:proofErr w:type="spellEnd"/>
            <w:r>
              <w:t xml:space="preserve">(){  </w:t>
            </w:r>
          </w:p>
          <w:p w:rsidR="003B5C96" w:rsidRDefault="003B5C96" w:rsidP="003B5C96">
            <w:pPr>
              <w:ind w:left="0"/>
            </w:pPr>
            <w:r>
              <w:t xml:space="preserve">    return _</w:t>
            </w:r>
            <w:proofErr w:type="spellStart"/>
            <w:r>
              <w:t>numberOfLateDeliveries</w:t>
            </w:r>
            <w:proofErr w:type="spellEnd"/>
            <w:r>
              <w:t xml:space="preserve"> &gt; 6;  </w:t>
            </w:r>
          </w:p>
          <w:p w:rsidR="003B5C96" w:rsidRDefault="003B5C96" w:rsidP="003B5C96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  <w:p w:rsidR="003B5C96" w:rsidRDefault="003B5C96" w:rsidP="003B5C96">
            <w:pPr>
              <w:ind w:left="0"/>
              <w:rPr>
                <w:rFonts w:hint="eastAsia"/>
              </w:rPr>
            </w:pPr>
          </w:p>
          <w:p w:rsidR="003B5C96" w:rsidRPr="003B5C96" w:rsidRDefault="003B5C96" w:rsidP="003B5C96">
            <w:pPr>
              <w:ind w:left="0"/>
              <w:rPr>
                <w:b/>
              </w:rPr>
            </w:pPr>
            <w:r w:rsidRPr="003B5C96">
              <w:rPr>
                <w:b/>
              </w:rPr>
              <w:t xml:space="preserve">//重构后  </w:t>
            </w:r>
          </w:p>
          <w:p w:rsidR="003B5C96" w:rsidRDefault="003B5C96" w:rsidP="003B5C96">
            <w:pPr>
              <w:ind w:left="0"/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getRating</w:t>
            </w:r>
            <w:proofErr w:type="spellEnd"/>
            <w:r>
              <w:t xml:space="preserve">(){  </w:t>
            </w:r>
          </w:p>
          <w:p w:rsidR="003B5C96" w:rsidRDefault="003B5C96" w:rsidP="003B5C96">
            <w:pPr>
              <w:ind w:left="0"/>
            </w:pPr>
            <w:r>
              <w:t xml:space="preserve">    return (_</w:t>
            </w:r>
            <w:proofErr w:type="spellStart"/>
            <w:r>
              <w:t>numberOfLateDeliveries</w:t>
            </w:r>
            <w:proofErr w:type="spellEnd"/>
            <w:r>
              <w:t xml:space="preserve"> &gt; 6) ? 2 : 1;  </w:t>
            </w:r>
          </w:p>
          <w:p w:rsidR="003B5C96" w:rsidRDefault="003B5C96" w:rsidP="003B5C96">
            <w:pPr>
              <w:ind w:left="0"/>
            </w:pPr>
            <w:r>
              <w:t xml:space="preserve">}  </w:t>
            </w:r>
          </w:p>
        </w:tc>
      </w:tr>
    </w:tbl>
    <w:p w:rsidR="003B5C96" w:rsidRDefault="003B5C96" w:rsidP="00353F0C"/>
    <w:p w:rsidR="00353F0C" w:rsidRDefault="00353F0C" w:rsidP="00353F0C">
      <w:pPr>
        <w:rPr>
          <w:rFonts w:hint="eastAsia"/>
        </w:rPr>
      </w:pPr>
      <w:r w:rsidRPr="003B5C96">
        <w:rPr>
          <w:rFonts w:hint="eastAsia"/>
          <w:b/>
          <w:color w:val="FF0000"/>
        </w:rPr>
        <w:t>内联临时变量</w:t>
      </w:r>
      <w:r>
        <w:rPr>
          <w:rFonts w:hint="eastAsia"/>
        </w:rPr>
        <w:t>（</w:t>
      </w:r>
      <w:r>
        <w:t>Inline Temp）。你有一个临时变量，只被一个简单表达式赋值一次，而它妨碍了其他重构手法。将所有对该变量的引用动作，替换为对它赋值的那个表达式自身。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A614E" w:rsidTr="00DA614E">
        <w:tc>
          <w:tcPr>
            <w:tcW w:w="8388" w:type="dxa"/>
          </w:tcPr>
          <w:p w:rsidR="00E760B4" w:rsidRPr="00D47DF0" w:rsidRDefault="00E760B4" w:rsidP="00E760B4">
            <w:pPr>
              <w:ind w:left="0"/>
              <w:rPr>
                <w:b/>
              </w:rPr>
            </w:pPr>
            <w:r w:rsidRPr="00D47DF0">
              <w:rPr>
                <w:b/>
              </w:rPr>
              <w:lastRenderedPageBreak/>
              <w:t xml:space="preserve">//重构前  </w:t>
            </w:r>
          </w:p>
          <w:p w:rsidR="00E760B4" w:rsidRDefault="00E760B4" w:rsidP="00E760B4">
            <w:pPr>
              <w:ind w:left="0"/>
            </w:pPr>
            <w:r>
              <w:t xml:space="preserve">double </w:t>
            </w:r>
            <w:proofErr w:type="spellStart"/>
            <w:r>
              <w:t>basePrice</w:t>
            </w:r>
            <w:proofErr w:type="spellEnd"/>
            <w:r>
              <w:t xml:space="preserve"> = </w:t>
            </w:r>
            <w:proofErr w:type="spellStart"/>
            <w:r>
              <w:t>singleOrder.basePrice</w:t>
            </w:r>
            <w:proofErr w:type="spellEnd"/>
            <w:r>
              <w:t xml:space="preserve">();  </w:t>
            </w:r>
          </w:p>
          <w:p w:rsidR="00DA614E" w:rsidRDefault="00E760B4" w:rsidP="00E760B4">
            <w:pPr>
              <w:ind w:left="0"/>
              <w:rPr>
                <w:rFonts w:hint="eastAsia"/>
              </w:rPr>
            </w:pPr>
            <w:r>
              <w:t>return (</w:t>
            </w:r>
            <w:proofErr w:type="spellStart"/>
            <w:r>
              <w:t>basePrice</w:t>
            </w:r>
            <w:proofErr w:type="spellEnd"/>
            <w:r>
              <w:t xml:space="preserve"> &gt; 1000)  </w:t>
            </w:r>
          </w:p>
          <w:p w:rsidR="00E760B4" w:rsidRDefault="00E760B4" w:rsidP="00E760B4">
            <w:pPr>
              <w:ind w:left="0"/>
              <w:rPr>
                <w:rFonts w:hint="eastAsia"/>
              </w:rPr>
            </w:pPr>
          </w:p>
          <w:p w:rsidR="00E760B4" w:rsidRPr="00D47DF0" w:rsidRDefault="00E760B4" w:rsidP="00E760B4">
            <w:pPr>
              <w:ind w:left="0"/>
              <w:rPr>
                <w:b/>
              </w:rPr>
            </w:pPr>
            <w:r w:rsidRPr="00D47DF0">
              <w:rPr>
                <w:b/>
              </w:rPr>
              <w:t xml:space="preserve">//重构后  </w:t>
            </w:r>
          </w:p>
          <w:p w:rsidR="00E760B4" w:rsidRDefault="00E760B4" w:rsidP="00E760B4">
            <w:pPr>
              <w:ind w:left="0"/>
              <w:rPr>
                <w:rFonts w:hint="eastAsia"/>
              </w:rPr>
            </w:pPr>
            <w:r>
              <w:t>return (</w:t>
            </w:r>
            <w:proofErr w:type="spellStart"/>
            <w:r>
              <w:t>singleOrder.basePrice</w:t>
            </w:r>
            <w:proofErr w:type="spellEnd"/>
            <w:r>
              <w:t xml:space="preserve">() &gt; 1000)  </w:t>
            </w:r>
          </w:p>
          <w:p w:rsidR="00E760B4" w:rsidRDefault="00D47DF0" w:rsidP="00E760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#注意对临时变量设置final,找到所有的修改临时变量的地方。</w:t>
            </w:r>
          </w:p>
        </w:tc>
      </w:tr>
    </w:tbl>
    <w:p w:rsidR="00DA614E" w:rsidRDefault="00DA614E" w:rsidP="00353F0C">
      <w:pPr>
        <w:rPr>
          <w:rFonts w:hint="eastAsia"/>
        </w:rPr>
      </w:pPr>
    </w:p>
    <w:p w:rsidR="003B5C96" w:rsidRDefault="003B5C96" w:rsidP="00353F0C"/>
    <w:p w:rsidR="00353F0C" w:rsidRDefault="00353F0C" w:rsidP="00353F0C">
      <w:pPr>
        <w:rPr>
          <w:rFonts w:hint="eastAsia"/>
        </w:rPr>
      </w:pPr>
      <w:r w:rsidRPr="00D36C4D">
        <w:rPr>
          <w:rFonts w:hint="eastAsia"/>
          <w:b/>
          <w:color w:val="FF0000"/>
        </w:rPr>
        <w:t>以查询取代临时变量</w:t>
      </w:r>
      <w:r>
        <w:rPr>
          <w:rFonts w:hint="eastAsia"/>
        </w:rPr>
        <w:t>（</w:t>
      </w:r>
      <w:r>
        <w:t>Replace Temp with Query）。你的程序以一个临时变量保存某一表达式的运算结果。将这个表达式提炼到一个独立函数中。将这个临时变量的所有引用点替换为对新函数的调用。此后，新函数就可被其他函数使用。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95B8F" w:rsidTr="00595B8F">
        <w:tc>
          <w:tcPr>
            <w:tcW w:w="8388" w:type="dxa"/>
          </w:tcPr>
          <w:p w:rsidR="00595B8F" w:rsidRPr="00595B8F" w:rsidRDefault="00595B8F" w:rsidP="00595B8F">
            <w:pPr>
              <w:ind w:left="0"/>
              <w:rPr>
                <w:b/>
              </w:rPr>
            </w:pPr>
            <w:r w:rsidRPr="00595B8F">
              <w:rPr>
                <w:b/>
              </w:rPr>
              <w:t xml:space="preserve">//重构前  </w:t>
            </w:r>
          </w:p>
          <w:p w:rsidR="00595B8F" w:rsidRDefault="00595B8F" w:rsidP="00595B8F">
            <w:pPr>
              <w:ind w:left="0"/>
            </w:pPr>
            <w:r>
              <w:t xml:space="preserve">double </w:t>
            </w:r>
            <w:proofErr w:type="spellStart"/>
            <w:r>
              <w:t>basePrice</w:t>
            </w:r>
            <w:proofErr w:type="spellEnd"/>
            <w:r>
              <w:t xml:space="preserve"> = _quantity * _</w:t>
            </w:r>
            <w:proofErr w:type="spellStart"/>
            <w:r>
              <w:t>itemPrice</w:t>
            </w:r>
            <w:proofErr w:type="spellEnd"/>
            <w:r>
              <w:t xml:space="preserve">;  </w:t>
            </w:r>
          </w:p>
          <w:p w:rsidR="00595B8F" w:rsidRDefault="00595B8F" w:rsidP="00595B8F">
            <w:pPr>
              <w:ind w:left="0"/>
            </w:pPr>
            <w:r>
              <w:t>if(</w:t>
            </w:r>
            <w:proofErr w:type="spellStart"/>
            <w:r>
              <w:t>basePrice</w:t>
            </w:r>
            <w:proofErr w:type="spellEnd"/>
            <w:r>
              <w:t xml:space="preserve"> &gt; 5000)  </w:t>
            </w:r>
          </w:p>
          <w:p w:rsidR="00595B8F" w:rsidRDefault="00595B8F" w:rsidP="00595B8F">
            <w:pPr>
              <w:ind w:left="0"/>
            </w:pPr>
            <w:r>
              <w:t xml:space="preserve">    return </w:t>
            </w:r>
            <w:proofErr w:type="spellStart"/>
            <w:r>
              <w:t>basePrice</w:t>
            </w:r>
            <w:proofErr w:type="spellEnd"/>
            <w:r>
              <w:t xml:space="preserve"> * 0.95;  </w:t>
            </w:r>
          </w:p>
          <w:p w:rsidR="00595B8F" w:rsidRDefault="00595B8F" w:rsidP="00595B8F">
            <w:pPr>
              <w:ind w:left="0"/>
            </w:pPr>
            <w:r>
              <w:t xml:space="preserve">else  </w:t>
            </w:r>
          </w:p>
          <w:p w:rsidR="00595B8F" w:rsidRDefault="00595B8F" w:rsidP="00595B8F">
            <w:pPr>
              <w:ind w:left="0"/>
              <w:rPr>
                <w:rFonts w:hint="eastAsia"/>
              </w:rPr>
            </w:pPr>
            <w:r>
              <w:t xml:space="preserve">    return </w:t>
            </w:r>
            <w:proofErr w:type="spellStart"/>
            <w:r>
              <w:t>basePrice</w:t>
            </w:r>
            <w:proofErr w:type="spellEnd"/>
            <w:r>
              <w:t xml:space="preserve"> * 0.98;  </w:t>
            </w:r>
          </w:p>
          <w:p w:rsidR="00595B8F" w:rsidRDefault="00595B8F" w:rsidP="00595B8F">
            <w:pPr>
              <w:ind w:left="0"/>
              <w:rPr>
                <w:rFonts w:hint="eastAsia"/>
              </w:rPr>
            </w:pPr>
          </w:p>
          <w:p w:rsidR="00595B8F" w:rsidRPr="00595B8F" w:rsidRDefault="00595B8F" w:rsidP="00595B8F">
            <w:pPr>
              <w:ind w:left="0"/>
              <w:rPr>
                <w:b/>
              </w:rPr>
            </w:pPr>
            <w:r w:rsidRPr="00595B8F">
              <w:rPr>
                <w:b/>
              </w:rPr>
              <w:t xml:space="preserve">//重构后  </w:t>
            </w:r>
          </w:p>
          <w:p w:rsidR="00595B8F" w:rsidRDefault="00595B8F" w:rsidP="00595B8F">
            <w:pPr>
              <w:ind w:left="0"/>
            </w:pPr>
            <w:r>
              <w:t>if(</w:t>
            </w:r>
            <w:proofErr w:type="spellStart"/>
            <w:r>
              <w:t>basePrice</w:t>
            </w:r>
            <w:proofErr w:type="spellEnd"/>
            <w:r>
              <w:t xml:space="preserve">() &gt; 5000)  </w:t>
            </w:r>
          </w:p>
          <w:p w:rsidR="00595B8F" w:rsidRDefault="00595B8F" w:rsidP="00595B8F">
            <w:pPr>
              <w:ind w:left="0"/>
            </w:pPr>
            <w:r>
              <w:t xml:space="preserve">    return </w:t>
            </w:r>
            <w:proofErr w:type="spellStart"/>
            <w:r>
              <w:t>basePrice</w:t>
            </w:r>
            <w:proofErr w:type="spellEnd"/>
            <w:r>
              <w:t xml:space="preserve">() * 0.95;  </w:t>
            </w:r>
          </w:p>
          <w:p w:rsidR="00595B8F" w:rsidRDefault="00595B8F" w:rsidP="00595B8F">
            <w:pPr>
              <w:ind w:left="0"/>
            </w:pPr>
            <w:r>
              <w:t xml:space="preserve">else  </w:t>
            </w:r>
          </w:p>
          <w:p w:rsidR="00595B8F" w:rsidRDefault="00595B8F" w:rsidP="00595B8F">
            <w:pPr>
              <w:ind w:left="0"/>
            </w:pPr>
            <w:r>
              <w:t xml:space="preserve">    return </w:t>
            </w:r>
            <w:proofErr w:type="spellStart"/>
            <w:r>
              <w:t>basePrice</w:t>
            </w:r>
            <w:proofErr w:type="spellEnd"/>
            <w:r>
              <w:t xml:space="preserve">() * 0.98;  </w:t>
            </w:r>
          </w:p>
          <w:p w:rsidR="00595B8F" w:rsidRDefault="00595B8F" w:rsidP="00595B8F">
            <w:pPr>
              <w:ind w:left="0"/>
            </w:pPr>
            <w:r>
              <w:t xml:space="preserve">...  </w:t>
            </w:r>
          </w:p>
          <w:p w:rsidR="00595B8F" w:rsidRDefault="00595B8F" w:rsidP="00595B8F">
            <w:pPr>
              <w:ind w:left="0"/>
            </w:pPr>
            <w:r>
              <w:t xml:space="preserve">  </w:t>
            </w:r>
          </w:p>
          <w:p w:rsidR="00595B8F" w:rsidRDefault="00595B8F" w:rsidP="00595B8F">
            <w:pPr>
              <w:ind w:left="0"/>
            </w:pPr>
            <w:r>
              <w:t xml:space="preserve">double </w:t>
            </w:r>
            <w:proofErr w:type="spellStart"/>
            <w:r>
              <w:t>basePrice</w:t>
            </w:r>
            <w:proofErr w:type="spellEnd"/>
            <w:r>
              <w:t xml:space="preserve">(){  </w:t>
            </w:r>
          </w:p>
          <w:p w:rsidR="00595B8F" w:rsidRDefault="00595B8F" w:rsidP="00595B8F">
            <w:pPr>
              <w:ind w:left="0"/>
            </w:pPr>
            <w:r>
              <w:t xml:space="preserve">     return  _quantity * _</w:t>
            </w:r>
            <w:proofErr w:type="spellStart"/>
            <w:r>
              <w:t>itemPrice</w:t>
            </w:r>
            <w:proofErr w:type="spellEnd"/>
            <w:r>
              <w:t xml:space="preserve">;  </w:t>
            </w:r>
          </w:p>
          <w:p w:rsidR="00595B8F" w:rsidRDefault="00595B8F" w:rsidP="00595B8F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595B8F" w:rsidRDefault="00595B8F" w:rsidP="00353F0C">
      <w:pPr>
        <w:rPr>
          <w:rFonts w:hint="eastAsia"/>
        </w:rPr>
      </w:pPr>
    </w:p>
    <w:p w:rsidR="00D47DF0" w:rsidRDefault="00D47DF0" w:rsidP="00353F0C"/>
    <w:p w:rsidR="00353F0C" w:rsidRDefault="00353F0C" w:rsidP="00353F0C">
      <w:pPr>
        <w:rPr>
          <w:rFonts w:hint="eastAsia"/>
        </w:rPr>
      </w:pPr>
      <w:r w:rsidRPr="00D36C4D">
        <w:rPr>
          <w:rFonts w:hint="eastAsia"/>
          <w:b/>
          <w:color w:val="FF0000"/>
        </w:rPr>
        <w:lastRenderedPageBreak/>
        <w:t>引入解释性变量</w:t>
      </w:r>
      <w:r>
        <w:rPr>
          <w:rFonts w:hint="eastAsia"/>
        </w:rPr>
        <w:t>（</w:t>
      </w:r>
      <w:r>
        <w:t>Introduce Explaining Variable）。你有一个复杂的表达式。将该复杂表达式（或其中一部分）的结果放进一个临时变量，以此变量名称来解释表达式用途。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82BF3" w:rsidTr="00982BF3">
        <w:tc>
          <w:tcPr>
            <w:tcW w:w="8388" w:type="dxa"/>
          </w:tcPr>
          <w:p w:rsidR="00982BF3" w:rsidRPr="00982BF3" w:rsidRDefault="00982BF3" w:rsidP="00982BF3">
            <w:pPr>
              <w:ind w:left="0"/>
              <w:rPr>
                <w:b/>
              </w:rPr>
            </w:pPr>
            <w:r w:rsidRPr="00982BF3">
              <w:rPr>
                <w:b/>
              </w:rPr>
              <w:t xml:space="preserve">//重构前  </w:t>
            </w:r>
          </w:p>
          <w:p w:rsidR="00982BF3" w:rsidRDefault="00982BF3" w:rsidP="00982BF3">
            <w:pPr>
              <w:ind w:left="0"/>
            </w:pPr>
            <w:r>
              <w:t>if((</w:t>
            </w:r>
            <w:proofErr w:type="spellStart"/>
            <w:r>
              <w:t>platform.toUpperCase</w:t>
            </w:r>
            <w:proofErr w:type="spellEnd"/>
            <w:r>
              <w:t>().</w:t>
            </w:r>
            <w:proofErr w:type="spellStart"/>
            <w:r>
              <w:t>indexOf</w:t>
            </w:r>
            <w:proofErr w:type="spellEnd"/>
            <w:r>
              <w:t xml:space="preserve">("MAC") &gt; -1)　&amp;&amp;  </w:t>
            </w:r>
          </w:p>
          <w:p w:rsidR="00982BF3" w:rsidRDefault="00982BF3" w:rsidP="00982BF3">
            <w:pPr>
              <w:ind w:left="0"/>
            </w:pPr>
            <w:r>
              <w:t xml:space="preserve">    (</w:t>
            </w:r>
            <w:proofErr w:type="spellStart"/>
            <w:r>
              <w:t>browser.toUpperCase</w:t>
            </w:r>
            <w:proofErr w:type="spellEnd"/>
            <w:r>
              <w:t>().</w:t>
            </w:r>
            <w:proofErr w:type="spellStart"/>
            <w:r>
              <w:t>indexOf</w:t>
            </w:r>
            <w:proofErr w:type="spellEnd"/>
            <w:r>
              <w:t xml:space="preserve">("IE") &gt; -1) &amp;&amp;  </w:t>
            </w:r>
          </w:p>
          <w:p w:rsidR="00982BF3" w:rsidRDefault="00982BF3" w:rsidP="00982BF3">
            <w:pPr>
              <w:ind w:left="0"/>
            </w:pPr>
            <w:r>
              <w:t xml:space="preserve">    </w:t>
            </w:r>
            <w:proofErr w:type="spellStart"/>
            <w:r>
              <w:t>wasInitialized</w:t>
            </w:r>
            <w:proofErr w:type="spellEnd"/>
            <w:r>
              <w:t xml:space="preserve">() &amp;&amp; resize &gt; 0)  </w:t>
            </w:r>
          </w:p>
          <w:p w:rsidR="00982BF3" w:rsidRDefault="00982BF3" w:rsidP="00982BF3">
            <w:pPr>
              <w:ind w:left="0"/>
            </w:pPr>
            <w:r>
              <w:t xml:space="preserve">{  </w:t>
            </w:r>
          </w:p>
          <w:p w:rsidR="00982BF3" w:rsidRDefault="00982BF3" w:rsidP="00982BF3">
            <w:pPr>
              <w:ind w:left="0"/>
            </w:pPr>
            <w:r>
              <w:t xml:space="preserve">    //do something  </w:t>
            </w:r>
          </w:p>
          <w:p w:rsidR="00982BF3" w:rsidRDefault="00982BF3" w:rsidP="00982BF3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  <w:p w:rsidR="00982BF3" w:rsidRDefault="00982BF3" w:rsidP="00982BF3">
            <w:pPr>
              <w:ind w:left="0"/>
              <w:rPr>
                <w:rFonts w:hint="eastAsia"/>
              </w:rPr>
            </w:pPr>
          </w:p>
          <w:p w:rsidR="00982BF3" w:rsidRPr="00982BF3" w:rsidRDefault="00982BF3" w:rsidP="00982BF3">
            <w:pPr>
              <w:ind w:left="0"/>
              <w:rPr>
                <w:b/>
              </w:rPr>
            </w:pPr>
            <w:r w:rsidRPr="00982BF3">
              <w:rPr>
                <w:b/>
              </w:rPr>
              <w:t xml:space="preserve">//重构后  </w:t>
            </w:r>
          </w:p>
          <w:p w:rsidR="00982BF3" w:rsidRDefault="00982BF3" w:rsidP="00982BF3">
            <w:pPr>
              <w:ind w:left="0"/>
            </w:pPr>
            <w:r>
              <w:t xml:space="preserve">final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isMacOs</w:t>
            </w:r>
            <w:proofErr w:type="spellEnd"/>
            <w:r>
              <w:t xml:space="preserve"> = </w:t>
            </w:r>
            <w:proofErr w:type="spellStart"/>
            <w:r>
              <w:t>platform.toUpperCase</w:t>
            </w:r>
            <w:proofErr w:type="spellEnd"/>
            <w:r>
              <w:t>().</w:t>
            </w:r>
            <w:proofErr w:type="spellStart"/>
            <w:r>
              <w:t>indexOf</w:t>
            </w:r>
            <w:proofErr w:type="spellEnd"/>
            <w:r>
              <w:t xml:space="preserve">("MAC") &gt; -1;  </w:t>
            </w:r>
          </w:p>
          <w:p w:rsidR="00982BF3" w:rsidRDefault="00982BF3" w:rsidP="00982BF3">
            <w:pPr>
              <w:ind w:left="0"/>
            </w:pPr>
            <w:r>
              <w:t xml:space="preserve">final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isIEBrowser</w:t>
            </w:r>
            <w:proofErr w:type="spellEnd"/>
            <w:r>
              <w:t xml:space="preserve"> = </w:t>
            </w:r>
            <w:proofErr w:type="spellStart"/>
            <w:r>
              <w:t>browser.toUpperCase</w:t>
            </w:r>
            <w:proofErr w:type="spellEnd"/>
            <w:r>
              <w:t>().</w:t>
            </w:r>
            <w:proofErr w:type="spellStart"/>
            <w:r>
              <w:t>indexOf</w:t>
            </w:r>
            <w:proofErr w:type="spellEnd"/>
            <w:r>
              <w:t xml:space="preserve">("IE") &gt; -1;  </w:t>
            </w:r>
          </w:p>
          <w:p w:rsidR="00982BF3" w:rsidRDefault="00982BF3" w:rsidP="00982BF3">
            <w:pPr>
              <w:ind w:left="0"/>
            </w:pPr>
            <w:r>
              <w:t xml:space="preserve">final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wasResize</w:t>
            </w:r>
            <w:proofErr w:type="spellEnd"/>
            <w:r>
              <w:t xml:space="preserve"> = resize &gt; 0;  </w:t>
            </w:r>
          </w:p>
          <w:p w:rsidR="00982BF3" w:rsidRDefault="00982BF3" w:rsidP="00982BF3">
            <w:pPr>
              <w:ind w:left="0"/>
            </w:pPr>
            <w:r>
              <w:t xml:space="preserve">  </w:t>
            </w:r>
          </w:p>
          <w:p w:rsidR="00982BF3" w:rsidRDefault="00982BF3" w:rsidP="00982BF3">
            <w:pPr>
              <w:ind w:left="0"/>
            </w:pPr>
            <w:r>
              <w:t>if(</w:t>
            </w:r>
            <w:proofErr w:type="spellStart"/>
            <w:r>
              <w:t>isMacOs</w:t>
            </w:r>
            <w:proofErr w:type="spellEnd"/>
            <w:r>
              <w:t xml:space="preserve"> &amp;&amp;　</w:t>
            </w:r>
            <w:proofErr w:type="spellStart"/>
            <w:r>
              <w:t>isIEBrowser</w:t>
            </w:r>
            <w:proofErr w:type="spellEnd"/>
            <w:r>
              <w:t xml:space="preserve">　&amp;&amp; </w:t>
            </w:r>
            <w:proofErr w:type="spellStart"/>
            <w:r>
              <w:t>wasInitialized</w:t>
            </w:r>
            <w:proofErr w:type="spellEnd"/>
            <w:r>
              <w:t xml:space="preserve">() &amp;&amp; </w:t>
            </w:r>
            <w:proofErr w:type="spellStart"/>
            <w:r>
              <w:t>wasResize</w:t>
            </w:r>
            <w:proofErr w:type="spellEnd"/>
            <w:r>
              <w:t xml:space="preserve">){  </w:t>
            </w:r>
          </w:p>
          <w:p w:rsidR="00982BF3" w:rsidRDefault="00982BF3" w:rsidP="00982BF3">
            <w:pPr>
              <w:ind w:left="0"/>
            </w:pPr>
            <w:r>
              <w:t xml:space="preserve">    //do something  </w:t>
            </w:r>
          </w:p>
          <w:p w:rsidR="00982BF3" w:rsidRDefault="00982BF3" w:rsidP="00982BF3">
            <w:pPr>
              <w:ind w:left="0"/>
            </w:pPr>
            <w:r>
              <w:t xml:space="preserve">}  </w:t>
            </w:r>
          </w:p>
          <w:p w:rsidR="00982BF3" w:rsidRDefault="00982BF3" w:rsidP="00982BF3">
            <w:pPr>
              <w:ind w:left="0"/>
              <w:rPr>
                <w:rFonts w:hint="eastAsia"/>
              </w:rPr>
            </w:pPr>
          </w:p>
        </w:tc>
      </w:tr>
    </w:tbl>
    <w:p w:rsidR="00595B8F" w:rsidRDefault="00595B8F" w:rsidP="00353F0C"/>
    <w:p w:rsidR="00353F0C" w:rsidRDefault="00353F0C" w:rsidP="00353F0C">
      <w:pPr>
        <w:rPr>
          <w:rFonts w:hint="eastAsia"/>
        </w:rPr>
      </w:pPr>
      <w:r w:rsidRPr="00D36C4D">
        <w:rPr>
          <w:rFonts w:hint="eastAsia"/>
          <w:b/>
          <w:color w:val="FF0000"/>
        </w:rPr>
        <w:t>分解临时变量</w:t>
      </w:r>
      <w:r>
        <w:rPr>
          <w:rFonts w:hint="eastAsia"/>
        </w:rPr>
        <w:t>（</w:t>
      </w:r>
      <w:r>
        <w:t>Split Temporary Variable）。你的程序有某个临时变量被赋值过一次，它既不是循环变量，也不被用于收集计算结果。针对每次赋值，创造一个独立、对应的临时变量。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0396C" w:rsidTr="00A0396C">
        <w:tc>
          <w:tcPr>
            <w:tcW w:w="8388" w:type="dxa"/>
          </w:tcPr>
          <w:p w:rsidR="00A0396C" w:rsidRDefault="00A0396C" w:rsidP="00A0396C">
            <w:pPr>
              <w:ind w:left="0"/>
            </w:pPr>
            <w:r>
              <w:t>/</w:t>
            </w:r>
            <w:r w:rsidRPr="00A0396C">
              <w:rPr>
                <w:b/>
                <w:color w:val="000000" w:themeColor="text1"/>
              </w:rPr>
              <w:t>/重构前</w:t>
            </w:r>
            <w:r>
              <w:t xml:space="preserve">  </w:t>
            </w:r>
          </w:p>
          <w:p w:rsidR="00A0396C" w:rsidRPr="00A0396C" w:rsidRDefault="00A0396C" w:rsidP="00A0396C">
            <w:pPr>
              <w:ind w:left="0"/>
              <w:rPr>
                <w:shd w:val="pct15" w:color="auto" w:fill="FFFFFF"/>
              </w:rPr>
            </w:pPr>
            <w:r w:rsidRPr="00A0396C">
              <w:rPr>
                <w:shd w:val="pct15" w:color="auto" w:fill="FFFFFF"/>
              </w:rPr>
              <w:t xml:space="preserve">double temp = 2 * (_height + _width);  </w:t>
            </w:r>
          </w:p>
          <w:p w:rsidR="00A0396C" w:rsidRDefault="00A0396C" w:rsidP="00A0396C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(temp);  </w:t>
            </w:r>
          </w:p>
          <w:p w:rsidR="00A0396C" w:rsidRPr="00A0396C" w:rsidRDefault="00A0396C" w:rsidP="00A0396C">
            <w:pPr>
              <w:ind w:left="0"/>
              <w:rPr>
                <w:shd w:val="pct15" w:color="auto" w:fill="FFFFFF"/>
              </w:rPr>
            </w:pPr>
            <w:r w:rsidRPr="00A0396C">
              <w:rPr>
                <w:shd w:val="pct15" w:color="auto" w:fill="FFFFFF"/>
              </w:rPr>
              <w:t xml:space="preserve">temp = _height + _width;  </w:t>
            </w:r>
          </w:p>
          <w:p w:rsidR="00A0396C" w:rsidRDefault="00A0396C" w:rsidP="00A0396C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 xml:space="preserve">(temp);  </w:t>
            </w:r>
          </w:p>
          <w:p w:rsidR="00A0396C" w:rsidRDefault="00A0396C" w:rsidP="00A0396C">
            <w:pPr>
              <w:ind w:left="0"/>
            </w:pPr>
          </w:p>
          <w:p w:rsidR="00A0396C" w:rsidRPr="00A0396C" w:rsidRDefault="00A0396C" w:rsidP="00A0396C">
            <w:pPr>
              <w:ind w:left="0"/>
              <w:rPr>
                <w:b/>
                <w:color w:val="000000" w:themeColor="text1"/>
              </w:rPr>
            </w:pPr>
            <w:r w:rsidRPr="00A0396C">
              <w:rPr>
                <w:b/>
                <w:color w:val="000000" w:themeColor="text1"/>
              </w:rPr>
              <w:t xml:space="preserve">//重构后  </w:t>
            </w:r>
          </w:p>
          <w:p w:rsidR="00A0396C" w:rsidRPr="00A0396C" w:rsidRDefault="00A0396C" w:rsidP="00A0396C">
            <w:pPr>
              <w:ind w:left="0"/>
              <w:rPr>
                <w:shd w:val="pct15" w:color="auto" w:fill="FFFFFF"/>
              </w:rPr>
            </w:pPr>
            <w:r w:rsidRPr="00A0396C">
              <w:rPr>
                <w:shd w:val="pct15" w:color="auto" w:fill="FFFFFF"/>
              </w:rPr>
              <w:t xml:space="preserve">final double perimeter = 2 * (_height + _width);  </w:t>
            </w:r>
          </w:p>
          <w:p w:rsidR="00A0396C" w:rsidRDefault="00A0396C" w:rsidP="00A0396C">
            <w:pPr>
              <w:ind w:left="0"/>
            </w:pPr>
            <w:proofErr w:type="spellStart"/>
            <w:r>
              <w:lastRenderedPageBreak/>
              <w:t>System.out.println</w:t>
            </w:r>
            <w:proofErr w:type="spellEnd"/>
            <w:r>
              <w:t xml:space="preserve">(perimeter);  </w:t>
            </w:r>
          </w:p>
          <w:p w:rsidR="00A0396C" w:rsidRPr="00A0396C" w:rsidRDefault="00A0396C" w:rsidP="00A0396C">
            <w:pPr>
              <w:ind w:left="0"/>
              <w:rPr>
                <w:shd w:val="pct15" w:color="auto" w:fill="FFFFFF"/>
              </w:rPr>
            </w:pPr>
            <w:r w:rsidRPr="00A0396C">
              <w:rPr>
                <w:shd w:val="pct15" w:color="auto" w:fill="FFFFFF"/>
              </w:rPr>
              <w:t xml:space="preserve">final double area = _height + _width;  </w:t>
            </w:r>
          </w:p>
          <w:p w:rsidR="00A0396C" w:rsidRDefault="00A0396C" w:rsidP="00A0396C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 xml:space="preserve">(area);  </w:t>
            </w:r>
          </w:p>
        </w:tc>
      </w:tr>
    </w:tbl>
    <w:p w:rsidR="00982BF3" w:rsidRDefault="00982BF3" w:rsidP="00353F0C"/>
    <w:p w:rsidR="00353F0C" w:rsidRDefault="00353F0C" w:rsidP="00353F0C">
      <w:pPr>
        <w:rPr>
          <w:rFonts w:hint="eastAsia"/>
        </w:rPr>
      </w:pPr>
      <w:r w:rsidRPr="00D36C4D">
        <w:rPr>
          <w:rFonts w:hint="eastAsia"/>
          <w:b/>
          <w:color w:val="FF0000"/>
        </w:rPr>
        <w:t>移除对参数的赋值</w:t>
      </w:r>
      <w:r>
        <w:rPr>
          <w:rFonts w:hint="eastAsia"/>
        </w:rPr>
        <w:t>（</w:t>
      </w:r>
      <w:r>
        <w:t>Remove Assignments Parameters）。代码对一个参数进行赋值。以一个临时变量取代参数的位置。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473B3" w:rsidTr="000473B3">
        <w:tc>
          <w:tcPr>
            <w:tcW w:w="8388" w:type="dxa"/>
          </w:tcPr>
          <w:p w:rsidR="000473B3" w:rsidRPr="000473B3" w:rsidRDefault="000473B3" w:rsidP="000473B3">
            <w:pPr>
              <w:ind w:left="0"/>
              <w:rPr>
                <w:b/>
              </w:rPr>
            </w:pPr>
            <w:r w:rsidRPr="000473B3">
              <w:rPr>
                <w:b/>
              </w:rPr>
              <w:t xml:space="preserve">//重构前  </w:t>
            </w:r>
          </w:p>
          <w:p w:rsidR="000473B3" w:rsidRDefault="000473B3" w:rsidP="000473B3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dicount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inputVal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quantity,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yearToDate</w:t>
            </w:r>
            <w:proofErr w:type="spellEnd"/>
            <w:r>
              <w:t xml:space="preserve">){  </w:t>
            </w:r>
          </w:p>
          <w:p w:rsidR="000473B3" w:rsidRDefault="000473B3" w:rsidP="000473B3">
            <w:pPr>
              <w:ind w:left="0"/>
            </w:pPr>
            <w:r>
              <w:t xml:space="preserve">    if(</w:t>
            </w:r>
            <w:proofErr w:type="spellStart"/>
            <w:r>
              <w:t>inputVal</w:t>
            </w:r>
            <w:proofErr w:type="spellEnd"/>
            <w:r>
              <w:t xml:space="preserve"> &gt; 50) </w:t>
            </w:r>
            <w:proofErr w:type="spellStart"/>
            <w:r>
              <w:t>inputVal</w:t>
            </w:r>
            <w:proofErr w:type="spellEnd"/>
            <w:r>
              <w:t xml:space="preserve">-=10;  </w:t>
            </w:r>
          </w:p>
          <w:p w:rsidR="000473B3" w:rsidRDefault="000473B3" w:rsidP="000473B3">
            <w:pPr>
              <w:ind w:left="0"/>
            </w:pPr>
            <w:r>
              <w:t xml:space="preserve">}  </w:t>
            </w:r>
          </w:p>
          <w:p w:rsidR="000473B3" w:rsidRPr="000473B3" w:rsidRDefault="000473B3" w:rsidP="000473B3">
            <w:pPr>
              <w:ind w:left="0"/>
              <w:rPr>
                <w:b/>
              </w:rPr>
            </w:pPr>
            <w:r w:rsidRPr="000473B3">
              <w:rPr>
                <w:b/>
              </w:rPr>
              <w:t xml:space="preserve">//重构后  </w:t>
            </w:r>
          </w:p>
          <w:p w:rsidR="000473B3" w:rsidRDefault="000473B3" w:rsidP="000473B3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dicount</w:t>
            </w:r>
            <w:proofErr w:type="spellEnd"/>
            <w:r>
              <w:t xml:space="preserve">(final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inputVal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quantity,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yearToDate</w:t>
            </w:r>
            <w:proofErr w:type="spellEnd"/>
            <w:r>
              <w:t xml:space="preserve">){  </w:t>
            </w:r>
          </w:p>
          <w:p w:rsidR="000473B3" w:rsidRDefault="000473B3" w:rsidP="000473B3">
            <w:pPr>
              <w:ind w:left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result = </w:t>
            </w:r>
            <w:proofErr w:type="spellStart"/>
            <w:r>
              <w:t>inputVal</w:t>
            </w:r>
            <w:proofErr w:type="spellEnd"/>
            <w:r>
              <w:t xml:space="preserve">;  </w:t>
            </w:r>
          </w:p>
          <w:p w:rsidR="000473B3" w:rsidRDefault="000473B3" w:rsidP="000473B3">
            <w:pPr>
              <w:ind w:left="0"/>
            </w:pPr>
            <w:r>
              <w:t xml:space="preserve">    if(result &gt; 50) result-=10;  </w:t>
            </w:r>
          </w:p>
          <w:p w:rsidR="000473B3" w:rsidRDefault="000473B3" w:rsidP="000473B3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0473B3" w:rsidRDefault="000473B3" w:rsidP="00353F0C">
      <w:pPr>
        <w:rPr>
          <w:rFonts w:hint="eastAsia"/>
        </w:rPr>
      </w:pPr>
    </w:p>
    <w:p w:rsidR="007A6F9B" w:rsidRDefault="007A6F9B" w:rsidP="00353F0C"/>
    <w:p w:rsidR="00353F0C" w:rsidRDefault="00353F0C" w:rsidP="00353F0C">
      <w:pPr>
        <w:rPr>
          <w:rFonts w:hint="eastAsia"/>
        </w:rPr>
      </w:pPr>
      <w:r w:rsidRPr="00D36C4D">
        <w:rPr>
          <w:rFonts w:hint="eastAsia"/>
          <w:b/>
          <w:color w:val="FF0000"/>
        </w:rPr>
        <w:t>以函数对象取代函数</w:t>
      </w:r>
      <w:r>
        <w:rPr>
          <w:rFonts w:hint="eastAsia"/>
        </w:rPr>
        <w:t>（</w:t>
      </w:r>
      <w:r>
        <w:t>Replace Method with Method Object）。你有一个大型函数，其中对局部变量的使用使你无法采用Extract Method。将这个函数放进一个单独对象中，如此一来局部变量就成了对象内的字段。然后你可以在同一个对象中将这个大型函数分解为多个小型函数。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366D9" w:rsidTr="00E366D9">
        <w:tc>
          <w:tcPr>
            <w:tcW w:w="8388" w:type="dxa"/>
          </w:tcPr>
          <w:p w:rsidR="00E366D9" w:rsidRPr="00E366D9" w:rsidRDefault="00E366D9" w:rsidP="00E366D9">
            <w:pPr>
              <w:ind w:left="0"/>
              <w:rPr>
                <w:b/>
              </w:rPr>
            </w:pPr>
            <w:r w:rsidRPr="00E366D9">
              <w:rPr>
                <w:b/>
              </w:rPr>
              <w:t xml:space="preserve"> </w:t>
            </w:r>
            <w:r w:rsidRPr="00E366D9">
              <w:rPr>
                <w:b/>
              </w:rPr>
              <w:t xml:space="preserve">//重构前  </w:t>
            </w:r>
          </w:p>
          <w:p w:rsidR="00E366D9" w:rsidRDefault="00E366D9" w:rsidP="00E366D9">
            <w:pPr>
              <w:ind w:left="0"/>
            </w:pPr>
            <w:r>
              <w:t xml:space="preserve">class Order....  </w:t>
            </w:r>
          </w:p>
          <w:p w:rsidR="00E366D9" w:rsidRDefault="00E366D9" w:rsidP="00E366D9">
            <w:pPr>
              <w:ind w:left="0"/>
            </w:pPr>
            <w:r>
              <w:t xml:space="preserve">    double price(){  </w:t>
            </w:r>
          </w:p>
          <w:p w:rsidR="00E366D9" w:rsidRDefault="00E366D9" w:rsidP="00E366D9">
            <w:pPr>
              <w:ind w:left="0"/>
            </w:pPr>
            <w:r>
              <w:t xml:space="preserve">        double </w:t>
            </w:r>
            <w:proofErr w:type="spellStart"/>
            <w:r>
              <w:t>basePrice</w:t>
            </w:r>
            <w:proofErr w:type="spellEnd"/>
            <w:r>
              <w:t xml:space="preserve">;  </w:t>
            </w:r>
          </w:p>
          <w:p w:rsidR="00E366D9" w:rsidRDefault="00E366D9" w:rsidP="00E366D9">
            <w:pPr>
              <w:ind w:left="0"/>
            </w:pPr>
            <w:r>
              <w:t xml:space="preserve">        double </w:t>
            </w:r>
            <w:proofErr w:type="spellStart"/>
            <w:r>
              <w:t>secondaryPrice</w:t>
            </w:r>
            <w:proofErr w:type="spellEnd"/>
            <w:r>
              <w:t xml:space="preserve">;  </w:t>
            </w:r>
          </w:p>
          <w:p w:rsidR="00E366D9" w:rsidRDefault="00E366D9" w:rsidP="00E366D9">
            <w:pPr>
              <w:ind w:left="0"/>
            </w:pPr>
            <w:r>
              <w:t xml:space="preserve">        double </w:t>
            </w:r>
            <w:proofErr w:type="spellStart"/>
            <w:r>
              <w:t>thirdaryPrice</w:t>
            </w:r>
            <w:proofErr w:type="spellEnd"/>
            <w:r>
              <w:t xml:space="preserve">;  </w:t>
            </w:r>
          </w:p>
          <w:p w:rsidR="00E366D9" w:rsidRDefault="00E366D9" w:rsidP="00E366D9">
            <w:pPr>
              <w:ind w:left="0"/>
            </w:pPr>
            <w:r>
              <w:t xml:space="preserve">        //compute()  </w:t>
            </w:r>
          </w:p>
          <w:p w:rsidR="00E366D9" w:rsidRDefault="00E366D9" w:rsidP="00E366D9">
            <w:pPr>
              <w:ind w:left="0"/>
            </w:pPr>
            <w:r>
              <w:t xml:space="preserve">        ......  </w:t>
            </w:r>
          </w:p>
          <w:p w:rsidR="00E366D9" w:rsidRDefault="00E366D9" w:rsidP="00E366D9">
            <w:pPr>
              <w:ind w:left="0"/>
            </w:pPr>
            <w:r>
              <w:t>}</w:t>
            </w:r>
          </w:p>
          <w:p w:rsidR="00E366D9" w:rsidRPr="00E366D9" w:rsidRDefault="00E366D9" w:rsidP="00E366D9">
            <w:pPr>
              <w:ind w:left="0"/>
              <w:rPr>
                <w:b/>
              </w:rPr>
            </w:pPr>
            <w:r w:rsidRPr="00E366D9">
              <w:rPr>
                <w:b/>
              </w:rPr>
              <w:t xml:space="preserve">//重构后  </w:t>
            </w:r>
          </w:p>
          <w:p w:rsidR="00E366D9" w:rsidRDefault="00E366D9" w:rsidP="00E366D9">
            <w:pPr>
              <w:ind w:left="0"/>
            </w:pPr>
            <w:r>
              <w:t xml:space="preserve">class Order...  </w:t>
            </w:r>
          </w:p>
          <w:p w:rsidR="00E366D9" w:rsidRDefault="00E366D9" w:rsidP="00E366D9">
            <w:pPr>
              <w:ind w:left="0"/>
            </w:pPr>
            <w:r>
              <w:lastRenderedPageBreak/>
              <w:t xml:space="preserve">    double price(){  </w:t>
            </w:r>
          </w:p>
          <w:p w:rsidR="00E366D9" w:rsidRDefault="00E366D9" w:rsidP="00E366D9">
            <w:pPr>
              <w:ind w:left="0"/>
            </w:pPr>
            <w:r>
              <w:t xml:space="preserve">        return new </w:t>
            </w:r>
            <w:proofErr w:type="spellStart"/>
            <w:r>
              <w:t>PriceCalculator</w:t>
            </w:r>
            <w:proofErr w:type="spellEnd"/>
            <w:r>
              <w:t xml:space="preserve">(this).compute();  </w:t>
            </w:r>
          </w:p>
          <w:p w:rsidR="00E366D9" w:rsidRDefault="00E366D9" w:rsidP="00E366D9">
            <w:pPr>
              <w:ind w:left="0"/>
            </w:pPr>
            <w:r>
              <w:t xml:space="preserve">}  </w:t>
            </w:r>
          </w:p>
          <w:p w:rsidR="00E366D9" w:rsidRDefault="00E366D9" w:rsidP="00E366D9">
            <w:pPr>
              <w:ind w:left="0"/>
            </w:pPr>
            <w:r>
              <w:t xml:space="preserve">  </w:t>
            </w:r>
          </w:p>
          <w:p w:rsidR="00E366D9" w:rsidRDefault="00E366D9" w:rsidP="00E366D9">
            <w:pPr>
              <w:ind w:left="0"/>
            </w:pPr>
            <w:r>
              <w:t xml:space="preserve">class </w:t>
            </w:r>
            <w:proofErr w:type="spellStart"/>
            <w:r>
              <w:t>PriceCalculator</w:t>
            </w:r>
            <w:proofErr w:type="spellEnd"/>
            <w:r>
              <w:t xml:space="preserve">{  </w:t>
            </w:r>
          </w:p>
          <w:p w:rsidR="00E366D9" w:rsidRDefault="00E366D9" w:rsidP="00E366D9">
            <w:pPr>
              <w:ind w:left="0"/>
            </w:pPr>
            <w:r>
              <w:t xml:space="preserve">    double </w:t>
            </w:r>
            <w:proofErr w:type="spellStart"/>
            <w:r>
              <w:t>basePrice</w:t>
            </w:r>
            <w:proofErr w:type="spellEnd"/>
            <w:r>
              <w:t xml:space="preserve">;  </w:t>
            </w:r>
          </w:p>
          <w:p w:rsidR="00E366D9" w:rsidRDefault="00E366D9" w:rsidP="00E366D9">
            <w:pPr>
              <w:ind w:left="0"/>
            </w:pPr>
            <w:r>
              <w:t xml:space="preserve">    double </w:t>
            </w:r>
            <w:proofErr w:type="spellStart"/>
            <w:r>
              <w:t>secondaryPrice</w:t>
            </w:r>
            <w:proofErr w:type="spellEnd"/>
            <w:r>
              <w:t xml:space="preserve">;  </w:t>
            </w:r>
          </w:p>
          <w:p w:rsidR="00E366D9" w:rsidRDefault="00E366D9" w:rsidP="00E366D9">
            <w:pPr>
              <w:ind w:left="0"/>
            </w:pPr>
            <w:r>
              <w:t xml:space="preserve">    double </w:t>
            </w:r>
            <w:proofErr w:type="spellStart"/>
            <w:r>
              <w:t>thirdaryPrice</w:t>
            </w:r>
            <w:proofErr w:type="spellEnd"/>
            <w:r>
              <w:t xml:space="preserve">;  </w:t>
            </w:r>
          </w:p>
          <w:p w:rsidR="00E366D9" w:rsidRDefault="00E366D9" w:rsidP="00E366D9">
            <w:pPr>
              <w:ind w:left="0"/>
            </w:pPr>
            <w:r>
              <w:t xml:space="preserve">      </w:t>
            </w:r>
          </w:p>
          <w:p w:rsidR="00E366D9" w:rsidRDefault="00E366D9" w:rsidP="00E366D9">
            <w:pPr>
              <w:ind w:left="0"/>
            </w:pPr>
            <w:r>
              <w:t xml:space="preserve">    double compute(){  </w:t>
            </w:r>
          </w:p>
          <w:p w:rsidR="00E366D9" w:rsidRDefault="00E366D9" w:rsidP="00E366D9">
            <w:pPr>
              <w:ind w:left="0"/>
            </w:pPr>
            <w:r>
              <w:t xml:space="preserve">        //...  </w:t>
            </w:r>
          </w:p>
          <w:p w:rsidR="00E366D9" w:rsidRDefault="00E366D9" w:rsidP="00E366D9">
            <w:pPr>
              <w:ind w:left="0"/>
            </w:pPr>
            <w:r>
              <w:t xml:space="preserve">    }  </w:t>
            </w:r>
          </w:p>
          <w:p w:rsidR="00E366D9" w:rsidRDefault="00E366D9" w:rsidP="00E366D9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0473B3" w:rsidRDefault="000473B3" w:rsidP="00353F0C">
      <w:pPr>
        <w:rPr>
          <w:rFonts w:hint="eastAsia"/>
        </w:rPr>
      </w:pPr>
    </w:p>
    <w:p w:rsidR="007A6F9B" w:rsidRDefault="007A6F9B" w:rsidP="00353F0C"/>
    <w:p w:rsidR="00353F0C" w:rsidRDefault="00353F0C" w:rsidP="00353F0C">
      <w:pPr>
        <w:rPr>
          <w:rFonts w:hint="eastAsia"/>
        </w:rPr>
      </w:pPr>
      <w:r w:rsidRPr="00D36C4D">
        <w:rPr>
          <w:rFonts w:hint="eastAsia"/>
          <w:b/>
          <w:color w:val="FF0000"/>
        </w:rPr>
        <w:t>替换算法</w:t>
      </w:r>
      <w:r>
        <w:rPr>
          <w:rFonts w:hint="eastAsia"/>
        </w:rPr>
        <w:t>（</w:t>
      </w:r>
      <w:r>
        <w:t>Substitute Algorithm）。你想要把某个算法替换为另一个更清晰的算法。将函数本体替换为另一个算法。</w:t>
      </w:r>
    </w:p>
    <w:p w:rsidR="0036280C" w:rsidRDefault="0036280C" w:rsidP="00353F0C"/>
    <w:p w:rsidR="00353F0C" w:rsidRDefault="00353F0C" w:rsidP="0036280C">
      <w:pPr>
        <w:pStyle w:val="Heading1"/>
      </w:pPr>
      <w:r>
        <w:rPr>
          <w:rFonts w:hint="eastAsia"/>
        </w:rPr>
        <w:t>在对象之间搬移特性</w:t>
      </w:r>
    </w:p>
    <w:p w:rsidR="005E759B" w:rsidRDefault="00353F0C" w:rsidP="00353F0C">
      <w:r w:rsidRPr="005E759B">
        <w:rPr>
          <w:rFonts w:hint="eastAsia"/>
          <w:b/>
          <w:color w:val="FF0000"/>
        </w:rPr>
        <w:t>搬移函数</w:t>
      </w:r>
      <w:r>
        <w:rPr>
          <w:rFonts w:hint="eastAsia"/>
        </w:rPr>
        <w:t>（</w:t>
      </w:r>
      <w:r>
        <w:t>Move Method）。你的程序中，有个函数与其所驻之外的另一个类进行更多交流：调用后者，或被后者调用。在该函数最常引用的类中建立一个有着类似行为的新函数。将旧函数变成一个单纯的委托函数，或是将旧函数完全移除。</w:t>
      </w:r>
    </w:p>
    <w:p w:rsidR="005E759B" w:rsidRDefault="00353F0C" w:rsidP="00353F0C">
      <w:r w:rsidRPr="005E759B">
        <w:rPr>
          <w:rFonts w:hint="eastAsia"/>
          <w:b/>
          <w:color w:val="FF0000"/>
        </w:rPr>
        <w:t>搬移字段</w:t>
      </w:r>
      <w:r>
        <w:rPr>
          <w:rFonts w:hint="eastAsia"/>
        </w:rPr>
        <w:t>（</w:t>
      </w:r>
      <w:r>
        <w:t>Move Field）。你的程序中，某个字段被其所驻类之外的另一个类更多地用到。在目标类新建一个字段，修改源字段的所有用户，令它们改用新字段。</w:t>
      </w:r>
    </w:p>
    <w:p w:rsidR="00850E31" w:rsidRDefault="00353F0C" w:rsidP="00353F0C">
      <w:pPr>
        <w:rPr>
          <w:rFonts w:hint="eastAsia"/>
        </w:rPr>
      </w:pPr>
      <w:r w:rsidRPr="005E759B">
        <w:rPr>
          <w:rFonts w:hint="eastAsia"/>
          <w:b/>
          <w:color w:val="FF0000"/>
        </w:rPr>
        <w:t>提炼类</w:t>
      </w:r>
      <w:r>
        <w:rPr>
          <w:rFonts w:hint="eastAsia"/>
        </w:rPr>
        <w:t>（</w:t>
      </w:r>
      <w:r>
        <w:t>Extract Class）。某个类做了应该有两个类做的事。建立一个新类，将相关的字段和函数从旧类搬移到新类。</w:t>
      </w:r>
    </w:p>
    <w:p w:rsidR="00353F0C" w:rsidRDefault="00353F0C" w:rsidP="00353F0C">
      <w:pPr>
        <w:rPr>
          <w:rFonts w:hint="eastAsia"/>
        </w:rPr>
      </w:pPr>
      <w:r w:rsidRPr="005E759B">
        <w:rPr>
          <w:rFonts w:hint="eastAsia"/>
          <w:b/>
          <w:color w:val="FF0000"/>
        </w:rPr>
        <w:lastRenderedPageBreak/>
        <w:t>将类内联化</w:t>
      </w:r>
      <w:r>
        <w:rPr>
          <w:rFonts w:hint="eastAsia"/>
        </w:rPr>
        <w:t>（</w:t>
      </w:r>
      <w:r>
        <w:t>Inline Class）。某个类没有做太多事情。将这个类的所有特性搬移到另一个类中，然后移除原类。</w:t>
      </w:r>
    </w:p>
    <w:p w:rsidR="005E759B" w:rsidRDefault="005E759B" w:rsidP="00353F0C"/>
    <w:p w:rsidR="00353F0C" w:rsidRDefault="00353F0C" w:rsidP="00353F0C">
      <w:r w:rsidRPr="005E759B">
        <w:rPr>
          <w:rFonts w:hint="eastAsia"/>
          <w:b/>
          <w:color w:val="FF0000"/>
        </w:rPr>
        <w:t>隐藏</w:t>
      </w:r>
      <w:r w:rsidR="00642AF3" w:rsidRPr="005E759B">
        <w:rPr>
          <w:b/>
          <w:color w:val="FF0000"/>
        </w:rPr>
        <w:t>"</w:t>
      </w:r>
      <w:r w:rsidRPr="005E759B">
        <w:rPr>
          <w:rFonts w:hint="eastAsia"/>
          <w:b/>
          <w:color w:val="FF0000"/>
        </w:rPr>
        <w:t>委托关系</w:t>
      </w:r>
      <w:r w:rsidR="00642AF3" w:rsidRPr="005E759B">
        <w:rPr>
          <w:b/>
          <w:color w:val="FF0000"/>
        </w:rPr>
        <w:t>"</w:t>
      </w:r>
      <w:r>
        <w:rPr>
          <w:rFonts w:hint="eastAsia"/>
        </w:rPr>
        <w:t>（</w:t>
      </w:r>
      <w:r>
        <w:t>Hide Delegate）。客户通过一个委托来调用另一个对象。在服务类上建立客户所需的所有函数，用以隐藏委托关系。</w:t>
      </w:r>
    </w:p>
    <w:p w:rsidR="00353F0C" w:rsidRDefault="00353F0C" w:rsidP="00353F0C">
      <w:pPr>
        <w:rPr>
          <w:rFonts w:hint="eastAsia"/>
        </w:rPr>
      </w:pPr>
      <w:r w:rsidRPr="00850E31">
        <w:rPr>
          <w:rFonts w:hint="eastAsia"/>
          <w:b/>
          <w:color w:val="FF0000"/>
        </w:rPr>
        <w:t>移除中间人</w:t>
      </w:r>
      <w:r>
        <w:rPr>
          <w:rFonts w:hint="eastAsia"/>
        </w:rPr>
        <w:t>（</w:t>
      </w:r>
      <w:r>
        <w:t>Remove Middle Man）。某个类做了过多的简单委托动作。让客户直接调用受托类。</w:t>
      </w:r>
    </w:p>
    <w:p w:rsidR="005E759B" w:rsidRDefault="005E759B" w:rsidP="00353F0C"/>
    <w:p w:rsidR="00353F0C" w:rsidRDefault="00353F0C" w:rsidP="00353F0C">
      <w:pPr>
        <w:rPr>
          <w:rFonts w:hint="eastAsia"/>
        </w:rPr>
      </w:pPr>
      <w:r w:rsidRPr="005E759B">
        <w:rPr>
          <w:rFonts w:hint="eastAsia"/>
          <w:b/>
          <w:color w:val="FF0000"/>
        </w:rPr>
        <w:t>引入外加函数</w:t>
      </w:r>
      <w:r>
        <w:rPr>
          <w:rFonts w:hint="eastAsia"/>
        </w:rPr>
        <w:t>（</w:t>
      </w:r>
      <w:r>
        <w:t>Introduce Foreign Method）。你需要为提供服务的类增加一个函数，但你无法修改这个类。在客户类中建立一个函数，并以第一参数形式传入一个服务类实例。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50E31" w:rsidTr="00850E31">
        <w:tc>
          <w:tcPr>
            <w:tcW w:w="8388" w:type="dxa"/>
          </w:tcPr>
          <w:p w:rsidR="00850E31" w:rsidRPr="00850E31" w:rsidRDefault="00850E31" w:rsidP="00850E31">
            <w:pPr>
              <w:ind w:left="0"/>
              <w:rPr>
                <w:b/>
              </w:rPr>
            </w:pPr>
            <w:r w:rsidRPr="00850E31">
              <w:rPr>
                <w:b/>
              </w:rPr>
              <w:t xml:space="preserve">//before  </w:t>
            </w:r>
          </w:p>
          <w:p w:rsidR="00850E31" w:rsidRDefault="00850E31" w:rsidP="00850E31">
            <w:pPr>
              <w:ind w:left="0"/>
            </w:pPr>
            <w:r>
              <w:t xml:space="preserve">Date </w:t>
            </w:r>
            <w:proofErr w:type="spellStart"/>
            <w:r>
              <w:t>newStart</w:t>
            </w:r>
            <w:proofErr w:type="spellEnd"/>
            <w:r>
              <w:t xml:space="preserve"> = new Date(</w:t>
            </w:r>
            <w:proofErr w:type="spellStart"/>
            <w:r>
              <w:t>previous.getYear</w:t>
            </w:r>
            <w:proofErr w:type="spellEnd"/>
            <w:r>
              <w:t xml:space="preserve">(),  </w:t>
            </w:r>
          </w:p>
          <w:p w:rsidR="00850E31" w:rsidRDefault="00850E31" w:rsidP="00850E31">
            <w:pPr>
              <w:ind w:left="0"/>
            </w:pPr>
            <w:r>
              <w:t xml:space="preserve">        </w:t>
            </w:r>
            <w:proofErr w:type="spellStart"/>
            <w:r>
              <w:t>previous.getYear</w:t>
            </w:r>
            <w:proofErr w:type="spellEnd"/>
            <w:r>
              <w:t>(),</w:t>
            </w:r>
            <w:proofErr w:type="spellStart"/>
            <w:r>
              <w:t>previous.getYear</w:t>
            </w:r>
            <w:proofErr w:type="spellEnd"/>
            <w:r>
              <w:t xml:space="preserve">() + 1);  </w:t>
            </w:r>
          </w:p>
          <w:p w:rsidR="00850E31" w:rsidRDefault="00850E31" w:rsidP="00850E31">
            <w:pPr>
              <w:ind w:left="0"/>
              <w:rPr>
                <w:rFonts w:hint="eastAsia"/>
              </w:rPr>
            </w:pPr>
          </w:p>
          <w:p w:rsidR="00850E31" w:rsidRPr="00850E31" w:rsidRDefault="00850E31" w:rsidP="00850E31">
            <w:pPr>
              <w:ind w:left="0"/>
              <w:rPr>
                <w:b/>
              </w:rPr>
            </w:pPr>
            <w:r w:rsidRPr="00850E31">
              <w:rPr>
                <w:b/>
              </w:rPr>
              <w:t xml:space="preserve">//after  </w:t>
            </w:r>
          </w:p>
          <w:p w:rsidR="00850E31" w:rsidRDefault="00850E31" w:rsidP="00850E31">
            <w:pPr>
              <w:ind w:left="0"/>
            </w:pPr>
            <w:r>
              <w:t xml:space="preserve">Date </w:t>
            </w:r>
            <w:proofErr w:type="spellStart"/>
            <w:r>
              <w:t>newStart</w:t>
            </w:r>
            <w:proofErr w:type="spellEnd"/>
            <w:r>
              <w:t xml:space="preserve"> = </w:t>
            </w:r>
            <w:proofErr w:type="spellStart"/>
            <w:r>
              <w:t>nextDay</w:t>
            </w:r>
            <w:proofErr w:type="spellEnd"/>
            <w:r>
              <w:t xml:space="preserve">(previous);  </w:t>
            </w:r>
          </w:p>
          <w:p w:rsidR="00850E31" w:rsidRDefault="00850E31" w:rsidP="00850E31">
            <w:pPr>
              <w:ind w:left="0"/>
            </w:pPr>
            <w:r>
              <w:t xml:space="preserve">  </w:t>
            </w:r>
          </w:p>
          <w:p w:rsidR="00850E31" w:rsidRDefault="00850E31" w:rsidP="00850E31">
            <w:pPr>
              <w:ind w:left="0"/>
            </w:pPr>
            <w:r>
              <w:t xml:space="preserve">private static Date </w:t>
            </w:r>
            <w:proofErr w:type="spellStart"/>
            <w:r>
              <w:t>nextDay</w:t>
            </w:r>
            <w:proofErr w:type="spellEnd"/>
            <w:r>
              <w:t xml:space="preserve">(Date date){  </w:t>
            </w:r>
          </w:p>
          <w:p w:rsidR="00850E31" w:rsidRDefault="00850E31" w:rsidP="00850E31">
            <w:pPr>
              <w:ind w:left="0"/>
            </w:pPr>
            <w:r>
              <w:t xml:space="preserve">    //......  </w:t>
            </w:r>
          </w:p>
          <w:p w:rsidR="00850E31" w:rsidRDefault="00850E31" w:rsidP="00850E31">
            <w:pPr>
              <w:ind w:left="0"/>
            </w:pPr>
            <w:r>
              <w:t xml:space="preserve">    return new Date(</w:t>
            </w:r>
            <w:proofErr w:type="spellStart"/>
            <w:r>
              <w:t>date.getYear</w:t>
            </w:r>
            <w:proofErr w:type="spellEnd"/>
            <w:r>
              <w:t>(),</w:t>
            </w:r>
            <w:proofErr w:type="spellStart"/>
            <w:r>
              <w:t>date.getMonth</w:t>
            </w:r>
            <w:proofErr w:type="spellEnd"/>
            <w:r>
              <w:t>(),</w:t>
            </w:r>
            <w:proofErr w:type="spellStart"/>
            <w:r>
              <w:t>date.getDate</w:t>
            </w:r>
            <w:proofErr w:type="spellEnd"/>
            <w:r>
              <w:t xml:space="preserve">() + 1)  </w:t>
            </w:r>
          </w:p>
          <w:p w:rsidR="00850E31" w:rsidRDefault="00850E31" w:rsidP="00850E31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850E31" w:rsidRDefault="00850E31" w:rsidP="00353F0C">
      <w:pPr>
        <w:rPr>
          <w:rFonts w:hint="eastAsia"/>
        </w:rPr>
      </w:pPr>
    </w:p>
    <w:p w:rsidR="005E759B" w:rsidRDefault="005E759B" w:rsidP="00353F0C"/>
    <w:p w:rsidR="00353F0C" w:rsidRDefault="00353F0C" w:rsidP="00353F0C">
      <w:pPr>
        <w:rPr>
          <w:rFonts w:hint="eastAsia"/>
        </w:rPr>
      </w:pPr>
      <w:r w:rsidRPr="005E759B">
        <w:rPr>
          <w:rFonts w:hint="eastAsia"/>
          <w:b/>
          <w:color w:val="FF0000"/>
        </w:rPr>
        <w:t>引入本地扩展</w:t>
      </w:r>
      <w:r>
        <w:rPr>
          <w:rFonts w:hint="eastAsia"/>
        </w:rPr>
        <w:t>（</w:t>
      </w:r>
      <w:r>
        <w:t>Introduce Local Extension）。你需要为服务类提供一些额外函数，但你无法修改这个类。建立一个新类，使它包含这些额外函数。让这个扩展品成为源类的子类或包装类。</w:t>
      </w:r>
    </w:p>
    <w:p w:rsidR="0036280C" w:rsidRDefault="0036280C" w:rsidP="00353F0C"/>
    <w:p w:rsidR="00353F0C" w:rsidRDefault="00353F0C" w:rsidP="0036280C">
      <w:pPr>
        <w:pStyle w:val="Heading1"/>
      </w:pPr>
      <w:r>
        <w:rPr>
          <w:rFonts w:hint="eastAsia"/>
        </w:rPr>
        <w:lastRenderedPageBreak/>
        <w:t>重新组织数据</w:t>
      </w:r>
    </w:p>
    <w:p w:rsidR="00D34AD8" w:rsidRDefault="00353F0C" w:rsidP="00353F0C">
      <w:r w:rsidRPr="00D34AD8">
        <w:rPr>
          <w:rFonts w:hint="eastAsia"/>
          <w:b/>
          <w:color w:val="FF0000"/>
        </w:rPr>
        <w:t>自封装字段</w:t>
      </w:r>
      <w:r>
        <w:rPr>
          <w:rFonts w:hint="eastAsia"/>
        </w:rPr>
        <w:t>（</w:t>
      </w:r>
      <w:r>
        <w:t>Self Encapsulate Field）。你直接访问一个字段，但与字段之间的耦合关系逐渐变得笨拙。</w:t>
      </w:r>
      <w:r w:rsidRPr="00DC60F0">
        <w:rPr>
          <w:shd w:val="pct15" w:color="auto" w:fill="FFFFFF"/>
        </w:rPr>
        <w:t>为这个字段建立取值/设值函数</w:t>
      </w:r>
      <w:r>
        <w:t>，并且只以这些函数来访问字段。</w:t>
      </w:r>
    </w:p>
    <w:p w:rsidR="00D34AD8" w:rsidRDefault="00353F0C" w:rsidP="00353F0C">
      <w:r w:rsidRPr="00D34AD8">
        <w:rPr>
          <w:rFonts w:hint="eastAsia"/>
          <w:b/>
          <w:color w:val="FF0000"/>
        </w:rPr>
        <w:t>以对象取代数据值</w:t>
      </w:r>
      <w:r>
        <w:rPr>
          <w:rFonts w:hint="eastAsia"/>
        </w:rPr>
        <w:t>（</w:t>
      </w:r>
      <w:r>
        <w:t>Replace Data Value with Object）。你有一个数据项，需要与其他数据和行为一起使用才有意义。将数据项变成对象。</w:t>
      </w:r>
    </w:p>
    <w:p w:rsidR="00DC60F0" w:rsidRDefault="00353F0C" w:rsidP="00353F0C">
      <w:r w:rsidRPr="00D34AD8">
        <w:rPr>
          <w:rFonts w:hint="eastAsia"/>
          <w:b/>
          <w:color w:val="FF0000"/>
        </w:rPr>
        <w:t>将值对象改为引用对象</w:t>
      </w:r>
      <w:r>
        <w:rPr>
          <w:rFonts w:hint="eastAsia"/>
        </w:rPr>
        <w:t>（</w:t>
      </w:r>
      <w:r>
        <w:t>Change Value to Reference）。你从一个类衍生出许多彼此相等的实例，希望将它们替换为同一个对象。将这个值对象变成引用对象。</w:t>
      </w:r>
    </w:p>
    <w:p w:rsidR="00C527B9" w:rsidRDefault="00353F0C" w:rsidP="00353F0C">
      <w:r w:rsidRPr="00D34AD8">
        <w:rPr>
          <w:rFonts w:hint="eastAsia"/>
          <w:b/>
          <w:color w:val="FF0000"/>
        </w:rPr>
        <w:t>将引用对象改为值对象</w:t>
      </w:r>
      <w:r>
        <w:rPr>
          <w:rFonts w:hint="eastAsia"/>
        </w:rPr>
        <w:t>（</w:t>
      </w:r>
      <w:r>
        <w:t>Change Reference to Value）。你有一个引用对象，很小且不可变，而且不易管理。将它变成一个值对象。</w:t>
      </w:r>
    </w:p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以对象取代</w:t>
      </w:r>
      <w:r w:rsidR="00A304D2">
        <w:rPr>
          <w:rFonts w:hint="eastAsia"/>
          <w:b/>
          <w:color w:val="FF0000"/>
        </w:rPr>
        <w:t>数组</w:t>
      </w:r>
      <w:r>
        <w:rPr>
          <w:rFonts w:hint="eastAsia"/>
        </w:rPr>
        <w:t>（</w:t>
      </w:r>
      <w:r>
        <w:t>Replace Array with Object）。你有一个数组，其中的元素各自代表不同的东西。以对象替换数组，对于数组中的每个元素，以一个字段来表示。</w:t>
      </w:r>
    </w:p>
    <w:p w:rsidR="00D34AD8" w:rsidRDefault="00D34AD8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复制</w:t>
      </w:r>
      <w:r w:rsidR="00642AF3" w:rsidRPr="00D34AD8">
        <w:rPr>
          <w:b/>
          <w:color w:val="FF0000"/>
        </w:rPr>
        <w:t>"</w:t>
      </w:r>
      <w:r w:rsidRPr="00D34AD8">
        <w:rPr>
          <w:rFonts w:hint="eastAsia"/>
          <w:b/>
          <w:color w:val="FF0000"/>
        </w:rPr>
        <w:t>被监视数据</w:t>
      </w:r>
      <w:r w:rsidR="00642AF3">
        <w:t>"</w:t>
      </w:r>
      <w:r>
        <w:rPr>
          <w:rFonts w:hint="eastAsia"/>
        </w:rPr>
        <w:t>（</w:t>
      </w:r>
      <w:r>
        <w:t>Duplicate Observed Data）。你有一些领域数据置身GUI控件中，而领域函数需要访问这些数据。将该数据复制到一个领域对象中。建立一个Observe模式，用以同步领域对象和GUI对象内的重复数据。</w:t>
      </w:r>
    </w:p>
    <w:p w:rsidR="00D34AD8" w:rsidRDefault="00D34AD8" w:rsidP="00353F0C"/>
    <w:p w:rsidR="00D34AD8" w:rsidRDefault="00353F0C" w:rsidP="00353F0C">
      <w:r w:rsidRPr="00D34AD8">
        <w:rPr>
          <w:rFonts w:hint="eastAsia"/>
          <w:b/>
          <w:color w:val="FF0000"/>
        </w:rPr>
        <w:t>将单向关联改为双向关联</w:t>
      </w:r>
      <w:r>
        <w:rPr>
          <w:rFonts w:hint="eastAsia"/>
        </w:rPr>
        <w:t>（</w:t>
      </w:r>
      <w:r>
        <w:t>Change Unidirectional Association to Bidirectional）。两个类都需要使用对方特性，但其间只有一条单向链接。添加一个反向指针，并使修改函数能够同时更新两条链接。</w:t>
      </w:r>
    </w:p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将双向关联改为单向关联</w:t>
      </w:r>
      <w:r>
        <w:rPr>
          <w:rFonts w:hint="eastAsia"/>
        </w:rPr>
        <w:t>（</w:t>
      </w:r>
      <w:r>
        <w:t>Change Bidirectional Association to Unidirectional）。两个类之间有双向关联，但其中一个类如今不再需要另一个类的特性。去除不必要的关联。</w:t>
      </w:r>
    </w:p>
    <w:p w:rsidR="00D34AD8" w:rsidRDefault="00D34AD8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以字面常量取代魔法数</w:t>
      </w:r>
      <w:r>
        <w:rPr>
          <w:rFonts w:hint="eastAsia"/>
        </w:rPr>
        <w:t>（</w:t>
      </w:r>
      <w:r>
        <w:t>Replace Magic Number with Symbolic Constant）。你有一个字面数值，带有特别含义。创造一个常量，根据其意义为它命名，并将上述的字面数值替换为这个常量。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022E2" w:rsidTr="007022E2">
        <w:tc>
          <w:tcPr>
            <w:tcW w:w="8388" w:type="dxa"/>
          </w:tcPr>
          <w:p w:rsidR="007022E2" w:rsidRDefault="007022E2" w:rsidP="007022E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 w:rsidRPr="007022E2">
              <w:rPr>
                <w:rFonts w:hint="eastAsia"/>
                <w:b/>
              </w:rPr>
              <w:t>重构前</w:t>
            </w:r>
          </w:p>
          <w:p w:rsidR="007022E2" w:rsidRDefault="007022E2" w:rsidP="007022E2">
            <w:pPr>
              <w:ind w:left="0"/>
            </w:pPr>
            <w:r>
              <w:t xml:space="preserve">double </w:t>
            </w:r>
            <w:proofErr w:type="spellStart"/>
            <w:r>
              <w:t>potentialEnergy</w:t>
            </w:r>
            <w:proofErr w:type="spellEnd"/>
            <w:r>
              <w:t>(double mass, double height) {</w:t>
            </w:r>
          </w:p>
          <w:p w:rsidR="007022E2" w:rsidRDefault="007022E2" w:rsidP="007022E2">
            <w:pPr>
              <w:ind w:left="0"/>
            </w:pPr>
            <w:r>
              <w:t xml:space="preserve">   return mass * 9.81 * height;</w:t>
            </w:r>
          </w:p>
          <w:p w:rsidR="007022E2" w:rsidRDefault="007022E2" w:rsidP="007022E2">
            <w:pPr>
              <w:ind w:left="0"/>
              <w:rPr>
                <w:rFonts w:hint="eastAsia"/>
              </w:rPr>
            </w:pPr>
            <w:r>
              <w:t>}</w:t>
            </w:r>
          </w:p>
          <w:p w:rsidR="007022E2" w:rsidRDefault="007022E2" w:rsidP="007022E2">
            <w:pPr>
              <w:ind w:left="0"/>
              <w:rPr>
                <w:rFonts w:hint="eastAsia"/>
              </w:rPr>
            </w:pPr>
          </w:p>
          <w:p w:rsidR="007022E2" w:rsidRDefault="007022E2" w:rsidP="007022E2">
            <w:pPr>
              <w:ind w:left="0"/>
            </w:pPr>
            <w:r>
              <w:rPr>
                <w:rFonts w:hint="eastAsia"/>
              </w:rPr>
              <w:t>//</w:t>
            </w:r>
            <w:r w:rsidRPr="007022E2">
              <w:rPr>
                <w:rFonts w:hint="eastAsia"/>
                <w:b/>
              </w:rPr>
              <w:t>重构后</w:t>
            </w:r>
          </w:p>
          <w:p w:rsidR="007022E2" w:rsidRDefault="007022E2" w:rsidP="007022E2">
            <w:pPr>
              <w:ind w:left="0"/>
            </w:pPr>
            <w:r>
              <w:t>static final double GRAVITATIONAL_CONSTANT = 9.81;</w:t>
            </w:r>
          </w:p>
          <w:p w:rsidR="007022E2" w:rsidRDefault="007022E2" w:rsidP="007022E2">
            <w:pPr>
              <w:ind w:left="0"/>
            </w:pPr>
            <w:r>
              <w:t xml:space="preserve">double </w:t>
            </w:r>
            <w:proofErr w:type="spellStart"/>
            <w:r>
              <w:t>potentialEnergy</w:t>
            </w:r>
            <w:proofErr w:type="spellEnd"/>
            <w:r>
              <w:t>(double mass, double height) {</w:t>
            </w:r>
          </w:p>
          <w:p w:rsidR="007022E2" w:rsidRDefault="007022E2" w:rsidP="007022E2">
            <w:pPr>
              <w:ind w:left="0"/>
            </w:pPr>
            <w:r>
              <w:t xml:space="preserve">   return mass * GRAVITATIONAL_CONSTANT * height;</w:t>
            </w:r>
          </w:p>
          <w:p w:rsidR="007022E2" w:rsidRDefault="007022E2" w:rsidP="007022E2">
            <w:pPr>
              <w:ind w:left="0"/>
            </w:pPr>
            <w:r>
              <w:t>}</w:t>
            </w:r>
          </w:p>
          <w:p w:rsidR="007022E2" w:rsidRDefault="007022E2" w:rsidP="007022E2">
            <w:pPr>
              <w:ind w:left="0"/>
            </w:pPr>
          </w:p>
        </w:tc>
      </w:tr>
    </w:tbl>
    <w:p w:rsidR="00D34AD8" w:rsidRDefault="00D34AD8" w:rsidP="00353F0C"/>
    <w:p w:rsidR="00D34AD8" w:rsidRDefault="00353F0C" w:rsidP="00353F0C">
      <w:r w:rsidRPr="00D34AD8">
        <w:rPr>
          <w:rFonts w:hint="eastAsia"/>
          <w:b/>
          <w:color w:val="FF0000"/>
        </w:rPr>
        <w:t>封装字段</w:t>
      </w:r>
      <w:r>
        <w:rPr>
          <w:rFonts w:hint="eastAsia"/>
        </w:rPr>
        <w:t>（</w:t>
      </w:r>
      <w:r>
        <w:t>Encapsulate Field）。你的类中存在一个public字段。将它声明为private，并提供相应的访问函数。</w:t>
      </w:r>
    </w:p>
    <w:p w:rsidR="00D34AD8" w:rsidRDefault="00353F0C" w:rsidP="00353F0C">
      <w:r w:rsidRPr="00D34AD8">
        <w:rPr>
          <w:rFonts w:hint="eastAsia"/>
          <w:b/>
          <w:color w:val="FF0000"/>
        </w:rPr>
        <w:t>封装集合</w:t>
      </w:r>
      <w:r>
        <w:rPr>
          <w:rFonts w:hint="eastAsia"/>
        </w:rPr>
        <w:t>（</w:t>
      </w:r>
      <w:r>
        <w:t>Encapsulate Collection）。有个函数返回一个集合。让这个函数返回该集合的一个只读副本，并在这个类中提供添加/移除集合元素的函数。</w:t>
      </w:r>
    </w:p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以数据类取代记录</w:t>
      </w:r>
      <w:r>
        <w:rPr>
          <w:rFonts w:hint="eastAsia"/>
        </w:rPr>
        <w:t>（</w:t>
      </w:r>
      <w:r>
        <w:t>Replace Record with Data Class）。你需要面对传统编程环境中的记录结构。为该记录创建一个</w:t>
      </w:r>
      <w:r w:rsidR="00642AF3">
        <w:t>"</w:t>
      </w:r>
      <w:r>
        <w:t>哑</w:t>
      </w:r>
      <w:r w:rsidR="00642AF3">
        <w:t>"</w:t>
      </w:r>
      <w:r>
        <w:t>数据对象。</w:t>
      </w:r>
    </w:p>
    <w:p w:rsidR="00D34AD8" w:rsidRDefault="00D34AD8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以类取代类型码</w:t>
      </w:r>
      <w:r>
        <w:rPr>
          <w:rFonts w:hint="eastAsia"/>
        </w:rPr>
        <w:t>（</w:t>
      </w:r>
      <w:r>
        <w:t>Replace Type Code with Class）。类之中有一个数值类行码，但它并不影响类的行为。以一个新的类替换该数值类型码。</w:t>
      </w:r>
      <w:r w:rsidR="00300253">
        <w:rPr>
          <w:rFonts w:hint="eastAsia"/>
        </w:rPr>
        <w:t>(</w:t>
      </w:r>
      <w:r w:rsidR="00300253" w:rsidRPr="00300253">
        <w:rPr>
          <w:rFonts w:hint="eastAsia"/>
          <w:b/>
        </w:rPr>
        <w:t>现在应该使用枚举</w:t>
      </w:r>
      <w:r w:rsidR="00300253">
        <w:rPr>
          <w:rFonts w:hint="eastAsia"/>
        </w:rPr>
        <w:t>)</w:t>
      </w:r>
    </w:p>
    <w:p w:rsidR="00D34AD8" w:rsidRDefault="00D34AD8" w:rsidP="00353F0C"/>
    <w:p w:rsidR="00D34AD8" w:rsidRDefault="00353F0C" w:rsidP="00353F0C">
      <w:r w:rsidRPr="00D34AD8">
        <w:rPr>
          <w:rFonts w:hint="eastAsia"/>
          <w:b/>
          <w:color w:val="FF0000"/>
        </w:rPr>
        <w:t>以子类取代类型码</w:t>
      </w:r>
      <w:r>
        <w:rPr>
          <w:rFonts w:hint="eastAsia"/>
        </w:rPr>
        <w:t>（</w:t>
      </w:r>
      <w:r>
        <w:t>Replace Type Code with Subclass）。你又一个不可变的类型码，它会影响类的行为。以子类取代这个类型码。</w:t>
      </w:r>
    </w:p>
    <w:p w:rsidR="00D34AD8" w:rsidRDefault="00353F0C" w:rsidP="00353F0C">
      <w:r w:rsidRPr="00D34AD8">
        <w:rPr>
          <w:rFonts w:hint="eastAsia"/>
          <w:b/>
          <w:color w:val="FF0000"/>
        </w:rPr>
        <w:t>以</w:t>
      </w:r>
      <w:r w:rsidRPr="00D34AD8">
        <w:rPr>
          <w:b/>
          <w:color w:val="FF0000"/>
        </w:rPr>
        <w:t>State/Strategy取代类型码</w:t>
      </w:r>
      <w:r>
        <w:t>（Replace Type Code with State/Strategy）。你有一个类型码，它会影响类的行为，但你无法通过继承手法消除它。以状态对象取代类型码。</w:t>
      </w:r>
    </w:p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lastRenderedPageBreak/>
        <w:t>以字段取代子类</w:t>
      </w:r>
      <w:r>
        <w:rPr>
          <w:rFonts w:hint="eastAsia"/>
        </w:rPr>
        <w:t>（</w:t>
      </w:r>
      <w:r>
        <w:t>Replace Subclass with Fields）。你的各个子类的唯一差别只在</w:t>
      </w:r>
      <w:r w:rsidR="00642AF3">
        <w:t>"</w:t>
      </w:r>
      <w:r>
        <w:t>返回常量数据</w:t>
      </w:r>
      <w:r w:rsidR="00642AF3">
        <w:t>"</w:t>
      </w:r>
      <w:r>
        <w:t>的函数身上。修改这些函数，使他么返回超类中的某个（新增）字段，然后销毁子类。</w:t>
      </w:r>
      <w:r w:rsidR="00871CB8">
        <w:rPr>
          <w:rFonts w:hint="eastAsia"/>
        </w:rPr>
        <w:t>（</w:t>
      </w:r>
      <w:r w:rsidR="00871CB8">
        <w:rPr>
          <w:rFonts w:hint="eastAsia"/>
          <w:b/>
        </w:rPr>
        <w:t>行为基本不同则</w:t>
      </w:r>
      <w:r w:rsidR="00871CB8" w:rsidRPr="00871CB8">
        <w:rPr>
          <w:rFonts w:hint="eastAsia"/>
          <w:b/>
        </w:rPr>
        <w:t>需要泛化</w:t>
      </w:r>
      <w:r w:rsidR="00871CB8">
        <w:rPr>
          <w:rFonts w:hint="eastAsia"/>
        </w:rPr>
        <w:t>）</w:t>
      </w:r>
    </w:p>
    <w:p w:rsidR="00520C5C" w:rsidRDefault="00520C5C" w:rsidP="00353F0C">
      <w:pPr>
        <w:rPr>
          <w:rFonts w:hint="eastAsia"/>
        </w:rPr>
      </w:pPr>
      <w:r w:rsidRPr="00CC1B26">
        <w:rPr>
          <w:rFonts w:hint="eastAsia"/>
          <w:b/>
        </w:rPr>
        <w:t>注意</w:t>
      </w:r>
      <w:r>
        <w:rPr>
          <w:rFonts w:hint="eastAsia"/>
        </w:rPr>
        <w:t>：如果类型码对应的对象拥有很多不同的属性和行为，则应该使用泛化；否则，直接定义为类型属性，</w:t>
      </w:r>
      <w:r w:rsidR="007E22BB">
        <w:rPr>
          <w:rFonts w:hint="eastAsia"/>
        </w:rPr>
        <w:t>并创建相应</w:t>
      </w:r>
      <w:r>
        <w:rPr>
          <w:rFonts w:hint="eastAsia"/>
        </w:rPr>
        <w:t>枚举</w:t>
      </w:r>
      <w:r w:rsidR="007E22BB">
        <w:rPr>
          <w:rFonts w:hint="eastAsia"/>
        </w:rPr>
        <w:t>。</w:t>
      </w:r>
    </w:p>
    <w:p w:rsidR="0036280C" w:rsidRDefault="0036280C" w:rsidP="00353F0C"/>
    <w:p w:rsidR="00353F0C" w:rsidRDefault="00353F0C" w:rsidP="0036280C">
      <w:pPr>
        <w:pStyle w:val="Heading1"/>
      </w:pPr>
      <w:r>
        <w:rPr>
          <w:rFonts w:hint="eastAsia"/>
        </w:rPr>
        <w:t>简化条件表达式</w:t>
      </w:r>
    </w:p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分解条件表达式</w:t>
      </w:r>
      <w:r>
        <w:rPr>
          <w:rFonts w:hint="eastAsia"/>
        </w:rPr>
        <w:t>（</w:t>
      </w:r>
      <w:r>
        <w:t>Decompose Conditional）。你有一个复杂的条件（if-then-else）语句。从if、then、else三分段落中分别提炼出独立函数。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E649E" w:rsidTr="008E649E">
        <w:tc>
          <w:tcPr>
            <w:tcW w:w="8388" w:type="dxa"/>
          </w:tcPr>
          <w:p w:rsidR="008E649E" w:rsidRDefault="008E649E" w:rsidP="008E649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Pr="008E649E">
              <w:rPr>
                <w:rFonts w:hint="eastAsia"/>
                <w:b/>
              </w:rPr>
              <w:t>重构前</w:t>
            </w:r>
          </w:p>
          <w:p w:rsidR="008E649E" w:rsidRDefault="008E649E" w:rsidP="008E649E">
            <w:pPr>
              <w:ind w:left="0"/>
            </w:pPr>
            <w:r>
              <w:t>if (</w:t>
            </w:r>
            <w:proofErr w:type="spellStart"/>
            <w:r>
              <w:t>date.before</w:t>
            </w:r>
            <w:proofErr w:type="spellEnd"/>
            <w:r>
              <w:t xml:space="preserve"> (SUMMER_START) || </w:t>
            </w:r>
            <w:proofErr w:type="spellStart"/>
            <w:r>
              <w:t>date.after</w:t>
            </w:r>
            <w:proofErr w:type="spellEnd"/>
            <w:r>
              <w:t>(SUMMER_END))</w:t>
            </w:r>
            <w:r>
              <w:rPr>
                <w:rFonts w:hint="eastAsia"/>
              </w:rPr>
              <w:t>{</w:t>
            </w:r>
          </w:p>
          <w:p w:rsidR="008E649E" w:rsidRDefault="008E649E" w:rsidP="008E649E">
            <w:pPr>
              <w:ind w:left="0"/>
            </w:pPr>
            <w:r>
              <w:t xml:space="preserve">     charge = quantity * _</w:t>
            </w:r>
            <w:proofErr w:type="spellStart"/>
            <w:r>
              <w:t>winterRate</w:t>
            </w:r>
            <w:proofErr w:type="spellEnd"/>
            <w:r>
              <w:t xml:space="preserve"> + _</w:t>
            </w:r>
            <w:proofErr w:type="spellStart"/>
            <w:r>
              <w:t>winterServiceCharge</w:t>
            </w:r>
            <w:proofErr w:type="spellEnd"/>
            <w:r>
              <w:t>;</w:t>
            </w:r>
          </w:p>
          <w:p w:rsidR="008E649E" w:rsidRDefault="008E649E" w:rsidP="008E649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 xml:space="preserve"> else</w:t>
            </w:r>
            <w:r>
              <w:rPr>
                <w:rFonts w:hint="eastAsia"/>
              </w:rPr>
              <w:t>{</w:t>
            </w:r>
          </w:p>
          <w:p w:rsidR="008E649E" w:rsidRDefault="008E649E" w:rsidP="008E649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charge = quantity * _</w:t>
            </w:r>
            <w:proofErr w:type="spellStart"/>
            <w:r>
              <w:t>summerRate</w:t>
            </w:r>
            <w:proofErr w:type="spellEnd"/>
            <w:r>
              <w:t>;</w:t>
            </w:r>
          </w:p>
          <w:p w:rsidR="008E649E" w:rsidRDefault="008E649E" w:rsidP="008E649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8E649E" w:rsidRDefault="008E649E" w:rsidP="008E649E">
            <w:pPr>
              <w:ind w:left="0"/>
              <w:rPr>
                <w:rFonts w:hint="eastAsia"/>
                <w:b/>
              </w:rPr>
            </w:pPr>
            <w:r>
              <w:rPr>
                <w:rFonts w:hint="eastAsia"/>
              </w:rPr>
              <w:t>//</w:t>
            </w:r>
            <w:r w:rsidRPr="008E649E">
              <w:rPr>
                <w:rFonts w:hint="eastAsia"/>
                <w:b/>
              </w:rPr>
              <w:t>重构后</w:t>
            </w:r>
          </w:p>
          <w:p w:rsidR="008E649E" w:rsidRDefault="008E649E" w:rsidP="008E649E">
            <w:pPr>
              <w:ind w:left="0"/>
            </w:pPr>
            <w:r>
              <w:t>if (</w:t>
            </w:r>
            <w:proofErr w:type="spellStart"/>
            <w:r>
              <w:t>notSummer</w:t>
            </w:r>
            <w:proofErr w:type="spellEnd"/>
            <w:r>
              <w:t>(date))</w:t>
            </w:r>
            <w:r>
              <w:rPr>
                <w:rFonts w:hint="eastAsia"/>
              </w:rPr>
              <w:t>{</w:t>
            </w:r>
          </w:p>
          <w:p w:rsidR="008E649E" w:rsidRDefault="008E649E" w:rsidP="008E649E">
            <w:pPr>
              <w:ind w:left="0"/>
            </w:pPr>
            <w:r>
              <w:t xml:space="preserve">    charge = </w:t>
            </w:r>
            <w:proofErr w:type="spellStart"/>
            <w:r>
              <w:t>winterCharge</w:t>
            </w:r>
            <w:proofErr w:type="spellEnd"/>
            <w:r>
              <w:t>(quantity);</w:t>
            </w:r>
          </w:p>
          <w:p w:rsidR="008E649E" w:rsidRDefault="008E649E" w:rsidP="008E649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else</w:t>
            </w:r>
            <w:r>
              <w:rPr>
                <w:rFonts w:hint="eastAsia"/>
              </w:rPr>
              <w:t>{</w:t>
            </w:r>
          </w:p>
          <w:p w:rsidR="008E649E" w:rsidRDefault="008E649E" w:rsidP="008E649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 xml:space="preserve"> charge = </w:t>
            </w:r>
            <w:proofErr w:type="spellStart"/>
            <w:r>
              <w:t>summerCharge</w:t>
            </w:r>
            <w:proofErr w:type="spellEnd"/>
            <w:r>
              <w:t xml:space="preserve"> (quantity);</w:t>
            </w:r>
          </w:p>
          <w:p w:rsidR="008E649E" w:rsidRDefault="008E649E" w:rsidP="008E649E">
            <w:pPr>
              <w:ind w:left="0"/>
            </w:pPr>
            <w:r>
              <w:rPr>
                <w:rFonts w:hint="eastAsia"/>
              </w:rPr>
              <w:t>}</w:t>
            </w:r>
          </w:p>
          <w:p w:rsidR="008E649E" w:rsidRDefault="008E649E" w:rsidP="008E649E">
            <w:pPr>
              <w:ind w:left="0"/>
            </w:pPr>
          </w:p>
          <w:p w:rsidR="008E649E" w:rsidRDefault="008E649E" w:rsidP="008E649E">
            <w:pPr>
              <w:ind w:left="0"/>
            </w:pPr>
            <w:r>
              <w:t>private</w:t>
            </w:r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notSummer</w:t>
            </w:r>
            <w:proofErr w:type="spellEnd"/>
            <w:r>
              <w:t>(Date date) {</w:t>
            </w:r>
          </w:p>
          <w:p w:rsidR="008E649E" w:rsidRDefault="008E649E" w:rsidP="008E649E">
            <w:pPr>
              <w:ind w:left="0"/>
            </w:pPr>
            <w:r>
              <w:t xml:space="preserve">     return </w:t>
            </w:r>
            <w:proofErr w:type="spellStart"/>
            <w:r>
              <w:t>date.before</w:t>
            </w:r>
            <w:proofErr w:type="spellEnd"/>
            <w:r>
              <w:t xml:space="preserve"> (SUMMER_ST</w:t>
            </w:r>
            <w:r>
              <w:t xml:space="preserve">ART) || </w:t>
            </w:r>
            <w:proofErr w:type="spellStart"/>
            <w:r>
              <w:t>date.after</w:t>
            </w:r>
            <w:proofErr w:type="spellEnd"/>
            <w:r>
              <w:t>(SUMMER_END);</w:t>
            </w:r>
          </w:p>
          <w:p w:rsidR="008E649E" w:rsidRDefault="008E649E" w:rsidP="008E649E">
            <w:pPr>
              <w:ind w:left="0"/>
            </w:pPr>
            <w:r>
              <w:t>}</w:t>
            </w:r>
          </w:p>
          <w:p w:rsidR="008E649E" w:rsidRDefault="008E649E" w:rsidP="008E649E">
            <w:pPr>
              <w:ind w:left="0"/>
            </w:pPr>
          </w:p>
          <w:p w:rsidR="008E649E" w:rsidRDefault="008E649E" w:rsidP="008E649E">
            <w:pPr>
              <w:ind w:left="0"/>
            </w:pPr>
            <w:r>
              <w:t>private doub</w:t>
            </w:r>
            <w:r>
              <w:t xml:space="preserve">le </w:t>
            </w:r>
            <w:proofErr w:type="spellStart"/>
            <w:r>
              <w:t>summerCharge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quantity) {</w:t>
            </w:r>
          </w:p>
          <w:p w:rsidR="008E649E" w:rsidRDefault="008E649E" w:rsidP="008E649E">
            <w:pPr>
              <w:ind w:left="0"/>
            </w:pPr>
            <w:r>
              <w:t xml:space="preserve">    </w:t>
            </w:r>
            <w:r w:rsidR="001575F1">
              <w:t xml:space="preserve"> return quantity * _</w:t>
            </w:r>
            <w:proofErr w:type="spellStart"/>
            <w:r w:rsidR="001575F1">
              <w:t>summerRate</w:t>
            </w:r>
            <w:proofErr w:type="spellEnd"/>
            <w:r w:rsidR="001575F1">
              <w:t>;</w:t>
            </w:r>
          </w:p>
          <w:p w:rsidR="008E649E" w:rsidRDefault="008E649E" w:rsidP="008E649E">
            <w:pPr>
              <w:ind w:left="0"/>
            </w:pPr>
            <w:r>
              <w:t>}</w:t>
            </w:r>
          </w:p>
          <w:p w:rsidR="008E649E" w:rsidRDefault="008E649E" w:rsidP="008E649E">
            <w:pPr>
              <w:ind w:left="0"/>
            </w:pPr>
          </w:p>
          <w:p w:rsidR="008E649E" w:rsidRDefault="008E649E" w:rsidP="008E649E">
            <w:pPr>
              <w:ind w:left="0"/>
            </w:pPr>
            <w:r>
              <w:t xml:space="preserve">private double </w:t>
            </w:r>
            <w:proofErr w:type="spellStart"/>
            <w:r>
              <w:t>winterCharge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quantity) {</w:t>
            </w:r>
          </w:p>
          <w:p w:rsidR="008E649E" w:rsidRDefault="008E649E" w:rsidP="008E649E">
            <w:pPr>
              <w:ind w:left="0"/>
            </w:pPr>
            <w:r>
              <w:lastRenderedPageBreak/>
              <w:t xml:space="preserve">     return quantity * _</w:t>
            </w:r>
            <w:proofErr w:type="spellStart"/>
            <w:r>
              <w:t>win</w:t>
            </w:r>
            <w:r w:rsidR="00257F3C">
              <w:t>terRate</w:t>
            </w:r>
            <w:proofErr w:type="spellEnd"/>
            <w:r w:rsidR="00257F3C">
              <w:t xml:space="preserve"> + _</w:t>
            </w:r>
            <w:proofErr w:type="spellStart"/>
            <w:r w:rsidR="00257F3C">
              <w:t>winterServiceCharge</w:t>
            </w:r>
            <w:proofErr w:type="spellEnd"/>
            <w:r w:rsidR="00257F3C">
              <w:t>;</w:t>
            </w:r>
          </w:p>
          <w:p w:rsidR="008E649E" w:rsidRPr="008E649E" w:rsidRDefault="008E649E" w:rsidP="008E649E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230B47" w:rsidRDefault="00230B47" w:rsidP="00353F0C"/>
    <w:p w:rsidR="00E366D9" w:rsidRDefault="00353F0C" w:rsidP="00353F0C">
      <w:r w:rsidRPr="00415195">
        <w:rPr>
          <w:rFonts w:hint="eastAsia"/>
          <w:b/>
          <w:color w:val="FF0000"/>
        </w:rPr>
        <w:t>合并条件表达式</w:t>
      </w:r>
      <w:r>
        <w:rPr>
          <w:rFonts w:hint="eastAsia"/>
        </w:rPr>
        <w:t>（</w:t>
      </w:r>
      <w:r>
        <w:t>Consolidate Conditional Expression）。你有一系列条件测试，都得到相同结果。将这些测试合并为一个条件表达式，并将这个条件表达式提炼成为一个独立函数。</w:t>
      </w:r>
    </w:p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合并重复的条件片段</w:t>
      </w:r>
      <w:r>
        <w:rPr>
          <w:rFonts w:hint="eastAsia"/>
        </w:rPr>
        <w:t>（</w:t>
      </w:r>
      <w:r>
        <w:t>Consolidate Duplicate Conditional Fragments）。在条件表达式的每个分支上有着相同的一段代码。将这段重复的代码搬移到条件表达式之外。</w:t>
      </w:r>
    </w:p>
    <w:p w:rsidR="00E366D9" w:rsidRDefault="00E366D9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移除控制标记</w:t>
      </w:r>
      <w:r>
        <w:rPr>
          <w:rFonts w:hint="eastAsia"/>
        </w:rPr>
        <w:t>（</w:t>
      </w:r>
      <w:r>
        <w:t>Remove Control Flag）。在一系列布尔表达式中，某个变量带有</w:t>
      </w:r>
      <w:r w:rsidR="00642AF3">
        <w:t>"</w:t>
      </w:r>
      <w:r>
        <w:t>控制标记</w:t>
      </w:r>
      <w:r w:rsidR="00642AF3">
        <w:t>"</w:t>
      </w:r>
      <w:r>
        <w:t>的作用。以break语句或return语句取代控制标记。</w:t>
      </w:r>
    </w:p>
    <w:p w:rsidR="00E366D9" w:rsidRDefault="00E366D9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以卫语句取代嵌套条件表达式</w:t>
      </w:r>
      <w:r>
        <w:rPr>
          <w:rFonts w:hint="eastAsia"/>
        </w:rPr>
        <w:t>（</w:t>
      </w:r>
      <w:r>
        <w:t>Replace nested Conditional with Guard Clauses）。函数中的条件逻辑使人难以看清正常的执行路径。使用卫语句表现所有的特殊情况。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91469" w:rsidTr="00891469">
        <w:tc>
          <w:tcPr>
            <w:tcW w:w="8388" w:type="dxa"/>
          </w:tcPr>
          <w:p w:rsidR="00891469" w:rsidRDefault="00891469" w:rsidP="0089146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Pr="00891469">
              <w:rPr>
                <w:rFonts w:hint="eastAsia"/>
                <w:b/>
              </w:rPr>
              <w:t>重构前</w:t>
            </w:r>
          </w:p>
          <w:p w:rsidR="00891469" w:rsidRDefault="00891469" w:rsidP="00891469">
            <w:pPr>
              <w:ind w:left="0"/>
            </w:pPr>
            <w:r>
              <w:t xml:space="preserve">double </w:t>
            </w:r>
            <w:proofErr w:type="spellStart"/>
            <w:r>
              <w:t>getPayAmount</w:t>
            </w:r>
            <w:proofErr w:type="spellEnd"/>
            <w:r>
              <w:t xml:space="preserve">() {  </w:t>
            </w:r>
          </w:p>
          <w:p w:rsidR="00891469" w:rsidRDefault="00891469" w:rsidP="00891469">
            <w:pPr>
              <w:ind w:left="0"/>
            </w:pPr>
            <w:r>
              <w:t xml:space="preserve">  double result;  </w:t>
            </w:r>
          </w:p>
          <w:p w:rsidR="00891469" w:rsidRDefault="00891469" w:rsidP="00891469">
            <w:pPr>
              <w:ind w:left="0"/>
            </w:pPr>
            <w:r>
              <w:t xml:space="preserve">  if (_</w:t>
            </w:r>
            <w:proofErr w:type="spellStart"/>
            <w:r>
              <w:t>isDead</w:t>
            </w:r>
            <w:proofErr w:type="spellEnd"/>
            <w:r>
              <w:t xml:space="preserve">) result = </w:t>
            </w:r>
            <w:proofErr w:type="spellStart"/>
            <w:r>
              <w:t>deadAmount</w:t>
            </w:r>
            <w:proofErr w:type="spellEnd"/>
            <w:r>
              <w:t xml:space="preserve">();  </w:t>
            </w:r>
          </w:p>
          <w:p w:rsidR="00891469" w:rsidRDefault="00891469" w:rsidP="00891469">
            <w:pPr>
              <w:ind w:left="0"/>
            </w:pPr>
            <w:r>
              <w:t xml:space="preserve">  else {  </w:t>
            </w:r>
          </w:p>
          <w:p w:rsidR="00891469" w:rsidRDefault="00891469" w:rsidP="00891469">
            <w:pPr>
              <w:ind w:left="0"/>
            </w:pPr>
            <w:r>
              <w:t xml:space="preserve">      if (_</w:t>
            </w:r>
            <w:proofErr w:type="spellStart"/>
            <w:r>
              <w:t>isSeparated</w:t>
            </w:r>
            <w:proofErr w:type="spellEnd"/>
            <w:r>
              <w:t xml:space="preserve">) result = </w:t>
            </w:r>
            <w:proofErr w:type="spellStart"/>
            <w:r>
              <w:t>separatedAmount</w:t>
            </w:r>
            <w:proofErr w:type="spellEnd"/>
            <w:r>
              <w:t xml:space="preserve">();  </w:t>
            </w:r>
          </w:p>
          <w:p w:rsidR="00891469" w:rsidRDefault="00891469" w:rsidP="00891469">
            <w:pPr>
              <w:ind w:left="0"/>
            </w:pPr>
            <w:r>
              <w:t xml:space="preserve">      else {  </w:t>
            </w:r>
          </w:p>
          <w:p w:rsidR="00891469" w:rsidRDefault="00891469" w:rsidP="00891469">
            <w:pPr>
              <w:ind w:left="0"/>
            </w:pPr>
            <w:r>
              <w:t xml:space="preserve">          if (_</w:t>
            </w:r>
            <w:proofErr w:type="spellStart"/>
            <w:r>
              <w:t>isRetired</w:t>
            </w:r>
            <w:proofErr w:type="spellEnd"/>
            <w:r>
              <w:t xml:space="preserve">) result = </w:t>
            </w:r>
            <w:proofErr w:type="spellStart"/>
            <w:r>
              <w:t>retiredAmount</w:t>
            </w:r>
            <w:proofErr w:type="spellEnd"/>
            <w:r>
              <w:t xml:space="preserve">();  </w:t>
            </w:r>
          </w:p>
          <w:p w:rsidR="00891469" w:rsidRDefault="00891469" w:rsidP="00891469">
            <w:pPr>
              <w:ind w:left="0"/>
            </w:pPr>
            <w:r>
              <w:t xml:space="preserve">          else result = </w:t>
            </w:r>
            <w:proofErr w:type="spellStart"/>
            <w:r>
              <w:t>normalPayAmount</w:t>
            </w:r>
            <w:proofErr w:type="spellEnd"/>
            <w:r>
              <w:t xml:space="preserve">();  </w:t>
            </w:r>
          </w:p>
          <w:p w:rsidR="00891469" w:rsidRDefault="00891469" w:rsidP="00891469">
            <w:pPr>
              <w:ind w:left="0"/>
            </w:pPr>
            <w:r>
              <w:t xml:space="preserve">      };  </w:t>
            </w:r>
          </w:p>
          <w:p w:rsidR="00891469" w:rsidRDefault="00891469" w:rsidP="00891469">
            <w:pPr>
              <w:ind w:left="0"/>
            </w:pPr>
            <w:r>
              <w:t xml:space="preserve">  }  </w:t>
            </w:r>
          </w:p>
          <w:p w:rsidR="00891469" w:rsidRDefault="00891469" w:rsidP="00891469">
            <w:pPr>
              <w:ind w:left="0"/>
            </w:pPr>
            <w:r>
              <w:t xml:space="preserve">return result;  </w:t>
            </w:r>
          </w:p>
          <w:p w:rsidR="00891469" w:rsidRDefault="00891469" w:rsidP="00891469">
            <w:pPr>
              <w:ind w:left="0"/>
            </w:pPr>
            <w:r>
              <w:t xml:space="preserve">};  </w:t>
            </w:r>
          </w:p>
          <w:p w:rsidR="00891469" w:rsidRDefault="00891469" w:rsidP="00891469">
            <w:pPr>
              <w:ind w:left="0"/>
            </w:pPr>
            <w:r>
              <w:t xml:space="preserve"> </w:t>
            </w:r>
          </w:p>
          <w:p w:rsidR="00891469" w:rsidRDefault="00891469" w:rsidP="00891469">
            <w:pPr>
              <w:ind w:left="0"/>
            </w:pPr>
            <w:r>
              <w:t xml:space="preserve"> </w:t>
            </w:r>
          </w:p>
          <w:p w:rsidR="00891469" w:rsidRDefault="00891469" w:rsidP="0089146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 w:rsidRPr="00891469">
              <w:rPr>
                <w:rFonts w:hint="eastAsia"/>
                <w:b/>
              </w:rPr>
              <w:t>重构后</w:t>
            </w:r>
          </w:p>
          <w:p w:rsidR="00891469" w:rsidRDefault="00891469" w:rsidP="00891469">
            <w:pPr>
              <w:ind w:left="0"/>
            </w:pPr>
            <w:r>
              <w:t xml:space="preserve">double </w:t>
            </w:r>
            <w:proofErr w:type="spellStart"/>
            <w:r>
              <w:t>getPayAmount</w:t>
            </w:r>
            <w:proofErr w:type="spellEnd"/>
            <w:r>
              <w:t xml:space="preserve">() {  </w:t>
            </w:r>
          </w:p>
          <w:p w:rsidR="00891469" w:rsidRDefault="00891469" w:rsidP="00891469">
            <w:pPr>
              <w:ind w:left="0"/>
            </w:pPr>
            <w:r>
              <w:t xml:space="preserve">  if (_</w:t>
            </w:r>
            <w:proofErr w:type="spellStart"/>
            <w:r>
              <w:t>isDead</w:t>
            </w:r>
            <w:proofErr w:type="spellEnd"/>
            <w:r>
              <w:t xml:space="preserve">) return </w:t>
            </w:r>
            <w:proofErr w:type="spellStart"/>
            <w:r>
              <w:t>deadAmount</w:t>
            </w:r>
            <w:proofErr w:type="spellEnd"/>
            <w:r>
              <w:t xml:space="preserve">();  </w:t>
            </w:r>
          </w:p>
          <w:p w:rsidR="00891469" w:rsidRDefault="00891469" w:rsidP="00891469">
            <w:pPr>
              <w:ind w:left="0"/>
            </w:pPr>
            <w:r>
              <w:t xml:space="preserve">  if (_</w:t>
            </w:r>
            <w:proofErr w:type="spellStart"/>
            <w:r>
              <w:t>isSeparated</w:t>
            </w:r>
            <w:proofErr w:type="spellEnd"/>
            <w:r>
              <w:t xml:space="preserve">) return </w:t>
            </w:r>
            <w:proofErr w:type="spellStart"/>
            <w:r>
              <w:t>separatedAmount</w:t>
            </w:r>
            <w:proofErr w:type="spellEnd"/>
            <w:r>
              <w:t xml:space="preserve">();  </w:t>
            </w:r>
          </w:p>
          <w:p w:rsidR="00891469" w:rsidRDefault="00891469" w:rsidP="00891469">
            <w:pPr>
              <w:ind w:left="0"/>
            </w:pPr>
            <w:r>
              <w:t xml:space="preserve">  if (_</w:t>
            </w:r>
            <w:proofErr w:type="spellStart"/>
            <w:r>
              <w:t>isRetired</w:t>
            </w:r>
            <w:proofErr w:type="spellEnd"/>
            <w:r>
              <w:t xml:space="preserve">) return </w:t>
            </w:r>
            <w:proofErr w:type="spellStart"/>
            <w:r>
              <w:t>retiredAmount</w:t>
            </w:r>
            <w:proofErr w:type="spellEnd"/>
            <w:r>
              <w:t xml:space="preserve">();  </w:t>
            </w:r>
          </w:p>
          <w:p w:rsidR="00891469" w:rsidRDefault="00891469" w:rsidP="00891469">
            <w:pPr>
              <w:ind w:left="0"/>
            </w:pPr>
            <w:r>
              <w:t xml:space="preserve">  return </w:t>
            </w:r>
            <w:proofErr w:type="spellStart"/>
            <w:r>
              <w:t>normalPayAmount</w:t>
            </w:r>
            <w:proofErr w:type="spellEnd"/>
            <w:r>
              <w:t xml:space="preserve">();  </w:t>
            </w:r>
          </w:p>
          <w:p w:rsidR="00891469" w:rsidRDefault="00891469" w:rsidP="00891469">
            <w:pPr>
              <w:ind w:left="0"/>
            </w:pPr>
            <w:r>
              <w:t>};</w:t>
            </w:r>
          </w:p>
        </w:tc>
      </w:tr>
    </w:tbl>
    <w:p w:rsidR="00E366D9" w:rsidRDefault="00E366D9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以多态取代条件表达式</w:t>
      </w:r>
      <w:r>
        <w:rPr>
          <w:rFonts w:hint="eastAsia"/>
        </w:rPr>
        <w:t>（</w:t>
      </w:r>
      <w:r>
        <w:t>Replace Conditional with Polymorphism）。你手上有个条件表达式，它根据对象类型的不同选择不同的行为。将这个条件表达式的每个分支放进一个子类内的覆写函数中，然后将原始函数声明为抽象函数。</w:t>
      </w:r>
    </w:p>
    <w:p w:rsidR="00E366D9" w:rsidRDefault="00E366D9" w:rsidP="00353F0C"/>
    <w:p w:rsidR="00E366D9" w:rsidRDefault="00353F0C" w:rsidP="00353F0C">
      <w:r w:rsidRPr="00D34AD8">
        <w:rPr>
          <w:rFonts w:hint="eastAsia"/>
          <w:b/>
          <w:color w:val="FF0000"/>
        </w:rPr>
        <w:t>引入</w:t>
      </w:r>
      <w:r w:rsidRPr="00D34AD8">
        <w:rPr>
          <w:b/>
          <w:color w:val="FF0000"/>
        </w:rPr>
        <w:t>Null对象</w:t>
      </w:r>
      <w:r>
        <w:t>（Introduce Null Object）。你需要再三检查某对象是否为null。将null值替换为null对象。</w:t>
      </w:r>
    </w:p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引入断言</w:t>
      </w:r>
      <w:r>
        <w:rPr>
          <w:rFonts w:hint="eastAsia"/>
        </w:rPr>
        <w:t>（</w:t>
      </w:r>
      <w:r>
        <w:t>Introduce Assertion）。某一段代码需要对程序状态做出某种假设。以断言明确表现这种假设。</w:t>
      </w:r>
    </w:p>
    <w:p w:rsidR="0036280C" w:rsidRDefault="0036280C" w:rsidP="00353F0C"/>
    <w:p w:rsidR="00353F0C" w:rsidRDefault="00353F0C" w:rsidP="0036280C">
      <w:pPr>
        <w:pStyle w:val="Heading1"/>
      </w:pPr>
      <w:r>
        <w:rPr>
          <w:rFonts w:hint="eastAsia"/>
        </w:rPr>
        <w:t>简化函数调用</w:t>
      </w:r>
    </w:p>
    <w:p w:rsidR="00353F0C" w:rsidRDefault="00353F0C" w:rsidP="00353F0C">
      <w:r w:rsidRPr="00D34AD8">
        <w:rPr>
          <w:rFonts w:hint="eastAsia"/>
          <w:b/>
          <w:color w:val="FF0000"/>
        </w:rPr>
        <w:t>函数改名</w:t>
      </w:r>
      <w:r>
        <w:rPr>
          <w:rFonts w:hint="eastAsia"/>
        </w:rPr>
        <w:t>（</w:t>
      </w:r>
      <w:r>
        <w:t>Rename Method）。函数的名称未能揭示函数的用途。修改函数的名称。</w:t>
      </w:r>
    </w:p>
    <w:p w:rsidR="00353F0C" w:rsidRDefault="00353F0C" w:rsidP="00353F0C">
      <w:r w:rsidRPr="00D34AD8">
        <w:rPr>
          <w:rFonts w:hint="eastAsia"/>
          <w:b/>
          <w:color w:val="FF0000"/>
        </w:rPr>
        <w:t>添加参数</w:t>
      </w:r>
      <w:r>
        <w:rPr>
          <w:rFonts w:hint="eastAsia"/>
        </w:rPr>
        <w:t>（</w:t>
      </w:r>
      <w:r>
        <w:t>Add Parameter）。某个函数需要从调用端得到更多信息。为此函数添加一个对象参数，让该对象带进函数所需信息。</w:t>
      </w:r>
    </w:p>
    <w:p w:rsidR="008446E3" w:rsidRDefault="00353F0C" w:rsidP="00353F0C">
      <w:r w:rsidRPr="00D34AD8">
        <w:rPr>
          <w:rFonts w:hint="eastAsia"/>
          <w:b/>
          <w:color w:val="FF0000"/>
        </w:rPr>
        <w:t>移除参数</w:t>
      </w:r>
      <w:r>
        <w:rPr>
          <w:rFonts w:hint="eastAsia"/>
        </w:rPr>
        <w:t>（</w:t>
      </w:r>
      <w:r>
        <w:t>Remove Parameter）。函数本体不再需要某个参数。将该参数去除。</w:t>
      </w:r>
    </w:p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将查询函数和修改函数分离</w:t>
      </w:r>
      <w:r>
        <w:rPr>
          <w:rFonts w:hint="eastAsia"/>
        </w:rPr>
        <w:t>（</w:t>
      </w:r>
      <w:r>
        <w:t>Separate Query from Modifier）。某个函数既返回对象状态值，又修改对象状态。建立两个不同的函数，其中一个负责查询，另一个负责修改。</w:t>
      </w:r>
    </w:p>
    <w:p w:rsidR="00B85084" w:rsidRDefault="00B85084" w:rsidP="00353F0C">
      <w:pPr>
        <w:rPr>
          <w:rFonts w:hint="eastAsia"/>
        </w:rPr>
      </w:pPr>
      <w:proofErr w:type="spellStart"/>
      <w:r w:rsidRPr="005817BD">
        <w:rPr>
          <w:rFonts w:hint="eastAsia"/>
          <w:i/>
          <w:color w:val="FF0000"/>
        </w:rPr>
        <w:t>ps</w:t>
      </w:r>
      <w:proofErr w:type="spellEnd"/>
      <w:r>
        <w:rPr>
          <w:rFonts w:hint="eastAsia"/>
        </w:rPr>
        <w:t>：函数按功能进行拆分。</w:t>
      </w:r>
    </w:p>
    <w:p w:rsidR="00325CB3" w:rsidRDefault="00325CB3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令函数携带参数</w:t>
      </w:r>
      <w:r>
        <w:rPr>
          <w:rFonts w:hint="eastAsia"/>
        </w:rPr>
        <w:t>（</w:t>
      </w:r>
      <w:r>
        <w:t>Parameterize Method）。若干函数做了类似的工作，但在函数本体中却包含了不同的值。建立单一函数，以参数表达那些不同的值。</w:t>
      </w:r>
    </w:p>
    <w:p w:rsidR="00325CB3" w:rsidRPr="00690BB6" w:rsidRDefault="00690BB6" w:rsidP="00353F0C">
      <w:proofErr w:type="spellStart"/>
      <w:r w:rsidRPr="005817BD">
        <w:rPr>
          <w:rFonts w:hint="eastAsia"/>
          <w:i/>
          <w:color w:val="FF0000"/>
        </w:rPr>
        <w:t>ps</w:t>
      </w:r>
      <w:proofErr w:type="spellEnd"/>
      <w:r>
        <w:rPr>
          <w:rFonts w:hint="eastAsia"/>
        </w:rPr>
        <w:t>：如果参数对函数影响很多，使用</w:t>
      </w:r>
      <w:r w:rsidRPr="00E36C64">
        <w:rPr>
          <w:rFonts w:hint="eastAsia"/>
          <w:b/>
          <w:color w:val="FF0000"/>
        </w:rPr>
        <w:t>以明确函数取代参数</w:t>
      </w:r>
      <w:r>
        <w:rPr>
          <w:rFonts w:hint="eastAsia"/>
        </w:rPr>
        <w:t>重构</w:t>
      </w:r>
    </w:p>
    <w:p w:rsidR="00353F0C" w:rsidRDefault="00353F0C" w:rsidP="00353F0C">
      <w:pPr>
        <w:rPr>
          <w:rFonts w:hint="eastAsia"/>
        </w:rPr>
      </w:pPr>
      <w:r w:rsidRPr="00E36C64">
        <w:rPr>
          <w:rFonts w:hint="eastAsia"/>
          <w:b/>
          <w:color w:val="FF0000"/>
        </w:rPr>
        <w:t>以明确函数取代参数</w:t>
      </w:r>
      <w:r>
        <w:rPr>
          <w:rFonts w:hint="eastAsia"/>
        </w:rPr>
        <w:t>（</w:t>
      </w:r>
      <w:r>
        <w:t>Replace Parameter with Explicit Methods）。你有一个函数，其中完全取决于参数值而采取不同行为。针对该参数的每一个可能值，建立一个独立函数。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A47C3" w:rsidTr="00DA47C3">
        <w:tc>
          <w:tcPr>
            <w:tcW w:w="8388" w:type="dxa"/>
          </w:tcPr>
          <w:p w:rsidR="00DA47C3" w:rsidRPr="004D4CB6" w:rsidRDefault="00DA47C3" w:rsidP="00DA47C3">
            <w:pPr>
              <w:ind w:left="0"/>
              <w:rPr>
                <w:rFonts w:hint="eastAsia"/>
                <w:b/>
              </w:rPr>
            </w:pPr>
            <w:r w:rsidRPr="004D4CB6">
              <w:rPr>
                <w:rFonts w:hint="eastAsia"/>
                <w:b/>
              </w:rPr>
              <w:t>//重构前</w:t>
            </w:r>
          </w:p>
          <w:p w:rsidR="00DA47C3" w:rsidRDefault="00DA47C3" w:rsidP="00DA47C3">
            <w:pPr>
              <w:ind w:left="0"/>
            </w:pPr>
            <w:r>
              <w:t xml:space="preserve">static final </w:t>
            </w:r>
            <w:proofErr w:type="spellStart"/>
            <w:r>
              <w:t>int</w:t>
            </w:r>
            <w:proofErr w:type="spellEnd"/>
            <w:r>
              <w:t xml:space="preserve"> ENGINEER = 0;  </w:t>
            </w:r>
          </w:p>
          <w:p w:rsidR="00DA47C3" w:rsidRDefault="00DA47C3" w:rsidP="00DA47C3">
            <w:pPr>
              <w:ind w:left="0"/>
            </w:pPr>
            <w:r>
              <w:t xml:space="preserve">static final </w:t>
            </w:r>
            <w:proofErr w:type="spellStart"/>
            <w:r>
              <w:t>int</w:t>
            </w:r>
            <w:proofErr w:type="spellEnd"/>
            <w:r>
              <w:t xml:space="preserve"> SALESMAN = 1;  </w:t>
            </w:r>
          </w:p>
          <w:p w:rsidR="00DA47C3" w:rsidRDefault="00DA47C3" w:rsidP="00DA47C3">
            <w:pPr>
              <w:ind w:left="0"/>
            </w:pPr>
            <w:r>
              <w:t xml:space="preserve">static final </w:t>
            </w:r>
            <w:proofErr w:type="spellStart"/>
            <w:r>
              <w:t>int</w:t>
            </w:r>
            <w:proofErr w:type="spellEnd"/>
            <w:r>
              <w:t xml:space="preserve"> MANAGER = 2;  </w:t>
            </w:r>
          </w:p>
          <w:p w:rsidR="00DA47C3" w:rsidRDefault="00DA47C3" w:rsidP="00DA47C3">
            <w:pPr>
              <w:ind w:left="0"/>
            </w:pPr>
            <w:r>
              <w:t>static Employee create(</w:t>
            </w:r>
            <w:proofErr w:type="spellStart"/>
            <w:r>
              <w:t>int</w:t>
            </w:r>
            <w:proofErr w:type="spellEnd"/>
            <w:r>
              <w:t xml:space="preserve"> type){  </w:t>
            </w:r>
          </w:p>
          <w:p w:rsidR="00DA47C3" w:rsidRDefault="00DA47C3" w:rsidP="00DA47C3">
            <w:pPr>
              <w:ind w:left="0"/>
            </w:pPr>
            <w:r>
              <w:t xml:space="preserve">    switch(type){  </w:t>
            </w:r>
          </w:p>
          <w:p w:rsidR="00DA47C3" w:rsidRDefault="00DA47C3" w:rsidP="00DA47C3">
            <w:pPr>
              <w:ind w:left="0"/>
            </w:pPr>
            <w:r>
              <w:t xml:space="preserve">        case ENGINEER:  </w:t>
            </w:r>
          </w:p>
          <w:p w:rsidR="00DA47C3" w:rsidRDefault="00DA47C3" w:rsidP="00DA47C3">
            <w:pPr>
              <w:ind w:left="0"/>
            </w:pPr>
            <w:r>
              <w:t xml:space="preserve">            return new Engineer();  </w:t>
            </w:r>
          </w:p>
          <w:p w:rsidR="00DA47C3" w:rsidRDefault="00DA47C3" w:rsidP="00DA47C3">
            <w:pPr>
              <w:ind w:left="0"/>
            </w:pPr>
            <w:r>
              <w:t xml:space="preserve">        case SALESMAN:  </w:t>
            </w:r>
          </w:p>
          <w:p w:rsidR="00DA47C3" w:rsidRDefault="00DA47C3" w:rsidP="00DA47C3">
            <w:pPr>
              <w:ind w:left="0"/>
            </w:pPr>
            <w:r>
              <w:t xml:space="preserve">            return new Salesman();  </w:t>
            </w:r>
          </w:p>
          <w:p w:rsidR="00DA47C3" w:rsidRDefault="00DA47C3" w:rsidP="00DA47C3">
            <w:pPr>
              <w:ind w:left="0"/>
            </w:pPr>
            <w:r>
              <w:t xml:space="preserve">        case MANAGER:  </w:t>
            </w:r>
          </w:p>
          <w:p w:rsidR="00DA47C3" w:rsidRDefault="00DA47C3" w:rsidP="00DA47C3">
            <w:pPr>
              <w:ind w:left="0"/>
            </w:pPr>
            <w:r>
              <w:t xml:space="preserve">            return new Manager();  </w:t>
            </w:r>
          </w:p>
          <w:p w:rsidR="00DA47C3" w:rsidRDefault="00DA47C3" w:rsidP="00DA47C3">
            <w:pPr>
              <w:ind w:left="0"/>
            </w:pPr>
            <w:r>
              <w:t xml:space="preserve">        default:  </w:t>
            </w:r>
          </w:p>
          <w:p w:rsidR="00DA47C3" w:rsidRDefault="00DA47C3" w:rsidP="00DA47C3">
            <w:pPr>
              <w:ind w:left="0"/>
            </w:pPr>
            <w:r>
              <w:t xml:space="preserve">            throw new </w:t>
            </w:r>
            <w:proofErr w:type="spellStart"/>
            <w:r>
              <w:t>IllegalArgumentException</w:t>
            </w:r>
            <w:proofErr w:type="spellEnd"/>
            <w:r>
              <w:t xml:space="preserve">();  </w:t>
            </w:r>
          </w:p>
          <w:p w:rsidR="00DA47C3" w:rsidRDefault="00DA47C3" w:rsidP="00DA47C3">
            <w:pPr>
              <w:ind w:left="0"/>
            </w:pPr>
            <w:r>
              <w:t xml:space="preserve">    }  </w:t>
            </w:r>
          </w:p>
          <w:p w:rsidR="00DA47C3" w:rsidRDefault="00DA47C3" w:rsidP="00DA47C3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  <w:p w:rsidR="00DA47C3" w:rsidRDefault="00DA47C3" w:rsidP="00DA47C3">
            <w:pPr>
              <w:ind w:left="0"/>
              <w:rPr>
                <w:rFonts w:hint="eastAsia"/>
              </w:rPr>
            </w:pPr>
          </w:p>
          <w:p w:rsidR="00DA47C3" w:rsidRPr="004D4CB6" w:rsidRDefault="00DA47C3" w:rsidP="00DA47C3">
            <w:pPr>
              <w:ind w:left="0"/>
              <w:rPr>
                <w:rFonts w:hint="eastAsia"/>
                <w:b/>
              </w:rPr>
            </w:pPr>
            <w:r w:rsidRPr="004D4CB6">
              <w:rPr>
                <w:rFonts w:hint="eastAsia"/>
                <w:b/>
              </w:rPr>
              <w:t>//重构后</w:t>
            </w:r>
          </w:p>
          <w:p w:rsidR="00DA47C3" w:rsidRDefault="00DA47C3" w:rsidP="00DA47C3">
            <w:pPr>
              <w:ind w:left="0"/>
            </w:pPr>
            <w:r>
              <w:t xml:space="preserve">static employee </w:t>
            </w:r>
            <w:proofErr w:type="spellStart"/>
            <w:r>
              <w:t>createEngineer</w:t>
            </w:r>
            <w:proofErr w:type="spellEnd"/>
            <w:r>
              <w:t xml:space="preserve">(){  </w:t>
            </w:r>
          </w:p>
          <w:p w:rsidR="00DA47C3" w:rsidRDefault="00DA47C3" w:rsidP="00DA47C3">
            <w:pPr>
              <w:ind w:left="0"/>
            </w:pPr>
            <w:r>
              <w:t xml:space="preserve">    return new Engineer();  </w:t>
            </w:r>
          </w:p>
          <w:p w:rsidR="00DA47C3" w:rsidRDefault="00DA47C3" w:rsidP="00DA47C3">
            <w:pPr>
              <w:ind w:left="0"/>
            </w:pPr>
            <w:r>
              <w:t xml:space="preserve">}  </w:t>
            </w:r>
          </w:p>
          <w:p w:rsidR="00DA47C3" w:rsidRDefault="00DA47C3" w:rsidP="00DA47C3">
            <w:pPr>
              <w:ind w:left="0"/>
            </w:pPr>
            <w:r>
              <w:t xml:space="preserve">static employee </w:t>
            </w:r>
            <w:proofErr w:type="spellStart"/>
            <w:r>
              <w:t>createSalesman</w:t>
            </w:r>
            <w:proofErr w:type="spellEnd"/>
            <w:r>
              <w:t xml:space="preserve">(){  </w:t>
            </w:r>
          </w:p>
          <w:p w:rsidR="00DA47C3" w:rsidRDefault="00DA47C3" w:rsidP="00DA47C3">
            <w:pPr>
              <w:ind w:left="0"/>
            </w:pPr>
            <w:r>
              <w:t xml:space="preserve">    return new Salesman();  </w:t>
            </w:r>
          </w:p>
          <w:p w:rsidR="00DA47C3" w:rsidRDefault="00DA47C3" w:rsidP="00DA47C3">
            <w:pPr>
              <w:ind w:left="0"/>
            </w:pPr>
            <w:r>
              <w:t xml:space="preserve">}  </w:t>
            </w:r>
          </w:p>
          <w:p w:rsidR="00DA47C3" w:rsidRDefault="00DA47C3" w:rsidP="00DA47C3">
            <w:pPr>
              <w:ind w:left="0"/>
            </w:pPr>
            <w:r>
              <w:t xml:space="preserve">static employee </w:t>
            </w:r>
            <w:proofErr w:type="spellStart"/>
            <w:r>
              <w:t>createManager</w:t>
            </w:r>
            <w:proofErr w:type="spellEnd"/>
            <w:r>
              <w:t xml:space="preserve">(){  </w:t>
            </w:r>
          </w:p>
          <w:p w:rsidR="00DA47C3" w:rsidRDefault="00DA47C3" w:rsidP="00DA47C3">
            <w:pPr>
              <w:ind w:left="0"/>
            </w:pPr>
            <w:r>
              <w:lastRenderedPageBreak/>
              <w:t xml:space="preserve">    return new Manager();  </w:t>
            </w:r>
          </w:p>
          <w:p w:rsidR="00DA47C3" w:rsidRDefault="00DA47C3" w:rsidP="00DA47C3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DA47C3" w:rsidRDefault="00DA47C3" w:rsidP="00353F0C">
      <w:pPr>
        <w:rPr>
          <w:rFonts w:hint="eastAsia"/>
        </w:rPr>
      </w:pPr>
    </w:p>
    <w:p w:rsidR="00325CB3" w:rsidRDefault="00325CB3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保持对象完整</w:t>
      </w:r>
      <w:r>
        <w:rPr>
          <w:rFonts w:hint="eastAsia"/>
        </w:rPr>
        <w:t>（</w:t>
      </w:r>
      <w:r>
        <w:t>Preserve Whole Object）。你从某个对象中取出若干值，将它们作为某一次函数调用时的参数。改为传递整个对象。</w:t>
      </w:r>
    </w:p>
    <w:p w:rsidR="00325CB3" w:rsidRDefault="00325CB3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以函数取代参数</w:t>
      </w:r>
      <w:r>
        <w:rPr>
          <w:rFonts w:hint="eastAsia"/>
        </w:rPr>
        <w:t>（</w:t>
      </w:r>
      <w:r>
        <w:t>Replace Parameter with Methods）。对象调用某个函数，并将所得结果作为参数，传递给另一个函数。而接受该参数的函数本身也能够调用前一个函数。让参数接受者去除该项参数，并直接调用前一个函数。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609E9" w:rsidTr="009609E9">
        <w:tc>
          <w:tcPr>
            <w:tcW w:w="8388" w:type="dxa"/>
          </w:tcPr>
          <w:p w:rsidR="009609E9" w:rsidRPr="00BB4D98" w:rsidRDefault="009609E9" w:rsidP="00353F0C">
            <w:pPr>
              <w:ind w:left="0"/>
              <w:rPr>
                <w:rFonts w:hint="eastAsia"/>
                <w:b/>
              </w:rPr>
            </w:pPr>
            <w:r w:rsidRPr="00BB4D98">
              <w:rPr>
                <w:rFonts w:hint="eastAsia"/>
                <w:b/>
              </w:rPr>
              <w:t>//重构前</w:t>
            </w:r>
          </w:p>
          <w:p w:rsidR="009609E9" w:rsidRDefault="009609E9" w:rsidP="009609E9">
            <w:pPr>
              <w:ind w:left="0"/>
            </w:pPr>
            <w:r>
              <w:t xml:space="preserve">public double </w:t>
            </w:r>
            <w:proofErr w:type="spellStart"/>
            <w:r>
              <w:t>getPrice</w:t>
            </w:r>
            <w:proofErr w:type="spellEnd"/>
            <w:r>
              <w:t>(){</w:t>
            </w:r>
          </w:p>
          <w:p w:rsidR="009609E9" w:rsidRDefault="009609E9" w:rsidP="009609E9">
            <w:pPr>
              <w:ind w:left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basePrice</w:t>
            </w:r>
            <w:proofErr w:type="spellEnd"/>
            <w:r>
              <w:t xml:space="preserve"> = _quantity * _</w:t>
            </w:r>
            <w:proofErr w:type="spellStart"/>
            <w:r>
              <w:t>itemPrice</w:t>
            </w:r>
            <w:proofErr w:type="spellEnd"/>
            <w:r>
              <w:t>;</w:t>
            </w:r>
          </w:p>
          <w:p w:rsidR="009609E9" w:rsidRDefault="009609E9" w:rsidP="009609E9">
            <w:pPr>
              <w:ind w:left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discountLevel</w:t>
            </w:r>
            <w:proofErr w:type="spellEnd"/>
            <w:r>
              <w:t>;</w:t>
            </w:r>
          </w:p>
          <w:p w:rsidR="009609E9" w:rsidRDefault="009609E9" w:rsidP="009609E9">
            <w:pPr>
              <w:ind w:left="0"/>
            </w:pPr>
            <w:r>
              <w:t xml:space="preserve">    if(_quantity &gt; 100){</w:t>
            </w:r>
          </w:p>
          <w:p w:rsidR="009609E9" w:rsidRDefault="009609E9" w:rsidP="009609E9">
            <w:pPr>
              <w:ind w:left="0"/>
            </w:pPr>
            <w:r>
              <w:t xml:space="preserve">        </w:t>
            </w:r>
            <w:proofErr w:type="spellStart"/>
            <w:r>
              <w:t>discountLevel</w:t>
            </w:r>
            <w:proofErr w:type="spellEnd"/>
            <w:r>
              <w:t xml:space="preserve"> = 2;</w:t>
            </w:r>
          </w:p>
          <w:p w:rsidR="009609E9" w:rsidRDefault="009609E9" w:rsidP="009609E9">
            <w:pPr>
              <w:ind w:left="0"/>
            </w:pPr>
            <w:r>
              <w:t xml:space="preserve">    }else{</w:t>
            </w:r>
          </w:p>
          <w:p w:rsidR="009609E9" w:rsidRDefault="009609E9" w:rsidP="009609E9">
            <w:pPr>
              <w:ind w:left="0"/>
            </w:pPr>
            <w:r>
              <w:t xml:space="preserve">        </w:t>
            </w:r>
            <w:proofErr w:type="spellStart"/>
            <w:r>
              <w:t>discountLevel</w:t>
            </w:r>
            <w:proofErr w:type="spellEnd"/>
            <w:r>
              <w:t xml:space="preserve"> = 1;</w:t>
            </w:r>
          </w:p>
          <w:p w:rsidR="009609E9" w:rsidRDefault="009609E9" w:rsidP="009609E9">
            <w:pPr>
              <w:ind w:left="0"/>
            </w:pPr>
            <w:r>
              <w:t xml:space="preserve">    }</w:t>
            </w:r>
          </w:p>
          <w:p w:rsidR="009609E9" w:rsidRDefault="009609E9" w:rsidP="009609E9">
            <w:pPr>
              <w:ind w:left="0"/>
            </w:pPr>
            <w:r>
              <w:t xml:space="preserve">    double final Price = </w:t>
            </w:r>
            <w:proofErr w:type="spellStart"/>
            <w:r>
              <w:t>discountedPrice</w:t>
            </w:r>
            <w:proofErr w:type="spellEnd"/>
            <w:r>
              <w:t>(</w:t>
            </w:r>
            <w:proofErr w:type="spellStart"/>
            <w:r>
              <w:t>basePrice</w:t>
            </w:r>
            <w:proofErr w:type="spellEnd"/>
            <w:r>
              <w:t xml:space="preserve">, </w:t>
            </w:r>
            <w:proofErr w:type="spellStart"/>
            <w:r>
              <w:t>discountLevel</w:t>
            </w:r>
            <w:proofErr w:type="spellEnd"/>
            <w:r>
              <w:t>);</w:t>
            </w:r>
          </w:p>
          <w:p w:rsidR="009609E9" w:rsidRDefault="009609E9" w:rsidP="009609E9">
            <w:pPr>
              <w:ind w:left="0"/>
            </w:pPr>
            <w:r>
              <w:t xml:space="preserve">    return </w:t>
            </w:r>
            <w:proofErr w:type="spellStart"/>
            <w:r>
              <w:t>finalPrice</w:t>
            </w:r>
            <w:proofErr w:type="spellEnd"/>
            <w:r>
              <w:t>;</w:t>
            </w:r>
          </w:p>
          <w:p w:rsidR="009609E9" w:rsidRDefault="009609E9" w:rsidP="009609E9">
            <w:pPr>
              <w:ind w:left="0"/>
            </w:pPr>
            <w:r>
              <w:t>}</w:t>
            </w:r>
          </w:p>
          <w:p w:rsidR="009609E9" w:rsidRDefault="009609E9" w:rsidP="009609E9">
            <w:pPr>
              <w:ind w:left="0"/>
            </w:pPr>
          </w:p>
          <w:p w:rsidR="009609E9" w:rsidRDefault="009609E9" w:rsidP="009609E9">
            <w:pPr>
              <w:ind w:left="0"/>
            </w:pPr>
            <w:r>
              <w:t xml:space="preserve">private double </w:t>
            </w:r>
            <w:proofErr w:type="spellStart"/>
            <w:r>
              <w:t>discountedPrice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basePrice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discountLevel</w:t>
            </w:r>
            <w:proofErr w:type="spellEnd"/>
            <w:r>
              <w:t>){</w:t>
            </w:r>
          </w:p>
          <w:p w:rsidR="009609E9" w:rsidRDefault="009609E9" w:rsidP="009609E9">
            <w:pPr>
              <w:ind w:left="0"/>
            </w:pPr>
            <w:r>
              <w:t xml:space="preserve">    if(</w:t>
            </w:r>
            <w:proofErr w:type="spellStart"/>
            <w:r>
              <w:t>discountLevel</w:t>
            </w:r>
            <w:proofErr w:type="spellEnd"/>
            <w:r>
              <w:t xml:space="preserve"> == 2){</w:t>
            </w:r>
          </w:p>
          <w:p w:rsidR="009609E9" w:rsidRDefault="009609E9" w:rsidP="009609E9">
            <w:pPr>
              <w:ind w:left="0"/>
            </w:pPr>
            <w:r>
              <w:t xml:space="preserve">        return </w:t>
            </w:r>
            <w:proofErr w:type="spellStart"/>
            <w:r>
              <w:t>basePrice</w:t>
            </w:r>
            <w:proofErr w:type="spellEnd"/>
            <w:r>
              <w:t xml:space="preserve"> * 0.1;</w:t>
            </w:r>
          </w:p>
          <w:p w:rsidR="009609E9" w:rsidRDefault="009609E9" w:rsidP="009609E9">
            <w:pPr>
              <w:ind w:left="0"/>
            </w:pPr>
            <w:r>
              <w:t xml:space="preserve">    }else{</w:t>
            </w:r>
          </w:p>
          <w:p w:rsidR="009609E9" w:rsidRDefault="009609E9" w:rsidP="009609E9">
            <w:pPr>
              <w:ind w:left="0"/>
            </w:pPr>
            <w:r>
              <w:t xml:space="preserve">        return </w:t>
            </w:r>
            <w:proofErr w:type="spellStart"/>
            <w:r>
              <w:t>basePrice</w:t>
            </w:r>
            <w:proofErr w:type="spellEnd"/>
            <w:r>
              <w:t xml:space="preserve"> * 0.05;</w:t>
            </w:r>
          </w:p>
          <w:p w:rsidR="009609E9" w:rsidRDefault="009609E9" w:rsidP="009609E9">
            <w:pPr>
              <w:ind w:left="0"/>
            </w:pPr>
            <w:r>
              <w:t xml:space="preserve">    }</w:t>
            </w:r>
          </w:p>
          <w:p w:rsidR="009609E9" w:rsidRDefault="009609E9" w:rsidP="009609E9">
            <w:pPr>
              <w:ind w:left="0"/>
              <w:rPr>
                <w:rFonts w:hint="eastAsia"/>
              </w:rPr>
            </w:pPr>
            <w:r>
              <w:t>}</w:t>
            </w:r>
          </w:p>
          <w:p w:rsidR="009609E9" w:rsidRDefault="009609E9" w:rsidP="009609E9">
            <w:pPr>
              <w:ind w:left="0"/>
              <w:rPr>
                <w:rFonts w:hint="eastAsia"/>
              </w:rPr>
            </w:pPr>
          </w:p>
          <w:p w:rsidR="009609E9" w:rsidRPr="00341950" w:rsidRDefault="009609E9" w:rsidP="009609E9">
            <w:pPr>
              <w:ind w:left="0"/>
              <w:rPr>
                <w:rFonts w:hint="eastAsia"/>
                <w:b/>
              </w:rPr>
            </w:pPr>
            <w:r w:rsidRPr="00341950">
              <w:rPr>
                <w:rFonts w:hint="eastAsia"/>
                <w:b/>
              </w:rPr>
              <w:t>//重构后</w:t>
            </w:r>
          </w:p>
          <w:p w:rsidR="00341950" w:rsidRDefault="00341950" w:rsidP="00341950">
            <w:pPr>
              <w:ind w:left="0"/>
            </w:pPr>
            <w:r>
              <w:lastRenderedPageBreak/>
              <w:t xml:space="preserve">public double </w:t>
            </w:r>
            <w:proofErr w:type="spellStart"/>
            <w:r>
              <w:t>getPrice</w:t>
            </w:r>
            <w:proofErr w:type="spellEnd"/>
            <w:r>
              <w:t>(){</w:t>
            </w:r>
          </w:p>
          <w:p w:rsidR="00341950" w:rsidRDefault="00341950" w:rsidP="00341950">
            <w:pPr>
              <w:ind w:left="0"/>
            </w:pPr>
            <w:r>
              <w:t xml:space="preserve">    return </w:t>
            </w:r>
            <w:proofErr w:type="spellStart"/>
            <w:r>
              <w:t>discountedPrice</w:t>
            </w:r>
            <w:proofErr w:type="spellEnd"/>
            <w:r>
              <w:t>();</w:t>
            </w:r>
          </w:p>
          <w:p w:rsidR="00341950" w:rsidRDefault="00341950" w:rsidP="00341950">
            <w:pPr>
              <w:ind w:left="0"/>
              <w:rPr>
                <w:rFonts w:hint="eastAsia"/>
              </w:rPr>
            </w:pPr>
            <w:r>
              <w:t>}</w:t>
            </w:r>
          </w:p>
          <w:p w:rsidR="00341950" w:rsidRDefault="00341950" w:rsidP="00341950">
            <w:pPr>
              <w:ind w:left="0"/>
              <w:rPr>
                <w:rFonts w:hint="eastAsia"/>
              </w:rPr>
            </w:pPr>
          </w:p>
          <w:p w:rsidR="00341950" w:rsidRDefault="00797E5E" w:rsidP="00341950">
            <w:pPr>
              <w:ind w:left="0"/>
            </w:pP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getDiscountLev</w:t>
            </w:r>
            <w:r w:rsidR="00341950">
              <w:t>e</w:t>
            </w:r>
            <w:r>
              <w:rPr>
                <w:rFonts w:hint="eastAsia"/>
              </w:rPr>
              <w:t>l</w:t>
            </w:r>
            <w:proofErr w:type="spellEnd"/>
            <w:r w:rsidR="00341950">
              <w:t>(){</w:t>
            </w:r>
          </w:p>
          <w:p w:rsidR="00341950" w:rsidRDefault="00341950" w:rsidP="00341950">
            <w:pPr>
              <w:ind w:left="0"/>
            </w:pPr>
            <w:r>
              <w:t xml:space="preserve">    if(_quantity &gt; 100){</w:t>
            </w:r>
          </w:p>
          <w:p w:rsidR="00341950" w:rsidRDefault="00341950" w:rsidP="00341950">
            <w:pPr>
              <w:ind w:left="0"/>
            </w:pPr>
            <w:r>
              <w:t xml:space="preserve">            return 2;</w:t>
            </w:r>
          </w:p>
          <w:p w:rsidR="00341950" w:rsidRDefault="00341950" w:rsidP="00341950">
            <w:pPr>
              <w:ind w:left="0"/>
            </w:pPr>
            <w:r>
              <w:t xml:space="preserve">     }else{</w:t>
            </w:r>
          </w:p>
          <w:p w:rsidR="00341950" w:rsidRDefault="00341950" w:rsidP="00341950">
            <w:pPr>
              <w:ind w:left="0"/>
            </w:pPr>
            <w:r>
              <w:t xml:space="preserve">            return 1;</w:t>
            </w:r>
          </w:p>
          <w:p w:rsidR="00341950" w:rsidRDefault="00341950" w:rsidP="00341950">
            <w:pPr>
              <w:ind w:left="0"/>
            </w:pPr>
            <w:r>
              <w:t xml:space="preserve">     }</w:t>
            </w:r>
          </w:p>
          <w:p w:rsidR="00341950" w:rsidRDefault="00341950" w:rsidP="00341950">
            <w:pPr>
              <w:ind w:left="0"/>
            </w:pPr>
            <w:r>
              <w:t>}</w:t>
            </w:r>
          </w:p>
          <w:p w:rsidR="00341950" w:rsidRDefault="00341950" w:rsidP="00341950">
            <w:pPr>
              <w:ind w:left="0"/>
            </w:pPr>
          </w:p>
          <w:p w:rsidR="00341950" w:rsidRDefault="00341950" w:rsidP="00341950">
            <w:pPr>
              <w:ind w:left="0"/>
            </w:pPr>
            <w:r>
              <w:t xml:space="preserve">private </w:t>
            </w:r>
            <w:proofErr w:type="spellStart"/>
            <w:r>
              <w:t>doulbe</w:t>
            </w:r>
            <w:proofErr w:type="spellEnd"/>
            <w:r>
              <w:t xml:space="preserve"> </w:t>
            </w:r>
            <w:proofErr w:type="spellStart"/>
            <w:r>
              <w:t>discountedPrice</w:t>
            </w:r>
            <w:proofErr w:type="spellEnd"/>
            <w:r>
              <w:t>(){</w:t>
            </w:r>
          </w:p>
          <w:p w:rsidR="00341950" w:rsidRDefault="00341950" w:rsidP="00341950">
            <w:pPr>
              <w:ind w:left="0"/>
            </w:pPr>
            <w:r>
              <w:t xml:space="preserve">     if(</w:t>
            </w:r>
            <w:proofErr w:type="spellStart"/>
            <w:r>
              <w:t>getDiscountLevle</w:t>
            </w:r>
            <w:proofErr w:type="spellEnd"/>
            <w:r>
              <w:t>() == 2){</w:t>
            </w:r>
          </w:p>
          <w:p w:rsidR="00341950" w:rsidRDefault="00341950" w:rsidP="00341950">
            <w:pPr>
              <w:ind w:left="0"/>
            </w:pPr>
            <w:r>
              <w:t xml:space="preserve">        return </w:t>
            </w:r>
            <w:proofErr w:type="spellStart"/>
            <w:r>
              <w:t>getBasePrice</w:t>
            </w:r>
            <w:proofErr w:type="spellEnd"/>
            <w:r>
              <w:t>() * 0.1;</w:t>
            </w:r>
          </w:p>
          <w:p w:rsidR="00341950" w:rsidRDefault="00341950" w:rsidP="00341950">
            <w:pPr>
              <w:ind w:left="0"/>
            </w:pPr>
            <w:r>
              <w:t xml:space="preserve">    }else{</w:t>
            </w:r>
          </w:p>
          <w:p w:rsidR="00341950" w:rsidRDefault="00341950" w:rsidP="00341950">
            <w:pPr>
              <w:ind w:left="0"/>
            </w:pPr>
            <w:r>
              <w:t xml:space="preserve">        return </w:t>
            </w:r>
            <w:proofErr w:type="spellStart"/>
            <w:r>
              <w:t>getBasePrice</w:t>
            </w:r>
            <w:proofErr w:type="spellEnd"/>
            <w:r>
              <w:t>() * 0.05;</w:t>
            </w:r>
          </w:p>
          <w:p w:rsidR="00341950" w:rsidRDefault="00341950" w:rsidP="00341950">
            <w:pPr>
              <w:ind w:left="0"/>
            </w:pPr>
            <w:r>
              <w:t xml:space="preserve">    }</w:t>
            </w:r>
          </w:p>
          <w:p w:rsidR="00341950" w:rsidRDefault="00341950" w:rsidP="00341950">
            <w:pPr>
              <w:ind w:left="0"/>
            </w:pPr>
            <w:r>
              <w:t>}</w:t>
            </w:r>
          </w:p>
          <w:p w:rsidR="00341950" w:rsidRDefault="00341950" w:rsidP="00341950">
            <w:pPr>
              <w:ind w:left="0"/>
            </w:pPr>
          </w:p>
          <w:p w:rsidR="00341950" w:rsidRDefault="00341950" w:rsidP="00341950">
            <w:pPr>
              <w:ind w:left="0"/>
            </w:pPr>
            <w:r>
              <w:t xml:space="preserve">private double </w:t>
            </w:r>
            <w:proofErr w:type="spellStart"/>
            <w:r>
              <w:t>getBasePrice</w:t>
            </w:r>
            <w:proofErr w:type="spellEnd"/>
            <w:r>
              <w:t>(){</w:t>
            </w:r>
          </w:p>
          <w:p w:rsidR="00341950" w:rsidRDefault="00341950" w:rsidP="00341950">
            <w:pPr>
              <w:ind w:left="0"/>
            </w:pPr>
            <w:r>
              <w:t xml:space="preserve">    return _quantity * _</w:t>
            </w:r>
            <w:proofErr w:type="spellStart"/>
            <w:r>
              <w:t>itemPrice</w:t>
            </w:r>
            <w:proofErr w:type="spellEnd"/>
            <w:r>
              <w:t>;</w:t>
            </w:r>
          </w:p>
          <w:p w:rsidR="007D37E0" w:rsidRDefault="00341950" w:rsidP="00341950">
            <w:pPr>
              <w:ind w:left="0"/>
            </w:pPr>
            <w:r>
              <w:t>}</w:t>
            </w:r>
          </w:p>
        </w:tc>
      </w:tr>
    </w:tbl>
    <w:p w:rsidR="00325CB3" w:rsidRDefault="00325CB3" w:rsidP="00353F0C"/>
    <w:p w:rsidR="00353F0C" w:rsidRDefault="00353F0C" w:rsidP="00353F0C">
      <w:pPr>
        <w:rPr>
          <w:rFonts w:hint="eastAsia"/>
        </w:rPr>
      </w:pPr>
      <w:r w:rsidRPr="00325CB3">
        <w:rPr>
          <w:rFonts w:hint="eastAsia"/>
          <w:b/>
          <w:color w:val="FF0000"/>
        </w:rPr>
        <w:t>引入参数对象</w:t>
      </w:r>
      <w:r>
        <w:rPr>
          <w:rFonts w:hint="eastAsia"/>
        </w:rPr>
        <w:t>（</w:t>
      </w:r>
      <w:r>
        <w:t>Introduce Parameter Object）。某些参数总是很自然地同时出现。以一个对象取代这些参数。</w:t>
      </w:r>
    </w:p>
    <w:p w:rsidR="00325CB3" w:rsidRDefault="00325CB3" w:rsidP="00353F0C"/>
    <w:p w:rsidR="00325CB3" w:rsidRDefault="00353F0C" w:rsidP="00353F0C">
      <w:r w:rsidRPr="00D34AD8">
        <w:rPr>
          <w:rFonts w:hint="eastAsia"/>
          <w:b/>
          <w:color w:val="FF0000"/>
        </w:rPr>
        <w:t>移除设值函数</w:t>
      </w:r>
      <w:r>
        <w:rPr>
          <w:rFonts w:hint="eastAsia"/>
        </w:rPr>
        <w:t>（</w:t>
      </w:r>
      <w:r>
        <w:t>Remove Setting Method）。类中的某个字段应该在对象创建时被设值，然后就不再改变。去掉该字段的所有设值函数。</w:t>
      </w:r>
    </w:p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隐藏函数</w:t>
      </w:r>
      <w:r>
        <w:rPr>
          <w:rFonts w:hint="eastAsia"/>
        </w:rPr>
        <w:t>（</w:t>
      </w:r>
      <w:r>
        <w:t>Hide Method）。有一个函数，从来没有被其他任何类用到。将这个函数修改为private。</w:t>
      </w:r>
    </w:p>
    <w:p w:rsidR="00325CB3" w:rsidRDefault="00325CB3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lastRenderedPageBreak/>
        <w:t>以工厂函数取代构造函数</w:t>
      </w:r>
      <w:r>
        <w:rPr>
          <w:rFonts w:hint="eastAsia"/>
        </w:rPr>
        <w:t>（</w:t>
      </w:r>
      <w:r>
        <w:t>Replace Constructor with Factory Method）。你希望在创建对象时不仅仅是做简单的构建动作。将构建函数替换为工厂函数。</w:t>
      </w:r>
    </w:p>
    <w:p w:rsidR="00AC46D7" w:rsidRDefault="00AC46D7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封装向下转型</w:t>
      </w:r>
      <w:r>
        <w:rPr>
          <w:rFonts w:hint="eastAsia"/>
        </w:rPr>
        <w:t>（</w:t>
      </w:r>
      <w:r>
        <w:t>Encapsulate Downcast）。某个函数返回的对象，需要由函数调用者执行向下转型。将向下转型动作移到函数中。</w:t>
      </w:r>
    </w:p>
    <w:p w:rsidR="00325CB3" w:rsidRDefault="00CB70CB" w:rsidP="00353F0C">
      <w:pPr>
        <w:rPr>
          <w:rFonts w:hint="eastAsia"/>
        </w:rPr>
      </w:pPr>
      <w:proofErr w:type="spellStart"/>
      <w:r w:rsidRPr="005817BD">
        <w:rPr>
          <w:rFonts w:hint="eastAsia"/>
          <w:i/>
          <w:color w:val="FF0000"/>
        </w:rPr>
        <w:t>ps</w:t>
      </w:r>
      <w:proofErr w:type="spellEnd"/>
      <w:r>
        <w:rPr>
          <w:rFonts w:hint="eastAsia"/>
        </w:rPr>
        <w:t>：更改函数返回类型为原类型的子类型的时候，不需要更改客户端调用代码。</w:t>
      </w:r>
    </w:p>
    <w:p w:rsidR="00CB70CB" w:rsidRDefault="00CB70CB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以异常取代错误码</w:t>
      </w:r>
      <w:r>
        <w:rPr>
          <w:rFonts w:hint="eastAsia"/>
        </w:rPr>
        <w:t>（</w:t>
      </w:r>
      <w:r>
        <w:t>Replace Error Code with Exception）。某个函数返回一个特定的代码，用以表示某种错误情况。改用异常。</w:t>
      </w:r>
    </w:p>
    <w:p w:rsidR="00AC46D7" w:rsidRDefault="0051707F" w:rsidP="00353F0C">
      <w:pPr>
        <w:rPr>
          <w:rFonts w:hint="eastAsia"/>
        </w:rPr>
      </w:pPr>
      <w:proofErr w:type="spellStart"/>
      <w:r w:rsidRPr="005817BD">
        <w:rPr>
          <w:rFonts w:hint="eastAsia"/>
          <w:i/>
          <w:color w:val="FF0000"/>
        </w:rPr>
        <w:t>ps</w:t>
      </w:r>
      <w:proofErr w:type="spellEnd"/>
      <w:r>
        <w:rPr>
          <w:rFonts w:hint="eastAsia"/>
        </w:rPr>
        <w:t>：异常要尽早抛出。</w:t>
      </w:r>
    </w:p>
    <w:p w:rsidR="00325CB3" w:rsidRDefault="00325CB3" w:rsidP="00353F0C"/>
    <w:p w:rsidR="00353F0C" w:rsidRDefault="00353F0C" w:rsidP="00353F0C">
      <w:pPr>
        <w:rPr>
          <w:rFonts w:hint="eastAsia"/>
        </w:rPr>
      </w:pPr>
      <w:r w:rsidRPr="00D34AD8">
        <w:rPr>
          <w:rFonts w:hint="eastAsia"/>
          <w:b/>
          <w:color w:val="FF0000"/>
        </w:rPr>
        <w:t>以测试取代异常</w:t>
      </w:r>
      <w:r>
        <w:rPr>
          <w:rFonts w:hint="eastAsia"/>
        </w:rPr>
        <w:t>（</w:t>
      </w:r>
      <w:r>
        <w:t>Replace Exception with Test）。面对一个调用者可以预先检查的条件，你抛出了一个异常。修改调用者，使它在调用函数之前先做检查。</w:t>
      </w:r>
    </w:p>
    <w:p w:rsidR="0036280C" w:rsidRDefault="006473F7" w:rsidP="00353F0C">
      <w:proofErr w:type="spellStart"/>
      <w:r w:rsidRPr="005817BD">
        <w:rPr>
          <w:rFonts w:hint="eastAsia"/>
          <w:i/>
          <w:color w:val="FF0000"/>
        </w:rPr>
        <w:t>ps</w:t>
      </w:r>
      <w:proofErr w:type="spellEnd"/>
      <w:r>
        <w:rPr>
          <w:rFonts w:hint="eastAsia"/>
        </w:rPr>
        <w:t>：异常不要乱用，性能不较低。</w:t>
      </w:r>
    </w:p>
    <w:p w:rsidR="00353F0C" w:rsidRDefault="00353F0C" w:rsidP="0036280C">
      <w:pPr>
        <w:pStyle w:val="Heading1"/>
      </w:pPr>
      <w:r>
        <w:rPr>
          <w:rFonts w:hint="eastAsia"/>
        </w:rPr>
        <w:t>处理概括关系</w:t>
      </w:r>
    </w:p>
    <w:p w:rsidR="00353F0C" w:rsidRDefault="00353F0C" w:rsidP="00353F0C">
      <w:r w:rsidRPr="002C702F">
        <w:rPr>
          <w:rFonts w:hint="eastAsia"/>
          <w:b/>
          <w:color w:val="FF0000"/>
        </w:rPr>
        <w:t>字段上移</w:t>
      </w:r>
      <w:r>
        <w:rPr>
          <w:rFonts w:hint="eastAsia"/>
        </w:rPr>
        <w:t>（</w:t>
      </w:r>
      <w:r>
        <w:t>Pull Up Field）。两个子类拥有相同的字段。将该字段移至超类。</w:t>
      </w:r>
    </w:p>
    <w:p w:rsidR="00353F0C" w:rsidRDefault="00353F0C" w:rsidP="00353F0C">
      <w:r w:rsidRPr="002C702F">
        <w:rPr>
          <w:rFonts w:hint="eastAsia"/>
          <w:b/>
          <w:color w:val="FF0000"/>
        </w:rPr>
        <w:t>函数上移</w:t>
      </w:r>
      <w:r>
        <w:rPr>
          <w:rFonts w:hint="eastAsia"/>
        </w:rPr>
        <w:t>（</w:t>
      </w:r>
      <w:r>
        <w:t>Pull Up Method）。有些函数，在各个子类中产生完全相同的结果。将该函数移至超类。</w:t>
      </w:r>
    </w:p>
    <w:p w:rsidR="00353F0C" w:rsidRDefault="00353F0C" w:rsidP="00353F0C">
      <w:r w:rsidRPr="002C702F">
        <w:rPr>
          <w:rFonts w:hint="eastAsia"/>
          <w:b/>
          <w:color w:val="FF0000"/>
        </w:rPr>
        <w:t>构造函数本体上移</w:t>
      </w:r>
      <w:r>
        <w:rPr>
          <w:rFonts w:hint="eastAsia"/>
        </w:rPr>
        <w:t>（</w:t>
      </w:r>
      <w:r>
        <w:t>Pull Up Constructor Body）。你在各个子类中拥有一些构造函数，他们的本体几乎完全一致。在超类中新建一个构造函数，并在子类构造函数中调用它。</w:t>
      </w:r>
    </w:p>
    <w:p w:rsidR="00353F0C" w:rsidRDefault="00353F0C" w:rsidP="00353F0C">
      <w:r w:rsidRPr="002C702F">
        <w:rPr>
          <w:rFonts w:hint="eastAsia"/>
          <w:b/>
          <w:color w:val="FF0000"/>
        </w:rPr>
        <w:t>函数下移</w:t>
      </w:r>
      <w:r>
        <w:rPr>
          <w:rFonts w:hint="eastAsia"/>
        </w:rPr>
        <w:t>（</w:t>
      </w:r>
      <w:r>
        <w:t>Push Down Method）。超类中的某个函数只与部分（而非全部）子类有关。将这个函数移到相关的那些子类去。</w:t>
      </w:r>
    </w:p>
    <w:p w:rsidR="00353F0C" w:rsidRDefault="00353F0C" w:rsidP="00353F0C">
      <w:r w:rsidRPr="002C702F">
        <w:rPr>
          <w:rFonts w:hint="eastAsia"/>
          <w:b/>
          <w:color w:val="FF0000"/>
        </w:rPr>
        <w:t>字段下移</w:t>
      </w:r>
      <w:r>
        <w:rPr>
          <w:rFonts w:hint="eastAsia"/>
        </w:rPr>
        <w:t>（</w:t>
      </w:r>
      <w:r>
        <w:t>Push Down Field）。超类中的某个字段只被部分（而非全部）子类用到。将这个字段移到需要它的那些子类去。</w:t>
      </w:r>
    </w:p>
    <w:p w:rsidR="002C702F" w:rsidRDefault="00353F0C" w:rsidP="00353F0C">
      <w:r w:rsidRPr="002C702F">
        <w:rPr>
          <w:rFonts w:hint="eastAsia"/>
          <w:b/>
          <w:color w:val="FF0000"/>
        </w:rPr>
        <w:t>提炼子类</w:t>
      </w:r>
      <w:r>
        <w:rPr>
          <w:rFonts w:hint="eastAsia"/>
        </w:rPr>
        <w:t>（</w:t>
      </w:r>
      <w:r>
        <w:t>Extract Subclass）。类中的某些特性只被某些（而非全部）实例用到。新建一个子类，将上面所说的那一部分特性移到子类中。</w:t>
      </w:r>
    </w:p>
    <w:p w:rsidR="00353F0C" w:rsidRDefault="00353F0C" w:rsidP="00353F0C">
      <w:pPr>
        <w:rPr>
          <w:rFonts w:hint="eastAsia"/>
        </w:rPr>
      </w:pPr>
      <w:r w:rsidRPr="002C702F">
        <w:rPr>
          <w:rFonts w:hint="eastAsia"/>
          <w:b/>
          <w:color w:val="FF0000"/>
        </w:rPr>
        <w:lastRenderedPageBreak/>
        <w:t>提炼超类</w:t>
      </w:r>
      <w:r>
        <w:rPr>
          <w:rFonts w:hint="eastAsia"/>
        </w:rPr>
        <w:t>（</w:t>
      </w:r>
      <w:r>
        <w:t xml:space="preserve">Extract </w:t>
      </w:r>
      <w:proofErr w:type="spellStart"/>
      <w:r>
        <w:t>Superclass</w:t>
      </w:r>
      <w:proofErr w:type="spellEnd"/>
      <w:r>
        <w:t>）。两个类有相似特性。为这两个类建立一个超类，将相同特性移至超类。</w:t>
      </w:r>
    </w:p>
    <w:p w:rsidR="00353F0C" w:rsidRDefault="00353F0C" w:rsidP="00353F0C">
      <w:pPr>
        <w:rPr>
          <w:rFonts w:hint="eastAsia"/>
        </w:rPr>
      </w:pPr>
      <w:r w:rsidRPr="002C702F">
        <w:rPr>
          <w:rFonts w:hint="eastAsia"/>
          <w:b/>
          <w:color w:val="FF0000"/>
        </w:rPr>
        <w:t>提炼接口</w:t>
      </w:r>
      <w:r>
        <w:rPr>
          <w:rFonts w:hint="eastAsia"/>
        </w:rPr>
        <w:t>（</w:t>
      </w:r>
      <w:r>
        <w:t>Extract Interface）。若干客户使用类接口中的同一子集，或者两个类的接口有部分相同。将相同的子集提炼到一个独立接口中。</w:t>
      </w:r>
    </w:p>
    <w:p w:rsidR="005318F4" w:rsidRDefault="005318F4" w:rsidP="00353F0C"/>
    <w:p w:rsidR="00353F0C" w:rsidRDefault="00353F0C" w:rsidP="00353F0C">
      <w:pPr>
        <w:rPr>
          <w:rFonts w:hint="eastAsia"/>
        </w:rPr>
      </w:pPr>
      <w:r w:rsidRPr="002C702F">
        <w:rPr>
          <w:rFonts w:hint="eastAsia"/>
          <w:b/>
          <w:color w:val="FF0000"/>
        </w:rPr>
        <w:t>折叠继承体系</w:t>
      </w:r>
      <w:r>
        <w:rPr>
          <w:rFonts w:hint="eastAsia"/>
        </w:rPr>
        <w:t>（</w:t>
      </w:r>
      <w:r>
        <w:t>Collapse Hierarchy）。超类和子类之间无太大差别。将它们合为一体。</w:t>
      </w:r>
    </w:p>
    <w:p w:rsidR="00506E68" w:rsidRDefault="00506E68" w:rsidP="00506E68">
      <w:r>
        <w:rPr>
          <w:rFonts w:hint="eastAsia"/>
          <w:b/>
        </w:rPr>
        <w:t>总结</w:t>
      </w:r>
      <w:r>
        <w:rPr>
          <w:rFonts w:hint="eastAsia"/>
        </w:rPr>
        <w:t>：把公共的属性和方法抽取到父类中，把子类独有的字段和方法定义在子类中。对于</w:t>
      </w:r>
      <w:r w:rsidR="00D305D3">
        <w:t>超类和子类之间无太大差别</w:t>
      </w:r>
      <w:r w:rsidR="00D305D3">
        <w:rPr>
          <w:rFonts w:hint="eastAsia"/>
        </w:rPr>
        <w:t>，</w:t>
      </w:r>
      <w:r>
        <w:t>将它们合为一体。</w:t>
      </w:r>
    </w:p>
    <w:p w:rsidR="00506E68" w:rsidRDefault="00506E68" w:rsidP="00353F0C">
      <w:pPr>
        <w:rPr>
          <w:rFonts w:hint="eastAsia"/>
        </w:rPr>
      </w:pPr>
    </w:p>
    <w:p w:rsidR="005E139D" w:rsidRDefault="005E139D" w:rsidP="00353F0C"/>
    <w:p w:rsidR="00353F0C" w:rsidRDefault="00353F0C" w:rsidP="00353F0C">
      <w:pPr>
        <w:rPr>
          <w:rFonts w:hint="eastAsia"/>
        </w:rPr>
      </w:pPr>
      <w:r w:rsidRPr="002C702F">
        <w:rPr>
          <w:rFonts w:hint="eastAsia"/>
          <w:b/>
          <w:color w:val="FF0000"/>
        </w:rPr>
        <w:t>塑造模板函数</w:t>
      </w:r>
      <w:r>
        <w:rPr>
          <w:rFonts w:hint="eastAsia"/>
        </w:rPr>
        <w:t>（</w:t>
      </w:r>
      <w:r>
        <w:t xml:space="preserve">Form </w:t>
      </w:r>
      <w:proofErr w:type="spellStart"/>
      <w:r>
        <w:t>TemPlate</w:t>
      </w:r>
      <w:proofErr w:type="spellEnd"/>
      <w:r>
        <w:t xml:space="preserve"> Method）。你有一些子类，其中相应的某些函数以相同顺序执行类似的操作，但各个操作的细节上所有不同。将这些操作分别放进独立函数中，并保持它们都有相同的签名，于是原函数也就变得相同了。然后将原函数上移至超类。</w:t>
      </w:r>
    </w:p>
    <w:p w:rsidR="005D410D" w:rsidRDefault="005D410D" w:rsidP="00353F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10125" cy="4876800"/>
            <wp:effectExtent l="19050" t="0" r="9525" b="0"/>
            <wp:docPr id="11" name="Picture 11" descr="http://static.oschina.net/uploads/space/2014/0303/132136_sOdd_13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oschina.net/uploads/space/2014/0303/132136_sOdd_1345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4C" w:rsidRDefault="00A74C4C" w:rsidP="00353F0C">
      <w:pPr>
        <w:rPr>
          <w:rFonts w:hint="eastAsia"/>
        </w:rPr>
      </w:pPr>
      <w:proofErr w:type="spellStart"/>
      <w:r w:rsidRPr="00A74C4C">
        <w:rPr>
          <w:rFonts w:hint="eastAsia"/>
          <w:color w:val="FF0000"/>
        </w:rPr>
        <w:t>ps</w:t>
      </w:r>
      <w:proofErr w:type="spellEnd"/>
      <w:r>
        <w:rPr>
          <w:rFonts w:hint="eastAsia"/>
        </w:rPr>
        <w:t>：子类中具有相同的函数，其中大部分的工作相同。我们可以将公共的部分抽象到父类中，然后子类做具体</w:t>
      </w:r>
      <w:r w:rsidR="00F05FD8">
        <w:rPr>
          <w:rFonts w:hint="eastAsia"/>
        </w:rPr>
        <w:t>不同</w:t>
      </w:r>
      <w:r>
        <w:rPr>
          <w:rFonts w:hint="eastAsia"/>
        </w:rPr>
        <w:t>实现。</w:t>
      </w:r>
    </w:p>
    <w:p w:rsidR="00031CD0" w:rsidRDefault="00031CD0" w:rsidP="00353F0C"/>
    <w:p w:rsidR="00F84503" w:rsidRDefault="00353F0C" w:rsidP="00353F0C">
      <w:r w:rsidRPr="002C702F">
        <w:rPr>
          <w:rFonts w:hint="eastAsia"/>
          <w:b/>
          <w:color w:val="FF0000"/>
        </w:rPr>
        <w:t>以委托取代继承</w:t>
      </w:r>
      <w:r>
        <w:rPr>
          <w:rFonts w:hint="eastAsia"/>
        </w:rPr>
        <w:t>（</w:t>
      </w:r>
      <w:r>
        <w:t>Replace Inheritance with Delegation）。</w:t>
      </w:r>
      <w:r w:rsidRPr="00F855CA">
        <w:rPr>
          <w:b/>
        </w:rPr>
        <w:t>某个子类只使用超类接口中的一部分，或是根本不需要继承而来的数据</w:t>
      </w:r>
      <w:r>
        <w:t>。在子类中新建一个字段用以保存超类；调整子类函数令它改而委托超类；然后去掉两者之间的继承关系。</w:t>
      </w:r>
    </w:p>
    <w:p w:rsidR="00353F0C" w:rsidRDefault="00353F0C" w:rsidP="00353F0C">
      <w:pPr>
        <w:rPr>
          <w:rFonts w:hint="eastAsia"/>
        </w:rPr>
      </w:pPr>
      <w:r w:rsidRPr="002C702F">
        <w:rPr>
          <w:rFonts w:hint="eastAsia"/>
          <w:b/>
          <w:color w:val="FF0000"/>
        </w:rPr>
        <w:t>以继承取代委托</w:t>
      </w:r>
      <w:r>
        <w:rPr>
          <w:rFonts w:hint="eastAsia"/>
        </w:rPr>
        <w:t>（</w:t>
      </w:r>
      <w:r>
        <w:t>Replace Delegation with Inheritance）。你在两个类之间使用委托关系，并经常为整个接口编写许多极简单的委托函数。让委托类来继承受托类。</w:t>
      </w:r>
    </w:p>
    <w:p w:rsidR="00C03A83" w:rsidRDefault="00A9235C" w:rsidP="00353F0C">
      <w:proofErr w:type="spellStart"/>
      <w:r w:rsidRPr="00D06E2D">
        <w:rPr>
          <w:rFonts w:hint="eastAsia"/>
          <w:color w:val="FF0000"/>
        </w:rPr>
        <w:t>ps</w:t>
      </w:r>
      <w:proofErr w:type="spellEnd"/>
      <w:r>
        <w:rPr>
          <w:rFonts w:hint="eastAsia"/>
        </w:rPr>
        <w:t>：有一个（</w:t>
      </w:r>
      <w:r w:rsidRPr="00F724FB">
        <w:rPr>
          <w:rFonts w:hint="eastAsia"/>
          <w:b/>
        </w:rPr>
        <w:t>委托</w:t>
      </w:r>
      <w:r>
        <w:rPr>
          <w:rFonts w:hint="eastAsia"/>
        </w:rPr>
        <w:t>）要优于</w:t>
      </w:r>
      <w:r w:rsidR="00A469B2">
        <w:rPr>
          <w:rFonts w:hint="eastAsia"/>
        </w:rPr>
        <w:t>是一个（</w:t>
      </w:r>
      <w:r w:rsidRPr="00F724FB">
        <w:rPr>
          <w:rFonts w:hint="eastAsia"/>
          <w:b/>
        </w:rPr>
        <w:t>继承</w:t>
      </w:r>
      <w:r w:rsidR="00A469B2">
        <w:rPr>
          <w:rFonts w:hint="eastAsia"/>
        </w:rPr>
        <w:t>）。</w:t>
      </w:r>
    </w:p>
    <w:sectPr w:rsidR="00C03A8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657" w:rsidRDefault="002C4657" w:rsidP="00353F0C">
      <w:pPr>
        <w:spacing w:after="0"/>
      </w:pPr>
      <w:r>
        <w:separator/>
      </w:r>
    </w:p>
  </w:endnote>
  <w:endnote w:type="continuationSeparator" w:id="0">
    <w:p w:rsidR="002C4657" w:rsidRDefault="002C4657" w:rsidP="00353F0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479293"/>
      <w:docPartObj>
        <w:docPartGallery w:val="Page Numbers (Bottom of Page)"/>
        <w:docPartUnique/>
      </w:docPartObj>
    </w:sdtPr>
    <w:sdtContent>
      <w:p w:rsidR="00353F0C" w:rsidRDefault="00353F0C">
        <w:pPr>
          <w:pStyle w:val="Footer"/>
          <w:jc w:val="right"/>
        </w:pPr>
        <w:fldSimple w:instr=" PAGE   \* MERGEFORMAT ">
          <w:r w:rsidR="00DE1A30">
            <w:rPr>
              <w:noProof/>
            </w:rPr>
            <w:t>20</w:t>
          </w:r>
        </w:fldSimple>
      </w:p>
    </w:sdtContent>
  </w:sdt>
  <w:p w:rsidR="00353F0C" w:rsidRDefault="00353F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657" w:rsidRDefault="002C4657" w:rsidP="00353F0C">
      <w:pPr>
        <w:spacing w:after="0"/>
      </w:pPr>
      <w:r>
        <w:separator/>
      </w:r>
    </w:p>
  </w:footnote>
  <w:footnote w:type="continuationSeparator" w:id="0">
    <w:p w:rsidR="002C4657" w:rsidRDefault="002C4657" w:rsidP="00353F0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3F0C"/>
    <w:rsid w:val="00031CD0"/>
    <w:rsid w:val="00037F27"/>
    <w:rsid w:val="000473B3"/>
    <w:rsid w:val="00074BBE"/>
    <w:rsid w:val="000B171C"/>
    <w:rsid w:val="000C4C06"/>
    <w:rsid w:val="000E7353"/>
    <w:rsid w:val="0014630B"/>
    <w:rsid w:val="001575F1"/>
    <w:rsid w:val="00162469"/>
    <w:rsid w:val="00162E17"/>
    <w:rsid w:val="001C0F7E"/>
    <w:rsid w:val="00230B47"/>
    <w:rsid w:val="00257F3C"/>
    <w:rsid w:val="0028093B"/>
    <w:rsid w:val="00292CCD"/>
    <w:rsid w:val="002A0637"/>
    <w:rsid w:val="002C4657"/>
    <w:rsid w:val="002C702F"/>
    <w:rsid w:val="002E74EB"/>
    <w:rsid w:val="00300253"/>
    <w:rsid w:val="00325CB3"/>
    <w:rsid w:val="00341950"/>
    <w:rsid w:val="00353F0C"/>
    <w:rsid w:val="0036280C"/>
    <w:rsid w:val="00391FEC"/>
    <w:rsid w:val="003B5C96"/>
    <w:rsid w:val="003E3542"/>
    <w:rsid w:val="003F5EAC"/>
    <w:rsid w:val="003F76E2"/>
    <w:rsid w:val="00415195"/>
    <w:rsid w:val="00426827"/>
    <w:rsid w:val="004D4CB6"/>
    <w:rsid w:val="00506E68"/>
    <w:rsid w:val="0051707F"/>
    <w:rsid w:val="00520C5C"/>
    <w:rsid w:val="005318F4"/>
    <w:rsid w:val="00562410"/>
    <w:rsid w:val="005817BD"/>
    <w:rsid w:val="005843E0"/>
    <w:rsid w:val="00595B8F"/>
    <w:rsid w:val="005B22A4"/>
    <w:rsid w:val="005C5A95"/>
    <w:rsid w:val="005D410D"/>
    <w:rsid w:val="005E139D"/>
    <w:rsid w:val="005E759B"/>
    <w:rsid w:val="00602F2E"/>
    <w:rsid w:val="00625A5A"/>
    <w:rsid w:val="00642AF3"/>
    <w:rsid w:val="006473F7"/>
    <w:rsid w:val="00690BB6"/>
    <w:rsid w:val="0069252F"/>
    <w:rsid w:val="006955F3"/>
    <w:rsid w:val="006E4345"/>
    <w:rsid w:val="007022E2"/>
    <w:rsid w:val="00771E92"/>
    <w:rsid w:val="0077512D"/>
    <w:rsid w:val="00797E5E"/>
    <w:rsid w:val="007A6F9B"/>
    <w:rsid w:val="007D37E0"/>
    <w:rsid w:val="007E22BB"/>
    <w:rsid w:val="008036FD"/>
    <w:rsid w:val="008261CD"/>
    <w:rsid w:val="008446E3"/>
    <w:rsid w:val="00850E31"/>
    <w:rsid w:val="00871CB8"/>
    <w:rsid w:val="008772F3"/>
    <w:rsid w:val="00891469"/>
    <w:rsid w:val="00892BE2"/>
    <w:rsid w:val="008B5ACA"/>
    <w:rsid w:val="008C3BA1"/>
    <w:rsid w:val="008C5117"/>
    <w:rsid w:val="008E649E"/>
    <w:rsid w:val="00904415"/>
    <w:rsid w:val="00906F68"/>
    <w:rsid w:val="00912542"/>
    <w:rsid w:val="00912E13"/>
    <w:rsid w:val="0091507A"/>
    <w:rsid w:val="0092759A"/>
    <w:rsid w:val="009609E9"/>
    <w:rsid w:val="00982BF3"/>
    <w:rsid w:val="0099619D"/>
    <w:rsid w:val="009A5093"/>
    <w:rsid w:val="009D5000"/>
    <w:rsid w:val="00A0396C"/>
    <w:rsid w:val="00A06AFA"/>
    <w:rsid w:val="00A20B1C"/>
    <w:rsid w:val="00A304D2"/>
    <w:rsid w:val="00A469B2"/>
    <w:rsid w:val="00A74C4C"/>
    <w:rsid w:val="00A9235C"/>
    <w:rsid w:val="00AC2725"/>
    <w:rsid w:val="00AC46D7"/>
    <w:rsid w:val="00AE1895"/>
    <w:rsid w:val="00B64430"/>
    <w:rsid w:val="00B85084"/>
    <w:rsid w:val="00BB4905"/>
    <w:rsid w:val="00BB4D98"/>
    <w:rsid w:val="00C03A83"/>
    <w:rsid w:val="00C3229F"/>
    <w:rsid w:val="00C527B9"/>
    <w:rsid w:val="00C663E4"/>
    <w:rsid w:val="00C851A7"/>
    <w:rsid w:val="00CA2C72"/>
    <w:rsid w:val="00CB70CB"/>
    <w:rsid w:val="00CB7DE4"/>
    <w:rsid w:val="00CC1B26"/>
    <w:rsid w:val="00D06E2D"/>
    <w:rsid w:val="00D24EDE"/>
    <w:rsid w:val="00D305D3"/>
    <w:rsid w:val="00D34AD8"/>
    <w:rsid w:val="00D36C4D"/>
    <w:rsid w:val="00D47DF0"/>
    <w:rsid w:val="00D80E2B"/>
    <w:rsid w:val="00DA47C3"/>
    <w:rsid w:val="00DA614E"/>
    <w:rsid w:val="00DB6FA6"/>
    <w:rsid w:val="00DC60F0"/>
    <w:rsid w:val="00DE1A30"/>
    <w:rsid w:val="00DE6E85"/>
    <w:rsid w:val="00DE7AF0"/>
    <w:rsid w:val="00DF5B2B"/>
    <w:rsid w:val="00E00E64"/>
    <w:rsid w:val="00E366D9"/>
    <w:rsid w:val="00E36C64"/>
    <w:rsid w:val="00E760B4"/>
    <w:rsid w:val="00EF3DCE"/>
    <w:rsid w:val="00F05FD8"/>
    <w:rsid w:val="00F37F94"/>
    <w:rsid w:val="00F724FB"/>
    <w:rsid w:val="00F8406A"/>
    <w:rsid w:val="00F84503"/>
    <w:rsid w:val="00F855CA"/>
    <w:rsid w:val="00F906AD"/>
    <w:rsid w:val="00FB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3F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F0C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53F0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3F0C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602F2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1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6AA2B-4220-4161-A2E0-72840ED1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2317</TotalTime>
  <Pages>20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191</cp:revision>
  <dcterms:created xsi:type="dcterms:W3CDTF">2016-12-10T13:56:00Z</dcterms:created>
  <dcterms:modified xsi:type="dcterms:W3CDTF">2016-12-12T04:33:00Z</dcterms:modified>
</cp:coreProperties>
</file>