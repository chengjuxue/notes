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9F08F6" w:rsidP="009F08F6">
      <w:pPr>
        <w:pStyle w:val="a3"/>
      </w:pPr>
      <w:r>
        <w:t>jQuery</w:t>
      </w:r>
      <w:r>
        <w:rPr>
          <w:rFonts w:hint="eastAsia"/>
        </w:rPr>
        <w:t>插件</w:t>
      </w:r>
      <w:r>
        <w:rPr>
          <w:rFonts w:hint="eastAsia"/>
        </w:rPr>
        <w:t>validation</w:t>
      </w:r>
      <w:r>
        <w:rPr>
          <w:rFonts w:hint="eastAsia"/>
        </w:rPr>
        <w:t>使用</w:t>
      </w:r>
    </w:p>
    <w:p w:rsidR="007D1ACD" w:rsidRPr="007D1ACD" w:rsidRDefault="007D1ACD" w:rsidP="007D1ACD">
      <w:pPr>
        <w:pStyle w:val="1"/>
      </w:pPr>
      <w:r>
        <w:rPr>
          <w:rFonts w:hint="eastAsia"/>
        </w:rPr>
        <w:t>使用例子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D4557" w:rsidTr="003D4557">
        <w:tc>
          <w:tcPr>
            <w:tcW w:w="8388" w:type="dxa"/>
          </w:tcPr>
          <w:p w:rsidR="003D4557" w:rsidRDefault="003D4557" w:rsidP="003D4557">
            <w:pPr>
              <w:ind w:left="0"/>
            </w:pPr>
            <w:r>
              <w:t>&lt;!DOCTYPE html&gt;</w:t>
            </w:r>
          </w:p>
          <w:p w:rsidR="003D4557" w:rsidRDefault="003D4557" w:rsidP="003D4557">
            <w:pPr>
              <w:ind w:left="0"/>
            </w:pPr>
            <w:r>
              <w:t>&lt;html&gt;</w:t>
            </w:r>
          </w:p>
          <w:p w:rsidR="003D4557" w:rsidRDefault="003D4557" w:rsidP="003D4557">
            <w:pPr>
              <w:ind w:left="0"/>
            </w:pPr>
            <w:r>
              <w:t>&lt;head lang="en"&gt;</w:t>
            </w:r>
          </w:p>
          <w:p w:rsidR="003D4557" w:rsidRDefault="003D4557" w:rsidP="003D4557">
            <w:pPr>
              <w:ind w:left="0"/>
            </w:pPr>
            <w:r>
              <w:t xml:space="preserve">    &lt;meta charset="UTF-8"&gt;</w:t>
            </w:r>
          </w:p>
          <w:p w:rsidR="003D4557" w:rsidRDefault="003D4557" w:rsidP="003D4557">
            <w:pPr>
              <w:ind w:left="0"/>
            </w:pPr>
            <w:r>
              <w:t xml:space="preserve">    &lt;title&gt;jQuery Validation 插件&lt;/title&gt;</w:t>
            </w:r>
          </w:p>
          <w:p w:rsidR="003D4557" w:rsidRDefault="003D4557" w:rsidP="003D4557">
            <w:pPr>
              <w:ind w:left="0"/>
            </w:pPr>
            <w:r>
              <w:t xml:space="preserve">    &lt;link rel="stylesheet" href="style.css"/&gt;</w:t>
            </w:r>
          </w:p>
          <w:p w:rsidR="003D4557" w:rsidRDefault="003D4557" w:rsidP="003D4557">
            <w:pPr>
              <w:ind w:left="0"/>
            </w:pPr>
            <w:r>
              <w:t>&lt;/head&gt;</w:t>
            </w:r>
          </w:p>
          <w:p w:rsidR="003D4557" w:rsidRDefault="003D4557" w:rsidP="003D4557">
            <w:pPr>
              <w:ind w:left="0"/>
            </w:pPr>
            <w:r>
              <w:t>&lt;body&gt;</w:t>
            </w:r>
          </w:p>
          <w:p w:rsidR="003D4557" w:rsidRDefault="003D4557" w:rsidP="003D4557">
            <w:pPr>
              <w:ind w:left="0"/>
            </w:pPr>
            <w:r>
              <w:t>&lt;form id="demoForm"&gt;</w:t>
            </w:r>
          </w:p>
          <w:p w:rsidR="003D4557" w:rsidRDefault="003D4557" w:rsidP="003D4557">
            <w:pPr>
              <w:ind w:left="0"/>
            </w:pPr>
            <w:r>
              <w:t xml:space="preserve">    &lt;fieldset&gt;</w:t>
            </w:r>
          </w:p>
          <w:p w:rsidR="003D4557" w:rsidRDefault="003D4557" w:rsidP="003D4557">
            <w:pPr>
              <w:ind w:left="0"/>
            </w:pPr>
            <w:r>
              <w:t xml:space="preserve">        &lt;legend&gt;用户登录&lt;/legend&gt;</w:t>
            </w:r>
          </w:p>
          <w:p w:rsidR="003D4557" w:rsidRDefault="003D4557" w:rsidP="003D4557">
            <w:pPr>
              <w:ind w:left="0"/>
            </w:pPr>
            <w:r>
              <w:t xml:space="preserve">        &lt;p id="info"&gt;&lt;/p&gt;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&lt;p&gt;</w:t>
            </w:r>
          </w:p>
          <w:p w:rsidR="003D4557" w:rsidRDefault="003D4557" w:rsidP="003D4557">
            <w:pPr>
              <w:ind w:left="0"/>
            </w:pPr>
            <w:r>
              <w:t xml:space="preserve">            &lt;label for="username"&gt;用户名&lt;/label&gt;</w:t>
            </w:r>
          </w:p>
          <w:p w:rsidR="003D4557" w:rsidRDefault="003D4557" w:rsidP="003D4557">
            <w:pPr>
              <w:ind w:left="0"/>
            </w:pPr>
            <w:r>
              <w:t xml:space="preserve">            &lt;input type="text" id="username" name="username"/&gt;</w:t>
            </w:r>
          </w:p>
          <w:p w:rsidR="003D4557" w:rsidRDefault="003D4557" w:rsidP="003D4557">
            <w:pPr>
              <w:ind w:left="0"/>
            </w:pPr>
            <w:r>
              <w:t xml:space="preserve">        &lt;/p&gt;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&lt;p&gt;</w:t>
            </w:r>
          </w:p>
          <w:p w:rsidR="003D4557" w:rsidRDefault="003D4557" w:rsidP="003D4557">
            <w:pPr>
              <w:ind w:left="0"/>
            </w:pPr>
            <w:r>
              <w:t xml:space="preserve">            &lt;label for="password"&gt;密码&lt;/label&gt;</w:t>
            </w:r>
          </w:p>
          <w:p w:rsidR="003D4557" w:rsidRDefault="003D4557" w:rsidP="003D4557">
            <w:pPr>
              <w:ind w:left="0"/>
            </w:pPr>
            <w:r>
              <w:t xml:space="preserve">            &lt;input type="password" id="password" name="password"/&gt;</w:t>
            </w:r>
          </w:p>
          <w:p w:rsidR="003D4557" w:rsidRDefault="003D4557" w:rsidP="003D4557">
            <w:pPr>
              <w:ind w:left="0"/>
            </w:pPr>
            <w:r>
              <w:t xml:space="preserve">        &lt;/p&gt;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&lt;p&gt;</w:t>
            </w:r>
          </w:p>
          <w:p w:rsidR="003D4557" w:rsidRDefault="003D4557" w:rsidP="003D4557">
            <w:pPr>
              <w:ind w:left="0"/>
            </w:pPr>
            <w:r>
              <w:t xml:space="preserve">            &lt;label for="confirm-password"&gt;确认密码&lt;/label&gt;</w:t>
            </w:r>
          </w:p>
          <w:p w:rsidR="003D4557" w:rsidRDefault="003D4557" w:rsidP="003D4557">
            <w:pPr>
              <w:ind w:left="0"/>
            </w:pPr>
            <w:r>
              <w:t xml:space="preserve">            &lt;input type="password" id="confirm-password" name="confirm-password"/&gt;</w:t>
            </w:r>
          </w:p>
          <w:p w:rsidR="003D4557" w:rsidRDefault="003D4557" w:rsidP="003D4557">
            <w:pPr>
              <w:ind w:left="0"/>
            </w:pPr>
            <w:r>
              <w:lastRenderedPageBreak/>
              <w:t xml:space="preserve">        &lt;/p&gt;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&lt;p&gt;</w:t>
            </w:r>
          </w:p>
          <w:p w:rsidR="003D4557" w:rsidRDefault="003D4557" w:rsidP="003D4557">
            <w:pPr>
              <w:ind w:left="0"/>
            </w:pPr>
            <w:r>
              <w:t xml:space="preserve">            &lt;input type="submit" value="登录"/&gt;</w:t>
            </w:r>
          </w:p>
          <w:p w:rsidR="003D4557" w:rsidRDefault="003D4557" w:rsidP="003D4557">
            <w:pPr>
              <w:ind w:left="0"/>
            </w:pPr>
            <w:r>
              <w:t xml:space="preserve">        &lt;/p&gt;</w:t>
            </w:r>
          </w:p>
          <w:p w:rsidR="003D4557" w:rsidRDefault="003D4557" w:rsidP="003D4557">
            <w:pPr>
              <w:ind w:left="0"/>
            </w:pPr>
            <w:r>
              <w:t xml:space="preserve">    &lt;/fieldset&gt;</w:t>
            </w:r>
          </w:p>
          <w:p w:rsidR="003D4557" w:rsidRDefault="003D4557" w:rsidP="003D4557">
            <w:pPr>
              <w:ind w:left="0"/>
            </w:pPr>
            <w:r>
              <w:t>&lt;/form&gt;</w:t>
            </w:r>
          </w:p>
          <w:p w:rsidR="003D4557" w:rsidRDefault="003D4557" w:rsidP="003D4557">
            <w:pPr>
              <w:ind w:left="0"/>
            </w:pPr>
          </w:p>
          <w:p w:rsidR="003D4557" w:rsidRPr="003D4557" w:rsidRDefault="003D4557" w:rsidP="003D4557">
            <w:pPr>
              <w:ind w:left="0"/>
              <w:rPr>
                <w:color w:val="FF0000"/>
              </w:rPr>
            </w:pPr>
            <w:r w:rsidRPr="003D4557">
              <w:rPr>
                <w:color w:val="FF0000"/>
              </w:rPr>
              <w:t>&lt;script src="vendor/jquery-1.10.0.js"&gt;&lt;/script&gt;</w:t>
            </w:r>
          </w:p>
          <w:p w:rsidR="003D4557" w:rsidRPr="003D4557" w:rsidRDefault="003D4557" w:rsidP="003D4557">
            <w:pPr>
              <w:ind w:left="0"/>
              <w:rPr>
                <w:color w:val="FF0000"/>
              </w:rPr>
            </w:pPr>
            <w:r w:rsidRPr="003D4557">
              <w:rPr>
                <w:color w:val="FF0000"/>
              </w:rPr>
              <w:t>&lt;script src="vendor/jquery.validate-1.13.1.js"&gt;&lt;/script&gt;</w:t>
            </w:r>
          </w:p>
          <w:p w:rsidR="003D4557" w:rsidRDefault="003D4557" w:rsidP="003D4557">
            <w:pPr>
              <w:ind w:left="0"/>
            </w:pPr>
            <w:r>
              <w:t>&lt;script&gt;</w:t>
            </w:r>
          </w:p>
          <w:p w:rsidR="003D4557" w:rsidRDefault="003D4557" w:rsidP="003D4557">
            <w:pPr>
              <w:ind w:left="0"/>
            </w:pPr>
            <w:r>
              <w:t xml:space="preserve">    var validator1;</w:t>
            </w:r>
          </w:p>
          <w:p w:rsidR="003D4557" w:rsidRDefault="003D4557" w:rsidP="003D4557">
            <w:pPr>
              <w:ind w:left="0"/>
            </w:pPr>
            <w:r>
              <w:t xml:space="preserve">    $(document).ready(function () {</w:t>
            </w:r>
          </w:p>
          <w:p w:rsidR="003D4557" w:rsidRDefault="003D4557" w:rsidP="003D4557">
            <w:pPr>
              <w:ind w:left="0"/>
            </w:pPr>
            <w:r>
              <w:t xml:space="preserve">        validator1 = $("#demoForm").validate({</w:t>
            </w:r>
          </w:p>
          <w:p w:rsidR="003D4557" w:rsidRPr="003D4557" w:rsidRDefault="003D4557" w:rsidP="003D4557">
            <w:pPr>
              <w:ind w:left="0"/>
              <w:rPr>
                <w:color w:val="FF0000"/>
              </w:rPr>
            </w:pPr>
            <w:r>
              <w:t xml:space="preserve">            </w:t>
            </w:r>
            <w:r w:rsidRPr="003D4557">
              <w:rPr>
                <w:color w:val="FF0000"/>
              </w:rPr>
              <w:t>debug: true,</w:t>
            </w: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rules</w:t>
            </w:r>
            <w:r>
              <w:t>: {</w:t>
            </w:r>
          </w:p>
          <w:p w:rsidR="003D4557" w:rsidRDefault="003D4557" w:rsidP="003D4557">
            <w:pPr>
              <w:ind w:left="0"/>
            </w:pPr>
            <w:r>
              <w:t xml:space="preserve">                username: {</w:t>
            </w:r>
          </w:p>
          <w:p w:rsidR="003D4557" w:rsidRDefault="003D4557" w:rsidP="003D4557">
            <w:pPr>
              <w:ind w:left="0"/>
            </w:pPr>
            <w:r>
              <w:t xml:space="preserve">                    required: true,</w:t>
            </w:r>
          </w:p>
          <w:p w:rsidR="003D4557" w:rsidRDefault="003D4557" w:rsidP="003D4557">
            <w:pPr>
              <w:ind w:left="0"/>
            </w:pPr>
            <w:r>
              <w:t xml:space="preserve">                    minlength: 2,</w:t>
            </w:r>
          </w:p>
          <w:p w:rsidR="003D4557" w:rsidRDefault="003D4557" w:rsidP="003D4557">
            <w:pPr>
              <w:ind w:left="0"/>
            </w:pPr>
            <w:r>
              <w:t xml:space="preserve">                    maxlength: 10</w:t>
            </w:r>
          </w:p>
          <w:p w:rsidR="003D4557" w:rsidRDefault="003D4557" w:rsidP="003D4557">
            <w:pPr>
              <w:ind w:left="0"/>
            </w:pPr>
            <w:r>
              <w:t xml:space="preserve">    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    password: {</w:t>
            </w:r>
          </w:p>
          <w:p w:rsidR="003D4557" w:rsidRDefault="003D4557" w:rsidP="003D4557">
            <w:pPr>
              <w:ind w:left="0"/>
            </w:pPr>
            <w:r>
              <w:t xml:space="preserve">                    required: true,</w:t>
            </w:r>
          </w:p>
          <w:p w:rsidR="003D4557" w:rsidRDefault="003D4557" w:rsidP="003D4557">
            <w:pPr>
              <w:ind w:left="0"/>
            </w:pPr>
            <w:r>
              <w:t xml:space="preserve">                    minlength: 2,</w:t>
            </w:r>
          </w:p>
          <w:p w:rsidR="003D4557" w:rsidRDefault="003D4557" w:rsidP="003D4557">
            <w:pPr>
              <w:ind w:left="0"/>
            </w:pPr>
            <w:r>
              <w:t xml:space="preserve">                    maxlength: 16</w:t>
            </w:r>
          </w:p>
          <w:p w:rsidR="003D4557" w:rsidRDefault="003D4557" w:rsidP="003D4557">
            <w:pPr>
              <w:ind w:left="0"/>
            </w:pPr>
            <w:r>
              <w:t xml:space="preserve">    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    "confirm-password": {</w:t>
            </w:r>
          </w:p>
          <w:p w:rsidR="003D4557" w:rsidRDefault="003D4557" w:rsidP="003D4557">
            <w:pPr>
              <w:ind w:left="0"/>
            </w:pPr>
            <w:r>
              <w:t xml:space="preserve">                    equalTo: "#password"</w:t>
            </w:r>
          </w:p>
          <w:p w:rsidR="003D4557" w:rsidRDefault="003D4557" w:rsidP="003D4557">
            <w:pPr>
              <w:ind w:left="0"/>
            </w:pPr>
            <w:r>
              <w:t xml:space="preserve">                }</w:t>
            </w:r>
          </w:p>
          <w:p w:rsidR="003D4557" w:rsidRDefault="003D4557" w:rsidP="003D4557">
            <w:pPr>
              <w:ind w:left="0"/>
            </w:pPr>
            <w:r>
              <w:t xml:space="preserve">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messages</w:t>
            </w:r>
            <w:r>
              <w:t>: {</w:t>
            </w:r>
          </w:p>
          <w:p w:rsidR="003D4557" w:rsidRDefault="003D4557" w:rsidP="003D4557">
            <w:pPr>
              <w:ind w:left="0"/>
            </w:pPr>
            <w:r>
              <w:lastRenderedPageBreak/>
              <w:t xml:space="preserve">                username: {</w:t>
            </w:r>
          </w:p>
          <w:p w:rsidR="003D4557" w:rsidRDefault="003D4557" w:rsidP="003D4557">
            <w:pPr>
              <w:ind w:left="0"/>
            </w:pPr>
            <w:r>
              <w:t xml:space="preserve">                    required: '请输入用户名',</w:t>
            </w:r>
          </w:p>
          <w:p w:rsidR="003D4557" w:rsidRDefault="003D4557" w:rsidP="003D4557">
            <w:pPr>
              <w:ind w:left="0"/>
            </w:pPr>
            <w:r>
              <w:t xml:space="preserve">                    minlength: '用户名不能小于2个字符',</w:t>
            </w:r>
          </w:p>
          <w:p w:rsidR="003D4557" w:rsidRDefault="003D4557" w:rsidP="003D4557">
            <w:pPr>
              <w:ind w:left="0"/>
            </w:pPr>
            <w:r>
              <w:t xml:space="preserve">                    maxlength: '用户名不能超过10个字符',</w:t>
            </w:r>
          </w:p>
          <w:p w:rsidR="003D4557" w:rsidRDefault="003D4557" w:rsidP="003D4557">
            <w:pPr>
              <w:ind w:left="0"/>
            </w:pPr>
            <w:r>
              <w:t xml:space="preserve">                    remote: '用户名不存在'</w:t>
            </w:r>
          </w:p>
          <w:p w:rsidR="003D4557" w:rsidRDefault="003D4557" w:rsidP="003D4557">
            <w:pPr>
              <w:ind w:left="0"/>
            </w:pPr>
            <w:r>
              <w:t xml:space="preserve">    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    password: {</w:t>
            </w:r>
          </w:p>
          <w:p w:rsidR="003D4557" w:rsidRDefault="003D4557" w:rsidP="003D4557">
            <w:pPr>
              <w:ind w:left="0"/>
            </w:pPr>
            <w:r>
              <w:t xml:space="preserve">                    required: '请输入密码',</w:t>
            </w:r>
          </w:p>
          <w:p w:rsidR="003D4557" w:rsidRDefault="003D4557" w:rsidP="003D4557">
            <w:pPr>
              <w:ind w:left="0"/>
            </w:pPr>
            <w:r>
              <w:t xml:space="preserve">                    minlength: '密码不能小于2个字符',</w:t>
            </w:r>
          </w:p>
          <w:p w:rsidR="003D4557" w:rsidRDefault="003D4557" w:rsidP="003D4557">
            <w:pPr>
              <w:ind w:left="0"/>
            </w:pPr>
            <w:r>
              <w:t xml:space="preserve">                    maxlength: '密码不能超过16个字符'</w:t>
            </w:r>
          </w:p>
          <w:p w:rsidR="003D4557" w:rsidRDefault="003D4557" w:rsidP="003D4557">
            <w:pPr>
              <w:ind w:left="0"/>
            </w:pPr>
            <w:r>
              <w:t xml:space="preserve">    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    "confirm-password": {</w:t>
            </w:r>
          </w:p>
          <w:p w:rsidR="003D4557" w:rsidRDefault="003D4557" w:rsidP="003D4557">
            <w:pPr>
              <w:ind w:left="0"/>
            </w:pPr>
            <w:r>
              <w:t xml:space="preserve">                    equalTo: "两次输入密码不一致"</w:t>
            </w:r>
          </w:p>
          <w:p w:rsidR="003D4557" w:rsidRDefault="003D4557" w:rsidP="003D4557">
            <w:pPr>
              <w:ind w:left="0"/>
            </w:pPr>
            <w:r>
              <w:t xml:space="preserve">                }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    },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highlight</w:t>
            </w:r>
            <w:r>
              <w:t>: function(element, errorClass, validClass) {</w:t>
            </w:r>
          </w:p>
          <w:p w:rsidR="003D4557" w:rsidRDefault="003D4557" w:rsidP="003D4557">
            <w:pPr>
              <w:ind w:left="0"/>
            </w:pPr>
            <w:r>
              <w:t xml:space="preserve">                $(element).addClass(errorClass).removeClass(validClass);</w:t>
            </w:r>
          </w:p>
          <w:p w:rsidR="003D4557" w:rsidRDefault="003D4557" w:rsidP="003D4557">
            <w:pPr>
              <w:ind w:left="0"/>
            </w:pPr>
            <w:r>
              <w:t xml:space="preserve">                $(element).fadeOut().fadeIn();</w:t>
            </w:r>
          </w:p>
          <w:p w:rsidR="003D4557" w:rsidRDefault="003D4557" w:rsidP="003D4557">
            <w:pPr>
              <w:ind w:left="0"/>
            </w:pPr>
            <w:r>
              <w:t xml:space="preserve">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unhighlight</w:t>
            </w:r>
            <w:r>
              <w:t>: function(element, errorClass, validClass) {</w:t>
            </w:r>
          </w:p>
          <w:p w:rsidR="003D4557" w:rsidRDefault="003D4557" w:rsidP="003D4557">
            <w:pPr>
              <w:ind w:left="0"/>
            </w:pPr>
            <w:r>
              <w:t xml:space="preserve">                $(element).removeClass(errorClass).addClass(validClass);</w:t>
            </w:r>
          </w:p>
          <w:p w:rsidR="003D4557" w:rsidRDefault="003D4557" w:rsidP="003D4557">
            <w:pPr>
              <w:ind w:left="0"/>
            </w:pPr>
            <w:r>
              <w:t xml:space="preserve">            },</w:t>
            </w:r>
          </w:p>
          <w:p w:rsidR="003D4557" w:rsidRDefault="003D4557" w:rsidP="003D4557">
            <w:pPr>
              <w:ind w:left="0"/>
            </w:pPr>
            <w:r>
              <w:t xml:space="preserve">            </w:t>
            </w:r>
            <w:r w:rsidRPr="003D4557">
              <w:rPr>
                <w:color w:val="FF0000"/>
              </w:rPr>
              <w:t>submitHandler</w:t>
            </w:r>
            <w:r>
              <w:t>: function (form) {</w:t>
            </w:r>
          </w:p>
          <w:p w:rsidR="003D4557" w:rsidRDefault="003D4557" w:rsidP="003D4557">
            <w:pPr>
              <w:ind w:left="0"/>
            </w:pPr>
            <w:r>
              <w:t xml:space="preserve">                console.log($(form).serialize())</w:t>
            </w:r>
          </w:p>
          <w:p w:rsidR="003D4557" w:rsidRDefault="003D4557" w:rsidP="003D4557">
            <w:pPr>
              <w:ind w:left="0"/>
            </w:pPr>
            <w:r>
              <w:t xml:space="preserve">            }</w:t>
            </w:r>
          </w:p>
          <w:p w:rsidR="003D4557" w:rsidRDefault="003D4557" w:rsidP="003D4557">
            <w:pPr>
              <w:ind w:left="0"/>
            </w:pPr>
            <w:r>
              <w:t xml:space="preserve">        });</w:t>
            </w:r>
          </w:p>
          <w:p w:rsidR="003D4557" w:rsidRDefault="003D4557" w:rsidP="003D4557">
            <w:pPr>
              <w:ind w:left="0"/>
            </w:pPr>
            <w:r>
              <w:t xml:space="preserve">        $("#check").click(function () {</w:t>
            </w:r>
          </w:p>
          <w:p w:rsidR="003D4557" w:rsidRDefault="003D4557" w:rsidP="003D4557">
            <w:pPr>
              <w:ind w:left="0"/>
            </w:pPr>
            <w:r>
              <w:t xml:space="preserve">            console.log($("#demoForm").valid() ? "填写正确" : "填写不正确");</w:t>
            </w:r>
          </w:p>
          <w:p w:rsidR="003D4557" w:rsidRDefault="003D4557" w:rsidP="003D4557">
            <w:pPr>
              <w:ind w:left="0"/>
            </w:pPr>
            <w:r>
              <w:t xml:space="preserve">        });</w:t>
            </w:r>
          </w:p>
          <w:p w:rsidR="003D4557" w:rsidRDefault="003D4557" w:rsidP="003D4557">
            <w:pPr>
              <w:ind w:left="0"/>
            </w:pPr>
            <w:r>
              <w:lastRenderedPageBreak/>
              <w:t xml:space="preserve">    });</w:t>
            </w:r>
          </w:p>
          <w:p w:rsidR="003D4557" w:rsidRDefault="003D4557" w:rsidP="003D4557">
            <w:pPr>
              <w:ind w:left="0"/>
            </w:pPr>
            <w:r>
              <w:t>&lt;/script&gt;</w:t>
            </w:r>
          </w:p>
          <w:p w:rsidR="003D4557" w:rsidRDefault="003D4557" w:rsidP="003D4557">
            <w:pPr>
              <w:ind w:left="0"/>
            </w:pPr>
          </w:p>
          <w:p w:rsidR="003D4557" w:rsidRDefault="003D4557" w:rsidP="003D4557">
            <w:pPr>
              <w:ind w:left="0"/>
            </w:pPr>
            <w:r>
              <w:t>&lt;/body&gt;</w:t>
            </w:r>
          </w:p>
          <w:p w:rsidR="003D4557" w:rsidRDefault="003D4557" w:rsidP="003D4557">
            <w:pPr>
              <w:ind w:left="0"/>
            </w:pPr>
            <w:r>
              <w:t>&lt;/html&gt;</w:t>
            </w:r>
          </w:p>
        </w:tc>
      </w:tr>
    </w:tbl>
    <w:p w:rsidR="005C7D67" w:rsidRPr="00D6376D" w:rsidRDefault="005C7D67" w:rsidP="00D6376D"/>
    <w:p w:rsidR="005C7D67" w:rsidRDefault="005C7D67" w:rsidP="00B5455C">
      <w:pPr>
        <w:pStyle w:val="1"/>
      </w:pPr>
      <w:r>
        <w:t>method:</w:t>
      </w:r>
      <w:r w:rsidR="00B5455C">
        <w:t>验证方法</w:t>
      </w:r>
    </w:p>
    <w:p w:rsidR="00843A3F" w:rsidRDefault="005C7D67" w:rsidP="005C7D67">
      <w:r>
        <w:t>validate()方法为核心方法，定义了基本的校验规则和一些有用的配置项。</w:t>
      </w:r>
      <w:r w:rsidR="008F57AB">
        <w:rPr>
          <w:rFonts w:hint="eastAsia"/>
        </w:rPr>
        <w:t>会返回一个</w:t>
      </w:r>
      <w:r w:rsidR="008F57AB" w:rsidRPr="00B0594A">
        <w:rPr>
          <w:b/>
        </w:rPr>
        <w:t>Validator</w:t>
      </w:r>
      <w:r w:rsidR="008F57AB" w:rsidRPr="008F57AB">
        <w:rPr>
          <w:rFonts w:hint="eastAsia"/>
        </w:rPr>
        <w:t>对象</w:t>
      </w:r>
      <w:r w:rsidR="008F57AB">
        <w:rPr>
          <w:rFonts w:hint="eastAsia"/>
        </w:rPr>
        <w:t>。</w:t>
      </w:r>
    </w:p>
    <w:p w:rsidR="005C7D67" w:rsidRDefault="005C7D67" w:rsidP="00843A3F">
      <w:pPr>
        <w:pStyle w:val="2"/>
      </w:pPr>
      <w:r>
        <w:rPr>
          <w:rFonts w:hint="eastAsia"/>
        </w:rPr>
        <w:t>基本验证方法</w:t>
      </w:r>
    </w:p>
    <w:p w:rsidR="005C7D67" w:rsidRDefault="005C7D67" w:rsidP="005C7D67">
      <w:r w:rsidRPr="00A00E86">
        <w:rPr>
          <w:b/>
        </w:rPr>
        <w:t>required</w:t>
      </w:r>
      <w:r w:rsidR="00A00E86">
        <w:rPr>
          <w:rFonts w:hint="eastAsia"/>
        </w:rPr>
        <w:t>：</w:t>
      </w:r>
      <w:r>
        <w:t>必填</w:t>
      </w:r>
      <w:r w:rsidR="00A00E86">
        <w:rPr>
          <w:rFonts w:hint="eastAsia"/>
        </w:rPr>
        <w:t>项</w:t>
      </w:r>
      <w:r>
        <w:t>(不能为空项时使用，如用户名，密码)</w:t>
      </w:r>
    </w:p>
    <w:p w:rsidR="005C7D67" w:rsidRDefault="005C7D67" w:rsidP="005C7D67">
      <w:r w:rsidRPr="00A00E86">
        <w:rPr>
          <w:b/>
        </w:rPr>
        <w:t>remote</w:t>
      </w:r>
      <w:r w:rsidR="00A00E86">
        <w:rPr>
          <w:rFonts w:hint="eastAsia"/>
        </w:rPr>
        <w:t>：</w:t>
      </w:r>
      <w:r>
        <w:t>远程校验（比如需要看用户名是否存在,填写是否正确，进入后台数据库查询。）</w:t>
      </w:r>
    </w:p>
    <w:p w:rsidR="00A00E86" w:rsidRDefault="005C7D67" w:rsidP="005C7D67">
      <w:r w:rsidRPr="00A00E86">
        <w:rPr>
          <w:b/>
        </w:rPr>
        <w:t>minlength</w:t>
      </w:r>
      <w:r w:rsidR="00A00E86">
        <w:rPr>
          <w:rFonts w:hint="eastAsia"/>
        </w:rPr>
        <w:t>：字符</w:t>
      </w:r>
      <w:r>
        <w:t>最小长度</w:t>
      </w:r>
    </w:p>
    <w:p w:rsidR="00A00E86" w:rsidRDefault="005C7D67" w:rsidP="005C7D67">
      <w:r w:rsidRPr="00A00E86">
        <w:rPr>
          <w:b/>
        </w:rPr>
        <w:t>maxlength</w:t>
      </w:r>
      <w:r w:rsidR="00A00E86">
        <w:rPr>
          <w:rFonts w:hint="eastAsia"/>
        </w:rPr>
        <w:t>：字符</w:t>
      </w:r>
      <w:r>
        <w:t>最大长度</w:t>
      </w:r>
    </w:p>
    <w:p w:rsidR="005C7D67" w:rsidRDefault="005C7D67" w:rsidP="005C7D67">
      <w:r w:rsidRPr="00A00E86">
        <w:rPr>
          <w:b/>
        </w:rPr>
        <w:t>rangelength</w:t>
      </w:r>
      <w:r w:rsidR="00A00E86">
        <w:rPr>
          <w:rFonts w:hint="eastAsia"/>
        </w:rPr>
        <w:t>：</w:t>
      </w:r>
      <w:r>
        <w:t>长度范围</w:t>
      </w:r>
      <w:r w:rsidR="00A00E86">
        <w:rPr>
          <w:rFonts w:hint="eastAsia"/>
        </w:rPr>
        <w:t>（</w:t>
      </w:r>
      <w:r w:rsidR="00A00E86" w:rsidRPr="00A00E86">
        <w:rPr>
          <w:color w:val="FF0000"/>
        </w:rPr>
        <w:t>rangelength：[2,10]代表输入字符长度在两个到十个之间</w:t>
      </w:r>
      <w:r w:rsidR="00A00E86">
        <w:rPr>
          <w:rFonts w:hint="eastAsia"/>
        </w:rPr>
        <w:t>）</w:t>
      </w:r>
    </w:p>
    <w:p w:rsidR="00A00E86" w:rsidRDefault="00A00E86" w:rsidP="005C7D67">
      <w:r w:rsidRPr="00A00E86">
        <w:rPr>
          <w:b/>
        </w:rPr>
        <w:t>mi</w:t>
      </w:r>
      <w:r w:rsidRPr="00A00E86">
        <w:rPr>
          <w:rFonts w:hint="eastAsia"/>
          <w:b/>
        </w:rPr>
        <w:t>n</w:t>
      </w:r>
      <w:r>
        <w:rPr>
          <w:rFonts w:hint="eastAsia"/>
        </w:rPr>
        <w:t>：数值</w:t>
      </w:r>
      <w:r w:rsidR="005C7D67">
        <w:t>最小值</w:t>
      </w:r>
    </w:p>
    <w:p w:rsidR="00A00E86" w:rsidRDefault="005C7D67" w:rsidP="005C7D67">
      <w:r w:rsidRPr="00A00E86">
        <w:rPr>
          <w:b/>
        </w:rPr>
        <w:t>max</w:t>
      </w:r>
      <w:r w:rsidR="00A00E86">
        <w:rPr>
          <w:rFonts w:hint="eastAsia"/>
        </w:rPr>
        <w:t>：数值</w:t>
      </w:r>
      <w:r>
        <w:t xml:space="preserve">最大值 </w:t>
      </w:r>
    </w:p>
    <w:p w:rsidR="005C7D67" w:rsidRDefault="005C7D67" w:rsidP="005C7D67">
      <w:r w:rsidRPr="00A00E86">
        <w:rPr>
          <w:b/>
        </w:rPr>
        <w:t>range</w:t>
      </w:r>
      <w:r w:rsidR="00A00E86">
        <w:rPr>
          <w:rFonts w:hint="eastAsia"/>
        </w:rPr>
        <w:t>：数</w:t>
      </w:r>
      <w:r>
        <w:t>值范围</w:t>
      </w:r>
      <w:r w:rsidR="00A00E86">
        <w:rPr>
          <w:rFonts w:hint="eastAsia"/>
        </w:rPr>
        <w:t>（</w:t>
      </w:r>
      <w:r w:rsidR="00A00E86" w:rsidRPr="00A00E86">
        <w:rPr>
          <w:color w:val="FF0000"/>
        </w:rPr>
        <w:t>range：[2,10]代表输入数字范围为2到10之间</w:t>
      </w:r>
      <w:r w:rsidR="00A00E86">
        <w:rPr>
          <w:rFonts w:hint="eastAsia"/>
        </w:rPr>
        <w:t>）</w:t>
      </w:r>
    </w:p>
    <w:p w:rsidR="005C7D67" w:rsidRDefault="005C7D67" w:rsidP="005C7D67">
      <w:r w:rsidRPr="00A00E86">
        <w:rPr>
          <w:b/>
        </w:rPr>
        <w:t>email</w:t>
      </w:r>
      <w:r>
        <w:t xml:space="preserve"> </w:t>
      </w:r>
      <w:r w:rsidR="00A00E86">
        <w:rPr>
          <w:rFonts w:hint="eastAsia"/>
        </w:rPr>
        <w:t>：</w:t>
      </w:r>
      <w:r>
        <w:t>Email格式（为true时，要求输入合法正确email格式才可以，@）</w:t>
      </w:r>
    </w:p>
    <w:p w:rsidR="005C7D67" w:rsidRDefault="005C7D67" w:rsidP="005C7D67">
      <w:r w:rsidRPr="00A00E86">
        <w:rPr>
          <w:b/>
        </w:rPr>
        <w:t>url</w:t>
      </w:r>
      <w:r>
        <w:t xml:space="preserve"> </w:t>
      </w:r>
      <w:r w:rsidR="00A00E86">
        <w:rPr>
          <w:rFonts w:hint="eastAsia"/>
        </w:rPr>
        <w:t>：</w:t>
      </w:r>
      <w:r>
        <w:t>URL格式（为true时，要求输入合法正确URL格式才可以，http：//之类的）</w:t>
      </w:r>
    </w:p>
    <w:p w:rsidR="005C7D67" w:rsidRDefault="005C7D67" w:rsidP="005C7D67">
      <w:r w:rsidRPr="00A00E86">
        <w:rPr>
          <w:b/>
        </w:rPr>
        <w:t>date</w:t>
      </w:r>
      <w:r w:rsidR="00A00E86">
        <w:rPr>
          <w:rFonts w:hint="eastAsia"/>
        </w:rPr>
        <w:t>：</w:t>
      </w:r>
      <w:r>
        <w:t>日期（多种格式日期都支持）</w:t>
      </w:r>
    </w:p>
    <w:p w:rsidR="005C7D67" w:rsidRDefault="005C7D67" w:rsidP="005C7D67">
      <w:r w:rsidRPr="00A00E86">
        <w:rPr>
          <w:b/>
        </w:rPr>
        <w:t>dateISO</w:t>
      </w:r>
      <w:r w:rsidR="00A00E86">
        <w:rPr>
          <w:rFonts w:hint="eastAsia"/>
        </w:rPr>
        <w:t>：</w:t>
      </w:r>
      <w:r>
        <w:t xml:space="preserve"> ISO日期（只支持 四位年-月-日或 四位年/月/日 或-/交互使用）</w:t>
      </w:r>
    </w:p>
    <w:p w:rsidR="005C7D67" w:rsidRDefault="005C7D67" w:rsidP="005C7D67">
      <w:r w:rsidRPr="00A00E86">
        <w:rPr>
          <w:b/>
        </w:rPr>
        <w:t>number</w:t>
      </w:r>
      <w:r w:rsidR="00A00E86">
        <w:rPr>
          <w:rFonts w:hint="eastAsia"/>
        </w:rPr>
        <w:t>：</w:t>
      </w:r>
      <w:r>
        <w:t>数字（多种支持，负数，小数）</w:t>
      </w:r>
    </w:p>
    <w:p w:rsidR="005C7D67" w:rsidRDefault="005C7D67" w:rsidP="005C7D67">
      <w:r w:rsidRPr="00A00E86">
        <w:rPr>
          <w:b/>
        </w:rPr>
        <w:lastRenderedPageBreak/>
        <w:t>digits</w:t>
      </w:r>
      <w:r w:rsidR="00A00E86">
        <w:rPr>
          <w:rFonts w:hint="eastAsia"/>
        </w:rPr>
        <w:t>：</w:t>
      </w:r>
      <w:r>
        <w:t>整数（只支持 正整数）</w:t>
      </w:r>
    </w:p>
    <w:p w:rsidR="005C7D67" w:rsidRDefault="005C7D67" w:rsidP="005C7D67">
      <w:r w:rsidRPr="00A00E86">
        <w:rPr>
          <w:b/>
        </w:rPr>
        <w:t>equalTo</w:t>
      </w:r>
      <w:r w:rsidR="00A00E86">
        <w:rPr>
          <w:rFonts w:hint="eastAsia"/>
        </w:rPr>
        <w:t>：</w:t>
      </w:r>
      <w:r>
        <w:t>与另一个元素值相等（输入密码后的确认密码0</w:t>
      </w:r>
    </w:p>
    <w:p w:rsidR="005C7D67" w:rsidRDefault="005C7D67" w:rsidP="005C7D67">
      <w:r>
        <w:rPr>
          <w:rFonts w:hint="eastAsia"/>
        </w:rPr>
        <w:t>例如：</w:t>
      </w:r>
      <w:r>
        <w:t xml:space="preserve"> "confirm-password":{equalTo:"#password"）}</w:t>
      </w:r>
    </w:p>
    <w:p w:rsidR="00843A3F" w:rsidRDefault="00843A3F" w:rsidP="005C7D67"/>
    <w:p w:rsidR="005C7D67" w:rsidRDefault="005C7D67" w:rsidP="00843A3F">
      <w:pPr>
        <w:pStyle w:val="2"/>
      </w:pPr>
      <w:r>
        <w:rPr>
          <w:rFonts w:hint="eastAsia"/>
        </w:rPr>
        <w:t>高级验证方法</w:t>
      </w:r>
    </w:p>
    <w:p w:rsidR="005C7D67" w:rsidRDefault="002B3F0C" w:rsidP="005C7D67">
      <w:r>
        <w:rPr>
          <w:rFonts w:hint="eastAsia"/>
        </w:rPr>
        <w:t xml:space="preserve">#1. </w:t>
      </w:r>
      <w:r w:rsidR="005C7D67" w:rsidRPr="002B3F0C">
        <w:rPr>
          <w:b/>
        </w:rPr>
        <w:t>valid</w:t>
      </w:r>
      <w:r w:rsidRPr="002B3F0C">
        <w:rPr>
          <w:rFonts w:hint="eastAsia"/>
          <w:b/>
        </w:rPr>
        <w:t>()</w:t>
      </w:r>
      <w:r w:rsidR="005C7D67" w:rsidRPr="002B3F0C">
        <w:rPr>
          <w:b/>
        </w:rPr>
        <w:t>方法</w:t>
      </w:r>
      <w:r w:rsidR="005C7D67">
        <w:t>：检查表单或某些元素是否有效。</w:t>
      </w:r>
    </w:p>
    <w:p w:rsidR="002B3F0C" w:rsidRDefault="002B3F0C" w:rsidP="005C7D67">
      <w:r>
        <w:rPr>
          <w:rFonts w:hint="eastAsia"/>
        </w:rPr>
        <w:t>#</w:t>
      </w:r>
      <w:r w:rsidR="005C7D67">
        <w:t>2.</w:t>
      </w:r>
      <w:r>
        <w:rPr>
          <w:rFonts w:hint="eastAsia"/>
        </w:rPr>
        <w:t xml:space="preserve"> </w:t>
      </w:r>
      <w:r w:rsidR="005C7D67" w:rsidRPr="002B3F0C">
        <w:rPr>
          <w:b/>
        </w:rPr>
        <w:t>rules</w:t>
      </w:r>
      <w:r w:rsidRPr="002B3F0C">
        <w:rPr>
          <w:rFonts w:hint="eastAsia"/>
          <w:b/>
        </w:rPr>
        <w:t>()</w:t>
      </w:r>
      <w:r w:rsidR="005C7D67" w:rsidRPr="002B3F0C">
        <w:rPr>
          <w:b/>
        </w:rPr>
        <w:t>方法</w:t>
      </w:r>
      <w:r w:rsidR="005C7D67">
        <w:t>：</w:t>
      </w:r>
    </w:p>
    <w:p w:rsidR="005C7D67" w:rsidRDefault="005C7D67" w:rsidP="005C7D67">
      <w:r>
        <w:t>①无参数时：获取表单【</w:t>
      </w:r>
      <w:r w:rsidRPr="002B3F0C">
        <w:rPr>
          <w:color w:val="FF0000"/>
        </w:rPr>
        <w:t>元素</w:t>
      </w:r>
      <w:r>
        <w:t>】的校验规则（即：username可以，但demo</w:t>
      </w:r>
      <w:r w:rsidR="002B3F0C">
        <w:rPr>
          <w:rFonts w:hint="eastAsia"/>
        </w:rPr>
        <w:br/>
      </w:r>
      <w:r>
        <w:t>Form不行）</w:t>
      </w:r>
    </w:p>
    <w:p w:rsidR="005C7D67" w:rsidRDefault="002B3F0C" w:rsidP="005C7D67">
      <w:r>
        <w:rPr>
          <w:rFonts w:hint="eastAsia"/>
        </w:rPr>
        <w:t>②（"</w:t>
      </w:r>
      <w:r>
        <w:t>add</w:t>
      </w:r>
      <w:r>
        <w:rPr>
          <w:rFonts w:hint="eastAsia"/>
        </w:rPr>
        <w:t>",</w:t>
      </w:r>
      <w:r w:rsidR="005C7D67">
        <w:t>{min:2,max:10}）或（"remove","min max"）向表单元素添加或删除校验规则</w:t>
      </w:r>
    </w:p>
    <w:p w:rsidR="00FE46FB" w:rsidRDefault="00FE46FB" w:rsidP="005C7D67"/>
    <w:p w:rsidR="005C7D67" w:rsidRDefault="00B0594A" w:rsidP="005C7D67">
      <w:r>
        <w:rPr>
          <w:rFonts w:hint="eastAsia"/>
        </w:rPr>
        <w:t>#</w:t>
      </w:r>
      <w:r w:rsidR="005C7D67">
        <w:t>3.</w:t>
      </w:r>
      <w:r w:rsidR="005C7D67" w:rsidRPr="00B0594A">
        <w:rPr>
          <w:b/>
        </w:rPr>
        <w:t>Validator</w:t>
      </w:r>
      <w:r w:rsidRPr="00B0594A">
        <w:rPr>
          <w:b/>
        </w:rPr>
        <w:t>对象</w:t>
      </w:r>
    </w:p>
    <w:p w:rsidR="005C7D67" w:rsidRDefault="005C7D67" w:rsidP="005C7D67">
      <w:r>
        <w:rPr>
          <w:rFonts w:hint="eastAsia"/>
        </w:rPr>
        <w:t>①</w:t>
      </w:r>
      <w:r>
        <w:t>validate</w:t>
      </w:r>
      <w:r w:rsidR="00E23CD4">
        <w:rPr>
          <w:rFonts w:hint="eastAsia"/>
        </w:rPr>
        <w:t>()</w:t>
      </w:r>
      <w:r>
        <w:t>方法返回Validator对象，其有很多有用的方法，课程中是在控制台演示的。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23CD4" w:rsidTr="00E23CD4">
        <w:tc>
          <w:tcPr>
            <w:tcW w:w="8388" w:type="dxa"/>
          </w:tcPr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Validator.form()</w:t>
            </w:r>
            <w:r>
              <w:rPr>
                <w:rFonts w:hint="eastAsia"/>
              </w:rPr>
              <w:t>：</w:t>
            </w:r>
            <w:r>
              <w:t xml:space="preserve"> 验证表单是否有效，返回 true/false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Validator.element("#username")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>验证某个元素是否有效，返回true/false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Validator.resetForm()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>把表单恢复到验证前原来的状态</w:t>
            </w:r>
            <w:r>
              <w:rPr>
                <w:rFonts w:hint="eastAsia"/>
              </w:rPr>
              <w:t>(去除校验信息)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Validator.showErrors({username:"你填错了",password:" "})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>针对某个元素显示特定的错误信息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Validator.numberOfInvalids()</w:t>
            </w:r>
            <w:r>
              <w:rPr>
                <w:rFonts w:hint="eastAsia"/>
              </w:rPr>
              <w:t>：</w:t>
            </w:r>
            <w:r>
              <w:t xml:space="preserve"> 返回无效的元素数量</w:t>
            </w:r>
          </w:p>
          <w:p w:rsidR="00E23CD4" w:rsidRDefault="00E23CD4" w:rsidP="00E23CD4">
            <w:pPr>
              <w:ind w:left="0"/>
            </w:pPr>
          </w:p>
        </w:tc>
      </w:tr>
    </w:tbl>
    <w:p w:rsidR="00E23CD4" w:rsidRDefault="00E23CD4" w:rsidP="005C7D67"/>
    <w:p w:rsidR="005C7D67" w:rsidRDefault="005C7D67" w:rsidP="005C7D67">
      <w:r>
        <w:rPr>
          <w:rFonts w:hint="eastAsia"/>
        </w:rPr>
        <w:t>②</w:t>
      </w:r>
      <w:r>
        <w:t>Validator对象还有很多有用的静态方法，可直接使用，不用var validator后再validator=....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23CD4" w:rsidTr="00E23CD4">
        <w:tc>
          <w:tcPr>
            <w:tcW w:w="8388" w:type="dxa"/>
          </w:tcPr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$.validator.addMethod(name,method [,message] )</w:t>
            </w:r>
            <w:r>
              <w:rPr>
                <w:rFonts w:hint="eastAsia"/>
              </w:rPr>
              <w:t>：</w:t>
            </w:r>
            <w:r>
              <w:t>增加自定义的验证方法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lastRenderedPageBreak/>
              <w:t>$.validator.format(template,argument,argumentN...)</w:t>
            </w:r>
            <w:r>
              <w:rPr>
                <w:rFonts w:hint="eastAsia"/>
              </w:rPr>
              <w:t>：</w:t>
            </w:r>
            <w:r>
              <w:t>格式化字符串，用参数代替模板中的{n}</w:t>
            </w:r>
          </w:p>
          <w:p w:rsidR="00E23CD4" w:rsidRDefault="00E23CD4" w:rsidP="00E23CD4">
            <w:pPr>
              <w:ind w:left="0"/>
            </w:pPr>
            <w:r>
              <w:rPr>
                <w:rFonts w:hint="eastAsia"/>
              </w:rPr>
              <w:t>例如：</w:t>
            </w:r>
            <w:r>
              <w:t>var template=$.vaildator.format("{0}-{1}-{2}")；template("值在",["2","10"]，“之间”)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$.validator.setDefaults(options)</w:t>
            </w:r>
            <w:r>
              <w:rPr>
                <w:rFonts w:hint="eastAsia"/>
              </w:rPr>
              <w:t>：</w:t>
            </w:r>
            <w:r>
              <w:t>修改插件默认设置</w:t>
            </w:r>
          </w:p>
          <w:p w:rsidR="00E23CD4" w:rsidRDefault="00E23CD4" w:rsidP="00E23CD4">
            <w:pPr>
              <w:ind w:left="0"/>
            </w:pPr>
            <w:r w:rsidRPr="00E23CD4">
              <w:rPr>
                <w:b/>
              </w:rPr>
              <w:t>$.validator.addClassRules(name,rules)</w:t>
            </w:r>
            <w:r>
              <w:rPr>
                <w:rFonts w:hint="eastAsia"/>
              </w:rPr>
              <w:t>：</w:t>
            </w:r>
            <w:r>
              <w:t>为某些包含名为name的class增加组合验证类型。</w:t>
            </w:r>
          </w:p>
        </w:tc>
      </w:tr>
    </w:tbl>
    <w:p w:rsidR="00E23CD4" w:rsidRDefault="00E23CD4" w:rsidP="005C7D67"/>
    <w:p w:rsidR="005C7D67" w:rsidRDefault="0009726E" w:rsidP="005C7D67">
      <w:pPr>
        <w:rPr>
          <w:b/>
        </w:rPr>
      </w:pPr>
      <w:r>
        <w:rPr>
          <w:rFonts w:hint="eastAsia"/>
        </w:rPr>
        <w:t xml:space="preserve">#4. </w:t>
      </w:r>
      <w:r w:rsidR="005C7D67" w:rsidRPr="0009726E">
        <w:rPr>
          <w:b/>
        </w:rPr>
        <w:t>validate</w:t>
      </w:r>
      <w:r w:rsidR="00843A3F" w:rsidRPr="0009726E">
        <w:rPr>
          <w:b/>
        </w:rPr>
        <w:t>()</w:t>
      </w:r>
      <w:r w:rsidR="005C7D67" w:rsidRPr="0009726E">
        <w:rPr>
          <w:b/>
        </w:rPr>
        <w:t>方法配置项</w:t>
      </w:r>
    </w:p>
    <w:p w:rsidR="008F57AB" w:rsidRDefault="008F57AB" w:rsidP="005C7D67">
      <w:r w:rsidRPr="008F57AB">
        <w:rPr>
          <w:b/>
          <w:color w:val="000000" w:themeColor="text1"/>
        </w:rPr>
        <w:t>debug</w:t>
      </w:r>
      <w:r>
        <w:rPr>
          <w:rFonts w:hint="eastAsia"/>
          <w:color w:val="FF0000"/>
        </w:rPr>
        <w:t>:</w:t>
      </w:r>
      <w:r w:rsidRPr="008F57AB"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：</w:t>
      </w:r>
      <w:r w:rsidRPr="008F57AB">
        <w:rPr>
          <w:rFonts w:hint="eastAsia"/>
          <w:color w:val="000000" w:themeColor="text1"/>
        </w:rPr>
        <w:t>用于 调试</w:t>
      </w:r>
      <w:r>
        <w:rPr>
          <w:rFonts w:hint="eastAsia"/>
          <w:color w:val="FF0000"/>
        </w:rPr>
        <w:t>，</w:t>
      </w:r>
      <w:r w:rsidRPr="00843A3F">
        <w:rPr>
          <w:color w:val="FF0000"/>
        </w:rPr>
        <w:t>表单不会提交</w:t>
      </w:r>
    </w:p>
    <w:p w:rsidR="005C7D67" w:rsidRDefault="0009726E" w:rsidP="005C7D67">
      <w:r w:rsidRPr="0009726E">
        <w:rPr>
          <w:b/>
        </w:rPr>
        <w:t>submitHandler</w:t>
      </w:r>
      <w:r>
        <w:rPr>
          <w:rFonts w:hint="eastAsia"/>
        </w:rPr>
        <w:t>：</w:t>
      </w:r>
      <w:r w:rsidR="005C7D67" w:rsidRPr="0009726E">
        <w:rPr>
          <w:color w:val="FF0000"/>
        </w:rPr>
        <w:t>通过【验证后】运行的函数</w:t>
      </w:r>
      <w:r w:rsidR="005C7D67">
        <w:t>，可以加上表单提交的方法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9726E" w:rsidTr="0009726E">
        <w:tc>
          <w:tcPr>
            <w:tcW w:w="8388" w:type="dxa"/>
          </w:tcPr>
          <w:p w:rsidR="00B053EF" w:rsidRDefault="00B053EF" w:rsidP="005C7D67">
            <w:pPr>
              <w:ind w:left="0"/>
            </w:pPr>
            <w:r w:rsidRPr="00B053EF">
              <w:t>submitHandler:function(from){</w:t>
            </w:r>
          </w:p>
          <w:p w:rsidR="00B053EF" w:rsidRDefault="00B053EF" w:rsidP="005C7D67">
            <w:pPr>
              <w:ind w:left="0"/>
            </w:pPr>
            <w:r>
              <w:rPr>
                <w:rFonts w:hint="eastAsia"/>
              </w:rPr>
              <w:t xml:space="preserve">   </w:t>
            </w:r>
            <w:r w:rsidR="003D53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B053EF">
              <w:t>from:submit();</w:t>
            </w:r>
          </w:p>
          <w:p w:rsidR="00B053EF" w:rsidRDefault="00B053EF" w:rsidP="005C7D67">
            <w:pPr>
              <w:ind w:left="0"/>
            </w:pPr>
            <w:r w:rsidRPr="00B053EF">
              <w:t xml:space="preserve"> </w:t>
            </w:r>
            <w:r>
              <w:rPr>
                <w:rFonts w:hint="eastAsia"/>
              </w:rPr>
              <w:t xml:space="preserve">    </w:t>
            </w:r>
            <w:r w:rsidRPr="00B053EF">
              <w:t xml:space="preserve">$(form).Ajax.submit();//$ajax等方式提交表单 </w:t>
            </w:r>
          </w:p>
          <w:p w:rsidR="0009726E" w:rsidRDefault="00B053EF" w:rsidP="005C7D67">
            <w:pPr>
              <w:ind w:left="0"/>
            </w:pPr>
            <w:r w:rsidRPr="00B053EF">
              <w:t>}</w:t>
            </w:r>
            <w:r>
              <w:rPr>
                <w:rFonts w:hint="eastAsia"/>
              </w:rPr>
              <w:t>,</w:t>
            </w:r>
          </w:p>
        </w:tc>
      </w:tr>
    </w:tbl>
    <w:p w:rsidR="0009726E" w:rsidRDefault="0009726E" w:rsidP="005C7D67"/>
    <w:p w:rsidR="005C7D67" w:rsidRDefault="00517447" w:rsidP="005C7D67">
      <w:pPr>
        <w:rPr>
          <w:color w:val="FF0000"/>
        </w:rPr>
      </w:pPr>
      <w:r w:rsidRPr="00517447">
        <w:rPr>
          <w:b/>
        </w:rPr>
        <w:t>invalidHandler</w:t>
      </w:r>
      <w:r>
        <w:rPr>
          <w:rFonts w:hint="eastAsia"/>
        </w:rPr>
        <w:t>：</w:t>
      </w:r>
      <w:r w:rsidR="005C7D67" w:rsidRPr="00517447">
        <w:rPr>
          <w:color w:val="FF0000"/>
        </w:rPr>
        <w:t>【无效】表单提交后运行的函数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17447" w:rsidTr="00517447">
        <w:tc>
          <w:tcPr>
            <w:tcW w:w="8388" w:type="dxa"/>
          </w:tcPr>
          <w:p w:rsidR="00517447" w:rsidRDefault="00517447" w:rsidP="00517447">
            <w:pPr>
              <w:ind w:left="0"/>
            </w:pPr>
            <w:r>
              <w:t>invalidHandler:function(event,validator){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 xml:space="preserve">   ...</w:t>
            </w:r>
          </w:p>
          <w:p w:rsidR="00517447" w:rsidRDefault="00517447" w:rsidP="00517447">
            <w:pPr>
              <w:ind w:left="0"/>
            </w:pPr>
            <w:r>
              <w:t xml:space="preserve"> }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>也可以写一个事件来触发</w:t>
            </w:r>
            <w:r>
              <w:t>$("选择器属性值").on("事件名",function(event,validator)){});</w:t>
            </w:r>
          </w:p>
        </w:tc>
      </w:tr>
    </w:tbl>
    <w:p w:rsidR="00517447" w:rsidRDefault="00517447" w:rsidP="005C7D67"/>
    <w:p w:rsidR="005C7D67" w:rsidRDefault="005C7D67" w:rsidP="005C7D67">
      <w:r w:rsidRPr="00517447">
        <w:rPr>
          <w:b/>
        </w:rPr>
        <w:t>ignore</w:t>
      </w:r>
      <w:r w:rsidR="00517447">
        <w:rPr>
          <w:rFonts w:hint="eastAsia"/>
          <w:b/>
        </w:rPr>
        <w:t>：</w:t>
      </w:r>
      <w:r>
        <w:t xml:space="preserve">("默认:hidden") </w:t>
      </w:r>
      <w:r w:rsidRPr="00517447">
        <w:rPr>
          <w:color w:val="FF0000"/>
        </w:rPr>
        <w:t>对某些元素不进行验证</w:t>
      </w:r>
      <w:r>
        <w:t>（默认不对隐藏的元素进行验证）</w:t>
      </w:r>
    </w:p>
    <w:p w:rsidR="00517447" w:rsidRDefault="00517447" w:rsidP="005C7D67"/>
    <w:p w:rsidR="005C7D67" w:rsidRDefault="005C7D67" w:rsidP="005C7D67">
      <w:r w:rsidRPr="00517447">
        <w:rPr>
          <w:b/>
        </w:rPr>
        <w:t>rules</w:t>
      </w:r>
      <w:r w:rsidR="00517447">
        <w:rPr>
          <w:rFonts w:hint="eastAsia"/>
        </w:rPr>
        <w:t>：</w:t>
      </w:r>
      <w:r>
        <w:t xml:space="preserve"> </w:t>
      </w:r>
      <w:r w:rsidRPr="00517447">
        <w:rPr>
          <w:color w:val="FF0000"/>
        </w:rPr>
        <w:t>定义校验规则</w:t>
      </w:r>
      <w:r>
        <w:t>（每条规则都有depends属性，true才执行。）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17447" w:rsidTr="00517447">
        <w:tc>
          <w:tcPr>
            <w:tcW w:w="8388" w:type="dxa"/>
          </w:tcPr>
          <w:p w:rsidR="00517447" w:rsidRDefault="00517447" w:rsidP="00517447">
            <w:pPr>
              <w:ind w:left="0"/>
            </w:pPr>
            <w:r>
              <w:t>minlength:{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param:2,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>depends：function（element）{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return $("#password").is(":filled");</w:t>
            </w:r>
          </w:p>
          <w:p w:rsidR="00517447" w:rsidRDefault="00517447" w:rsidP="00517447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  <w:p w:rsidR="00517447" w:rsidRDefault="00517447" w:rsidP="00517447">
            <w:pPr>
              <w:ind w:left="0"/>
            </w:pPr>
            <w:r>
              <w:t>}</w:t>
            </w:r>
          </w:p>
        </w:tc>
      </w:tr>
    </w:tbl>
    <w:p w:rsidR="00517447" w:rsidRDefault="00517447" w:rsidP="005C7D67"/>
    <w:p w:rsidR="005C7D67" w:rsidRDefault="005C7D67" w:rsidP="005C7D67">
      <w:r w:rsidRPr="00517447">
        <w:rPr>
          <w:b/>
        </w:rPr>
        <w:t>messages</w:t>
      </w:r>
      <w:r>
        <w:t xml:space="preserve"> </w:t>
      </w:r>
      <w:r w:rsidR="00517447">
        <w:rPr>
          <w:rFonts w:hint="eastAsia"/>
        </w:rPr>
        <w:t>：</w:t>
      </w:r>
      <w:r>
        <w:t>定义提示信息</w:t>
      </w:r>
    </w:p>
    <w:p w:rsidR="00517447" w:rsidRDefault="00517447" w:rsidP="005C7D67"/>
    <w:p w:rsidR="005C7D67" w:rsidRDefault="005C7D67" w:rsidP="005C7D67">
      <w:r w:rsidRPr="00517447">
        <w:rPr>
          <w:b/>
        </w:rPr>
        <w:t>groups</w:t>
      </w:r>
      <w:r>
        <w:t xml:space="preserve"> </w:t>
      </w:r>
      <w:r w:rsidR="00517447">
        <w:rPr>
          <w:rFonts w:hint="eastAsia"/>
        </w:rPr>
        <w:t>：</w:t>
      </w:r>
      <w:r>
        <w:t>对一组元素的验证，用一个错误提示，用errorPlacement</w:t>
      </w:r>
      <w:r w:rsidR="00517447">
        <w:t>控制把出错信息放在</w:t>
      </w:r>
      <w:r w:rsidR="00517447">
        <w:rPr>
          <w:rFonts w:hint="eastAsia"/>
        </w:rPr>
        <w:t>那里（）</w:t>
      </w:r>
    </w:p>
    <w:p w:rsidR="005C7D67" w:rsidRDefault="005C7D67" w:rsidP="005C7D67">
      <w:r>
        <w:rPr>
          <w:rFonts w:hint="eastAsia"/>
        </w:rPr>
        <w:t>例如：</w:t>
      </w:r>
      <w:r>
        <w:t xml:space="preserve"> groups:{login:"username password confirm-password"} //对一组元素进行验证</w:t>
      </w:r>
    </w:p>
    <w:p w:rsidR="005C7D67" w:rsidRDefault="005C7D67" w:rsidP="005C7D67">
      <w:r w:rsidRPr="001259CF">
        <w:rPr>
          <w:b/>
        </w:rPr>
        <w:t>errorPlacement</w:t>
      </w:r>
      <w:r>
        <w:t>:function(error,element){ //对一组元素验证后错误信息显示error.insertBefore("#info");//显示在id为info的位置上}</w:t>
      </w:r>
    </w:p>
    <w:p w:rsidR="001259CF" w:rsidRDefault="001259CF" w:rsidP="005C7D67"/>
    <w:p w:rsidR="005C7D67" w:rsidRDefault="005C7D67" w:rsidP="005C7D67">
      <w:r w:rsidRPr="001259CF">
        <w:rPr>
          <w:b/>
        </w:rPr>
        <w:t>onsubmit</w:t>
      </w:r>
      <w:r w:rsidR="001259CF">
        <w:rPr>
          <w:rFonts w:hint="eastAsia"/>
        </w:rPr>
        <w:t>：</w:t>
      </w:r>
      <w:r>
        <w:t>是否在提交时验证</w:t>
      </w:r>
    </w:p>
    <w:p w:rsidR="005C7D67" w:rsidRDefault="005C7D67" w:rsidP="005C7D67">
      <w:r w:rsidRPr="001259CF">
        <w:rPr>
          <w:b/>
        </w:rPr>
        <w:t>onfocusout</w:t>
      </w:r>
      <w:r w:rsidR="001259CF">
        <w:rPr>
          <w:rFonts w:hint="eastAsia"/>
        </w:rPr>
        <w:t>：</w:t>
      </w:r>
      <w:r>
        <w:t>是否在获取焦点时验证</w:t>
      </w:r>
    </w:p>
    <w:p w:rsidR="005C7D67" w:rsidRDefault="005C7D67" w:rsidP="005C7D67">
      <w:r w:rsidRPr="001259CF">
        <w:rPr>
          <w:b/>
        </w:rPr>
        <w:t>onkeyup</w:t>
      </w:r>
      <w:r w:rsidR="001259CF">
        <w:rPr>
          <w:rFonts w:hint="eastAsia"/>
        </w:rPr>
        <w:t>：</w:t>
      </w:r>
      <w:r>
        <w:t>是否在敲击键盘时验证</w:t>
      </w:r>
    </w:p>
    <w:p w:rsidR="005C7D67" w:rsidRDefault="005C7D67" w:rsidP="005C7D67">
      <w:r w:rsidRPr="001259CF">
        <w:rPr>
          <w:b/>
        </w:rPr>
        <w:t>onclick</w:t>
      </w:r>
      <w:r w:rsidR="001259CF">
        <w:rPr>
          <w:rFonts w:hint="eastAsia"/>
        </w:rPr>
        <w:t>：</w:t>
      </w:r>
      <w:r>
        <w:t>是否在鼠标点击时验证，一般用于checkbox或者radio</w:t>
      </w:r>
    </w:p>
    <w:p w:rsidR="001259CF" w:rsidRDefault="001259CF" w:rsidP="005C7D67"/>
    <w:p w:rsidR="00517447" w:rsidRDefault="005C7D67" w:rsidP="005C7D67">
      <w:r w:rsidRPr="001259CF">
        <w:rPr>
          <w:b/>
        </w:rPr>
        <w:t>focusInvalid</w:t>
      </w:r>
      <w:r w:rsidR="001259CF">
        <w:rPr>
          <w:rFonts w:hint="eastAsia"/>
        </w:rPr>
        <w:t>：</w:t>
      </w:r>
      <w:r>
        <w:t>提交表单后，未通过验证的表单（第一个或提交之前获得焦点的未通过验证的表单）是否会获得焦点</w:t>
      </w:r>
    </w:p>
    <w:p w:rsidR="005C7D67" w:rsidRDefault="005C7D67" w:rsidP="005C7D67">
      <w:r w:rsidRPr="001259CF">
        <w:rPr>
          <w:b/>
        </w:rPr>
        <w:t>focusCleanup</w:t>
      </w:r>
      <w:r w:rsidR="001259CF">
        <w:rPr>
          <w:rFonts w:hint="eastAsia"/>
        </w:rPr>
        <w:t>：</w:t>
      </w:r>
      <w:r>
        <w:t>当未通过验证的元素获得焦点时，是否移除错误提示</w:t>
      </w:r>
    </w:p>
    <w:p w:rsidR="00517447" w:rsidRDefault="00517447" w:rsidP="005C7D67"/>
    <w:p w:rsidR="005C7D67" w:rsidRDefault="005C7D67" w:rsidP="005C7D67">
      <w:r w:rsidRPr="001259CF">
        <w:rPr>
          <w:b/>
        </w:rPr>
        <w:t>errorClass</w:t>
      </w:r>
      <w:r>
        <w:t>指定错误提示的css类名，默认为error,可以自定义</w:t>
      </w:r>
    </w:p>
    <w:p w:rsidR="005C7D67" w:rsidRDefault="005C7D67" w:rsidP="005C7D67">
      <w:r w:rsidRPr="001259CF">
        <w:rPr>
          <w:b/>
        </w:rPr>
        <w:t>validClass</w:t>
      </w:r>
      <w:r>
        <w:t>指定验证通过的css类名</w:t>
      </w:r>
    </w:p>
    <w:p w:rsidR="00517447" w:rsidRDefault="00517447" w:rsidP="005C7D67"/>
    <w:p w:rsidR="005C7D67" w:rsidRDefault="005C7D67" w:rsidP="005C7D67">
      <w:r w:rsidRPr="001259CF">
        <w:rPr>
          <w:b/>
        </w:rPr>
        <w:t>errorElement</w:t>
      </w:r>
      <w:r w:rsidR="001259CF">
        <w:rPr>
          <w:rFonts w:hint="eastAsia"/>
          <w:b/>
        </w:rPr>
        <w:t>：</w:t>
      </w:r>
      <w:r>
        <w:t>使用什么标签标记错误 （如&lt;li&gt;标记）</w:t>
      </w:r>
    </w:p>
    <w:p w:rsidR="005C7D67" w:rsidRDefault="005C7D67" w:rsidP="005C7D67">
      <w:r w:rsidRPr="001259CF">
        <w:rPr>
          <w:b/>
        </w:rPr>
        <w:lastRenderedPageBreak/>
        <w:t>wrapper</w:t>
      </w:r>
      <w:r w:rsidR="001259CF">
        <w:rPr>
          <w:rFonts w:hint="eastAsia"/>
        </w:rPr>
        <w:t>：</w:t>
      </w:r>
      <w:r>
        <w:t>使用什么标签把上边的errorElement包起来 （如&lt;ul&gt;包裹）</w:t>
      </w:r>
    </w:p>
    <w:p w:rsidR="005C7D67" w:rsidRDefault="005C7D67" w:rsidP="005C7D67">
      <w:r w:rsidRPr="001259CF">
        <w:rPr>
          <w:b/>
        </w:rPr>
        <w:t>errorLabelContainer</w:t>
      </w:r>
      <w:r w:rsidR="001259CF">
        <w:rPr>
          <w:rFonts w:hint="eastAsia"/>
        </w:rPr>
        <w:t>：</w:t>
      </w:r>
      <w:r w:rsidR="001259CF">
        <w:t>把错误信息统一</w:t>
      </w:r>
      <w:r w:rsidR="001259CF">
        <w:rPr>
          <w:rFonts w:hint="eastAsia"/>
        </w:rPr>
        <w:t>放</w:t>
      </w:r>
      <w:r>
        <w:t>在一个容器里面 （如放在类或id选择器中）</w:t>
      </w:r>
    </w:p>
    <w:p w:rsidR="005C7D67" w:rsidRDefault="005C7D67" w:rsidP="005C7D67">
      <w:r w:rsidRPr="001259CF">
        <w:rPr>
          <w:b/>
        </w:rPr>
        <w:t>errorContainer</w:t>
      </w:r>
      <w:r w:rsidR="001259CF">
        <w:rPr>
          <w:rFonts w:hint="eastAsia"/>
        </w:rPr>
        <w:t>：</w:t>
      </w:r>
      <w:r>
        <w:t>显示或者隐藏验证信息，可以自动实现由错误信息出现时把容器属性变为显示，无错误时隐藏（以上四个一般同时使用）</w:t>
      </w:r>
    </w:p>
    <w:p w:rsidR="00517447" w:rsidRPr="00517447" w:rsidRDefault="00517447" w:rsidP="005C7D67"/>
    <w:p w:rsidR="005C7D67" w:rsidRDefault="005C7D67" w:rsidP="005C7D67">
      <w:r w:rsidRPr="001259CF">
        <w:rPr>
          <w:b/>
        </w:rPr>
        <w:t>showError</w:t>
      </w:r>
      <w:r w:rsidR="001259CF">
        <w:rPr>
          <w:rFonts w:hint="eastAsia"/>
        </w:rPr>
        <w:t>：</w:t>
      </w:r>
      <w:r>
        <w:t>可以显示总共有多少个未通过验证的元素</w:t>
      </w:r>
    </w:p>
    <w:p w:rsidR="005C7D67" w:rsidRDefault="005C7D67" w:rsidP="001259CF">
      <w:r>
        <w:t xml:space="preserve">             </w:t>
      </w:r>
    </w:p>
    <w:p w:rsidR="005C7D67" w:rsidRDefault="005C7D67" w:rsidP="005C7D67">
      <w:r w:rsidRPr="00C77A55">
        <w:rPr>
          <w:b/>
        </w:rPr>
        <w:t>errorPlacement</w:t>
      </w:r>
      <w:r w:rsidR="001259CF">
        <w:rPr>
          <w:rFonts w:hint="eastAsia"/>
        </w:rPr>
        <w:t>：</w:t>
      </w:r>
      <w:r>
        <w:t>自定义错误信息放到哪里</w:t>
      </w:r>
    </w:p>
    <w:p w:rsidR="001259CF" w:rsidRDefault="005C7D67" w:rsidP="005C7D67">
      <w:r w:rsidRPr="00C77A55">
        <w:rPr>
          <w:b/>
        </w:rPr>
        <w:t>success</w:t>
      </w:r>
      <w:r w:rsidR="001259CF">
        <w:rPr>
          <w:rFonts w:hint="eastAsia"/>
        </w:rPr>
        <w:t>：</w:t>
      </w:r>
      <w:r>
        <w:t>要验证的元素通过验证后的动作（主要针对的是l验证标签元素）</w:t>
      </w:r>
    </w:p>
    <w:p w:rsidR="005C7D67" w:rsidRDefault="005C7D67" w:rsidP="005C7D67">
      <w:r w:rsidRPr="00C77A55">
        <w:rPr>
          <w:b/>
        </w:rPr>
        <w:t>highlight</w:t>
      </w:r>
      <w:r w:rsidR="001259CF">
        <w:rPr>
          <w:rFonts w:hint="eastAsia"/>
        </w:rPr>
        <w:t>：</w:t>
      </w:r>
      <w:r>
        <w:t>可以给未通过验证的元素加效果（主要针对input元素）</w:t>
      </w:r>
    </w:p>
    <w:p w:rsidR="00517447" w:rsidRDefault="005C7D67" w:rsidP="005C7D67">
      <w:r w:rsidRPr="00C77A55">
        <w:rPr>
          <w:b/>
        </w:rPr>
        <w:t>unhighlight</w:t>
      </w:r>
      <w:r w:rsidR="001259CF">
        <w:rPr>
          <w:rFonts w:hint="eastAsia"/>
        </w:rPr>
        <w:t>：</w:t>
      </w:r>
      <w:r>
        <w:t>去除未通过验证的元素的效果，一般和highlight同时使用</w:t>
      </w:r>
    </w:p>
    <w:p w:rsidR="00517447" w:rsidRDefault="00517447" w:rsidP="005C7D67"/>
    <w:p w:rsidR="005C7D67" w:rsidRDefault="005C7D67" w:rsidP="005C7D67">
      <w:r>
        <w:t xml:space="preserve"> </w:t>
      </w:r>
      <w:r w:rsidR="00517447">
        <w:rPr>
          <w:rFonts w:hint="eastAsia"/>
        </w:rPr>
        <w:t>#</w:t>
      </w:r>
      <w:r>
        <w:t>5.</w:t>
      </w:r>
      <w:r w:rsidR="00517447">
        <w:rPr>
          <w:rFonts w:hint="eastAsia"/>
        </w:rPr>
        <w:t xml:space="preserve"> </w:t>
      </w:r>
      <w:r w:rsidRPr="00517447">
        <w:rPr>
          <w:b/>
        </w:rPr>
        <w:t>选择器扩展</w:t>
      </w:r>
      <w:r>
        <w:t>: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17447" w:rsidTr="00517447">
        <w:tc>
          <w:tcPr>
            <w:tcW w:w="8388" w:type="dxa"/>
          </w:tcPr>
          <w:p w:rsidR="00517447" w:rsidRDefault="00517447" w:rsidP="00517447">
            <w:pPr>
              <w:ind w:left="0"/>
            </w:pPr>
            <w:r>
              <w:t>:blank 选择所有值为空的元素</w:t>
            </w:r>
          </w:p>
          <w:p w:rsidR="00517447" w:rsidRDefault="00517447" w:rsidP="00517447">
            <w:pPr>
              <w:ind w:left="0"/>
            </w:pPr>
            <w:r>
              <w:t>:filed 选择所有值不为空的元素</w:t>
            </w:r>
          </w:p>
          <w:p w:rsidR="00517447" w:rsidRDefault="00517447" w:rsidP="00517447">
            <w:pPr>
              <w:ind w:left="0"/>
            </w:pPr>
            <w:r>
              <w:t>:unchecked 选择所有没有被选中的元素（一般针对复选框）</w:t>
            </w:r>
          </w:p>
          <w:p w:rsidR="00517447" w:rsidRDefault="00517447" w:rsidP="00517447">
            <w:pPr>
              <w:ind w:left="0"/>
            </w:pPr>
          </w:p>
        </w:tc>
      </w:tr>
    </w:tbl>
    <w:p w:rsidR="005C7D67" w:rsidRDefault="005C7D67" w:rsidP="00517447"/>
    <w:p w:rsidR="00791FBF" w:rsidRDefault="00AF4DA0" w:rsidP="00AF4DA0">
      <w:pPr>
        <w:pStyle w:val="1"/>
      </w:pPr>
      <w:r>
        <w:rPr>
          <w:rFonts w:hint="eastAsia"/>
        </w:rPr>
        <w:t>valida</w:t>
      </w:r>
      <w:r w:rsidR="00791FBF">
        <w:rPr>
          <w:rFonts w:hint="eastAsia"/>
        </w:rPr>
        <w:t>tion</w:t>
      </w:r>
      <w:r>
        <w:rPr>
          <w:rFonts w:hint="eastAsia"/>
        </w:rPr>
        <w:t>常见使用</w:t>
      </w:r>
    </w:p>
    <w:p w:rsidR="005C7D67" w:rsidRDefault="005C7D67" w:rsidP="00CA6CBC">
      <w:pPr>
        <w:pStyle w:val="2"/>
        <w:numPr>
          <w:ilvl w:val="0"/>
          <w:numId w:val="16"/>
        </w:numPr>
      </w:pPr>
      <w:r>
        <w:rPr>
          <w:rFonts w:hint="eastAsia"/>
        </w:rPr>
        <w:t>自定义验证方法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E4E44" w:rsidTr="00AE4E44">
        <w:tc>
          <w:tcPr>
            <w:tcW w:w="8388" w:type="dxa"/>
          </w:tcPr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>a</w:t>
            </w:r>
            <w:r>
              <w:t>addMethod(name,method [,message])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-- </w:t>
            </w:r>
            <w:r>
              <w:t>name：方法名称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-- </w:t>
            </w:r>
            <w:r>
              <w:t>method：function(value,element,params)方法逻辑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     --</w:t>
            </w:r>
            <w:r>
              <w:t>value=验证元素的值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      --</w:t>
            </w:r>
            <w:r>
              <w:t>element=验证元素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      --</w:t>
            </w:r>
            <w:r>
              <w:t>params 可选参数</w:t>
            </w:r>
          </w:p>
          <w:p w:rsidR="00AE4E44" w:rsidRDefault="00AE4E44" w:rsidP="00AE4E44">
            <w:pPr>
              <w:ind w:left="0"/>
            </w:pPr>
            <w:r>
              <w:lastRenderedPageBreak/>
              <w:t>message：提示信息</w:t>
            </w:r>
          </w:p>
          <w:p w:rsidR="00AE4E44" w:rsidRDefault="00AE4E44" w:rsidP="00AE4E44">
            <w:pPr>
              <w:ind w:left="0"/>
            </w:pPr>
          </w:p>
        </w:tc>
      </w:tr>
      <w:tr w:rsidR="00AE4E44" w:rsidTr="00AE4E44">
        <w:tc>
          <w:tcPr>
            <w:tcW w:w="8388" w:type="dxa"/>
          </w:tcPr>
          <w:p w:rsidR="00AE4E44" w:rsidRDefault="00AE4E44" w:rsidP="00AE4E44">
            <w:pPr>
              <w:ind w:left="0"/>
            </w:pPr>
            <w:r>
              <w:lastRenderedPageBreak/>
              <w:t>$.validator.addMethod("postcode", function(value, element,params) {</w:t>
            </w:r>
          </w:p>
          <w:p w:rsidR="00AE4E44" w:rsidRDefault="00AE4E44" w:rsidP="00AE4E44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var postcode= /^[0-9]{6}$/;</w:t>
            </w:r>
          </w:p>
          <w:p w:rsidR="004B311B" w:rsidRDefault="00AE4E44" w:rsidP="00AE4E44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return this.optional(element) || (postcode.test(value));}</w:t>
            </w:r>
          </w:p>
          <w:p w:rsidR="00AE4E44" w:rsidRDefault="00AE4E44" w:rsidP="00AE4E44">
            <w:pPr>
              <w:ind w:left="0"/>
            </w:pPr>
            <w:r>
              <w:t>, $.validator.format("请填写正确的{0}邮编!"));</w:t>
            </w:r>
          </w:p>
          <w:p w:rsidR="004A032E" w:rsidRDefault="004A032E" w:rsidP="00AE4E44">
            <w:pPr>
              <w:ind w:left="0"/>
            </w:pPr>
          </w:p>
          <w:p w:rsidR="004A032E" w:rsidRDefault="004A032E" w:rsidP="00AE4E44">
            <w:pPr>
              <w:ind w:left="0"/>
            </w:pPr>
            <w:r>
              <w:rPr>
                <w:rFonts w:hint="eastAsia"/>
              </w:rPr>
              <w:t>说明：</w:t>
            </w:r>
            <w:r w:rsidRPr="004A032E">
              <w:t>this.optional(element);当邮政编码不是必填项时，element为空，返回true，不会进行效验</w:t>
            </w:r>
          </w:p>
          <w:p w:rsidR="004A032E" w:rsidRDefault="004A032E" w:rsidP="00AE4E44">
            <w:pPr>
              <w:ind w:left="0"/>
            </w:pPr>
            <w:r w:rsidRPr="004A032E">
              <w:rPr>
                <w:rFonts w:hint="eastAsia"/>
              </w:rPr>
              <w:t>例如：</w:t>
            </w:r>
            <w:r w:rsidRPr="004A032E">
              <w:t xml:space="preserve"> username:{required:true,postcode:true //或 postcode:"中国" -----这里的"中国"会被传给{0}}</w:t>
            </w:r>
          </w:p>
          <w:p w:rsidR="00AF0B6F" w:rsidRDefault="00AF0B6F" w:rsidP="00AE4E44">
            <w:pPr>
              <w:ind w:left="0"/>
            </w:pPr>
          </w:p>
        </w:tc>
      </w:tr>
      <w:tr w:rsidR="00AF0B6F" w:rsidTr="00AE4E44">
        <w:tc>
          <w:tcPr>
            <w:tcW w:w="8388" w:type="dxa"/>
          </w:tcPr>
          <w:p w:rsidR="00900B61" w:rsidRDefault="00900B61" w:rsidP="00900B61">
            <w:pPr>
              <w:ind w:left="0"/>
            </w:pPr>
            <w:r>
              <w:t>// 手机号码验证</w:t>
            </w:r>
          </w:p>
          <w:p w:rsidR="00900B61" w:rsidRDefault="00900B61" w:rsidP="00900B61">
            <w:pPr>
              <w:ind w:left="0"/>
            </w:pPr>
            <w:r>
              <w:t>jQuery.validator.addMethod("isMobile", function(value, element) {</w:t>
            </w:r>
          </w:p>
          <w:p w:rsidR="00900B61" w:rsidRDefault="00900B61" w:rsidP="00900B61">
            <w:pPr>
              <w:ind w:left="0"/>
            </w:pPr>
            <w:r>
              <w:t xml:space="preserve">    var length = value.length;</w:t>
            </w:r>
          </w:p>
          <w:p w:rsidR="00900B61" w:rsidRDefault="00900B61" w:rsidP="00900B61">
            <w:pPr>
              <w:ind w:left="0"/>
            </w:pPr>
            <w:r>
              <w:t xml:space="preserve">    var mobile = /^(13[0-9]{9})|(18[0-9]{9})|(14[0-9]{9})|(17[0-9]{9})|(15[0-9]{9})$/;</w:t>
            </w:r>
          </w:p>
          <w:p w:rsidR="00900B61" w:rsidRDefault="00900B61" w:rsidP="00900B61">
            <w:pPr>
              <w:ind w:left="0"/>
            </w:pPr>
            <w:r>
              <w:t xml:space="preserve">    return this.optional(element) || (length == 11 &amp;&amp; mobile.test(value));</w:t>
            </w:r>
          </w:p>
          <w:p w:rsidR="00AF0B6F" w:rsidRDefault="00900B61" w:rsidP="00900B61">
            <w:pPr>
              <w:ind w:left="0"/>
            </w:pPr>
            <w:r>
              <w:t>}, "请正确填写您的手机号码");</w:t>
            </w:r>
          </w:p>
          <w:p w:rsidR="00900B61" w:rsidRDefault="00900B61" w:rsidP="00900B61">
            <w:pPr>
              <w:ind w:left="0"/>
            </w:pPr>
          </w:p>
        </w:tc>
      </w:tr>
      <w:tr w:rsidR="00900B61" w:rsidTr="00AE4E44">
        <w:tc>
          <w:tcPr>
            <w:tcW w:w="8388" w:type="dxa"/>
          </w:tcPr>
          <w:p w:rsidR="00900B61" w:rsidRDefault="00900B61" w:rsidP="00900B61">
            <w:pPr>
              <w:ind w:left="0"/>
            </w:pPr>
            <w:r>
              <w:t>$("#checkPhoneForm").validate({</w:t>
            </w:r>
          </w:p>
          <w:p w:rsidR="00900B61" w:rsidRDefault="00900B61" w:rsidP="00900B61">
            <w:pPr>
              <w:ind w:left="0"/>
            </w:pPr>
            <w:r>
              <w:t xml:space="preserve">    rules : {</w:t>
            </w:r>
          </w:p>
          <w:p w:rsidR="00900B61" w:rsidRDefault="00900B61" w:rsidP="00900B61">
            <w:pPr>
              <w:ind w:left="0"/>
            </w:pPr>
            <w:r>
              <w:t xml:space="preserve">        phone : {</w:t>
            </w:r>
          </w:p>
          <w:p w:rsidR="00900B61" w:rsidRDefault="00900B61" w:rsidP="00900B61">
            <w:pPr>
              <w:ind w:left="0"/>
            </w:pPr>
            <w:r>
              <w:t xml:space="preserve">            required : true,</w:t>
            </w:r>
          </w:p>
          <w:p w:rsidR="00900B61" w:rsidRDefault="00900B61" w:rsidP="00900B61">
            <w:pPr>
              <w:ind w:left="0"/>
            </w:pPr>
            <w:r>
              <w:t xml:space="preserve">            minlength : 11,</w:t>
            </w:r>
          </w:p>
          <w:p w:rsidR="00900B61" w:rsidRDefault="00900B61" w:rsidP="00900B61">
            <w:pPr>
              <w:ind w:left="0"/>
            </w:pPr>
            <w:r>
              <w:t xml:space="preserve">            // 自定义方法：校验手机号在数据库中是否存在</w:t>
            </w:r>
          </w:p>
          <w:p w:rsidR="00900B61" w:rsidRDefault="00900B61" w:rsidP="00900B61">
            <w:pPr>
              <w:ind w:left="0"/>
            </w:pPr>
            <w:r>
              <w:t xml:space="preserve">            // checkPhoneExist : true,</w:t>
            </w:r>
          </w:p>
          <w:p w:rsidR="00900B61" w:rsidRPr="00900B61" w:rsidRDefault="00900B61" w:rsidP="00900B61">
            <w:pPr>
              <w:ind w:left="0"/>
              <w:rPr>
                <w:b/>
              </w:rPr>
            </w:pPr>
            <w:r>
              <w:t xml:space="preserve">            </w:t>
            </w:r>
            <w:r w:rsidRPr="00900B61">
              <w:rPr>
                <w:b/>
              </w:rPr>
              <w:t>isMobile : true</w:t>
            </w:r>
          </w:p>
          <w:p w:rsidR="00900B61" w:rsidRDefault="00900B61" w:rsidP="00900B61">
            <w:pPr>
              <w:ind w:left="0"/>
            </w:pPr>
            <w:r>
              <w:t xml:space="preserve">        }</w:t>
            </w:r>
          </w:p>
          <w:p w:rsidR="00900B61" w:rsidRDefault="00900B61" w:rsidP="00900B61">
            <w:pPr>
              <w:ind w:left="0"/>
            </w:pPr>
            <w:r>
              <w:t xml:space="preserve">    },</w:t>
            </w:r>
          </w:p>
          <w:p w:rsidR="00900B61" w:rsidRDefault="00900B61" w:rsidP="00900B61">
            <w:pPr>
              <w:ind w:left="0"/>
            </w:pPr>
            <w:r>
              <w:lastRenderedPageBreak/>
              <w:t xml:space="preserve">    messages : {</w:t>
            </w:r>
          </w:p>
          <w:p w:rsidR="00900B61" w:rsidRDefault="00900B61" w:rsidP="00900B61">
            <w:pPr>
              <w:ind w:left="0"/>
            </w:pPr>
            <w:r>
              <w:t xml:space="preserve">        phone : {</w:t>
            </w:r>
          </w:p>
          <w:p w:rsidR="00900B61" w:rsidRDefault="00900B61" w:rsidP="00900B61">
            <w:pPr>
              <w:ind w:left="0"/>
            </w:pPr>
            <w:r>
              <w:t xml:space="preserve">            required : "请输入手机号",</w:t>
            </w:r>
          </w:p>
          <w:p w:rsidR="00900B61" w:rsidRDefault="00900B61" w:rsidP="00900B61">
            <w:pPr>
              <w:ind w:left="0"/>
            </w:pPr>
            <w:r>
              <w:t xml:space="preserve">            minlength : "确认手机不能小于11个字符",</w:t>
            </w:r>
          </w:p>
          <w:p w:rsidR="00900B61" w:rsidRPr="00900B61" w:rsidRDefault="00900B61" w:rsidP="00900B61">
            <w:pPr>
              <w:ind w:left="0"/>
              <w:rPr>
                <w:b/>
              </w:rPr>
            </w:pPr>
            <w:r>
              <w:t xml:space="preserve">            </w:t>
            </w:r>
            <w:r w:rsidRPr="00900B61">
              <w:rPr>
                <w:b/>
              </w:rPr>
              <w:t>isMobile : "请正确填写您的手机号码"</w:t>
            </w:r>
          </w:p>
          <w:p w:rsidR="00900B61" w:rsidRDefault="00900B61" w:rsidP="00900B61">
            <w:pPr>
              <w:ind w:left="0"/>
            </w:pPr>
            <w:r>
              <w:t xml:space="preserve">        }</w:t>
            </w:r>
          </w:p>
          <w:p w:rsidR="00900B61" w:rsidRDefault="00F26D28" w:rsidP="00900B61">
            <w:pPr>
              <w:ind w:left="0"/>
            </w:pPr>
            <w:r>
              <w:t xml:space="preserve">    }</w:t>
            </w:r>
          </w:p>
          <w:p w:rsidR="00900B61" w:rsidRDefault="00900B61" w:rsidP="00900B61">
            <w:pPr>
              <w:ind w:left="0"/>
            </w:pPr>
            <w:r>
              <w:t>});</w:t>
            </w:r>
          </w:p>
        </w:tc>
      </w:tr>
    </w:tbl>
    <w:p w:rsidR="00AE4E44" w:rsidRDefault="00AE4E44" w:rsidP="00AE4E44"/>
    <w:p w:rsidR="00CA6CBC" w:rsidRDefault="00CA6CBC" w:rsidP="00CA6CBC">
      <w:pPr>
        <w:pStyle w:val="2"/>
      </w:pPr>
      <w:r>
        <w:rPr>
          <w:rFonts w:hint="eastAsia"/>
        </w:rPr>
        <w:t>远程校验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F0B6F" w:rsidTr="00AF0B6F">
        <w:tc>
          <w:tcPr>
            <w:tcW w:w="8388" w:type="dxa"/>
          </w:tcPr>
          <w:p w:rsidR="00AF0B6F" w:rsidRDefault="00AF0B6F" w:rsidP="00AF0B6F">
            <w:pPr>
              <w:ind w:left="0"/>
            </w:pPr>
            <w:r>
              <w:rPr>
                <w:rFonts w:hint="eastAsia"/>
              </w:rPr>
              <w:t>#html</w:t>
            </w:r>
          </w:p>
          <w:p w:rsidR="00AF0B6F" w:rsidRDefault="00AF0B6F" w:rsidP="00AF0B6F">
            <w:pPr>
              <w:ind w:left="0"/>
            </w:pPr>
            <w:r>
              <w:t>type: {</w:t>
            </w:r>
          </w:p>
          <w:p w:rsidR="00AF0B6F" w:rsidRDefault="00AF0B6F" w:rsidP="00AF0B6F">
            <w:pPr>
              <w:ind w:left="0"/>
            </w:pPr>
            <w:r>
              <w:t xml:space="preserve">    remote:{</w:t>
            </w:r>
          </w:p>
          <w:p w:rsidR="00AF0B6F" w:rsidRDefault="00AF0B6F" w:rsidP="00AF0B6F">
            <w:pPr>
              <w:ind w:left="0"/>
            </w:pPr>
            <w:r>
              <w:t xml:space="preserve">        url: "changeusertype.json",</w:t>
            </w:r>
          </w:p>
          <w:p w:rsidR="00AF0B6F" w:rsidRDefault="00AF0B6F" w:rsidP="00AF0B6F">
            <w:pPr>
              <w:ind w:left="0"/>
            </w:pPr>
            <w:r>
              <w:t xml:space="preserve">        type: "get",</w:t>
            </w:r>
          </w:p>
          <w:p w:rsidR="00AF0B6F" w:rsidRDefault="00AF0B6F" w:rsidP="00AF0B6F">
            <w:pPr>
              <w:ind w:left="0"/>
            </w:pPr>
            <w:r>
              <w:t xml:space="preserve">        dataType: 'json',</w:t>
            </w:r>
          </w:p>
          <w:p w:rsidR="00AF0B6F" w:rsidRDefault="00AF0B6F" w:rsidP="00AF0B6F">
            <w:pPr>
              <w:ind w:left="0"/>
            </w:pPr>
            <w:r>
              <w:t xml:space="preserve">        data: {</w:t>
            </w:r>
          </w:p>
          <w:p w:rsidR="00AF0B6F" w:rsidRDefault="00AF0B6F" w:rsidP="00AF0B6F">
            <w:pPr>
              <w:ind w:left="0"/>
            </w:pPr>
            <w:r>
              <w:t xml:space="preserve">            'type': function(){return $('input[name="type"]:checked').val();}</w:t>
            </w:r>
          </w:p>
          <w:p w:rsidR="00AF0B6F" w:rsidRDefault="00AF0B6F" w:rsidP="00AF0B6F">
            <w:pPr>
              <w:ind w:left="0"/>
            </w:pPr>
            <w:r>
              <w:t xml:space="preserve">        }</w:t>
            </w:r>
          </w:p>
          <w:p w:rsidR="00AF0B6F" w:rsidRDefault="00AF0B6F" w:rsidP="00AF0B6F">
            <w:pPr>
              <w:ind w:left="0"/>
            </w:pPr>
            <w:r>
              <w:t>}</w:t>
            </w:r>
          </w:p>
          <w:p w:rsidR="00AF0B6F" w:rsidRDefault="006D55D2" w:rsidP="00AF0B6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>
              <w:t>：</w:t>
            </w:r>
            <w:r>
              <w:rPr>
                <w:rFonts w:hint="eastAsia"/>
              </w:rPr>
              <w:t>data</w:t>
            </w:r>
            <w:r>
              <w:t>没有的时候，</w:t>
            </w:r>
            <w:bookmarkStart w:id="0" w:name="_GoBack"/>
            <w:bookmarkEnd w:id="0"/>
            <w:r>
              <w:t>默认会把type</w:t>
            </w:r>
            <w:r>
              <w:rPr>
                <w:rFonts w:hint="eastAsia"/>
              </w:rPr>
              <w:t>传到</w:t>
            </w:r>
            <w:r>
              <w:t>服务</w:t>
            </w:r>
            <w:r>
              <w:rPr>
                <w:rFonts w:hint="eastAsia"/>
              </w:rPr>
              <w:t>器端。</w:t>
            </w:r>
          </w:p>
        </w:tc>
      </w:tr>
    </w:tbl>
    <w:p w:rsidR="00CA6CBC" w:rsidRPr="00CA6CBC" w:rsidRDefault="00CA6CBC" w:rsidP="00CA6CBC"/>
    <w:p w:rsidR="009F08F6" w:rsidRPr="009F08F6" w:rsidRDefault="009F08F6" w:rsidP="009F08F6"/>
    <w:sectPr w:rsidR="009F08F6" w:rsidRPr="009F08F6" w:rsidSect="00C03A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9E6" w:rsidRDefault="00C739E6" w:rsidP="009F08F6">
      <w:pPr>
        <w:spacing w:after="0"/>
      </w:pPr>
      <w:r>
        <w:separator/>
      </w:r>
    </w:p>
  </w:endnote>
  <w:endnote w:type="continuationSeparator" w:id="0">
    <w:p w:rsidR="00C739E6" w:rsidRDefault="00C739E6" w:rsidP="009F08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364879"/>
      <w:docPartObj>
        <w:docPartGallery w:val="Page Numbers (Bottom of Page)"/>
        <w:docPartUnique/>
      </w:docPartObj>
    </w:sdtPr>
    <w:sdtEndPr/>
    <w:sdtContent>
      <w:p w:rsidR="009F08F6" w:rsidRDefault="00C739E6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5D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F08F6" w:rsidRDefault="009F08F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9E6" w:rsidRDefault="00C739E6" w:rsidP="009F08F6">
      <w:pPr>
        <w:spacing w:after="0"/>
      </w:pPr>
      <w:r>
        <w:separator/>
      </w:r>
    </w:p>
  </w:footnote>
  <w:footnote w:type="continuationSeparator" w:id="0">
    <w:p w:rsidR="00C739E6" w:rsidRDefault="00C739E6" w:rsidP="009F08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F6" w:rsidRDefault="009F08F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08F6"/>
    <w:rsid w:val="0009726E"/>
    <w:rsid w:val="001259CF"/>
    <w:rsid w:val="001C29A3"/>
    <w:rsid w:val="0022105E"/>
    <w:rsid w:val="0023569F"/>
    <w:rsid w:val="002879C3"/>
    <w:rsid w:val="00297F2D"/>
    <w:rsid w:val="002B3F0C"/>
    <w:rsid w:val="003D4557"/>
    <w:rsid w:val="003D5376"/>
    <w:rsid w:val="004A032E"/>
    <w:rsid w:val="004B311B"/>
    <w:rsid w:val="00517447"/>
    <w:rsid w:val="00562410"/>
    <w:rsid w:val="005C7D67"/>
    <w:rsid w:val="00625F26"/>
    <w:rsid w:val="006D55D2"/>
    <w:rsid w:val="00791FBF"/>
    <w:rsid w:val="007D1ACD"/>
    <w:rsid w:val="008261CD"/>
    <w:rsid w:val="00843A3F"/>
    <w:rsid w:val="008B08FD"/>
    <w:rsid w:val="008B5ACA"/>
    <w:rsid w:val="008C5117"/>
    <w:rsid w:val="008F57AB"/>
    <w:rsid w:val="00900B61"/>
    <w:rsid w:val="00904415"/>
    <w:rsid w:val="009524FD"/>
    <w:rsid w:val="0099619D"/>
    <w:rsid w:val="009D5000"/>
    <w:rsid w:val="009F08F6"/>
    <w:rsid w:val="00A00E86"/>
    <w:rsid w:val="00AE4E44"/>
    <w:rsid w:val="00AF0B6F"/>
    <w:rsid w:val="00AF4DA0"/>
    <w:rsid w:val="00B053EF"/>
    <w:rsid w:val="00B0594A"/>
    <w:rsid w:val="00B5455C"/>
    <w:rsid w:val="00C03A83"/>
    <w:rsid w:val="00C214D3"/>
    <w:rsid w:val="00C739E6"/>
    <w:rsid w:val="00C77A55"/>
    <w:rsid w:val="00CA6CBC"/>
    <w:rsid w:val="00D24EDE"/>
    <w:rsid w:val="00D6376D"/>
    <w:rsid w:val="00D80E2B"/>
    <w:rsid w:val="00DB6FA6"/>
    <w:rsid w:val="00DC03C2"/>
    <w:rsid w:val="00DE6E85"/>
    <w:rsid w:val="00E13B8E"/>
    <w:rsid w:val="00E23CD4"/>
    <w:rsid w:val="00E628C6"/>
    <w:rsid w:val="00E655AA"/>
    <w:rsid w:val="00E947C0"/>
    <w:rsid w:val="00EF3DCE"/>
    <w:rsid w:val="00F26D28"/>
    <w:rsid w:val="00F37F94"/>
    <w:rsid w:val="00F906AD"/>
    <w:rsid w:val="00FE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6A2B0-3D20-4020-B9C0-4C3BC76B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9F08F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9F08F6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9F08F6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9F08F6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5C7D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B5455C"/>
    <w:pPr>
      <w:spacing w:after="0"/>
    </w:pPr>
    <w:rPr>
      <w:rFonts w:ascii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175</TotalTime>
  <Pages>10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55</cp:revision>
  <dcterms:created xsi:type="dcterms:W3CDTF">2016-07-28T09:24:00Z</dcterms:created>
  <dcterms:modified xsi:type="dcterms:W3CDTF">2017-03-08T02:05:00Z</dcterms:modified>
</cp:coreProperties>
</file>