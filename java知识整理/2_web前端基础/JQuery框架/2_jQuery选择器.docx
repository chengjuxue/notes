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901" w:rsidRDefault="00DE7901" w:rsidP="00DE7901">
      <w:pPr>
        <w:pStyle w:val="a3"/>
      </w:pPr>
      <w:r>
        <w:t>jQuery</w:t>
      </w:r>
      <w:r>
        <w:t>选择器</w:t>
      </w:r>
    </w:p>
    <w:p w:rsidR="00DE7901" w:rsidRDefault="00DE7901" w:rsidP="00DE7901">
      <w:pPr>
        <w:pStyle w:val="1"/>
      </w:pPr>
      <w:r>
        <w:t>jQuery</w:t>
      </w:r>
      <w:r>
        <w:t>选择器介绍</w:t>
      </w:r>
    </w:p>
    <w:p w:rsidR="00DE7901" w:rsidRDefault="00DE7901" w:rsidP="00DE7901">
      <w:pPr>
        <w:pStyle w:val="2"/>
      </w:pPr>
      <w:r>
        <w:t>css</w:t>
      </w:r>
      <w:r>
        <w:t>选择器和</w:t>
      </w:r>
      <w:r>
        <w:t>jQuery</w:t>
      </w:r>
      <w:r>
        <w:t>选择器的介绍</w:t>
      </w:r>
    </w:p>
    <w:p w:rsidR="00DE7901" w:rsidRDefault="00DE7901" w:rsidP="00DE7901">
      <w:r>
        <w:t xml:space="preserve">   CSS的功能是将网页的结构（HTML）和表现样式完全分离。主要是通过在CSS选择器找到相应元素，然后再添加相应的样式。常见的css选择器有如下</w:t>
      </w:r>
      <w:r w:rsidR="008D69BD">
        <w:t>:</w:t>
      </w:r>
    </w:p>
    <w:p w:rsidR="00DE7901" w:rsidRDefault="00DE7901" w:rsidP="00DE7901">
      <w:r>
        <w:t xml:space="preserve">  标签选择器</w:t>
      </w:r>
      <w:r w:rsidR="008D69BD">
        <w:t>:</w:t>
      </w:r>
      <w:r>
        <w:t xml:space="preserve"> E{   …    }</w:t>
      </w:r>
    </w:p>
    <w:p w:rsidR="00DE7901" w:rsidRDefault="00DE7901" w:rsidP="00DE7901">
      <w:r>
        <w:t xml:space="preserve">  ID选择器</w:t>
      </w:r>
      <w:r w:rsidR="008D69BD">
        <w:t>:</w:t>
      </w:r>
      <w:r>
        <w:t>#ID{  …    }</w:t>
      </w:r>
    </w:p>
    <w:p w:rsidR="00DE7901" w:rsidRDefault="00DE7901" w:rsidP="00DE7901">
      <w:r>
        <w:t xml:space="preserve">  类选择器</w:t>
      </w:r>
      <w:r w:rsidR="008D69BD">
        <w:t>:</w:t>
      </w:r>
      <w:r>
        <w:t>.className{  …    }</w:t>
      </w:r>
    </w:p>
    <w:p w:rsidR="00DE7901" w:rsidRDefault="00DE7901" w:rsidP="00DE7901">
      <w:r>
        <w:t xml:space="preserve">  群组选择器</w:t>
      </w:r>
      <w:r w:rsidR="008D69BD">
        <w:t>:</w:t>
      </w:r>
      <w:r>
        <w:t>E1,E2,E3{   …   }</w:t>
      </w:r>
    </w:p>
    <w:p w:rsidR="00DE7901" w:rsidRDefault="00DE7901" w:rsidP="00DE7901">
      <w:r>
        <w:t xml:space="preserve">  后代选择器</w:t>
      </w:r>
      <w:r w:rsidR="008D69BD">
        <w:t>:</w:t>
      </w:r>
      <w:r>
        <w:t>E   F{  …   }</w:t>
      </w:r>
    </w:p>
    <w:p w:rsidR="00DE7901" w:rsidRDefault="00DE7901" w:rsidP="00DE7901">
      <w:r>
        <w:t xml:space="preserve">  通配选择器</w:t>
      </w:r>
      <w:r w:rsidR="008D69BD">
        <w:t>:</w:t>
      </w:r>
      <w:r>
        <w:t>*{   …   }</w:t>
      </w:r>
    </w:p>
    <w:p w:rsidR="00DE7901" w:rsidRDefault="00DE7901" w:rsidP="00DE7901">
      <w:r>
        <w:t xml:space="preserve">  jQuery选择器完全继承了CSS的风格。知识jQuery选择器找到元素后是添加行为。</w:t>
      </w:r>
    </w:p>
    <w:p w:rsidR="00DE7901" w:rsidRDefault="00DE7901" w:rsidP="00DE7901">
      <w:pPr>
        <w:pStyle w:val="2"/>
      </w:pPr>
      <w:r>
        <w:t>jQuery</w:t>
      </w:r>
      <w:r>
        <w:t>选择器的优势</w:t>
      </w:r>
    </w:p>
    <w:p w:rsidR="00DE7901" w:rsidRDefault="00DE7901" w:rsidP="00DE7901">
      <w:r w:rsidRPr="00DE7901">
        <w:rPr>
          <w:color w:val="FF0000"/>
        </w:rPr>
        <w:t>简洁的写法</w:t>
      </w:r>
      <w:r w:rsidR="008D69BD">
        <w:rPr>
          <w:rFonts w:hint="eastAsia"/>
        </w:rPr>
        <w:t>:</w:t>
      </w:r>
      <w:r>
        <w:t>相比JavaScript，jQuery选择器简洁了多,$(</w:t>
      </w:r>
      <w:r w:rsidR="00D5735F">
        <w:t>"</w:t>
      </w:r>
      <w:r>
        <w:t>#id</w:t>
      </w:r>
      <w:r w:rsidR="00D5735F">
        <w:t>"</w:t>
      </w:r>
      <w:r>
        <w:t>)用来代替document.getElemnetById();</w:t>
      </w:r>
    </w:p>
    <w:p w:rsidR="00DE7901" w:rsidRPr="00DE7901" w:rsidRDefault="00DE7901" w:rsidP="00DE7901">
      <w:pPr>
        <w:rPr>
          <w:color w:val="FF0000"/>
        </w:rPr>
      </w:pPr>
      <w:r w:rsidRPr="00DE7901">
        <w:rPr>
          <w:color w:val="FF0000"/>
        </w:rPr>
        <w:t>支持CSS1到CSS3选择器</w:t>
      </w:r>
    </w:p>
    <w:p w:rsidR="00DE7901" w:rsidRDefault="00DE7901" w:rsidP="00DE7901">
      <w:r w:rsidRPr="00DE7901">
        <w:rPr>
          <w:color w:val="FF0000"/>
        </w:rPr>
        <w:t>完善的处理机制</w:t>
      </w:r>
      <w:r w:rsidR="008D69BD">
        <w:rPr>
          <w:rFonts w:hint="eastAsia"/>
          <w:color w:val="FF0000"/>
        </w:rPr>
        <w:t>:</w:t>
      </w:r>
      <w:r>
        <w:t>javaScript中的选择器如果没有找到对应的元素，浏览器会报错。但是，</w:t>
      </w:r>
      <w:r w:rsidRPr="00DE7901">
        <w:rPr>
          <w:color w:val="FF0000"/>
        </w:rPr>
        <w:t>jQuery选择器返回的是一个对象</w:t>
      </w:r>
      <w:r>
        <w:t>，即使不存在相应的元素，也不会报错。$(</w:t>
      </w:r>
      <w:r w:rsidR="00D5735F">
        <w:t>"</w:t>
      </w:r>
      <w:r>
        <w:t>#tt</w:t>
      </w:r>
      <w:r w:rsidR="00D5735F">
        <w:t>"</w:t>
      </w:r>
      <w:r>
        <w:t>).css(</w:t>
      </w:r>
      <w:r w:rsidR="00D5735F">
        <w:t>"</w:t>
      </w:r>
      <w:r>
        <w:t>color</w:t>
      </w:r>
      <w:r w:rsidR="00D5735F">
        <w:t>"</w:t>
      </w:r>
      <w:r>
        <w:t xml:space="preserve">, </w:t>
      </w:r>
      <w:r w:rsidR="00D5735F">
        <w:t>"</w:t>
      </w:r>
      <w:r>
        <w:t>red</w:t>
      </w:r>
      <w:r w:rsidR="00D5735F">
        <w:t>"</w:t>
      </w:r>
      <w:r>
        <w:t>);//无需判断$(</w:t>
      </w:r>
      <w:r w:rsidR="00D5735F">
        <w:t>"</w:t>
      </w:r>
      <w:r>
        <w:t>#tt</w:t>
      </w:r>
      <w:r w:rsidR="00D5735F">
        <w:t>"</w:t>
      </w:r>
      <w:r>
        <w:t>)是否存在。而是用document.getElementById(</w:t>
      </w:r>
      <w:r w:rsidR="00D5735F">
        <w:t>"</w:t>
      </w:r>
      <w:r>
        <w:t>tt</w:t>
      </w:r>
      <w:r w:rsidR="00D5735F">
        <w:t>"</w:t>
      </w:r>
      <w:r>
        <w:t>);要判断其是否存在。</w:t>
      </w:r>
    </w:p>
    <w:p w:rsidR="00DE7901" w:rsidRDefault="00DE7901" w:rsidP="00DE7901"/>
    <w:p w:rsidR="00DE7901" w:rsidRDefault="00DE7901" w:rsidP="00DE7901">
      <w:r>
        <w:t xml:space="preserve">  </w:t>
      </w:r>
    </w:p>
    <w:p w:rsidR="00DE7901" w:rsidRDefault="00DE7901" w:rsidP="00DE7901">
      <w:pPr>
        <w:pStyle w:val="1"/>
      </w:pPr>
      <w:r>
        <w:lastRenderedPageBreak/>
        <w:t>常用</w:t>
      </w:r>
      <w:r>
        <w:t>jQuery</w:t>
      </w:r>
      <w:r>
        <w:t>选择器的使用</w:t>
      </w:r>
    </w:p>
    <w:p w:rsidR="00DE7901" w:rsidRDefault="00DE7901" w:rsidP="00DE7901">
      <w:pPr>
        <w:pStyle w:val="2"/>
        <w:numPr>
          <w:ilvl w:val="0"/>
          <w:numId w:val="16"/>
        </w:numPr>
      </w:pPr>
      <w:r>
        <w:t>基本选择器</w:t>
      </w:r>
    </w:p>
    <w:tbl>
      <w:tblPr>
        <w:tblStyle w:val="a6"/>
        <w:tblW w:w="9000" w:type="dxa"/>
        <w:tblInd w:w="558" w:type="dxa"/>
        <w:tblLook w:val="04A0" w:firstRow="1" w:lastRow="0" w:firstColumn="1" w:lastColumn="0" w:noHBand="0" w:noVBand="1"/>
      </w:tblPr>
      <w:tblGrid>
        <w:gridCol w:w="2700"/>
        <w:gridCol w:w="4680"/>
        <w:gridCol w:w="1620"/>
      </w:tblGrid>
      <w:tr w:rsidR="00DE7901" w:rsidTr="00DE7901">
        <w:trPr>
          <w:trHeight w:val="514"/>
        </w:trPr>
        <w:tc>
          <w:tcPr>
            <w:tcW w:w="2700" w:type="dxa"/>
            <w:vAlign w:val="center"/>
          </w:tcPr>
          <w:p w:rsidR="00DE7901" w:rsidRDefault="00DE7901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选择器</w:t>
            </w:r>
          </w:p>
        </w:tc>
        <w:tc>
          <w:tcPr>
            <w:tcW w:w="4680" w:type="dxa"/>
            <w:vAlign w:val="center"/>
          </w:tcPr>
          <w:p w:rsidR="00DE7901" w:rsidRDefault="00DE7901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  <w:tc>
          <w:tcPr>
            <w:tcW w:w="1620" w:type="dxa"/>
            <w:vAlign w:val="center"/>
          </w:tcPr>
          <w:p w:rsidR="00DE7901" w:rsidRDefault="00DE7901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</w:t>
            </w:r>
          </w:p>
        </w:tc>
      </w:tr>
      <w:tr w:rsidR="00DE7901" w:rsidTr="00DE7901">
        <w:trPr>
          <w:trHeight w:val="514"/>
        </w:trPr>
        <w:tc>
          <w:tcPr>
            <w:tcW w:w="2700" w:type="dxa"/>
            <w:vAlign w:val="center"/>
          </w:tcPr>
          <w:p w:rsidR="00DE7901" w:rsidRDefault="00DE7901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#id</w:t>
            </w:r>
          </w:p>
        </w:tc>
        <w:tc>
          <w:tcPr>
            <w:tcW w:w="4680" w:type="dxa"/>
            <w:vAlign w:val="center"/>
          </w:tcPr>
          <w:p w:rsidR="00DE7901" w:rsidRDefault="00DE7901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根据给定的id匹配元素（唯一）</w:t>
            </w:r>
          </w:p>
        </w:tc>
        <w:tc>
          <w:tcPr>
            <w:tcW w:w="1620" w:type="dxa"/>
            <w:vAlign w:val="center"/>
          </w:tcPr>
          <w:p w:rsidR="00DE7901" w:rsidRDefault="00DE7901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单个元素</w:t>
            </w:r>
          </w:p>
        </w:tc>
      </w:tr>
      <w:tr w:rsidR="00DE7901" w:rsidTr="00DE7901">
        <w:trPr>
          <w:trHeight w:val="514"/>
        </w:trPr>
        <w:tc>
          <w:tcPr>
            <w:tcW w:w="2700" w:type="dxa"/>
            <w:vAlign w:val="center"/>
          </w:tcPr>
          <w:p w:rsidR="00DE7901" w:rsidRDefault="00DE7901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.class</w:t>
            </w:r>
          </w:p>
        </w:tc>
        <w:tc>
          <w:tcPr>
            <w:tcW w:w="4680" w:type="dxa"/>
            <w:vAlign w:val="center"/>
          </w:tcPr>
          <w:p w:rsidR="00DE7901" w:rsidRDefault="00DE7901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给定类名匹配元素</w:t>
            </w:r>
          </w:p>
        </w:tc>
        <w:tc>
          <w:tcPr>
            <w:tcW w:w="1620" w:type="dxa"/>
            <w:vAlign w:val="center"/>
          </w:tcPr>
          <w:p w:rsidR="00DE7901" w:rsidRDefault="00DE7901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DE7901" w:rsidTr="00DE7901">
        <w:trPr>
          <w:trHeight w:val="514"/>
        </w:trPr>
        <w:tc>
          <w:tcPr>
            <w:tcW w:w="2700" w:type="dxa"/>
            <w:vAlign w:val="center"/>
          </w:tcPr>
          <w:p w:rsidR="00DE7901" w:rsidRDefault="00DE7901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E</w:t>
            </w:r>
            <w:r>
              <w:rPr>
                <w:rFonts w:hint="eastAsia"/>
                <w:szCs w:val="24"/>
              </w:rPr>
              <w:t>lement</w:t>
            </w:r>
          </w:p>
        </w:tc>
        <w:tc>
          <w:tcPr>
            <w:tcW w:w="4680" w:type="dxa"/>
            <w:vAlign w:val="center"/>
          </w:tcPr>
          <w:p w:rsidR="00DE7901" w:rsidRDefault="00DE7901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给定元素匹配元素</w:t>
            </w:r>
          </w:p>
        </w:tc>
        <w:tc>
          <w:tcPr>
            <w:tcW w:w="1620" w:type="dxa"/>
            <w:vAlign w:val="center"/>
          </w:tcPr>
          <w:p w:rsidR="00DE7901" w:rsidRDefault="00DE7901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DE7901" w:rsidTr="00DE7901">
        <w:trPr>
          <w:trHeight w:val="514"/>
        </w:trPr>
        <w:tc>
          <w:tcPr>
            <w:tcW w:w="2700" w:type="dxa"/>
            <w:vAlign w:val="center"/>
          </w:tcPr>
          <w:p w:rsidR="00DE7901" w:rsidRDefault="00DE7901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*</w:t>
            </w:r>
          </w:p>
        </w:tc>
        <w:tc>
          <w:tcPr>
            <w:tcW w:w="4680" w:type="dxa"/>
            <w:vAlign w:val="center"/>
          </w:tcPr>
          <w:p w:rsidR="00DE7901" w:rsidRDefault="00DE7901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匹配所有元素</w:t>
            </w:r>
          </w:p>
        </w:tc>
        <w:tc>
          <w:tcPr>
            <w:tcW w:w="1620" w:type="dxa"/>
            <w:vAlign w:val="center"/>
          </w:tcPr>
          <w:p w:rsidR="00DE7901" w:rsidRDefault="00DE7901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DE7901" w:rsidTr="00DE7901">
        <w:trPr>
          <w:trHeight w:val="536"/>
        </w:trPr>
        <w:tc>
          <w:tcPr>
            <w:tcW w:w="2700" w:type="dxa"/>
            <w:vAlign w:val="center"/>
          </w:tcPr>
          <w:p w:rsidR="00DE7901" w:rsidRDefault="00DE7901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selector1,</w:t>
            </w:r>
            <w:r>
              <w:rPr>
                <w:szCs w:val="24"/>
              </w:rPr>
              <w:t>…</w:t>
            </w:r>
            <w:r>
              <w:rPr>
                <w:rFonts w:hint="eastAsia"/>
                <w:szCs w:val="24"/>
              </w:rPr>
              <w:t>,selectorN</w:t>
            </w:r>
          </w:p>
        </w:tc>
        <w:tc>
          <w:tcPr>
            <w:tcW w:w="4680" w:type="dxa"/>
            <w:vAlign w:val="center"/>
          </w:tcPr>
          <w:p w:rsidR="00DE7901" w:rsidRDefault="00DE7901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匹配多个选择器的元素集合</w:t>
            </w:r>
          </w:p>
        </w:tc>
        <w:tc>
          <w:tcPr>
            <w:tcW w:w="1620" w:type="dxa"/>
            <w:vAlign w:val="center"/>
          </w:tcPr>
          <w:p w:rsidR="00DE7901" w:rsidRDefault="00DE7901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</w:tbl>
    <w:p w:rsidR="00DE7901" w:rsidRPr="00DE7901" w:rsidRDefault="00DE7901" w:rsidP="00DE7901"/>
    <w:p w:rsidR="00DE7901" w:rsidRDefault="00DE7901" w:rsidP="00DE7901">
      <w:r>
        <w:rPr>
          <w:rFonts w:hint="eastAsia"/>
        </w:rPr>
        <w:t>例子</w:t>
      </w:r>
      <w:r w:rsidR="008D69BD">
        <w:rPr>
          <w:rFonts w:hint="eastAsia"/>
        </w:rPr>
        <w:t>:</w:t>
      </w:r>
    </w:p>
    <w:p w:rsidR="00DE7901" w:rsidRDefault="00DE7901" w:rsidP="00DE7901">
      <w:r>
        <w:t>Id选择器</w:t>
      </w:r>
      <w:r w:rsidR="008D69BD">
        <w:t>:</w:t>
      </w:r>
      <w:r>
        <w:t xml:space="preserve"> $(</w:t>
      </w:r>
      <w:r w:rsidR="00D5735F">
        <w:t>"</w:t>
      </w:r>
      <w:r>
        <w:t>#one</w:t>
      </w:r>
      <w:r w:rsidR="00D5735F">
        <w:t>"</w:t>
      </w:r>
      <w:r>
        <w:t>).css(</w:t>
      </w:r>
      <w:r w:rsidR="00D5735F">
        <w:t>"</w:t>
      </w:r>
      <w:r>
        <w:t>color</w:t>
      </w:r>
      <w:r w:rsidR="00D5735F">
        <w:t>"</w:t>
      </w:r>
      <w:r>
        <w:t xml:space="preserve">, </w:t>
      </w:r>
      <w:r w:rsidR="00D5735F">
        <w:t>"</w:t>
      </w:r>
      <w:r>
        <w:t>red</w:t>
      </w:r>
      <w:r w:rsidR="00D5735F">
        <w:t>"</w:t>
      </w:r>
      <w:r>
        <w:t>);</w:t>
      </w:r>
    </w:p>
    <w:p w:rsidR="00DE7901" w:rsidRDefault="00DE7901" w:rsidP="00DE7901">
      <w:r>
        <w:t>Class选择器</w:t>
      </w:r>
      <w:r w:rsidR="008D69BD">
        <w:t>:</w:t>
      </w:r>
      <w:r>
        <w:t>$(</w:t>
      </w:r>
      <w:r w:rsidR="00D5735F">
        <w:t>"</w:t>
      </w:r>
      <w:r>
        <w:t>.mini</w:t>
      </w:r>
      <w:r w:rsidR="00D5735F">
        <w:t>"</w:t>
      </w:r>
      <w:r>
        <w:t>).css(</w:t>
      </w:r>
      <w:r w:rsidR="00D5735F">
        <w:t>"</w:t>
      </w:r>
      <w:r>
        <w:t>color</w:t>
      </w:r>
      <w:r w:rsidR="00D5735F">
        <w:t>"</w:t>
      </w:r>
      <w:r>
        <w:t xml:space="preserve">, </w:t>
      </w:r>
      <w:r w:rsidR="00D5735F">
        <w:t>"</w:t>
      </w:r>
      <w:r>
        <w:t>red</w:t>
      </w:r>
      <w:r w:rsidR="00D5735F">
        <w:t>"</w:t>
      </w:r>
      <w:r>
        <w:t>);</w:t>
      </w:r>
    </w:p>
    <w:p w:rsidR="00DE7901" w:rsidRDefault="00DE7901" w:rsidP="00DE7901">
      <w:r>
        <w:rPr>
          <w:rFonts w:hint="eastAsia"/>
        </w:rPr>
        <w:t>元素选择器</w:t>
      </w:r>
      <w:r w:rsidR="008D69BD">
        <w:rPr>
          <w:rFonts w:hint="eastAsia"/>
        </w:rPr>
        <w:t>:</w:t>
      </w:r>
      <w:r>
        <w:t>$(</w:t>
      </w:r>
      <w:r w:rsidR="00D5735F">
        <w:t>"</w:t>
      </w:r>
      <w:r>
        <w:t>div</w:t>
      </w:r>
      <w:r w:rsidR="00D5735F">
        <w:t>"</w:t>
      </w:r>
      <w:r>
        <w:t>).css(</w:t>
      </w:r>
      <w:r w:rsidR="00D5735F">
        <w:t>"</w:t>
      </w:r>
      <w:r>
        <w:t>color</w:t>
      </w:r>
      <w:r w:rsidR="00D5735F">
        <w:t>"</w:t>
      </w:r>
      <w:r>
        <w:t xml:space="preserve">, </w:t>
      </w:r>
      <w:r w:rsidR="00D5735F">
        <w:t>"</w:t>
      </w:r>
      <w:r>
        <w:t>red</w:t>
      </w:r>
      <w:r w:rsidR="00D5735F">
        <w:t>"</w:t>
      </w:r>
      <w:r>
        <w:t>);</w:t>
      </w:r>
    </w:p>
    <w:p w:rsidR="00DE7901" w:rsidRDefault="00DE7901" w:rsidP="00DE7901">
      <w:r>
        <w:rPr>
          <w:rFonts w:hint="eastAsia"/>
        </w:rPr>
        <w:t>所有选择器</w:t>
      </w:r>
      <w:r w:rsidR="008D69BD">
        <w:rPr>
          <w:rFonts w:hint="eastAsia"/>
        </w:rPr>
        <w:t>:</w:t>
      </w:r>
      <w:r>
        <w:t>$(</w:t>
      </w:r>
      <w:r w:rsidR="00D5735F">
        <w:t>"</w:t>
      </w:r>
      <w:r>
        <w:t>*</w:t>
      </w:r>
      <w:r w:rsidR="00D5735F">
        <w:t>"</w:t>
      </w:r>
      <w:r>
        <w:t>).css(</w:t>
      </w:r>
      <w:r w:rsidR="00D5735F">
        <w:t>"</w:t>
      </w:r>
      <w:r>
        <w:t>color</w:t>
      </w:r>
      <w:r w:rsidR="00D5735F">
        <w:t>"</w:t>
      </w:r>
      <w:r>
        <w:t xml:space="preserve">, </w:t>
      </w:r>
      <w:r w:rsidR="00D5735F">
        <w:t>"</w:t>
      </w:r>
      <w:r>
        <w:t>red</w:t>
      </w:r>
      <w:r w:rsidR="00D5735F">
        <w:t>"</w:t>
      </w:r>
      <w:r>
        <w:t>);</w:t>
      </w:r>
    </w:p>
    <w:p w:rsidR="00DE7901" w:rsidRDefault="00DE7901" w:rsidP="00DE7901">
      <w:r>
        <w:rPr>
          <w:rFonts w:hint="eastAsia"/>
        </w:rPr>
        <w:t>群组选择器</w:t>
      </w:r>
      <w:r w:rsidR="008D69BD">
        <w:rPr>
          <w:rFonts w:hint="eastAsia"/>
        </w:rPr>
        <w:t>:</w:t>
      </w:r>
      <w:r>
        <w:t>$(</w:t>
      </w:r>
      <w:r w:rsidR="00D5735F">
        <w:t>"</w:t>
      </w:r>
      <w:r>
        <w:t>span,#one</w:t>
      </w:r>
      <w:r w:rsidR="00D5735F">
        <w:t>"</w:t>
      </w:r>
      <w:r>
        <w:t>).css(</w:t>
      </w:r>
      <w:r w:rsidR="00D5735F">
        <w:t>"</w:t>
      </w:r>
      <w:r>
        <w:t>color</w:t>
      </w:r>
      <w:r w:rsidR="00D5735F">
        <w:t>"</w:t>
      </w:r>
      <w:r>
        <w:t xml:space="preserve">, </w:t>
      </w:r>
      <w:r w:rsidR="00D5735F">
        <w:t>"</w:t>
      </w:r>
      <w:r>
        <w:t>red</w:t>
      </w:r>
      <w:r w:rsidR="00D5735F">
        <w:t>"</w:t>
      </w:r>
      <w:r>
        <w:t>);</w:t>
      </w:r>
    </w:p>
    <w:p w:rsidR="00DE7901" w:rsidRDefault="00DE7901" w:rsidP="00DE7901"/>
    <w:p w:rsidR="00790858" w:rsidRDefault="00DE7901" w:rsidP="00790858">
      <w:pPr>
        <w:pStyle w:val="2"/>
      </w:pPr>
      <w:r>
        <w:t>层次选择器</w:t>
      </w:r>
    </w:p>
    <w:tbl>
      <w:tblPr>
        <w:tblStyle w:val="a6"/>
        <w:tblW w:w="9194" w:type="dxa"/>
        <w:tblInd w:w="468" w:type="dxa"/>
        <w:tblLook w:val="04A0" w:firstRow="1" w:lastRow="0" w:firstColumn="1" w:lastColumn="0" w:noHBand="0" w:noVBand="1"/>
      </w:tblPr>
      <w:tblGrid>
        <w:gridCol w:w="3150"/>
        <w:gridCol w:w="5130"/>
        <w:gridCol w:w="914"/>
      </w:tblGrid>
      <w:tr w:rsidR="00790858" w:rsidTr="007248C8">
        <w:trPr>
          <w:trHeight w:val="416"/>
        </w:trPr>
        <w:tc>
          <w:tcPr>
            <w:tcW w:w="3150" w:type="dxa"/>
          </w:tcPr>
          <w:p w:rsidR="00790858" w:rsidRPr="0000582E" w:rsidRDefault="00790858" w:rsidP="00AA704A">
            <w:pPr>
              <w:pStyle w:val="a5"/>
              <w:ind w:left="0"/>
              <w:jc w:val="center"/>
              <w:rPr>
                <w:szCs w:val="24"/>
              </w:rPr>
            </w:pPr>
            <w:r w:rsidRPr="0000582E">
              <w:rPr>
                <w:rFonts w:hint="eastAsia"/>
                <w:szCs w:val="24"/>
              </w:rPr>
              <w:t>选择器</w:t>
            </w:r>
          </w:p>
        </w:tc>
        <w:tc>
          <w:tcPr>
            <w:tcW w:w="5130" w:type="dxa"/>
          </w:tcPr>
          <w:p w:rsidR="00790858" w:rsidRPr="0000582E" w:rsidRDefault="00790858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  <w:tc>
          <w:tcPr>
            <w:tcW w:w="914" w:type="dxa"/>
          </w:tcPr>
          <w:p w:rsidR="00790858" w:rsidRPr="0000582E" w:rsidRDefault="00790858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</w:t>
            </w:r>
          </w:p>
        </w:tc>
      </w:tr>
      <w:tr w:rsidR="00790858" w:rsidTr="007248C8">
        <w:trPr>
          <w:trHeight w:val="416"/>
        </w:trPr>
        <w:tc>
          <w:tcPr>
            <w:tcW w:w="3150" w:type="dxa"/>
          </w:tcPr>
          <w:p w:rsidR="00790858" w:rsidRPr="0000582E" w:rsidRDefault="00790858" w:rsidP="00663939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$(</w:t>
            </w:r>
            <w:r w:rsidR="00D5735F">
              <w:rPr>
                <w:szCs w:val="24"/>
              </w:rPr>
              <w:t>"</w:t>
            </w:r>
            <w:r>
              <w:rPr>
                <w:rFonts w:hint="eastAsia"/>
                <w:szCs w:val="24"/>
              </w:rPr>
              <w:t>ancestor descendant</w:t>
            </w:r>
            <w:r w:rsidR="00D5735F">
              <w:rPr>
                <w:szCs w:val="24"/>
              </w:rPr>
              <w:t>"</w:t>
            </w:r>
            <w:r>
              <w:rPr>
                <w:rFonts w:hint="eastAsia"/>
                <w:szCs w:val="24"/>
              </w:rPr>
              <w:t>)</w:t>
            </w:r>
          </w:p>
        </w:tc>
        <w:tc>
          <w:tcPr>
            <w:tcW w:w="5130" w:type="dxa"/>
          </w:tcPr>
          <w:p w:rsidR="00790858" w:rsidRPr="0000582E" w:rsidRDefault="00790858" w:rsidP="00910B4D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选取ancestor</w:t>
            </w:r>
            <w:r w:rsidRPr="00790858">
              <w:rPr>
                <w:rFonts w:hint="eastAsia"/>
                <w:color w:val="FF0000"/>
                <w:szCs w:val="24"/>
              </w:rPr>
              <w:t xml:space="preserve">元素所有后代 </w:t>
            </w:r>
          </w:p>
        </w:tc>
        <w:tc>
          <w:tcPr>
            <w:tcW w:w="914" w:type="dxa"/>
          </w:tcPr>
          <w:p w:rsidR="00790858" w:rsidRPr="0000582E" w:rsidRDefault="00790858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790858" w:rsidTr="007248C8">
        <w:trPr>
          <w:trHeight w:val="416"/>
        </w:trPr>
        <w:tc>
          <w:tcPr>
            <w:tcW w:w="3150" w:type="dxa"/>
          </w:tcPr>
          <w:p w:rsidR="00790858" w:rsidRPr="0000582E" w:rsidRDefault="00790858" w:rsidP="00663939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$(</w:t>
            </w:r>
            <w:r w:rsidR="00D5735F">
              <w:rPr>
                <w:szCs w:val="24"/>
              </w:rPr>
              <w:t>"</w:t>
            </w:r>
            <w:r>
              <w:rPr>
                <w:rFonts w:hint="eastAsia"/>
                <w:szCs w:val="24"/>
              </w:rPr>
              <w:t>parent&gt;child</w:t>
            </w:r>
            <w:r w:rsidR="00D5735F">
              <w:rPr>
                <w:szCs w:val="24"/>
              </w:rPr>
              <w:t>"</w:t>
            </w:r>
            <w:r>
              <w:rPr>
                <w:rFonts w:hint="eastAsia"/>
                <w:szCs w:val="24"/>
              </w:rPr>
              <w:t>)</w:t>
            </w:r>
          </w:p>
        </w:tc>
        <w:tc>
          <w:tcPr>
            <w:tcW w:w="5130" w:type="dxa"/>
          </w:tcPr>
          <w:p w:rsidR="00790858" w:rsidRPr="0000582E" w:rsidRDefault="00790858" w:rsidP="00910B4D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选取元素的</w:t>
            </w:r>
            <w:r w:rsidRPr="00790858">
              <w:rPr>
                <w:rFonts w:hint="eastAsia"/>
                <w:color w:val="FF0000"/>
                <w:szCs w:val="24"/>
              </w:rPr>
              <w:t>子元素</w:t>
            </w:r>
          </w:p>
        </w:tc>
        <w:tc>
          <w:tcPr>
            <w:tcW w:w="914" w:type="dxa"/>
          </w:tcPr>
          <w:p w:rsidR="00790858" w:rsidRPr="0000582E" w:rsidRDefault="00790858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790858" w:rsidTr="007248C8">
        <w:trPr>
          <w:trHeight w:val="416"/>
        </w:trPr>
        <w:tc>
          <w:tcPr>
            <w:tcW w:w="3150" w:type="dxa"/>
          </w:tcPr>
          <w:p w:rsidR="00790858" w:rsidRPr="0000582E" w:rsidRDefault="00790858" w:rsidP="00663939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$(</w:t>
            </w:r>
            <w:r w:rsidR="00D5735F">
              <w:rPr>
                <w:szCs w:val="24"/>
              </w:rPr>
              <w:t>"</w:t>
            </w:r>
            <w:r>
              <w:rPr>
                <w:rFonts w:hint="eastAsia"/>
                <w:szCs w:val="24"/>
              </w:rPr>
              <w:t>prev+next</w:t>
            </w:r>
            <w:r w:rsidR="00D5735F">
              <w:rPr>
                <w:szCs w:val="24"/>
              </w:rPr>
              <w:t>"</w:t>
            </w:r>
            <w:r>
              <w:rPr>
                <w:rFonts w:hint="eastAsia"/>
                <w:szCs w:val="24"/>
              </w:rPr>
              <w:t>)</w:t>
            </w:r>
          </w:p>
        </w:tc>
        <w:tc>
          <w:tcPr>
            <w:tcW w:w="5130" w:type="dxa"/>
          </w:tcPr>
          <w:p w:rsidR="00790858" w:rsidRPr="0000582E" w:rsidRDefault="00790858" w:rsidP="00910B4D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选取prev元素的</w:t>
            </w:r>
            <w:r w:rsidRPr="00790858">
              <w:rPr>
                <w:rFonts w:hint="eastAsia"/>
                <w:color w:val="FF0000"/>
                <w:szCs w:val="24"/>
              </w:rPr>
              <w:t>下一个同辈元素</w:t>
            </w:r>
          </w:p>
        </w:tc>
        <w:tc>
          <w:tcPr>
            <w:tcW w:w="914" w:type="dxa"/>
          </w:tcPr>
          <w:p w:rsidR="00790858" w:rsidRPr="0000582E" w:rsidRDefault="00790858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790858" w:rsidTr="007248C8">
        <w:trPr>
          <w:trHeight w:val="429"/>
        </w:trPr>
        <w:tc>
          <w:tcPr>
            <w:tcW w:w="3150" w:type="dxa"/>
          </w:tcPr>
          <w:p w:rsidR="00790858" w:rsidRPr="0000582E" w:rsidRDefault="00790858" w:rsidP="00663939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$(</w:t>
            </w:r>
            <w:r w:rsidR="00D5735F">
              <w:rPr>
                <w:szCs w:val="24"/>
              </w:rPr>
              <w:t>"</w:t>
            </w:r>
            <w:r>
              <w:rPr>
                <w:rFonts w:hint="eastAsia"/>
                <w:szCs w:val="24"/>
              </w:rPr>
              <w:t>prev~siblings</w:t>
            </w:r>
            <w:r w:rsidR="00D5735F">
              <w:rPr>
                <w:szCs w:val="24"/>
              </w:rPr>
              <w:t>"</w:t>
            </w:r>
            <w:r>
              <w:rPr>
                <w:rFonts w:hint="eastAsia"/>
                <w:szCs w:val="24"/>
              </w:rPr>
              <w:t>)</w:t>
            </w:r>
          </w:p>
        </w:tc>
        <w:tc>
          <w:tcPr>
            <w:tcW w:w="5130" w:type="dxa"/>
          </w:tcPr>
          <w:p w:rsidR="00790858" w:rsidRPr="0000582E" w:rsidRDefault="00790858" w:rsidP="00910B4D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选取prev</w:t>
            </w:r>
            <w:r w:rsidRPr="00790858">
              <w:rPr>
                <w:rFonts w:hint="eastAsia"/>
                <w:color w:val="FF0000"/>
                <w:szCs w:val="24"/>
              </w:rPr>
              <w:t>之后与其同辈的所有siblings元素</w:t>
            </w:r>
          </w:p>
        </w:tc>
        <w:tc>
          <w:tcPr>
            <w:tcW w:w="914" w:type="dxa"/>
          </w:tcPr>
          <w:p w:rsidR="00790858" w:rsidRPr="0000582E" w:rsidRDefault="00790858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</w:tbl>
    <w:p w:rsidR="00DE7901" w:rsidRDefault="00DE7901" w:rsidP="00DE7901">
      <w:r>
        <w:rPr>
          <w:rFonts w:hint="eastAsia"/>
        </w:rPr>
        <w:t>例子</w:t>
      </w:r>
      <w:r w:rsidR="008D69BD">
        <w:rPr>
          <w:rFonts w:hint="eastAsia"/>
        </w:rPr>
        <w:t>:</w:t>
      </w:r>
    </w:p>
    <w:p w:rsidR="00DE7901" w:rsidRDefault="00DE7901" w:rsidP="00DE7901">
      <w:r>
        <w:t>$(</w:t>
      </w:r>
      <w:r w:rsidR="00D5735F">
        <w:t>"</w:t>
      </w:r>
      <w:r>
        <w:t>body div</w:t>
      </w:r>
      <w:r w:rsidR="00D5735F">
        <w:t>"</w:t>
      </w:r>
      <w:r>
        <w:t>).css(</w:t>
      </w:r>
      <w:r w:rsidR="00D5735F">
        <w:t>"</w:t>
      </w:r>
      <w:r>
        <w:t>color</w:t>
      </w:r>
      <w:r w:rsidR="00D5735F">
        <w:t>"</w:t>
      </w:r>
      <w:r>
        <w:t xml:space="preserve">, </w:t>
      </w:r>
      <w:r w:rsidR="00D5735F">
        <w:t>"</w:t>
      </w:r>
      <w:r>
        <w:t>red</w:t>
      </w:r>
      <w:r w:rsidR="00D5735F">
        <w:t>"</w:t>
      </w:r>
      <w:r>
        <w:t>);</w:t>
      </w:r>
    </w:p>
    <w:p w:rsidR="00790858" w:rsidRDefault="00DE7901" w:rsidP="00DE7901">
      <w:r>
        <w:t>$(</w:t>
      </w:r>
      <w:r w:rsidR="00D5735F">
        <w:t>"</w:t>
      </w:r>
      <w:r>
        <w:t>body &gt; div</w:t>
      </w:r>
      <w:r w:rsidR="00D5735F">
        <w:t>"</w:t>
      </w:r>
      <w:r>
        <w:t>).css(</w:t>
      </w:r>
      <w:r w:rsidR="00D5735F">
        <w:t>"</w:t>
      </w:r>
      <w:r>
        <w:t>color</w:t>
      </w:r>
      <w:r w:rsidR="00D5735F">
        <w:t>"</w:t>
      </w:r>
      <w:r>
        <w:t xml:space="preserve">, </w:t>
      </w:r>
      <w:r w:rsidR="00D5735F">
        <w:t>"</w:t>
      </w:r>
      <w:r>
        <w:t>red</w:t>
      </w:r>
      <w:r w:rsidR="00D5735F">
        <w:t>"</w:t>
      </w:r>
      <w:r>
        <w:t>);</w:t>
      </w:r>
    </w:p>
    <w:p w:rsidR="00DE7901" w:rsidRDefault="00DE7901" w:rsidP="00DE7901">
      <w:r>
        <w:t>$(</w:t>
      </w:r>
      <w:r w:rsidR="00D5735F">
        <w:t>"</w:t>
      </w:r>
      <w:r>
        <w:t>.one + div</w:t>
      </w:r>
      <w:r w:rsidR="00D5735F">
        <w:t>"</w:t>
      </w:r>
      <w:r>
        <w:t>).css(</w:t>
      </w:r>
      <w:r w:rsidR="00D5735F">
        <w:t>"</w:t>
      </w:r>
      <w:r>
        <w:t>color</w:t>
      </w:r>
      <w:r w:rsidR="00D5735F">
        <w:t>"</w:t>
      </w:r>
      <w:r>
        <w:t xml:space="preserve">, </w:t>
      </w:r>
      <w:r w:rsidR="00D5735F">
        <w:t>"</w:t>
      </w:r>
      <w:r>
        <w:t>red</w:t>
      </w:r>
      <w:r w:rsidR="00D5735F">
        <w:t>"</w:t>
      </w:r>
      <w:r>
        <w:t>);</w:t>
      </w:r>
    </w:p>
    <w:p w:rsidR="00DE7901" w:rsidRDefault="00DE7901" w:rsidP="00DE7901">
      <w:r>
        <w:lastRenderedPageBreak/>
        <w:t>$(</w:t>
      </w:r>
      <w:r w:rsidR="00D5735F">
        <w:t>"</w:t>
      </w:r>
      <w:r>
        <w:t>.one ~ div</w:t>
      </w:r>
      <w:r w:rsidR="00D5735F">
        <w:t>"</w:t>
      </w:r>
      <w:r>
        <w:t>).css(</w:t>
      </w:r>
      <w:r w:rsidR="00D5735F">
        <w:t>"</w:t>
      </w:r>
      <w:r>
        <w:t>color</w:t>
      </w:r>
      <w:r w:rsidR="00D5735F">
        <w:t>"</w:t>
      </w:r>
      <w:r>
        <w:t xml:space="preserve">, </w:t>
      </w:r>
      <w:r w:rsidR="00D5735F">
        <w:t>"</w:t>
      </w:r>
      <w:r>
        <w:t>red</w:t>
      </w:r>
      <w:r w:rsidR="00D5735F">
        <w:t>"</w:t>
      </w:r>
      <w:r>
        <w:t>);</w:t>
      </w:r>
    </w:p>
    <w:p w:rsidR="00DE7901" w:rsidRDefault="00DE7901" w:rsidP="00DE7901">
      <w:r>
        <w:rPr>
          <w:rFonts w:hint="eastAsia"/>
        </w:rPr>
        <w:t>注意</w:t>
      </w:r>
      <w:r w:rsidR="008D69BD">
        <w:rPr>
          <w:rFonts w:hint="eastAsia"/>
        </w:rPr>
        <w:t>:</w:t>
      </w:r>
      <w:r w:rsidR="00790858">
        <w:rPr>
          <w:rFonts w:hint="eastAsia"/>
        </w:rPr>
        <w:t>层次选择器中，第一个和第二个选择器比较常用，而后面两个因为在jQuery里可以使用更加简单的方法来替代。</w:t>
      </w:r>
    </w:p>
    <w:p w:rsidR="00DE7901" w:rsidRDefault="00DE7901" w:rsidP="00DE7901">
      <w:r>
        <w:t>$(</w:t>
      </w:r>
      <w:r w:rsidR="00D5735F">
        <w:t>"</w:t>
      </w:r>
      <w:r>
        <w:t>.one + div</w:t>
      </w:r>
      <w:r w:rsidR="00D5735F">
        <w:t>"</w:t>
      </w:r>
      <w:r>
        <w:t>)等效于$(</w:t>
      </w:r>
      <w:r w:rsidR="00D5735F">
        <w:t>"</w:t>
      </w:r>
      <w:r>
        <w:t>one</w:t>
      </w:r>
      <w:r w:rsidR="00D5735F">
        <w:t>"</w:t>
      </w:r>
      <w:r>
        <w:t>).next(</w:t>
      </w:r>
      <w:r w:rsidR="00D5735F">
        <w:t>"</w:t>
      </w:r>
      <w:r>
        <w:t>div</w:t>
      </w:r>
      <w:r w:rsidR="00D5735F">
        <w:t>"</w:t>
      </w:r>
      <w:r>
        <w:t>)</w:t>
      </w:r>
    </w:p>
    <w:p w:rsidR="00DE7901" w:rsidRDefault="00DE7901" w:rsidP="00DE7901">
      <w:r>
        <w:t>$(</w:t>
      </w:r>
      <w:r w:rsidR="00D5735F">
        <w:t>"</w:t>
      </w:r>
      <w:r>
        <w:t>#prev~div</w:t>
      </w:r>
      <w:r w:rsidR="00D5735F">
        <w:t>"</w:t>
      </w:r>
      <w:r>
        <w:t>)等效于$(</w:t>
      </w:r>
      <w:r w:rsidR="00D5735F">
        <w:t>"</w:t>
      </w:r>
      <w:r>
        <w:t>#prev</w:t>
      </w:r>
      <w:r w:rsidR="00D5735F">
        <w:t>"</w:t>
      </w:r>
      <w:r>
        <w:t>.nextAll(</w:t>
      </w:r>
      <w:r w:rsidR="00D5735F">
        <w:t>"</w:t>
      </w:r>
      <w:r>
        <w:t>div</w:t>
      </w:r>
      <w:r w:rsidR="00D5735F">
        <w:t>"</w:t>
      </w:r>
      <w:r>
        <w:t>)</w:t>
      </w:r>
    </w:p>
    <w:p w:rsidR="00DE7901" w:rsidRDefault="00DE7901" w:rsidP="00DE7901">
      <w:r>
        <w:t>$(</w:t>
      </w:r>
      <w:r w:rsidR="00D5735F">
        <w:t>"</w:t>
      </w:r>
      <w:r>
        <w:t>#prev</w:t>
      </w:r>
      <w:r w:rsidR="00D5735F">
        <w:t>"</w:t>
      </w:r>
      <w:r>
        <w:t>).siblings(</w:t>
      </w:r>
      <w:r w:rsidR="00D5735F">
        <w:t>"</w:t>
      </w:r>
      <w:r>
        <w:t>div</w:t>
      </w:r>
      <w:r w:rsidR="00D5735F">
        <w:t>"</w:t>
      </w:r>
      <w:r>
        <w:t>)//选取#prev所有的同辈div元素</w:t>
      </w:r>
      <w:r w:rsidR="00790858">
        <w:rPr>
          <w:rFonts w:hint="eastAsia"/>
        </w:rPr>
        <w:t>（无论位置前后）</w:t>
      </w:r>
    </w:p>
    <w:p w:rsidR="00DE7901" w:rsidRDefault="00DE7901" w:rsidP="00DE7901"/>
    <w:p w:rsidR="00DE7901" w:rsidRDefault="00DE7901" w:rsidP="00790858">
      <w:pPr>
        <w:pStyle w:val="2"/>
      </w:pPr>
      <w:r>
        <w:t>过滤选择器</w:t>
      </w:r>
    </w:p>
    <w:p w:rsidR="00790858" w:rsidRPr="00790858" w:rsidRDefault="00790858" w:rsidP="00790858">
      <w:r>
        <w:rPr>
          <w:rFonts w:hint="eastAsia"/>
        </w:rPr>
        <w:t>过滤选择器主要是通过特定的过滤规则来筛选出所需的DOM</w:t>
      </w:r>
      <w:r w:rsidR="00D02E43">
        <w:rPr>
          <w:rFonts w:hint="eastAsia"/>
        </w:rPr>
        <w:t>元素</w:t>
      </w:r>
      <w:r>
        <w:rPr>
          <w:rFonts w:hint="eastAsia"/>
        </w:rPr>
        <w:t>，过滤选择器和CSS中的伪类选择器语法相同，都以一个冒号开头。</w:t>
      </w:r>
    </w:p>
    <w:p w:rsidR="00790858" w:rsidRPr="00790858" w:rsidRDefault="00790858" w:rsidP="00790858">
      <w:pPr>
        <w:pStyle w:val="3"/>
      </w:pPr>
      <w:r>
        <w:rPr>
          <w:rFonts w:hint="eastAsia"/>
        </w:rPr>
        <w:t>基本过滤选择器</w:t>
      </w:r>
    </w:p>
    <w:tbl>
      <w:tblPr>
        <w:tblStyle w:val="a6"/>
        <w:tblW w:w="8550" w:type="dxa"/>
        <w:tblInd w:w="468" w:type="dxa"/>
        <w:tblLook w:val="04A0" w:firstRow="1" w:lastRow="0" w:firstColumn="1" w:lastColumn="0" w:noHBand="0" w:noVBand="1"/>
      </w:tblPr>
      <w:tblGrid>
        <w:gridCol w:w="2070"/>
        <w:gridCol w:w="5040"/>
        <w:gridCol w:w="1440"/>
      </w:tblGrid>
      <w:tr w:rsidR="00790858" w:rsidTr="005B45D4">
        <w:tc>
          <w:tcPr>
            <w:tcW w:w="2070" w:type="dxa"/>
          </w:tcPr>
          <w:p w:rsidR="00790858" w:rsidRDefault="00790858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选择器</w:t>
            </w:r>
          </w:p>
        </w:tc>
        <w:tc>
          <w:tcPr>
            <w:tcW w:w="5040" w:type="dxa"/>
          </w:tcPr>
          <w:p w:rsidR="00790858" w:rsidRDefault="00790858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  <w:tc>
          <w:tcPr>
            <w:tcW w:w="1440" w:type="dxa"/>
          </w:tcPr>
          <w:p w:rsidR="00790858" w:rsidRDefault="00790858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</w:t>
            </w:r>
          </w:p>
        </w:tc>
      </w:tr>
      <w:tr w:rsidR="00790858" w:rsidTr="005B45D4">
        <w:tc>
          <w:tcPr>
            <w:tcW w:w="2070" w:type="dxa"/>
          </w:tcPr>
          <w:p w:rsidR="00790858" w:rsidRDefault="00790858" w:rsidP="005B45D4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:first</w:t>
            </w:r>
          </w:p>
        </w:tc>
        <w:tc>
          <w:tcPr>
            <w:tcW w:w="5040" w:type="dxa"/>
          </w:tcPr>
          <w:p w:rsidR="00790858" w:rsidRDefault="00790858" w:rsidP="008435F9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选取第一个元素</w:t>
            </w:r>
          </w:p>
        </w:tc>
        <w:tc>
          <w:tcPr>
            <w:tcW w:w="1440" w:type="dxa"/>
          </w:tcPr>
          <w:p w:rsidR="00790858" w:rsidRDefault="00790858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单个元素</w:t>
            </w:r>
          </w:p>
        </w:tc>
      </w:tr>
      <w:tr w:rsidR="00790858" w:rsidTr="005B45D4">
        <w:tc>
          <w:tcPr>
            <w:tcW w:w="2070" w:type="dxa"/>
          </w:tcPr>
          <w:p w:rsidR="00790858" w:rsidRDefault="00790858" w:rsidP="005B45D4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:last</w:t>
            </w:r>
          </w:p>
        </w:tc>
        <w:tc>
          <w:tcPr>
            <w:tcW w:w="5040" w:type="dxa"/>
          </w:tcPr>
          <w:p w:rsidR="00790858" w:rsidRDefault="00790858" w:rsidP="008435F9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选取最后一个元素</w:t>
            </w:r>
          </w:p>
        </w:tc>
        <w:tc>
          <w:tcPr>
            <w:tcW w:w="1440" w:type="dxa"/>
          </w:tcPr>
          <w:p w:rsidR="00790858" w:rsidRDefault="00790858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单个元素</w:t>
            </w:r>
          </w:p>
        </w:tc>
      </w:tr>
      <w:tr w:rsidR="00790858" w:rsidTr="005B45D4">
        <w:tc>
          <w:tcPr>
            <w:tcW w:w="2070" w:type="dxa"/>
          </w:tcPr>
          <w:p w:rsidR="00790858" w:rsidRDefault="00790858" w:rsidP="005B45D4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:not(selector)</w:t>
            </w:r>
          </w:p>
        </w:tc>
        <w:tc>
          <w:tcPr>
            <w:tcW w:w="5040" w:type="dxa"/>
          </w:tcPr>
          <w:p w:rsidR="00790858" w:rsidRDefault="00790858" w:rsidP="008435F9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选取去除选择器匹配的其他元素</w:t>
            </w:r>
          </w:p>
        </w:tc>
        <w:tc>
          <w:tcPr>
            <w:tcW w:w="1440" w:type="dxa"/>
          </w:tcPr>
          <w:p w:rsidR="00790858" w:rsidRDefault="00790858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790858" w:rsidTr="005B45D4">
        <w:tc>
          <w:tcPr>
            <w:tcW w:w="2070" w:type="dxa"/>
          </w:tcPr>
          <w:p w:rsidR="00790858" w:rsidRDefault="00790858" w:rsidP="005B45D4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:even </w:t>
            </w:r>
          </w:p>
        </w:tc>
        <w:tc>
          <w:tcPr>
            <w:tcW w:w="5040" w:type="dxa"/>
          </w:tcPr>
          <w:p w:rsidR="00790858" w:rsidRDefault="00790858" w:rsidP="008435F9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选取索引为偶数的的元素（索引为0</w:t>
            </w:r>
            <w:r w:rsidR="00695476">
              <w:rPr>
                <w:rFonts w:hint="eastAsia"/>
                <w:szCs w:val="24"/>
              </w:rPr>
              <w:t>开始</w:t>
            </w:r>
            <w:r>
              <w:rPr>
                <w:rFonts w:hint="eastAsia"/>
                <w:szCs w:val="24"/>
              </w:rPr>
              <w:t>）</w:t>
            </w:r>
          </w:p>
        </w:tc>
        <w:tc>
          <w:tcPr>
            <w:tcW w:w="1440" w:type="dxa"/>
          </w:tcPr>
          <w:p w:rsidR="00790858" w:rsidRDefault="00790858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790858" w:rsidTr="005B45D4">
        <w:tc>
          <w:tcPr>
            <w:tcW w:w="2070" w:type="dxa"/>
          </w:tcPr>
          <w:p w:rsidR="00790858" w:rsidRDefault="00790858" w:rsidP="005B45D4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:odd</w:t>
            </w:r>
          </w:p>
        </w:tc>
        <w:tc>
          <w:tcPr>
            <w:tcW w:w="5040" w:type="dxa"/>
          </w:tcPr>
          <w:p w:rsidR="00790858" w:rsidRDefault="00790858" w:rsidP="008435F9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选取索引为奇数的的元素（索引为0</w:t>
            </w:r>
            <w:r w:rsidR="00695476">
              <w:rPr>
                <w:rFonts w:hint="eastAsia"/>
                <w:szCs w:val="24"/>
              </w:rPr>
              <w:t>开始</w:t>
            </w:r>
            <w:r>
              <w:rPr>
                <w:rFonts w:hint="eastAsia"/>
                <w:szCs w:val="24"/>
              </w:rPr>
              <w:t>）</w:t>
            </w:r>
          </w:p>
        </w:tc>
        <w:tc>
          <w:tcPr>
            <w:tcW w:w="1440" w:type="dxa"/>
          </w:tcPr>
          <w:p w:rsidR="00790858" w:rsidRDefault="00790858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790858" w:rsidTr="005B45D4">
        <w:tc>
          <w:tcPr>
            <w:tcW w:w="2070" w:type="dxa"/>
          </w:tcPr>
          <w:p w:rsidR="00790858" w:rsidRDefault="00790858" w:rsidP="005B45D4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:eq(index)</w:t>
            </w:r>
          </w:p>
        </w:tc>
        <w:tc>
          <w:tcPr>
            <w:tcW w:w="5040" w:type="dxa"/>
          </w:tcPr>
          <w:p w:rsidR="00790858" w:rsidRDefault="00790858" w:rsidP="008435F9">
            <w:pPr>
              <w:pStyle w:val="a5"/>
              <w:tabs>
                <w:tab w:val="left" w:pos="1410"/>
              </w:tabs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选取索引等于index的元素</w:t>
            </w:r>
          </w:p>
        </w:tc>
        <w:tc>
          <w:tcPr>
            <w:tcW w:w="1440" w:type="dxa"/>
          </w:tcPr>
          <w:p w:rsidR="00790858" w:rsidRDefault="00790858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790858" w:rsidTr="005B45D4">
        <w:tc>
          <w:tcPr>
            <w:tcW w:w="2070" w:type="dxa"/>
          </w:tcPr>
          <w:p w:rsidR="00790858" w:rsidRDefault="00790858" w:rsidP="005B45D4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:gt(index)</w:t>
            </w:r>
          </w:p>
        </w:tc>
        <w:tc>
          <w:tcPr>
            <w:tcW w:w="5040" w:type="dxa"/>
          </w:tcPr>
          <w:p w:rsidR="00790858" w:rsidRDefault="00790858" w:rsidP="008435F9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选取索引大于index的元素</w:t>
            </w:r>
          </w:p>
        </w:tc>
        <w:tc>
          <w:tcPr>
            <w:tcW w:w="1440" w:type="dxa"/>
          </w:tcPr>
          <w:p w:rsidR="00790858" w:rsidRDefault="00790858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790858" w:rsidTr="005B45D4">
        <w:tc>
          <w:tcPr>
            <w:tcW w:w="2070" w:type="dxa"/>
          </w:tcPr>
          <w:p w:rsidR="00790858" w:rsidRDefault="00790858" w:rsidP="005B45D4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:lt(index)</w:t>
            </w:r>
          </w:p>
        </w:tc>
        <w:tc>
          <w:tcPr>
            <w:tcW w:w="5040" w:type="dxa"/>
          </w:tcPr>
          <w:p w:rsidR="00790858" w:rsidRDefault="00790858" w:rsidP="008435F9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选取索引小于index的元素</w:t>
            </w:r>
          </w:p>
        </w:tc>
        <w:tc>
          <w:tcPr>
            <w:tcW w:w="1440" w:type="dxa"/>
          </w:tcPr>
          <w:p w:rsidR="00790858" w:rsidRDefault="00790858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790858" w:rsidTr="005B45D4">
        <w:tc>
          <w:tcPr>
            <w:tcW w:w="2070" w:type="dxa"/>
          </w:tcPr>
          <w:p w:rsidR="00790858" w:rsidRDefault="00790858" w:rsidP="005B45D4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:header</w:t>
            </w:r>
          </w:p>
        </w:tc>
        <w:tc>
          <w:tcPr>
            <w:tcW w:w="5040" w:type="dxa"/>
          </w:tcPr>
          <w:p w:rsidR="00790858" w:rsidRDefault="00790858" w:rsidP="008435F9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选取所有的标题元素（h</w:t>
            </w:r>
            <w:r>
              <w:rPr>
                <w:szCs w:val="24"/>
              </w:rPr>
              <w:t>）</w:t>
            </w:r>
          </w:p>
        </w:tc>
        <w:tc>
          <w:tcPr>
            <w:tcW w:w="1440" w:type="dxa"/>
          </w:tcPr>
          <w:p w:rsidR="00790858" w:rsidRDefault="00790858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790858" w:rsidTr="005B45D4">
        <w:tc>
          <w:tcPr>
            <w:tcW w:w="2070" w:type="dxa"/>
          </w:tcPr>
          <w:p w:rsidR="00790858" w:rsidRDefault="00790858" w:rsidP="005B45D4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:animated</w:t>
            </w:r>
          </w:p>
        </w:tc>
        <w:tc>
          <w:tcPr>
            <w:tcW w:w="5040" w:type="dxa"/>
          </w:tcPr>
          <w:p w:rsidR="00790858" w:rsidRDefault="00790858" w:rsidP="008435F9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选取所有正在执行动画的元素</w:t>
            </w:r>
          </w:p>
        </w:tc>
        <w:tc>
          <w:tcPr>
            <w:tcW w:w="1440" w:type="dxa"/>
          </w:tcPr>
          <w:p w:rsidR="00790858" w:rsidRDefault="00790858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790858" w:rsidTr="005B45D4">
        <w:tc>
          <w:tcPr>
            <w:tcW w:w="2070" w:type="dxa"/>
          </w:tcPr>
          <w:p w:rsidR="00790858" w:rsidRDefault="00790858" w:rsidP="005B45D4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:focus</w:t>
            </w:r>
          </w:p>
        </w:tc>
        <w:tc>
          <w:tcPr>
            <w:tcW w:w="5040" w:type="dxa"/>
          </w:tcPr>
          <w:p w:rsidR="00790858" w:rsidRDefault="00790858" w:rsidP="008435F9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选取当前获取焦点的元素</w:t>
            </w:r>
          </w:p>
        </w:tc>
        <w:tc>
          <w:tcPr>
            <w:tcW w:w="1440" w:type="dxa"/>
          </w:tcPr>
          <w:p w:rsidR="00790858" w:rsidRDefault="00790858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</w:tbl>
    <w:p w:rsidR="00DE7901" w:rsidRDefault="00DE7901" w:rsidP="00DE7901"/>
    <w:p w:rsidR="00DE7901" w:rsidRDefault="00DE7901" w:rsidP="00DE7901">
      <w:r>
        <w:rPr>
          <w:rFonts w:hint="eastAsia"/>
        </w:rPr>
        <w:t>例子</w:t>
      </w:r>
      <w:r w:rsidR="008D69BD">
        <w:rPr>
          <w:rFonts w:hint="eastAsia"/>
        </w:rPr>
        <w:t>:</w:t>
      </w:r>
    </w:p>
    <w:p w:rsidR="00DE7901" w:rsidRDefault="00DE7901" w:rsidP="00DE7901">
      <w:r>
        <w:t>$(</w:t>
      </w:r>
      <w:r w:rsidR="00D5735F">
        <w:t>"</w:t>
      </w:r>
      <w:r>
        <w:t>div</w:t>
      </w:r>
      <w:r w:rsidR="008D69BD">
        <w:t>:</w:t>
      </w:r>
      <w:r>
        <w:t>lt(3)</w:t>
      </w:r>
      <w:r w:rsidR="00D5735F">
        <w:t>"</w:t>
      </w:r>
      <w:r>
        <w:t>).css(</w:t>
      </w:r>
      <w:r w:rsidR="00D5735F">
        <w:t>"</w:t>
      </w:r>
      <w:r>
        <w:t>color</w:t>
      </w:r>
      <w:r w:rsidR="00D5735F">
        <w:t>"</w:t>
      </w:r>
      <w:r>
        <w:t xml:space="preserve">, </w:t>
      </w:r>
      <w:r w:rsidR="00D5735F">
        <w:t>"</w:t>
      </w:r>
      <w:r>
        <w:t>red</w:t>
      </w:r>
      <w:r w:rsidR="00D5735F">
        <w:t>"</w:t>
      </w:r>
      <w:r>
        <w:t>);</w:t>
      </w:r>
    </w:p>
    <w:p w:rsidR="00DE7901" w:rsidRDefault="008D69BD" w:rsidP="00DE7901">
      <w:pPr>
        <w:rPr>
          <w:rFonts w:hint="eastAsia"/>
        </w:rPr>
      </w:pPr>
      <w:r>
        <w:rPr>
          <w:rFonts w:hint="eastAsia"/>
        </w:rPr>
        <w:t>$(</w:t>
      </w:r>
      <w:r>
        <w:t>"</w:t>
      </w:r>
      <w:r>
        <w:t>#two</w:t>
      </w:r>
      <w:r>
        <w:t>"</w:t>
      </w:r>
      <w:r>
        <w:t>).nextAll(</w:t>
      </w:r>
      <w:r>
        <w:t>"</w:t>
      </w:r>
      <w:r>
        <w:t>span:first</w:t>
      </w:r>
      <w:r>
        <w:t>"</w:t>
      </w:r>
      <w:r>
        <w:t>).css(</w:t>
      </w:r>
      <w:r>
        <w:t>"</w:t>
      </w:r>
      <w:r>
        <w:t>color</w:t>
      </w:r>
      <w:r>
        <w:t>"</w:t>
      </w:r>
      <w:r>
        <w:t>,</w:t>
      </w:r>
      <w:r>
        <w:t>"</w:t>
      </w:r>
      <w:r>
        <w:t>red</w:t>
      </w:r>
      <w:r>
        <w:t>"</w:t>
      </w:r>
      <w:r>
        <w:t>);</w:t>
      </w:r>
    </w:p>
    <w:p w:rsidR="00DE7901" w:rsidRDefault="00DE7901" w:rsidP="003314D3">
      <w:pPr>
        <w:pStyle w:val="3"/>
      </w:pPr>
      <w:r>
        <w:lastRenderedPageBreak/>
        <w:t>内容过滤选择器</w:t>
      </w:r>
    </w:p>
    <w:tbl>
      <w:tblPr>
        <w:tblStyle w:val="a6"/>
        <w:tblW w:w="8550" w:type="dxa"/>
        <w:tblInd w:w="468" w:type="dxa"/>
        <w:tblLook w:val="04A0" w:firstRow="1" w:lastRow="0" w:firstColumn="1" w:lastColumn="0" w:noHBand="0" w:noVBand="1"/>
      </w:tblPr>
      <w:tblGrid>
        <w:gridCol w:w="2340"/>
        <w:gridCol w:w="4320"/>
        <w:gridCol w:w="1890"/>
      </w:tblGrid>
      <w:tr w:rsidR="003314D3" w:rsidRPr="00C4577C" w:rsidTr="003314D3">
        <w:tc>
          <w:tcPr>
            <w:tcW w:w="2340" w:type="dxa"/>
          </w:tcPr>
          <w:p w:rsidR="003314D3" w:rsidRPr="00C4577C" w:rsidRDefault="003314D3" w:rsidP="00AA704A">
            <w:pPr>
              <w:pStyle w:val="a5"/>
              <w:ind w:left="0"/>
              <w:jc w:val="center"/>
              <w:rPr>
                <w:szCs w:val="24"/>
              </w:rPr>
            </w:pPr>
            <w:r w:rsidRPr="00C4577C">
              <w:rPr>
                <w:rFonts w:hint="eastAsia"/>
                <w:szCs w:val="24"/>
              </w:rPr>
              <w:t>选择器</w:t>
            </w:r>
          </w:p>
        </w:tc>
        <w:tc>
          <w:tcPr>
            <w:tcW w:w="4320" w:type="dxa"/>
          </w:tcPr>
          <w:p w:rsidR="003314D3" w:rsidRPr="00C4577C" w:rsidRDefault="003314D3" w:rsidP="00AA704A">
            <w:pPr>
              <w:pStyle w:val="a5"/>
              <w:ind w:left="0"/>
              <w:jc w:val="center"/>
              <w:rPr>
                <w:szCs w:val="24"/>
              </w:rPr>
            </w:pPr>
            <w:r w:rsidRPr="00C4577C">
              <w:rPr>
                <w:rFonts w:hint="eastAsia"/>
                <w:szCs w:val="24"/>
              </w:rPr>
              <w:t>描述</w:t>
            </w:r>
          </w:p>
        </w:tc>
        <w:tc>
          <w:tcPr>
            <w:tcW w:w="1890" w:type="dxa"/>
          </w:tcPr>
          <w:p w:rsidR="003314D3" w:rsidRPr="00C4577C" w:rsidRDefault="003314D3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</w:t>
            </w:r>
          </w:p>
        </w:tc>
      </w:tr>
      <w:tr w:rsidR="003314D3" w:rsidRPr="00C4577C" w:rsidTr="003314D3">
        <w:tc>
          <w:tcPr>
            <w:tcW w:w="2340" w:type="dxa"/>
          </w:tcPr>
          <w:p w:rsidR="003314D3" w:rsidRPr="00C4577C" w:rsidRDefault="003314D3" w:rsidP="00B8144F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:contains(text)</w:t>
            </w:r>
          </w:p>
        </w:tc>
        <w:tc>
          <w:tcPr>
            <w:tcW w:w="4320" w:type="dxa"/>
          </w:tcPr>
          <w:p w:rsidR="003314D3" w:rsidRPr="00C4577C" w:rsidRDefault="003314D3" w:rsidP="00B8144F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选取含有文本内容</w:t>
            </w:r>
            <w:r w:rsidR="00D5735F">
              <w:rPr>
                <w:szCs w:val="24"/>
              </w:rPr>
              <w:t>"</w:t>
            </w:r>
            <w:r>
              <w:rPr>
                <w:rFonts w:hint="eastAsia"/>
                <w:szCs w:val="24"/>
              </w:rPr>
              <w:t>text</w:t>
            </w:r>
            <w:r w:rsidR="00D5735F">
              <w:rPr>
                <w:szCs w:val="24"/>
              </w:rPr>
              <w:t>"</w:t>
            </w:r>
            <w:r>
              <w:rPr>
                <w:rFonts w:hint="eastAsia"/>
                <w:szCs w:val="24"/>
              </w:rPr>
              <w:t>元素</w:t>
            </w:r>
          </w:p>
        </w:tc>
        <w:tc>
          <w:tcPr>
            <w:tcW w:w="1890" w:type="dxa"/>
          </w:tcPr>
          <w:p w:rsidR="003314D3" w:rsidRPr="00C4577C" w:rsidRDefault="003314D3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3314D3" w:rsidRPr="00C4577C" w:rsidTr="003314D3">
        <w:tc>
          <w:tcPr>
            <w:tcW w:w="2340" w:type="dxa"/>
          </w:tcPr>
          <w:p w:rsidR="003314D3" w:rsidRPr="00C4577C" w:rsidRDefault="003314D3" w:rsidP="00B8144F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:empty</w:t>
            </w:r>
          </w:p>
        </w:tc>
        <w:tc>
          <w:tcPr>
            <w:tcW w:w="4320" w:type="dxa"/>
          </w:tcPr>
          <w:p w:rsidR="003314D3" w:rsidRPr="00C4577C" w:rsidRDefault="003314D3" w:rsidP="00B8144F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选取不包含子元素或元素为空</w:t>
            </w:r>
          </w:p>
        </w:tc>
        <w:tc>
          <w:tcPr>
            <w:tcW w:w="1890" w:type="dxa"/>
          </w:tcPr>
          <w:p w:rsidR="003314D3" w:rsidRPr="00C4577C" w:rsidRDefault="003314D3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3314D3" w:rsidRPr="00C4577C" w:rsidTr="003314D3">
        <w:tc>
          <w:tcPr>
            <w:tcW w:w="2340" w:type="dxa"/>
          </w:tcPr>
          <w:p w:rsidR="003314D3" w:rsidRPr="00C4577C" w:rsidRDefault="00477881" w:rsidP="00B8144F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:</w:t>
            </w:r>
            <w:r w:rsidR="003314D3">
              <w:rPr>
                <w:rFonts w:hint="eastAsia"/>
                <w:szCs w:val="24"/>
              </w:rPr>
              <w:t>has(selector)</w:t>
            </w:r>
          </w:p>
        </w:tc>
        <w:tc>
          <w:tcPr>
            <w:tcW w:w="4320" w:type="dxa"/>
          </w:tcPr>
          <w:p w:rsidR="003314D3" w:rsidRPr="00C4577C" w:rsidRDefault="003314D3" w:rsidP="00B8144F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含有选择器包含的元素的元素</w:t>
            </w:r>
          </w:p>
        </w:tc>
        <w:tc>
          <w:tcPr>
            <w:tcW w:w="1890" w:type="dxa"/>
          </w:tcPr>
          <w:p w:rsidR="003314D3" w:rsidRPr="00C4577C" w:rsidRDefault="003314D3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3314D3" w:rsidRPr="00C4577C" w:rsidTr="003314D3">
        <w:tc>
          <w:tcPr>
            <w:tcW w:w="2340" w:type="dxa"/>
          </w:tcPr>
          <w:p w:rsidR="003314D3" w:rsidRPr="00C4577C" w:rsidRDefault="003314D3" w:rsidP="00B8144F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:parent</w:t>
            </w:r>
          </w:p>
        </w:tc>
        <w:tc>
          <w:tcPr>
            <w:tcW w:w="4320" w:type="dxa"/>
          </w:tcPr>
          <w:p w:rsidR="003314D3" w:rsidRPr="00C4577C" w:rsidRDefault="003314D3" w:rsidP="00B8144F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含有子元素或含有文本的元素</w:t>
            </w:r>
          </w:p>
        </w:tc>
        <w:tc>
          <w:tcPr>
            <w:tcW w:w="1890" w:type="dxa"/>
          </w:tcPr>
          <w:p w:rsidR="003314D3" w:rsidRPr="00C4577C" w:rsidRDefault="003314D3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</w:tbl>
    <w:p w:rsidR="00DE7901" w:rsidRDefault="00DE7901" w:rsidP="00DE7901">
      <w:r>
        <w:rPr>
          <w:rFonts w:hint="eastAsia"/>
        </w:rPr>
        <w:t>例子</w:t>
      </w:r>
      <w:r w:rsidR="008D69BD">
        <w:rPr>
          <w:rFonts w:hint="eastAsia"/>
        </w:rPr>
        <w:t>:</w:t>
      </w:r>
      <w:r>
        <w:t>$(</w:t>
      </w:r>
      <w:r w:rsidR="00D5735F">
        <w:t>"</w:t>
      </w:r>
      <w:r>
        <w:t>div</w:t>
      </w:r>
      <w:r w:rsidR="00D5735F">
        <w:t>"</w:t>
      </w:r>
      <w:r w:rsidR="00493417">
        <w:t>:</w:t>
      </w:r>
      <w:r>
        <w:t>contains(</w:t>
      </w:r>
      <w:r w:rsidR="00AD03C1">
        <w:t>'</w:t>
      </w:r>
      <w:r>
        <w:t>di</w:t>
      </w:r>
      <w:r w:rsidR="00AD03C1">
        <w:t>'</w:t>
      </w:r>
      <w:r>
        <w:t>))//包含文本</w:t>
      </w:r>
      <w:r w:rsidR="00D5735F">
        <w:t>"</w:t>
      </w:r>
      <w:r>
        <w:t>di</w:t>
      </w:r>
      <w:r w:rsidR="00D5735F">
        <w:t>"</w:t>
      </w:r>
      <w:r>
        <w:t>的div</w:t>
      </w:r>
    </w:p>
    <w:p w:rsidR="00DE7901" w:rsidRDefault="00DE7901" w:rsidP="00DE7901">
      <w:r>
        <w:t xml:space="preserve">          $(</w:t>
      </w:r>
      <w:r w:rsidR="00D5735F">
        <w:t>"</w:t>
      </w:r>
      <w:r>
        <w:t>div:empty</w:t>
      </w:r>
      <w:r w:rsidR="00D5735F">
        <w:t>"</w:t>
      </w:r>
      <w:r>
        <w:t>)//不包含元素或元素为空的div</w:t>
      </w:r>
    </w:p>
    <w:p w:rsidR="00DE7901" w:rsidRDefault="00DE7901" w:rsidP="00DE7901"/>
    <w:p w:rsidR="00DE7901" w:rsidRDefault="00DE7901" w:rsidP="003314D3">
      <w:pPr>
        <w:pStyle w:val="3"/>
      </w:pPr>
      <w:r>
        <w:t>可见性过滤选择器</w:t>
      </w:r>
    </w:p>
    <w:tbl>
      <w:tblPr>
        <w:tblStyle w:val="a6"/>
        <w:tblW w:w="8550" w:type="dxa"/>
        <w:tblInd w:w="468" w:type="dxa"/>
        <w:tblLook w:val="04A0" w:firstRow="1" w:lastRow="0" w:firstColumn="1" w:lastColumn="0" w:noHBand="0" w:noVBand="1"/>
      </w:tblPr>
      <w:tblGrid>
        <w:gridCol w:w="1350"/>
        <w:gridCol w:w="6030"/>
        <w:gridCol w:w="1170"/>
      </w:tblGrid>
      <w:tr w:rsidR="004778D6" w:rsidTr="00F22CDB">
        <w:tc>
          <w:tcPr>
            <w:tcW w:w="1350" w:type="dxa"/>
          </w:tcPr>
          <w:p w:rsidR="004778D6" w:rsidRPr="00406462" w:rsidRDefault="004778D6" w:rsidP="00AA704A">
            <w:pPr>
              <w:pStyle w:val="a5"/>
              <w:ind w:left="0"/>
              <w:jc w:val="center"/>
              <w:rPr>
                <w:szCs w:val="24"/>
              </w:rPr>
            </w:pPr>
            <w:r w:rsidRPr="00406462">
              <w:rPr>
                <w:rFonts w:hint="eastAsia"/>
                <w:szCs w:val="24"/>
              </w:rPr>
              <w:t>选择器</w:t>
            </w:r>
          </w:p>
        </w:tc>
        <w:tc>
          <w:tcPr>
            <w:tcW w:w="6030" w:type="dxa"/>
          </w:tcPr>
          <w:p w:rsidR="004778D6" w:rsidRPr="00406462" w:rsidRDefault="004778D6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  <w:tc>
          <w:tcPr>
            <w:tcW w:w="1170" w:type="dxa"/>
          </w:tcPr>
          <w:p w:rsidR="004778D6" w:rsidRPr="00406462" w:rsidRDefault="004778D6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</w:t>
            </w:r>
          </w:p>
        </w:tc>
      </w:tr>
      <w:tr w:rsidR="004778D6" w:rsidTr="00F22CDB">
        <w:tc>
          <w:tcPr>
            <w:tcW w:w="1350" w:type="dxa"/>
          </w:tcPr>
          <w:p w:rsidR="004778D6" w:rsidRPr="00406462" w:rsidRDefault="00F22CDB" w:rsidP="00F22CDB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:</w:t>
            </w:r>
            <w:r w:rsidR="004778D6">
              <w:rPr>
                <w:rFonts w:hint="eastAsia"/>
                <w:szCs w:val="24"/>
              </w:rPr>
              <w:t>hidden</w:t>
            </w:r>
          </w:p>
        </w:tc>
        <w:tc>
          <w:tcPr>
            <w:tcW w:w="6030" w:type="dxa"/>
          </w:tcPr>
          <w:p w:rsidR="004778D6" w:rsidRPr="00406462" w:rsidRDefault="004778D6" w:rsidP="00F22CDB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选取所有不可见的元素（input的hidden，style=</w:t>
            </w:r>
            <w:r w:rsidR="00F22CDB">
              <w:rPr>
                <w:szCs w:val="24"/>
              </w:rPr>
              <w:br/>
            </w:r>
            <w:r w:rsidR="00D5735F">
              <w:rPr>
                <w:szCs w:val="24"/>
              </w:rPr>
              <w:t>"</w:t>
            </w:r>
            <w:r>
              <w:rPr>
                <w:rFonts w:hint="eastAsia"/>
                <w:szCs w:val="24"/>
              </w:rPr>
              <w:t>display:none;</w:t>
            </w:r>
            <w:r w:rsidR="00D5735F">
              <w:rPr>
                <w:szCs w:val="24"/>
              </w:rPr>
              <w:t>"</w:t>
            </w:r>
            <w:r>
              <w:rPr>
                <w:rFonts w:hint="eastAsia"/>
                <w:szCs w:val="24"/>
              </w:rPr>
              <w:t>，style=</w:t>
            </w:r>
            <w:r w:rsidR="00D5735F">
              <w:rPr>
                <w:szCs w:val="24"/>
              </w:rPr>
              <w:t>"</w:t>
            </w:r>
            <w:r>
              <w:rPr>
                <w:rFonts w:hint="eastAsia"/>
                <w:szCs w:val="24"/>
              </w:rPr>
              <w:t>visibility:hidden;</w:t>
            </w:r>
            <w:r w:rsidR="00D5735F">
              <w:rPr>
                <w:szCs w:val="24"/>
              </w:rPr>
              <w:t>"</w:t>
            </w:r>
            <w:r>
              <w:rPr>
                <w:rFonts w:hint="eastAsia"/>
                <w:szCs w:val="24"/>
              </w:rPr>
              <w:t>等元素。</w:t>
            </w:r>
          </w:p>
        </w:tc>
        <w:tc>
          <w:tcPr>
            <w:tcW w:w="1170" w:type="dxa"/>
          </w:tcPr>
          <w:p w:rsidR="004778D6" w:rsidRPr="00406462" w:rsidRDefault="004778D6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4778D6" w:rsidTr="00F22CDB">
        <w:tc>
          <w:tcPr>
            <w:tcW w:w="1350" w:type="dxa"/>
          </w:tcPr>
          <w:p w:rsidR="004778D6" w:rsidRPr="00406462" w:rsidRDefault="00F22CDB" w:rsidP="00F22CDB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:</w:t>
            </w:r>
            <w:r w:rsidR="004778D6">
              <w:rPr>
                <w:rFonts w:hint="eastAsia"/>
                <w:szCs w:val="24"/>
              </w:rPr>
              <w:t>visible</w:t>
            </w:r>
          </w:p>
        </w:tc>
        <w:tc>
          <w:tcPr>
            <w:tcW w:w="6030" w:type="dxa"/>
          </w:tcPr>
          <w:p w:rsidR="004778D6" w:rsidRPr="00406462" w:rsidRDefault="004778D6" w:rsidP="00F22CDB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选取所有可见元素</w:t>
            </w:r>
          </w:p>
        </w:tc>
        <w:tc>
          <w:tcPr>
            <w:tcW w:w="1170" w:type="dxa"/>
          </w:tcPr>
          <w:p w:rsidR="004778D6" w:rsidRPr="00406462" w:rsidRDefault="004778D6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</w:tbl>
    <w:p w:rsidR="00DE7901" w:rsidRDefault="00DE7901" w:rsidP="00DE7901">
      <w:r>
        <w:rPr>
          <w:rFonts w:hint="eastAsia"/>
        </w:rPr>
        <w:t>例子</w:t>
      </w:r>
      <w:r w:rsidR="008D69BD">
        <w:rPr>
          <w:rFonts w:hint="eastAsia"/>
        </w:rPr>
        <w:t>:</w:t>
      </w:r>
      <w:r>
        <w:t>$(</w:t>
      </w:r>
      <w:r w:rsidR="00D5735F">
        <w:t>"</w:t>
      </w:r>
      <w:r>
        <w:t>div:visible</w:t>
      </w:r>
      <w:r w:rsidR="00D5735F">
        <w:t>"</w:t>
      </w:r>
      <w:r>
        <w:t>)</w:t>
      </w:r>
      <w:r w:rsidR="008D69BD">
        <w:t>:</w:t>
      </w:r>
      <w:r>
        <w:t>所有可见的&lt;div&gt;</w:t>
      </w:r>
    </w:p>
    <w:p w:rsidR="00625801" w:rsidRDefault="00625801" w:rsidP="00DE7901"/>
    <w:p w:rsidR="00DE7901" w:rsidRDefault="00DE7901" w:rsidP="00DE7901"/>
    <w:p w:rsidR="00DE7901" w:rsidRDefault="00DE7901" w:rsidP="004778D6">
      <w:pPr>
        <w:pStyle w:val="3"/>
      </w:pPr>
      <w:r>
        <w:t>属性过滤选择器</w:t>
      </w:r>
    </w:p>
    <w:tbl>
      <w:tblPr>
        <w:tblStyle w:val="a6"/>
        <w:tblW w:w="8910" w:type="dxa"/>
        <w:tblInd w:w="468" w:type="dxa"/>
        <w:tblLook w:val="04A0" w:firstRow="1" w:lastRow="0" w:firstColumn="1" w:lastColumn="0" w:noHBand="0" w:noVBand="1"/>
      </w:tblPr>
      <w:tblGrid>
        <w:gridCol w:w="3060"/>
        <w:gridCol w:w="4230"/>
        <w:gridCol w:w="1620"/>
      </w:tblGrid>
      <w:tr w:rsidR="004778D6" w:rsidTr="004778D6">
        <w:tc>
          <w:tcPr>
            <w:tcW w:w="3060" w:type="dxa"/>
          </w:tcPr>
          <w:p w:rsidR="004778D6" w:rsidRDefault="004778D6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选择器</w:t>
            </w:r>
          </w:p>
        </w:tc>
        <w:tc>
          <w:tcPr>
            <w:tcW w:w="4230" w:type="dxa"/>
          </w:tcPr>
          <w:p w:rsidR="004778D6" w:rsidRDefault="004778D6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  <w:tc>
          <w:tcPr>
            <w:tcW w:w="1620" w:type="dxa"/>
          </w:tcPr>
          <w:p w:rsidR="004778D6" w:rsidRDefault="004778D6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</w:t>
            </w:r>
          </w:p>
        </w:tc>
      </w:tr>
      <w:tr w:rsidR="004778D6" w:rsidTr="004778D6">
        <w:tc>
          <w:tcPr>
            <w:tcW w:w="3060" w:type="dxa"/>
          </w:tcPr>
          <w:p w:rsidR="004778D6" w:rsidRDefault="004778D6" w:rsidP="009E69A2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[attribute]</w:t>
            </w:r>
          </w:p>
        </w:tc>
        <w:tc>
          <w:tcPr>
            <w:tcW w:w="4230" w:type="dxa"/>
          </w:tcPr>
          <w:p w:rsidR="004778D6" w:rsidRDefault="004778D6" w:rsidP="009E69A2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选取拥有此属性的元素</w:t>
            </w:r>
          </w:p>
        </w:tc>
        <w:tc>
          <w:tcPr>
            <w:tcW w:w="1620" w:type="dxa"/>
          </w:tcPr>
          <w:p w:rsidR="004778D6" w:rsidRDefault="004778D6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4778D6" w:rsidTr="004778D6">
        <w:tc>
          <w:tcPr>
            <w:tcW w:w="3060" w:type="dxa"/>
          </w:tcPr>
          <w:p w:rsidR="004778D6" w:rsidRDefault="004778D6" w:rsidP="009E69A2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[attribute=value]</w:t>
            </w:r>
          </w:p>
        </w:tc>
        <w:tc>
          <w:tcPr>
            <w:tcW w:w="4230" w:type="dxa"/>
          </w:tcPr>
          <w:p w:rsidR="004778D6" w:rsidRDefault="004778D6" w:rsidP="009E69A2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选取属性的值为value的属性</w:t>
            </w:r>
          </w:p>
        </w:tc>
        <w:tc>
          <w:tcPr>
            <w:tcW w:w="1620" w:type="dxa"/>
          </w:tcPr>
          <w:p w:rsidR="004778D6" w:rsidRDefault="004778D6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4778D6" w:rsidTr="004778D6">
        <w:tc>
          <w:tcPr>
            <w:tcW w:w="3060" w:type="dxa"/>
          </w:tcPr>
          <w:p w:rsidR="004778D6" w:rsidRDefault="004778D6" w:rsidP="009E69A2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[attribute!=value]</w:t>
            </w:r>
          </w:p>
        </w:tc>
        <w:tc>
          <w:tcPr>
            <w:tcW w:w="4230" w:type="dxa"/>
          </w:tcPr>
          <w:p w:rsidR="004778D6" w:rsidRDefault="004778D6" w:rsidP="009E69A2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选取属性的值不等于value的属性</w:t>
            </w:r>
          </w:p>
        </w:tc>
        <w:tc>
          <w:tcPr>
            <w:tcW w:w="1620" w:type="dxa"/>
          </w:tcPr>
          <w:p w:rsidR="004778D6" w:rsidRDefault="004778D6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4778D6" w:rsidTr="004778D6">
        <w:tc>
          <w:tcPr>
            <w:tcW w:w="3060" w:type="dxa"/>
          </w:tcPr>
          <w:p w:rsidR="004778D6" w:rsidRDefault="004778D6" w:rsidP="009E69A2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[attribute^=value]</w:t>
            </w:r>
          </w:p>
        </w:tc>
        <w:tc>
          <w:tcPr>
            <w:tcW w:w="4230" w:type="dxa"/>
          </w:tcPr>
          <w:p w:rsidR="004778D6" w:rsidRDefault="004778D6" w:rsidP="009E69A2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选取属性的值以value开头的元素</w:t>
            </w:r>
          </w:p>
        </w:tc>
        <w:tc>
          <w:tcPr>
            <w:tcW w:w="1620" w:type="dxa"/>
          </w:tcPr>
          <w:p w:rsidR="004778D6" w:rsidRDefault="004778D6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4778D6" w:rsidTr="004778D6">
        <w:tc>
          <w:tcPr>
            <w:tcW w:w="3060" w:type="dxa"/>
          </w:tcPr>
          <w:p w:rsidR="004778D6" w:rsidRDefault="004778D6" w:rsidP="009E69A2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[attribute$=value]</w:t>
            </w:r>
          </w:p>
        </w:tc>
        <w:tc>
          <w:tcPr>
            <w:tcW w:w="4230" w:type="dxa"/>
          </w:tcPr>
          <w:p w:rsidR="004778D6" w:rsidRDefault="004778D6" w:rsidP="009E69A2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选取属性的值以value结尾的元素</w:t>
            </w:r>
          </w:p>
        </w:tc>
        <w:tc>
          <w:tcPr>
            <w:tcW w:w="1620" w:type="dxa"/>
          </w:tcPr>
          <w:p w:rsidR="004778D6" w:rsidRDefault="004778D6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4778D6" w:rsidTr="004778D6">
        <w:tc>
          <w:tcPr>
            <w:tcW w:w="3060" w:type="dxa"/>
          </w:tcPr>
          <w:p w:rsidR="004778D6" w:rsidRDefault="004778D6" w:rsidP="009E69A2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[attribute*=value]</w:t>
            </w:r>
          </w:p>
        </w:tc>
        <w:tc>
          <w:tcPr>
            <w:tcW w:w="4230" w:type="dxa"/>
          </w:tcPr>
          <w:p w:rsidR="004778D6" w:rsidRDefault="004778D6" w:rsidP="009E69A2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选取属性值含有value值的元素</w:t>
            </w:r>
          </w:p>
        </w:tc>
        <w:tc>
          <w:tcPr>
            <w:tcW w:w="1620" w:type="dxa"/>
          </w:tcPr>
          <w:p w:rsidR="004778D6" w:rsidRDefault="004778D6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4778D6" w:rsidTr="004778D6">
        <w:tc>
          <w:tcPr>
            <w:tcW w:w="3060" w:type="dxa"/>
          </w:tcPr>
          <w:p w:rsidR="004778D6" w:rsidRDefault="004778D6" w:rsidP="009E69A2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[attribute|=value]</w:t>
            </w:r>
          </w:p>
        </w:tc>
        <w:tc>
          <w:tcPr>
            <w:tcW w:w="4230" w:type="dxa"/>
          </w:tcPr>
          <w:p w:rsidR="004778D6" w:rsidRDefault="004778D6" w:rsidP="009E69A2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选取属性以</w:t>
            </w:r>
            <w:r w:rsidR="00D5735F">
              <w:rPr>
                <w:szCs w:val="24"/>
              </w:rPr>
              <w:t>"</w:t>
            </w:r>
            <w:r>
              <w:rPr>
                <w:rFonts w:hint="eastAsia"/>
                <w:szCs w:val="24"/>
              </w:rPr>
              <w:t>value-</w:t>
            </w:r>
            <w:r w:rsidR="00D5735F">
              <w:rPr>
                <w:szCs w:val="24"/>
              </w:rPr>
              <w:t>"</w:t>
            </w:r>
            <w:r>
              <w:rPr>
                <w:rFonts w:hint="eastAsia"/>
                <w:szCs w:val="24"/>
              </w:rPr>
              <w:t>为前缀的元素</w:t>
            </w:r>
          </w:p>
        </w:tc>
        <w:tc>
          <w:tcPr>
            <w:tcW w:w="1620" w:type="dxa"/>
          </w:tcPr>
          <w:p w:rsidR="004778D6" w:rsidRDefault="004778D6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4778D6" w:rsidTr="004778D6">
        <w:tc>
          <w:tcPr>
            <w:tcW w:w="3060" w:type="dxa"/>
          </w:tcPr>
          <w:p w:rsidR="004778D6" w:rsidRDefault="004778D6" w:rsidP="009E69A2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[attribute~=value]</w:t>
            </w:r>
          </w:p>
        </w:tc>
        <w:tc>
          <w:tcPr>
            <w:tcW w:w="4230" w:type="dxa"/>
          </w:tcPr>
          <w:p w:rsidR="004778D6" w:rsidRDefault="004778D6" w:rsidP="009E69A2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选取属性以空格分割含value的元素</w:t>
            </w:r>
          </w:p>
        </w:tc>
        <w:tc>
          <w:tcPr>
            <w:tcW w:w="1620" w:type="dxa"/>
          </w:tcPr>
          <w:p w:rsidR="004778D6" w:rsidRDefault="004778D6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4778D6" w:rsidTr="004778D6">
        <w:tc>
          <w:tcPr>
            <w:tcW w:w="3060" w:type="dxa"/>
          </w:tcPr>
          <w:p w:rsidR="004778D6" w:rsidRDefault="004778D6" w:rsidP="009E69A2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[attribute1][attributeN]</w:t>
            </w:r>
          </w:p>
        </w:tc>
        <w:tc>
          <w:tcPr>
            <w:tcW w:w="4230" w:type="dxa"/>
          </w:tcPr>
          <w:p w:rsidR="004778D6" w:rsidRDefault="004778D6" w:rsidP="009E69A2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多个属性过滤他条件</w:t>
            </w:r>
          </w:p>
        </w:tc>
        <w:tc>
          <w:tcPr>
            <w:tcW w:w="1620" w:type="dxa"/>
          </w:tcPr>
          <w:p w:rsidR="004778D6" w:rsidRDefault="004778D6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</w:tbl>
    <w:p w:rsidR="004778D6" w:rsidRPr="004778D6" w:rsidRDefault="004778D6" w:rsidP="004778D6">
      <w:r w:rsidRPr="004778D6">
        <w:rPr>
          <w:rFonts w:hint="eastAsia"/>
        </w:rPr>
        <w:t>例子</w:t>
      </w:r>
      <w:r w:rsidR="008D69BD">
        <w:rPr>
          <w:rFonts w:hint="eastAsia"/>
        </w:rPr>
        <w:t>:</w:t>
      </w:r>
      <w:r w:rsidRPr="004778D6">
        <w:t>$(</w:t>
      </w:r>
      <w:r w:rsidR="00D5735F">
        <w:t>"</w:t>
      </w:r>
      <w:r w:rsidRPr="004778D6">
        <w:t>div[title=test]</w:t>
      </w:r>
      <w:r w:rsidR="00D5735F">
        <w:t>"</w:t>
      </w:r>
      <w:r w:rsidRPr="004778D6">
        <w:t>)//属性title值为test的所有&lt;div&gt;</w:t>
      </w:r>
    </w:p>
    <w:p w:rsidR="00DE7901" w:rsidRDefault="00DE7901" w:rsidP="004778D6">
      <w:pPr>
        <w:pStyle w:val="3"/>
      </w:pPr>
      <w:r>
        <w:lastRenderedPageBreak/>
        <w:t>子元素过滤选择器</w:t>
      </w:r>
    </w:p>
    <w:tbl>
      <w:tblPr>
        <w:tblStyle w:val="a6"/>
        <w:tblW w:w="8640" w:type="dxa"/>
        <w:tblInd w:w="468" w:type="dxa"/>
        <w:tblLook w:val="04A0" w:firstRow="1" w:lastRow="0" w:firstColumn="1" w:lastColumn="0" w:noHBand="0" w:noVBand="1"/>
      </w:tblPr>
      <w:tblGrid>
        <w:gridCol w:w="2970"/>
        <w:gridCol w:w="4410"/>
        <w:gridCol w:w="1260"/>
      </w:tblGrid>
      <w:tr w:rsidR="00973B62" w:rsidTr="00973B62">
        <w:tc>
          <w:tcPr>
            <w:tcW w:w="2970" w:type="dxa"/>
          </w:tcPr>
          <w:p w:rsidR="00973B62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选择器</w:t>
            </w:r>
          </w:p>
        </w:tc>
        <w:tc>
          <w:tcPr>
            <w:tcW w:w="4410" w:type="dxa"/>
          </w:tcPr>
          <w:p w:rsidR="00973B62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  <w:tc>
          <w:tcPr>
            <w:tcW w:w="1260" w:type="dxa"/>
          </w:tcPr>
          <w:p w:rsidR="00973B62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</w:t>
            </w:r>
          </w:p>
        </w:tc>
      </w:tr>
      <w:tr w:rsidR="00973B62" w:rsidTr="00973B62">
        <w:tc>
          <w:tcPr>
            <w:tcW w:w="2970" w:type="dxa"/>
          </w:tcPr>
          <w:p w:rsidR="00973B62" w:rsidRDefault="00973B62" w:rsidP="000E465A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:nth-child(index/</w:t>
            </w:r>
          </w:p>
          <w:p w:rsidR="00973B62" w:rsidRDefault="00973B62" w:rsidP="000E465A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even/odd/equation)</w:t>
            </w:r>
          </w:p>
        </w:tc>
        <w:tc>
          <w:tcPr>
            <w:tcW w:w="4410" w:type="dxa"/>
          </w:tcPr>
          <w:p w:rsidR="00973B62" w:rsidRDefault="00973B62" w:rsidP="000E465A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选取每个父元素的第index个子元素或者奇偶元素（index从一开始）</w:t>
            </w:r>
          </w:p>
        </w:tc>
        <w:tc>
          <w:tcPr>
            <w:tcW w:w="1260" w:type="dxa"/>
          </w:tcPr>
          <w:p w:rsidR="00973B62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973B62" w:rsidTr="00973B62">
        <w:tc>
          <w:tcPr>
            <w:tcW w:w="2970" w:type="dxa"/>
          </w:tcPr>
          <w:p w:rsidR="00973B62" w:rsidRDefault="00973B62" w:rsidP="000E465A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:first-child</w:t>
            </w:r>
          </w:p>
        </w:tc>
        <w:tc>
          <w:tcPr>
            <w:tcW w:w="4410" w:type="dxa"/>
          </w:tcPr>
          <w:p w:rsidR="00973B62" w:rsidRDefault="00973B62" w:rsidP="000E465A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选取每一个父元素的第一个子元素</w:t>
            </w:r>
          </w:p>
        </w:tc>
        <w:tc>
          <w:tcPr>
            <w:tcW w:w="1260" w:type="dxa"/>
          </w:tcPr>
          <w:p w:rsidR="00973B62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973B62" w:rsidTr="00973B62">
        <w:tc>
          <w:tcPr>
            <w:tcW w:w="2970" w:type="dxa"/>
          </w:tcPr>
          <w:p w:rsidR="00973B62" w:rsidRDefault="00973B62" w:rsidP="000E465A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:last-child</w:t>
            </w:r>
          </w:p>
        </w:tc>
        <w:tc>
          <w:tcPr>
            <w:tcW w:w="4410" w:type="dxa"/>
          </w:tcPr>
          <w:p w:rsidR="00973B62" w:rsidRDefault="00973B62" w:rsidP="000E465A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选取每个父元素的最后一个子元素</w:t>
            </w:r>
          </w:p>
        </w:tc>
        <w:tc>
          <w:tcPr>
            <w:tcW w:w="1260" w:type="dxa"/>
          </w:tcPr>
          <w:p w:rsidR="00973B62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973B62" w:rsidTr="00973B62">
        <w:tc>
          <w:tcPr>
            <w:tcW w:w="2970" w:type="dxa"/>
          </w:tcPr>
          <w:p w:rsidR="00973B62" w:rsidRDefault="00973B62" w:rsidP="000E465A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:only-child</w:t>
            </w:r>
          </w:p>
        </w:tc>
        <w:tc>
          <w:tcPr>
            <w:tcW w:w="4410" w:type="dxa"/>
          </w:tcPr>
          <w:p w:rsidR="00973B62" w:rsidRDefault="00973B62" w:rsidP="000E465A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选取匹配元素中只要一个子元素的元素</w:t>
            </w:r>
          </w:p>
        </w:tc>
        <w:tc>
          <w:tcPr>
            <w:tcW w:w="1260" w:type="dxa"/>
          </w:tcPr>
          <w:p w:rsidR="00973B62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</w:tbl>
    <w:p w:rsidR="00DE7901" w:rsidRDefault="00DE7901" w:rsidP="00DE7901">
      <w:r>
        <w:rPr>
          <w:rFonts w:hint="eastAsia"/>
        </w:rPr>
        <w:t>例子</w:t>
      </w:r>
      <w:r w:rsidR="008D69BD">
        <w:rPr>
          <w:rFonts w:hint="eastAsia"/>
        </w:rPr>
        <w:t>:</w:t>
      </w:r>
      <w:r>
        <w:t>$(</w:t>
      </w:r>
      <w:r w:rsidR="00D5735F">
        <w:t>"</w:t>
      </w:r>
      <w:r w:rsidR="00EC323E">
        <w:t>div.one</w:t>
      </w:r>
      <w:bookmarkStart w:id="0" w:name="_GoBack"/>
      <w:bookmarkEnd w:id="0"/>
      <w:r>
        <w:t>:nth-child(2))//每个class为one的div的</w:t>
      </w:r>
      <w:r w:rsidR="00605919">
        <w:rPr>
          <w:rFonts w:hint="eastAsia"/>
        </w:rPr>
        <w:t>父元素的</w:t>
      </w:r>
      <w:r>
        <w:t>第二个子元素</w:t>
      </w:r>
      <w:r w:rsidR="00F837B7" w:rsidRPr="00F837B7">
        <w:rPr>
          <w:rFonts w:hint="eastAsia"/>
          <w:color w:val="FF0000"/>
        </w:rPr>
        <w:t>注意</w:t>
      </w:r>
      <w:r w:rsidR="008D69BD">
        <w:rPr>
          <w:rFonts w:hint="eastAsia"/>
        </w:rPr>
        <w:t>:</w:t>
      </w:r>
      <w:r w:rsidR="00F837B7">
        <w:t>（索引从1开始，</w:t>
      </w:r>
      <w:r w:rsidR="00F837B7" w:rsidRPr="007D08A3">
        <w:rPr>
          <w:color w:val="FF0000"/>
        </w:rPr>
        <w:t>使用时候有空格</w:t>
      </w:r>
      <w:r w:rsidR="00F837B7">
        <w:t>）</w:t>
      </w:r>
    </w:p>
    <w:p w:rsidR="00F837B7" w:rsidRDefault="00F837B7" w:rsidP="00DE7901"/>
    <w:p w:rsidR="00DE7901" w:rsidRDefault="00DE7901" w:rsidP="00973B62">
      <w:pPr>
        <w:pStyle w:val="3"/>
      </w:pPr>
      <w:r>
        <w:t>表单对象属性过滤选择器</w:t>
      </w:r>
    </w:p>
    <w:tbl>
      <w:tblPr>
        <w:tblStyle w:val="a6"/>
        <w:tblW w:w="8100" w:type="dxa"/>
        <w:tblInd w:w="468" w:type="dxa"/>
        <w:tblLook w:val="04A0" w:firstRow="1" w:lastRow="0" w:firstColumn="1" w:lastColumn="0" w:noHBand="0" w:noVBand="1"/>
      </w:tblPr>
      <w:tblGrid>
        <w:gridCol w:w="2160"/>
        <w:gridCol w:w="4680"/>
        <w:gridCol w:w="1260"/>
      </w:tblGrid>
      <w:tr w:rsidR="00973B62" w:rsidTr="00973B62">
        <w:trPr>
          <w:trHeight w:val="434"/>
        </w:trPr>
        <w:tc>
          <w:tcPr>
            <w:tcW w:w="2160" w:type="dxa"/>
          </w:tcPr>
          <w:p w:rsidR="00973B62" w:rsidRPr="008D5E49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选择器</w:t>
            </w:r>
          </w:p>
        </w:tc>
        <w:tc>
          <w:tcPr>
            <w:tcW w:w="4680" w:type="dxa"/>
          </w:tcPr>
          <w:p w:rsidR="00973B62" w:rsidRPr="008D5E49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  <w:tc>
          <w:tcPr>
            <w:tcW w:w="1260" w:type="dxa"/>
          </w:tcPr>
          <w:p w:rsidR="00973B62" w:rsidRPr="008D5E49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</w:t>
            </w:r>
          </w:p>
        </w:tc>
      </w:tr>
      <w:tr w:rsidR="00973B62" w:rsidTr="00973B62">
        <w:trPr>
          <w:trHeight w:val="434"/>
        </w:trPr>
        <w:tc>
          <w:tcPr>
            <w:tcW w:w="2160" w:type="dxa"/>
          </w:tcPr>
          <w:p w:rsidR="00973B62" w:rsidRPr="008D5E49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:enabled</w:t>
            </w:r>
          </w:p>
        </w:tc>
        <w:tc>
          <w:tcPr>
            <w:tcW w:w="4680" w:type="dxa"/>
          </w:tcPr>
          <w:p w:rsidR="00973B62" w:rsidRPr="008D5E49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选取所有可用的元素</w:t>
            </w:r>
          </w:p>
        </w:tc>
        <w:tc>
          <w:tcPr>
            <w:tcW w:w="1260" w:type="dxa"/>
          </w:tcPr>
          <w:p w:rsidR="00973B62" w:rsidRPr="008D5E49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973B62" w:rsidTr="00973B62">
        <w:trPr>
          <w:trHeight w:val="434"/>
        </w:trPr>
        <w:tc>
          <w:tcPr>
            <w:tcW w:w="2160" w:type="dxa"/>
          </w:tcPr>
          <w:p w:rsidR="00973B62" w:rsidRPr="008D5E49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:disabled</w:t>
            </w:r>
          </w:p>
        </w:tc>
        <w:tc>
          <w:tcPr>
            <w:tcW w:w="4680" w:type="dxa"/>
          </w:tcPr>
          <w:p w:rsidR="00973B62" w:rsidRPr="008D5E49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选取所有不可用元素</w:t>
            </w:r>
          </w:p>
        </w:tc>
        <w:tc>
          <w:tcPr>
            <w:tcW w:w="1260" w:type="dxa"/>
          </w:tcPr>
          <w:p w:rsidR="00973B62" w:rsidRPr="008D5E49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973B62" w:rsidTr="00973B62">
        <w:trPr>
          <w:trHeight w:val="434"/>
        </w:trPr>
        <w:tc>
          <w:tcPr>
            <w:tcW w:w="2160" w:type="dxa"/>
          </w:tcPr>
          <w:p w:rsidR="00973B62" w:rsidRPr="008D5E49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:checked</w:t>
            </w:r>
          </w:p>
        </w:tc>
        <w:tc>
          <w:tcPr>
            <w:tcW w:w="4680" w:type="dxa"/>
          </w:tcPr>
          <w:p w:rsidR="00973B62" w:rsidRPr="008D5E49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选取所有被选中元素（单选框，复选框）</w:t>
            </w:r>
          </w:p>
        </w:tc>
        <w:tc>
          <w:tcPr>
            <w:tcW w:w="1260" w:type="dxa"/>
          </w:tcPr>
          <w:p w:rsidR="00973B62" w:rsidRPr="008D5E49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973B62" w:rsidTr="00973B62">
        <w:trPr>
          <w:trHeight w:val="434"/>
        </w:trPr>
        <w:tc>
          <w:tcPr>
            <w:tcW w:w="2160" w:type="dxa"/>
          </w:tcPr>
          <w:p w:rsidR="00973B62" w:rsidRPr="008D5E49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:selected</w:t>
            </w:r>
          </w:p>
        </w:tc>
        <w:tc>
          <w:tcPr>
            <w:tcW w:w="4680" w:type="dxa"/>
          </w:tcPr>
          <w:p w:rsidR="00973B62" w:rsidRPr="008D5E49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选取所有被选中的下拉列表）</w:t>
            </w:r>
          </w:p>
        </w:tc>
        <w:tc>
          <w:tcPr>
            <w:tcW w:w="1260" w:type="dxa"/>
          </w:tcPr>
          <w:p w:rsidR="00973B62" w:rsidRPr="008D5E49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</w:tbl>
    <w:p w:rsidR="00DE7901" w:rsidRDefault="00DE7901" w:rsidP="00DE7901">
      <w:r>
        <w:rPr>
          <w:rFonts w:hint="eastAsia"/>
        </w:rPr>
        <w:t>例子</w:t>
      </w:r>
      <w:r w:rsidR="008D69BD">
        <w:rPr>
          <w:rFonts w:hint="eastAsia"/>
        </w:rPr>
        <w:t>:</w:t>
      </w:r>
    </w:p>
    <w:p w:rsidR="00DE7901" w:rsidRDefault="00DE7901" w:rsidP="00DE7901">
      <w:r>
        <w:t>$(</w:t>
      </w:r>
      <w:r w:rsidR="00D5735F">
        <w:t>"</w:t>
      </w:r>
      <w:r>
        <w:t>input:checked</w:t>
      </w:r>
      <w:r w:rsidR="00D5735F">
        <w:t>"</w:t>
      </w:r>
      <w:r>
        <w:t>)//所有被选中的元素</w:t>
      </w:r>
    </w:p>
    <w:p w:rsidR="00DE7901" w:rsidRDefault="00DE7901" w:rsidP="00DE7901">
      <w:r>
        <w:t>$(</w:t>
      </w:r>
      <w:r w:rsidR="00D5735F">
        <w:t>"</w:t>
      </w:r>
      <w:r>
        <w:t>select option:selected</w:t>
      </w:r>
      <w:r w:rsidR="00D5735F">
        <w:t>"</w:t>
      </w:r>
      <w:r>
        <w:t>)//所有被选中的选项元素</w:t>
      </w:r>
    </w:p>
    <w:p w:rsidR="00DE7901" w:rsidRDefault="00DE7901" w:rsidP="00DE7901"/>
    <w:p w:rsidR="00DE7901" w:rsidRDefault="00DE7901" w:rsidP="00973B62">
      <w:pPr>
        <w:pStyle w:val="2"/>
      </w:pPr>
      <w:r>
        <w:t>表单选择器</w:t>
      </w:r>
    </w:p>
    <w:tbl>
      <w:tblPr>
        <w:tblStyle w:val="a6"/>
        <w:tblW w:w="8010" w:type="dxa"/>
        <w:tblInd w:w="468" w:type="dxa"/>
        <w:tblLook w:val="04A0" w:firstRow="1" w:lastRow="0" w:firstColumn="1" w:lastColumn="0" w:noHBand="0" w:noVBand="1"/>
      </w:tblPr>
      <w:tblGrid>
        <w:gridCol w:w="1890"/>
        <w:gridCol w:w="5040"/>
        <w:gridCol w:w="1080"/>
      </w:tblGrid>
      <w:tr w:rsidR="00973B62" w:rsidTr="00A40B45">
        <w:tc>
          <w:tcPr>
            <w:tcW w:w="1890" w:type="dxa"/>
          </w:tcPr>
          <w:p w:rsidR="00973B62" w:rsidRPr="006242E5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选择器</w:t>
            </w:r>
          </w:p>
        </w:tc>
        <w:tc>
          <w:tcPr>
            <w:tcW w:w="5040" w:type="dxa"/>
          </w:tcPr>
          <w:p w:rsidR="00973B62" w:rsidRPr="006242E5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  <w:tc>
          <w:tcPr>
            <w:tcW w:w="1080" w:type="dxa"/>
          </w:tcPr>
          <w:p w:rsidR="00973B62" w:rsidRPr="006242E5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</w:t>
            </w:r>
          </w:p>
        </w:tc>
      </w:tr>
      <w:tr w:rsidR="00973B62" w:rsidTr="00A40B45">
        <w:tc>
          <w:tcPr>
            <w:tcW w:w="1890" w:type="dxa"/>
          </w:tcPr>
          <w:p w:rsidR="00973B62" w:rsidRPr="006242E5" w:rsidRDefault="00973B62" w:rsidP="00FF705D">
            <w:r>
              <w:rPr>
                <w:rFonts w:hint="eastAsia"/>
              </w:rPr>
              <w:t>:input</w:t>
            </w:r>
          </w:p>
        </w:tc>
        <w:tc>
          <w:tcPr>
            <w:tcW w:w="5040" w:type="dxa"/>
          </w:tcPr>
          <w:p w:rsidR="00973B62" w:rsidRPr="006242E5" w:rsidRDefault="00973B62" w:rsidP="00FF705D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选取所有&lt;input&gt;</w:t>
            </w:r>
            <w:r w:rsidR="00A40B45">
              <w:rPr>
                <w:rFonts w:hint="eastAsia"/>
                <w:szCs w:val="24"/>
              </w:rPr>
              <w:t xml:space="preserve">, </w:t>
            </w:r>
            <w:r>
              <w:rPr>
                <w:rFonts w:hint="eastAsia"/>
                <w:szCs w:val="24"/>
              </w:rPr>
              <w:t>&lt;textarea&gt;</w:t>
            </w:r>
            <w:r w:rsidR="00A40B45">
              <w:rPr>
                <w:rFonts w:hint="eastAsia"/>
                <w:szCs w:val="24"/>
              </w:rPr>
              <w:t xml:space="preserve">, </w:t>
            </w:r>
            <w:r>
              <w:rPr>
                <w:rFonts w:hint="eastAsia"/>
                <w:szCs w:val="24"/>
              </w:rPr>
              <w:t>&lt;select&gt;</w:t>
            </w:r>
            <w:r w:rsidR="00A40B45">
              <w:rPr>
                <w:szCs w:val="24"/>
              </w:rPr>
              <w:br/>
            </w:r>
            <w:r>
              <w:rPr>
                <w:rFonts w:hint="eastAsia"/>
                <w:szCs w:val="24"/>
              </w:rPr>
              <w:t>和&lt;button&gt;</w:t>
            </w:r>
          </w:p>
        </w:tc>
        <w:tc>
          <w:tcPr>
            <w:tcW w:w="1080" w:type="dxa"/>
          </w:tcPr>
          <w:p w:rsidR="00973B62" w:rsidRPr="006242E5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973B62" w:rsidTr="00A40B45">
        <w:tc>
          <w:tcPr>
            <w:tcW w:w="1890" w:type="dxa"/>
          </w:tcPr>
          <w:p w:rsidR="00973B62" w:rsidRPr="006242E5" w:rsidRDefault="00973B62" w:rsidP="00FF705D">
            <w:r>
              <w:rPr>
                <w:rFonts w:hint="eastAsia"/>
              </w:rPr>
              <w:t>:text</w:t>
            </w:r>
          </w:p>
        </w:tc>
        <w:tc>
          <w:tcPr>
            <w:tcW w:w="5040" w:type="dxa"/>
          </w:tcPr>
          <w:p w:rsidR="00973B62" w:rsidRPr="006242E5" w:rsidRDefault="00973B62" w:rsidP="00FF705D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选取所有的单行文本框</w:t>
            </w:r>
          </w:p>
        </w:tc>
        <w:tc>
          <w:tcPr>
            <w:tcW w:w="1080" w:type="dxa"/>
          </w:tcPr>
          <w:p w:rsidR="00973B62" w:rsidRPr="006242E5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973B62" w:rsidTr="00A40B45">
        <w:tc>
          <w:tcPr>
            <w:tcW w:w="1890" w:type="dxa"/>
          </w:tcPr>
          <w:p w:rsidR="00973B62" w:rsidRPr="006242E5" w:rsidRDefault="00973B62" w:rsidP="00FF705D">
            <w:r>
              <w:rPr>
                <w:rFonts w:hint="eastAsia"/>
              </w:rPr>
              <w:t>:password</w:t>
            </w:r>
          </w:p>
        </w:tc>
        <w:tc>
          <w:tcPr>
            <w:tcW w:w="5040" w:type="dxa"/>
          </w:tcPr>
          <w:p w:rsidR="00973B62" w:rsidRPr="006242E5" w:rsidRDefault="00973B62" w:rsidP="00FF705D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获取所有的密码框</w:t>
            </w:r>
          </w:p>
        </w:tc>
        <w:tc>
          <w:tcPr>
            <w:tcW w:w="1080" w:type="dxa"/>
          </w:tcPr>
          <w:p w:rsidR="00973B62" w:rsidRPr="006242E5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973B62" w:rsidTr="00A40B45">
        <w:tc>
          <w:tcPr>
            <w:tcW w:w="1890" w:type="dxa"/>
          </w:tcPr>
          <w:p w:rsidR="00973B62" w:rsidRPr="006242E5" w:rsidRDefault="00973B62" w:rsidP="00FF705D">
            <w:r>
              <w:rPr>
                <w:rFonts w:hint="eastAsia"/>
              </w:rPr>
              <w:t>:radio</w:t>
            </w:r>
          </w:p>
        </w:tc>
        <w:tc>
          <w:tcPr>
            <w:tcW w:w="5040" w:type="dxa"/>
          </w:tcPr>
          <w:p w:rsidR="00973B62" w:rsidRPr="006242E5" w:rsidRDefault="00973B62" w:rsidP="00FF705D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获取所有的单选框</w:t>
            </w:r>
          </w:p>
        </w:tc>
        <w:tc>
          <w:tcPr>
            <w:tcW w:w="1080" w:type="dxa"/>
          </w:tcPr>
          <w:p w:rsidR="00973B62" w:rsidRPr="006242E5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973B62" w:rsidTr="00A40B45">
        <w:tc>
          <w:tcPr>
            <w:tcW w:w="1890" w:type="dxa"/>
          </w:tcPr>
          <w:p w:rsidR="00973B62" w:rsidRPr="006242E5" w:rsidRDefault="00973B62" w:rsidP="00FF705D">
            <w:r>
              <w:rPr>
                <w:rFonts w:hint="eastAsia"/>
              </w:rPr>
              <w:t>:checkbox</w:t>
            </w:r>
          </w:p>
        </w:tc>
        <w:tc>
          <w:tcPr>
            <w:tcW w:w="5040" w:type="dxa"/>
          </w:tcPr>
          <w:p w:rsidR="00973B62" w:rsidRPr="006242E5" w:rsidRDefault="00973B62" w:rsidP="00FF705D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获取所有的复选框</w:t>
            </w:r>
          </w:p>
        </w:tc>
        <w:tc>
          <w:tcPr>
            <w:tcW w:w="1080" w:type="dxa"/>
          </w:tcPr>
          <w:p w:rsidR="00973B62" w:rsidRPr="006242E5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973B62" w:rsidTr="00A40B45">
        <w:tc>
          <w:tcPr>
            <w:tcW w:w="1890" w:type="dxa"/>
          </w:tcPr>
          <w:p w:rsidR="00973B62" w:rsidRPr="006242E5" w:rsidRDefault="00973B62" w:rsidP="00FF705D">
            <w:r>
              <w:rPr>
                <w:rFonts w:hint="eastAsia"/>
              </w:rPr>
              <w:lastRenderedPageBreak/>
              <w:t>:submit</w:t>
            </w:r>
          </w:p>
        </w:tc>
        <w:tc>
          <w:tcPr>
            <w:tcW w:w="5040" w:type="dxa"/>
          </w:tcPr>
          <w:p w:rsidR="00973B62" w:rsidRPr="006242E5" w:rsidRDefault="00973B62" w:rsidP="00FF705D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获取所有的提交按钮</w:t>
            </w:r>
          </w:p>
        </w:tc>
        <w:tc>
          <w:tcPr>
            <w:tcW w:w="1080" w:type="dxa"/>
          </w:tcPr>
          <w:p w:rsidR="00973B62" w:rsidRPr="006242E5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973B62" w:rsidTr="00A40B45">
        <w:tc>
          <w:tcPr>
            <w:tcW w:w="1890" w:type="dxa"/>
          </w:tcPr>
          <w:p w:rsidR="00973B62" w:rsidRPr="006242E5" w:rsidRDefault="00973B62" w:rsidP="00FF705D">
            <w:r>
              <w:rPr>
                <w:rFonts w:hint="eastAsia"/>
              </w:rPr>
              <w:t>:image</w:t>
            </w:r>
          </w:p>
        </w:tc>
        <w:tc>
          <w:tcPr>
            <w:tcW w:w="5040" w:type="dxa"/>
          </w:tcPr>
          <w:p w:rsidR="00973B62" w:rsidRPr="006242E5" w:rsidRDefault="00973B62" w:rsidP="00FF705D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获取所有的图像按钮</w:t>
            </w:r>
          </w:p>
        </w:tc>
        <w:tc>
          <w:tcPr>
            <w:tcW w:w="1080" w:type="dxa"/>
          </w:tcPr>
          <w:p w:rsidR="00973B62" w:rsidRPr="006242E5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973B62" w:rsidTr="00A40B45">
        <w:tc>
          <w:tcPr>
            <w:tcW w:w="1890" w:type="dxa"/>
          </w:tcPr>
          <w:p w:rsidR="00973B62" w:rsidRPr="006242E5" w:rsidRDefault="00973B62" w:rsidP="00FF705D">
            <w:r>
              <w:rPr>
                <w:rFonts w:hint="eastAsia"/>
              </w:rPr>
              <w:t>:reset</w:t>
            </w:r>
          </w:p>
        </w:tc>
        <w:tc>
          <w:tcPr>
            <w:tcW w:w="5040" w:type="dxa"/>
          </w:tcPr>
          <w:p w:rsidR="00973B62" w:rsidRPr="006242E5" w:rsidRDefault="00973B62" w:rsidP="00FF705D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获取所有的重置按钮</w:t>
            </w:r>
          </w:p>
        </w:tc>
        <w:tc>
          <w:tcPr>
            <w:tcW w:w="1080" w:type="dxa"/>
          </w:tcPr>
          <w:p w:rsidR="00973B62" w:rsidRPr="006242E5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973B62" w:rsidTr="00A40B45">
        <w:tc>
          <w:tcPr>
            <w:tcW w:w="1890" w:type="dxa"/>
          </w:tcPr>
          <w:p w:rsidR="00973B62" w:rsidRPr="006242E5" w:rsidRDefault="00973B62" w:rsidP="00FF705D">
            <w:r>
              <w:rPr>
                <w:rFonts w:hint="eastAsia"/>
              </w:rPr>
              <w:t>:button</w:t>
            </w:r>
          </w:p>
        </w:tc>
        <w:tc>
          <w:tcPr>
            <w:tcW w:w="5040" w:type="dxa"/>
          </w:tcPr>
          <w:p w:rsidR="00973B62" w:rsidRPr="006242E5" w:rsidRDefault="00973B62" w:rsidP="00FF705D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获取所有的按钮</w:t>
            </w:r>
          </w:p>
        </w:tc>
        <w:tc>
          <w:tcPr>
            <w:tcW w:w="1080" w:type="dxa"/>
          </w:tcPr>
          <w:p w:rsidR="00973B62" w:rsidRPr="006242E5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973B62" w:rsidTr="00A40B45">
        <w:tc>
          <w:tcPr>
            <w:tcW w:w="1890" w:type="dxa"/>
          </w:tcPr>
          <w:p w:rsidR="00973B62" w:rsidRPr="006242E5" w:rsidRDefault="00973B62" w:rsidP="00FF705D">
            <w:r>
              <w:rPr>
                <w:rFonts w:hint="eastAsia"/>
              </w:rPr>
              <w:t>:file</w:t>
            </w:r>
          </w:p>
        </w:tc>
        <w:tc>
          <w:tcPr>
            <w:tcW w:w="5040" w:type="dxa"/>
          </w:tcPr>
          <w:p w:rsidR="00973B62" w:rsidRPr="006242E5" w:rsidRDefault="00973B62" w:rsidP="00FF705D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获取所有的上传域</w:t>
            </w:r>
          </w:p>
        </w:tc>
        <w:tc>
          <w:tcPr>
            <w:tcW w:w="1080" w:type="dxa"/>
          </w:tcPr>
          <w:p w:rsidR="00973B62" w:rsidRPr="006242E5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  <w:tr w:rsidR="00973B62" w:rsidTr="00A40B45">
        <w:tc>
          <w:tcPr>
            <w:tcW w:w="1890" w:type="dxa"/>
          </w:tcPr>
          <w:p w:rsidR="00973B62" w:rsidRPr="006242E5" w:rsidRDefault="00973B62" w:rsidP="00FF705D">
            <w:r>
              <w:rPr>
                <w:rFonts w:hint="eastAsia"/>
              </w:rPr>
              <w:t>:hidden</w:t>
            </w:r>
          </w:p>
        </w:tc>
        <w:tc>
          <w:tcPr>
            <w:tcW w:w="5040" w:type="dxa"/>
          </w:tcPr>
          <w:p w:rsidR="00973B62" w:rsidRPr="006242E5" w:rsidRDefault="00973B62" w:rsidP="00FF705D">
            <w:pPr>
              <w:pStyle w:val="a5"/>
              <w:ind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获取所有的不可见元素</w:t>
            </w:r>
          </w:p>
        </w:tc>
        <w:tc>
          <w:tcPr>
            <w:tcW w:w="1080" w:type="dxa"/>
          </w:tcPr>
          <w:p w:rsidR="00973B62" w:rsidRPr="006242E5" w:rsidRDefault="00973B62" w:rsidP="00AA704A">
            <w:pPr>
              <w:pStyle w:val="a5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集合</w:t>
            </w:r>
          </w:p>
        </w:tc>
      </w:tr>
    </w:tbl>
    <w:p w:rsidR="00DE7901" w:rsidRDefault="00DE7901" w:rsidP="00DE7901"/>
    <w:p w:rsidR="00DE7901" w:rsidRDefault="00DE7901" w:rsidP="00973B62">
      <w:pPr>
        <w:pStyle w:val="1"/>
      </w:pPr>
      <w:r>
        <w:t>jQuery</w:t>
      </w:r>
      <w:r>
        <w:t>选择器的注意事项</w:t>
      </w:r>
    </w:p>
    <w:p w:rsidR="00DE7901" w:rsidRDefault="00DE7901" w:rsidP="00DE7901">
      <w:r>
        <w:t>1.</w:t>
      </w:r>
      <w:r>
        <w:tab/>
        <w:t>选择器中含有特殊符号的注意事项。</w:t>
      </w:r>
    </w:p>
    <w:p w:rsidR="00DE7901" w:rsidRDefault="00DE7901" w:rsidP="00DE7901">
      <w:r>
        <w:rPr>
          <w:rFonts w:hint="eastAsia"/>
        </w:rPr>
        <w:t>对于选择器中含有</w:t>
      </w:r>
      <w:r w:rsidR="00D5735F">
        <w:t>"</w:t>
      </w:r>
      <w:r>
        <w:t>.</w:t>
      </w:r>
      <w:r w:rsidR="00D5735F">
        <w:t>"</w:t>
      </w:r>
      <w:r>
        <w:t>、</w:t>
      </w:r>
      <w:r w:rsidR="00D5735F">
        <w:t>"</w:t>
      </w:r>
      <w:r>
        <w:t>#</w:t>
      </w:r>
      <w:r w:rsidR="00D5735F">
        <w:t>"</w:t>
      </w:r>
      <w:r>
        <w:t>、</w:t>
      </w:r>
      <w:r w:rsidR="00D5735F">
        <w:t>"</w:t>
      </w:r>
      <w:r>
        <w:t>(</w:t>
      </w:r>
      <w:r w:rsidR="00D5735F">
        <w:t>"</w:t>
      </w:r>
      <w:r>
        <w:t>、</w:t>
      </w:r>
      <w:r w:rsidR="00D5735F">
        <w:t>"</w:t>
      </w:r>
      <w:r>
        <w:t>[</w:t>
      </w:r>
      <w:r w:rsidR="00D5735F">
        <w:t>"</w:t>
      </w:r>
      <w:r>
        <w:t>等特殊字符应该使用转义字符。如</w:t>
      </w:r>
      <w:r w:rsidR="008D69BD">
        <w:t>:</w:t>
      </w:r>
      <w:r>
        <w:t>$(</w:t>
      </w:r>
      <w:r w:rsidR="00D5735F">
        <w:t>"</w:t>
      </w:r>
      <w:r>
        <w:t>#id\\#b</w:t>
      </w:r>
      <w:r w:rsidR="00D5735F">
        <w:t>"</w:t>
      </w:r>
      <w:r>
        <w:t>)</w:t>
      </w:r>
    </w:p>
    <w:p w:rsidR="00DE7901" w:rsidRDefault="00DE7901" w:rsidP="00DE7901"/>
    <w:p w:rsidR="00DE7901" w:rsidRDefault="00DE7901" w:rsidP="00DE7901">
      <w:r>
        <w:t>2.</w:t>
      </w:r>
      <w:r>
        <w:tab/>
        <w:t>选择器中含有空格的注意事项</w:t>
      </w:r>
    </w:p>
    <w:p w:rsidR="00DE7901" w:rsidRDefault="00DE7901" w:rsidP="00DE7901">
      <w:r>
        <w:rPr>
          <w:rFonts w:hint="eastAsia"/>
        </w:rPr>
        <w:t>带空格是后代选择器，获取的是其子元素的过滤。对于过滤选择器没有加上空格的来说，它所获取的是其自身元素的过滤</w:t>
      </w:r>
    </w:p>
    <w:p w:rsidR="00DE7901" w:rsidRDefault="00DE7901" w:rsidP="00DE7901"/>
    <w:p w:rsidR="00C03A83" w:rsidRPr="00DE7901" w:rsidRDefault="00C03A83" w:rsidP="00DE7901"/>
    <w:sectPr w:rsidR="00C03A83" w:rsidRPr="00DE7901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066" w:rsidRDefault="00551066" w:rsidP="00973B62">
      <w:pPr>
        <w:spacing w:after="0"/>
      </w:pPr>
      <w:r>
        <w:separator/>
      </w:r>
    </w:p>
  </w:endnote>
  <w:endnote w:type="continuationSeparator" w:id="0">
    <w:p w:rsidR="00551066" w:rsidRDefault="00551066" w:rsidP="00973B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98790"/>
      <w:docPartObj>
        <w:docPartGallery w:val="Page Numbers (Bottom of Page)"/>
        <w:docPartUnique/>
      </w:docPartObj>
    </w:sdtPr>
    <w:sdtEndPr/>
    <w:sdtContent>
      <w:p w:rsidR="00973B62" w:rsidRDefault="00551066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323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73B62" w:rsidRDefault="00973B6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066" w:rsidRDefault="00551066" w:rsidP="00973B62">
      <w:pPr>
        <w:spacing w:after="0"/>
      </w:pPr>
      <w:r>
        <w:separator/>
      </w:r>
    </w:p>
  </w:footnote>
  <w:footnote w:type="continuationSeparator" w:id="0">
    <w:p w:rsidR="00551066" w:rsidRDefault="00551066" w:rsidP="00973B6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A6D25"/>
    <w:multiLevelType w:val="hybridMultilevel"/>
    <w:tmpl w:val="F4C4964A"/>
    <w:lvl w:ilvl="0" w:tplc="6F28C73E">
      <w:start w:val="1"/>
      <w:numFmt w:val="chineseCountingThousand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92057"/>
    <w:multiLevelType w:val="hybridMultilevel"/>
    <w:tmpl w:val="B2C237D4"/>
    <w:lvl w:ilvl="0" w:tplc="27AEBD4A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E381D"/>
    <w:multiLevelType w:val="hybridMultilevel"/>
    <w:tmpl w:val="FBE41540"/>
    <w:lvl w:ilvl="0" w:tplc="5C9666AE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E7901"/>
    <w:rsid w:val="000033BA"/>
    <w:rsid w:val="000E465A"/>
    <w:rsid w:val="002C1FB9"/>
    <w:rsid w:val="00302A49"/>
    <w:rsid w:val="003314D3"/>
    <w:rsid w:val="003E759F"/>
    <w:rsid w:val="00477881"/>
    <w:rsid w:val="004778D6"/>
    <w:rsid w:val="00493417"/>
    <w:rsid w:val="004E6AD5"/>
    <w:rsid w:val="004F42B7"/>
    <w:rsid w:val="00551066"/>
    <w:rsid w:val="00562410"/>
    <w:rsid w:val="005B45D4"/>
    <w:rsid w:val="00605919"/>
    <w:rsid w:val="00625801"/>
    <w:rsid w:val="00663939"/>
    <w:rsid w:val="00695476"/>
    <w:rsid w:val="007248C8"/>
    <w:rsid w:val="0076089D"/>
    <w:rsid w:val="00771176"/>
    <w:rsid w:val="00790858"/>
    <w:rsid w:val="007D08A3"/>
    <w:rsid w:val="00805B00"/>
    <w:rsid w:val="008261CD"/>
    <w:rsid w:val="008435F9"/>
    <w:rsid w:val="008B5ACA"/>
    <w:rsid w:val="008C5117"/>
    <w:rsid w:val="008D69BD"/>
    <w:rsid w:val="00904415"/>
    <w:rsid w:val="00910B4D"/>
    <w:rsid w:val="00953BE3"/>
    <w:rsid w:val="00973B62"/>
    <w:rsid w:val="0099619D"/>
    <w:rsid w:val="009D5000"/>
    <w:rsid w:val="009E69A2"/>
    <w:rsid w:val="00A40B45"/>
    <w:rsid w:val="00A54FD3"/>
    <w:rsid w:val="00AD03C1"/>
    <w:rsid w:val="00B1035B"/>
    <w:rsid w:val="00B469F0"/>
    <w:rsid w:val="00B8144F"/>
    <w:rsid w:val="00B94AE4"/>
    <w:rsid w:val="00C03A83"/>
    <w:rsid w:val="00D02E43"/>
    <w:rsid w:val="00D24EDE"/>
    <w:rsid w:val="00D5735F"/>
    <w:rsid w:val="00D60F56"/>
    <w:rsid w:val="00D80E2B"/>
    <w:rsid w:val="00DB6FA6"/>
    <w:rsid w:val="00DE6E85"/>
    <w:rsid w:val="00DE7901"/>
    <w:rsid w:val="00EC323E"/>
    <w:rsid w:val="00EF3DCE"/>
    <w:rsid w:val="00F22CDB"/>
    <w:rsid w:val="00F334E5"/>
    <w:rsid w:val="00F37F94"/>
    <w:rsid w:val="00F837B7"/>
    <w:rsid w:val="00F906AD"/>
    <w:rsid w:val="00FF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F9A12B-CC82-41A8-91DD-8EF635431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ACA"/>
    <w:rPr>
      <w:rFonts w:ascii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1Char">
    <w:name w:val="标题 1 Char"/>
    <w:basedOn w:val="a0"/>
    <w:link w:val="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Char">
    <w:name w:val="标题 Char"/>
    <w:basedOn w:val="a0"/>
    <w:link w:val="a3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a4">
    <w:name w:val="Document Map"/>
    <w:basedOn w:val="a"/>
    <w:link w:val="Char0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Char0">
    <w:name w:val="文档结构图 Char"/>
    <w:basedOn w:val="a0"/>
    <w:link w:val="a4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a5">
    <w:name w:val="List Paragraph"/>
    <w:basedOn w:val="a"/>
    <w:uiPriority w:val="34"/>
    <w:qFormat/>
    <w:rsid w:val="008B5ACA"/>
    <w:pPr>
      <w:ind w:left="720"/>
      <w:contextualSpacing/>
    </w:pPr>
  </w:style>
  <w:style w:type="table" w:styleId="a6">
    <w:name w:val="Table Grid"/>
    <w:basedOn w:val="a1"/>
    <w:uiPriority w:val="59"/>
    <w:rsid w:val="00DE7901"/>
    <w:pPr>
      <w:spacing w:after="0"/>
      <w:ind w:left="0"/>
    </w:pPr>
    <w:rPr>
      <w:rFonts w:ascii="微软雅黑" w:hAnsi="微软雅黑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Char1"/>
    <w:uiPriority w:val="99"/>
    <w:unhideWhenUsed/>
    <w:rsid w:val="00973B62"/>
    <w:pPr>
      <w:tabs>
        <w:tab w:val="center" w:pos="4320"/>
        <w:tab w:val="right" w:pos="8640"/>
      </w:tabs>
      <w:spacing w:after="0"/>
    </w:pPr>
  </w:style>
  <w:style w:type="character" w:customStyle="1" w:styleId="Char1">
    <w:name w:val="页眉 Char"/>
    <w:basedOn w:val="a0"/>
    <w:link w:val="a7"/>
    <w:uiPriority w:val="99"/>
    <w:rsid w:val="00973B62"/>
    <w:rPr>
      <w:rFonts w:ascii="微软雅黑" w:hAnsi="微软雅黑"/>
      <w:sz w:val="24"/>
    </w:rPr>
  </w:style>
  <w:style w:type="paragraph" w:styleId="a8">
    <w:name w:val="footer"/>
    <w:basedOn w:val="a"/>
    <w:link w:val="Char2"/>
    <w:uiPriority w:val="99"/>
    <w:unhideWhenUsed/>
    <w:rsid w:val="00973B62"/>
    <w:pPr>
      <w:tabs>
        <w:tab w:val="center" w:pos="4320"/>
        <w:tab w:val="right" w:pos="8640"/>
      </w:tabs>
      <w:spacing w:after="0"/>
    </w:pPr>
  </w:style>
  <w:style w:type="character" w:customStyle="1" w:styleId="Char2">
    <w:name w:val="页脚 Char"/>
    <w:basedOn w:val="a0"/>
    <w:link w:val="a8"/>
    <w:uiPriority w:val="99"/>
    <w:rsid w:val="00973B62"/>
    <w:rPr>
      <w:rFonts w:ascii="微软雅黑" w:hAnsi="微软雅黑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336</TotalTime>
  <Pages>6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张小侠</cp:lastModifiedBy>
  <cp:revision>60</cp:revision>
  <dcterms:created xsi:type="dcterms:W3CDTF">2016-07-16T06:47:00Z</dcterms:created>
  <dcterms:modified xsi:type="dcterms:W3CDTF">2017-03-30T03:27:00Z</dcterms:modified>
</cp:coreProperties>
</file>