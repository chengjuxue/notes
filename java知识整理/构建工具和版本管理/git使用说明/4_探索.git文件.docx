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64770A" w:rsidP="0064770A">
      <w:pPr>
        <w:pStyle w:val="Title"/>
      </w:pPr>
      <w:r w:rsidRPr="0064770A">
        <w:rPr>
          <w:rFonts w:hint="eastAsia"/>
        </w:rPr>
        <w:t>探索</w:t>
      </w:r>
      <w:r w:rsidRPr="0064770A">
        <w:t>.</w:t>
      </w:r>
      <w:proofErr w:type="spellStart"/>
      <w:r w:rsidRPr="0064770A">
        <w:t>git</w:t>
      </w:r>
      <w:proofErr w:type="spellEnd"/>
      <w:r w:rsidRPr="0064770A">
        <w:t>目录</w:t>
      </w:r>
    </w:p>
    <w:p w:rsidR="0064770A" w:rsidRDefault="00297666" w:rsidP="00297666">
      <w:pPr>
        <w:pStyle w:val="Heading1"/>
      </w:pPr>
      <w:r w:rsidRPr="00297666">
        <w:t>.</w:t>
      </w:r>
      <w:proofErr w:type="spellStart"/>
      <w:r w:rsidRPr="00297666">
        <w:t>git</w:t>
      </w:r>
      <w:proofErr w:type="spellEnd"/>
      <w:r w:rsidRPr="00297666">
        <w:t>目录</w:t>
      </w:r>
    </w:p>
    <w:p w:rsidR="00297666" w:rsidRDefault="00415A4E" w:rsidP="00297666">
      <w:r w:rsidRPr="00415A4E">
        <w:rPr>
          <w:rFonts w:hint="eastAsia"/>
        </w:rPr>
        <w:t>下面就开始进入</w:t>
      </w:r>
      <w:r w:rsidRPr="00415A4E">
        <w:t>.</w:t>
      </w:r>
      <w:proofErr w:type="spellStart"/>
      <w:r w:rsidRPr="00415A4E">
        <w:t>git</w:t>
      </w:r>
      <w:proofErr w:type="spellEnd"/>
      <w:r w:rsidRPr="00415A4E">
        <w:t>目录了，通过</w:t>
      </w:r>
      <w:r w:rsidR="00423A4A">
        <w:t>"</w:t>
      </w:r>
      <w:proofErr w:type="spellStart"/>
      <w:r w:rsidRPr="00415A4E">
        <w:t>ls</w:t>
      </w:r>
      <w:proofErr w:type="spellEnd"/>
      <w:r w:rsidR="00423A4A">
        <w:t>"</w:t>
      </w:r>
      <w:r w:rsidRPr="00415A4E">
        <w:t>命令可以看到.</w:t>
      </w:r>
      <w:proofErr w:type="spellStart"/>
      <w:r w:rsidRPr="00415A4E">
        <w:t>git</w:t>
      </w:r>
      <w:proofErr w:type="spellEnd"/>
      <w:r w:rsidR="00460976">
        <w:t>目录中的文件和子目录</w:t>
      </w:r>
      <w:r w:rsidR="00460976">
        <w:rPr>
          <w:rFonts w:hint="eastAsia"/>
        </w:rPr>
        <w:t>。</w:t>
      </w:r>
      <w:r w:rsidR="00460976" w:rsidRPr="00460976">
        <w:rPr>
          <w:rFonts w:hint="eastAsia"/>
        </w:rPr>
        <w:t>对于这些文件和目录，下面给出了一些基本的描述。在后面后有</w:t>
      </w:r>
      <w:r w:rsidR="00460976" w:rsidRPr="00460976">
        <w:t>logs、objects、refs、index和HEAD更详细的介绍</w:t>
      </w:r>
    </w:p>
    <w:p w:rsidR="005549F0" w:rsidRDefault="005549F0" w:rsidP="00297666">
      <w:r>
        <w:rPr>
          <w:noProof/>
        </w:rPr>
        <w:drawing>
          <wp:inline distT="0" distB="0" distL="0" distR="0">
            <wp:extent cx="5486400" cy="1486894"/>
            <wp:effectExtent l="19050" t="0" r="0" b="0"/>
            <wp:docPr id="1" name="Picture 1" descr="http://ww1.sinaimg.cn/mw690/6941baebjw1epuqiyv8noj20rf07g0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mw690/6941baebjw1epuqiyv8noj20rf07g0vq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01" w:rsidRDefault="002F3F01" w:rsidP="002F3F01">
      <w:pPr>
        <w:pStyle w:val="ListParagraph"/>
        <w:numPr>
          <w:ilvl w:val="0"/>
          <w:numId w:val="16"/>
        </w:numPr>
      </w:pPr>
      <w:r>
        <w:t>hooks：这个目录存放一些shell脚本，可以设置特定的</w:t>
      </w:r>
      <w:proofErr w:type="spellStart"/>
      <w:r>
        <w:t>git</w:t>
      </w:r>
      <w:proofErr w:type="spellEnd"/>
      <w:r>
        <w:t>命令后出发相应的脚本；在搭建</w:t>
      </w:r>
      <w:proofErr w:type="spellStart"/>
      <w:r>
        <w:t>gitweb</w:t>
      </w:r>
      <w:proofErr w:type="spellEnd"/>
      <w:r>
        <w:t>系统或其他</w:t>
      </w:r>
      <w:proofErr w:type="spellStart"/>
      <w:r>
        <w:t>git</w:t>
      </w:r>
      <w:proofErr w:type="spellEnd"/>
      <w:r>
        <w:t>托管系统会经常用到hook script</w:t>
      </w:r>
    </w:p>
    <w:p w:rsidR="002F3F01" w:rsidRDefault="002F3F01" w:rsidP="002F3F01">
      <w:pPr>
        <w:pStyle w:val="ListParagraph"/>
        <w:numPr>
          <w:ilvl w:val="0"/>
          <w:numId w:val="16"/>
        </w:numPr>
      </w:pPr>
      <w:r>
        <w:t>info：包含仓库的一些信息</w:t>
      </w:r>
    </w:p>
    <w:p w:rsidR="002F3F01" w:rsidRDefault="002F3F01" w:rsidP="002F3F01">
      <w:pPr>
        <w:pStyle w:val="ListParagraph"/>
        <w:numPr>
          <w:ilvl w:val="0"/>
          <w:numId w:val="16"/>
        </w:numPr>
      </w:pPr>
      <w:r>
        <w:t>logs：保存所有更新的引用记录（会在后面介绍引用）</w:t>
      </w:r>
    </w:p>
    <w:p w:rsidR="002F3F01" w:rsidRDefault="002F3F01" w:rsidP="002F3F01">
      <w:pPr>
        <w:pStyle w:val="ListParagraph"/>
        <w:numPr>
          <w:ilvl w:val="0"/>
          <w:numId w:val="16"/>
        </w:numPr>
      </w:pPr>
      <w:r>
        <w:t>objects：所有的</w:t>
      </w:r>
      <w:proofErr w:type="spellStart"/>
      <w:r>
        <w:t>Git</w:t>
      </w:r>
      <w:proofErr w:type="spellEnd"/>
      <w:r>
        <w:t>对象都会存放在这个目录中，对象的SHA1哈希值的前两位是文件夹名称，后38位作为对象文件名</w:t>
      </w:r>
    </w:p>
    <w:p w:rsidR="002F3F01" w:rsidRDefault="002F3F01" w:rsidP="002F3F01">
      <w:pPr>
        <w:pStyle w:val="ListParagraph"/>
        <w:numPr>
          <w:ilvl w:val="0"/>
          <w:numId w:val="16"/>
        </w:numPr>
      </w:pPr>
      <w:r>
        <w:t>refs：这个目录一般包括三个子文件夹：heads、remotes和tags，heads中的文件标识了项目中的各个分支指向的当前commit</w:t>
      </w:r>
    </w:p>
    <w:p w:rsidR="002F3F01" w:rsidRDefault="002F3F01" w:rsidP="002F3F01">
      <w:pPr>
        <w:pStyle w:val="ListParagraph"/>
        <w:numPr>
          <w:ilvl w:val="0"/>
          <w:numId w:val="16"/>
        </w:numPr>
      </w:pPr>
      <w:r>
        <w:t>COMMIT_EDITMSG：保存最新的commit message，</w:t>
      </w:r>
      <w:proofErr w:type="spellStart"/>
      <w:r>
        <w:t>Git</w:t>
      </w:r>
      <w:proofErr w:type="spellEnd"/>
      <w:r>
        <w:t>系统不会用到这个文件，只是给用户一个参考</w:t>
      </w:r>
    </w:p>
    <w:p w:rsidR="002F3F01" w:rsidRDefault="002F3F01" w:rsidP="002F3F01">
      <w:pPr>
        <w:pStyle w:val="ListParagraph"/>
        <w:numPr>
          <w:ilvl w:val="0"/>
          <w:numId w:val="16"/>
        </w:numPr>
      </w:pPr>
      <w:proofErr w:type="spellStart"/>
      <w:r>
        <w:t>config</w:t>
      </w:r>
      <w:proofErr w:type="spellEnd"/>
      <w:r>
        <w:t>：这个是</w:t>
      </w:r>
      <w:proofErr w:type="spellStart"/>
      <w:r>
        <w:t>Git</w:t>
      </w:r>
      <w:proofErr w:type="spellEnd"/>
      <w:r>
        <w:t>仓库的配置文件</w:t>
      </w:r>
    </w:p>
    <w:p w:rsidR="002F3F01" w:rsidRDefault="002F3F01" w:rsidP="002F3F01">
      <w:pPr>
        <w:pStyle w:val="ListParagraph"/>
        <w:numPr>
          <w:ilvl w:val="0"/>
          <w:numId w:val="16"/>
        </w:numPr>
      </w:pPr>
      <w:r>
        <w:t>description：仓库的描述信息，主要给</w:t>
      </w:r>
      <w:proofErr w:type="spellStart"/>
      <w:r>
        <w:t>gitweb</w:t>
      </w:r>
      <w:proofErr w:type="spellEnd"/>
      <w:r>
        <w:t>等</w:t>
      </w:r>
      <w:proofErr w:type="spellStart"/>
      <w:r>
        <w:t>git</w:t>
      </w:r>
      <w:proofErr w:type="spellEnd"/>
      <w:r>
        <w:t>托管系统使用</w:t>
      </w:r>
    </w:p>
    <w:p w:rsidR="002F3F01" w:rsidRDefault="002F3F01" w:rsidP="002F3F01">
      <w:pPr>
        <w:pStyle w:val="ListParagraph"/>
        <w:numPr>
          <w:ilvl w:val="0"/>
          <w:numId w:val="16"/>
        </w:numPr>
      </w:pPr>
      <w:r>
        <w:t>index：这个文件就是我们前面文章提到的暂存区（stage），是一个二进制文件</w:t>
      </w:r>
    </w:p>
    <w:p w:rsidR="002F3F01" w:rsidRDefault="002F3F01" w:rsidP="002F3F01">
      <w:pPr>
        <w:pStyle w:val="ListParagraph"/>
        <w:numPr>
          <w:ilvl w:val="0"/>
          <w:numId w:val="16"/>
        </w:numPr>
      </w:pPr>
      <w:r>
        <w:t>HEAD：这个文件包含了一个当前分支（branch）的引用，通过这个文件</w:t>
      </w:r>
      <w:proofErr w:type="spellStart"/>
      <w:r>
        <w:t>Git</w:t>
      </w:r>
      <w:proofErr w:type="spellEnd"/>
      <w:r>
        <w:t>可以得到下一次commit的parent</w:t>
      </w:r>
    </w:p>
    <w:p w:rsidR="005549F0" w:rsidRDefault="002F3F01" w:rsidP="002F3F01">
      <w:pPr>
        <w:pStyle w:val="ListParagraph"/>
        <w:numPr>
          <w:ilvl w:val="0"/>
          <w:numId w:val="16"/>
        </w:numPr>
      </w:pPr>
      <w:r>
        <w:t>ORIG_HEAD：HEAD指针的前一个状态</w:t>
      </w:r>
    </w:p>
    <w:p w:rsidR="002C3735" w:rsidRDefault="002C3735" w:rsidP="002C3735">
      <w:pPr>
        <w:pStyle w:val="Heading1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引用</w:t>
      </w:r>
    </w:p>
    <w:p w:rsidR="00712AB3" w:rsidRDefault="00712AB3" w:rsidP="00712AB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中的引用是个非常重要的概念，对于理解分支（branch）、HEAD指针以及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非常有帮助。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系统中的分支名、远程分支名、tag等都是指向某个commit的引用。比如master分支，origin/master远程分支，命名为V1.0.0.0的tag等都是引用，它们通过保存某个commit的SHA1哈希值指向某个commit。</w:t>
      </w:r>
    </w:p>
    <w:p w:rsidR="00712AB3" w:rsidRDefault="00712AB3" w:rsidP="00712AB3">
      <w:pPr>
        <w:pStyle w:val="Heading2"/>
      </w:pPr>
      <w:r w:rsidRPr="00712AB3">
        <w:rPr>
          <w:rFonts w:hint="eastAsia"/>
        </w:rPr>
        <w:t>重新认识</w:t>
      </w:r>
      <w:r w:rsidRPr="00712AB3">
        <w:t>HEAD</w:t>
      </w:r>
    </w:p>
    <w:p w:rsidR="00712AB3" w:rsidRDefault="00712AB3" w:rsidP="00712AB3">
      <w:r>
        <w:rPr>
          <w:rFonts w:hint="eastAsia"/>
        </w:rPr>
        <w:t>HEAD也是一个引用，一般情况下间接指向你当前所在的分支的最新的commit上。HEAD跟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中一般的引用不同，它并不包含某个commit的SHA1哈希值，而是包含当前所在的分支，所以HEAD直接指向当前所在的分支，然后间接指向当前所在分支的最新提交。</w:t>
      </w:r>
    </w:p>
    <w:p w:rsidR="00712AB3" w:rsidRDefault="00712AB3" w:rsidP="00712AB3">
      <w:r>
        <w:rPr>
          <w:rFonts w:hint="eastAsia"/>
        </w:rPr>
        <w:t>为了更形象的解释上面的描述，我们首先查看</w:t>
      </w:r>
      <w:r w:rsidR="00423A4A">
        <w:t>"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/HEAD</w:t>
      </w:r>
      <w:r w:rsidR="00423A4A">
        <w:t>"</w:t>
      </w:r>
      <w:r>
        <w:rPr>
          <w:rFonts w:hint="eastAsia"/>
        </w:rPr>
        <w:t>的内容：</w:t>
      </w:r>
    </w:p>
    <w:p w:rsidR="00C25E97" w:rsidRDefault="00C25E97" w:rsidP="00712AB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ref: refs/heads/master</w:t>
      </w:r>
    </w:p>
    <w:p w:rsidR="00C25E97" w:rsidRDefault="00C25E97" w:rsidP="00C25E97">
      <w:r w:rsidRPr="00C25E97">
        <w:rPr>
          <w:rFonts w:hint="eastAsia"/>
        </w:rPr>
        <w:t>这就表示</w:t>
      </w:r>
      <w:r w:rsidRPr="00C25E97">
        <w:t>HEAD是一个指向master分支的引用，然后我们可以根据引用路径打开</w:t>
      </w:r>
      <w:r w:rsidR="00423A4A">
        <w:t>"</w:t>
      </w:r>
      <w:r w:rsidRPr="00C25E97">
        <w:t>refs/heads/master</w:t>
      </w:r>
      <w:r w:rsidR="00423A4A">
        <w:t>"</w:t>
      </w:r>
      <w:r w:rsidRPr="00C25E97">
        <w:t>文件，内容如下：</w:t>
      </w:r>
    </w:p>
    <w:p w:rsidR="00C25E97" w:rsidRDefault="00C25E97" w:rsidP="00C25E9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4ea6c317a67e73b0befcb83c36b915c1481f2efe</w:t>
      </w:r>
    </w:p>
    <w:p w:rsidR="00C25E97" w:rsidRDefault="00C25E97" w:rsidP="00C25E97">
      <w:r w:rsidRPr="00C25E97">
        <w:rPr>
          <w:rFonts w:hint="eastAsia"/>
        </w:rPr>
        <w:t>根据前面一片文章的介绍，我们通过这个哈希值查看对象的类型和内容，可以看到这个哈希值对应一个</w:t>
      </w:r>
      <w:r w:rsidRPr="00C25E97">
        <w:t>commit，并且通过</w:t>
      </w:r>
      <w:r w:rsidR="00423A4A">
        <w:t>"</w:t>
      </w:r>
      <w:proofErr w:type="spellStart"/>
      <w:r w:rsidRPr="00C25E97">
        <w:t>git</w:t>
      </w:r>
      <w:proofErr w:type="spellEnd"/>
      <w:r w:rsidRPr="00C25E97">
        <w:t xml:space="preserve"> log</w:t>
      </w:r>
      <w:r w:rsidR="00423A4A">
        <w:t>"</w:t>
      </w:r>
      <w:r w:rsidRPr="00C25E97">
        <w:t>可以发现这个commit就是master分支上最新的提交。</w:t>
      </w:r>
    </w:p>
    <w:p w:rsidR="00C25E97" w:rsidRDefault="00C25E97" w:rsidP="00C25E97">
      <w:r>
        <w:rPr>
          <w:noProof/>
        </w:rPr>
        <w:drawing>
          <wp:inline distT="0" distB="0" distL="0" distR="0">
            <wp:extent cx="5486400" cy="2409245"/>
            <wp:effectExtent l="19050" t="0" r="0" b="0"/>
            <wp:docPr id="4" name="Picture 4" descr="http://ww1.sinaimg.cn/mw690/6941baebjw1epuqixx4lej20rg0c2dj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1.sinaimg.cn/mw690/6941baebjw1epuqixx4lej20rg0c2dj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AB3" w:rsidRDefault="00C25E97" w:rsidP="00712AB3">
      <w:r w:rsidRPr="00C25E97">
        <w:rPr>
          <w:rFonts w:hint="eastAsia"/>
        </w:rPr>
        <w:lastRenderedPageBreak/>
        <w:t>所以可以看到，所有的内容都是环环相扣的，我们通过</w:t>
      </w:r>
      <w:r w:rsidRPr="00C25E97">
        <w:t>HEAD找到一个当前分支，然后通过当前分支的引用找到最新的commit，然后通过commit可以找到整个对象关系模型，看下图：</w:t>
      </w:r>
    </w:p>
    <w:p w:rsidR="00C25E97" w:rsidRDefault="00C25E97" w:rsidP="00712AB3">
      <w:r>
        <w:rPr>
          <w:rFonts w:hint="eastAsia"/>
          <w:noProof/>
        </w:rPr>
        <w:drawing>
          <wp:inline distT="0" distB="0" distL="0" distR="0">
            <wp:extent cx="5486400" cy="3771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E97" w:rsidRDefault="00C25E97" w:rsidP="00712AB3"/>
    <w:p w:rsidR="00C25E97" w:rsidRDefault="00C25E97" w:rsidP="00C25E97">
      <w:pPr>
        <w:pStyle w:val="Heading2"/>
      </w:pPr>
      <w:r>
        <w:rPr>
          <w:rFonts w:hint="eastAsia"/>
        </w:rPr>
        <w:t>引用和分支</w:t>
      </w:r>
    </w:p>
    <w:p w:rsidR="004D56CE" w:rsidRDefault="004D56CE" w:rsidP="004D56CE">
      <w:r>
        <w:rPr>
          <w:rFonts w:hint="eastAsia"/>
        </w:rPr>
        <w:t>假设我们现在除了master分支，又创建了一个release-1.0.0.1的分支，再次查看</w:t>
      </w:r>
      <w:r w:rsidR="00423A4A">
        <w:t>"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/refs/heads/</w:t>
      </w:r>
      <w:r w:rsidR="00423A4A">
        <w:t>"</w:t>
      </w:r>
      <w:r>
        <w:rPr>
          <w:rFonts w:hint="eastAsia"/>
        </w:rPr>
        <w:t>目录，可以看到除了master文件之外，又多了一个release-1.0.0.1文件，查看给文件的内容也是一个哈希值。通过</w:t>
      </w:r>
      <w:r w:rsidR="00423A4A">
        <w:t>"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show-ref –heads</w:t>
      </w:r>
      <w:r w:rsidR="00423A4A">
        <w:t>"</w:t>
      </w:r>
      <w:r>
        <w:rPr>
          <w:rFonts w:hint="eastAsia"/>
        </w:rPr>
        <w:t>命令就可以产看所有的头，这些都是HEAD的候选值：</w:t>
      </w:r>
    </w:p>
    <w:p w:rsidR="004D56CE" w:rsidRDefault="004D56CE" w:rsidP="004D56CE">
      <w:r>
        <w:rPr>
          <w:noProof/>
        </w:rPr>
        <w:drawing>
          <wp:inline distT="0" distB="0" distL="0" distR="0">
            <wp:extent cx="5486400" cy="707666"/>
            <wp:effectExtent l="19050" t="0" r="0" b="0"/>
            <wp:docPr id="10" name="Picture 10" descr="http://ww3.sinaimg.cn/mw690/6941baebjw1epuqiwsea1j20re03jmy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3.sinaimg.cn/mw690/6941baebjw1epuqiwsea1j20re03jmy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CE" w:rsidRDefault="004D56CE" w:rsidP="004D56CE">
      <w:r w:rsidRPr="004D56CE">
        <w:rPr>
          <w:rFonts w:hint="eastAsia"/>
        </w:rPr>
        <w:t>根据前面的讲解，这个</w:t>
      </w:r>
      <w:r w:rsidRPr="004D56CE">
        <w:t>commit就是就是release-1.0.0.1分支上最新的提交。同样，当我们把当前分支切换到release-1.0.0.1的时候，HEAD文件的内容也会相应的变成：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ref: refs/heads/release-1.0.0.1</w:t>
      </w:r>
    </w:p>
    <w:p w:rsidR="004D56CE" w:rsidRDefault="004D56CE" w:rsidP="00DB151B">
      <w:pPr>
        <w:pStyle w:val="Heading1"/>
      </w:pPr>
      <w:proofErr w:type="spellStart"/>
      <w:r>
        <w:rPr>
          <w:rFonts w:hint="eastAsia"/>
        </w:rPr>
        <w:lastRenderedPageBreak/>
        <w:t>reflog</w:t>
      </w:r>
      <w:proofErr w:type="spellEnd"/>
      <w:r>
        <w:rPr>
          <w:rFonts w:hint="eastAsia"/>
        </w:rPr>
        <w:t>详解</w:t>
      </w:r>
    </w:p>
    <w:p w:rsidR="00605EBB" w:rsidRDefault="00605EBB" w:rsidP="00605EBB">
      <w:r>
        <w:rPr>
          <w:rFonts w:hint="eastAsia"/>
        </w:rPr>
        <w:t>接下了，我们进入</w:t>
      </w:r>
      <w:r w:rsidR="00423A4A">
        <w:t>"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/logs</w:t>
      </w:r>
      <w:r w:rsidR="00423A4A">
        <w:t>"</w:t>
      </w:r>
      <w:r>
        <w:rPr>
          <w:rFonts w:hint="eastAsia"/>
        </w:rPr>
        <w:t>文件夹，可以看到这个文件夹也有一个HEAD文件和refs目录，些就是记录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的地方。查看HEAD文件的内容，发现这个文件将会包含所有分支的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记录：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27BD0" w:rsidTr="00027BD0">
        <w:tc>
          <w:tcPr>
            <w:tcW w:w="8388" w:type="dxa"/>
          </w:tcPr>
          <w:p w:rsidR="00027BD0" w:rsidRPr="00027BD0" w:rsidRDefault="00027BD0" w:rsidP="00027BD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0000000000000000000000000000000000000000 601b527296fea232c84b3661abcbff0576b1272c </w:t>
            </w:r>
            <w:proofErr w:type="spellStart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>WilberTian</w:t>
            </w:r>
            <w:proofErr w:type="spellEnd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 &lt;Wilber***.com&gt; 1419759347 +0800    commit (initial): add calc.py into repo</w:t>
            </w:r>
          </w:p>
          <w:p w:rsidR="00027BD0" w:rsidRPr="00027BD0" w:rsidRDefault="00027BD0" w:rsidP="00027BD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601b527296fea232c84b3661abcbff0576b1272c c2163e267380f71373f29f922e7089abbb741772 </w:t>
            </w:r>
            <w:proofErr w:type="spellStart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>WilberTian</w:t>
            </w:r>
            <w:proofErr w:type="spellEnd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 &lt;Wilber***.com&gt; 1419769538 +0800    commit: add sub function in calc.py</w:t>
            </w:r>
          </w:p>
          <w:p w:rsidR="00027BD0" w:rsidRPr="00027BD0" w:rsidRDefault="00027BD0" w:rsidP="00027BD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c2163e267380f71373f29f922e7089abbb741772 4ea6c317a67e73b0befcb83c36b915c1481f2efe </w:t>
            </w:r>
            <w:proofErr w:type="spellStart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>WilberTian</w:t>
            </w:r>
            <w:proofErr w:type="spellEnd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 &lt;Wilber***.com&gt; 1419771391 +0800    commit: add app.py, __</w:t>
            </w:r>
            <w:proofErr w:type="spellStart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>init__.py</w:t>
            </w:r>
            <w:proofErr w:type="spellEnd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 and calc.py</w:t>
            </w:r>
          </w:p>
          <w:p w:rsidR="00027BD0" w:rsidRPr="00027BD0" w:rsidRDefault="00027BD0" w:rsidP="00027BD0">
            <w:pPr>
              <w:spacing w:line="198" w:lineRule="atLeast"/>
              <w:ind w:left="0"/>
              <w:rPr>
                <w:rFonts w:ascii="Consolas" w:eastAsiaTheme="minorEastAsia" w:hAnsi="Consolas" w:cs="Consolas"/>
                <w:color w:val="2E2E2E"/>
                <w:sz w:val="18"/>
                <w:szCs w:val="18"/>
              </w:rPr>
            </w:pPr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4ea6c317a67e73b0befcb83c36b915c1481f2efe </w:t>
            </w:r>
            <w:proofErr w:type="spellStart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>4ea6c317a67e73b0befcb83c36b915c1481f2efe</w:t>
            </w:r>
            <w:proofErr w:type="spellEnd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 </w:t>
            </w:r>
            <w:proofErr w:type="spellStart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>WilberTian</w:t>
            </w:r>
            <w:proofErr w:type="spellEnd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 &lt;Wilber***.com&gt; 1419822744 +0800    checkout: moving from master to release-1.0.0.1</w:t>
            </w:r>
          </w:p>
        </w:tc>
      </w:tr>
    </w:tbl>
    <w:p w:rsidR="00027BD0" w:rsidRDefault="00027BD0" w:rsidP="00605EBB">
      <w:r w:rsidRPr="00027BD0">
        <w:rPr>
          <w:rFonts w:hint="eastAsia"/>
        </w:rPr>
        <w:t>进入</w:t>
      </w:r>
      <w:r w:rsidR="00423A4A">
        <w:t>"</w:t>
      </w:r>
      <w:r w:rsidRPr="00027BD0">
        <w:t>.</w:t>
      </w:r>
      <w:proofErr w:type="spellStart"/>
      <w:r w:rsidRPr="00027BD0">
        <w:t>git</w:t>
      </w:r>
      <w:proofErr w:type="spellEnd"/>
      <w:r w:rsidRPr="00027BD0">
        <w:t>/logs/refs</w:t>
      </w:r>
      <w:r w:rsidR="00423A4A">
        <w:t>"</w:t>
      </w:r>
      <w:r w:rsidRPr="00027BD0">
        <w:t>目录，同样会有master和release-1.0.0.1两个文件，两个文件将会保存各自分支的</w:t>
      </w:r>
      <w:proofErr w:type="spellStart"/>
      <w:r w:rsidRPr="00027BD0">
        <w:t>reflog</w:t>
      </w:r>
      <w:proofErr w:type="spellEnd"/>
      <w:r w:rsidRPr="00027BD0">
        <w:t>记录</w:t>
      </w:r>
    </w:p>
    <w:p w:rsidR="00027BD0" w:rsidRDefault="00027BD0" w:rsidP="00605EBB">
      <w:r w:rsidRPr="00027BD0">
        <w:t>master的内容：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27BD0" w:rsidTr="00027BD0">
        <w:tc>
          <w:tcPr>
            <w:tcW w:w="8388" w:type="dxa"/>
          </w:tcPr>
          <w:p w:rsidR="00027BD0" w:rsidRPr="00027BD0" w:rsidRDefault="00027BD0" w:rsidP="00027BD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0000000000000000000000000000000000000000 601b527296fea232c84b3661abcbff0576b1272c </w:t>
            </w:r>
            <w:proofErr w:type="spellStart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>WilberTian</w:t>
            </w:r>
            <w:proofErr w:type="spellEnd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 &lt;Wilber***.com&gt; 1419759347 +0800    commit (initial): add calc.py into repo</w:t>
            </w:r>
          </w:p>
          <w:p w:rsidR="00027BD0" w:rsidRPr="00027BD0" w:rsidRDefault="00027BD0" w:rsidP="00027BD0">
            <w:pPr>
              <w:spacing w:line="198" w:lineRule="atLeast"/>
              <w:ind w:left="0"/>
              <w:rPr>
                <w:rFonts w:ascii="Consolas" w:eastAsia="Times New Roman" w:hAnsi="Consolas" w:cs="Consolas"/>
                <w:color w:val="2E2E2E"/>
                <w:sz w:val="18"/>
                <w:szCs w:val="18"/>
              </w:rPr>
            </w:pPr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601b527296fea232c84b3661abcbff0576b1272c c2163e267380f71373f29f922e7089abbb741772 </w:t>
            </w:r>
            <w:proofErr w:type="spellStart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>WilberTian</w:t>
            </w:r>
            <w:proofErr w:type="spellEnd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 &lt;Wilber***.com&gt; 1419769538 +0800    commit: add sub function in calc.py</w:t>
            </w:r>
          </w:p>
          <w:p w:rsidR="00027BD0" w:rsidRPr="00027BD0" w:rsidRDefault="00027BD0" w:rsidP="00027BD0">
            <w:pPr>
              <w:spacing w:line="198" w:lineRule="atLeast"/>
              <w:ind w:left="0"/>
              <w:rPr>
                <w:rFonts w:ascii="Consolas" w:eastAsiaTheme="minorEastAsia" w:hAnsi="Consolas" w:cs="Consolas"/>
                <w:color w:val="2E2E2E"/>
                <w:sz w:val="18"/>
                <w:szCs w:val="18"/>
              </w:rPr>
            </w:pPr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c2163e267380f71373f29f922e7089abbb741772 4ea6c317a67e73b0befcb83c36b915c1481f2efe </w:t>
            </w:r>
            <w:proofErr w:type="spellStart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>WilberTian</w:t>
            </w:r>
            <w:proofErr w:type="spellEnd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 &lt;Wilber***.com&gt; 1419771391 +0800    commit: add app.py, __</w:t>
            </w:r>
            <w:proofErr w:type="spellStart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>init__.py</w:t>
            </w:r>
            <w:proofErr w:type="spellEnd"/>
            <w:r w:rsidRPr="00027BD0">
              <w:rPr>
                <w:rFonts w:ascii="Courier New" w:eastAsia="Times New Roman" w:hAnsi="Courier New" w:cs="Courier New"/>
                <w:color w:val="2E2E2E"/>
                <w:sz w:val="20"/>
              </w:rPr>
              <w:t xml:space="preserve"> and calc.py</w:t>
            </w:r>
          </w:p>
        </w:tc>
      </w:tr>
    </w:tbl>
    <w:p w:rsidR="00027BD0" w:rsidRDefault="00027BD0" w:rsidP="00605EBB">
      <w:r w:rsidRPr="00027BD0">
        <w:t>release-1.0.0.1的内容：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27BD0" w:rsidTr="00027BD0">
        <w:tc>
          <w:tcPr>
            <w:tcW w:w="8388" w:type="dxa"/>
          </w:tcPr>
          <w:p w:rsidR="00027BD0" w:rsidRDefault="00027BD0" w:rsidP="00605EBB">
            <w:pPr>
              <w:ind w:left="0"/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0000000000000000000000000000000000000000 4ea6c317a67e73b0befcb83c36b915c1481f2efe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WilberTian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 xml:space="preserve"> &lt;Wilber***.com&gt; 1419822744 +0800    branch: Created from master</w:t>
            </w:r>
          </w:p>
        </w:tc>
      </w:tr>
    </w:tbl>
    <w:p w:rsidR="00027BD0" w:rsidRPr="00027BD0" w:rsidRDefault="00027BD0" w:rsidP="00605EBB"/>
    <w:p w:rsidR="00DB151B" w:rsidRDefault="00DB151B" w:rsidP="00DB151B">
      <w:pPr>
        <w:pStyle w:val="Heading1"/>
      </w:pPr>
      <w:proofErr w:type="spellStart"/>
      <w:r w:rsidRPr="00DB151B">
        <w:rPr>
          <w:rFonts w:hint="eastAsia"/>
        </w:rPr>
        <w:t>Git</w:t>
      </w:r>
      <w:proofErr w:type="spellEnd"/>
      <w:r w:rsidRPr="00DB151B">
        <w:rPr>
          <w:rFonts w:hint="eastAsia"/>
        </w:rPr>
        <w:t>索引（</w:t>
      </w:r>
      <w:r w:rsidRPr="00DB151B">
        <w:rPr>
          <w:rFonts w:hint="eastAsia"/>
        </w:rPr>
        <w:t>index</w:t>
      </w:r>
      <w:r w:rsidRPr="00DB151B">
        <w:rPr>
          <w:rFonts w:hint="eastAsia"/>
        </w:rPr>
        <w:t>）</w:t>
      </w:r>
    </w:p>
    <w:p w:rsidR="00DB151B" w:rsidRDefault="00C854D3" w:rsidP="00DB151B">
      <w:r w:rsidRPr="00C854D3">
        <w:t>index（索引）示一个存放了已排序的路径的二进制文件，并且每个路径都对应一个SHA1哈希值。在</w:t>
      </w:r>
      <w:proofErr w:type="spellStart"/>
      <w:r w:rsidRPr="00C854D3">
        <w:t>Git</w:t>
      </w:r>
      <w:proofErr w:type="spellEnd"/>
      <w:r w:rsidRPr="00C854D3">
        <w:t>系统中，可以通过</w:t>
      </w:r>
      <w:r w:rsidR="00423A4A">
        <w:t>"</w:t>
      </w:r>
      <w:proofErr w:type="spellStart"/>
      <w:r w:rsidRPr="00C854D3">
        <w:t>git</w:t>
      </w:r>
      <w:proofErr w:type="spellEnd"/>
      <w:r w:rsidRPr="00C854D3">
        <w:t xml:space="preserve"> </w:t>
      </w:r>
      <w:proofErr w:type="spellStart"/>
      <w:r w:rsidRPr="00C854D3">
        <w:t>ls</w:t>
      </w:r>
      <w:proofErr w:type="spellEnd"/>
      <w:r w:rsidRPr="00C854D3">
        <w:t>-files --stage</w:t>
      </w:r>
      <w:r w:rsidR="00423A4A">
        <w:t>"</w:t>
      </w:r>
      <w:r w:rsidRPr="00C854D3">
        <w:t>来显示index文件的内容：</w:t>
      </w:r>
    </w:p>
    <w:p w:rsidR="00C854D3" w:rsidRDefault="006E4693" w:rsidP="00DB151B">
      <w:r>
        <w:rPr>
          <w:noProof/>
        </w:rPr>
        <w:drawing>
          <wp:inline distT="0" distB="0" distL="0" distR="0">
            <wp:extent cx="5486400" cy="858741"/>
            <wp:effectExtent l="19050" t="0" r="0" b="0"/>
            <wp:docPr id="13" name="Picture 13" descr="http://ww4.sinaimg.cn/mw690/6941baebjw1epuqiwlq78j20rf04bt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4.sinaimg.cn/mw690/6941baebjw1epuqiwlq78j20rf04bta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693" w:rsidRDefault="006E4693" w:rsidP="00DB151B">
      <w:r w:rsidRPr="006E4693">
        <w:rPr>
          <w:rFonts w:hint="eastAsia"/>
        </w:rPr>
        <w:lastRenderedPageBreak/>
        <w:t>从命令的输出可以看到，</w:t>
      </w:r>
      <w:r w:rsidRPr="00D6379F">
        <w:rPr>
          <w:rFonts w:hint="eastAsia"/>
          <w:color w:val="FF0000"/>
        </w:rPr>
        <w:t>所有的记录都对应仓库中的文件（包含全路径</w:t>
      </w:r>
      <w:r w:rsidRPr="006E4693">
        <w:rPr>
          <w:rFonts w:hint="eastAsia"/>
        </w:rPr>
        <w:t>）。通过</w:t>
      </w:r>
      <w:r w:rsidR="00423A4A">
        <w:t>"</w:t>
      </w:r>
      <w:proofErr w:type="spellStart"/>
      <w:r w:rsidRPr="006E4693">
        <w:t>git</w:t>
      </w:r>
      <w:proofErr w:type="spellEnd"/>
      <w:r w:rsidRPr="006E4693">
        <w:t xml:space="preserve"> cat-file</w:t>
      </w:r>
      <w:r w:rsidR="00423A4A">
        <w:t>"</w:t>
      </w:r>
      <w:r w:rsidRPr="006E4693">
        <w:t>命令查看app.py对应的哈希值，可以看到这个哈希值就是代表app.py的blob对象。</w:t>
      </w:r>
    </w:p>
    <w:p w:rsidR="006E4693" w:rsidRDefault="006E4693" w:rsidP="00DB151B">
      <w:r>
        <w:rPr>
          <w:noProof/>
        </w:rPr>
        <w:drawing>
          <wp:inline distT="0" distB="0" distL="0" distR="0">
            <wp:extent cx="5486400" cy="1176793"/>
            <wp:effectExtent l="19050" t="0" r="0" b="0"/>
            <wp:docPr id="16" name="Picture 16" descr="http://ww3.sinaimg.cn/mw690/6941baebjw1epuqiw4srpj20re05v0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3.sinaimg.cn/mw690/6941baebjw1epuqiw4srpj20re05v0u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6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693" w:rsidRDefault="006E4693" w:rsidP="00DB151B"/>
    <w:p w:rsidR="006E4693" w:rsidRDefault="006E4693" w:rsidP="00DB151B">
      <w:r w:rsidRPr="006E4693">
        <w:rPr>
          <w:rFonts w:hint="eastAsia"/>
        </w:rPr>
        <w:t>现在我们更新</w:t>
      </w:r>
      <w:r w:rsidRPr="006E4693">
        <w:t>app.py文件，加上一个</w:t>
      </w:r>
      <w:r w:rsidR="00423A4A">
        <w:t>"</w:t>
      </w:r>
      <w:r w:rsidRPr="006E4693">
        <w:t>div(16, 4)</w:t>
      </w:r>
      <w:r w:rsidR="00423A4A">
        <w:t>"</w:t>
      </w:r>
      <w:r w:rsidRPr="006E4693">
        <w:t>的调用并通过</w:t>
      </w:r>
      <w:r w:rsidR="00423A4A">
        <w:t>"</w:t>
      </w:r>
      <w:proofErr w:type="spellStart"/>
      <w:r w:rsidRPr="006E4693">
        <w:t>git</w:t>
      </w:r>
      <w:proofErr w:type="spellEnd"/>
      <w:r w:rsidRPr="006E4693">
        <w:t xml:space="preserve"> add</w:t>
      </w:r>
      <w:r w:rsidR="00423A4A">
        <w:t>"</w:t>
      </w:r>
      <w:r w:rsidRPr="006E4693">
        <w:t>添加到暂存区，这时发现index中app.py对象的哈希值已经变化了。</w:t>
      </w:r>
    </w:p>
    <w:p w:rsidR="006E4693" w:rsidRDefault="006E4693" w:rsidP="00DB151B">
      <w:r>
        <w:rPr>
          <w:noProof/>
        </w:rPr>
        <w:drawing>
          <wp:inline distT="0" distB="0" distL="0" distR="0">
            <wp:extent cx="5486400" cy="2035534"/>
            <wp:effectExtent l="19050" t="0" r="0" b="0"/>
            <wp:docPr id="19" name="Picture 19" descr="http://ww4.sinaimg.cn/mw690/6941baebjw1epuqivel82j20rd0a5ad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4.sinaimg.cn/mw690/6941baebjw1epuqivel82j20rd0a5adz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693" w:rsidRDefault="006E4693" w:rsidP="00DB151B">
      <w:r w:rsidRPr="006E4693">
        <w:rPr>
          <w:rFonts w:hint="eastAsia"/>
        </w:rPr>
        <w:t>通过这个例子，我们也可以理解</w:t>
      </w:r>
      <w:r w:rsidRPr="006E4693">
        <w:t>diff操作应该会有怎样的输出了：</w:t>
      </w:r>
    </w:p>
    <w:p w:rsidR="006E4693" w:rsidRDefault="006E4693" w:rsidP="006E4693">
      <w:pPr>
        <w:pStyle w:val="ListParagraph"/>
        <w:numPr>
          <w:ilvl w:val="0"/>
          <w:numId w:val="18"/>
        </w:numPr>
      </w:pPr>
      <w:proofErr w:type="spellStart"/>
      <w:r>
        <w:t>git</w:t>
      </w:r>
      <w:proofErr w:type="spellEnd"/>
      <w:r>
        <w:t xml:space="preserve"> diff：比较</w:t>
      </w:r>
      <w:proofErr w:type="spellStart"/>
      <w:r>
        <w:t>WorkSpace</w:t>
      </w:r>
      <w:proofErr w:type="spellEnd"/>
      <w:r>
        <w:t>和stage，add之前有diff输出；add之后没有diff输出</w:t>
      </w:r>
    </w:p>
    <w:p w:rsidR="006E4693" w:rsidRDefault="006E4693" w:rsidP="006E4693">
      <w:pPr>
        <w:pStyle w:val="ListParagraph"/>
        <w:numPr>
          <w:ilvl w:val="0"/>
          <w:numId w:val="18"/>
        </w:numPr>
      </w:pPr>
      <w:proofErr w:type="spellStart"/>
      <w:r>
        <w:t>git</w:t>
      </w:r>
      <w:proofErr w:type="spellEnd"/>
      <w:r>
        <w:t xml:space="preserve"> diff HEAD：比较</w:t>
      </w:r>
      <w:proofErr w:type="spellStart"/>
      <w:r>
        <w:t>WorkSpace</w:t>
      </w:r>
      <w:proofErr w:type="spellEnd"/>
      <w:r>
        <w:t>和repo，add之前之后都有diff输出</w:t>
      </w:r>
    </w:p>
    <w:p w:rsidR="006E4693" w:rsidRPr="00DB151B" w:rsidRDefault="00483484" w:rsidP="006E4693">
      <w:pPr>
        <w:pStyle w:val="ListParagraph"/>
        <w:numPr>
          <w:ilvl w:val="0"/>
          <w:numId w:val="18"/>
        </w:numPr>
      </w:pPr>
      <w:proofErr w:type="spellStart"/>
      <w:r>
        <w:t>git</w:t>
      </w:r>
      <w:proofErr w:type="spellEnd"/>
      <w:r>
        <w:t xml:space="preserve"> diff </w:t>
      </w:r>
      <w:r>
        <w:rPr>
          <w:rFonts w:hint="eastAsia"/>
        </w:rPr>
        <w:t>--</w:t>
      </w:r>
      <w:r w:rsidR="006E4693">
        <w:t>cached：比较stage和repo，add之前没有diff输出；add之后有diff输出</w:t>
      </w:r>
      <w:r w:rsidR="00C32DAC">
        <w:rPr>
          <w:rFonts w:hint="eastAsia"/>
        </w:rPr>
        <w:t xml:space="preserve"> </w:t>
      </w:r>
      <w:r w:rsidR="00C32DAC">
        <w:rPr>
          <w:rFonts w:hint="eastAsia"/>
        </w:rPr>
        <w:tab/>
      </w:r>
    </w:p>
    <w:p w:rsidR="00A2504D" w:rsidRPr="00A2504D" w:rsidRDefault="00A2504D" w:rsidP="00A2504D"/>
    <w:p w:rsidR="00C32DAC" w:rsidRDefault="00C32DAC" w:rsidP="00C32DAC">
      <w:pPr>
        <w:pStyle w:val="Heading1"/>
      </w:pPr>
      <w:r>
        <w:rPr>
          <w:rFonts w:hint="eastAsia"/>
        </w:rPr>
        <w:lastRenderedPageBreak/>
        <w:t>对象的存储</w:t>
      </w:r>
    </w:p>
    <w:p w:rsidR="00C32DAC" w:rsidRDefault="00C32DAC" w:rsidP="00C32DAC">
      <w:r>
        <w:rPr>
          <w:rFonts w:hint="eastAsia"/>
        </w:rPr>
        <w:t>前面提到所有的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对象都会存放在</w:t>
      </w:r>
      <w:r w:rsidR="00423A4A">
        <w:t>"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/objects</w:t>
      </w:r>
      <w:r w:rsidR="00423A4A">
        <w:t>"</w:t>
      </w:r>
      <w:r>
        <w:rPr>
          <w:rFonts w:hint="eastAsia"/>
        </w:rPr>
        <w:t>目录中，对象SHA1哈希值的前两位是文件夹名称，后38位作为对象文件名。所以，我们前面提到的master上最新的commit对象的哈希值是</w:t>
      </w:r>
      <w:r w:rsidR="00423A4A">
        <w:t>"</w:t>
      </w:r>
      <w:r>
        <w:rPr>
          <w:rFonts w:hint="eastAsia"/>
        </w:rPr>
        <w:t>4ea6c317a67e73b0befcb83c36b915c1481f2efe</w:t>
      </w:r>
      <w:r w:rsidR="00423A4A">
        <w:t>"</w:t>
      </w:r>
      <w:r>
        <w:rPr>
          <w:rFonts w:hint="eastAsia"/>
        </w:rPr>
        <w:t>，那么这个对象会被存储在</w:t>
      </w:r>
      <w:r w:rsidR="00423A4A">
        <w:t>"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/objects/4e/a6c317a67e73b0befcb83c36b915c1481f2efe</w:t>
      </w:r>
      <w:r w:rsidR="00423A4A">
        <w:t>"</w:t>
      </w:r>
      <w:r>
        <w:rPr>
          <w:rFonts w:hint="eastAsia"/>
        </w:rPr>
        <w:t>。进入objects目录后，我们确实找到了这个文件。</w:t>
      </w:r>
      <w:r w:rsidRPr="00C32DAC">
        <w:rPr>
          <w:rFonts w:hint="eastAsia"/>
        </w:rPr>
        <w:t>在</w:t>
      </w:r>
      <w:proofErr w:type="spellStart"/>
      <w:r w:rsidRPr="00C32DAC">
        <w:t>Git</w:t>
      </w:r>
      <w:proofErr w:type="spellEnd"/>
      <w:r w:rsidRPr="00C32DAC">
        <w:t>系统中有两种对象存储的方式，松散对象存储和打包对象存储。</w:t>
      </w:r>
    </w:p>
    <w:p w:rsidR="00C32DAC" w:rsidRDefault="00C32DAC" w:rsidP="00C32DAC">
      <w:pPr>
        <w:pStyle w:val="Heading2"/>
        <w:numPr>
          <w:ilvl w:val="0"/>
          <w:numId w:val="19"/>
        </w:numPr>
      </w:pPr>
      <w:r>
        <w:rPr>
          <w:rFonts w:hint="eastAsia"/>
        </w:rPr>
        <w:t>松散对象（</w:t>
      </w:r>
      <w:r>
        <w:rPr>
          <w:rFonts w:hint="eastAsia"/>
        </w:rPr>
        <w:t>loose object</w:t>
      </w:r>
      <w:r>
        <w:rPr>
          <w:rFonts w:hint="eastAsia"/>
        </w:rPr>
        <w:t>）</w:t>
      </w:r>
    </w:p>
    <w:p w:rsidR="00C32DAC" w:rsidRDefault="00C32DAC" w:rsidP="00C32DAC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松散对象存储就是前面提到的，每一个对象都被写入一个单独文件中，对象SHA1哈希值的前两位是文件夹名称，后38位作为对象文件名。</w:t>
      </w:r>
    </w:p>
    <w:p w:rsidR="00C32DAC" w:rsidRDefault="00C32DAC" w:rsidP="00C32DAC">
      <w:pPr>
        <w:rPr>
          <w:sz w:val="23"/>
          <w:szCs w:val="23"/>
        </w:rPr>
      </w:pPr>
    </w:p>
    <w:p w:rsidR="00C32DAC" w:rsidRDefault="00C32DAC" w:rsidP="00C32DAC">
      <w:pPr>
        <w:pStyle w:val="Heading2"/>
        <w:rPr>
          <w:sz w:val="36"/>
          <w:szCs w:val="36"/>
        </w:rPr>
      </w:pPr>
      <w:r>
        <w:rPr>
          <w:rFonts w:hint="eastAsia"/>
        </w:rPr>
        <w:t>打包对象（</w:t>
      </w:r>
      <w:r>
        <w:rPr>
          <w:rFonts w:hint="eastAsia"/>
        </w:rPr>
        <w:t>packed object</w:t>
      </w:r>
      <w:r>
        <w:rPr>
          <w:rFonts w:hint="eastAsia"/>
        </w:rPr>
        <w:t>）</w:t>
      </w:r>
    </w:p>
    <w:p w:rsidR="00C32DAC" w:rsidRDefault="00C32DAC" w:rsidP="00C32DAC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对于松散存储，把每个文件的每个版本都作为一个单独的对象，它的效率比较低，而且浪费空间。所以就有了通过打包文件（</w:t>
      </w:r>
      <w:proofErr w:type="spellStart"/>
      <w:r>
        <w:rPr>
          <w:rFonts w:hint="eastAsia"/>
          <w:sz w:val="23"/>
          <w:szCs w:val="23"/>
        </w:rPr>
        <w:t>packfile</w:t>
      </w:r>
      <w:proofErr w:type="spellEnd"/>
      <w:r>
        <w:rPr>
          <w:rFonts w:hint="eastAsia"/>
          <w:sz w:val="23"/>
          <w:szCs w:val="23"/>
        </w:rPr>
        <w:t>）的存储方式。</w:t>
      </w:r>
    </w:p>
    <w:p w:rsidR="00C32DAC" w:rsidRDefault="00C32DAC" w:rsidP="00C32DAC">
      <w:pPr>
        <w:rPr>
          <w:sz w:val="23"/>
          <w:szCs w:val="23"/>
        </w:rPr>
      </w:pPr>
      <w:proofErr w:type="spellStart"/>
      <w:r>
        <w:rPr>
          <w:rFonts w:hint="eastAsia"/>
          <w:sz w:val="23"/>
          <w:szCs w:val="23"/>
        </w:rPr>
        <w:t>Git</w:t>
      </w:r>
      <w:proofErr w:type="spellEnd"/>
      <w:r>
        <w:rPr>
          <w:rFonts w:hint="eastAsia"/>
          <w:sz w:val="23"/>
          <w:szCs w:val="23"/>
        </w:rPr>
        <w:t>使用打包文件(</w:t>
      </w:r>
      <w:proofErr w:type="spellStart"/>
      <w:r>
        <w:rPr>
          <w:rFonts w:hint="eastAsia"/>
          <w:sz w:val="23"/>
          <w:szCs w:val="23"/>
        </w:rPr>
        <w:t>packfile</w:t>
      </w:r>
      <w:proofErr w:type="spellEnd"/>
      <w:r>
        <w:rPr>
          <w:rFonts w:hint="eastAsia"/>
          <w:sz w:val="23"/>
          <w:szCs w:val="23"/>
        </w:rPr>
        <w:t>)去节省空间.。在这个格式中,，</w:t>
      </w:r>
      <w:proofErr w:type="spellStart"/>
      <w:r>
        <w:rPr>
          <w:rFonts w:hint="eastAsia"/>
          <w:sz w:val="23"/>
          <w:szCs w:val="23"/>
        </w:rPr>
        <w:t>Git</w:t>
      </w:r>
      <w:proofErr w:type="spellEnd"/>
      <w:r>
        <w:rPr>
          <w:rFonts w:hint="eastAsia"/>
          <w:sz w:val="23"/>
          <w:szCs w:val="23"/>
        </w:rPr>
        <w:t>只会保存第二个文件中改变了的部分，然后用一个指针指向相似的那个文件。</w:t>
      </w:r>
    </w:p>
    <w:p w:rsidR="00C32DAC" w:rsidRDefault="00C32DAC" w:rsidP="00C32DAC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一般</w:t>
      </w:r>
      <w:proofErr w:type="spellStart"/>
      <w:r>
        <w:rPr>
          <w:rFonts w:hint="eastAsia"/>
          <w:sz w:val="23"/>
          <w:szCs w:val="23"/>
        </w:rPr>
        <w:t>Git</w:t>
      </w:r>
      <w:proofErr w:type="spellEnd"/>
      <w:r>
        <w:rPr>
          <w:rFonts w:hint="eastAsia"/>
          <w:sz w:val="23"/>
          <w:szCs w:val="23"/>
        </w:rPr>
        <w:t>系统会自动完成打包的工作，在已经发生过打包的</w:t>
      </w:r>
      <w:proofErr w:type="spellStart"/>
      <w:r>
        <w:rPr>
          <w:rFonts w:hint="eastAsia"/>
          <w:sz w:val="23"/>
          <w:szCs w:val="23"/>
        </w:rPr>
        <w:t>Git</w:t>
      </w:r>
      <w:proofErr w:type="spellEnd"/>
      <w:r>
        <w:rPr>
          <w:rFonts w:hint="eastAsia"/>
          <w:sz w:val="23"/>
          <w:szCs w:val="23"/>
        </w:rPr>
        <w:t>仓库中，</w:t>
      </w:r>
      <w:r w:rsidR="00423A4A"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.</w:t>
      </w:r>
      <w:proofErr w:type="spellStart"/>
      <w:r>
        <w:rPr>
          <w:rFonts w:hint="eastAsia"/>
          <w:sz w:val="23"/>
          <w:szCs w:val="23"/>
        </w:rPr>
        <w:t>git</w:t>
      </w:r>
      <w:proofErr w:type="spellEnd"/>
      <w:r>
        <w:rPr>
          <w:rFonts w:hint="eastAsia"/>
          <w:sz w:val="23"/>
          <w:szCs w:val="23"/>
        </w:rPr>
        <w:t>/objects/pack</w:t>
      </w:r>
      <w:r w:rsidR="00423A4A"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目录下会成对出现很多</w:t>
      </w:r>
      <w:r w:rsidR="00423A4A"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pack-***.</w:t>
      </w:r>
      <w:proofErr w:type="spellStart"/>
      <w:r>
        <w:rPr>
          <w:rFonts w:hint="eastAsia"/>
          <w:sz w:val="23"/>
          <w:szCs w:val="23"/>
        </w:rPr>
        <w:t>idx</w:t>
      </w:r>
      <w:proofErr w:type="spellEnd"/>
      <w:r w:rsidR="00423A4A"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和</w:t>
      </w:r>
      <w:r w:rsidR="00423A4A"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pack-***.pack</w:t>
      </w:r>
      <w:r w:rsidR="00423A4A"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文件。关于打包就介绍这么多了，暂时还没有去研究两个文件的内容和原理。</w:t>
      </w:r>
    </w:p>
    <w:p w:rsidR="00C32DAC" w:rsidRDefault="00C32DAC" w:rsidP="00C32DAC"/>
    <w:p w:rsidR="00C32DAC" w:rsidRDefault="00C32DAC" w:rsidP="00C32DAC"/>
    <w:p w:rsidR="004D56CE" w:rsidRPr="004D56CE" w:rsidRDefault="004D56CE" w:rsidP="004D56CE"/>
    <w:p w:rsidR="00C25E97" w:rsidRPr="00712AB3" w:rsidRDefault="00C25E97" w:rsidP="004D56CE"/>
    <w:p w:rsidR="002C3735" w:rsidRPr="002C3735" w:rsidRDefault="002C3735" w:rsidP="002C3735"/>
    <w:p w:rsidR="002F3F01" w:rsidRPr="00297666" w:rsidRDefault="002F3F01" w:rsidP="002F3F01"/>
    <w:sectPr w:rsidR="002F3F01" w:rsidRPr="00297666" w:rsidSect="00C03A83"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807" w:rsidRDefault="00A73807" w:rsidP="0007263B">
      <w:pPr>
        <w:spacing w:after="0"/>
      </w:pPr>
      <w:r>
        <w:separator/>
      </w:r>
    </w:p>
  </w:endnote>
  <w:endnote w:type="continuationSeparator" w:id="0">
    <w:p w:rsidR="00A73807" w:rsidRDefault="00A73807" w:rsidP="000726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665695"/>
      <w:docPartObj>
        <w:docPartGallery w:val="Page Numbers (Bottom of Page)"/>
        <w:docPartUnique/>
      </w:docPartObj>
    </w:sdtPr>
    <w:sdtContent>
      <w:p w:rsidR="0007263B" w:rsidRDefault="008C6488">
        <w:pPr>
          <w:pStyle w:val="Footer"/>
          <w:jc w:val="right"/>
        </w:pPr>
        <w:fldSimple w:instr=" PAGE   \* MERGEFORMAT ">
          <w:r w:rsidR="00483484">
            <w:rPr>
              <w:noProof/>
            </w:rPr>
            <w:t>5</w:t>
          </w:r>
        </w:fldSimple>
      </w:p>
    </w:sdtContent>
  </w:sdt>
  <w:p w:rsidR="0007263B" w:rsidRDefault="000726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807" w:rsidRDefault="00A73807" w:rsidP="0007263B">
      <w:pPr>
        <w:spacing w:after="0"/>
      </w:pPr>
      <w:r>
        <w:separator/>
      </w:r>
    </w:p>
  </w:footnote>
  <w:footnote w:type="continuationSeparator" w:id="0">
    <w:p w:rsidR="00A73807" w:rsidRDefault="00A73807" w:rsidP="0007263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642DF"/>
    <w:multiLevelType w:val="hybridMultilevel"/>
    <w:tmpl w:val="4C9C89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57D18"/>
    <w:multiLevelType w:val="hybridMultilevel"/>
    <w:tmpl w:val="B262F4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4"/>
  </w:num>
  <w:num w:numId="17">
    <w:abstractNumId w:val="0"/>
    <w:lvlOverride w:ilvl="0">
      <w:startOverride w:val="1"/>
    </w:lvlOverride>
  </w:num>
  <w:num w:numId="18">
    <w:abstractNumId w:val="2"/>
  </w:num>
  <w:num w:numId="19">
    <w:abstractNumId w:val="3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4770A"/>
    <w:rsid w:val="00027BD0"/>
    <w:rsid w:val="0007263B"/>
    <w:rsid w:val="0025170A"/>
    <w:rsid w:val="00297666"/>
    <w:rsid w:val="002C3735"/>
    <w:rsid w:val="002F3F01"/>
    <w:rsid w:val="003B04C0"/>
    <w:rsid w:val="00415A4E"/>
    <w:rsid w:val="00423A4A"/>
    <w:rsid w:val="00460976"/>
    <w:rsid w:val="00483484"/>
    <w:rsid w:val="004D56CE"/>
    <w:rsid w:val="0054152D"/>
    <w:rsid w:val="005549F0"/>
    <w:rsid w:val="00562410"/>
    <w:rsid w:val="005C5785"/>
    <w:rsid w:val="00605EBB"/>
    <w:rsid w:val="0064770A"/>
    <w:rsid w:val="006545CD"/>
    <w:rsid w:val="006E4693"/>
    <w:rsid w:val="00712AB3"/>
    <w:rsid w:val="008261CD"/>
    <w:rsid w:val="008B5ACA"/>
    <w:rsid w:val="008C5117"/>
    <w:rsid w:val="008C6488"/>
    <w:rsid w:val="00904415"/>
    <w:rsid w:val="00943677"/>
    <w:rsid w:val="0099619D"/>
    <w:rsid w:val="009D5000"/>
    <w:rsid w:val="00A2504D"/>
    <w:rsid w:val="00A73807"/>
    <w:rsid w:val="00AB77E1"/>
    <w:rsid w:val="00C03A83"/>
    <w:rsid w:val="00C25E97"/>
    <w:rsid w:val="00C32DAC"/>
    <w:rsid w:val="00C854D3"/>
    <w:rsid w:val="00D24EDE"/>
    <w:rsid w:val="00D6379F"/>
    <w:rsid w:val="00D80E2B"/>
    <w:rsid w:val="00DB151B"/>
    <w:rsid w:val="00DB6FA6"/>
    <w:rsid w:val="00DE6E85"/>
    <w:rsid w:val="00EF3DCE"/>
    <w:rsid w:val="00F37F94"/>
    <w:rsid w:val="00F40AB8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9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9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12AB3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7263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63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07263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263B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027BD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27B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261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50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25</cp:revision>
  <dcterms:created xsi:type="dcterms:W3CDTF">2016-03-13T11:13:00Z</dcterms:created>
  <dcterms:modified xsi:type="dcterms:W3CDTF">2016-10-05T13:31:00Z</dcterms:modified>
</cp:coreProperties>
</file>