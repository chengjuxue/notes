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1F15A4" w:rsidP="001F15A4">
      <w:pPr>
        <w:pStyle w:val="Title"/>
      </w:pPr>
      <w:r w:rsidRPr="001F15A4">
        <w:t>Git</w:t>
      </w:r>
      <w:r w:rsidRPr="001F15A4">
        <w:t>对象模型</w:t>
      </w:r>
    </w:p>
    <w:p w:rsidR="00524312" w:rsidRDefault="00524312" w:rsidP="00524312">
      <w:pPr>
        <w:pStyle w:val="Heading1"/>
      </w:pPr>
      <w:r>
        <w:t>Git</w:t>
      </w:r>
      <w:r>
        <w:t>对象</w:t>
      </w:r>
    </w:p>
    <w:p w:rsidR="00C037AF" w:rsidRDefault="00524312" w:rsidP="00C037AF">
      <w:pPr>
        <w:ind w:left="0" w:firstLine="360"/>
      </w:pPr>
      <w:r>
        <w:rPr>
          <w:rFonts w:hint="eastAsia"/>
        </w:rPr>
        <w:t>在</w:t>
      </w:r>
      <w:r>
        <w:t>Git系统中有四种类型的对象，所有的Git操作都是基于这四种类型的对象。</w:t>
      </w:r>
      <w:r w:rsidR="00C037AF">
        <w:rPr>
          <w:rFonts w:hint="eastAsia"/>
        </w:rPr>
        <w:t>上面我们介绍了</w:t>
      </w:r>
      <w:r w:rsidR="00C037AF">
        <w:t>Git对象，在Git系统中，每个Git对象都有一个特殊的ID来代表这个对象，这个特殊的ID就是我们所说的SHA1哈希值。</w:t>
      </w:r>
    </w:p>
    <w:p w:rsidR="00524312" w:rsidRDefault="00C037AF" w:rsidP="00C037AF">
      <w:pPr>
        <w:ind w:left="0" w:firstLine="360"/>
      </w:pPr>
      <w:r>
        <w:t>SHA1哈希值是通过SHA1算法（SHA算法家族的一种）计算出来的哈希值，对于内容不同的对象，会有不同的SHA1哈希值。如果你读过前面一篇文章，就肯定还记得我们是怎么根据commit id撤销更新的，这里的commit id就是一个SHA1哈希值。</w:t>
      </w:r>
      <w:r w:rsidR="000F4B99">
        <w:t>Git系统中有</w:t>
      </w:r>
      <w:r w:rsidR="00322A0D">
        <w:rPr>
          <w:rFonts w:hint="eastAsia"/>
        </w:rPr>
        <w:t>如下</w:t>
      </w:r>
      <w:r w:rsidR="000F4B99">
        <w:t>四种类型的对象:</w:t>
      </w:r>
    </w:p>
    <w:p w:rsidR="00524312" w:rsidRDefault="00565859" w:rsidP="00524312">
      <w:pPr>
        <w:pStyle w:val="ListParagraph"/>
        <w:numPr>
          <w:ilvl w:val="0"/>
          <w:numId w:val="16"/>
        </w:numPr>
      </w:pPr>
      <w:r>
        <w:t>"</w:t>
      </w:r>
      <w:r w:rsidR="00524312">
        <w:t>blob</w:t>
      </w:r>
      <w:r>
        <w:t>"</w:t>
      </w:r>
      <w:r w:rsidR="00524312">
        <w:t>：这种对象用来保存文件的内容。</w:t>
      </w:r>
      <w:r w:rsidR="004638C0">
        <w:rPr>
          <w:rFonts w:hint="eastAsia"/>
        </w:rPr>
        <w:t>（对应文件）</w:t>
      </w:r>
    </w:p>
    <w:p w:rsidR="00524312" w:rsidRDefault="00565859" w:rsidP="00524312">
      <w:pPr>
        <w:pStyle w:val="ListParagraph"/>
        <w:numPr>
          <w:ilvl w:val="0"/>
          <w:numId w:val="16"/>
        </w:numPr>
      </w:pPr>
      <w:r>
        <w:t>"</w:t>
      </w:r>
      <w:r w:rsidR="00524312">
        <w:t>tree</w:t>
      </w:r>
      <w:r>
        <w:t>"</w:t>
      </w:r>
      <w:r w:rsidR="00524312">
        <w:t>：可以理解成一个对象关系树，它管理一些</w:t>
      </w:r>
      <w:r>
        <w:t>"</w:t>
      </w:r>
      <w:r w:rsidR="00524312">
        <w:t>tree</w:t>
      </w:r>
      <w:r>
        <w:t>"</w:t>
      </w:r>
      <w:r w:rsidR="00524312">
        <w:t xml:space="preserve">和 </w:t>
      </w:r>
      <w:r>
        <w:t>"</w:t>
      </w:r>
      <w:r w:rsidR="00524312">
        <w:t>blob</w:t>
      </w:r>
      <w:r>
        <w:t>"</w:t>
      </w:r>
      <w:r w:rsidR="00524312">
        <w:t>对象。</w:t>
      </w:r>
      <w:r w:rsidR="004638C0">
        <w:rPr>
          <w:rFonts w:hint="eastAsia"/>
        </w:rPr>
        <w:t>(对应目录)</w:t>
      </w:r>
    </w:p>
    <w:p w:rsidR="00524312" w:rsidRDefault="00565859" w:rsidP="00524312">
      <w:pPr>
        <w:pStyle w:val="ListParagraph"/>
        <w:numPr>
          <w:ilvl w:val="0"/>
          <w:numId w:val="16"/>
        </w:numPr>
      </w:pPr>
      <w:r>
        <w:t>"</w:t>
      </w:r>
      <w:r w:rsidR="00524312">
        <w:t>commit</w:t>
      </w:r>
      <w:r>
        <w:t>"</w:t>
      </w:r>
      <w:r w:rsidR="00524312">
        <w:t>：只指向一个</w:t>
      </w:r>
      <w:r>
        <w:t>"</w:t>
      </w:r>
      <w:r w:rsidR="00524312">
        <w:t>tree</w:t>
      </w:r>
      <w:r>
        <w:t>"</w:t>
      </w:r>
      <w:r w:rsidR="00524312">
        <w:t>，它用来标记项目某一个特定时间点的状态。它包括一些关于时间点的元数据，如时间戳、最近一次提交的作者、指向上次提交（初始commit没有这一项）。</w:t>
      </w:r>
    </w:p>
    <w:p w:rsidR="00B90D64" w:rsidRDefault="00565859" w:rsidP="00524312">
      <w:pPr>
        <w:pStyle w:val="ListParagraph"/>
        <w:numPr>
          <w:ilvl w:val="0"/>
          <w:numId w:val="16"/>
        </w:numPr>
      </w:pPr>
      <w:r>
        <w:t>"</w:t>
      </w:r>
      <w:r w:rsidR="00524312">
        <w:t>tag</w:t>
      </w:r>
      <w:r>
        <w:t>"</w:t>
      </w:r>
      <w:r w:rsidR="00524312">
        <w:t>：给某个提交(commit) 增添一个标记。</w:t>
      </w:r>
    </w:p>
    <w:p w:rsidR="00524312" w:rsidRDefault="00524312" w:rsidP="00524312"/>
    <w:p w:rsidR="006C5DDA" w:rsidRDefault="006C5DDA" w:rsidP="006C5DDA">
      <w:pPr>
        <w:pStyle w:val="Heading1"/>
      </w:pPr>
      <w:r>
        <w:rPr>
          <w:rFonts w:hint="eastAsia"/>
        </w:rPr>
        <w:t>Git</w:t>
      </w:r>
      <w:r>
        <w:rPr>
          <w:rFonts w:hint="eastAsia"/>
        </w:rPr>
        <w:t>对象模型实例</w:t>
      </w:r>
    </w:p>
    <w:p w:rsidR="006C14E3" w:rsidRDefault="006C14E3" w:rsidP="006C14E3">
      <w:r>
        <w:rPr>
          <w:rFonts w:hint="eastAsia"/>
        </w:rPr>
        <w:t>第一步：新建一个仓库，添加一个</w:t>
      </w:r>
      <w:r w:rsidR="00565859">
        <w:t>"</w:t>
      </w:r>
      <w:r>
        <w:rPr>
          <w:rFonts w:hint="eastAsia"/>
        </w:rPr>
        <w:t>calc.py</w:t>
      </w:r>
      <w:r w:rsidR="00565859">
        <w:t>"</w:t>
      </w:r>
      <w:r>
        <w:rPr>
          <w:rFonts w:hint="eastAsia"/>
        </w:rPr>
        <w:t>的文件</w:t>
      </w:r>
    </w:p>
    <w:p w:rsidR="006C14E3" w:rsidRDefault="006C14E3" w:rsidP="006C14E3">
      <w:r>
        <w:rPr>
          <w:rFonts w:hint="eastAsia"/>
        </w:rPr>
        <w:t>通过</w:t>
      </w:r>
      <w:r w:rsidR="00565859">
        <w:t>"</w:t>
      </w:r>
      <w:r w:rsidR="00E21760" w:rsidRPr="00E21760">
        <w:t xml:space="preserve"> git log --pretty=raw</w:t>
      </w:r>
      <w:r w:rsidR="00565859">
        <w:t>"</w:t>
      </w:r>
      <w:r>
        <w:t>可以得到每个commit的SHA1哈希值，也可以得到这个commit对应的tree的哈希值。</w:t>
      </w:r>
      <w:r>
        <w:rPr>
          <w:rFonts w:hint="eastAsia"/>
        </w:rPr>
        <w:t>所以，一个</w:t>
      </w:r>
      <w:r>
        <w:t>commit对象一般包含以下信息：</w:t>
      </w:r>
    </w:p>
    <w:p w:rsidR="006C14E3" w:rsidRDefault="006C14E3" w:rsidP="006C14E3">
      <w:pPr>
        <w:pStyle w:val="ListParagraph"/>
        <w:numPr>
          <w:ilvl w:val="0"/>
          <w:numId w:val="17"/>
        </w:numPr>
      </w:pPr>
      <w:r>
        <w:rPr>
          <w:rFonts w:hint="eastAsia"/>
        </w:rPr>
        <w:t>代表</w:t>
      </w:r>
      <w:r>
        <w:t>commit的哈希值</w:t>
      </w:r>
    </w:p>
    <w:p w:rsidR="006C14E3" w:rsidRDefault="006C14E3" w:rsidP="006C14E3">
      <w:pPr>
        <w:pStyle w:val="ListParagraph"/>
        <w:numPr>
          <w:ilvl w:val="0"/>
          <w:numId w:val="17"/>
        </w:numPr>
      </w:pPr>
      <w:r>
        <w:rPr>
          <w:rFonts w:hint="eastAsia"/>
        </w:rPr>
        <w:t>指向</w:t>
      </w:r>
      <w:r>
        <w:t>tree 对象的哈希值</w:t>
      </w:r>
    </w:p>
    <w:p w:rsidR="006C14E3" w:rsidRDefault="006C14E3" w:rsidP="006C14E3">
      <w:pPr>
        <w:pStyle w:val="ListParagraph"/>
        <w:numPr>
          <w:ilvl w:val="0"/>
          <w:numId w:val="17"/>
        </w:numPr>
      </w:pPr>
      <w:r>
        <w:rPr>
          <w:rFonts w:hint="eastAsia"/>
        </w:rPr>
        <w:t>作者</w:t>
      </w:r>
    </w:p>
    <w:p w:rsidR="006C14E3" w:rsidRDefault="006C14E3" w:rsidP="006C14E3">
      <w:pPr>
        <w:pStyle w:val="ListParagraph"/>
        <w:numPr>
          <w:ilvl w:val="0"/>
          <w:numId w:val="17"/>
        </w:numPr>
      </w:pPr>
      <w:r>
        <w:rPr>
          <w:rFonts w:hint="eastAsia"/>
        </w:rPr>
        <w:t>提交者</w:t>
      </w:r>
    </w:p>
    <w:p w:rsidR="00C037AF" w:rsidRDefault="006C14E3" w:rsidP="006C14E3">
      <w:pPr>
        <w:pStyle w:val="ListParagraph"/>
        <w:numPr>
          <w:ilvl w:val="0"/>
          <w:numId w:val="17"/>
        </w:numPr>
      </w:pPr>
      <w:r>
        <w:rPr>
          <w:rFonts w:hint="eastAsia"/>
        </w:rPr>
        <w:t>注释</w:t>
      </w:r>
    </w:p>
    <w:p w:rsidR="00524312" w:rsidRDefault="00E21760" w:rsidP="00386813">
      <w:r>
        <w:rPr>
          <w:noProof/>
        </w:rPr>
        <w:lastRenderedPageBreak/>
        <w:drawing>
          <wp:inline distT="0" distB="0" distL="0" distR="0">
            <wp:extent cx="5486400" cy="1009816"/>
            <wp:effectExtent l="19050" t="0" r="0" b="0"/>
            <wp:docPr id="1" name="Picture 1" descr="http://ww3.sinaimg.cn/mw690/6941baebgw1epuqfhz39zj20ri05275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3.sinaimg.cn/mw690/6941baebgw1epuqfhz39zj20ri05275z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77" w:rsidRDefault="008E4077" w:rsidP="00C037AF">
      <w:r w:rsidRPr="008E4077">
        <w:rPr>
          <w:rFonts w:hint="eastAsia"/>
        </w:rPr>
        <w:t>在</w:t>
      </w:r>
      <w:r w:rsidRPr="008E4077">
        <w:t>Git对象模型的研究中，有一个很有用的命令</w:t>
      </w:r>
      <w:r w:rsidR="00565859">
        <w:t>"</w:t>
      </w:r>
      <w:r w:rsidRPr="008E4077">
        <w:t>git cat-file</w:t>
      </w:r>
      <w:r w:rsidR="00565859">
        <w:t>"</w:t>
      </w:r>
      <w:r w:rsidRPr="008E4077">
        <w:t>，可以通过这个命令查询特定对象的信息:</w:t>
      </w:r>
    </w:p>
    <w:p w:rsidR="008E4077" w:rsidRDefault="008E4077" w:rsidP="008E4077">
      <w:pPr>
        <w:pStyle w:val="ListParagraph"/>
        <w:numPr>
          <w:ilvl w:val="0"/>
          <w:numId w:val="18"/>
        </w:numPr>
      </w:pPr>
      <w:r>
        <w:t>git cat-file -t key：通过一个对象的哈希值可以通过这条命令查看对象的类型（blob、tree、commit或tag）</w:t>
      </w:r>
    </w:p>
    <w:p w:rsidR="008E4077" w:rsidRDefault="008E4077" w:rsidP="008E4077">
      <w:pPr>
        <w:pStyle w:val="ListParagraph"/>
        <w:numPr>
          <w:ilvl w:val="0"/>
          <w:numId w:val="18"/>
        </w:numPr>
      </w:pPr>
      <w:r>
        <w:t>git cat-file -p key：通过对象的哈希值可以查看这个对象的内容</w:t>
      </w:r>
    </w:p>
    <w:p w:rsidR="008E4077" w:rsidRDefault="009841B2" w:rsidP="008E4077">
      <w:r w:rsidRPr="009841B2">
        <w:rPr>
          <w:rFonts w:hint="eastAsia"/>
        </w:rPr>
        <w:t>下面我们看一下在这次提交中</w:t>
      </w:r>
      <w:r w:rsidRPr="009841B2">
        <w:t>commit、tree对象的类型和内容。这里可以看到，在这一次的commit中tree对象的内容指向一个blob对象。</w:t>
      </w:r>
    </w:p>
    <w:p w:rsidR="009841B2" w:rsidRDefault="009841B2" w:rsidP="008E4077">
      <w:r>
        <w:rPr>
          <w:noProof/>
        </w:rPr>
        <w:drawing>
          <wp:inline distT="0" distB="0" distL="0" distR="0">
            <wp:extent cx="5486400" cy="1884459"/>
            <wp:effectExtent l="19050" t="0" r="0" b="0"/>
            <wp:docPr id="4" name="Picture 4" descr="http://ww4.sinaimg.cn/mw690/6941baebgw1epuqfhs3odj20rg09fdj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4.sinaimg.cn/mw690/6941baebgw1epuqfhs3odj20rg09fdj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1B2" w:rsidRDefault="00386813" w:rsidP="008E4077">
      <w:r w:rsidRPr="00386813">
        <w:rPr>
          <w:rFonts w:hint="eastAsia"/>
        </w:rPr>
        <w:t>同样，我们可以查看</w:t>
      </w:r>
      <w:r w:rsidRPr="00386813">
        <w:t>blob对象的类型和内容，这里可以看到blob的内容就是我们要提交的文件的内容。</w:t>
      </w:r>
    </w:p>
    <w:p w:rsidR="00386813" w:rsidRDefault="00386813" w:rsidP="008E4077">
      <w:r>
        <w:rPr>
          <w:noProof/>
        </w:rPr>
        <w:drawing>
          <wp:inline distT="0" distB="0" distL="0" distR="0">
            <wp:extent cx="5486400" cy="1180732"/>
            <wp:effectExtent l="19050" t="0" r="0" b="0"/>
            <wp:docPr id="7" name="Picture 7" descr="http://ww2.sinaimg.cn/mw690/6941baebgw1epuqfh1acrj20re05wj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2.sinaimg.cn/mw690/6941baebgw1epuqfh1acrj20re05wjs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13" w:rsidRDefault="00386813" w:rsidP="008E4077">
      <w:r w:rsidRPr="00386813">
        <w:rPr>
          <w:rFonts w:hint="eastAsia"/>
        </w:rPr>
        <w:t>所以，根据上面的一些数据，我们可以看到在这一次的提交中产生了三个对象，同时看到了</w:t>
      </w:r>
      <w:r w:rsidRPr="00386813">
        <w:t>commit、tree、blob三个对象的关系如下：</w:t>
      </w:r>
    </w:p>
    <w:p w:rsidR="00386813" w:rsidRDefault="00386813" w:rsidP="008E4077">
      <w:r>
        <w:rPr>
          <w:noProof/>
        </w:rPr>
        <w:drawing>
          <wp:inline distT="0" distB="0" distL="0" distR="0">
            <wp:extent cx="5488615" cy="7230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615" cy="72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13" w:rsidRDefault="00386813" w:rsidP="008E4077">
      <w:r w:rsidRPr="00386813">
        <w:rPr>
          <w:rFonts w:hint="eastAsia"/>
        </w:rPr>
        <w:lastRenderedPageBreak/>
        <w:t>第二步：更新</w:t>
      </w:r>
      <w:r w:rsidR="00565859">
        <w:t>"</w:t>
      </w:r>
      <w:r w:rsidRPr="00386813">
        <w:t>calc.py</w:t>
      </w:r>
      <w:r w:rsidR="00565859">
        <w:t>"</w:t>
      </w:r>
      <w:r w:rsidRPr="00386813">
        <w:t>文件，添加sub函数</w:t>
      </w:r>
    </w:p>
    <w:p w:rsidR="00386813" w:rsidRDefault="00386813" w:rsidP="008E4077">
      <w:r w:rsidRPr="00386813">
        <w:rPr>
          <w:rFonts w:hint="eastAsia"/>
        </w:rPr>
        <w:t>继续使用</w:t>
      </w:r>
      <w:r w:rsidR="00565859">
        <w:t>"</w:t>
      </w:r>
      <w:r w:rsidRPr="00386813">
        <w:t xml:space="preserve">git log </w:t>
      </w:r>
      <w:r w:rsidR="00B22FDE">
        <w:rPr>
          <w:rFonts w:hint="eastAsia"/>
        </w:rPr>
        <w:t>--</w:t>
      </w:r>
      <w:r w:rsidRPr="00386813">
        <w:t>pretty=raw</w:t>
      </w:r>
      <w:r w:rsidR="00565859">
        <w:t>"</w:t>
      </w:r>
      <w:r w:rsidRPr="00386813">
        <w:t>查看commit log。</w:t>
      </w:r>
    </w:p>
    <w:p w:rsidR="00386813" w:rsidRDefault="00386813" w:rsidP="008E4077">
      <w:r>
        <w:rPr>
          <w:noProof/>
        </w:rPr>
        <w:drawing>
          <wp:inline distT="0" distB="0" distL="0" distR="0">
            <wp:extent cx="5486400" cy="1633514"/>
            <wp:effectExtent l="19050" t="0" r="0" b="0"/>
            <wp:docPr id="13" name="Picture 13" descr="http://ww3.sinaimg.cn/mw690/6941baebgw1epuqfgcij1j20rc085a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3.sinaimg.cn/mw690/6941baebgw1epuqfgcij1j20rc085ad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13" w:rsidRDefault="00386813" w:rsidP="008E4077">
      <w:r w:rsidRPr="00386813">
        <w:rPr>
          <w:rFonts w:hint="eastAsia"/>
        </w:rPr>
        <w:t>同样通过</w:t>
      </w:r>
      <w:r w:rsidR="00565859">
        <w:t>"</w:t>
      </w:r>
      <w:r w:rsidRPr="00386813">
        <w:t>git cat-file</w:t>
      </w:r>
      <w:r w:rsidR="00565859">
        <w:t>"</w:t>
      </w:r>
      <w:r w:rsidRPr="00386813">
        <w:t>我们可以看到每一个对象的类型和内容，这里就不一步一步上图了，直接给出所有的对象关系。</w:t>
      </w:r>
      <w:r w:rsidRPr="00386813">
        <w:rPr>
          <w:rFonts w:hint="eastAsia"/>
        </w:rPr>
        <w:t>这里需要注意的一点，</w:t>
      </w:r>
      <w:r w:rsidRPr="00386813">
        <w:t>Perforce、SVN和CVS属于</w:t>
      </w:r>
      <w:r w:rsidR="00565859">
        <w:t>"</w:t>
      </w:r>
      <w:r w:rsidRPr="00386813">
        <w:t>增量文件系统</w:t>
      </w:r>
      <w:r w:rsidR="00565859">
        <w:t>"</w:t>
      </w:r>
      <w:r w:rsidRPr="00386813">
        <w:t xml:space="preserve"> （Delta Storage systems），它们每次只存储提交(commit)之间的差异。而对于Git，它会把你的每次提交的文件的全部内容（snapshot）都会记录下来。</w:t>
      </w:r>
    </w:p>
    <w:p w:rsidR="00386813" w:rsidRDefault="00386813" w:rsidP="008E4077">
      <w:r>
        <w:rPr>
          <w:rFonts w:hint="eastAsia"/>
          <w:noProof/>
        </w:rPr>
        <w:drawing>
          <wp:inline distT="0" distB="0" distL="0" distR="0">
            <wp:extent cx="5486400" cy="2269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13" w:rsidRDefault="00386813" w:rsidP="008E4077"/>
    <w:p w:rsidR="0029367D" w:rsidRDefault="00880314" w:rsidP="008E4077">
      <w:r w:rsidRPr="00880314">
        <w:rPr>
          <w:rFonts w:hint="eastAsia"/>
        </w:rPr>
        <w:t>第三步：增加一个</w:t>
      </w:r>
      <w:r w:rsidR="00565859">
        <w:t>"</w:t>
      </w:r>
      <w:r w:rsidRPr="00880314">
        <w:t>app.py</w:t>
      </w:r>
      <w:r w:rsidR="00565859">
        <w:t>"</w:t>
      </w:r>
      <w:r w:rsidRPr="00880314">
        <w:t>；增加</w:t>
      </w:r>
      <w:r w:rsidR="00565859">
        <w:t>"</w:t>
      </w:r>
      <w:r w:rsidRPr="00880314">
        <w:t>advance</w:t>
      </w:r>
      <w:r w:rsidR="00565859">
        <w:t>"</w:t>
      </w:r>
      <w:r w:rsidRPr="00880314">
        <w:t>文件夹，包括</w:t>
      </w:r>
      <w:r w:rsidR="00565859">
        <w:t>"</w:t>
      </w:r>
      <w:r w:rsidRPr="00880314">
        <w:t>__init__.py</w:t>
      </w:r>
      <w:r w:rsidR="00565859">
        <w:t>"</w:t>
      </w:r>
      <w:r w:rsidRPr="00880314">
        <w:t>和</w:t>
      </w:r>
      <w:r w:rsidR="00565859">
        <w:t>"</w:t>
      </w:r>
      <w:r w:rsidRPr="00880314">
        <w:t>calc.py</w:t>
      </w:r>
      <w:r w:rsidR="00565859">
        <w:t>"</w:t>
      </w:r>
      <w:r w:rsidR="00896052">
        <w:rPr>
          <w:rFonts w:hint="eastAsia"/>
        </w:rPr>
        <w:t>。</w:t>
      </w:r>
      <w:r w:rsidR="0029367D" w:rsidRPr="0029367D">
        <w:rPr>
          <w:rFonts w:hint="eastAsia"/>
        </w:rPr>
        <w:t>同样的方式，我们可以得到一张更复杂的对象关系图：</w:t>
      </w:r>
    </w:p>
    <w:p w:rsidR="0029367D" w:rsidRDefault="0029367D" w:rsidP="008E4077">
      <w:r>
        <w:rPr>
          <w:rFonts w:hint="eastAsia"/>
          <w:noProof/>
        </w:rPr>
        <w:lastRenderedPageBreak/>
        <w:drawing>
          <wp:inline distT="0" distB="0" distL="0" distR="0">
            <wp:extent cx="5262880" cy="51777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13" w:rsidRPr="00B90D64" w:rsidRDefault="004638C0" w:rsidP="008E4077">
      <w:r>
        <w:rPr>
          <w:rFonts w:hint="eastAsia"/>
        </w:rPr>
        <w:t>总结：一个commit对象首先指向父commit</w:t>
      </w:r>
      <w:r w:rsidR="007A5656">
        <w:rPr>
          <w:rFonts w:hint="eastAsia"/>
        </w:rPr>
        <w:t>；</w:t>
      </w:r>
      <w:r>
        <w:rPr>
          <w:rFonts w:hint="eastAsia"/>
        </w:rPr>
        <w:t>每个commit包含</w:t>
      </w:r>
      <w:r w:rsidR="00B22FDE">
        <w:rPr>
          <w:rFonts w:hint="eastAsia"/>
        </w:rPr>
        <w:t>1</w:t>
      </w:r>
      <w:r>
        <w:rPr>
          <w:rFonts w:hint="eastAsia"/>
        </w:rPr>
        <w:t>个tree</w:t>
      </w:r>
      <w:r w:rsidR="00B22FDE">
        <w:rPr>
          <w:rFonts w:hint="eastAsia"/>
        </w:rPr>
        <w:t>，</w:t>
      </w:r>
      <w:r w:rsidR="007A5656">
        <w:rPr>
          <w:rFonts w:hint="eastAsia"/>
        </w:rPr>
        <w:t>每个tree指向多个tree(目录)，blob(文件) 以及元信息(提交人，邮件，提交时间等信息)；</w:t>
      </w:r>
    </w:p>
    <w:sectPr w:rsidR="00386813" w:rsidRPr="00B90D64" w:rsidSect="00C03A83">
      <w:foot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C4A" w:rsidRDefault="00376C4A" w:rsidP="009841B2">
      <w:pPr>
        <w:spacing w:after="0"/>
      </w:pPr>
      <w:r>
        <w:separator/>
      </w:r>
    </w:p>
  </w:endnote>
  <w:endnote w:type="continuationSeparator" w:id="0">
    <w:p w:rsidR="00376C4A" w:rsidRDefault="00376C4A" w:rsidP="009841B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302779"/>
      <w:docPartObj>
        <w:docPartGallery w:val="Page Numbers (Bottom of Page)"/>
        <w:docPartUnique/>
      </w:docPartObj>
    </w:sdtPr>
    <w:sdtContent>
      <w:p w:rsidR="009841B2" w:rsidRDefault="00311B4E">
        <w:pPr>
          <w:pStyle w:val="Footer"/>
          <w:jc w:val="right"/>
        </w:pPr>
        <w:fldSimple w:instr=" PAGE   \* MERGEFORMAT ">
          <w:r w:rsidR="007A5656">
            <w:rPr>
              <w:noProof/>
            </w:rPr>
            <w:t>4</w:t>
          </w:r>
        </w:fldSimple>
      </w:p>
    </w:sdtContent>
  </w:sdt>
  <w:p w:rsidR="009841B2" w:rsidRDefault="009841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C4A" w:rsidRDefault="00376C4A" w:rsidP="009841B2">
      <w:pPr>
        <w:spacing w:after="0"/>
      </w:pPr>
      <w:r>
        <w:separator/>
      </w:r>
    </w:p>
  </w:footnote>
  <w:footnote w:type="continuationSeparator" w:id="0">
    <w:p w:rsidR="00376C4A" w:rsidRDefault="00376C4A" w:rsidP="009841B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77369"/>
    <w:multiLevelType w:val="hybridMultilevel"/>
    <w:tmpl w:val="C50E55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F1878ED"/>
    <w:multiLevelType w:val="hybridMultilevel"/>
    <w:tmpl w:val="F4840C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277EDA"/>
    <w:multiLevelType w:val="hybridMultilevel"/>
    <w:tmpl w:val="950C8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5"/>
  </w:num>
  <w:num w:numId="17">
    <w:abstractNumId w:val="3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F15A4"/>
    <w:rsid w:val="000F4B99"/>
    <w:rsid w:val="001F15A4"/>
    <w:rsid w:val="0029367D"/>
    <w:rsid w:val="002C6E87"/>
    <w:rsid w:val="00311B4E"/>
    <w:rsid w:val="00322A0D"/>
    <w:rsid w:val="00376C4A"/>
    <w:rsid w:val="00386813"/>
    <w:rsid w:val="004638C0"/>
    <w:rsid w:val="00524312"/>
    <w:rsid w:val="00562410"/>
    <w:rsid w:val="00565859"/>
    <w:rsid w:val="006C14E3"/>
    <w:rsid w:val="006C5DDA"/>
    <w:rsid w:val="007A5656"/>
    <w:rsid w:val="008261CD"/>
    <w:rsid w:val="00880314"/>
    <w:rsid w:val="00896052"/>
    <w:rsid w:val="008B5ACA"/>
    <w:rsid w:val="008C5117"/>
    <w:rsid w:val="008E4077"/>
    <w:rsid w:val="00904415"/>
    <w:rsid w:val="009841B2"/>
    <w:rsid w:val="0099619D"/>
    <w:rsid w:val="009D5000"/>
    <w:rsid w:val="00A20C72"/>
    <w:rsid w:val="00B22FDE"/>
    <w:rsid w:val="00B568EB"/>
    <w:rsid w:val="00B90D64"/>
    <w:rsid w:val="00C037AF"/>
    <w:rsid w:val="00C03A83"/>
    <w:rsid w:val="00D24EDE"/>
    <w:rsid w:val="00D70DBE"/>
    <w:rsid w:val="00D80E2B"/>
    <w:rsid w:val="00DB6FA6"/>
    <w:rsid w:val="00DE6E85"/>
    <w:rsid w:val="00E21760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37AF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76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7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841B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41B2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9841B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841B2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60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24</cp:revision>
  <dcterms:created xsi:type="dcterms:W3CDTF">2016-03-13T10:42:00Z</dcterms:created>
  <dcterms:modified xsi:type="dcterms:W3CDTF">2016-09-29T07:45:00Z</dcterms:modified>
</cp:coreProperties>
</file>