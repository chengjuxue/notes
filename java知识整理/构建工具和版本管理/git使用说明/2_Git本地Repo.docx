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944367" w:rsidP="00944367">
      <w:pPr>
        <w:pStyle w:val="Title"/>
      </w:pPr>
      <w:proofErr w:type="spellStart"/>
      <w:r>
        <w:t>Git</w:t>
      </w:r>
      <w:proofErr w:type="spellEnd"/>
      <w:r w:rsidRPr="00944367">
        <w:rPr>
          <w:rFonts w:hint="eastAsia"/>
        </w:rPr>
        <w:t>本地</w:t>
      </w:r>
      <w:r w:rsidRPr="00944367">
        <w:t>Repo</w:t>
      </w:r>
    </w:p>
    <w:p w:rsidR="005203BB" w:rsidRDefault="005203BB" w:rsidP="005203BB">
      <w:pPr>
        <w:pStyle w:val="Heading1"/>
      </w:pPr>
      <w:proofErr w:type="spellStart"/>
      <w:r>
        <w:t>Git</w:t>
      </w:r>
      <w:proofErr w:type="spellEnd"/>
      <w:r>
        <w:t>基本概念</w:t>
      </w:r>
    </w:p>
    <w:p w:rsidR="005203BB" w:rsidRDefault="005203BB" w:rsidP="005203BB">
      <w:r>
        <w:rPr>
          <w:rFonts w:hint="eastAsia"/>
        </w:rPr>
        <w:t>在开始</w:t>
      </w:r>
      <w:proofErr w:type="spellStart"/>
      <w:r>
        <w:t>Git</w:t>
      </w:r>
      <w:proofErr w:type="spellEnd"/>
      <w:r>
        <w:t>的使用之前，需要先介绍一些概念，通过这些概念对</w:t>
      </w:r>
      <w:proofErr w:type="spellStart"/>
      <w:r>
        <w:t>Git</w:t>
      </w:r>
      <w:proofErr w:type="spellEnd"/>
      <w:r>
        <w:t>有些基本的认识，这将会对我们后面的操作有很大的帮助。</w:t>
      </w:r>
    </w:p>
    <w:p w:rsidR="005203BB" w:rsidRDefault="005203BB" w:rsidP="005203BB">
      <w:pPr>
        <w:ind w:firstLine="360"/>
      </w:pPr>
      <w:r>
        <w:rPr>
          <w:rFonts w:hint="eastAsia"/>
        </w:rPr>
        <w:t>在</w:t>
      </w:r>
      <w:proofErr w:type="spellStart"/>
      <w:r>
        <w:t>Git</w:t>
      </w:r>
      <w:proofErr w:type="spellEnd"/>
      <w:r>
        <w:t>中，每个版本库都叫做一个</w:t>
      </w:r>
      <w:r w:rsidRPr="005203BB">
        <w:rPr>
          <w:color w:val="FF0000"/>
        </w:rPr>
        <w:t>仓库（repository），</w:t>
      </w:r>
      <w:r>
        <w:t>每个仓库可以简单理解成一个目录，这个目录里面的所有文件都通过</w:t>
      </w:r>
      <w:proofErr w:type="spellStart"/>
      <w:r>
        <w:t>Git</w:t>
      </w:r>
      <w:proofErr w:type="spellEnd"/>
      <w:r>
        <w:t>来实现版本管理，</w:t>
      </w:r>
      <w:proofErr w:type="spellStart"/>
      <w:r>
        <w:t>Git</w:t>
      </w:r>
      <w:proofErr w:type="spellEnd"/>
      <w:r>
        <w:t>都能跟踪并记录在该目录中发生的所有更新。</w:t>
      </w:r>
    </w:p>
    <w:p w:rsidR="00944367" w:rsidRDefault="005203BB" w:rsidP="005203BB">
      <w:pPr>
        <w:ind w:firstLine="360"/>
      </w:pPr>
      <w:r>
        <w:rPr>
          <w:rFonts w:hint="eastAsia"/>
        </w:rPr>
        <w:t>现在我们已经知道什么是</w:t>
      </w:r>
      <w:r>
        <w:t>repository（缩写repo）了，假如我们现在建立一个仓库（repo），那么在建立仓库的这个目录中会有一个</w:t>
      </w:r>
      <w:r w:rsidR="009419A3">
        <w:t>"</w:t>
      </w:r>
      <w:r>
        <w:t>.</w:t>
      </w:r>
      <w:proofErr w:type="spellStart"/>
      <w:r>
        <w:t>git</w:t>
      </w:r>
      <w:proofErr w:type="spellEnd"/>
      <w:r w:rsidR="009419A3">
        <w:t>"</w:t>
      </w:r>
      <w:r>
        <w:t>的文件夹。这个文件夹非常重要，所有的版本信息、更新记录，以及</w:t>
      </w:r>
      <w:proofErr w:type="spellStart"/>
      <w:r>
        <w:t>Git</w:t>
      </w:r>
      <w:proofErr w:type="spellEnd"/>
      <w:r>
        <w:t>进行仓库管理的相关信息全都保存在这个文件夹里面。所以，不要修改/删除其中的文件，以免造成数据的丢失。</w:t>
      </w:r>
      <w:r>
        <w:rPr>
          <w:rFonts w:hint="eastAsia"/>
        </w:rPr>
        <w:t>进一步的讲解请参考下面一张图，大概展示出了我们需要了解的基本知识（注意，</w:t>
      </w:r>
      <w:r w:rsidR="009419A3">
        <w:t>"</w:t>
      </w:r>
      <w:r>
        <w:t>.</w:t>
      </w:r>
      <w:proofErr w:type="spellStart"/>
      <w:r>
        <w:t>git</w:t>
      </w:r>
      <w:proofErr w:type="spellEnd"/>
      <w:r w:rsidR="009419A3">
        <w:t>"</w:t>
      </w:r>
      <w:r>
        <w:t>目录中还有很多别的东西，图中并没有涉及，这里也不做解释了）。</w:t>
      </w:r>
    </w:p>
    <w:p w:rsidR="005203BB" w:rsidRDefault="00B71662" w:rsidP="00B71662">
      <w:r>
        <w:rPr>
          <w:noProof/>
        </w:rPr>
        <w:drawing>
          <wp:inline distT="0" distB="0" distL="0" distR="0">
            <wp:extent cx="5486400" cy="36094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09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662" w:rsidRDefault="00B71662" w:rsidP="00B71662">
      <w:r>
        <w:rPr>
          <w:rFonts w:hint="eastAsia"/>
        </w:rPr>
        <w:lastRenderedPageBreak/>
        <w:t>根据上面的图片，下面给出了每个部分的简要说明：</w:t>
      </w:r>
    </w:p>
    <w:p w:rsidR="00B71662" w:rsidRDefault="00B71662" w:rsidP="00B71662">
      <w:pPr>
        <w:pStyle w:val="ListParagraph"/>
        <w:numPr>
          <w:ilvl w:val="0"/>
          <w:numId w:val="16"/>
        </w:numPr>
      </w:pPr>
      <w:r>
        <w:t>Directory：使用</w:t>
      </w:r>
      <w:proofErr w:type="spellStart"/>
      <w:r>
        <w:t>Git</w:t>
      </w:r>
      <w:proofErr w:type="spellEnd"/>
      <w:r>
        <w:t>管理的一个目录，也就是一个仓库；包含我们的工作空间和</w:t>
      </w:r>
      <w:proofErr w:type="spellStart"/>
      <w:r>
        <w:t>Git</w:t>
      </w:r>
      <w:proofErr w:type="spellEnd"/>
      <w:r>
        <w:t>的管理空间。</w:t>
      </w:r>
    </w:p>
    <w:p w:rsidR="00B71662" w:rsidRDefault="00B71662" w:rsidP="00B71662">
      <w:pPr>
        <w:pStyle w:val="ListParagraph"/>
        <w:numPr>
          <w:ilvl w:val="0"/>
          <w:numId w:val="16"/>
        </w:numPr>
      </w:pPr>
      <w:proofErr w:type="spellStart"/>
      <w:r>
        <w:t>WorkSpace</w:t>
      </w:r>
      <w:proofErr w:type="spellEnd"/>
      <w:r>
        <w:t>：从仓库中checkout出来的，需要通过</w:t>
      </w:r>
      <w:proofErr w:type="spellStart"/>
      <w:r>
        <w:t>Git</w:t>
      </w:r>
      <w:proofErr w:type="spellEnd"/>
      <w:r>
        <w:t>进行版本控制的目录和文件；这些目录和文件组成了工作空间。</w:t>
      </w:r>
    </w:p>
    <w:p w:rsidR="00B71662" w:rsidRDefault="00B71662" w:rsidP="00B71662">
      <w:pPr>
        <w:pStyle w:val="ListParagraph"/>
        <w:numPr>
          <w:ilvl w:val="0"/>
          <w:numId w:val="16"/>
        </w:numPr>
      </w:pPr>
      <w:r>
        <w:t>.</w:t>
      </w:r>
      <w:proofErr w:type="spellStart"/>
      <w:r>
        <w:t>git</w:t>
      </w:r>
      <w:proofErr w:type="spellEnd"/>
      <w:r>
        <w:t>：存放</w:t>
      </w:r>
      <w:proofErr w:type="spellStart"/>
      <w:r>
        <w:t>Git</w:t>
      </w:r>
      <w:proofErr w:type="spellEnd"/>
      <w:r>
        <w:t>管理信息的目录，初始化仓库的时候自动创建。</w:t>
      </w:r>
    </w:p>
    <w:p w:rsidR="00B71662" w:rsidRDefault="00B71662" w:rsidP="00B71662">
      <w:pPr>
        <w:pStyle w:val="ListParagraph"/>
        <w:numPr>
          <w:ilvl w:val="0"/>
          <w:numId w:val="16"/>
        </w:numPr>
      </w:pPr>
      <w:r>
        <w:t>Index/Stage：暂存区，或者叫做待提交更新区；在提交进入repo之前，我们可以把所有的更新放在暂存区。</w:t>
      </w:r>
    </w:p>
    <w:p w:rsidR="00B71662" w:rsidRDefault="00B71662" w:rsidP="00B71662">
      <w:pPr>
        <w:pStyle w:val="ListParagraph"/>
        <w:numPr>
          <w:ilvl w:val="0"/>
          <w:numId w:val="16"/>
        </w:numPr>
      </w:pPr>
      <w:r>
        <w:t>Local Repo：本地仓库，一个存放在本地的版本库；HEAD会指示当前的开发分支（branch）。</w:t>
      </w:r>
    </w:p>
    <w:p w:rsidR="00B71662" w:rsidRDefault="00B71662" w:rsidP="00B71662">
      <w:pPr>
        <w:pStyle w:val="ListParagraph"/>
        <w:numPr>
          <w:ilvl w:val="0"/>
          <w:numId w:val="16"/>
        </w:numPr>
      </w:pPr>
      <w:r>
        <w:t>Stash：是一个工作状态保存栈，用于保存/恢复</w:t>
      </w:r>
      <w:proofErr w:type="spellStart"/>
      <w:r>
        <w:t>WorkSpace</w:t>
      </w:r>
      <w:proofErr w:type="spellEnd"/>
      <w:r>
        <w:t>中的临时状态。</w:t>
      </w:r>
    </w:p>
    <w:p w:rsidR="00C879AE" w:rsidRDefault="00C879AE" w:rsidP="00C879AE">
      <w:pPr>
        <w:pStyle w:val="Heading1"/>
      </w:pPr>
      <w:r>
        <w:rPr>
          <w:rFonts w:hint="eastAsia"/>
        </w:rPr>
        <w:t>创建仓库</w:t>
      </w:r>
    </w:p>
    <w:p w:rsidR="003F6278" w:rsidRDefault="003F6278" w:rsidP="003F6278">
      <w:pPr>
        <w:ind w:firstLine="360"/>
      </w:pPr>
      <w:r w:rsidRPr="003F6278">
        <w:rPr>
          <w:rFonts w:hint="eastAsia"/>
        </w:rPr>
        <w:t>通过</w:t>
      </w:r>
      <w:r w:rsidR="009419A3">
        <w:t>"</w:t>
      </w:r>
      <w:proofErr w:type="spellStart"/>
      <w:r w:rsidRPr="003F6278">
        <w:t>Git</w:t>
      </w:r>
      <w:proofErr w:type="spellEnd"/>
      <w:r w:rsidRPr="003F6278">
        <w:t xml:space="preserve"> Bash</w:t>
      </w:r>
      <w:r w:rsidR="009419A3">
        <w:t>"</w:t>
      </w:r>
      <w:r w:rsidRPr="003F6278">
        <w:t>命令行窗口进入到想要建立版本仓库的目录，通过</w:t>
      </w:r>
      <w:r w:rsidR="009419A3">
        <w:t>"</w:t>
      </w:r>
      <w:proofErr w:type="spellStart"/>
      <w:r w:rsidRPr="003F6278">
        <w:t>git</w:t>
      </w:r>
      <w:proofErr w:type="spellEnd"/>
      <w:r w:rsidRPr="003F6278">
        <w:t xml:space="preserve"> init</w:t>
      </w:r>
      <w:r w:rsidR="009419A3">
        <w:t>"</w:t>
      </w:r>
      <w:r w:rsidRPr="003F6278">
        <w:t>就可以轻松的建立一个仓库。</w:t>
      </w:r>
      <w:r>
        <w:rPr>
          <w:rFonts w:hint="eastAsia"/>
        </w:rPr>
        <w:t>这时，我们的仓库目录中会自动的产生</w:t>
      </w:r>
      <w:r w:rsidRPr="003F6278">
        <w:rPr>
          <w:rFonts w:hint="eastAsia"/>
        </w:rPr>
        <w:t>个</w:t>
      </w:r>
      <w:r w:rsidR="009419A3">
        <w:t>"</w:t>
      </w:r>
      <w:r w:rsidRPr="003F6278">
        <w:t>.</w:t>
      </w:r>
      <w:proofErr w:type="spellStart"/>
      <w:r w:rsidRPr="003F6278">
        <w:t>git</w:t>
      </w:r>
      <w:proofErr w:type="spellEnd"/>
      <w:r w:rsidR="009419A3">
        <w:t>"</w:t>
      </w:r>
      <w:r w:rsidRPr="003F6278">
        <w:t>文件夹，这个就是我们前面提到的</w:t>
      </w:r>
      <w:proofErr w:type="spellStart"/>
      <w:r w:rsidRPr="003F6278">
        <w:t>Git</w:t>
      </w:r>
      <w:proofErr w:type="spellEnd"/>
      <w:r w:rsidRPr="003F6278">
        <w:t>管理信息的目录。</w:t>
      </w:r>
    </w:p>
    <w:p w:rsidR="003F6278" w:rsidRPr="003F6278" w:rsidRDefault="003F6278" w:rsidP="003F6278">
      <w:r>
        <w:rPr>
          <w:noProof/>
        </w:rPr>
        <w:drawing>
          <wp:inline distT="0" distB="0" distL="0" distR="0">
            <wp:extent cx="5486400" cy="15808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80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9AE" w:rsidRDefault="00C879AE" w:rsidP="00C879AE"/>
    <w:p w:rsidR="00D62FEF" w:rsidRDefault="00D62FEF" w:rsidP="00D62FEF">
      <w:pPr>
        <w:pStyle w:val="Heading1"/>
      </w:pPr>
      <w:r>
        <w:rPr>
          <w:rFonts w:hint="eastAsia"/>
        </w:rPr>
        <w:t>添加</w:t>
      </w:r>
    </w:p>
    <w:p w:rsidR="00D62FEF" w:rsidRPr="00D62FEF" w:rsidRDefault="00D62FEF" w:rsidP="00D62FEF">
      <w:r w:rsidRPr="00D62FEF">
        <w:rPr>
          <w:rFonts w:hint="eastAsia"/>
        </w:rPr>
        <w:t>现在我们在仓库中新建一个</w:t>
      </w:r>
      <w:r w:rsidR="009419A3">
        <w:t>"</w:t>
      </w:r>
      <w:r w:rsidRPr="00D62FEF">
        <w:t>calc.py</w:t>
      </w:r>
      <w:r w:rsidR="009419A3">
        <w:t>"</w:t>
      </w:r>
      <w:r w:rsidRPr="00D62FEF">
        <w:t>的文件，文件内容如下。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62FEF" w:rsidTr="00D62FEF">
        <w:tc>
          <w:tcPr>
            <w:tcW w:w="8388" w:type="dxa"/>
          </w:tcPr>
          <w:p w:rsidR="00994C7D" w:rsidRPr="00994C7D" w:rsidRDefault="00994C7D" w:rsidP="00994C7D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</w:pPr>
            <w:r w:rsidRPr="00994C7D">
              <w:rPr>
                <w:rFonts w:ascii="Courier New" w:eastAsia="Times New Roman" w:hAnsi="Courier New" w:cs="Courier New"/>
                <w:color w:val="2E2E2E"/>
                <w:sz w:val="20"/>
              </w:rPr>
              <w:t>def</w:t>
            </w:r>
            <w:r w:rsidRPr="00994C7D"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  <w:t xml:space="preserve"> </w:t>
            </w:r>
            <w:r w:rsidRPr="00994C7D">
              <w:rPr>
                <w:rFonts w:ascii="Courier New" w:eastAsia="Times New Roman" w:hAnsi="Courier New" w:cs="Courier New"/>
                <w:color w:val="2E2E2E"/>
                <w:sz w:val="20"/>
              </w:rPr>
              <w:t>add(a, b):</w:t>
            </w:r>
          </w:p>
          <w:p w:rsidR="00994C7D" w:rsidRPr="00994C7D" w:rsidRDefault="00994C7D" w:rsidP="00994C7D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</w:pPr>
            <w:r w:rsidRPr="00994C7D">
              <w:rPr>
                <w:rFonts w:ascii="Courier New" w:eastAsia="Times New Roman" w:hAnsi="Courier New" w:cs="Courier New"/>
                <w:color w:val="2E2E2E"/>
                <w:sz w:val="20"/>
              </w:rPr>
              <w:t>    print</w:t>
            </w:r>
            <w:r w:rsidRPr="00994C7D"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  <w:t xml:space="preserve"> </w:t>
            </w:r>
            <w:r w:rsidRPr="00994C7D">
              <w:rPr>
                <w:rFonts w:ascii="Courier New" w:eastAsia="Times New Roman" w:hAnsi="Courier New" w:cs="Courier New"/>
                <w:color w:val="2E2E2E"/>
                <w:sz w:val="20"/>
              </w:rPr>
              <w:t>a +</w:t>
            </w:r>
            <w:r w:rsidRPr="00994C7D"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  <w:t xml:space="preserve"> </w:t>
            </w:r>
            <w:r w:rsidRPr="00994C7D">
              <w:rPr>
                <w:rFonts w:ascii="Courier New" w:eastAsia="Times New Roman" w:hAnsi="Courier New" w:cs="Courier New"/>
                <w:color w:val="2E2E2E"/>
                <w:sz w:val="20"/>
              </w:rPr>
              <w:t>b</w:t>
            </w:r>
          </w:p>
          <w:p w:rsidR="00994C7D" w:rsidRPr="00994C7D" w:rsidRDefault="00994C7D" w:rsidP="00994C7D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</w:pPr>
            <w:r w:rsidRPr="00994C7D"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  <w:t> </w:t>
            </w:r>
          </w:p>
          <w:p w:rsidR="00994C7D" w:rsidRPr="00994C7D" w:rsidRDefault="00994C7D" w:rsidP="00994C7D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</w:pPr>
            <w:r w:rsidRPr="00994C7D">
              <w:rPr>
                <w:rFonts w:ascii="Courier New" w:eastAsia="Times New Roman" w:hAnsi="Courier New" w:cs="Courier New"/>
                <w:color w:val="2E2E2E"/>
                <w:sz w:val="20"/>
              </w:rPr>
              <w:t>if</w:t>
            </w:r>
            <w:r w:rsidRPr="00994C7D"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  <w:t xml:space="preserve"> </w:t>
            </w:r>
            <w:r w:rsidRPr="00994C7D">
              <w:rPr>
                <w:rFonts w:ascii="Courier New" w:eastAsia="Times New Roman" w:hAnsi="Courier New" w:cs="Courier New"/>
                <w:color w:val="2E2E2E"/>
                <w:sz w:val="20"/>
              </w:rPr>
              <w:t>__name__ ==</w:t>
            </w:r>
            <w:r w:rsidRPr="00994C7D"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  <w:t xml:space="preserve"> </w:t>
            </w:r>
            <w:r w:rsidR="009419A3">
              <w:rPr>
                <w:rFonts w:ascii="Courier New" w:eastAsia="Times New Roman" w:hAnsi="Courier New" w:cs="Courier New"/>
                <w:color w:val="2E2E2E"/>
                <w:sz w:val="20"/>
              </w:rPr>
              <w:t>"</w:t>
            </w:r>
            <w:r w:rsidRPr="00994C7D">
              <w:rPr>
                <w:rFonts w:ascii="Courier New" w:eastAsia="Times New Roman" w:hAnsi="Courier New" w:cs="Courier New"/>
                <w:color w:val="2E2E2E"/>
                <w:sz w:val="20"/>
              </w:rPr>
              <w:t>__main__</w:t>
            </w:r>
            <w:r w:rsidR="009419A3">
              <w:rPr>
                <w:rFonts w:ascii="Courier New" w:eastAsia="Times New Roman" w:hAnsi="Courier New" w:cs="Courier New"/>
                <w:color w:val="2E2E2E"/>
                <w:sz w:val="20"/>
              </w:rPr>
              <w:t>"</w:t>
            </w:r>
            <w:r w:rsidRPr="00994C7D">
              <w:rPr>
                <w:rFonts w:ascii="Courier New" w:eastAsia="Times New Roman" w:hAnsi="Courier New" w:cs="Courier New"/>
                <w:color w:val="2E2E2E"/>
                <w:sz w:val="20"/>
              </w:rPr>
              <w:t>:</w:t>
            </w:r>
          </w:p>
          <w:p w:rsidR="00D62FEF" w:rsidRPr="00994C7D" w:rsidRDefault="00994C7D" w:rsidP="00994C7D">
            <w:pPr>
              <w:spacing w:line="198" w:lineRule="atLeast"/>
              <w:ind w:left="0"/>
              <w:rPr>
                <w:rFonts w:ascii="Consolas" w:eastAsiaTheme="minorEastAsia" w:hAnsi="Consolas" w:cs="Consolas"/>
                <w:color w:val="2E2E2E"/>
                <w:sz w:val="18"/>
                <w:szCs w:val="18"/>
              </w:rPr>
            </w:pPr>
            <w:r w:rsidRPr="00994C7D">
              <w:rPr>
                <w:rFonts w:ascii="Courier New" w:eastAsia="Times New Roman" w:hAnsi="Courier New" w:cs="Courier New"/>
                <w:color w:val="2E2E2E"/>
                <w:sz w:val="20"/>
              </w:rPr>
              <w:t>    add(2, 3)</w:t>
            </w:r>
          </w:p>
        </w:tc>
      </w:tr>
    </w:tbl>
    <w:p w:rsidR="00D62FEF" w:rsidRDefault="00D62FEF" w:rsidP="00D62FEF">
      <w:r w:rsidRPr="00D62FEF">
        <w:rPr>
          <w:rFonts w:hint="eastAsia"/>
        </w:rPr>
        <w:lastRenderedPageBreak/>
        <w:t>通过</w:t>
      </w:r>
      <w:r w:rsidR="009419A3">
        <w:t>"</w:t>
      </w:r>
      <w:proofErr w:type="spellStart"/>
      <w:r w:rsidRPr="00D62FEF">
        <w:t>git</w:t>
      </w:r>
      <w:proofErr w:type="spellEnd"/>
      <w:r w:rsidRPr="00D62FEF">
        <w:t xml:space="preserve"> status</w:t>
      </w:r>
      <w:r w:rsidR="009419A3">
        <w:t>"</w:t>
      </w:r>
      <w:r w:rsidRPr="00D62FEF">
        <w:t>可以查看</w:t>
      </w:r>
      <w:proofErr w:type="spellStart"/>
      <w:r w:rsidRPr="00D62FEF">
        <w:t>WorkSpace</w:t>
      </w:r>
      <w:proofErr w:type="spellEnd"/>
      <w:r w:rsidRPr="00D62FEF">
        <w:t>的状态，看到输出显示</w:t>
      </w:r>
      <w:r w:rsidR="009419A3">
        <w:t>"</w:t>
      </w:r>
      <w:r w:rsidRPr="00D62FEF">
        <w:t>calc.py</w:t>
      </w:r>
      <w:r w:rsidR="009419A3">
        <w:t>"</w:t>
      </w:r>
      <w:r w:rsidRPr="00D62FEF">
        <w:t>没有被</w:t>
      </w:r>
      <w:proofErr w:type="spellStart"/>
      <w:r w:rsidRPr="00D62FEF">
        <w:t>Git</w:t>
      </w:r>
      <w:proofErr w:type="spellEnd"/>
      <w:r w:rsidRPr="00D62FEF">
        <w:t>跟踪，并且提示我们可以使用</w:t>
      </w:r>
      <w:r w:rsidR="009419A3">
        <w:t>"</w:t>
      </w:r>
      <w:proofErr w:type="spellStart"/>
      <w:r w:rsidRPr="00D62FEF">
        <w:t>git</w:t>
      </w:r>
      <w:proofErr w:type="spellEnd"/>
      <w:r w:rsidRPr="00D62FEF">
        <w:t xml:space="preserve"> add &lt;file&gt;…</w:t>
      </w:r>
      <w:r w:rsidR="009419A3">
        <w:t>"</w:t>
      </w:r>
      <w:r w:rsidRPr="00D62FEF">
        <w:t>把该文件添加到待提交区（暂存区）。</w:t>
      </w:r>
      <w:r w:rsidRPr="00D62FEF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 w:rsidRPr="00D62FEF">
        <w:rPr>
          <w:rFonts w:hint="eastAsia"/>
          <w:b/>
        </w:rPr>
        <w:t>这时的更新只是在</w:t>
      </w:r>
      <w:proofErr w:type="spellStart"/>
      <w:r w:rsidRPr="00D62FEF">
        <w:rPr>
          <w:b/>
        </w:rPr>
        <w:t>WorkSpace</w:t>
      </w:r>
      <w:proofErr w:type="spellEnd"/>
      <w:r w:rsidRPr="00D62FEF">
        <w:rPr>
          <w:b/>
        </w:rPr>
        <w:t>中</w:t>
      </w:r>
      <w:r w:rsidRPr="00D62FEF">
        <w:t>。</w:t>
      </w:r>
    </w:p>
    <w:p w:rsidR="00163424" w:rsidRDefault="00D62FEF" w:rsidP="00163424">
      <w:r>
        <w:rPr>
          <w:rFonts w:hint="eastAsia"/>
          <w:noProof/>
        </w:rPr>
        <w:drawing>
          <wp:inline distT="0" distB="0" distL="0" distR="0">
            <wp:extent cx="5486400" cy="17220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22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EF" w:rsidRDefault="0024231E" w:rsidP="00D62FEF">
      <w:r w:rsidRPr="0024231E">
        <w:rPr>
          <w:rFonts w:hint="eastAsia"/>
        </w:rPr>
        <w:t>使用</w:t>
      </w:r>
      <w:r w:rsidR="009419A3">
        <w:t>"</w:t>
      </w:r>
      <w:proofErr w:type="spellStart"/>
      <w:r w:rsidRPr="0024231E">
        <w:t>git</w:t>
      </w:r>
      <w:proofErr w:type="spellEnd"/>
      <w:r w:rsidRPr="0024231E">
        <w:t xml:space="preserve"> add calc.py</w:t>
      </w:r>
      <w:r w:rsidR="009419A3">
        <w:t>"</w:t>
      </w:r>
      <w:r w:rsidRPr="0024231E">
        <w:t>或者</w:t>
      </w:r>
      <w:r w:rsidR="009419A3">
        <w:t>"</w:t>
      </w:r>
      <w:proofErr w:type="spellStart"/>
      <w:r w:rsidRPr="0024231E">
        <w:t>git</w:t>
      </w:r>
      <w:proofErr w:type="spellEnd"/>
      <w:r w:rsidRPr="0024231E">
        <w:t xml:space="preserve"> add .</w:t>
      </w:r>
      <w:r w:rsidR="009419A3">
        <w:t>"</w:t>
      </w:r>
      <w:r w:rsidRPr="0024231E">
        <w:t>，然后继续查看</w:t>
      </w:r>
      <w:proofErr w:type="spellStart"/>
      <w:r w:rsidRPr="0024231E">
        <w:t>WorkSpace</w:t>
      </w:r>
      <w:proofErr w:type="spellEnd"/>
      <w:r w:rsidRPr="0024231E">
        <w:t>的状态。这是发现文件已经被放到暂存区。</w:t>
      </w:r>
      <w:r w:rsidR="00163424" w:rsidRPr="00163424">
        <w:rPr>
          <w:rFonts w:hint="eastAsia"/>
          <w:color w:val="FF0000"/>
        </w:rPr>
        <w:t>注意</w:t>
      </w:r>
      <w:r w:rsidR="00163424">
        <w:rPr>
          <w:rFonts w:hint="eastAsia"/>
        </w:rPr>
        <w:t>：</w:t>
      </w:r>
      <w:r w:rsidR="00163424" w:rsidRPr="00163424">
        <w:rPr>
          <w:rFonts w:hint="eastAsia"/>
          <w:color w:val="FF0000"/>
        </w:rPr>
        <w:t>这时的更新已经从</w:t>
      </w:r>
      <w:proofErr w:type="spellStart"/>
      <w:r w:rsidR="00163424" w:rsidRPr="00163424">
        <w:rPr>
          <w:color w:val="FF0000"/>
        </w:rPr>
        <w:t>WorkSpace</w:t>
      </w:r>
      <w:proofErr w:type="spellEnd"/>
      <w:r w:rsidR="00163424" w:rsidRPr="00163424">
        <w:rPr>
          <w:color w:val="FF0000"/>
        </w:rPr>
        <w:t>保存到了Stage中。</w:t>
      </w:r>
    </w:p>
    <w:p w:rsidR="0024231E" w:rsidRDefault="00952AFC" w:rsidP="00163424">
      <w:r>
        <w:rPr>
          <w:rFonts w:hint="eastAsia"/>
          <w:noProof/>
        </w:rPr>
        <w:drawing>
          <wp:inline distT="0" distB="0" distL="0" distR="0">
            <wp:extent cx="5486400" cy="192150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21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424" w:rsidRDefault="00163424" w:rsidP="00D62FEF">
      <w:r w:rsidRPr="00163424">
        <w:rPr>
          <w:rFonts w:hint="eastAsia"/>
        </w:rPr>
        <w:t>最后，我们就可以通过</w:t>
      </w:r>
      <w:r w:rsidR="009419A3">
        <w:t>"</w:t>
      </w:r>
      <w:proofErr w:type="spellStart"/>
      <w:r w:rsidRPr="00163424">
        <w:t>git</w:t>
      </w:r>
      <w:proofErr w:type="spellEnd"/>
      <w:r w:rsidRPr="00163424">
        <w:t xml:space="preserve"> commit -m</w:t>
      </w:r>
      <w:r w:rsidR="009419A3">
        <w:t>"</w:t>
      </w:r>
      <w:r w:rsidRPr="00163424">
        <w:t>来提交更新了。-m后面跟的是对commit的描述（message）。</w:t>
      </w:r>
      <w:r w:rsidRPr="00163424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 w:rsidRPr="00163424">
        <w:rPr>
          <w:rFonts w:hint="eastAsia"/>
          <w:b/>
        </w:rPr>
        <w:t>这时的更新已经又从</w:t>
      </w:r>
      <w:r w:rsidRPr="00163424">
        <w:rPr>
          <w:b/>
        </w:rPr>
        <w:t>Stage保存到了Local Repo中</w:t>
      </w:r>
      <w:r w:rsidRPr="00163424">
        <w:t>。</w:t>
      </w:r>
    </w:p>
    <w:p w:rsidR="00163424" w:rsidRPr="00D62FEF" w:rsidRDefault="00163424" w:rsidP="00D62FEF">
      <w:r>
        <w:rPr>
          <w:rFonts w:hint="eastAsia"/>
          <w:noProof/>
        </w:rPr>
        <w:drawing>
          <wp:inline distT="0" distB="0" distL="0" distR="0">
            <wp:extent cx="5486400" cy="149002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9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C7D" w:rsidRDefault="00994C7D" w:rsidP="00994C7D">
      <w:pPr>
        <w:pStyle w:val="Heading1"/>
      </w:pPr>
      <w:r>
        <w:rPr>
          <w:rFonts w:hint="eastAsia"/>
        </w:rPr>
        <w:lastRenderedPageBreak/>
        <w:t>更新</w:t>
      </w:r>
    </w:p>
    <w:p w:rsidR="00994C7D" w:rsidRDefault="00994C7D" w:rsidP="00994C7D">
      <w:r w:rsidRPr="00994C7D">
        <w:rPr>
          <w:rFonts w:hint="eastAsia"/>
        </w:rPr>
        <w:t>假设现在需要对</w:t>
      </w:r>
      <w:r w:rsidR="009419A3">
        <w:t>"</w:t>
      </w:r>
      <w:r w:rsidRPr="00994C7D">
        <w:t>calc.py</w:t>
      </w:r>
      <w:r w:rsidR="009419A3">
        <w:t>"</w:t>
      </w:r>
      <w:r w:rsidRPr="00994C7D">
        <w:t>进行更新，修改文件后，查看</w:t>
      </w:r>
      <w:proofErr w:type="spellStart"/>
      <w:r w:rsidRPr="00994C7D">
        <w:t>WorkSpace</w:t>
      </w:r>
      <w:proofErr w:type="spellEnd"/>
      <w:r w:rsidRPr="00994C7D">
        <w:t>的状态，会发现提示文件有更新，但是更新只是在</w:t>
      </w:r>
      <w:proofErr w:type="spellStart"/>
      <w:r w:rsidRPr="00994C7D">
        <w:t>WorkSpace</w:t>
      </w:r>
      <w:proofErr w:type="spellEnd"/>
      <w:r w:rsidRPr="00994C7D">
        <w:t>中，没有存到暂存区中。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994C7D" w:rsidTr="00994C7D">
        <w:tc>
          <w:tcPr>
            <w:tcW w:w="8388" w:type="dxa"/>
          </w:tcPr>
          <w:p w:rsidR="00994C7D" w:rsidRPr="00994C7D" w:rsidRDefault="00994C7D" w:rsidP="00994C7D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</w:pPr>
            <w:r w:rsidRPr="00994C7D">
              <w:rPr>
                <w:rFonts w:ascii="Courier New" w:eastAsia="Times New Roman" w:hAnsi="Courier New" w:cs="Courier New"/>
                <w:color w:val="2E2E2E"/>
                <w:sz w:val="20"/>
              </w:rPr>
              <w:t>def</w:t>
            </w:r>
            <w:r w:rsidRPr="00994C7D"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  <w:t xml:space="preserve"> </w:t>
            </w:r>
            <w:r w:rsidRPr="00994C7D">
              <w:rPr>
                <w:rFonts w:ascii="Courier New" w:eastAsia="Times New Roman" w:hAnsi="Courier New" w:cs="Courier New"/>
                <w:color w:val="2E2E2E"/>
                <w:sz w:val="20"/>
              </w:rPr>
              <w:t>add(a, b):</w:t>
            </w:r>
          </w:p>
          <w:p w:rsidR="00994C7D" w:rsidRPr="00994C7D" w:rsidRDefault="00994C7D" w:rsidP="00994C7D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</w:pPr>
            <w:r w:rsidRPr="00994C7D">
              <w:rPr>
                <w:rFonts w:ascii="Courier New" w:eastAsia="Times New Roman" w:hAnsi="Courier New" w:cs="Courier New"/>
                <w:color w:val="2E2E2E"/>
                <w:sz w:val="20"/>
              </w:rPr>
              <w:t>    print</w:t>
            </w:r>
            <w:r w:rsidRPr="00994C7D"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  <w:t xml:space="preserve"> </w:t>
            </w:r>
            <w:r w:rsidRPr="00994C7D">
              <w:rPr>
                <w:rFonts w:ascii="Courier New" w:eastAsia="Times New Roman" w:hAnsi="Courier New" w:cs="Courier New"/>
                <w:color w:val="2E2E2E"/>
                <w:sz w:val="20"/>
              </w:rPr>
              <w:t>a +</w:t>
            </w:r>
            <w:r w:rsidRPr="00994C7D"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  <w:t xml:space="preserve"> </w:t>
            </w:r>
            <w:r w:rsidRPr="00994C7D">
              <w:rPr>
                <w:rFonts w:ascii="Courier New" w:eastAsia="Times New Roman" w:hAnsi="Courier New" w:cs="Courier New"/>
                <w:color w:val="2E2E2E"/>
                <w:sz w:val="20"/>
              </w:rPr>
              <w:t>b</w:t>
            </w:r>
          </w:p>
          <w:p w:rsidR="00994C7D" w:rsidRPr="00994C7D" w:rsidRDefault="00994C7D" w:rsidP="00994C7D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</w:pPr>
            <w:r w:rsidRPr="00994C7D"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  <w:t> </w:t>
            </w:r>
          </w:p>
          <w:p w:rsidR="00994C7D" w:rsidRPr="00994C7D" w:rsidRDefault="00994C7D" w:rsidP="00994C7D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</w:pPr>
            <w:r w:rsidRPr="00994C7D">
              <w:rPr>
                <w:rFonts w:ascii="Courier New" w:eastAsia="Times New Roman" w:hAnsi="Courier New" w:cs="Courier New"/>
                <w:color w:val="2E2E2E"/>
                <w:sz w:val="20"/>
              </w:rPr>
              <w:t>def</w:t>
            </w:r>
            <w:r w:rsidRPr="00994C7D"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  <w:t xml:space="preserve"> </w:t>
            </w:r>
            <w:r w:rsidRPr="00994C7D">
              <w:rPr>
                <w:rFonts w:ascii="Courier New" w:eastAsia="Times New Roman" w:hAnsi="Courier New" w:cs="Courier New"/>
                <w:color w:val="2E2E2E"/>
                <w:sz w:val="20"/>
              </w:rPr>
              <w:t>sub(a, b):</w:t>
            </w:r>
          </w:p>
          <w:p w:rsidR="00994C7D" w:rsidRPr="00994C7D" w:rsidRDefault="00994C7D" w:rsidP="00994C7D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</w:pPr>
            <w:r w:rsidRPr="00994C7D">
              <w:rPr>
                <w:rFonts w:ascii="Courier New" w:eastAsia="Times New Roman" w:hAnsi="Courier New" w:cs="Courier New"/>
                <w:color w:val="2E2E2E"/>
                <w:sz w:val="20"/>
              </w:rPr>
              <w:t>    print</w:t>
            </w:r>
            <w:r w:rsidRPr="00994C7D"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  <w:t xml:space="preserve">  </w:t>
            </w:r>
            <w:r w:rsidRPr="00994C7D">
              <w:rPr>
                <w:rFonts w:ascii="Courier New" w:eastAsia="Times New Roman" w:hAnsi="Courier New" w:cs="Courier New"/>
                <w:color w:val="2E2E2E"/>
                <w:sz w:val="20"/>
              </w:rPr>
              <w:t>a -</w:t>
            </w:r>
            <w:r w:rsidRPr="00994C7D"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  <w:t xml:space="preserve"> </w:t>
            </w:r>
            <w:r w:rsidRPr="00994C7D">
              <w:rPr>
                <w:rFonts w:ascii="Courier New" w:eastAsia="Times New Roman" w:hAnsi="Courier New" w:cs="Courier New"/>
                <w:color w:val="2E2E2E"/>
                <w:sz w:val="20"/>
              </w:rPr>
              <w:t>b</w:t>
            </w:r>
          </w:p>
          <w:p w:rsidR="00994C7D" w:rsidRPr="00994C7D" w:rsidRDefault="00994C7D" w:rsidP="00994C7D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</w:pPr>
            <w:r w:rsidRPr="00994C7D"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  <w:t> </w:t>
            </w:r>
          </w:p>
          <w:p w:rsidR="00994C7D" w:rsidRPr="00994C7D" w:rsidRDefault="00994C7D" w:rsidP="00994C7D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</w:pPr>
            <w:r w:rsidRPr="00994C7D">
              <w:rPr>
                <w:rFonts w:ascii="Courier New" w:eastAsia="Times New Roman" w:hAnsi="Courier New" w:cs="Courier New"/>
                <w:color w:val="2E2E2E"/>
                <w:sz w:val="20"/>
              </w:rPr>
              <w:t>if</w:t>
            </w:r>
            <w:r w:rsidRPr="00994C7D"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  <w:t xml:space="preserve"> </w:t>
            </w:r>
            <w:r w:rsidRPr="00994C7D">
              <w:rPr>
                <w:rFonts w:ascii="Courier New" w:eastAsia="Times New Roman" w:hAnsi="Courier New" w:cs="Courier New"/>
                <w:color w:val="2E2E2E"/>
                <w:sz w:val="20"/>
              </w:rPr>
              <w:t>__name__ ==</w:t>
            </w:r>
            <w:r w:rsidRPr="00994C7D"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  <w:t xml:space="preserve"> </w:t>
            </w:r>
            <w:r w:rsidR="009419A3">
              <w:rPr>
                <w:rFonts w:ascii="Courier New" w:eastAsia="Times New Roman" w:hAnsi="Courier New" w:cs="Courier New"/>
                <w:color w:val="2E2E2E"/>
                <w:sz w:val="20"/>
              </w:rPr>
              <w:t>"</w:t>
            </w:r>
            <w:r w:rsidRPr="00994C7D">
              <w:rPr>
                <w:rFonts w:ascii="Courier New" w:eastAsia="Times New Roman" w:hAnsi="Courier New" w:cs="Courier New"/>
                <w:color w:val="2E2E2E"/>
                <w:sz w:val="20"/>
              </w:rPr>
              <w:t>__main__</w:t>
            </w:r>
            <w:r w:rsidR="009419A3">
              <w:rPr>
                <w:rFonts w:ascii="Courier New" w:eastAsia="Times New Roman" w:hAnsi="Courier New" w:cs="Courier New"/>
                <w:color w:val="2E2E2E"/>
                <w:sz w:val="20"/>
              </w:rPr>
              <w:t>"</w:t>
            </w:r>
            <w:r w:rsidRPr="00994C7D">
              <w:rPr>
                <w:rFonts w:ascii="Courier New" w:eastAsia="Times New Roman" w:hAnsi="Courier New" w:cs="Courier New"/>
                <w:color w:val="2E2E2E"/>
                <w:sz w:val="20"/>
              </w:rPr>
              <w:t>:</w:t>
            </w:r>
          </w:p>
          <w:p w:rsidR="00994C7D" w:rsidRPr="00994C7D" w:rsidRDefault="00994C7D" w:rsidP="00994C7D">
            <w:pPr>
              <w:spacing w:line="198" w:lineRule="atLeast"/>
              <w:ind w:left="0"/>
              <w:rPr>
                <w:rFonts w:ascii="Consolas" w:eastAsiaTheme="minorEastAsia" w:hAnsi="Consolas" w:cs="Consolas"/>
                <w:color w:val="2E2E2E"/>
                <w:sz w:val="18"/>
                <w:szCs w:val="18"/>
              </w:rPr>
            </w:pPr>
            <w:r w:rsidRPr="00994C7D">
              <w:rPr>
                <w:rFonts w:ascii="Courier New" w:eastAsia="Times New Roman" w:hAnsi="Courier New" w:cs="Courier New"/>
                <w:color w:val="2E2E2E"/>
                <w:sz w:val="20"/>
              </w:rPr>
              <w:t>add(2, 3)</w:t>
            </w:r>
          </w:p>
        </w:tc>
      </w:tr>
    </w:tbl>
    <w:p w:rsidR="00994C7D" w:rsidRDefault="00994C7D" w:rsidP="00994C7D">
      <w:r>
        <w:rPr>
          <w:noProof/>
        </w:rPr>
        <w:drawing>
          <wp:inline distT="0" distB="0" distL="0" distR="0">
            <wp:extent cx="5486400" cy="153335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33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C7D" w:rsidRDefault="00994C7D" w:rsidP="00994C7D"/>
    <w:p w:rsidR="00994C7D" w:rsidRDefault="00994C7D" w:rsidP="00994C7D">
      <w:r w:rsidRPr="00994C7D">
        <w:rPr>
          <w:rFonts w:hint="eastAsia"/>
        </w:rPr>
        <w:t>同样，通过</w:t>
      </w:r>
      <w:r w:rsidRPr="00994C7D">
        <w:t>add、commit的操作，我们可以把文件的更新先存放到暂存区，然后从暂存区提交到repo中。</w:t>
      </w:r>
    </w:p>
    <w:p w:rsidR="00772FB7" w:rsidRPr="00BD3D0A" w:rsidRDefault="00994C7D" w:rsidP="00994C7D">
      <w:r>
        <w:rPr>
          <w:noProof/>
        </w:rPr>
        <w:drawing>
          <wp:inline distT="0" distB="0" distL="0" distR="0">
            <wp:extent cx="5486400" cy="12192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C7D" w:rsidRDefault="003017B3" w:rsidP="00994C7D">
      <w:r w:rsidRPr="003017B3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 w:rsidR="00994C7D" w:rsidRPr="003017B3">
        <w:rPr>
          <w:rFonts w:hint="eastAsia"/>
          <w:b/>
        </w:rPr>
        <w:t>只有被</w:t>
      </w:r>
      <w:r w:rsidR="00994C7D" w:rsidRPr="003017B3">
        <w:rPr>
          <w:b/>
        </w:rPr>
        <w:t>add到暂存区的更新才会被提交进入repo。</w:t>
      </w:r>
      <w:r w:rsidR="00772FB7" w:rsidRPr="00772FB7">
        <w:rPr>
          <w:rFonts w:hint="eastAsia"/>
        </w:rPr>
        <w:t>比如下面的一系列操作，操作结束后只有</w:t>
      </w:r>
      <w:r w:rsidR="009419A3">
        <w:t>"</w:t>
      </w:r>
      <w:r w:rsidR="00772FB7" w:rsidRPr="00772FB7">
        <w:t>multi</w:t>
      </w:r>
      <w:r w:rsidR="009419A3">
        <w:t>"</w:t>
      </w:r>
      <w:r w:rsidR="00772FB7" w:rsidRPr="00772FB7">
        <w:t>函数的更新会被提交到repo中，</w:t>
      </w:r>
      <w:r w:rsidR="009419A3">
        <w:t>"</w:t>
      </w:r>
      <w:r w:rsidR="00772FB7" w:rsidRPr="00772FB7">
        <w:t>div</w:t>
      </w:r>
      <w:r w:rsidR="009419A3">
        <w:t>"</w:t>
      </w:r>
      <w:r w:rsidR="00772FB7" w:rsidRPr="00772FB7">
        <w:t>函数的更新还在</w:t>
      </w:r>
      <w:proofErr w:type="spellStart"/>
      <w:r w:rsidR="00772FB7" w:rsidRPr="00772FB7">
        <w:t>WorkSpace</w:t>
      </w:r>
      <w:proofErr w:type="spellEnd"/>
      <w:r w:rsidR="00772FB7" w:rsidRPr="00772FB7">
        <w:t>中。这点应该也是比较容易理解的。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72FB7" w:rsidTr="00772FB7">
        <w:tc>
          <w:tcPr>
            <w:tcW w:w="8388" w:type="dxa"/>
          </w:tcPr>
          <w:p w:rsidR="00772FB7" w:rsidRPr="00772FB7" w:rsidRDefault="00772FB7" w:rsidP="00772FB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</w:pPr>
            <w:r w:rsidRPr="00772FB7">
              <w:rPr>
                <w:rFonts w:ascii="Courier New" w:eastAsia="Times New Roman" w:hAnsi="Courier New" w:cs="Courier New"/>
                <w:color w:val="2E2E2E"/>
                <w:sz w:val="20"/>
              </w:rPr>
              <w:t>def</w:t>
            </w:r>
            <w:r w:rsidRPr="00772FB7"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  <w:t xml:space="preserve"> </w:t>
            </w:r>
            <w:r w:rsidRPr="00772FB7">
              <w:rPr>
                <w:rFonts w:ascii="Courier New" w:eastAsia="Times New Roman" w:hAnsi="Courier New" w:cs="Courier New"/>
                <w:color w:val="2E2E2E"/>
                <w:sz w:val="20"/>
              </w:rPr>
              <w:t>multi(a, b):</w:t>
            </w:r>
          </w:p>
          <w:p w:rsidR="00772FB7" w:rsidRPr="00772FB7" w:rsidRDefault="00772FB7" w:rsidP="00772FB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</w:pPr>
            <w:r w:rsidRPr="00772FB7">
              <w:rPr>
                <w:rFonts w:ascii="Courier New" w:eastAsia="Times New Roman" w:hAnsi="Courier New" w:cs="Courier New"/>
                <w:color w:val="2E2E2E"/>
                <w:sz w:val="20"/>
              </w:rPr>
              <w:t>    print</w:t>
            </w:r>
            <w:r w:rsidRPr="00772FB7"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  <w:t xml:space="preserve"> </w:t>
            </w:r>
            <w:r w:rsidRPr="00772FB7">
              <w:rPr>
                <w:rFonts w:ascii="Courier New" w:eastAsia="Times New Roman" w:hAnsi="Courier New" w:cs="Courier New"/>
                <w:color w:val="2E2E2E"/>
                <w:sz w:val="20"/>
              </w:rPr>
              <w:t>a *</w:t>
            </w:r>
            <w:r w:rsidRPr="00772FB7"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  <w:t xml:space="preserve"> </w:t>
            </w:r>
            <w:r w:rsidRPr="00772FB7">
              <w:rPr>
                <w:rFonts w:ascii="Courier New" w:eastAsia="Times New Roman" w:hAnsi="Courier New" w:cs="Courier New"/>
                <w:color w:val="2E2E2E"/>
                <w:sz w:val="20"/>
              </w:rPr>
              <w:t>b</w:t>
            </w:r>
          </w:p>
          <w:p w:rsidR="00772FB7" w:rsidRPr="00772FB7" w:rsidRDefault="00772FB7" w:rsidP="00772FB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</w:pPr>
            <w:r w:rsidRPr="00772FB7"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  <w:t> </w:t>
            </w:r>
          </w:p>
          <w:p w:rsidR="00772FB7" w:rsidRPr="00772FB7" w:rsidRDefault="00772FB7" w:rsidP="00772FB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</w:pPr>
            <w:r w:rsidRPr="00772FB7">
              <w:rPr>
                <w:rFonts w:ascii="Courier New" w:eastAsia="Times New Roman" w:hAnsi="Courier New" w:cs="Courier New"/>
                <w:color w:val="2E2E2E"/>
                <w:sz w:val="20"/>
              </w:rPr>
              <w:t>def</w:t>
            </w:r>
            <w:r w:rsidRPr="00772FB7"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  <w:t xml:space="preserve"> </w:t>
            </w:r>
            <w:r w:rsidRPr="00772FB7">
              <w:rPr>
                <w:rFonts w:ascii="Courier New" w:eastAsia="Times New Roman" w:hAnsi="Courier New" w:cs="Courier New"/>
                <w:color w:val="2E2E2E"/>
                <w:sz w:val="20"/>
              </w:rPr>
              <w:t>div(a, b):</w:t>
            </w:r>
          </w:p>
          <w:p w:rsidR="00772FB7" w:rsidRPr="00772FB7" w:rsidRDefault="00772FB7" w:rsidP="00772FB7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</w:pPr>
            <w:r w:rsidRPr="00772FB7">
              <w:rPr>
                <w:rFonts w:ascii="Courier New" w:eastAsia="Times New Roman" w:hAnsi="Courier New" w:cs="Courier New"/>
                <w:color w:val="2E2E2E"/>
                <w:sz w:val="20"/>
              </w:rPr>
              <w:t>    if</w:t>
            </w:r>
            <w:r w:rsidRPr="00772FB7"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  <w:t xml:space="preserve"> </w:t>
            </w:r>
            <w:r w:rsidRPr="00772FB7">
              <w:rPr>
                <w:rFonts w:ascii="Courier New" w:eastAsia="Times New Roman" w:hAnsi="Courier New" w:cs="Courier New"/>
                <w:color w:val="2E2E2E"/>
                <w:sz w:val="20"/>
              </w:rPr>
              <w:t>b !=</w:t>
            </w:r>
            <w:r w:rsidRPr="00772FB7"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  <w:t xml:space="preserve"> </w:t>
            </w:r>
            <w:r w:rsidRPr="00772FB7">
              <w:rPr>
                <w:rFonts w:ascii="Courier New" w:eastAsia="Times New Roman" w:hAnsi="Courier New" w:cs="Courier New"/>
                <w:color w:val="2E2E2E"/>
                <w:sz w:val="20"/>
              </w:rPr>
              <w:t xml:space="preserve">0: </w:t>
            </w:r>
          </w:p>
          <w:p w:rsidR="00772FB7" w:rsidRDefault="00772FB7" w:rsidP="00772FB7">
            <w:pPr>
              <w:spacing w:line="198" w:lineRule="atLeast"/>
              <w:ind w:left="0"/>
              <w:rPr>
                <w:rFonts w:ascii="Courier New" w:eastAsiaTheme="minorEastAsia" w:hAnsi="Courier New" w:cs="Courier New"/>
                <w:color w:val="2E2E2E"/>
                <w:sz w:val="20"/>
              </w:rPr>
            </w:pPr>
            <w:r w:rsidRPr="00772FB7">
              <w:rPr>
                <w:rFonts w:ascii="Courier New" w:eastAsia="Times New Roman" w:hAnsi="Courier New" w:cs="Courier New"/>
                <w:color w:val="2E2E2E"/>
                <w:sz w:val="20"/>
              </w:rPr>
              <w:t>        print</w:t>
            </w:r>
            <w:r w:rsidRPr="00772FB7"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  <w:t xml:space="preserve"> </w:t>
            </w:r>
            <w:r w:rsidRPr="00772FB7">
              <w:rPr>
                <w:rFonts w:ascii="Courier New" w:eastAsia="Times New Roman" w:hAnsi="Courier New" w:cs="Courier New"/>
                <w:color w:val="2E2E2E"/>
                <w:sz w:val="20"/>
              </w:rPr>
              <w:t>a /</w:t>
            </w:r>
            <w:r w:rsidRPr="00772FB7"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  <w:t xml:space="preserve"> </w:t>
            </w:r>
            <w:r w:rsidRPr="00772FB7">
              <w:rPr>
                <w:rFonts w:ascii="Courier New" w:eastAsia="Times New Roman" w:hAnsi="Courier New" w:cs="Courier New"/>
                <w:color w:val="2E2E2E"/>
                <w:sz w:val="20"/>
              </w:rPr>
              <w:t>b</w:t>
            </w:r>
          </w:p>
          <w:p w:rsidR="00772FB7" w:rsidRDefault="00772FB7" w:rsidP="00772FB7">
            <w:pPr>
              <w:spacing w:line="198" w:lineRule="atLeast"/>
              <w:ind w:left="0"/>
              <w:rPr>
                <w:rFonts w:ascii="Courier New" w:eastAsiaTheme="minorEastAsia" w:hAnsi="Courier New" w:cs="Courier New"/>
                <w:color w:val="2E2E2E"/>
                <w:sz w:val="20"/>
              </w:rPr>
            </w:pPr>
          </w:p>
          <w:p w:rsidR="00772FB7" w:rsidRPr="00772FB7" w:rsidRDefault="00772FB7" w:rsidP="00772FB7">
            <w:pPr>
              <w:spacing w:line="198" w:lineRule="atLeast"/>
              <w:ind w:left="0"/>
              <w:rPr>
                <w:rFonts w:ascii="Consolas" w:eastAsiaTheme="minorEastAsia" w:hAnsi="Consolas" w:cs="Consolas"/>
                <w:color w:val="2E2E2E"/>
                <w:sz w:val="18"/>
                <w:szCs w:val="18"/>
              </w:rPr>
            </w:pPr>
          </w:p>
        </w:tc>
      </w:tr>
    </w:tbl>
    <w:p w:rsidR="00994C7D" w:rsidRPr="00994C7D" w:rsidRDefault="00772FB7" w:rsidP="00994C7D">
      <w:r>
        <w:rPr>
          <w:noProof/>
        </w:rPr>
        <w:lastRenderedPageBreak/>
        <w:drawing>
          <wp:inline distT="0" distB="0" distL="0" distR="0">
            <wp:extent cx="5486400" cy="3045350"/>
            <wp:effectExtent l="19050" t="0" r="0" b="0"/>
            <wp:docPr id="28" name="Picture 28" descr="http://ww1.sinaimg.cn/mw690/6941baebgw1epuq6hp497j20ri0faq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1.sinaimg.cn/mw690/6941baebgw1epuq6hp497j20ri0faq9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EF" w:rsidRDefault="00D62FEF" w:rsidP="00C879AE"/>
    <w:p w:rsidR="00001BEE" w:rsidRDefault="00001BEE" w:rsidP="00001BEE">
      <w:pPr>
        <w:pStyle w:val="Heading1"/>
      </w:pPr>
      <w:proofErr w:type="spellStart"/>
      <w:r w:rsidRPr="00001BEE">
        <w:t>git</w:t>
      </w:r>
      <w:proofErr w:type="spellEnd"/>
      <w:r w:rsidRPr="00001BEE">
        <w:t xml:space="preserve"> diff</w:t>
      </w:r>
    </w:p>
    <w:p w:rsidR="00001BEE" w:rsidRPr="00001BEE" w:rsidRDefault="009419A3" w:rsidP="00001BEE">
      <w:r>
        <w:t>"</w:t>
      </w:r>
      <w:proofErr w:type="spellStart"/>
      <w:r w:rsidR="00001BEE" w:rsidRPr="00001BEE">
        <w:t>git</w:t>
      </w:r>
      <w:proofErr w:type="spellEnd"/>
      <w:r w:rsidR="00001BEE" w:rsidRPr="00001BEE">
        <w:t xml:space="preserve"> diff</w:t>
      </w:r>
      <w:r>
        <w:t>"</w:t>
      </w:r>
      <w:r w:rsidR="00001BEE" w:rsidRPr="00001BEE">
        <w:t>是一个很有用，而且会经常用到的命令。基于上面的例子，我们通过</w:t>
      </w:r>
      <w:r>
        <w:t>"</w:t>
      </w:r>
      <w:proofErr w:type="spellStart"/>
      <w:r w:rsidR="00001BEE" w:rsidRPr="00001BEE">
        <w:t>git</w:t>
      </w:r>
      <w:proofErr w:type="spellEnd"/>
      <w:r w:rsidR="00001BEE" w:rsidRPr="00001BEE">
        <w:t xml:space="preserve"> diff</w:t>
      </w:r>
      <w:r>
        <w:t>"</w:t>
      </w:r>
      <w:r w:rsidR="00001BEE" w:rsidRPr="00001BEE">
        <w:t>来查看</w:t>
      </w:r>
      <w:proofErr w:type="spellStart"/>
      <w:r w:rsidR="00001BEE" w:rsidRPr="00001BEE">
        <w:t>WorkSpace</w:t>
      </w:r>
      <w:proofErr w:type="spellEnd"/>
      <w:r w:rsidR="00001BEE" w:rsidRPr="00001BEE">
        <w:t>和Stage的diff情况，当我们把更新add到Stage中，diff就不会有任何输出了。</w:t>
      </w:r>
    </w:p>
    <w:p w:rsidR="00772FB7" w:rsidRDefault="00001BEE" w:rsidP="00C879AE">
      <w:r>
        <w:rPr>
          <w:rFonts w:hint="eastAsia"/>
          <w:noProof/>
        </w:rPr>
        <w:drawing>
          <wp:inline distT="0" distB="0" distL="0" distR="0">
            <wp:extent cx="5191125" cy="228600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BEE" w:rsidRDefault="00001BEE" w:rsidP="00C879AE"/>
    <w:p w:rsidR="00001BEE" w:rsidRDefault="00001BEE" w:rsidP="00C879AE">
      <w:r w:rsidRPr="00001BEE">
        <w:rPr>
          <w:rFonts w:hint="eastAsia"/>
        </w:rPr>
        <w:t>当然，我们也可以把</w:t>
      </w:r>
      <w:proofErr w:type="spellStart"/>
      <w:r w:rsidRPr="00001BEE">
        <w:t>WorkSpace</w:t>
      </w:r>
      <w:proofErr w:type="spellEnd"/>
      <w:r w:rsidRPr="00001BEE">
        <w:t>中的状态跟repo中的状态进行diff，命令如下，关于HEAD，将在后面解释。</w:t>
      </w:r>
      <w:proofErr w:type="spellStart"/>
      <w:r w:rsidRPr="00001BEE">
        <w:t>git</w:t>
      </w:r>
      <w:proofErr w:type="spellEnd"/>
      <w:r w:rsidRPr="00001BEE">
        <w:t xml:space="preserve"> diff </w:t>
      </w:r>
      <w:proofErr w:type="spellStart"/>
      <w:r w:rsidRPr="00001BEE">
        <w:t>HEAD~n</w:t>
      </w:r>
      <w:proofErr w:type="spellEnd"/>
    </w:p>
    <w:p w:rsidR="008C5D92" w:rsidRDefault="008C5D92" w:rsidP="008C5D92">
      <w:pPr>
        <w:pStyle w:val="Heading1"/>
      </w:pPr>
      <w:r>
        <w:rPr>
          <w:rFonts w:hint="eastAsia"/>
        </w:rPr>
        <w:lastRenderedPageBreak/>
        <w:t>撤销更新</w:t>
      </w:r>
    </w:p>
    <w:p w:rsidR="008C5D92" w:rsidRDefault="00215EE0" w:rsidP="008C5D92">
      <w:r w:rsidRPr="00215EE0">
        <w:rPr>
          <w:rFonts w:hint="eastAsia"/>
        </w:rPr>
        <w:t>根据前面对基本概念的了解，更新可能存在三个地方，</w:t>
      </w:r>
      <w:proofErr w:type="spellStart"/>
      <w:r w:rsidRPr="00215EE0">
        <w:t>WorkSpace</w:t>
      </w:r>
      <w:proofErr w:type="spellEnd"/>
      <w:r w:rsidRPr="00215EE0">
        <w:t>中、Stage中和repo中。下面就分别介绍一下怎么撤销这些更新。</w:t>
      </w:r>
    </w:p>
    <w:p w:rsidR="00215EE0" w:rsidRDefault="00421E61" w:rsidP="00215EE0">
      <w:pPr>
        <w:pStyle w:val="Heading2"/>
      </w:pPr>
      <w:r>
        <w:rPr>
          <w:rFonts w:hint="eastAsia"/>
        </w:rPr>
        <w:t xml:space="preserve"> </w:t>
      </w:r>
      <w:r w:rsidR="00215EE0" w:rsidRPr="00215EE0">
        <w:rPr>
          <w:rFonts w:hint="eastAsia"/>
        </w:rPr>
        <w:t>撤销</w:t>
      </w:r>
      <w:proofErr w:type="spellStart"/>
      <w:r w:rsidR="00215EE0" w:rsidRPr="00215EE0">
        <w:t>WorkSpace</w:t>
      </w:r>
      <w:proofErr w:type="spellEnd"/>
      <w:r w:rsidR="00215EE0" w:rsidRPr="00215EE0">
        <w:t>中的更新</w:t>
      </w:r>
    </w:p>
    <w:p w:rsidR="00215EE0" w:rsidRDefault="00B23334" w:rsidP="00215EE0">
      <w:r w:rsidRPr="00B23334">
        <w:rPr>
          <w:rFonts w:hint="eastAsia"/>
        </w:rPr>
        <w:t>接着上面的例子，我们想撤销</w:t>
      </w:r>
      <w:proofErr w:type="spellStart"/>
      <w:r w:rsidRPr="00B23334">
        <w:t>WorkSpace</w:t>
      </w:r>
      <w:proofErr w:type="spellEnd"/>
      <w:r w:rsidRPr="00B23334">
        <w:t>中的</w:t>
      </w:r>
      <w:r w:rsidR="009419A3">
        <w:t>"</w:t>
      </w:r>
      <w:r w:rsidRPr="00B23334">
        <w:t>div</w:t>
      </w:r>
      <w:r w:rsidR="009419A3">
        <w:t>"</w:t>
      </w:r>
      <w:r w:rsidRPr="00B23334">
        <w:t>函数的更新，可以看到</w:t>
      </w:r>
      <w:r w:rsidR="009419A3">
        <w:t>"</w:t>
      </w:r>
      <w:proofErr w:type="spellStart"/>
      <w:r w:rsidRPr="00B23334">
        <w:t>git</w:t>
      </w:r>
      <w:proofErr w:type="spellEnd"/>
      <w:r w:rsidRPr="00B23334">
        <w:t xml:space="preserve"> status</w:t>
      </w:r>
      <w:r w:rsidR="009419A3">
        <w:t>"</w:t>
      </w:r>
      <w:r w:rsidRPr="00B23334">
        <w:t>的输出中有提示，我们可以使用</w:t>
      </w:r>
      <w:r w:rsidR="009419A3">
        <w:t>"</w:t>
      </w:r>
      <w:proofErr w:type="spellStart"/>
      <w:r>
        <w:t>git</w:t>
      </w:r>
      <w:proofErr w:type="spellEnd"/>
      <w:r>
        <w:t xml:space="preserve"> checkout</w:t>
      </w:r>
      <w:r>
        <w:rPr>
          <w:rFonts w:hint="eastAsia"/>
        </w:rPr>
        <w:t xml:space="preserve"> --</w:t>
      </w:r>
      <w:r w:rsidRPr="00B23334">
        <w:t xml:space="preserve"> &lt;file&gt;…</w:t>
      </w:r>
      <w:r w:rsidR="009419A3">
        <w:t>"</w:t>
      </w:r>
      <w:r w:rsidRPr="00B23334">
        <w:t>（注意一定不要漏掉</w:t>
      </w:r>
      <w:r w:rsidR="0028553C">
        <w:rPr>
          <w:rFonts w:hint="eastAsia"/>
        </w:rPr>
        <w:t>--</w:t>
      </w:r>
      <w:r w:rsidRPr="00B23334">
        <w:t>）来撤销</w:t>
      </w:r>
      <w:proofErr w:type="spellStart"/>
      <w:r w:rsidRPr="00B23334">
        <w:t>WorkSpace</w:t>
      </w:r>
      <w:proofErr w:type="spellEnd"/>
      <w:r w:rsidRPr="00B23334">
        <w:t>中的更新。</w:t>
      </w:r>
    </w:p>
    <w:p w:rsidR="00B23334" w:rsidRDefault="00B23334" w:rsidP="00215EE0">
      <w:r w:rsidRPr="00B23334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 w:rsidRPr="00B23334">
        <w:rPr>
          <w:rFonts w:hint="eastAsia"/>
        </w:rPr>
        <w:t>在使用这种方法撤销更新的时候一定要慎重，因为通过这种方式撤销后，更新将没有办法再被找回。</w:t>
      </w:r>
    </w:p>
    <w:p w:rsidR="00B23334" w:rsidRDefault="00B23334" w:rsidP="00215EE0">
      <w:r>
        <w:rPr>
          <w:noProof/>
        </w:rPr>
        <w:drawing>
          <wp:inline distT="0" distB="0" distL="0" distR="0">
            <wp:extent cx="5486400" cy="377414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74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334" w:rsidRPr="00215EE0" w:rsidRDefault="00B23334" w:rsidP="00215EE0"/>
    <w:p w:rsidR="00215EE0" w:rsidRDefault="00215EE0" w:rsidP="00215EE0">
      <w:pPr>
        <w:pStyle w:val="Heading2"/>
      </w:pPr>
      <w:r w:rsidRPr="00215EE0">
        <w:rPr>
          <w:rFonts w:hint="eastAsia"/>
        </w:rPr>
        <w:t>撤销</w:t>
      </w:r>
      <w:r w:rsidRPr="00215EE0">
        <w:t>Stage</w:t>
      </w:r>
      <w:r w:rsidRPr="00215EE0">
        <w:t>中的更新</w:t>
      </w:r>
    </w:p>
    <w:p w:rsidR="005357A1" w:rsidRDefault="00B23334" w:rsidP="00215EE0">
      <w:r w:rsidRPr="00B23334">
        <w:rPr>
          <w:rFonts w:hint="eastAsia"/>
        </w:rPr>
        <w:t>加入我们在</w:t>
      </w:r>
      <w:proofErr w:type="spellStart"/>
      <w:r w:rsidRPr="00B23334">
        <w:t>WorkSpace</w:t>
      </w:r>
      <w:proofErr w:type="spellEnd"/>
      <w:r w:rsidRPr="00B23334">
        <w:t>中重新添加了</w:t>
      </w:r>
      <w:r w:rsidR="009419A3">
        <w:t>"</w:t>
      </w:r>
      <w:r w:rsidRPr="00B23334">
        <w:t>div</w:t>
      </w:r>
      <w:r w:rsidR="009419A3">
        <w:t>"</w:t>
      </w:r>
      <w:r w:rsidRPr="00B23334">
        <w:t>函数的更新，并且使用了</w:t>
      </w:r>
      <w:r w:rsidR="009419A3">
        <w:t>"</w:t>
      </w:r>
      <w:proofErr w:type="spellStart"/>
      <w:r w:rsidRPr="00B23334">
        <w:t>git</w:t>
      </w:r>
      <w:proofErr w:type="spellEnd"/>
      <w:r w:rsidRPr="00B23334">
        <w:t xml:space="preserve"> add</w:t>
      </w:r>
      <w:r w:rsidR="009419A3">
        <w:t>"</w:t>
      </w:r>
      <w:r w:rsidRPr="00B23334">
        <w:t>把这个更新提交到了暂存区。这时，</w:t>
      </w:r>
      <w:r w:rsidR="009419A3">
        <w:t>"</w:t>
      </w:r>
      <w:proofErr w:type="spellStart"/>
      <w:r w:rsidRPr="00B23334">
        <w:t>git</w:t>
      </w:r>
      <w:proofErr w:type="spellEnd"/>
      <w:r w:rsidRPr="00B23334">
        <w:t xml:space="preserve"> status</w:t>
      </w:r>
      <w:r w:rsidR="009419A3">
        <w:t>"</w:t>
      </w:r>
      <w:r w:rsidRPr="00B23334">
        <w:t>的输出中提示我们可以通过</w:t>
      </w:r>
      <w:r w:rsidR="009419A3">
        <w:t>"</w:t>
      </w:r>
      <w:proofErr w:type="spellStart"/>
      <w:r w:rsidRPr="00B23334">
        <w:t>git</w:t>
      </w:r>
      <w:proofErr w:type="spellEnd"/>
      <w:r w:rsidRPr="00B23334">
        <w:t xml:space="preserve"> reset HEAD &lt;file&gt;…</w:t>
      </w:r>
      <w:r w:rsidR="009419A3">
        <w:t>"</w:t>
      </w:r>
      <w:r w:rsidRPr="00B23334">
        <w:t>把暂存区的更新移出到</w:t>
      </w:r>
      <w:proofErr w:type="spellStart"/>
      <w:r w:rsidRPr="00B23334">
        <w:t>WorkSpace</w:t>
      </w:r>
      <w:proofErr w:type="spellEnd"/>
      <w:r w:rsidRPr="00B23334">
        <w:t>中。</w:t>
      </w:r>
    </w:p>
    <w:p w:rsidR="005357A1" w:rsidRDefault="005357A1" w:rsidP="00215EE0">
      <w:r>
        <w:rPr>
          <w:rFonts w:hint="eastAsia"/>
          <w:noProof/>
        </w:rPr>
        <w:lastRenderedPageBreak/>
        <w:drawing>
          <wp:inline distT="0" distB="0" distL="0" distR="0">
            <wp:extent cx="5486400" cy="394143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4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7A1" w:rsidRDefault="005357A1" w:rsidP="00215EE0">
      <w:r w:rsidRPr="005357A1">
        <w:rPr>
          <w:rFonts w:hint="eastAsia"/>
        </w:rPr>
        <w:t>如果想继续撤销</w:t>
      </w:r>
      <w:proofErr w:type="spellStart"/>
      <w:r w:rsidRPr="005357A1">
        <w:t>WorkSpace</w:t>
      </w:r>
      <w:proofErr w:type="spellEnd"/>
      <w:r w:rsidRPr="005357A1">
        <w:t>中的更新，请参考上面一步。</w:t>
      </w:r>
    </w:p>
    <w:p w:rsidR="005357A1" w:rsidRPr="00215EE0" w:rsidRDefault="005357A1" w:rsidP="00215EE0"/>
    <w:p w:rsidR="00215EE0" w:rsidRDefault="00215EE0" w:rsidP="00215EE0">
      <w:pPr>
        <w:pStyle w:val="Heading2"/>
      </w:pPr>
      <w:r w:rsidRPr="00215EE0">
        <w:rPr>
          <w:rFonts w:hint="eastAsia"/>
        </w:rPr>
        <w:t>撤销</w:t>
      </w:r>
      <w:r w:rsidRPr="00215EE0">
        <w:t>repo</w:t>
      </w:r>
      <w:r w:rsidRPr="00215EE0">
        <w:t>中的更新</w:t>
      </w:r>
    </w:p>
    <w:p w:rsidR="005357A1" w:rsidRDefault="000860E5" w:rsidP="005357A1">
      <w:r w:rsidRPr="000860E5">
        <w:rPr>
          <w:rFonts w:hint="eastAsia"/>
        </w:rPr>
        <w:t>介绍撤销</w:t>
      </w:r>
      <w:r w:rsidRPr="000860E5">
        <w:t>repo中的更新之前，我们先看一下</w:t>
      </w:r>
      <w:r w:rsidR="009419A3">
        <w:t>"</w:t>
      </w:r>
      <w:proofErr w:type="spellStart"/>
      <w:r w:rsidRPr="000860E5">
        <w:t>git</w:t>
      </w:r>
      <w:proofErr w:type="spellEnd"/>
      <w:r w:rsidRPr="000860E5">
        <w:t xml:space="preserve"> log</w:t>
      </w:r>
      <w:r w:rsidR="009419A3">
        <w:t>"</w:t>
      </w:r>
      <w:r w:rsidRPr="000860E5">
        <w:t>这个命令，通过这个命令我们可以查看commit的历史记录。可以看到我们进行的三次提交</w:t>
      </w:r>
    </w:p>
    <w:p w:rsidR="000860E5" w:rsidRDefault="00304360" w:rsidP="005357A1">
      <w:r>
        <w:rPr>
          <w:noProof/>
        </w:rPr>
        <w:drawing>
          <wp:inline distT="0" distB="0" distL="0" distR="0">
            <wp:extent cx="5486400" cy="1876508"/>
            <wp:effectExtent l="19050" t="0" r="0" b="0"/>
            <wp:docPr id="46" name="Picture 46" descr="http://ww2.sinaimg.cn/mw690/6941baebgw1epuq6frrhoj20rh09eq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2.sinaimg.cn/mw690/6941baebgw1epuq6frrhoj20rh09eq60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360" w:rsidRDefault="00304360" w:rsidP="005357A1">
      <w:r w:rsidRPr="00304360">
        <w:rPr>
          <w:rFonts w:hint="eastAsia"/>
        </w:rPr>
        <w:t>假设我们现在要撤销</w:t>
      </w:r>
      <w:r w:rsidR="009419A3">
        <w:t>"</w:t>
      </w:r>
      <w:r w:rsidRPr="00304360">
        <w:t xml:space="preserve">add </w:t>
      </w:r>
      <w:proofErr w:type="spellStart"/>
      <w:r w:rsidRPr="00304360">
        <w:t>mulit</w:t>
      </w:r>
      <w:proofErr w:type="spellEnd"/>
      <w:r w:rsidRPr="00304360">
        <w:t xml:space="preserve"> function in calc.py</w:t>
      </w:r>
      <w:r w:rsidR="009419A3">
        <w:t>"</w:t>
      </w:r>
      <w:r w:rsidRPr="00304360">
        <w:t>这个提交，有两种方式：</w:t>
      </w:r>
      <w:r w:rsidRPr="00304360">
        <w:rPr>
          <w:b/>
        </w:rPr>
        <w:t>使用HEAD</w:t>
      </w:r>
      <w:r w:rsidRPr="00304360">
        <w:t>指针和使用commit id。</w:t>
      </w:r>
    </w:p>
    <w:p w:rsidR="00304360" w:rsidRDefault="00304360" w:rsidP="00304360">
      <w:r>
        <w:rPr>
          <w:rFonts w:hint="eastAsia"/>
        </w:rPr>
        <w:lastRenderedPageBreak/>
        <w:t>在</w:t>
      </w:r>
      <w:proofErr w:type="spellStart"/>
      <w:r>
        <w:t>Git</w:t>
      </w:r>
      <w:proofErr w:type="spellEnd"/>
      <w:r>
        <w:t>中，有一个HEAD指针指向当前分支中最新的提交，在上面的例子中HEAD就是对应1a72f49ae49c1716e52c12f2b93fdcef6aac0886（commit id）这次提交。</w:t>
      </w:r>
      <w:r>
        <w:rPr>
          <w:rFonts w:hint="eastAsia"/>
        </w:rPr>
        <w:t>所以可以使用下面的命令来撤销</w:t>
      </w:r>
      <w:r w:rsidR="009419A3">
        <w:t>"</w:t>
      </w:r>
      <w:r>
        <w:t xml:space="preserve">add </w:t>
      </w:r>
      <w:proofErr w:type="spellStart"/>
      <w:r>
        <w:t>mulit</w:t>
      </w:r>
      <w:proofErr w:type="spellEnd"/>
      <w:r>
        <w:t xml:space="preserve"> function in calc.py</w:t>
      </w:r>
      <w:r w:rsidR="009419A3">
        <w:t>"</w:t>
      </w:r>
      <w:r>
        <w:t>这个提交。注意，当前版本，我们使用</w:t>
      </w:r>
      <w:r w:rsidR="009419A3">
        <w:t>"</w:t>
      </w:r>
      <w:r>
        <w:t>HEAD^</w:t>
      </w:r>
      <w:r w:rsidR="009419A3">
        <w:t>"</w:t>
      </w:r>
      <w:r>
        <w:t>，那么再前一个版本可以使用</w:t>
      </w:r>
      <w:r w:rsidR="009419A3">
        <w:t>"</w:t>
      </w:r>
      <w:r>
        <w:t>HEAD^^</w:t>
      </w:r>
      <w:r w:rsidR="009419A3">
        <w:t>"</w:t>
      </w:r>
      <w:r>
        <w:t>，如果想回退到更早的提交，可以使用</w:t>
      </w:r>
      <w:r w:rsidR="009419A3">
        <w:t>"</w:t>
      </w:r>
      <w:proofErr w:type="spellStart"/>
      <w:r>
        <w:t>HEAD~n</w:t>
      </w:r>
      <w:proofErr w:type="spellEnd"/>
      <w:r w:rsidR="009419A3">
        <w:t>"</w:t>
      </w:r>
      <w:r>
        <w:t>。（也就是，HEAD^=HEAD~1，HEAD^^=HEAD~2）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04360" w:rsidTr="00304360">
        <w:tc>
          <w:tcPr>
            <w:tcW w:w="8388" w:type="dxa"/>
          </w:tcPr>
          <w:p w:rsidR="00304360" w:rsidRDefault="00304360" w:rsidP="00304360">
            <w:pPr>
              <w:ind w:left="0"/>
            </w:pPr>
            <w:proofErr w:type="spellStart"/>
            <w:r w:rsidRPr="00304360">
              <w:t>git</w:t>
            </w:r>
            <w:proofErr w:type="spellEnd"/>
            <w:r w:rsidRPr="00304360">
              <w:t xml:space="preserve"> reset --hard HEAD^</w:t>
            </w:r>
          </w:p>
          <w:p w:rsidR="00304360" w:rsidRDefault="00304360" w:rsidP="00304360">
            <w:pPr>
              <w:ind w:left="0"/>
            </w:pPr>
            <w:proofErr w:type="spellStart"/>
            <w:r w:rsidRPr="00304360">
              <w:t>git</w:t>
            </w:r>
            <w:proofErr w:type="spellEnd"/>
            <w:r w:rsidRPr="00304360">
              <w:t xml:space="preserve"> reset --hard 1a72f49ae49c1716e52c12f2b93fdcef6aac0886</w:t>
            </w:r>
          </w:p>
        </w:tc>
      </w:tr>
    </w:tbl>
    <w:p w:rsidR="00304360" w:rsidRDefault="00304360" w:rsidP="00304360">
      <w:r>
        <w:rPr>
          <w:noProof/>
        </w:rPr>
        <w:drawing>
          <wp:inline distT="0" distB="0" distL="0" distR="0">
            <wp:extent cx="5486400" cy="1796995"/>
            <wp:effectExtent l="19050" t="0" r="0" b="0"/>
            <wp:docPr id="49" name="Picture 49" descr="http://ww3.sinaimg.cn/mw690/6941baebgw1epuq6fladtj20rf08z0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3.sinaimg.cn/mw690/6941baebgw1epuq6fladtj20rf08z0vo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9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360" w:rsidRDefault="00304360" w:rsidP="00304360"/>
    <w:p w:rsidR="00304360" w:rsidRDefault="00304360" w:rsidP="00304360">
      <w:r>
        <w:rPr>
          <w:rFonts w:hint="eastAsia"/>
        </w:rPr>
        <w:t>那么问题就来了，我现在又想要恢复</w:t>
      </w:r>
      <w:r w:rsidR="009419A3">
        <w:t>"</w:t>
      </w:r>
      <w:r>
        <w:t xml:space="preserve">add </w:t>
      </w:r>
      <w:proofErr w:type="spellStart"/>
      <w:r>
        <w:t>mulit</w:t>
      </w:r>
      <w:proofErr w:type="spellEnd"/>
      <w:r>
        <w:t xml:space="preserve"> function in calc.py</w:t>
      </w:r>
      <w:r w:rsidR="009419A3">
        <w:t>"</w:t>
      </w:r>
      <w:r>
        <w:t>这个提交了，当然</w:t>
      </w:r>
      <w:proofErr w:type="spellStart"/>
      <w:r>
        <w:t>Git</w:t>
      </w:r>
      <w:proofErr w:type="spellEnd"/>
      <w:r>
        <w:t>是支持这样的操作。</w:t>
      </w:r>
      <w:r>
        <w:rPr>
          <w:rFonts w:hint="eastAsia"/>
        </w:rPr>
        <w:t>下面来看看</w:t>
      </w:r>
      <w:r w:rsidR="009419A3">
        <w:t>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 w:rsidR="009419A3">
        <w:t>"</w:t>
      </w:r>
      <w:r>
        <w:t>这个命令。</w:t>
      </w:r>
      <w:r w:rsidR="009419A3">
        <w:t>"</w:t>
      </w:r>
      <w:proofErr w:type="spellStart"/>
      <w:r>
        <w:t>git</w:t>
      </w:r>
      <w:proofErr w:type="spellEnd"/>
      <w:r>
        <w:t xml:space="preserve"> log</w:t>
      </w:r>
      <w:r w:rsidR="009419A3">
        <w:t>"</w:t>
      </w:r>
      <w:r>
        <w:t>只是包括了当前分支中的commit记录，而</w:t>
      </w:r>
      <w:r w:rsidR="009419A3">
        <w:t>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 w:rsidR="009419A3">
        <w:t>"</w:t>
      </w:r>
      <w:r>
        <w:t>中会记录这个仓</w:t>
      </w:r>
      <w:r w:rsidRPr="00762E1A">
        <w:rPr>
          <w:color w:val="FF0000"/>
        </w:rPr>
        <w:t>库中所有分支的所有更新记</w:t>
      </w:r>
      <w:r>
        <w:t>录，包括已</w:t>
      </w:r>
      <w:r w:rsidRPr="00762E1A">
        <w:rPr>
          <w:color w:val="FF0000"/>
        </w:rPr>
        <w:t>经撤销的更新</w:t>
      </w:r>
      <w:r>
        <w:t>。</w:t>
      </w:r>
    </w:p>
    <w:p w:rsidR="00304360" w:rsidRDefault="00304360" w:rsidP="00304360">
      <w:r>
        <w:rPr>
          <w:noProof/>
        </w:rPr>
        <w:drawing>
          <wp:inline distT="0" distB="0" distL="0" distR="0">
            <wp:extent cx="5486400" cy="787179"/>
            <wp:effectExtent l="19050" t="0" r="0" b="0"/>
            <wp:docPr id="52" name="Picture 52" descr="http://ww3.sinaimg.cn/mw690/6941baebgw1epuq6ewe0lj20ri03y75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3.sinaimg.cn/mw690/6941baebgw1epuq6ewe0lj20ri03y75o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7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D79" w:rsidRDefault="00304360" w:rsidP="005357A1">
      <w:r w:rsidRPr="00304360">
        <w:rPr>
          <w:rFonts w:hint="eastAsia"/>
        </w:rPr>
        <w:t>有了这个，我们就可以查找到</w:t>
      </w:r>
      <w:r w:rsidR="009419A3">
        <w:t>"</w:t>
      </w:r>
      <w:r w:rsidRPr="00304360">
        <w:t xml:space="preserve">add </w:t>
      </w:r>
      <w:proofErr w:type="spellStart"/>
      <w:r w:rsidRPr="00304360">
        <w:t>mulit</w:t>
      </w:r>
      <w:proofErr w:type="spellEnd"/>
      <w:r w:rsidRPr="00304360">
        <w:t xml:space="preserve"> function in calc.py</w:t>
      </w:r>
      <w:r w:rsidR="009419A3">
        <w:t>"</w:t>
      </w:r>
      <w:r w:rsidRPr="00304360">
        <w:t>提交，然后可以通过下面命令来恢复对</w:t>
      </w:r>
      <w:r w:rsidR="009419A3">
        <w:t>"</w:t>
      </w:r>
      <w:r w:rsidRPr="00304360">
        <w:t xml:space="preserve">add </w:t>
      </w:r>
      <w:proofErr w:type="spellStart"/>
      <w:r w:rsidRPr="00304360">
        <w:t>mulit</w:t>
      </w:r>
      <w:proofErr w:type="spellEnd"/>
      <w:r w:rsidRPr="00304360">
        <w:t xml:space="preserve"> function in calc.py</w:t>
      </w:r>
      <w:r w:rsidR="009419A3">
        <w:t>"</w:t>
      </w:r>
      <w:r w:rsidRPr="00304360">
        <w:t>的撤销操作。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04360" w:rsidTr="00304360">
        <w:tc>
          <w:tcPr>
            <w:tcW w:w="8388" w:type="dxa"/>
          </w:tcPr>
          <w:p w:rsidR="00304360" w:rsidRDefault="00304360" w:rsidP="005357A1">
            <w:pPr>
              <w:ind w:left="0"/>
            </w:pPr>
            <w:proofErr w:type="spellStart"/>
            <w:r w:rsidRPr="00304360">
              <w:t>git</w:t>
            </w:r>
            <w:proofErr w:type="spellEnd"/>
            <w:r w:rsidRPr="00304360">
              <w:t xml:space="preserve"> reset --hard HEAD@{1}</w:t>
            </w:r>
          </w:p>
          <w:p w:rsidR="00304360" w:rsidRDefault="00304360" w:rsidP="005357A1">
            <w:pPr>
              <w:ind w:left="0"/>
            </w:pPr>
            <w:proofErr w:type="spellStart"/>
            <w:r w:rsidRPr="00304360">
              <w:t>git</w:t>
            </w:r>
            <w:proofErr w:type="spellEnd"/>
            <w:r w:rsidRPr="00304360">
              <w:t xml:space="preserve"> reset --hard 1a72f49</w:t>
            </w:r>
          </w:p>
        </w:tc>
      </w:tr>
    </w:tbl>
    <w:p w:rsidR="00304360" w:rsidRPr="005357A1" w:rsidRDefault="00304360" w:rsidP="005357A1">
      <w:r>
        <w:rPr>
          <w:noProof/>
        </w:rPr>
        <w:lastRenderedPageBreak/>
        <w:drawing>
          <wp:inline distT="0" distB="0" distL="0" distR="0">
            <wp:extent cx="5486400" cy="2194560"/>
            <wp:effectExtent l="19050" t="0" r="0" b="0"/>
            <wp:docPr id="55" name="Picture 55" descr="http://ww4.sinaimg.cn/mw690/6941baebgw1epuq6eg23rj20rf0azdj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4.sinaimg.cn/mw690/6941baebgw1epuq6eg23rj20rf0azdjr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EE0" w:rsidRDefault="00215EE0" w:rsidP="00215EE0"/>
    <w:p w:rsidR="00304360" w:rsidRPr="00304360" w:rsidRDefault="000E1F04" w:rsidP="00304360">
      <w:pPr>
        <w:rPr>
          <w:b/>
        </w:rPr>
      </w:pPr>
      <w:r>
        <w:rPr>
          <w:rFonts w:hint="eastAsia"/>
          <w:b/>
        </w:rPr>
        <w:t>--</w:t>
      </w:r>
      <w:r w:rsidR="00304360" w:rsidRPr="00304360">
        <w:rPr>
          <w:b/>
        </w:rPr>
        <w:t>hard和</w:t>
      </w:r>
      <w:r>
        <w:rPr>
          <w:rFonts w:hint="eastAsia"/>
          <w:b/>
        </w:rPr>
        <w:t>--</w:t>
      </w:r>
      <w:r w:rsidR="00304360" w:rsidRPr="00304360">
        <w:rPr>
          <w:b/>
        </w:rPr>
        <w:t>soft</w:t>
      </w:r>
      <w:r w:rsidR="00787231">
        <w:rPr>
          <w:rFonts w:hint="eastAsia"/>
          <w:b/>
        </w:rPr>
        <w:t>的区别</w:t>
      </w:r>
    </w:p>
    <w:p w:rsidR="00304360" w:rsidRDefault="00304360" w:rsidP="00304360">
      <w:r>
        <w:rPr>
          <w:rFonts w:hint="eastAsia"/>
        </w:rPr>
        <w:t>前面在使用</w:t>
      </w:r>
      <w:r>
        <w:t>reset来撤销更新的时候，我们都是使用的</w:t>
      </w:r>
      <w:r w:rsidR="009419A3">
        <w:t>"</w:t>
      </w:r>
      <w:r w:rsidR="000E1F04">
        <w:rPr>
          <w:rFonts w:hint="eastAsia"/>
        </w:rPr>
        <w:t>--</w:t>
      </w:r>
      <w:r>
        <w:t>hard</w:t>
      </w:r>
      <w:r w:rsidR="009419A3">
        <w:t>"</w:t>
      </w:r>
      <w:r>
        <w:t>选项，其实与之对应的还有一个</w:t>
      </w:r>
      <w:r w:rsidR="009419A3">
        <w:t>"</w:t>
      </w:r>
      <w:r w:rsidR="000E1F04">
        <w:rPr>
          <w:rFonts w:hint="eastAsia"/>
        </w:rPr>
        <w:t>--</w:t>
      </w:r>
      <w:r>
        <w:t>soft</w:t>
      </w:r>
      <w:r w:rsidR="009419A3">
        <w:t>"</w:t>
      </w:r>
      <w:r>
        <w:t>选项，区别如下：</w:t>
      </w:r>
    </w:p>
    <w:p w:rsidR="00304360" w:rsidRDefault="000E1F04" w:rsidP="00304360">
      <w:pPr>
        <w:pStyle w:val="ListParagraph"/>
        <w:numPr>
          <w:ilvl w:val="0"/>
          <w:numId w:val="17"/>
        </w:numPr>
      </w:pPr>
      <w:r>
        <w:rPr>
          <w:rFonts w:hint="eastAsia"/>
        </w:rPr>
        <w:t>--</w:t>
      </w:r>
      <w:r w:rsidR="00304360">
        <w:t>hard：撤销并删除相应的更新</w:t>
      </w:r>
    </w:p>
    <w:p w:rsidR="00202A82" w:rsidRDefault="000E1F04" w:rsidP="00202A82">
      <w:pPr>
        <w:pStyle w:val="ListParagraph"/>
        <w:numPr>
          <w:ilvl w:val="0"/>
          <w:numId w:val="17"/>
        </w:numPr>
      </w:pPr>
      <w:r>
        <w:rPr>
          <w:rFonts w:hint="eastAsia"/>
        </w:rPr>
        <w:t>--</w:t>
      </w:r>
      <w:r w:rsidR="00304360">
        <w:t>soft：撤销相应的更新，把这些更新的内容放的Stage中</w:t>
      </w:r>
    </w:p>
    <w:p w:rsidR="00787231" w:rsidRDefault="00787231" w:rsidP="00787231"/>
    <w:p w:rsidR="00202A82" w:rsidRDefault="00202A82" w:rsidP="00202A82">
      <w:pPr>
        <w:pStyle w:val="Heading1"/>
      </w:pPr>
      <w:r>
        <w:rPr>
          <w:rFonts w:hint="eastAsia"/>
        </w:rPr>
        <w:t>删除文件</w:t>
      </w:r>
    </w:p>
    <w:p w:rsidR="00202A82" w:rsidRDefault="00202A82" w:rsidP="00202A82">
      <w:r w:rsidRPr="00202A82">
        <w:rPr>
          <w:rFonts w:hint="eastAsia"/>
        </w:rPr>
        <w:t>在</w:t>
      </w:r>
      <w:proofErr w:type="spellStart"/>
      <w:r w:rsidRPr="00202A82">
        <w:t>Git</w:t>
      </w:r>
      <w:proofErr w:type="spellEnd"/>
      <w:r w:rsidRPr="00202A82">
        <w:t>中，如果我们要删除一个文件，可以使用下面的命令,</w:t>
      </w:r>
      <w:r w:rsidR="009419A3">
        <w:t>"</w:t>
      </w:r>
      <w:proofErr w:type="spellStart"/>
      <w:r w:rsidRPr="00202A82">
        <w:t>git</w:t>
      </w:r>
      <w:proofErr w:type="spellEnd"/>
      <w:r w:rsidRPr="00202A82">
        <w:t xml:space="preserve"> </w:t>
      </w:r>
      <w:proofErr w:type="spellStart"/>
      <w:r w:rsidRPr="00202A82">
        <w:t>rm</w:t>
      </w:r>
      <w:proofErr w:type="spellEnd"/>
      <w:r w:rsidR="009419A3">
        <w:t>"</w:t>
      </w:r>
      <w:r w:rsidRPr="00202A82">
        <w:t>相比</w:t>
      </w:r>
      <w:r w:rsidR="009419A3">
        <w:t>"</w:t>
      </w:r>
      <w:proofErr w:type="spellStart"/>
      <w:r w:rsidRPr="00202A82">
        <w:t>rm</w:t>
      </w:r>
      <w:proofErr w:type="spellEnd"/>
      <w:r w:rsidR="009419A3">
        <w:t>"</w:t>
      </w:r>
      <w:r w:rsidRPr="00202A82">
        <w:t>只是多了一步，把这次删除的更新发到Stage中。</w:t>
      </w:r>
    </w:p>
    <w:p w:rsidR="00202A82" w:rsidRDefault="00202A82" w:rsidP="00202A82">
      <w:proofErr w:type="spellStart"/>
      <w:r>
        <w:t>rm</w:t>
      </w:r>
      <w:proofErr w:type="spellEnd"/>
      <w:r>
        <w:t xml:space="preserve"> &lt;file&gt;</w:t>
      </w:r>
    </w:p>
    <w:p w:rsidR="00202A82" w:rsidRDefault="00202A82" w:rsidP="00202A82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&lt;file&gt;</w:t>
      </w:r>
    </w:p>
    <w:p w:rsidR="00787231" w:rsidRDefault="00787231" w:rsidP="00202A82"/>
    <w:p w:rsidR="00202A82" w:rsidRDefault="00202A82" w:rsidP="00202A82">
      <w:pPr>
        <w:pStyle w:val="Heading1"/>
      </w:pPr>
      <w:r>
        <w:rPr>
          <w:rFonts w:hint="eastAsia"/>
        </w:rPr>
        <w:t>总结</w:t>
      </w:r>
    </w:p>
    <w:p w:rsidR="00202A82" w:rsidRPr="00202A82" w:rsidRDefault="00202A82" w:rsidP="00202A82"/>
    <w:p w:rsidR="00202A82" w:rsidRPr="00202A82" w:rsidRDefault="001879A7" w:rsidP="00202A82">
      <w:r>
        <w:rPr>
          <w:noProof/>
        </w:rPr>
        <w:lastRenderedPageBreak/>
        <w:drawing>
          <wp:inline distT="0" distB="0" distL="0" distR="0">
            <wp:extent cx="5486400" cy="4981618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81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A82" w:rsidRPr="00215EE0" w:rsidRDefault="00202A82" w:rsidP="00202A82"/>
    <w:p w:rsidR="008C5D92" w:rsidRDefault="008C5D92" w:rsidP="00C879AE"/>
    <w:p w:rsidR="00001BEE" w:rsidRPr="005203BB" w:rsidRDefault="00001BEE" w:rsidP="00C879AE"/>
    <w:sectPr w:rsidR="00001BEE" w:rsidRPr="005203BB" w:rsidSect="00C03A83">
      <w:footerReference w:type="default" r:id="rId2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07ED" w:rsidRDefault="005707ED" w:rsidP="005E5FBB">
      <w:pPr>
        <w:spacing w:after="0"/>
      </w:pPr>
      <w:r>
        <w:separator/>
      </w:r>
    </w:p>
  </w:endnote>
  <w:endnote w:type="continuationSeparator" w:id="0">
    <w:p w:rsidR="005707ED" w:rsidRDefault="005707ED" w:rsidP="005E5FB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286659"/>
      <w:docPartObj>
        <w:docPartGallery w:val="Page Numbers (Bottom of Page)"/>
        <w:docPartUnique/>
      </w:docPartObj>
    </w:sdtPr>
    <w:sdtContent>
      <w:p w:rsidR="005E5FBB" w:rsidRDefault="00813BE6">
        <w:pPr>
          <w:pStyle w:val="Footer"/>
          <w:jc w:val="right"/>
        </w:pPr>
        <w:fldSimple w:instr=" PAGE   \* MERGEFORMAT ">
          <w:r w:rsidR="000E1F04">
            <w:rPr>
              <w:noProof/>
            </w:rPr>
            <w:t>9</w:t>
          </w:r>
        </w:fldSimple>
      </w:p>
    </w:sdtContent>
  </w:sdt>
  <w:p w:rsidR="005E5FBB" w:rsidRDefault="005E5F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07ED" w:rsidRDefault="005707ED" w:rsidP="005E5FBB">
      <w:pPr>
        <w:spacing w:after="0"/>
      </w:pPr>
      <w:r>
        <w:separator/>
      </w:r>
    </w:p>
  </w:footnote>
  <w:footnote w:type="continuationSeparator" w:id="0">
    <w:p w:rsidR="005707ED" w:rsidRDefault="005707ED" w:rsidP="005E5FB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450E1"/>
    <w:multiLevelType w:val="hybridMultilevel"/>
    <w:tmpl w:val="1E18BF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95F4F"/>
    <w:multiLevelType w:val="hybridMultilevel"/>
    <w:tmpl w:val="6A48A3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"/>
  </w:num>
  <w:num w:numId="5">
    <w:abstractNumId w:val="4"/>
  </w:num>
  <w:num w:numId="6">
    <w:abstractNumId w:val="2"/>
  </w:num>
  <w:num w:numId="7">
    <w:abstractNumId w:val="1"/>
  </w:num>
  <w:num w:numId="8">
    <w:abstractNumId w:val="4"/>
  </w:num>
  <w:num w:numId="9">
    <w:abstractNumId w:val="2"/>
  </w:num>
  <w:num w:numId="10">
    <w:abstractNumId w:val="1"/>
  </w:num>
  <w:num w:numId="11">
    <w:abstractNumId w:val="4"/>
  </w:num>
  <w:num w:numId="12">
    <w:abstractNumId w:val="2"/>
  </w:num>
  <w:num w:numId="13">
    <w:abstractNumId w:val="1"/>
  </w:num>
  <w:num w:numId="14">
    <w:abstractNumId w:val="4"/>
  </w:num>
  <w:num w:numId="15">
    <w:abstractNumId w:val="2"/>
  </w:num>
  <w:num w:numId="16">
    <w:abstractNumId w:val="3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44367"/>
    <w:rsid w:val="00001BEE"/>
    <w:rsid w:val="000860E5"/>
    <w:rsid w:val="000E1F04"/>
    <w:rsid w:val="00163424"/>
    <w:rsid w:val="00165DC1"/>
    <w:rsid w:val="001879A7"/>
    <w:rsid w:val="00202A82"/>
    <w:rsid w:val="00215EE0"/>
    <w:rsid w:val="0024231E"/>
    <w:rsid w:val="0028553C"/>
    <w:rsid w:val="003017B3"/>
    <w:rsid w:val="00304360"/>
    <w:rsid w:val="003F6278"/>
    <w:rsid w:val="00421E61"/>
    <w:rsid w:val="005203BB"/>
    <w:rsid w:val="005357A1"/>
    <w:rsid w:val="00562410"/>
    <w:rsid w:val="005707ED"/>
    <w:rsid w:val="005E5FBB"/>
    <w:rsid w:val="00762E1A"/>
    <w:rsid w:val="00772FB7"/>
    <w:rsid w:val="00786D79"/>
    <w:rsid w:val="00787231"/>
    <w:rsid w:val="00813BE6"/>
    <w:rsid w:val="008261CD"/>
    <w:rsid w:val="008B5ACA"/>
    <w:rsid w:val="008C5117"/>
    <w:rsid w:val="008C5D92"/>
    <w:rsid w:val="00904415"/>
    <w:rsid w:val="009419A3"/>
    <w:rsid w:val="00944367"/>
    <w:rsid w:val="00952AFC"/>
    <w:rsid w:val="00994C7D"/>
    <w:rsid w:val="0099619D"/>
    <w:rsid w:val="009D5000"/>
    <w:rsid w:val="00A93010"/>
    <w:rsid w:val="00B23334"/>
    <w:rsid w:val="00B71662"/>
    <w:rsid w:val="00BD3D0A"/>
    <w:rsid w:val="00C03A83"/>
    <w:rsid w:val="00C879AE"/>
    <w:rsid w:val="00D24EDE"/>
    <w:rsid w:val="00D62FEF"/>
    <w:rsid w:val="00D80E2B"/>
    <w:rsid w:val="00DB6FA6"/>
    <w:rsid w:val="00DE6E85"/>
    <w:rsid w:val="00EF3DCE"/>
    <w:rsid w:val="00F362BD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E5FB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5FBB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5E5FB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E5FBB"/>
    <w:rPr>
      <w:rFonts w:ascii="微软雅黑" w:hAnsi="微软雅黑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66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6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2FEF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62F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34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97412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3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15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507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5102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1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1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5456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501</TotalTime>
  <Pages>10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33</cp:revision>
  <dcterms:created xsi:type="dcterms:W3CDTF">2016-03-13T04:21:00Z</dcterms:created>
  <dcterms:modified xsi:type="dcterms:W3CDTF">2016-09-29T07:55:00Z</dcterms:modified>
</cp:coreProperties>
</file>