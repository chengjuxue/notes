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842756" w:rsidP="00842756">
      <w:pPr>
        <w:pStyle w:val="Title"/>
      </w:pPr>
      <w:r w:rsidRPr="00842756">
        <w:t>Maven</w:t>
      </w:r>
      <w:r w:rsidRPr="00842756">
        <w:t>使用手册</w:t>
      </w:r>
    </w:p>
    <w:p w:rsidR="00842756" w:rsidRDefault="00842756" w:rsidP="00842756">
      <w:pPr>
        <w:pStyle w:val="Heading1"/>
      </w:pPr>
      <w:r>
        <w:t>Maven</w:t>
      </w:r>
      <w:r>
        <w:t>简介</w:t>
      </w:r>
    </w:p>
    <w:p w:rsidR="00842756" w:rsidRDefault="00842756" w:rsidP="00842756">
      <w:pPr>
        <w:pStyle w:val="Heading2"/>
      </w:pPr>
      <w:r>
        <w:t>什么是</w:t>
      </w:r>
      <w:r>
        <w:t>Maven</w:t>
      </w:r>
    </w:p>
    <w:p w:rsidR="00842756" w:rsidRDefault="00842756" w:rsidP="00842756">
      <w:r>
        <w:t>Maven是一个跨平台的项目管理工具</w:t>
      </w:r>
    </w:p>
    <w:p w:rsidR="00842756" w:rsidRDefault="00842756" w:rsidP="00842756">
      <w:r>
        <w:rPr>
          <w:rFonts w:hint="eastAsia"/>
        </w:rPr>
        <w:t>主要负责</w:t>
      </w:r>
      <w:r>
        <w:t>Java项目的构建、依赖管理和项目信息管理</w:t>
      </w:r>
    </w:p>
    <w:p w:rsidR="00842756" w:rsidRDefault="00842756" w:rsidP="00842756">
      <w:pPr>
        <w:pStyle w:val="Heading2"/>
      </w:pPr>
      <w:r>
        <w:t>为什么需要</w:t>
      </w:r>
      <w:r>
        <w:t>Maven</w:t>
      </w:r>
    </w:p>
    <w:p w:rsidR="00842756" w:rsidRDefault="00842756" w:rsidP="00842756">
      <w:r>
        <w:t>Maven能帮助我们很容易的进行项目构建，不依赖于IDE等</w:t>
      </w:r>
    </w:p>
    <w:p w:rsidR="00842756" w:rsidRDefault="00842756" w:rsidP="00842756">
      <w:r>
        <w:t>Maven有很好的依赖管理</w:t>
      </w:r>
    </w:p>
    <w:p w:rsidR="00842756" w:rsidRDefault="00842756" w:rsidP="00842756">
      <w:r>
        <w:t>利用Maven进行持续集成</w:t>
      </w:r>
    </w:p>
    <w:p w:rsidR="00842756" w:rsidRDefault="00842756" w:rsidP="00842756"/>
    <w:p w:rsidR="00842756" w:rsidRDefault="00842756" w:rsidP="00842756">
      <w:pPr>
        <w:pStyle w:val="Heading1"/>
      </w:pPr>
      <w:r>
        <w:t>下载和安装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42756" w:rsidTr="00842756">
        <w:tc>
          <w:tcPr>
            <w:tcW w:w="8388" w:type="dxa"/>
          </w:tcPr>
          <w:p w:rsidR="00842756" w:rsidRDefault="00842756" w:rsidP="00842756">
            <w:pPr>
              <w:ind w:left="0"/>
            </w:pPr>
            <w:r>
              <w:t>#</w:t>
            </w:r>
            <w:r>
              <w:rPr>
                <w:rFonts w:hint="eastAsia"/>
              </w:rPr>
              <w:t>第一步：</w:t>
            </w:r>
            <w:r w:rsidRPr="00842756">
              <w:rPr>
                <w:rFonts w:hint="eastAsia"/>
              </w:rPr>
              <w:t>下载</w:t>
            </w:r>
            <w:r>
              <w:rPr>
                <w:rFonts w:hint="eastAsia"/>
              </w:rPr>
              <w:t>，</w:t>
            </w:r>
            <w:r w:rsidRPr="00842756">
              <w:t>http://maven.apache.org/download.html</w:t>
            </w:r>
          </w:p>
          <w:p w:rsidR="00842756" w:rsidRDefault="00842756" w:rsidP="00842756">
            <w:pPr>
              <w:ind w:left="0"/>
            </w:pPr>
            <w:r>
              <w:rPr>
                <w:rFonts w:hint="eastAsia"/>
              </w:rPr>
              <w:t>#第二步：</w:t>
            </w:r>
            <w:r w:rsidRPr="00842756">
              <w:rPr>
                <w:rFonts w:hint="eastAsia"/>
              </w:rPr>
              <w:t>安装</w:t>
            </w:r>
            <w:r>
              <w:rPr>
                <w:rFonts w:hint="eastAsia"/>
              </w:rPr>
              <w:t>，</w:t>
            </w:r>
            <w:r w:rsidRPr="00842756">
              <w:rPr>
                <w:rFonts w:hint="eastAsia"/>
              </w:rPr>
              <w:t>解压下载的</w:t>
            </w:r>
            <w:r w:rsidRPr="00842756">
              <w:t>zip包</w:t>
            </w:r>
          </w:p>
          <w:p w:rsidR="00842756" w:rsidRDefault="00842756" w:rsidP="00842756">
            <w:pPr>
              <w:ind w:left="0"/>
            </w:pPr>
            <w:r>
              <w:rPr>
                <w:rFonts w:hint="eastAsia"/>
              </w:rPr>
              <w:t>#第三步：</w:t>
            </w:r>
            <w:r w:rsidRPr="00842756">
              <w:rPr>
                <w:rFonts w:hint="eastAsia"/>
              </w:rPr>
              <w:t>环境变量的设置</w:t>
            </w:r>
          </w:p>
          <w:p w:rsidR="00842756" w:rsidRDefault="00842756" w:rsidP="00842756">
            <w:pPr>
              <w:ind w:left="0"/>
            </w:pPr>
            <w:r w:rsidRPr="00842756">
              <w:t>M2_HOME:  Maven的安装目录</w:t>
            </w:r>
            <w:r>
              <w:rPr>
                <w:rFonts w:hint="eastAsia"/>
              </w:rPr>
              <w:t xml:space="preserve"> （</w:t>
            </w:r>
            <w:r w:rsidRPr="00842756">
              <w:t>D:\maven</w:t>
            </w:r>
            <w:r>
              <w:rPr>
                <w:rFonts w:hint="eastAsia"/>
              </w:rPr>
              <w:t>）</w:t>
            </w:r>
          </w:p>
          <w:p w:rsidR="00842756" w:rsidRDefault="00842756" w:rsidP="00842756">
            <w:pPr>
              <w:ind w:left="0"/>
            </w:pPr>
            <w:r>
              <w:t>M2:  %M2_HOME%\bin</w:t>
            </w:r>
          </w:p>
          <w:p w:rsidR="00842756" w:rsidRDefault="00842756" w:rsidP="00842756">
            <w:pPr>
              <w:ind w:left="0"/>
            </w:pPr>
            <w:r>
              <w:rPr>
                <w:rFonts w:hint="eastAsia"/>
              </w:rPr>
              <w:t>将</w:t>
            </w:r>
            <w:r>
              <w:t>M2添加到环境变量path中: path:%M2%</w:t>
            </w:r>
          </w:p>
          <w:p w:rsidR="00842756" w:rsidRDefault="00842756" w:rsidP="00842756">
            <w:pPr>
              <w:ind w:left="0"/>
            </w:pPr>
          </w:p>
          <w:p w:rsidR="00842756" w:rsidRDefault="00842756" w:rsidP="00842756">
            <w:pPr>
              <w:ind w:left="0"/>
            </w:pPr>
            <w:r>
              <w:rPr>
                <w:rFonts w:hint="eastAsia"/>
              </w:rPr>
              <w:t>第四步：进行测试</w:t>
            </w:r>
            <w:proofErr w:type="spellStart"/>
            <w:r w:rsidR="00BE6DB1" w:rsidRPr="00BE6DB1">
              <w:t>mvn</w:t>
            </w:r>
            <w:proofErr w:type="spellEnd"/>
            <w:r w:rsidR="00BE6DB1" w:rsidRPr="00BE6DB1">
              <w:t xml:space="preserve"> –v</w:t>
            </w:r>
            <w:r w:rsidR="00BE6DB1">
              <w:rPr>
                <w:rFonts w:hint="eastAsia"/>
              </w:rPr>
              <w:t>，</w:t>
            </w:r>
            <w:r w:rsidR="00BE6DB1" w:rsidRPr="00BE6DB1">
              <w:rPr>
                <w:rFonts w:hint="eastAsia"/>
              </w:rPr>
              <w:t>会出现如下信息：</w:t>
            </w:r>
          </w:p>
          <w:p w:rsidR="00BE6DB1" w:rsidRDefault="00BE6DB1" w:rsidP="00842756">
            <w:pPr>
              <w:ind w:left="0"/>
            </w:pPr>
            <w:r>
              <w:rPr>
                <w:noProof/>
              </w:rPr>
              <w:drawing>
                <wp:inline distT="0" distB="0" distL="0" distR="0">
                  <wp:extent cx="5486400" cy="12954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2756" w:rsidRDefault="00842756" w:rsidP="00842756"/>
    <w:p w:rsidR="00BE6DB1" w:rsidRDefault="00BE6DB1" w:rsidP="00842756"/>
    <w:p w:rsidR="00BE6DB1" w:rsidRDefault="00BE6DB1" w:rsidP="00BE6DB1">
      <w:pPr>
        <w:pStyle w:val="Heading1"/>
      </w:pPr>
      <w:r w:rsidRPr="00BE6DB1">
        <w:lastRenderedPageBreak/>
        <w:t>构建</w:t>
      </w:r>
      <w:r w:rsidRPr="00BE6DB1">
        <w:t>Maven</w:t>
      </w:r>
      <w:r w:rsidRPr="00BE6DB1">
        <w:t>项目</w:t>
      </w:r>
    </w:p>
    <w:p w:rsidR="00BE6DB1" w:rsidRDefault="0092646F" w:rsidP="0092646F">
      <w:pPr>
        <w:pStyle w:val="Heading2"/>
        <w:numPr>
          <w:ilvl w:val="0"/>
          <w:numId w:val="16"/>
        </w:numPr>
      </w:pPr>
      <w:r w:rsidRPr="0092646F">
        <w:t xml:space="preserve">Maven </w:t>
      </w:r>
      <w:r w:rsidRPr="0092646F">
        <w:t>项目结构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2646F" w:rsidTr="0092646F">
        <w:tc>
          <w:tcPr>
            <w:tcW w:w="8388" w:type="dxa"/>
          </w:tcPr>
          <w:p w:rsidR="0092646F" w:rsidRDefault="0092646F" w:rsidP="0092646F">
            <w:pPr>
              <w:ind w:left="0"/>
            </w:pPr>
            <w:r>
              <w:t>app</w:t>
            </w:r>
          </w:p>
          <w:p w:rsidR="0092646F" w:rsidRDefault="0092646F" w:rsidP="0092646F">
            <w:pPr>
              <w:ind w:left="0"/>
            </w:pPr>
            <w:r>
              <w:t>|-- pom.xml</w:t>
            </w:r>
          </w:p>
          <w:p w:rsidR="0092646F" w:rsidRDefault="0092646F" w:rsidP="0092646F">
            <w:pPr>
              <w:ind w:left="0"/>
            </w:pPr>
            <w:r>
              <w:rPr>
                <w:rFonts w:hint="eastAsia"/>
              </w:rPr>
              <w:t>|</w:t>
            </w:r>
            <w:r>
              <w:t xml:space="preserve">-- </w:t>
            </w:r>
            <w:proofErr w:type="spellStart"/>
            <w:r>
              <w:t>src</w:t>
            </w:r>
            <w:proofErr w:type="spellEnd"/>
          </w:p>
          <w:p w:rsidR="0092646F" w:rsidRDefault="0092646F" w:rsidP="0092646F">
            <w:pPr>
              <w:ind w:left="0"/>
            </w:pPr>
            <w:r>
              <w:t xml:space="preserve">    |-- main</w:t>
            </w:r>
          </w:p>
          <w:p w:rsidR="0092646F" w:rsidRDefault="0092646F" w:rsidP="0092646F">
            <w:pPr>
              <w:ind w:left="0"/>
            </w:pPr>
            <w:r>
              <w:t xml:space="preserve">    |   |-- java</w:t>
            </w:r>
          </w:p>
          <w:p w:rsidR="0092646F" w:rsidRDefault="0092646F" w:rsidP="0092646F">
            <w:pPr>
              <w:ind w:left="0"/>
            </w:pPr>
            <w:r>
              <w:t xml:space="preserve">    |   |-- resources</w:t>
            </w:r>
          </w:p>
          <w:p w:rsidR="0092646F" w:rsidRDefault="0092646F" w:rsidP="0092646F">
            <w:pPr>
              <w:ind w:left="0"/>
            </w:pPr>
            <w:r>
              <w:t xml:space="preserve">    |   </w:t>
            </w:r>
            <w:r>
              <w:rPr>
                <w:rFonts w:hint="eastAsia"/>
              </w:rPr>
              <w:t>|</w:t>
            </w:r>
            <w:r>
              <w:t xml:space="preserve">-- </w:t>
            </w:r>
            <w:proofErr w:type="spellStart"/>
            <w:r>
              <w:t>webapp</w:t>
            </w:r>
            <w:proofErr w:type="spellEnd"/>
            <w:r>
              <w:t xml:space="preserve">      </w:t>
            </w:r>
          </w:p>
          <w:p w:rsidR="0092646F" w:rsidRDefault="0092646F" w:rsidP="0092646F">
            <w:pPr>
              <w:ind w:left="0"/>
            </w:pPr>
            <w:r>
              <w:t xml:space="preserve">    </w:t>
            </w:r>
            <w:r>
              <w:rPr>
                <w:rFonts w:hint="eastAsia"/>
              </w:rPr>
              <w:t>|</w:t>
            </w:r>
            <w:r>
              <w:t>-- test</w:t>
            </w:r>
          </w:p>
          <w:p w:rsidR="0092646F" w:rsidRDefault="0092646F" w:rsidP="0092646F">
            <w:pPr>
              <w:ind w:left="0"/>
            </w:pPr>
            <w:r>
              <w:t xml:space="preserve">        |-- java</w:t>
            </w:r>
          </w:p>
          <w:p w:rsidR="0092646F" w:rsidRDefault="0092646F" w:rsidP="0092646F">
            <w:pPr>
              <w:ind w:left="0"/>
            </w:pPr>
            <w:r>
              <w:t xml:space="preserve">        </w:t>
            </w:r>
            <w:r>
              <w:rPr>
                <w:rFonts w:hint="eastAsia"/>
              </w:rPr>
              <w:t>|</w:t>
            </w:r>
            <w:r>
              <w:t>-- resources</w:t>
            </w:r>
          </w:p>
          <w:p w:rsidR="0092646F" w:rsidRDefault="0092646F" w:rsidP="0092646F">
            <w:pPr>
              <w:ind w:left="0"/>
            </w:pPr>
          </w:p>
        </w:tc>
      </w:tr>
    </w:tbl>
    <w:p w:rsidR="0092646F" w:rsidRPr="0092646F" w:rsidRDefault="0092646F" w:rsidP="0092646F"/>
    <w:p w:rsidR="0092646F" w:rsidRDefault="0092646F" w:rsidP="0092646F">
      <w:pPr>
        <w:pStyle w:val="Heading2"/>
      </w:pPr>
      <w:r w:rsidRPr="0092646F">
        <w:t>Eclipse</w:t>
      </w:r>
      <w:r w:rsidRPr="0092646F">
        <w:t>中新建</w:t>
      </w:r>
      <w:r w:rsidRPr="0092646F">
        <w:t xml:space="preserve">Maven </w:t>
      </w:r>
      <w:proofErr w:type="spellStart"/>
      <w:r w:rsidRPr="0092646F">
        <w:t>webapp</w:t>
      </w:r>
      <w:proofErr w:type="spellEnd"/>
    </w:p>
    <w:p w:rsidR="001B2D2B" w:rsidRPr="001B2D2B" w:rsidRDefault="001B2D2B" w:rsidP="001B2D2B">
      <w:r>
        <w:rPr>
          <w:rFonts w:hint="eastAsia"/>
        </w:rPr>
        <w:t>第一步：File-&gt;new project，点击下一步</w:t>
      </w:r>
    </w:p>
    <w:p w:rsidR="001B2D2B" w:rsidRDefault="001B2D2B" w:rsidP="001B2D2B">
      <w:r>
        <w:rPr>
          <w:noProof/>
        </w:rPr>
        <w:drawing>
          <wp:inline distT="0" distB="0" distL="0" distR="0">
            <wp:extent cx="5486400" cy="31818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D2B" w:rsidRDefault="001B2D2B" w:rsidP="001B2D2B"/>
    <w:p w:rsidR="001B2D2B" w:rsidRDefault="001B2D2B" w:rsidP="001B2D2B"/>
    <w:p w:rsidR="001B2D2B" w:rsidRDefault="001B2D2B" w:rsidP="001B2D2B">
      <w:r>
        <w:rPr>
          <w:rFonts w:hint="eastAsia"/>
        </w:rPr>
        <w:lastRenderedPageBreak/>
        <w:t>第二步：输入next</w:t>
      </w:r>
    </w:p>
    <w:p w:rsidR="001B2D2B" w:rsidRDefault="001B2D2B" w:rsidP="001B2D2B">
      <w:r>
        <w:rPr>
          <w:noProof/>
        </w:rPr>
        <w:drawing>
          <wp:inline distT="0" distB="0" distL="0" distR="0">
            <wp:extent cx="5486400" cy="3333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D2B" w:rsidRDefault="001B2D2B" w:rsidP="001B2D2B">
      <w:r>
        <w:rPr>
          <w:rFonts w:hint="eastAsia"/>
        </w:rPr>
        <w:t>第三步：</w:t>
      </w:r>
      <w:r w:rsidRPr="001B2D2B">
        <w:rPr>
          <w:rFonts w:hint="eastAsia"/>
        </w:rPr>
        <w:t>在</w:t>
      </w:r>
      <w:r w:rsidRPr="001B2D2B">
        <w:t>filter中输入</w:t>
      </w:r>
      <w:proofErr w:type="spellStart"/>
      <w:r w:rsidRPr="001B2D2B">
        <w:t>webapp</w:t>
      </w:r>
      <w:proofErr w:type="spellEnd"/>
      <w:r w:rsidRPr="001B2D2B">
        <w:t>搜索，并选中红色框中标注，点击下一步</w:t>
      </w:r>
    </w:p>
    <w:p w:rsidR="001B2D2B" w:rsidRDefault="001B2D2B" w:rsidP="001B2D2B">
      <w:r>
        <w:rPr>
          <w:noProof/>
        </w:rPr>
        <w:drawing>
          <wp:inline distT="0" distB="0" distL="0" distR="0">
            <wp:extent cx="5486400" cy="3924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D2B" w:rsidRDefault="001B2D2B" w:rsidP="001B2D2B">
      <w:r w:rsidRPr="001B2D2B">
        <w:rPr>
          <w:rFonts w:hint="eastAsia"/>
        </w:rPr>
        <w:lastRenderedPageBreak/>
        <w:t>第四步：填写项目坐标，并点击完成</w:t>
      </w:r>
    </w:p>
    <w:p w:rsidR="001B2D2B" w:rsidRDefault="001B2D2B" w:rsidP="001B2D2B">
      <w:r>
        <w:rPr>
          <w:noProof/>
        </w:rPr>
        <w:drawing>
          <wp:inline distT="0" distB="0" distL="0" distR="0">
            <wp:extent cx="5486400" cy="39044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028" w:rsidRDefault="00E63028" w:rsidP="001B2D2B"/>
    <w:p w:rsidR="0094100D" w:rsidRDefault="0094100D" w:rsidP="001B2D2B">
      <w:r>
        <w:rPr>
          <w:rFonts w:hint="eastAsia"/>
        </w:rPr>
        <w:t>第五步：设置</w:t>
      </w:r>
      <w:proofErr w:type="spellStart"/>
      <w:r w:rsidR="00E63028">
        <w:rPr>
          <w:rFonts w:hint="eastAsia"/>
        </w:rPr>
        <w:t>jre</w:t>
      </w:r>
      <w:proofErr w:type="spellEnd"/>
      <w:r w:rsidR="00E63028">
        <w:rPr>
          <w:rFonts w:hint="eastAsia"/>
        </w:rPr>
        <w:t>和</w:t>
      </w:r>
      <w:r w:rsidR="005B1223">
        <w:rPr>
          <w:rFonts w:hint="eastAsia"/>
        </w:rPr>
        <w:t>facets</w:t>
      </w:r>
    </w:p>
    <w:p w:rsidR="0094100D" w:rsidRDefault="00E63028" w:rsidP="001B2D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16234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769" w:rsidRDefault="00875769" w:rsidP="001B2D2B">
      <w:pPr>
        <w:rPr>
          <w:rFonts w:hint="eastAsia"/>
        </w:rPr>
      </w:pPr>
    </w:p>
    <w:p w:rsidR="00DB139F" w:rsidRDefault="00DB139F" w:rsidP="001B2D2B">
      <w:pPr>
        <w:rPr>
          <w:rFonts w:hint="eastAsia"/>
        </w:rPr>
      </w:pPr>
    </w:p>
    <w:p w:rsidR="00DB139F" w:rsidRDefault="00DB139F" w:rsidP="001B2D2B"/>
    <w:p w:rsidR="001B2D2B" w:rsidRDefault="001B2D2B" w:rsidP="001B2D2B">
      <w:pPr>
        <w:pStyle w:val="Heading1"/>
      </w:pPr>
      <w:r>
        <w:lastRenderedPageBreak/>
        <w:t>生命周期</w:t>
      </w:r>
    </w:p>
    <w:p w:rsidR="001B2D2B" w:rsidRDefault="009B79E0" w:rsidP="001B2D2B">
      <w:r>
        <w:rPr>
          <w:rFonts w:hint="eastAsia"/>
        </w:rPr>
        <w:t xml:space="preserve">      </w:t>
      </w:r>
      <w:r w:rsidR="001B2D2B">
        <w:t>Maven拥有</w:t>
      </w:r>
      <w:r w:rsidR="001B2D2B" w:rsidRPr="001B2D2B">
        <w:rPr>
          <w:color w:val="FF0000"/>
        </w:rPr>
        <w:t>三套相互独立的生命周期</w:t>
      </w:r>
      <w:r w:rsidR="001B2D2B">
        <w:t xml:space="preserve">，它们分别为clean，default和site。 </w:t>
      </w:r>
      <w:r w:rsidR="001B2D2B">
        <w:rPr>
          <w:rFonts w:hint="eastAsia"/>
        </w:rPr>
        <w:t>每个生命周期包含一些阶段，这些阶段是有顺序的，</w:t>
      </w:r>
      <w:r w:rsidR="001B2D2B" w:rsidRPr="001B2D2B">
        <w:rPr>
          <w:rFonts w:hint="eastAsia"/>
          <w:color w:val="FF0000"/>
        </w:rPr>
        <w:t>并且后面的阶段依赖于前面的阶段</w:t>
      </w:r>
      <w:r w:rsidR="001B2D2B">
        <w:rPr>
          <w:rFonts w:hint="eastAsia"/>
        </w:rPr>
        <w:t>，用户和</w:t>
      </w:r>
      <w:r w:rsidR="001B2D2B">
        <w:t xml:space="preserve">Maven最直接的交互方式就是调用这些生命周期阶段。 </w:t>
      </w:r>
      <w:r w:rsidR="001B2D2B">
        <w:rPr>
          <w:rFonts w:hint="eastAsia"/>
        </w:rPr>
        <w:t>以</w:t>
      </w:r>
      <w:r w:rsidR="001B2D2B">
        <w:t>clean</w:t>
      </w:r>
      <w:r w:rsidR="003223A7">
        <w:t>生命周期为例，</w:t>
      </w:r>
      <w:r w:rsidR="001B2D2B">
        <w:t>包含的阶段有pre-clean, clean 和 post clean</w:t>
      </w:r>
      <w:r w:rsidR="0032314D">
        <w:t>。</w:t>
      </w:r>
      <w:r w:rsidR="0047664F">
        <w:rPr>
          <w:rFonts w:hint="eastAsia"/>
        </w:rPr>
        <w:t>当</w:t>
      </w:r>
      <w:r w:rsidR="001B2D2B">
        <w:t>用户调用pre-clean的时候，只有pre-clean得以执行，当用户调用clean的时候，pre-clean和clean阶段会得以顺序执行；当用户调用post-clean的时候，pre-</w:t>
      </w:r>
      <w:proofErr w:type="spellStart"/>
      <w:r w:rsidR="001B2D2B">
        <w:t>clean,clean,post</w:t>
      </w:r>
      <w:proofErr w:type="spellEnd"/>
      <w:r w:rsidR="001B2D2B">
        <w:t>-clean会得以顺序执行。</w:t>
      </w:r>
    </w:p>
    <w:p w:rsidR="001B2D2B" w:rsidRDefault="001B2D2B" w:rsidP="001B2D2B">
      <w:r>
        <w:rPr>
          <w:rFonts w:hint="eastAsia"/>
        </w:rPr>
        <w:tab/>
      </w:r>
      <w:r>
        <w:t xml:space="preserve">较之于生命周期阶段的前后依赖关系，三套生命周期本身是相互独立的，用户可以仅仅调用clean生命周期的某个阶段，或者仅仅调用default生命周期的某个阶段，而不会对其他生命周期产生任何影响。 </w:t>
      </w:r>
    </w:p>
    <w:p w:rsidR="001B2D2B" w:rsidRDefault="001B2D2B" w:rsidP="001B2D2B">
      <w:pPr>
        <w:pStyle w:val="Heading2"/>
        <w:numPr>
          <w:ilvl w:val="0"/>
          <w:numId w:val="17"/>
        </w:numPr>
      </w:pPr>
      <w:r>
        <w:t xml:space="preserve">clean </w:t>
      </w:r>
      <w:r>
        <w:t>生命周期</w:t>
      </w:r>
    </w:p>
    <w:p w:rsidR="001B2D2B" w:rsidRDefault="001B2D2B" w:rsidP="001B2D2B">
      <w:r>
        <w:t>clean生命周期的目的是清理项目，它包含三个阶段：</w:t>
      </w:r>
    </w:p>
    <w:p w:rsidR="001B2D2B" w:rsidRDefault="001B2D2B" w:rsidP="001B2D2B">
      <w:pPr>
        <w:pStyle w:val="ListParagraph"/>
        <w:numPr>
          <w:ilvl w:val="0"/>
          <w:numId w:val="18"/>
        </w:numPr>
      </w:pPr>
      <w:r>
        <w:t>pre-clean 执行一些清理前需要完成的工作。</w:t>
      </w:r>
    </w:p>
    <w:p w:rsidR="001B2D2B" w:rsidRDefault="001B2D2B" w:rsidP="001B2D2B">
      <w:pPr>
        <w:pStyle w:val="ListParagraph"/>
        <w:numPr>
          <w:ilvl w:val="0"/>
          <w:numId w:val="18"/>
        </w:numPr>
      </w:pPr>
      <w:r>
        <w:t>clean 清理上一次构建生成的文件。</w:t>
      </w:r>
    </w:p>
    <w:p w:rsidR="001B2D2B" w:rsidRDefault="001B2D2B" w:rsidP="001B2D2B">
      <w:pPr>
        <w:pStyle w:val="ListParagraph"/>
        <w:numPr>
          <w:ilvl w:val="0"/>
          <w:numId w:val="18"/>
        </w:numPr>
      </w:pPr>
      <w:r>
        <w:t xml:space="preserve">post-clean 执行一些清理后需要完成的工作。 </w:t>
      </w:r>
    </w:p>
    <w:p w:rsidR="001B2D2B" w:rsidRDefault="001B2D2B" w:rsidP="001B2D2B"/>
    <w:p w:rsidR="001B2D2B" w:rsidRDefault="001B2D2B" w:rsidP="001B2D2B">
      <w:pPr>
        <w:pStyle w:val="Heading2"/>
      </w:pPr>
      <w:r>
        <w:t xml:space="preserve">default </w:t>
      </w:r>
      <w:r>
        <w:t>生命周期</w:t>
      </w:r>
    </w:p>
    <w:p w:rsidR="001B2D2B" w:rsidRDefault="001B2D2B" w:rsidP="001B2D2B">
      <w:r>
        <w:t>default生命周期定义了真正构件时所需要执行的所有步骤，它是生命周期中最核心的部分，它包含的阶段如下：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validate 验证项目是否正确和所有需要的相关资源是否可用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initialize 初始化构建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generate-sources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process-sources 处理源代码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 xml:space="preserve">generate-resources 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process-resources 处理项目主资源文件。对</w:t>
      </w:r>
      <w:proofErr w:type="spellStart"/>
      <w:r>
        <w:t>src</w:t>
      </w:r>
      <w:proofErr w:type="spellEnd"/>
      <w:r>
        <w:t>/main/resources目录的内容进行变量替换等工作后，复制到项目输出的主</w:t>
      </w:r>
      <w:proofErr w:type="spellStart"/>
      <w:r>
        <w:t>classpath</w:t>
      </w:r>
      <w:proofErr w:type="spellEnd"/>
      <w:r>
        <w:t>目录中。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compile 编译项目的主源代码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lastRenderedPageBreak/>
        <w:t>process-classes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generate-test-sources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process-test-sources 处理项目测试资源文件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generate-test-resources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process-test-resources 处理测试的资源文件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test-compile 编译项目的测试代码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process-test-classes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test 使用单元测试框架运行测试，测试代码不会被打包或部署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prepare-package 做好打包的准备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package 接受编译好的代码，打包成可发布的格式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pre-integration-test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integration-test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post integration-test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verify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install 将包安装到Maven本地仓库，供本地其他Maven项目使用</w:t>
      </w:r>
    </w:p>
    <w:p w:rsidR="001B2D2B" w:rsidRDefault="001B2D2B" w:rsidP="001B2D2B">
      <w:pPr>
        <w:pStyle w:val="ListParagraph"/>
        <w:numPr>
          <w:ilvl w:val="0"/>
          <w:numId w:val="19"/>
        </w:numPr>
      </w:pPr>
      <w:r>
        <w:t>deploy 将最终的包复制到远程仓库，供其他Maven项目使用</w:t>
      </w:r>
    </w:p>
    <w:p w:rsidR="001B2D2B" w:rsidRDefault="001B2D2B" w:rsidP="001B2D2B">
      <w:r>
        <w:t xml:space="preserve">       </w:t>
      </w:r>
    </w:p>
    <w:p w:rsidR="001B2D2B" w:rsidRDefault="001B2D2B" w:rsidP="001B2D2B">
      <w:pPr>
        <w:pStyle w:val="Heading2"/>
      </w:pPr>
      <w:r>
        <w:t xml:space="preserve">site </w:t>
      </w:r>
      <w:r>
        <w:t>生命周期</w:t>
      </w:r>
    </w:p>
    <w:p w:rsidR="001B2D2B" w:rsidRDefault="006C7F7A" w:rsidP="001B2D2B">
      <w:r>
        <w:rPr>
          <w:rFonts w:hint="eastAsia"/>
        </w:rPr>
        <w:tab/>
      </w:r>
      <w:r w:rsidR="001B2D2B">
        <w:t>site生命周期的目的是建立和发布项目站点，Maven能够基于POM所包含的信息，自动生成一个友好的站点，方便团队交流和发布项目信息。该生命周期包含如下阶段：</w:t>
      </w:r>
    </w:p>
    <w:p w:rsidR="001B2D2B" w:rsidRDefault="001B2D2B" w:rsidP="006C7F7A">
      <w:pPr>
        <w:pStyle w:val="ListParagraph"/>
        <w:numPr>
          <w:ilvl w:val="0"/>
          <w:numId w:val="20"/>
        </w:numPr>
      </w:pPr>
      <w:r>
        <w:t>pre-site 执行一些在生成项目站点之前需要完成的工作</w:t>
      </w:r>
    </w:p>
    <w:p w:rsidR="001B2D2B" w:rsidRDefault="001B2D2B" w:rsidP="006C7F7A">
      <w:pPr>
        <w:pStyle w:val="ListParagraph"/>
        <w:numPr>
          <w:ilvl w:val="0"/>
          <w:numId w:val="20"/>
        </w:numPr>
      </w:pPr>
      <w:r>
        <w:t>site 生成项目站点文档</w:t>
      </w:r>
    </w:p>
    <w:p w:rsidR="001B2D2B" w:rsidRDefault="001B2D2B" w:rsidP="006C7F7A">
      <w:pPr>
        <w:pStyle w:val="ListParagraph"/>
        <w:numPr>
          <w:ilvl w:val="0"/>
          <w:numId w:val="20"/>
        </w:numPr>
      </w:pPr>
      <w:r>
        <w:t>post-site 执行一些在生成项目站点之后需要完成的工作</w:t>
      </w:r>
    </w:p>
    <w:p w:rsidR="001B2D2B" w:rsidRDefault="001B2D2B" w:rsidP="006C7F7A">
      <w:pPr>
        <w:pStyle w:val="ListParagraph"/>
        <w:numPr>
          <w:ilvl w:val="0"/>
          <w:numId w:val="20"/>
        </w:numPr>
      </w:pPr>
      <w:r>
        <w:t>site-deploy 将生成的项目站点发布到服务器上</w:t>
      </w:r>
    </w:p>
    <w:p w:rsidR="006C7F7A" w:rsidRDefault="006C7F7A" w:rsidP="006C7F7A"/>
    <w:p w:rsidR="00040DBC" w:rsidRDefault="00040DBC" w:rsidP="00040DBC">
      <w:pPr>
        <w:pStyle w:val="Heading1"/>
      </w:pPr>
      <w:r>
        <w:lastRenderedPageBreak/>
        <w:t>坐标</w:t>
      </w:r>
    </w:p>
    <w:p w:rsidR="00040DBC" w:rsidRDefault="00040DBC" w:rsidP="00040DBC">
      <w:r>
        <w:rPr>
          <w:rFonts w:hint="eastAsia"/>
        </w:rPr>
        <w:tab/>
      </w:r>
      <w:r>
        <w:t>在我们开发Maven项目的时候，需要为其定义适当的坐标，这是Maven强制要求的。在这个基础上，其他Maven项目才能应用该项目生成的构件。</w:t>
      </w:r>
    </w:p>
    <w:p w:rsidR="00040DBC" w:rsidRDefault="00040DBC" w:rsidP="00040DBC">
      <w:r>
        <w:t xml:space="preserve">     Maven坐标为各种构件引入了秩序，任何一个构件都必须明确定义自己的坐标，而一组Maven坐标是通过一些元素定义的，它们是</w:t>
      </w:r>
      <w:proofErr w:type="spellStart"/>
      <w:r>
        <w:t>groupId,artifactId,version,packaging,class-sifer</w:t>
      </w:r>
      <w:proofErr w:type="spellEnd"/>
      <w:r>
        <w:t>。下面是一组坐标定义：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40DBC" w:rsidTr="00040DBC">
        <w:tc>
          <w:tcPr>
            <w:tcW w:w="8388" w:type="dxa"/>
          </w:tcPr>
          <w:p w:rsidR="00040DBC" w:rsidRDefault="00040DBC" w:rsidP="00040DBC">
            <w:pPr>
              <w:ind w:left="0"/>
            </w:pPr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com.mycompany.app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 xml:space="preserve">&gt;  </w:t>
            </w:r>
          </w:p>
          <w:p w:rsidR="00040DBC" w:rsidRDefault="00040DBC" w:rsidP="00040DBC">
            <w:pPr>
              <w:ind w:left="0"/>
            </w:pPr>
            <w:r>
              <w:t>&lt;</w:t>
            </w:r>
            <w:proofErr w:type="spellStart"/>
            <w:r>
              <w:t>artifactId</w:t>
            </w:r>
            <w:proofErr w:type="spellEnd"/>
            <w:r>
              <w:t>&gt;my-app&lt;/</w:t>
            </w:r>
            <w:proofErr w:type="spellStart"/>
            <w:r>
              <w:t>artifactId</w:t>
            </w:r>
            <w:proofErr w:type="spellEnd"/>
            <w:r>
              <w:t xml:space="preserve">&gt;  </w:t>
            </w:r>
          </w:p>
          <w:p w:rsidR="00040DBC" w:rsidRDefault="00040DBC" w:rsidP="00040DBC">
            <w:pPr>
              <w:ind w:left="0"/>
            </w:pPr>
            <w:r>
              <w:t xml:space="preserve">&lt;packaging&gt;jar&lt;/packaging&gt;  </w:t>
            </w:r>
          </w:p>
          <w:p w:rsidR="00040DBC" w:rsidRDefault="00040DBC" w:rsidP="00040DBC">
            <w:pPr>
              <w:ind w:left="0"/>
            </w:pPr>
            <w:r>
              <w:t>&lt;version&gt;0.0.1-SNAPSHOT&lt;/version&gt;</w:t>
            </w:r>
          </w:p>
          <w:p w:rsidR="00040DBC" w:rsidRDefault="00040DBC" w:rsidP="00040DBC">
            <w:pPr>
              <w:ind w:left="0"/>
            </w:pPr>
          </w:p>
        </w:tc>
      </w:tr>
    </w:tbl>
    <w:p w:rsidR="00040DBC" w:rsidRDefault="00040DBC" w:rsidP="00040DBC">
      <w:r>
        <w:t xml:space="preserve">下面讲解一下各个坐标元素： </w:t>
      </w:r>
    </w:p>
    <w:p w:rsidR="00406E00" w:rsidRDefault="00040DBC" w:rsidP="00040DBC">
      <w:pPr>
        <w:rPr>
          <w:rFonts w:hint="eastAsia"/>
        </w:rPr>
      </w:pPr>
      <w:proofErr w:type="spellStart"/>
      <w:r w:rsidRPr="00040DBC">
        <w:rPr>
          <w:b/>
        </w:rPr>
        <w:t>groupId</w:t>
      </w:r>
      <w:proofErr w:type="spellEnd"/>
      <w:r>
        <w:t xml:space="preserve"> ：</w:t>
      </w:r>
      <w:r w:rsidRPr="00040DBC">
        <w:rPr>
          <w:color w:val="FF0000"/>
        </w:rPr>
        <w:t>定义当前Maven项目隶属的实际项目</w:t>
      </w:r>
      <w:r>
        <w:t>。首先，Maven项目和实际项目不一定是一对一的关系。比如</w:t>
      </w:r>
      <w:proofErr w:type="spellStart"/>
      <w:r>
        <w:t>SpringFrameWork</w:t>
      </w:r>
      <w:proofErr w:type="spellEnd"/>
      <w:r>
        <w:t>这一实际项目，其对应的Maven项目会有很多，如spring-</w:t>
      </w:r>
      <w:proofErr w:type="spellStart"/>
      <w:r>
        <w:t>core,spring</w:t>
      </w:r>
      <w:proofErr w:type="spellEnd"/>
      <w:r>
        <w:t>-context等。这是由于Maven中模块的概念，因此，</w:t>
      </w:r>
      <w:r w:rsidRPr="00040DBC">
        <w:rPr>
          <w:color w:val="FF0000"/>
        </w:rPr>
        <w:t>一个实际项目往往会被划分成很多模块</w:t>
      </w:r>
      <w:r>
        <w:t>。其次，</w:t>
      </w:r>
      <w:proofErr w:type="spellStart"/>
      <w:r>
        <w:t>groupId</w:t>
      </w:r>
      <w:proofErr w:type="spellEnd"/>
      <w:r>
        <w:t>不应该对应项目隶属的组织或公司。原因很简单，一个组织下会有很多实际项目，如果</w:t>
      </w:r>
      <w:proofErr w:type="spellStart"/>
      <w:r>
        <w:t>groupId</w:t>
      </w:r>
      <w:proofErr w:type="spellEnd"/>
      <w:r>
        <w:t>只定义到组织级别，而后面我们会看到，</w:t>
      </w:r>
      <w:r w:rsidRPr="00040DBC">
        <w:rPr>
          <w:color w:val="FF0000"/>
        </w:rPr>
        <w:t>artifact</w:t>
      </w:r>
      <w:r w:rsidR="00F543FA">
        <w:rPr>
          <w:rFonts w:hint="eastAsia"/>
          <w:color w:val="FF0000"/>
        </w:rPr>
        <w:br/>
      </w:r>
      <w:r w:rsidRPr="00040DBC">
        <w:rPr>
          <w:color w:val="FF0000"/>
        </w:rPr>
        <w:t>Id只能定义Maven项目</w:t>
      </w:r>
      <w:r w:rsidRPr="00040DBC">
        <w:rPr>
          <w:rFonts w:hint="eastAsia"/>
          <w:color w:val="FF0000"/>
        </w:rPr>
        <w:t>（模块），</w:t>
      </w:r>
      <w:r>
        <w:rPr>
          <w:rFonts w:hint="eastAsia"/>
        </w:rPr>
        <w:t>那么实际项目这个层次将难以定义。最后，</w:t>
      </w:r>
      <w:proofErr w:type="spellStart"/>
      <w:r>
        <w:t>groupId</w:t>
      </w:r>
      <w:proofErr w:type="spellEnd"/>
      <w:r>
        <w:t>的表示方式与Java包名的表达方式类似，</w:t>
      </w:r>
      <w:r w:rsidRPr="00E54DA8">
        <w:rPr>
          <w:color w:val="FF0000"/>
        </w:rPr>
        <w:t>通常与域名反向一一对应</w:t>
      </w:r>
      <w:r>
        <w:t>。</w:t>
      </w:r>
    </w:p>
    <w:p w:rsidR="00040DBC" w:rsidRDefault="00040DBC" w:rsidP="00040DBC">
      <w:r>
        <w:t xml:space="preserve"> </w:t>
      </w:r>
    </w:p>
    <w:p w:rsidR="00040DBC" w:rsidRDefault="00040DBC" w:rsidP="00040DBC">
      <w:pPr>
        <w:rPr>
          <w:rFonts w:hint="eastAsia"/>
        </w:rPr>
      </w:pPr>
      <w:proofErr w:type="spellStart"/>
      <w:r w:rsidRPr="00040DBC">
        <w:rPr>
          <w:b/>
        </w:rPr>
        <w:t>artifactId</w:t>
      </w:r>
      <w:proofErr w:type="spellEnd"/>
      <w:r>
        <w:t xml:space="preserve"> : </w:t>
      </w:r>
      <w:r w:rsidRPr="00040DBC">
        <w:rPr>
          <w:color w:val="FF0000"/>
        </w:rPr>
        <w:t>该元素定义当前实际项目中的一个Maven项目（模块）</w:t>
      </w:r>
      <w:r>
        <w:t>，推荐的做法是</w:t>
      </w:r>
      <w:r w:rsidRPr="00E54DA8">
        <w:rPr>
          <w:color w:val="FF0000"/>
        </w:rPr>
        <w:t>使用实际项目名称作为</w:t>
      </w:r>
      <w:proofErr w:type="spellStart"/>
      <w:r w:rsidRPr="00E54DA8">
        <w:rPr>
          <w:color w:val="FF0000"/>
        </w:rPr>
        <w:t>artifactId</w:t>
      </w:r>
      <w:proofErr w:type="spellEnd"/>
      <w:r>
        <w:t xml:space="preserve">的前缀。比如上例中的my-app。 </w:t>
      </w:r>
    </w:p>
    <w:p w:rsidR="00643D21" w:rsidRDefault="00643D21" w:rsidP="00040DBC"/>
    <w:p w:rsidR="00040DBC" w:rsidRDefault="00040DBC" w:rsidP="00040DBC">
      <w:pPr>
        <w:rPr>
          <w:rFonts w:hint="eastAsia"/>
        </w:rPr>
      </w:pPr>
      <w:r w:rsidRPr="00003648">
        <w:rPr>
          <w:b/>
        </w:rPr>
        <w:t>version</w:t>
      </w:r>
      <w:r>
        <w:t xml:space="preserve"> : 该元素定义Maven项目当前的版本 </w:t>
      </w:r>
      <w:r w:rsidR="00E54DA8">
        <w:rPr>
          <w:rFonts w:hint="eastAsia"/>
        </w:rPr>
        <w:t>（0.0.1SNAPSHOT）</w:t>
      </w:r>
    </w:p>
    <w:p w:rsidR="00C71E75" w:rsidRDefault="00C71E75" w:rsidP="00040DBC"/>
    <w:p w:rsidR="00040DBC" w:rsidRDefault="00040DBC" w:rsidP="00040DBC">
      <w:pPr>
        <w:rPr>
          <w:rFonts w:hint="eastAsia"/>
        </w:rPr>
      </w:pPr>
      <w:r w:rsidRPr="00003648">
        <w:rPr>
          <w:b/>
        </w:rPr>
        <w:t>packaging</w:t>
      </w:r>
      <w:r>
        <w:t xml:space="preserve"> ：定义Maven项目打包的方式，首先，打包方式通常与所生成构件的文件扩展名对应，如上例中的packaging为jar,最终的文件名为my-</w:t>
      </w:r>
      <w:r>
        <w:lastRenderedPageBreak/>
        <w:t xml:space="preserve">app-0.0.1-SNAPSHOT.jar。也可以打包成war, ear等。当不定义packaging的时候，Maven 会使用默认值jar </w:t>
      </w:r>
    </w:p>
    <w:p w:rsidR="008975F2" w:rsidRDefault="008975F2" w:rsidP="00040DBC"/>
    <w:p w:rsidR="00003648" w:rsidRDefault="00040DBC" w:rsidP="00040DBC">
      <w:r w:rsidRPr="00003648">
        <w:rPr>
          <w:b/>
        </w:rPr>
        <w:t>classifier</w:t>
      </w:r>
      <w:r>
        <w:t>: 该元素用来帮助定义构建输出的一些附件。附属构件与主构件对应，如上例中的主构件为my-app-0.0.1-SNAPSHOT.jar,该项目可能还会通过一些插件生成如my-app-0.0.1-SNAPSHOT-javadoc.jar,my-app-0.0.1-SNAPSHOT-sources.jar, 这样附属构件也就拥有了自己唯一的坐标</w:t>
      </w:r>
    </w:p>
    <w:p w:rsidR="00DD2755" w:rsidRDefault="00DD2755" w:rsidP="00DD2755">
      <w:pPr>
        <w:pStyle w:val="Heading1"/>
      </w:pPr>
      <w:r>
        <w:t>依赖</w:t>
      </w:r>
    </w:p>
    <w:p w:rsidR="00DD2755" w:rsidRDefault="00DD2755" w:rsidP="00DD2755">
      <w:pPr>
        <w:pStyle w:val="Heading2"/>
        <w:numPr>
          <w:ilvl w:val="0"/>
          <w:numId w:val="22"/>
        </w:numPr>
      </w:pPr>
      <w:r>
        <w:t>依赖配置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D2755" w:rsidTr="00DD2755">
        <w:tc>
          <w:tcPr>
            <w:tcW w:w="8388" w:type="dxa"/>
          </w:tcPr>
          <w:p w:rsidR="00DD2755" w:rsidRDefault="00DD2755" w:rsidP="00DD2755">
            <w:pPr>
              <w:ind w:left="0"/>
            </w:pPr>
            <w:r w:rsidRPr="00DD2755">
              <w:t>&lt;dependencies&gt;</w:t>
            </w:r>
          </w:p>
          <w:p w:rsidR="007E5F79" w:rsidRDefault="007E5F79" w:rsidP="007E5F79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&lt;dependency&gt;</w:t>
            </w:r>
          </w:p>
          <w:p w:rsidR="007E5F79" w:rsidRDefault="007E5F79" w:rsidP="007E5F79">
            <w:pPr>
              <w:ind w:left="0"/>
            </w:pP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&gt;org.slf4j&lt;/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E5F79" w:rsidRDefault="007E5F79" w:rsidP="007E5F79">
            <w:pPr>
              <w:ind w:left="0"/>
            </w:pP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&gt;slf4j-api&lt;/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E5F79" w:rsidRDefault="007E5F79" w:rsidP="007E5F79">
            <w:pPr>
              <w:ind w:left="0"/>
            </w:pPr>
            <w:r>
              <w:tab/>
              <w:t>&lt;version&gt;1.7.6&lt;/version&gt;</w:t>
            </w:r>
          </w:p>
          <w:p w:rsidR="007E5F79" w:rsidRDefault="007E5F79" w:rsidP="007E5F79">
            <w:pPr>
              <w:ind w:left="0"/>
            </w:pPr>
            <w:r>
              <w:tab/>
              <w:t>&lt;scope&gt;compile&lt;/scope&gt;</w:t>
            </w:r>
          </w:p>
          <w:p w:rsidR="007E5F79" w:rsidRDefault="007E5F79" w:rsidP="007E5F79">
            <w:pPr>
              <w:ind w:left="0"/>
            </w:pPr>
            <w:r>
              <w:rPr>
                <w:rFonts w:hint="eastAsia"/>
              </w:rPr>
              <w:t xml:space="preserve">  </w:t>
            </w:r>
            <w:r>
              <w:t>&lt;/dependency&gt;</w:t>
            </w:r>
          </w:p>
          <w:p w:rsidR="007E5F79" w:rsidRDefault="007E5F79" w:rsidP="007E5F79">
            <w:pPr>
              <w:ind w:left="0"/>
            </w:pPr>
            <w:r w:rsidRPr="007E5F79">
              <w:t>&lt;</w:t>
            </w:r>
            <w:r>
              <w:rPr>
                <w:rFonts w:hint="eastAsia"/>
              </w:rPr>
              <w:t>/</w:t>
            </w:r>
            <w:r w:rsidRPr="007E5F79">
              <w:t>dependencies&gt;</w:t>
            </w:r>
          </w:p>
        </w:tc>
      </w:tr>
    </w:tbl>
    <w:p w:rsidR="00DD2755" w:rsidRDefault="00EF1A08" w:rsidP="00DD2755">
      <w:proofErr w:type="spellStart"/>
      <w:r>
        <w:rPr>
          <w:rFonts w:hint="eastAsia"/>
        </w:rPr>
        <w:t>g</w:t>
      </w:r>
      <w:r w:rsidR="00DD2755">
        <w:t>roupId</w:t>
      </w:r>
      <w:proofErr w:type="spellEnd"/>
      <w:r w:rsidR="00DD2755">
        <w:t xml:space="preserve">, </w:t>
      </w:r>
      <w:proofErr w:type="spellStart"/>
      <w:r w:rsidR="00DD2755">
        <w:t>artifactId</w:t>
      </w:r>
      <w:proofErr w:type="spellEnd"/>
      <w:r w:rsidR="00DD2755">
        <w:t>, version: 依赖的基本坐标</w:t>
      </w:r>
    </w:p>
    <w:p w:rsidR="00DD2755" w:rsidRDefault="00DA7630" w:rsidP="00DD2755">
      <w:r>
        <w:rPr>
          <w:rFonts w:hint="eastAsia"/>
        </w:rPr>
        <w:t>t</w:t>
      </w:r>
      <w:r w:rsidR="00DD2755">
        <w:t>ype:依赖的类型，对应于项目坐标定义的packaging。大部分情况下，该元素不必声明，其默认值为jar。</w:t>
      </w:r>
    </w:p>
    <w:p w:rsidR="00DD2755" w:rsidRDefault="00CC687E" w:rsidP="00DD2755">
      <w:r>
        <w:rPr>
          <w:rFonts w:hint="eastAsia"/>
        </w:rPr>
        <w:t>s</w:t>
      </w:r>
      <w:r w:rsidR="00DD2755">
        <w:t>cope: 依赖范围</w:t>
      </w:r>
      <w:r w:rsidR="001E5CFF">
        <w:rPr>
          <w:rFonts w:hint="eastAsia"/>
        </w:rPr>
        <w:t>(</w:t>
      </w:r>
      <w:r w:rsidR="001E5CFF" w:rsidRPr="00752A73">
        <w:rPr>
          <w:rFonts w:hint="eastAsia"/>
          <w:b/>
        </w:rPr>
        <w:t>test--测试</w:t>
      </w:r>
      <w:r w:rsidR="00DC1893" w:rsidRPr="00752A73">
        <w:rPr>
          <w:rFonts w:hint="eastAsia"/>
          <w:b/>
        </w:rPr>
        <w:t>程序</w:t>
      </w:r>
      <w:r w:rsidR="001E5CFF" w:rsidRPr="00752A73">
        <w:rPr>
          <w:rFonts w:hint="eastAsia"/>
          <w:b/>
        </w:rPr>
        <w:t>有效，不打包</w:t>
      </w:r>
      <w:r w:rsidR="009F5D35" w:rsidRPr="00752A73">
        <w:rPr>
          <w:rFonts w:hint="eastAsia"/>
          <w:b/>
        </w:rPr>
        <w:t xml:space="preserve"> ；</w:t>
      </w:r>
      <w:r w:rsidR="001E5CFF" w:rsidRPr="00752A73">
        <w:rPr>
          <w:rFonts w:hint="eastAsia"/>
          <w:b/>
        </w:rPr>
        <w:t>compile--测试和主程序都有效，打包</w:t>
      </w:r>
      <w:r w:rsidR="009F5D35" w:rsidRPr="00752A73">
        <w:rPr>
          <w:rFonts w:hint="eastAsia"/>
          <w:b/>
        </w:rPr>
        <w:t>；</w:t>
      </w:r>
      <w:r w:rsidR="004A7530">
        <w:rPr>
          <w:rFonts w:hint="eastAsia"/>
          <w:b/>
        </w:rPr>
        <w:t>p</w:t>
      </w:r>
      <w:r w:rsidR="004A7530" w:rsidRPr="004A7530">
        <w:rPr>
          <w:b/>
        </w:rPr>
        <w:t>rovided</w:t>
      </w:r>
      <w:r w:rsidR="004A7530" w:rsidRPr="004A7530">
        <w:rPr>
          <w:rFonts w:hint="eastAsia"/>
          <w:b/>
        </w:rPr>
        <w:t xml:space="preserve"> </w:t>
      </w:r>
      <w:r w:rsidR="009F5D35" w:rsidRPr="00752A73">
        <w:rPr>
          <w:rFonts w:hint="eastAsia"/>
          <w:b/>
        </w:rPr>
        <w:t>--测试和主程序都有效，不打包</w:t>
      </w:r>
      <w:r w:rsidR="00752A73">
        <w:rPr>
          <w:rFonts w:hint="eastAsia"/>
          <w:b/>
        </w:rPr>
        <w:t xml:space="preserve"> 如：</w:t>
      </w:r>
      <w:proofErr w:type="spellStart"/>
      <w:r w:rsidR="003161C7" w:rsidRPr="003161C7">
        <w:rPr>
          <w:b/>
        </w:rPr>
        <w:t>javax.servlet-api</w:t>
      </w:r>
      <w:proofErr w:type="spellEnd"/>
      <w:r w:rsidR="00752A73" w:rsidRPr="00752A73">
        <w:rPr>
          <w:rFonts w:hint="eastAsia"/>
          <w:b/>
        </w:rPr>
        <w:t>。</w:t>
      </w:r>
      <w:r w:rsidR="001E5CFF">
        <w:rPr>
          <w:rFonts w:hint="eastAsia"/>
        </w:rPr>
        <w:t>)</w:t>
      </w:r>
    </w:p>
    <w:p w:rsidR="00DD2755" w:rsidRDefault="00DD2755" w:rsidP="00DD2755">
      <w:r>
        <w:t>Optional: 标记依赖是否可选</w:t>
      </w:r>
    </w:p>
    <w:p w:rsidR="00DD2755" w:rsidRDefault="00DD2755" w:rsidP="00DD2755">
      <w:r>
        <w:t>Exclusions:排除传递性依赖</w:t>
      </w:r>
    </w:p>
    <w:p w:rsidR="007E5F79" w:rsidRDefault="007E5F79" w:rsidP="00DD2755"/>
    <w:p w:rsidR="00DD2755" w:rsidRDefault="00DD2755" w:rsidP="007E5F79">
      <w:pPr>
        <w:pStyle w:val="Heading2"/>
      </w:pPr>
      <w:r>
        <w:t>依赖范围</w:t>
      </w:r>
      <w:r>
        <w:t>(scope)</w:t>
      </w:r>
    </w:p>
    <w:p w:rsidR="00DD2755" w:rsidRDefault="00DD2755" w:rsidP="00DD2755">
      <w:r>
        <w:t>Compile: 编译，测试，运行都有效</w:t>
      </w:r>
    </w:p>
    <w:p w:rsidR="00DD2755" w:rsidRDefault="00DD2755" w:rsidP="00DD2755">
      <w:r>
        <w:lastRenderedPageBreak/>
        <w:t>Test：只对测试有效</w:t>
      </w:r>
    </w:p>
    <w:p w:rsidR="00DD2755" w:rsidRDefault="00DD2755" w:rsidP="00DD2755">
      <w:r>
        <w:t>Provided: 已提供依赖范围，容器提供</w:t>
      </w:r>
    </w:p>
    <w:p w:rsidR="00DD2755" w:rsidRDefault="00DD2755" w:rsidP="00DD2755">
      <w:r>
        <w:t>Runtime: 运行时有效</w:t>
      </w:r>
    </w:p>
    <w:p w:rsidR="00DD2755" w:rsidRDefault="00DD2755" w:rsidP="00DD2755">
      <w:r>
        <w:t>System: 系统依赖范围</w:t>
      </w:r>
    </w:p>
    <w:p w:rsidR="007E5F79" w:rsidRDefault="007E5F79" w:rsidP="00DD2755"/>
    <w:p w:rsidR="00DD2755" w:rsidRDefault="00DD2755" w:rsidP="007E5F79">
      <w:pPr>
        <w:pStyle w:val="Heading2"/>
      </w:pPr>
      <w:r>
        <w:t>分类器</w:t>
      </w:r>
    </w:p>
    <w:p w:rsidR="00DD2755" w:rsidRDefault="00EE0F7A" w:rsidP="00DD2755">
      <w:r>
        <w:rPr>
          <w:rFonts w:hint="eastAsia"/>
        </w:rPr>
        <w:tab/>
      </w:r>
      <w:r w:rsidR="00DD2755">
        <w:t>GAV是Maven坐标最基本最重要的组成部分，但GAV不是全部。还有一个元素叫做分类器（classifier），90%的情况你不会用到它，但有些时候，分类器非常不可或缺。</w:t>
      </w:r>
      <w:r w:rsidR="00DD2755">
        <w:rPr>
          <w:rFonts w:hint="eastAsia"/>
        </w:rPr>
        <w:t>举个简单的例子，当我们需要依赖</w:t>
      </w:r>
      <w:proofErr w:type="spellStart"/>
      <w:r w:rsidR="00DD2755">
        <w:t>TestNG</w:t>
      </w:r>
      <w:proofErr w:type="spellEnd"/>
      <w:r w:rsidR="00DD2755">
        <w:t>的时候，简单的声明GAV会出错，因为</w:t>
      </w:r>
      <w:proofErr w:type="spellStart"/>
      <w:r w:rsidR="00DD2755">
        <w:t>TestNG</w:t>
      </w:r>
      <w:proofErr w:type="spellEnd"/>
      <w:r w:rsidR="00DD2755">
        <w:t>强制需要你提供分类器，以区别jdk14和jdk15，我们需要这样声明对</w:t>
      </w:r>
      <w:proofErr w:type="spellStart"/>
      <w:r w:rsidR="00DD2755">
        <w:t>TestNG</w:t>
      </w:r>
      <w:proofErr w:type="spellEnd"/>
      <w:r w:rsidR="00DD2755">
        <w:t>的依赖：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D021B" w:rsidTr="002D021B">
        <w:tc>
          <w:tcPr>
            <w:tcW w:w="8388" w:type="dxa"/>
          </w:tcPr>
          <w:p w:rsidR="002D021B" w:rsidRDefault="002D021B" w:rsidP="002D021B">
            <w:pPr>
              <w:ind w:left="0"/>
            </w:pPr>
            <w:r>
              <w:t xml:space="preserve">&lt;dependency&gt;  </w:t>
            </w:r>
          </w:p>
          <w:p w:rsidR="002D021B" w:rsidRDefault="002D021B" w:rsidP="002D021B">
            <w:pPr>
              <w:ind w:left="0"/>
            </w:pPr>
            <w:r>
              <w:tab/>
              <w:t xml:space="preserve">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org.testng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 xml:space="preserve">&gt;  </w:t>
            </w:r>
          </w:p>
          <w:p w:rsidR="002D021B" w:rsidRDefault="002D021B" w:rsidP="002D021B">
            <w:pPr>
              <w:ind w:left="0"/>
            </w:pPr>
            <w:r>
              <w:tab/>
              <w:t xml:space="preserve">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testng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 xml:space="preserve">&gt;  </w:t>
            </w:r>
          </w:p>
          <w:p w:rsidR="002D021B" w:rsidRDefault="002D021B" w:rsidP="002D021B">
            <w:pPr>
              <w:ind w:left="0"/>
            </w:pPr>
            <w:r>
              <w:tab/>
              <w:t xml:space="preserve">  &lt;version&gt;5.7&lt;/version&gt;  </w:t>
            </w:r>
          </w:p>
          <w:p w:rsidR="002D021B" w:rsidRDefault="002D021B" w:rsidP="002D021B">
            <w:pPr>
              <w:ind w:left="0"/>
            </w:pPr>
            <w:r>
              <w:tab/>
              <w:t xml:space="preserve">  &lt;classifier&gt;jdk15&lt;/classifier&gt;  </w:t>
            </w:r>
          </w:p>
          <w:p w:rsidR="002D021B" w:rsidRDefault="002D021B" w:rsidP="002D021B">
            <w:pPr>
              <w:ind w:left="0"/>
            </w:pPr>
            <w:r>
              <w:t>&lt;/dependency&gt;</w:t>
            </w:r>
          </w:p>
        </w:tc>
      </w:tr>
    </w:tbl>
    <w:p w:rsidR="00DD2755" w:rsidRDefault="00DD2755" w:rsidP="00DD2755">
      <w:r>
        <w:rPr>
          <w:rFonts w:hint="eastAsia"/>
        </w:rPr>
        <w:t>你会注意到</w:t>
      </w:r>
      <w:r>
        <w:t>maven下载了一个名为testng-5.7-jdk15.jar的文件。其命名模式实际上是&lt;</w:t>
      </w:r>
      <w:proofErr w:type="spellStart"/>
      <w:r>
        <w:t>artifactId</w:t>
      </w:r>
      <w:proofErr w:type="spellEnd"/>
      <w:r>
        <w:t>&gt;-&lt;version&gt;-&lt;classifier&gt;.&lt;packaging&gt;。理解了这个模式以后，你就会发现很多文件其实都是默认构件的分类器扩展，如 myapp-1.0-test.jar, myapp-1.0-sources.jar。</w:t>
      </w:r>
    </w:p>
    <w:p w:rsidR="00DD2755" w:rsidRDefault="002D021B" w:rsidP="00DD2755">
      <w:r>
        <w:rPr>
          <w:rFonts w:hint="eastAsia"/>
        </w:rPr>
        <w:tab/>
      </w:r>
      <w:r w:rsidR="00DD2755">
        <w:rPr>
          <w:rFonts w:hint="eastAsia"/>
        </w:rPr>
        <w:t>分类器还有一个非常有用的用途是：我们可以用它来声明对</w:t>
      </w:r>
      <w:r w:rsidR="00DD2755">
        <w:t>test构件的依赖，比如，我们在一个核心模块的</w:t>
      </w:r>
      <w:proofErr w:type="spellStart"/>
      <w:r w:rsidR="00DD2755">
        <w:t>src</w:t>
      </w:r>
      <w:proofErr w:type="spellEnd"/>
      <w:r w:rsidR="00DD2755">
        <w:t>/test/java中声明了一些基础类，然后我们发现这些测试基础类对于很多其它模块的测试类都有用。没有分类器，我们是没有办法去依赖</w:t>
      </w:r>
      <w:proofErr w:type="spellStart"/>
      <w:r w:rsidR="00DD2755">
        <w:t>src</w:t>
      </w:r>
      <w:proofErr w:type="spellEnd"/>
      <w:r w:rsidR="00DD2755">
        <w:t>/test/java中的内容的，因为这些内容不会被打包到主构件中，它们单独的被打包成一个模式为&lt;</w:t>
      </w:r>
      <w:proofErr w:type="spellStart"/>
      <w:r w:rsidR="00DD2755">
        <w:t>artifactId</w:t>
      </w:r>
      <w:proofErr w:type="spellEnd"/>
      <w:r w:rsidR="00DD2755">
        <w:t>&gt;-&lt;version&gt;-test.jar的文件。</w:t>
      </w:r>
      <w:r w:rsidR="00DD2755">
        <w:rPr>
          <w:rFonts w:hint="eastAsia"/>
        </w:rPr>
        <w:t>我们可以使用分类器来依赖这样的</w:t>
      </w:r>
      <w:r w:rsidR="00DD2755">
        <w:t>test构件：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D021B" w:rsidTr="002D021B">
        <w:tc>
          <w:tcPr>
            <w:tcW w:w="8388" w:type="dxa"/>
          </w:tcPr>
          <w:p w:rsidR="002D021B" w:rsidRDefault="002D021B" w:rsidP="002D021B">
            <w:pPr>
              <w:ind w:left="0"/>
            </w:pPr>
            <w:r>
              <w:t xml:space="preserve">&lt;dependency&gt;  </w:t>
            </w:r>
          </w:p>
          <w:p w:rsidR="002D021B" w:rsidRDefault="002D021B" w:rsidP="002D021B">
            <w:pPr>
              <w:ind w:left="0"/>
            </w:pPr>
            <w:r>
              <w:t xml:space="preserve">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org.myorg.myapp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 xml:space="preserve">&gt;  </w:t>
            </w:r>
          </w:p>
          <w:p w:rsidR="002D021B" w:rsidRDefault="002D021B" w:rsidP="002D021B">
            <w:pPr>
              <w:ind w:left="0"/>
            </w:pPr>
            <w:r>
              <w:lastRenderedPageBreak/>
              <w:t xml:space="preserve">  &lt;</w:t>
            </w:r>
            <w:proofErr w:type="spellStart"/>
            <w:r>
              <w:t>artifactId</w:t>
            </w:r>
            <w:proofErr w:type="spellEnd"/>
            <w:r>
              <w:t>&gt;core&lt;/</w:t>
            </w:r>
            <w:proofErr w:type="spellStart"/>
            <w:r>
              <w:t>artifactId</w:t>
            </w:r>
            <w:proofErr w:type="spellEnd"/>
            <w:r>
              <w:t xml:space="preserve">&gt;  </w:t>
            </w:r>
          </w:p>
          <w:p w:rsidR="002D021B" w:rsidRDefault="002D021B" w:rsidP="002D021B">
            <w:pPr>
              <w:ind w:left="0"/>
            </w:pPr>
            <w:r>
              <w:t xml:space="preserve">  &lt;version&gt;${</w:t>
            </w:r>
            <w:proofErr w:type="spellStart"/>
            <w:r>
              <w:t>project.version</w:t>
            </w:r>
            <w:proofErr w:type="spellEnd"/>
            <w:r>
              <w:t xml:space="preserve">}&lt;/version&gt;  </w:t>
            </w:r>
          </w:p>
          <w:p w:rsidR="002D021B" w:rsidRDefault="002D021B" w:rsidP="002D021B">
            <w:pPr>
              <w:ind w:left="0"/>
            </w:pPr>
            <w:r>
              <w:t xml:space="preserve">  &lt;classifier&gt;test&lt;/classifier&gt;  </w:t>
            </w:r>
          </w:p>
          <w:p w:rsidR="002D021B" w:rsidRDefault="002D021B" w:rsidP="002D021B">
            <w:pPr>
              <w:ind w:left="0"/>
            </w:pPr>
            <w:r>
              <w:t>&lt;/dependency&gt;</w:t>
            </w:r>
          </w:p>
          <w:p w:rsidR="002D021B" w:rsidRDefault="002D021B" w:rsidP="002D021B">
            <w:pPr>
              <w:ind w:left="0"/>
            </w:pPr>
            <w:r>
              <w:t>P</w:t>
            </w:r>
            <w:r>
              <w:rPr>
                <w:rFonts w:hint="eastAsia"/>
              </w:rPr>
              <w:t>s:</w:t>
            </w:r>
            <w:r w:rsidRPr="002D021B">
              <w:rPr>
                <w:rFonts w:hint="eastAsia"/>
              </w:rPr>
              <w:t>理解了分类器，那么可供依赖的资源就变得更加丰富。</w:t>
            </w:r>
          </w:p>
        </w:tc>
      </w:tr>
    </w:tbl>
    <w:p w:rsidR="00DD2755" w:rsidRDefault="00DD2755" w:rsidP="00DD2755"/>
    <w:p w:rsidR="00DD2755" w:rsidRDefault="00DD2755" w:rsidP="002D021B">
      <w:pPr>
        <w:pStyle w:val="Heading2"/>
      </w:pPr>
      <w:r>
        <w:t>依赖归类</w:t>
      </w:r>
    </w:p>
    <w:p w:rsidR="00DD2755" w:rsidRDefault="002D021B" w:rsidP="00DD2755">
      <w:r>
        <w:rPr>
          <w:rFonts w:hint="eastAsia"/>
        </w:rPr>
        <w:tab/>
      </w:r>
      <w:r w:rsidR="00DD2755">
        <w:rPr>
          <w:rFonts w:hint="eastAsia"/>
        </w:rPr>
        <w:t>如果我们项目中用到很多关于</w:t>
      </w:r>
      <w:r w:rsidR="00DD2755">
        <w:t>Spring Framework的依赖，它们分别是org.springframework:spring-core:2.5.6, org.springframework:spring-beans:2.5.6,org.springframework:spring-context:2.5.6,它们都是来自同一项目的不同模块。因此，所有这些依赖的版本都是相同的，而且可以预见，如果将来需要升级Spring Framework，这些依赖的版本会一起升级。因此，我们应该在一个唯一的地方定义版本，</w:t>
      </w:r>
      <w:r w:rsidR="00DD2755">
        <w:rPr>
          <w:rFonts w:hint="eastAsia"/>
        </w:rPr>
        <w:t>并且在</w:t>
      </w:r>
      <w:r w:rsidR="00DD2755">
        <w:t>dependency声明引用这一版本，这一在Spring Framework升级的时候只需要修改一处即可。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2D021B" w:rsidTr="002D021B">
        <w:tc>
          <w:tcPr>
            <w:tcW w:w="8856" w:type="dxa"/>
          </w:tcPr>
          <w:p w:rsidR="008B328C" w:rsidRDefault="008B328C" w:rsidP="008B328C">
            <w:pPr>
              <w:ind w:left="0"/>
            </w:pPr>
            <w:r>
              <w:t xml:space="preserve">&lt;project </w:t>
            </w:r>
            <w:proofErr w:type="spellStart"/>
            <w:r>
              <w:t>xmlns</w:t>
            </w:r>
            <w:proofErr w:type="spellEnd"/>
            <w:r>
              <w:t>=</w:t>
            </w:r>
            <w:r w:rsidR="009175BE">
              <w:t>"</w:t>
            </w:r>
            <w:r>
              <w:t>http://maven.apache.org/POM/4.0.0</w:t>
            </w:r>
            <w:r w:rsidR="009175BE">
              <w:t>"</w:t>
            </w:r>
            <w:r>
              <w:t xml:space="preserve"> </w:t>
            </w:r>
            <w:proofErr w:type="spellStart"/>
            <w:r>
              <w:t>xmlns:xsi</w:t>
            </w:r>
            <w:proofErr w:type="spellEnd"/>
            <w:r>
              <w:t>=</w:t>
            </w:r>
            <w:r w:rsidR="009175BE">
              <w:t>"</w:t>
            </w:r>
            <w:r>
              <w:t>http://www.w3.org/2001/XMLSchema-instance</w:t>
            </w:r>
            <w:r w:rsidR="009175BE">
              <w:t>"</w:t>
            </w:r>
            <w:r>
              <w:t xml:space="preserve">  </w:t>
            </w:r>
          </w:p>
          <w:p w:rsidR="008B328C" w:rsidRDefault="008B328C" w:rsidP="008B328C">
            <w:pPr>
              <w:ind w:left="0"/>
            </w:pPr>
            <w:r>
              <w:t xml:space="preserve">    </w:t>
            </w:r>
            <w:proofErr w:type="spellStart"/>
            <w:r>
              <w:t>xsi:schemaLocation</w:t>
            </w:r>
            <w:proofErr w:type="spellEnd"/>
            <w:r>
              <w:t>=</w:t>
            </w:r>
            <w:r w:rsidR="009175BE">
              <w:t>"</w:t>
            </w:r>
            <w:r>
              <w:t>http://maven.apache.org/POM/4.0.0 http://maven.apache.org/xsd/maven-4.0.0.xsd</w:t>
            </w:r>
            <w:r w:rsidR="009175BE">
              <w:t>"</w:t>
            </w:r>
            <w:r>
              <w:t xml:space="preserve">&gt;  </w:t>
            </w:r>
          </w:p>
          <w:p w:rsidR="008B328C" w:rsidRDefault="008B328C" w:rsidP="008B328C">
            <w:pPr>
              <w:ind w:left="0"/>
            </w:pPr>
            <w:r>
              <w:t xml:space="preserve">    &lt;</w:t>
            </w:r>
            <w:proofErr w:type="spellStart"/>
            <w:r>
              <w:t>modelVersion</w:t>
            </w:r>
            <w:proofErr w:type="spellEnd"/>
            <w:r>
              <w:t>&gt;4.0.0&lt;/</w:t>
            </w:r>
            <w:proofErr w:type="spellStart"/>
            <w:r>
              <w:t>modelVersion</w:t>
            </w:r>
            <w:proofErr w:type="spellEnd"/>
            <w:r>
              <w:t xml:space="preserve">&gt;  </w:t>
            </w:r>
          </w:p>
          <w:p w:rsidR="008B328C" w:rsidRDefault="008B328C" w:rsidP="008B328C">
            <w:pPr>
              <w:ind w:left="0"/>
            </w:pPr>
            <w:r>
              <w:t xml:space="preserve">  </w:t>
            </w:r>
          </w:p>
          <w:p w:rsidR="008B328C" w:rsidRDefault="008B328C" w:rsidP="008B328C">
            <w:pPr>
              <w:ind w:left="0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com.mycompany.app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 xml:space="preserve">&gt;  </w:t>
            </w:r>
          </w:p>
          <w:p w:rsidR="008B328C" w:rsidRDefault="008B328C" w:rsidP="008B328C">
            <w:pPr>
              <w:ind w:left="0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&gt;my-app-simple&lt;/</w:t>
            </w:r>
            <w:proofErr w:type="spellStart"/>
            <w:r>
              <w:t>artifactId</w:t>
            </w:r>
            <w:proofErr w:type="spellEnd"/>
            <w:r>
              <w:t xml:space="preserve">&gt;  </w:t>
            </w:r>
          </w:p>
          <w:p w:rsidR="008B328C" w:rsidRDefault="008B328C" w:rsidP="008B328C">
            <w:pPr>
              <w:ind w:left="0"/>
            </w:pPr>
            <w:r>
              <w:t xml:space="preserve">    &lt;version&gt;0.0.1-SNAPSHOT&lt;/version&gt;  </w:t>
            </w:r>
          </w:p>
          <w:p w:rsidR="008B328C" w:rsidRDefault="008B328C" w:rsidP="008B328C">
            <w:pPr>
              <w:ind w:left="0"/>
            </w:pPr>
            <w:r>
              <w:t xml:space="preserve">    &lt;packaging&gt;jar&lt;/packaging&gt;  </w:t>
            </w:r>
          </w:p>
          <w:p w:rsidR="008B328C" w:rsidRDefault="008B328C" w:rsidP="008B328C">
            <w:pPr>
              <w:ind w:left="0"/>
            </w:pPr>
            <w:r>
              <w:t xml:space="preserve">    &lt;name&gt;my-app-simple&lt;/name&gt;  </w:t>
            </w:r>
          </w:p>
          <w:p w:rsidR="008B328C" w:rsidRDefault="008B328C" w:rsidP="008B328C">
            <w:pPr>
              <w:ind w:left="0"/>
            </w:pPr>
            <w:r>
              <w:t xml:space="preserve">    &lt;properties&gt;  </w:t>
            </w:r>
          </w:p>
          <w:p w:rsidR="008B328C" w:rsidRPr="008B328C" w:rsidRDefault="008B328C" w:rsidP="008B328C">
            <w:pPr>
              <w:ind w:left="0"/>
              <w:rPr>
                <w:b/>
              </w:rPr>
            </w:pPr>
            <w:r>
              <w:t xml:space="preserve">        </w:t>
            </w:r>
            <w:r w:rsidRPr="008B328C">
              <w:rPr>
                <w:b/>
              </w:rPr>
              <w:t>&lt;</w:t>
            </w:r>
            <w:proofErr w:type="spellStart"/>
            <w:r w:rsidRPr="008B328C">
              <w:rPr>
                <w:b/>
              </w:rPr>
              <w:t>springframework.version</w:t>
            </w:r>
            <w:proofErr w:type="spellEnd"/>
            <w:r w:rsidRPr="008B328C">
              <w:rPr>
                <w:b/>
              </w:rPr>
              <w:t>&gt;</w:t>
            </w:r>
            <w:r w:rsidRPr="008B328C">
              <w:rPr>
                <w:rFonts w:hint="eastAsia"/>
                <w:b/>
              </w:rPr>
              <w:t>4.0.0</w:t>
            </w:r>
            <w:r w:rsidRPr="008B328C">
              <w:rPr>
                <w:b/>
              </w:rPr>
              <w:t>&lt;/</w:t>
            </w:r>
            <w:proofErr w:type="spellStart"/>
            <w:r w:rsidRPr="008B328C">
              <w:rPr>
                <w:b/>
              </w:rPr>
              <w:t>springframework.version</w:t>
            </w:r>
            <w:proofErr w:type="spellEnd"/>
            <w:r w:rsidRPr="008B328C">
              <w:rPr>
                <w:b/>
              </w:rPr>
              <w:t xml:space="preserve">&gt;  </w:t>
            </w:r>
          </w:p>
          <w:p w:rsidR="008B328C" w:rsidRDefault="008B328C" w:rsidP="008B328C">
            <w:pPr>
              <w:ind w:left="0"/>
            </w:pPr>
            <w:r>
              <w:t xml:space="preserve">    &lt;/properties&gt;  </w:t>
            </w:r>
          </w:p>
          <w:p w:rsidR="008B328C" w:rsidRDefault="008B328C" w:rsidP="008B328C">
            <w:pPr>
              <w:ind w:left="0"/>
            </w:pPr>
            <w:r>
              <w:t xml:space="preserve">  </w:t>
            </w:r>
          </w:p>
          <w:p w:rsidR="008B328C" w:rsidRDefault="008B328C" w:rsidP="008B328C">
            <w:pPr>
              <w:ind w:left="0"/>
            </w:pPr>
            <w:r>
              <w:t xml:space="preserve">    &lt;dependencies&gt;    </w:t>
            </w:r>
          </w:p>
          <w:p w:rsidR="008B328C" w:rsidRDefault="008B328C" w:rsidP="008B328C">
            <w:pPr>
              <w:ind w:left="0"/>
            </w:pPr>
            <w:r>
              <w:t xml:space="preserve">        &lt;dependency&gt;  </w:t>
            </w:r>
          </w:p>
          <w:p w:rsidR="008B328C" w:rsidRDefault="008B328C" w:rsidP="008B328C">
            <w:pPr>
              <w:ind w:left="0"/>
            </w:pPr>
            <w:r>
              <w:t xml:space="preserve">    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 xml:space="preserve">&gt;  </w:t>
            </w:r>
          </w:p>
          <w:p w:rsidR="008B328C" w:rsidRDefault="008B328C" w:rsidP="008B328C">
            <w:pPr>
              <w:ind w:left="0"/>
            </w:pPr>
            <w:r>
              <w:lastRenderedPageBreak/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&gt;spring-core&lt;/</w:t>
            </w:r>
            <w:proofErr w:type="spellStart"/>
            <w:r>
              <w:t>artifactId</w:t>
            </w:r>
            <w:proofErr w:type="spellEnd"/>
            <w:r>
              <w:t xml:space="preserve">&gt;  </w:t>
            </w:r>
          </w:p>
          <w:p w:rsidR="008B328C" w:rsidRPr="005B5BB4" w:rsidRDefault="008B328C" w:rsidP="008B328C">
            <w:pPr>
              <w:ind w:left="0"/>
              <w:rPr>
                <w:b/>
              </w:rPr>
            </w:pPr>
            <w:r>
              <w:t xml:space="preserve">            </w:t>
            </w:r>
            <w:r w:rsidRPr="005B5BB4">
              <w:rPr>
                <w:b/>
              </w:rPr>
              <w:t>&lt;version&gt;${</w:t>
            </w:r>
            <w:proofErr w:type="spellStart"/>
            <w:r w:rsidRPr="005B5BB4">
              <w:rPr>
                <w:b/>
              </w:rPr>
              <w:t>springframework.version</w:t>
            </w:r>
            <w:proofErr w:type="spellEnd"/>
            <w:r w:rsidRPr="005B5BB4">
              <w:rPr>
                <w:b/>
              </w:rPr>
              <w:t xml:space="preserve">}&lt;/version&gt;  </w:t>
            </w:r>
          </w:p>
          <w:p w:rsidR="008B328C" w:rsidRDefault="008B328C" w:rsidP="008B328C">
            <w:pPr>
              <w:ind w:left="0"/>
            </w:pPr>
            <w:r>
              <w:t xml:space="preserve">        &lt;/dependency&gt;  </w:t>
            </w:r>
          </w:p>
          <w:p w:rsidR="008B328C" w:rsidRDefault="008B328C" w:rsidP="008B328C">
            <w:pPr>
              <w:ind w:left="0"/>
            </w:pPr>
            <w:r>
              <w:t xml:space="preserve">        &lt;dependency&gt;  </w:t>
            </w:r>
          </w:p>
          <w:p w:rsidR="008B328C" w:rsidRDefault="008B328C" w:rsidP="008B328C">
            <w:pPr>
              <w:ind w:left="0"/>
            </w:pPr>
            <w:r>
              <w:t xml:space="preserve">    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 xml:space="preserve">&gt;  </w:t>
            </w:r>
          </w:p>
          <w:p w:rsidR="008B328C" w:rsidRDefault="008B328C" w:rsidP="008B328C">
            <w:pPr>
              <w:ind w:left="0"/>
            </w:pPr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&gt;spring-beans&lt;/</w:t>
            </w:r>
            <w:proofErr w:type="spellStart"/>
            <w:r>
              <w:t>artifactId</w:t>
            </w:r>
            <w:proofErr w:type="spellEnd"/>
            <w:r>
              <w:t xml:space="preserve">&gt;  </w:t>
            </w:r>
          </w:p>
          <w:p w:rsidR="008B328C" w:rsidRPr="008B328C" w:rsidRDefault="008B328C" w:rsidP="008B328C">
            <w:pPr>
              <w:ind w:left="0"/>
              <w:rPr>
                <w:b/>
              </w:rPr>
            </w:pPr>
            <w:r>
              <w:t xml:space="preserve">            </w:t>
            </w:r>
            <w:r w:rsidRPr="008B328C">
              <w:rPr>
                <w:b/>
              </w:rPr>
              <w:t>&lt;version&gt;${</w:t>
            </w:r>
            <w:proofErr w:type="spellStart"/>
            <w:r w:rsidRPr="008B328C">
              <w:rPr>
                <w:b/>
              </w:rPr>
              <w:t>springframework.version</w:t>
            </w:r>
            <w:proofErr w:type="spellEnd"/>
            <w:r w:rsidRPr="008B328C">
              <w:rPr>
                <w:b/>
              </w:rPr>
              <w:t xml:space="preserve">}&lt;/version&gt;             </w:t>
            </w:r>
          </w:p>
          <w:p w:rsidR="008B328C" w:rsidRDefault="008B328C" w:rsidP="008B328C">
            <w:pPr>
              <w:ind w:left="0"/>
            </w:pPr>
            <w:r>
              <w:t xml:space="preserve">        &lt;/dependency&gt;  </w:t>
            </w:r>
          </w:p>
          <w:p w:rsidR="008B328C" w:rsidRDefault="008B328C" w:rsidP="008B328C">
            <w:pPr>
              <w:ind w:left="0"/>
            </w:pPr>
            <w:r>
              <w:t xml:space="preserve">    &lt;/dependencies&gt;  </w:t>
            </w:r>
          </w:p>
          <w:p w:rsidR="002D021B" w:rsidRDefault="008B328C" w:rsidP="008B328C">
            <w:pPr>
              <w:ind w:left="0"/>
            </w:pPr>
            <w:r>
              <w:t>&lt;/project&gt;</w:t>
            </w:r>
          </w:p>
        </w:tc>
      </w:tr>
    </w:tbl>
    <w:p w:rsidR="002D6BEB" w:rsidRDefault="00DD2755" w:rsidP="00DD2755">
      <w:pPr>
        <w:pStyle w:val="Heading2"/>
      </w:pPr>
      <w:r>
        <w:lastRenderedPageBreak/>
        <w:t>依赖传递</w:t>
      </w:r>
    </w:p>
    <w:p w:rsidR="00DD2755" w:rsidRDefault="00DD2755" w:rsidP="00DD2755">
      <w:r>
        <w:rPr>
          <w:rFonts w:hint="eastAsia"/>
        </w:rPr>
        <w:t>下面我们看一个简单的项目，读者可从附件中下载源码</w:t>
      </w:r>
      <w:r w:rsidR="002D6BEB">
        <w:rPr>
          <w:rFonts w:hint="eastAsia"/>
        </w:rPr>
        <w:t>，</w:t>
      </w:r>
      <w:r>
        <w:t>POM.xml配置如下：</w:t>
      </w:r>
    </w:p>
    <w:tbl>
      <w:tblPr>
        <w:tblStyle w:val="TableGrid"/>
        <w:tblW w:w="0" w:type="auto"/>
        <w:tblInd w:w="378" w:type="dxa"/>
        <w:tblLook w:val="04A0"/>
      </w:tblPr>
      <w:tblGrid>
        <w:gridCol w:w="8478"/>
      </w:tblGrid>
      <w:tr w:rsidR="002D6BEB" w:rsidTr="002D6BEB">
        <w:tc>
          <w:tcPr>
            <w:tcW w:w="8478" w:type="dxa"/>
          </w:tcPr>
          <w:p w:rsidR="002D6BEB" w:rsidRDefault="002D6BEB" w:rsidP="002D6BEB">
            <w:pPr>
              <w:ind w:left="0"/>
            </w:pPr>
            <w:r>
              <w:t xml:space="preserve">&lt;project </w:t>
            </w:r>
            <w:proofErr w:type="spellStart"/>
            <w:r>
              <w:t>xmlns</w:t>
            </w:r>
            <w:proofErr w:type="spellEnd"/>
            <w:r>
              <w:t>=</w:t>
            </w:r>
            <w:r w:rsidR="009175BE">
              <w:t>"</w:t>
            </w:r>
            <w:r>
              <w:t>http://maven.apache.org/POM/4.0.0</w:t>
            </w:r>
            <w:r w:rsidR="009175BE">
              <w:t>"</w:t>
            </w:r>
            <w:r>
              <w:t xml:space="preserve"> </w:t>
            </w:r>
            <w:proofErr w:type="spellStart"/>
            <w:r>
              <w:t>xmlns:xsi</w:t>
            </w:r>
            <w:proofErr w:type="spellEnd"/>
            <w:r>
              <w:t>=</w:t>
            </w:r>
            <w:r w:rsidR="009175BE">
              <w:t>"</w:t>
            </w:r>
            <w:r>
              <w:t>http://www.w3.org/2001/XMLSchema-instance</w:t>
            </w:r>
            <w:r w:rsidR="009175BE">
              <w:t>"</w:t>
            </w:r>
            <w:r>
              <w:t xml:space="preserve">  </w:t>
            </w:r>
          </w:p>
          <w:p w:rsidR="002D6BEB" w:rsidRDefault="002D6BEB" w:rsidP="002D6BEB">
            <w:pPr>
              <w:ind w:left="0"/>
            </w:pPr>
            <w:r>
              <w:t xml:space="preserve">  </w:t>
            </w:r>
            <w:proofErr w:type="spellStart"/>
            <w:r>
              <w:t>xsi:schemaLocation</w:t>
            </w:r>
            <w:proofErr w:type="spellEnd"/>
            <w:r>
              <w:t>=</w:t>
            </w:r>
            <w:r w:rsidR="009175BE">
              <w:t>"</w:t>
            </w:r>
            <w:r>
              <w:t>http://maven.apache.org/POM/4.0.0 http://maven.apache.org/xsd/maven-4.0.0.xsd</w:t>
            </w:r>
            <w:r w:rsidR="009175BE">
              <w:t>"</w:t>
            </w:r>
            <w:r>
              <w:t xml:space="preserve">&gt;  </w:t>
            </w:r>
          </w:p>
          <w:p w:rsidR="002D6BEB" w:rsidRDefault="002D6BEB" w:rsidP="002D6BEB">
            <w:pPr>
              <w:ind w:left="0"/>
            </w:pPr>
            <w:r>
              <w:t xml:space="preserve">  &lt;</w:t>
            </w:r>
            <w:proofErr w:type="spellStart"/>
            <w:r>
              <w:t>modelVersion</w:t>
            </w:r>
            <w:proofErr w:type="spellEnd"/>
            <w:r>
              <w:t>&gt;4.0.0&lt;/</w:t>
            </w:r>
            <w:proofErr w:type="spellStart"/>
            <w:r>
              <w:t>modelVersion</w:t>
            </w:r>
            <w:proofErr w:type="spellEnd"/>
            <w:r>
              <w:t xml:space="preserve">&gt;  </w:t>
            </w:r>
          </w:p>
          <w:p w:rsidR="002D6BEB" w:rsidRDefault="002D6BEB" w:rsidP="002D6BEB">
            <w:pPr>
              <w:ind w:left="0"/>
            </w:pPr>
            <w:r>
              <w:t xml:space="preserve">  </w:t>
            </w:r>
          </w:p>
          <w:p w:rsidR="002D6BEB" w:rsidRDefault="002D6BEB" w:rsidP="002D6BEB">
            <w:pPr>
              <w:ind w:left="0"/>
            </w:pPr>
            <w:r>
              <w:t xml:space="preserve">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com.mycompany.app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 xml:space="preserve">&gt;  </w:t>
            </w:r>
          </w:p>
          <w:p w:rsidR="002D6BEB" w:rsidRDefault="002D6BEB" w:rsidP="002D6BEB">
            <w:pPr>
              <w:ind w:left="0"/>
            </w:pPr>
            <w:r>
              <w:t xml:space="preserve">  &lt;</w:t>
            </w:r>
            <w:proofErr w:type="spellStart"/>
            <w:r>
              <w:t>artifactId</w:t>
            </w:r>
            <w:proofErr w:type="spellEnd"/>
            <w:r>
              <w:t>&gt;my-app-simple&lt;/</w:t>
            </w:r>
            <w:proofErr w:type="spellStart"/>
            <w:r>
              <w:t>artifactId</w:t>
            </w:r>
            <w:proofErr w:type="spellEnd"/>
            <w:r>
              <w:t xml:space="preserve">&gt;  </w:t>
            </w:r>
          </w:p>
          <w:p w:rsidR="002D6BEB" w:rsidRDefault="002D6BEB" w:rsidP="002D6BEB">
            <w:pPr>
              <w:ind w:left="0"/>
            </w:pPr>
            <w:r>
              <w:t xml:space="preserve">  &lt;version&gt;0.0.1-SNAPSHOT&lt;/version&gt;  </w:t>
            </w:r>
          </w:p>
          <w:p w:rsidR="002D6BEB" w:rsidRDefault="002D6BEB" w:rsidP="002D6BEB">
            <w:pPr>
              <w:ind w:left="0"/>
            </w:pPr>
            <w:r>
              <w:t xml:space="preserve">  &lt;packaging&gt;jar&lt;/packaging&gt;  </w:t>
            </w:r>
          </w:p>
          <w:p w:rsidR="002D6BEB" w:rsidRDefault="002D6BEB" w:rsidP="002D6BEB">
            <w:pPr>
              <w:ind w:left="0"/>
            </w:pPr>
            <w:r>
              <w:t xml:space="preserve">  </w:t>
            </w:r>
          </w:p>
          <w:p w:rsidR="002D6BEB" w:rsidRDefault="002D6BEB" w:rsidP="002D6BEB">
            <w:pPr>
              <w:ind w:left="0"/>
            </w:pPr>
            <w:r>
              <w:t xml:space="preserve">  &lt;name&gt;my-app-simple&lt;/name&gt;  </w:t>
            </w:r>
          </w:p>
          <w:p w:rsidR="002D6BEB" w:rsidRDefault="002D6BEB" w:rsidP="002D6BEB">
            <w:pPr>
              <w:ind w:left="0"/>
            </w:pPr>
            <w:r>
              <w:t xml:space="preserve">  &lt;</w:t>
            </w:r>
            <w:proofErr w:type="spellStart"/>
            <w:r>
              <w:t>url</w:t>
            </w:r>
            <w:proofErr w:type="spellEnd"/>
            <w:r>
              <w:t xml:space="preserve">&gt;http://maven.apache.org&lt;/url&gt;  </w:t>
            </w:r>
          </w:p>
          <w:p w:rsidR="002D6BEB" w:rsidRDefault="002D6BEB" w:rsidP="002D6BEB">
            <w:pPr>
              <w:ind w:left="0"/>
            </w:pPr>
            <w:r>
              <w:t xml:space="preserve">  </w:t>
            </w:r>
          </w:p>
          <w:p w:rsidR="002D6BEB" w:rsidRDefault="002D6BEB" w:rsidP="002D6BEB">
            <w:pPr>
              <w:ind w:left="0"/>
            </w:pPr>
            <w:r>
              <w:t xml:space="preserve">  &lt;properties&gt;  </w:t>
            </w:r>
          </w:p>
          <w:p w:rsidR="002D6BEB" w:rsidRDefault="002D6BEB" w:rsidP="002D6BEB">
            <w:pPr>
              <w:ind w:left="0"/>
            </w:pPr>
            <w:r>
              <w:t xml:space="preserve">    &lt;project.build.sourceEncoding&gt;UTF-8&lt;/project.build.sourceEncoding&gt;  </w:t>
            </w:r>
          </w:p>
          <w:p w:rsidR="002D6BEB" w:rsidRDefault="002D6BEB" w:rsidP="002D6BEB">
            <w:pPr>
              <w:ind w:left="0"/>
            </w:pPr>
            <w:r>
              <w:t xml:space="preserve">  &lt;/properties&gt;  </w:t>
            </w:r>
          </w:p>
          <w:p w:rsidR="002D6BEB" w:rsidRDefault="002D6BEB" w:rsidP="002D6BEB">
            <w:pPr>
              <w:ind w:left="0"/>
            </w:pPr>
            <w:r>
              <w:t xml:space="preserve">  </w:t>
            </w:r>
          </w:p>
          <w:p w:rsidR="002D6BEB" w:rsidRDefault="002D6BEB" w:rsidP="002D6BEB">
            <w:pPr>
              <w:ind w:left="0"/>
            </w:pPr>
            <w:r>
              <w:t xml:space="preserve">  &lt;dependencies&gt;  </w:t>
            </w:r>
          </w:p>
          <w:p w:rsidR="002D6BEB" w:rsidRDefault="002D6BEB" w:rsidP="002D6BEB">
            <w:pPr>
              <w:ind w:left="0"/>
            </w:pPr>
            <w:r>
              <w:t xml:space="preserve">    &lt;dependency&gt;  </w:t>
            </w:r>
          </w:p>
          <w:p w:rsidR="002D6BEB" w:rsidRDefault="002D6BEB" w:rsidP="002D6BEB">
            <w:pPr>
              <w:ind w:left="0"/>
            </w:pPr>
            <w:r>
              <w:lastRenderedPageBreak/>
              <w:t xml:space="preserve">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junit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 xml:space="preserve">&gt;  </w:t>
            </w:r>
          </w:p>
          <w:p w:rsidR="002D6BEB" w:rsidRDefault="002D6BEB" w:rsidP="002D6BEB">
            <w:pPr>
              <w:ind w:left="0"/>
            </w:pPr>
            <w:r>
              <w:t xml:space="preserve">  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junit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 xml:space="preserve">&gt;  </w:t>
            </w:r>
          </w:p>
          <w:p w:rsidR="002D6BEB" w:rsidRDefault="002D6BEB" w:rsidP="002D6BEB">
            <w:pPr>
              <w:ind w:left="0"/>
            </w:pPr>
            <w:r>
              <w:t xml:space="preserve">      &lt;version&gt;3.8.1&lt;/version&gt;  </w:t>
            </w:r>
          </w:p>
          <w:p w:rsidR="002D6BEB" w:rsidRDefault="002D6BEB" w:rsidP="002D6BEB">
            <w:pPr>
              <w:ind w:left="0"/>
            </w:pPr>
            <w:r>
              <w:t xml:space="preserve">      &lt;scope&gt;test&lt;/scope&gt;  </w:t>
            </w:r>
          </w:p>
          <w:p w:rsidR="002D6BEB" w:rsidRDefault="002D6BEB" w:rsidP="002D6BEB">
            <w:pPr>
              <w:ind w:left="0"/>
            </w:pPr>
            <w:r>
              <w:t xml:space="preserve">    &lt;/dependency&gt;  </w:t>
            </w:r>
          </w:p>
          <w:p w:rsidR="002D6BEB" w:rsidRDefault="002D6BEB" w:rsidP="002D6BEB">
            <w:pPr>
              <w:ind w:left="0"/>
            </w:pPr>
            <w:r>
              <w:t xml:space="preserve">      </w:t>
            </w:r>
          </w:p>
          <w:p w:rsidR="002D6BEB" w:rsidRDefault="002D6BEB" w:rsidP="002D6BEB">
            <w:pPr>
              <w:ind w:left="0"/>
            </w:pPr>
            <w:r>
              <w:t xml:space="preserve">     &lt;dependency&gt;  </w:t>
            </w:r>
          </w:p>
          <w:p w:rsidR="002D6BEB" w:rsidRDefault="002D6BEB" w:rsidP="002D6BEB">
            <w:pPr>
              <w:ind w:left="0"/>
            </w:pPr>
            <w:r>
              <w:t xml:space="preserve">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 xml:space="preserve">&gt;  </w:t>
            </w:r>
          </w:p>
          <w:p w:rsidR="002D6BEB" w:rsidRDefault="002D6BEB" w:rsidP="002D6BEB">
            <w:pPr>
              <w:ind w:left="0"/>
            </w:pPr>
            <w:r>
              <w:t xml:space="preserve">      &lt;</w:t>
            </w:r>
            <w:proofErr w:type="spellStart"/>
            <w:r>
              <w:t>artifactId</w:t>
            </w:r>
            <w:proofErr w:type="spellEnd"/>
            <w:r>
              <w:t>&gt;spring-core&lt;/</w:t>
            </w:r>
            <w:proofErr w:type="spellStart"/>
            <w:r>
              <w:t>artifactId</w:t>
            </w:r>
            <w:proofErr w:type="spellEnd"/>
            <w:r>
              <w:t xml:space="preserve">&gt;  </w:t>
            </w:r>
          </w:p>
          <w:p w:rsidR="002D6BEB" w:rsidRDefault="002D6BEB" w:rsidP="002D6BEB">
            <w:pPr>
              <w:ind w:left="0"/>
            </w:pPr>
            <w:r>
              <w:t xml:space="preserve">      &lt;version&gt;2.5.6&lt;/version&gt;  </w:t>
            </w:r>
          </w:p>
          <w:p w:rsidR="002D6BEB" w:rsidRDefault="002D6BEB" w:rsidP="002D6BEB">
            <w:pPr>
              <w:ind w:left="0"/>
            </w:pPr>
            <w:r>
              <w:t xml:space="preserve">    &lt;/dependency&gt;  </w:t>
            </w:r>
          </w:p>
          <w:p w:rsidR="002D6BEB" w:rsidRDefault="002D6BEB" w:rsidP="002D6BEB">
            <w:pPr>
              <w:ind w:left="0"/>
            </w:pPr>
            <w:r>
              <w:t xml:space="preserve">  &lt;/dependencies&gt;  </w:t>
            </w:r>
          </w:p>
          <w:p w:rsidR="002D6BEB" w:rsidRDefault="002D6BEB" w:rsidP="002D6BEB">
            <w:pPr>
              <w:ind w:left="0"/>
            </w:pPr>
            <w:r>
              <w:t>&lt;/project&gt;</w:t>
            </w:r>
          </w:p>
          <w:p w:rsidR="002D6BEB" w:rsidRDefault="002D6BEB" w:rsidP="002D6BEB">
            <w:pPr>
              <w:ind w:left="0"/>
            </w:pPr>
          </w:p>
        </w:tc>
      </w:tr>
    </w:tbl>
    <w:p w:rsidR="00DD2755" w:rsidRDefault="00DD2755" w:rsidP="00DD2755">
      <w:r>
        <w:lastRenderedPageBreak/>
        <w:t>我们可以看到此项目引入依赖</w:t>
      </w:r>
      <w:proofErr w:type="spellStart"/>
      <w:r>
        <w:t>junit</w:t>
      </w:r>
      <w:proofErr w:type="spellEnd"/>
      <w:r>
        <w:t>和spring-core，我们可以在Maven仓库中查找spring-core构件，POM</w:t>
      </w:r>
      <w:r w:rsidR="002D6BEB">
        <w:rPr>
          <w:rFonts w:hint="eastAsia"/>
        </w:rPr>
        <w:t>中</w:t>
      </w:r>
      <w:r>
        <w:t>我们会看到该文件包含了一个commons-logging依赖：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2D6BEB" w:rsidTr="002D6BEB">
        <w:tc>
          <w:tcPr>
            <w:tcW w:w="8856" w:type="dxa"/>
          </w:tcPr>
          <w:p w:rsidR="002D6BEB" w:rsidRDefault="002D6BEB" w:rsidP="002D6BEB">
            <w:pPr>
              <w:ind w:left="0"/>
            </w:pPr>
            <w:r>
              <w:t xml:space="preserve">&lt;dependency&gt;  </w:t>
            </w:r>
          </w:p>
          <w:p w:rsidR="002D6BEB" w:rsidRDefault="002D6BEB" w:rsidP="002D6BEB">
            <w:pPr>
              <w:ind w:left="0"/>
            </w:pPr>
            <w:r>
              <w:t xml:space="preserve">  &lt;</w:t>
            </w:r>
            <w:proofErr w:type="spellStart"/>
            <w:r>
              <w:t>groupId</w:t>
            </w:r>
            <w:proofErr w:type="spellEnd"/>
            <w:r>
              <w:t>&gt;commons-logging&lt;/</w:t>
            </w:r>
            <w:proofErr w:type="spellStart"/>
            <w:r>
              <w:t>groupId</w:t>
            </w:r>
            <w:proofErr w:type="spellEnd"/>
            <w:r>
              <w:t xml:space="preserve">&gt;   </w:t>
            </w:r>
          </w:p>
          <w:p w:rsidR="002D6BEB" w:rsidRDefault="002D6BEB" w:rsidP="002D6BEB">
            <w:pPr>
              <w:ind w:left="0"/>
            </w:pPr>
            <w:r>
              <w:t xml:space="preserve">  &lt;</w:t>
            </w:r>
            <w:proofErr w:type="spellStart"/>
            <w:r>
              <w:t>artifactId</w:t>
            </w:r>
            <w:proofErr w:type="spellEnd"/>
            <w:r>
              <w:t>&gt;commons-logging&lt;/</w:t>
            </w:r>
            <w:proofErr w:type="spellStart"/>
            <w:r>
              <w:t>artifactId</w:t>
            </w:r>
            <w:proofErr w:type="spellEnd"/>
            <w:r>
              <w:t xml:space="preserve">&gt;   </w:t>
            </w:r>
          </w:p>
          <w:p w:rsidR="002D6BEB" w:rsidRDefault="002D6BEB" w:rsidP="002D6BEB">
            <w:pPr>
              <w:ind w:left="0"/>
            </w:pPr>
            <w:r>
              <w:t xml:space="preserve">  &lt;version&gt;1.1.1&lt;/version&gt;   </w:t>
            </w:r>
          </w:p>
          <w:p w:rsidR="002D6BEB" w:rsidRDefault="002D6BEB" w:rsidP="002D6BEB">
            <w:pPr>
              <w:ind w:left="0"/>
            </w:pPr>
            <w:r>
              <w:t>&lt;/dependency&gt;</w:t>
            </w:r>
          </w:p>
        </w:tc>
      </w:tr>
    </w:tbl>
    <w:p w:rsidR="00DD2755" w:rsidRDefault="00DD2755" w:rsidP="00DD2755">
      <w:r>
        <w:t>那么该依赖会传递到当前项目中，这就是依赖的传递性，打开项目查看Maven dependencies:</w:t>
      </w:r>
    </w:p>
    <w:p w:rsidR="002D6BEB" w:rsidRDefault="002D6BEB" w:rsidP="00DD2755">
      <w:r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>
            <wp:extent cx="4867275" cy="1885950"/>
            <wp:effectExtent l="19050" t="0" r="9525" b="0"/>
            <wp:docPr id="16" name="Picture 10" descr="975e57d5-7078-345a-a8dc-bc0ca2c556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975e57d5-7078-345a-a8dc-bc0ca2c5566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755" w:rsidRDefault="00DD2755" w:rsidP="002D6BEB">
      <w:pPr>
        <w:pStyle w:val="Heading2"/>
      </w:pPr>
      <w:r>
        <w:lastRenderedPageBreak/>
        <w:t>排除间接依赖</w:t>
      </w:r>
    </w:p>
    <w:p w:rsidR="00DD2755" w:rsidRDefault="000740B6" w:rsidP="00DD2755">
      <w:r>
        <w:tab/>
      </w:r>
      <w:r w:rsidR="00DD2755">
        <w:rPr>
          <w:rFonts w:hint="eastAsia"/>
        </w:rPr>
        <w:t>当我们引入第三方</w:t>
      </w:r>
      <w:r w:rsidR="00DD2755">
        <w:t>jar包的时候，难免会引入传递性依赖，有些时候这是好事，然而有些时候我们不需要其中的一些传递性依赖</w:t>
      </w:r>
    </w:p>
    <w:p w:rsidR="00DD2755" w:rsidRDefault="00DD2755" w:rsidP="00DD2755">
      <w:r>
        <w:rPr>
          <w:rFonts w:hint="eastAsia"/>
        </w:rPr>
        <w:t>比如上例中的项目，我们不想引入传递性依赖</w:t>
      </w:r>
      <w:r>
        <w:t>commons-logging，我们可以使用exclusions元素声明排除依赖，</w:t>
      </w:r>
      <w:r w:rsidRPr="002D6BEB">
        <w:rPr>
          <w:color w:val="FF0000"/>
        </w:rPr>
        <w:t>exclusions可以包含一个或者多个exclusion子元素，因此可以排除一个或者多个传递性依赖</w:t>
      </w:r>
      <w:r>
        <w:t>。需要注意的是，声明exclusions的时候只需要</w:t>
      </w:r>
      <w:proofErr w:type="spellStart"/>
      <w:r>
        <w:t>groupId</w:t>
      </w:r>
      <w:proofErr w:type="spellEnd"/>
      <w:r>
        <w:t>和</w:t>
      </w:r>
      <w:proofErr w:type="spellStart"/>
      <w:r>
        <w:t>artifactId</w:t>
      </w:r>
      <w:proofErr w:type="spellEnd"/>
      <w:r>
        <w:t>，</w:t>
      </w:r>
      <w:r w:rsidRPr="002D6BEB">
        <w:rPr>
          <w:color w:val="FF0000"/>
        </w:rPr>
        <w:t>而不需要version元素</w:t>
      </w:r>
      <w:r>
        <w:t>，这是因为只需要</w:t>
      </w:r>
      <w:proofErr w:type="spellStart"/>
      <w:r>
        <w:t>groupId</w:t>
      </w:r>
      <w:proofErr w:type="spellEnd"/>
      <w:r>
        <w:t>和</w:t>
      </w:r>
      <w:proofErr w:type="spellStart"/>
      <w:r>
        <w:t>artifactId</w:t>
      </w:r>
      <w:proofErr w:type="spellEnd"/>
      <w:r>
        <w:t>就能唯一定位依赖图中的某个依赖。换句话说，Maven解析后的依赖中，不可能出现</w:t>
      </w:r>
      <w:proofErr w:type="spellStart"/>
      <w:r>
        <w:t>groupId</w:t>
      </w:r>
      <w:proofErr w:type="spellEnd"/>
      <w:r>
        <w:t>和</w:t>
      </w:r>
      <w:proofErr w:type="spellStart"/>
      <w:r>
        <w:t>artifactId</w:t>
      </w:r>
      <w:proofErr w:type="spellEnd"/>
      <w:r>
        <w:t>相同，但</w:t>
      </w:r>
      <w:r>
        <w:rPr>
          <w:rFonts w:hint="eastAsia"/>
        </w:rPr>
        <w:t>是</w:t>
      </w:r>
      <w:r>
        <w:t>version不同的两个依赖。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2D6BEB" w:rsidTr="002D6BEB">
        <w:tc>
          <w:tcPr>
            <w:tcW w:w="8856" w:type="dxa"/>
          </w:tcPr>
          <w:p w:rsidR="002D6BEB" w:rsidRDefault="002D6BEB" w:rsidP="002D6BEB">
            <w:pPr>
              <w:ind w:left="0"/>
            </w:pPr>
            <w:r>
              <w:t xml:space="preserve">&lt;dependency&gt;    </w:t>
            </w:r>
          </w:p>
          <w:p w:rsidR="002D6BEB" w:rsidRDefault="002D6BEB" w:rsidP="002D6BEB">
            <w:pPr>
              <w:ind w:left="0"/>
            </w:pPr>
            <w:r>
              <w:t xml:space="preserve">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 xml:space="preserve">&gt;  </w:t>
            </w:r>
          </w:p>
          <w:p w:rsidR="002D6BEB" w:rsidRDefault="002D6BEB" w:rsidP="002D6BEB">
            <w:pPr>
              <w:ind w:left="0"/>
            </w:pPr>
            <w:r>
              <w:t xml:space="preserve">     &lt;</w:t>
            </w:r>
            <w:proofErr w:type="spellStart"/>
            <w:r>
              <w:t>artifactId</w:t>
            </w:r>
            <w:proofErr w:type="spellEnd"/>
            <w:r>
              <w:t>&gt;spring-core&lt;/</w:t>
            </w:r>
            <w:proofErr w:type="spellStart"/>
            <w:r>
              <w:t>artifactId</w:t>
            </w:r>
            <w:proofErr w:type="spellEnd"/>
            <w:r>
              <w:t xml:space="preserve">&gt;  </w:t>
            </w:r>
          </w:p>
          <w:p w:rsidR="002D6BEB" w:rsidRDefault="002D6BEB" w:rsidP="002D6BEB">
            <w:pPr>
              <w:ind w:left="0"/>
            </w:pPr>
            <w:r>
              <w:t xml:space="preserve">     &lt;version&gt;2.5.6&lt;/version&gt;  </w:t>
            </w:r>
          </w:p>
          <w:p w:rsidR="002D6BEB" w:rsidRDefault="002D6BEB" w:rsidP="002D6BEB">
            <w:pPr>
              <w:ind w:left="0"/>
            </w:pPr>
            <w:r>
              <w:t xml:space="preserve">     &lt;exclusions&gt;  </w:t>
            </w:r>
          </w:p>
          <w:p w:rsidR="002D6BEB" w:rsidRDefault="002D6BEB" w:rsidP="002D6BEB">
            <w:pPr>
              <w:ind w:left="0"/>
            </w:pPr>
            <w:r>
              <w:t xml:space="preserve">           &lt;exclusion&gt;      </w:t>
            </w:r>
          </w:p>
          <w:p w:rsidR="002D6BEB" w:rsidRDefault="002D6BEB" w:rsidP="002D6BEB">
            <w:pPr>
              <w:ind w:left="0"/>
            </w:pPr>
            <w:r>
              <w:t xml:space="preserve">                &lt;</w:t>
            </w:r>
            <w:proofErr w:type="spellStart"/>
            <w:r>
              <w:t>groupId</w:t>
            </w:r>
            <w:proofErr w:type="spellEnd"/>
            <w:r>
              <w:t>&gt;commons-logging&lt;/</w:t>
            </w:r>
            <w:proofErr w:type="spellStart"/>
            <w:r>
              <w:t>groupId</w:t>
            </w:r>
            <w:proofErr w:type="spellEnd"/>
            <w:r>
              <w:t xml:space="preserve">&gt;          </w:t>
            </w:r>
          </w:p>
          <w:p w:rsidR="002D6BEB" w:rsidRDefault="002D6BEB" w:rsidP="002D6BEB">
            <w:pPr>
              <w:ind w:left="0"/>
            </w:pPr>
            <w:r>
              <w:t xml:space="preserve">                &lt;</w:t>
            </w:r>
            <w:proofErr w:type="spellStart"/>
            <w:r>
              <w:t>artifactId</w:t>
            </w:r>
            <w:proofErr w:type="spellEnd"/>
            <w:r>
              <w:t>&gt;commons-logging&lt;/</w:t>
            </w:r>
            <w:proofErr w:type="spellStart"/>
            <w:r>
              <w:t>artifactId</w:t>
            </w:r>
            <w:proofErr w:type="spellEnd"/>
            <w:r>
              <w:t xml:space="preserve">&gt;  </w:t>
            </w:r>
          </w:p>
          <w:p w:rsidR="002D6BEB" w:rsidRDefault="002D6BEB" w:rsidP="002D6BEB">
            <w:pPr>
              <w:ind w:left="0"/>
            </w:pPr>
            <w:r>
              <w:t xml:space="preserve">           &lt;/exclusion&gt;  </w:t>
            </w:r>
          </w:p>
          <w:p w:rsidR="002D6BEB" w:rsidRDefault="002D6BEB" w:rsidP="002D6BEB">
            <w:pPr>
              <w:ind w:left="0"/>
            </w:pPr>
            <w:r>
              <w:t xml:space="preserve">     &lt;/exclusions&gt;  </w:t>
            </w:r>
          </w:p>
          <w:p w:rsidR="002D6BEB" w:rsidRDefault="002D6BEB" w:rsidP="002D6BEB">
            <w:pPr>
              <w:ind w:left="0"/>
            </w:pPr>
            <w:r>
              <w:t xml:space="preserve">&lt;/dependency&gt;  </w:t>
            </w:r>
          </w:p>
        </w:tc>
      </w:tr>
    </w:tbl>
    <w:p w:rsidR="00DD2755" w:rsidRDefault="00DD2755" w:rsidP="002D6BEB"/>
    <w:p w:rsidR="00323D7E" w:rsidRDefault="00323D7E" w:rsidP="00323D7E">
      <w:pPr>
        <w:pStyle w:val="Heading2"/>
      </w:pPr>
      <w:r w:rsidRPr="00323D7E">
        <w:rPr>
          <w:rFonts w:hint="eastAsia"/>
        </w:rPr>
        <w:t>处理依赖冲突</w:t>
      </w:r>
    </w:p>
    <w:p w:rsidR="00323D7E" w:rsidRDefault="00323D7E" w:rsidP="00323D7E">
      <w:pPr>
        <w:rPr>
          <w:rFonts w:hint="eastAsia"/>
        </w:rPr>
      </w:pPr>
      <w:r>
        <w:rPr>
          <w:rFonts w:hint="eastAsia"/>
        </w:rPr>
        <w:tab/>
      </w:r>
      <w:r w:rsidRPr="00323D7E">
        <w:rPr>
          <w:rFonts w:hint="eastAsia"/>
        </w:rPr>
        <w:t>使用</w:t>
      </w:r>
      <w:r w:rsidRPr="00323D7E">
        <w:t>Maven时是否遇到过诸如</w:t>
      </w:r>
      <w:r w:rsidR="009175BE">
        <w:t>"</w:t>
      </w:r>
      <w:proofErr w:type="spellStart"/>
      <w:r w:rsidRPr="00323D7E">
        <w:t>NoSuchMethodError</w:t>
      </w:r>
      <w:proofErr w:type="spellEnd"/>
      <w:r w:rsidR="009175BE">
        <w:t>"</w:t>
      </w:r>
      <w:r w:rsidR="00A5472F">
        <w:rPr>
          <w:rFonts w:hint="eastAsia"/>
        </w:rPr>
        <w:t>或者</w:t>
      </w:r>
      <w:r w:rsidR="009175BE">
        <w:t>"</w:t>
      </w:r>
      <w:proofErr w:type="spellStart"/>
      <w:r w:rsidRPr="00323D7E">
        <w:t>ClassNot</w:t>
      </w:r>
      <w:proofErr w:type="spellEnd"/>
      <w:r w:rsidR="00A5472F">
        <w:rPr>
          <w:rFonts w:hint="eastAsia"/>
        </w:rPr>
        <w:br/>
      </w:r>
      <w:proofErr w:type="spellStart"/>
      <w:r w:rsidRPr="00323D7E">
        <w:t>FoundException</w:t>
      </w:r>
      <w:proofErr w:type="spellEnd"/>
      <w:r w:rsidR="009175BE">
        <w:t>"</w:t>
      </w:r>
      <w:r w:rsidRPr="00323D7E">
        <w:t>之类的问题，甚至发生这些问题的Java类你没都没有听说过。要搞清楚这里面的缘由，我们得学习Maven对依赖冲突的处理机制。Maven采用</w:t>
      </w:r>
      <w:r w:rsidR="009175BE">
        <w:t>"</w:t>
      </w:r>
      <w:r w:rsidRPr="00323D7E">
        <w:rPr>
          <w:color w:val="FF0000"/>
        </w:rPr>
        <w:t>最近获胜策略</w:t>
      </w:r>
      <w:r w:rsidRPr="00323D7E">
        <w:t>（nearest wins strategy）</w:t>
      </w:r>
      <w:r w:rsidR="009175BE">
        <w:t>"</w:t>
      </w:r>
      <w:r w:rsidRPr="00323D7E">
        <w:t>的方式处理依赖冲突，即如果一个项目最终依赖于相同artifact的多个版本，在依赖树中离项目最近的那个版本将被使用。</w:t>
      </w:r>
      <w:r w:rsidR="00705F40" w:rsidRPr="00705F40">
        <w:rPr>
          <w:rFonts w:hint="eastAsia"/>
          <w:b/>
        </w:rPr>
        <w:t>如果依赖路径长度相同，先声明dependency的依赖的版本会被使用。</w:t>
      </w:r>
    </w:p>
    <w:p w:rsidR="00323D7E" w:rsidRDefault="00323D7E" w:rsidP="00323D7E">
      <w:r>
        <w:rPr>
          <w:rFonts w:hint="eastAsia"/>
        </w:rPr>
        <w:lastRenderedPageBreak/>
        <w:t>对于这种有依赖冲突所导致的问题，我们有两种解决方法：</w:t>
      </w:r>
    </w:p>
    <w:p w:rsidR="00323D7E" w:rsidRDefault="00323D7E" w:rsidP="00323D7E">
      <w:pPr>
        <w:pStyle w:val="ListParagraph"/>
        <w:numPr>
          <w:ilvl w:val="0"/>
          <w:numId w:val="32"/>
        </w:numPr>
      </w:pPr>
      <w:r w:rsidRPr="00323D7E">
        <w:t>显式加入对</w:t>
      </w:r>
      <w:r>
        <w:rPr>
          <w:rFonts w:hint="eastAsia"/>
        </w:rPr>
        <w:t>冲突jar包</w:t>
      </w:r>
      <w:r w:rsidRPr="00323D7E">
        <w:t>依赖</w:t>
      </w:r>
    </w:p>
    <w:p w:rsidR="00323D7E" w:rsidRPr="00323D7E" w:rsidRDefault="00323D7E" w:rsidP="00323D7E">
      <w:pPr>
        <w:pStyle w:val="ListParagraph"/>
        <w:numPr>
          <w:ilvl w:val="0"/>
          <w:numId w:val="32"/>
        </w:numPr>
      </w:pPr>
      <w:r>
        <w:rPr>
          <w:rFonts w:hint="eastAsia"/>
        </w:rPr>
        <w:t>使用</w:t>
      </w:r>
      <w:r w:rsidRPr="00323D7E">
        <w:rPr>
          <w:shd w:val="clear" w:color="auto" w:fill="FFFFFF"/>
        </w:rPr>
        <w:t>  &lt;exclusion&gt;</w:t>
      </w:r>
      <w:r w:rsidRPr="00323D7E">
        <w:rPr>
          <w:rFonts w:hint="eastAsia"/>
          <w:shd w:val="clear" w:color="auto" w:fill="FFFFFF"/>
        </w:rPr>
        <w:t>将比较老的jar包依赖排除掉</w:t>
      </w:r>
    </w:p>
    <w:p w:rsidR="002D6BEB" w:rsidRDefault="002D6BEB" w:rsidP="002D6BEB">
      <w:pPr>
        <w:pStyle w:val="Heading1"/>
      </w:pPr>
      <w:r>
        <w:rPr>
          <w:rFonts w:hint="eastAsia"/>
        </w:rPr>
        <w:t>聚合和继承</w:t>
      </w:r>
    </w:p>
    <w:p w:rsidR="002D6BEB" w:rsidRDefault="002D6BEB" w:rsidP="002D6BEB">
      <w:pPr>
        <w:pStyle w:val="Heading2"/>
        <w:numPr>
          <w:ilvl w:val="0"/>
          <w:numId w:val="23"/>
        </w:numPr>
      </w:pPr>
      <w:r>
        <w:rPr>
          <w:rFonts w:hint="eastAsia"/>
        </w:rPr>
        <w:t>聚合</w:t>
      </w:r>
    </w:p>
    <w:p w:rsidR="002D6BEB" w:rsidRDefault="002D6BEB" w:rsidP="002D6BEB">
      <w:r>
        <w:t>聚合项目的目的是一条</w:t>
      </w:r>
      <w:r w:rsidRPr="002D6BEB">
        <w:rPr>
          <w:color w:val="FF0000"/>
        </w:rPr>
        <w:t>Maven命令可以构建多个模块</w:t>
      </w:r>
      <w:r>
        <w:t>，packaging为</w:t>
      </w:r>
      <w:proofErr w:type="spellStart"/>
      <w:r>
        <w:t>pom</w:t>
      </w:r>
      <w:proofErr w:type="spellEnd"/>
    </w:p>
    <w:p w:rsidR="002D6BEB" w:rsidRDefault="002D6BEB" w:rsidP="002D6BEB">
      <w:r>
        <w:t>Modules中定义模块，module中为子模块的相对路径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2D6BEB" w:rsidTr="002D6BEB">
        <w:tc>
          <w:tcPr>
            <w:tcW w:w="8856" w:type="dxa"/>
          </w:tcPr>
          <w:p w:rsidR="005C5670" w:rsidRPr="005C5670" w:rsidRDefault="005C5670" w:rsidP="002D6BEB">
            <w:pPr>
              <w:ind w:left="0"/>
              <w:rPr>
                <w:rFonts w:hint="eastAsia"/>
                <w:b/>
              </w:rPr>
            </w:pPr>
            <w:r w:rsidRPr="005C5670">
              <w:rPr>
                <w:rFonts w:hint="eastAsia"/>
                <w:b/>
              </w:rPr>
              <w:t>#在父工程配置聚合工程</w:t>
            </w:r>
          </w:p>
          <w:p w:rsidR="002D6BEB" w:rsidRDefault="002D6BEB" w:rsidP="002D6BEB">
            <w:pPr>
              <w:ind w:left="0"/>
            </w:pPr>
            <w:r>
              <w:t xml:space="preserve">&lt;project&gt; </w:t>
            </w:r>
          </w:p>
          <w:p w:rsidR="002D6BEB" w:rsidRDefault="002D6BEB" w:rsidP="002D6BEB">
            <w:pPr>
              <w:ind w:left="0"/>
            </w:pPr>
            <w:r>
              <w:t xml:space="preserve">  &lt;modules&gt;</w:t>
            </w:r>
          </w:p>
          <w:p w:rsidR="002D6BEB" w:rsidRDefault="002D6BEB" w:rsidP="002D6BEB">
            <w:pPr>
              <w:ind w:left="0"/>
            </w:pPr>
            <w:r>
              <w:t xml:space="preserve">    &lt;module&gt;../child1 &lt;/module&gt;</w:t>
            </w:r>
          </w:p>
          <w:p w:rsidR="002D6BEB" w:rsidRDefault="002D6BEB" w:rsidP="002D6BEB">
            <w:pPr>
              <w:ind w:left="0"/>
            </w:pPr>
            <w:r>
              <w:t xml:space="preserve">    &lt;module&gt;../child2&lt;/module&gt;</w:t>
            </w:r>
          </w:p>
          <w:p w:rsidR="002D6BEB" w:rsidRDefault="002D6BEB" w:rsidP="002D6BEB">
            <w:pPr>
              <w:ind w:left="0"/>
            </w:pPr>
            <w:r>
              <w:t xml:space="preserve">  &lt;/modules&gt;  </w:t>
            </w:r>
          </w:p>
          <w:p w:rsidR="002D6BEB" w:rsidRDefault="002D6BEB" w:rsidP="002D6BEB">
            <w:pPr>
              <w:ind w:left="0"/>
            </w:pPr>
            <w:r>
              <w:t>&lt;/project&gt;</w:t>
            </w:r>
          </w:p>
        </w:tc>
      </w:tr>
    </w:tbl>
    <w:p w:rsidR="002D6BEB" w:rsidRPr="002D6BEB" w:rsidRDefault="002D6BEB" w:rsidP="002D6BEB"/>
    <w:p w:rsidR="00003648" w:rsidRDefault="000740B6" w:rsidP="000740B6">
      <w:pPr>
        <w:pStyle w:val="Heading2"/>
      </w:pPr>
      <w:r w:rsidRPr="000740B6">
        <w:rPr>
          <w:rFonts w:hint="eastAsia"/>
        </w:rPr>
        <w:t>继承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0740B6" w:rsidTr="000740B6">
        <w:tc>
          <w:tcPr>
            <w:tcW w:w="8856" w:type="dxa"/>
          </w:tcPr>
          <w:p w:rsidR="004D5C24" w:rsidRDefault="004D5C24" w:rsidP="000740B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#父工程</w:t>
            </w:r>
          </w:p>
          <w:p w:rsidR="004D5C24" w:rsidRDefault="004D5C24" w:rsidP="004D5C24">
            <w:pPr>
              <w:ind w:left="0"/>
            </w:pPr>
            <w:r>
              <w:t>&lt;</w:t>
            </w:r>
            <w:proofErr w:type="spellStart"/>
            <w:r>
              <w:t>groupId</w:t>
            </w:r>
            <w:proofErr w:type="spellEnd"/>
            <w:r>
              <w:t>&gt;com.ixo&lt;/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4D5C24" w:rsidRDefault="004D5C24" w:rsidP="004D5C24">
            <w:pPr>
              <w:ind w:left="0"/>
            </w:pPr>
            <w:r>
              <w:t>&lt;</w:t>
            </w:r>
            <w:proofErr w:type="spellStart"/>
            <w:r>
              <w:t>artifactId</w:t>
            </w:r>
            <w:proofErr w:type="spellEnd"/>
            <w:r>
              <w:t>&gt;manage&lt;/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4D5C24" w:rsidRDefault="004D5C24" w:rsidP="004D5C24">
            <w:pPr>
              <w:ind w:left="0"/>
            </w:pPr>
            <w:r>
              <w:t>&lt;version&gt;0.0.1-SNAPSHOT&lt;/version&gt;</w:t>
            </w:r>
          </w:p>
          <w:p w:rsidR="004D5C24" w:rsidRDefault="004D5C24" w:rsidP="000740B6">
            <w:pPr>
              <w:ind w:left="0"/>
              <w:rPr>
                <w:rFonts w:hint="eastAsia"/>
                <w:b/>
              </w:rPr>
            </w:pPr>
            <w:r w:rsidRPr="004D5C24">
              <w:rPr>
                <w:b/>
              </w:rPr>
              <w:t>&lt;packaging&gt;</w:t>
            </w:r>
            <w:proofErr w:type="spellStart"/>
            <w:r w:rsidRPr="004D5C24">
              <w:rPr>
                <w:b/>
              </w:rPr>
              <w:t>pom</w:t>
            </w:r>
            <w:proofErr w:type="spellEnd"/>
            <w:r w:rsidRPr="004D5C24">
              <w:rPr>
                <w:b/>
              </w:rPr>
              <w:t>&lt;/packaging&gt;</w:t>
            </w:r>
          </w:p>
          <w:p w:rsidR="00BF5177" w:rsidRPr="00E04B4F" w:rsidRDefault="00BF5177" w:rsidP="000740B6">
            <w:pPr>
              <w:ind w:left="0"/>
              <w:rPr>
                <w:rFonts w:hint="eastAsia"/>
                <w:b/>
              </w:rPr>
            </w:pPr>
          </w:p>
          <w:p w:rsidR="004D5C24" w:rsidRDefault="004D5C24" w:rsidP="000740B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 w:rsidR="00403B5D">
              <w:rPr>
                <w:rFonts w:hint="eastAsia"/>
              </w:rPr>
              <w:t>commom</w:t>
            </w:r>
            <w:proofErr w:type="spellEnd"/>
            <w:r>
              <w:rPr>
                <w:rFonts w:hint="eastAsia"/>
              </w:rPr>
              <w:t>子工程声明父工程</w:t>
            </w:r>
          </w:p>
          <w:p w:rsidR="00E04B4F" w:rsidRDefault="000740B6" w:rsidP="000740B6">
            <w:pPr>
              <w:ind w:left="0"/>
              <w:rPr>
                <w:rFonts w:hint="eastAsia"/>
              </w:rPr>
            </w:pPr>
            <w:r>
              <w:t>&lt;parent&gt;</w:t>
            </w:r>
          </w:p>
          <w:p w:rsidR="000740B6" w:rsidRDefault="00E04B4F" w:rsidP="000740B6">
            <w:pPr>
              <w:ind w:left="0"/>
            </w:pPr>
            <w:r>
              <w:rPr>
                <w:rFonts w:hint="eastAsia"/>
              </w:rPr>
              <w:t xml:space="preserve">    </w:t>
            </w:r>
            <w:r w:rsidR="000740B6">
              <w:t>&lt;</w:t>
            </w:r>
            <w:proofErr w:type="spellStart"/>
            <w:r w:rsidR="000740B6">
              <w:t>groupId</w:t>
            </w:r>
            <w:proofErr w:type="spellEnd"/>
            <w:r w:rsidR="000740B6">
              <w:t>&gt;</w:t>
            </w:r>
            <w:r w:rsidR="007361E0">
              <w:t xml:space="preserve"> </w:t>
            </w:r>
            <w:r w:rsidR="007361E0">
              <w:t>com.ixo</w:t>
            </w:r>
            <w:r w:rsidR="007361E0">
              <w:t xml:space="preserve"> </w:t>
            </w:r>
            <w:r w:rsidR="000740B6">
              <w:t>&lt;/</w:t>
            </w:r>
            <w:proofErr w:type="spellStart"/>
            <w:r w:rsidR="000740B6">
              <w:t>groupId</w:t>
            </w:r>
            <w:proofErr w:type="spellEnd"/>
            <w:r w:rsidR="000740B6">
              <w:t>&gt;</w:t>
            </w:r>
          </w:p>
          <w:p w:rsidR="000740B6" w:rsidRDefault="00E04B4F" w:rsidP="000740B6">
            <w:pPr>
              <w:ind w:left="0"/>
            </w:pPr>
            <w:r>
              <w:rPr>
                <w:rFonts w:hint="eastAsia"/>
              </w:rPr>
              <w:t xml:space="preserve">    </w:t>
            </w:r>
            <w:r w:rsidR="000740B6">
              <w:t>&lt;</w:t>
            </w:r>
            <w:proofErr w:type="spellStart"/>
            <w:r w:rsidR="000740B6">
              <w:t>artifactId</w:t>
            </w:r>
            <w:proofErr w:type="spellEnd"/>
            <w:r w:rsidR="000740B6">
              <w:t>&gt;</w:t>
            </w:r>
            <w:r w:rsidR="00DD3AEE">
              <w:t xml:space="preserve"> </w:t>
            </w:r>
            <w:r w:rsidR="00DD3AEE">
              <w:t>manage</w:t>
            </w:r>
            <w:r w:rsidR="00DD3AEE">
              <w:t xml:space="preserve"> </w:t>
            </w:r>
            <w:r w:rsidR="000740B6">
              <w:t>&lt;/</w:t>
            </w:r>
            <w:proofErr w:type="spellStart"/>
            <w:r w:rsidR="000740B6">
              <w:t>artifactId</w:t>
            </w:r>
            <w:proofErr w:type="spellEnd"/>
            <w:r w:rsidR="000740B6">
              <w:t>&gt;</w:t>
            </w:r>
          </w:p>
          <w:p w:rsidR="000740B6" w:rsidRDefault="00E04B4F" w:rsidP="000740B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0740B6">
              <w:t>&lt;version&gt;0.0.1-SNAPSHOT&lt;/version&gt;</w:t>
            </w:r>
          </w:p>
          <w:p w:rsidR="00E04B4F" w:rsidRPr="00E04B4F" w:rsidRDefault="00E04B4F" w:rsidP="000740B6">
            <w:pPr>
              <w:ind w:left="0"/>
              <w:rPr>
                <w:b/>
              </w:rPr>
            </w:pPr>
            <w:r>
              <w:rPr>
                <w:rFonts w:hint="eastAsia"/>
              </w:rPr>
              <w:t xml:space="preserve">    </w:t>
            </w:r>
            <w:r w:rsidRPr="00E04B4F">
              <w:rPr>
                <w:rFonts w:hint="eastAsia"/>
                <w:b/>
              </w:rPr>
              <w:t>&lt;!-- 相对路径--&gt;</w:t>
            </w:r>
          </w:p>
          <w:p w:rsidR="000740B6" w:rsidRPr="00E04B4F" w:rsidRDefault="00E04B4F" w:rsidP="000740B6">
            <w:pPr>
              <w:ind w:left="0"/>
              <w:rPr>
                <w:b/>
              </w:rPr>
            </w:pPr>
            <w:r>
              <w:rPr>
                <w:rFonts w:hint="eastAsia"/>
              </w:rPr>
              <w:t xml:space="preserve">    </w:t>
            </w:r>
            <w:r w:rsidR="000740B6" w:rsidRPr="00E04B4F">
              <w:rPr>
                <w:b/>
              </w:rPr>
              <w:t>&lt;</w:t>
            </w:r>
            <w:proofErr w:type="spellStart"/>
            <w:r w:rsidR="000740B6" w:rsidRPr="00E04B4F">
              <w:rPr>
                <w:b/>
              </w:rPr>
              <w:t>relativePath</w:t>
            </w:r>
            <w:proofErr w:type="spellEnd"/>
            <w:r w:rsidR="000740B6" w:rsidRPr="00E04B4F">
              <w:rPr>
                <w:b/>
              </w:rPr>
              <w:t>&gt;../parent-project/pom.xml&lt;/</w:t>
            </w:r>
            <w:proofErr w:type="spellStart"/>
            <w:r w:rsidR="000740B6" w:rsidRPr="00E04B4F">
              <w:rPr>
                <w:b/>
              </w:rPr>
              <w:t>relativePath</w:t>
            </w:r>
            <w:proofErr w:type="spellEnd"/>
            <w:r w:rsidR="000740B6" w:rsidRPr="00E04B4F">
              <w:rPr>
                <w:b/>
              </w:rPr>
              <w:t>&gt;</w:t>
            </w:r>
          </w:p>
          <w:p w:rsidR="000740B6" w:rsidRDefault="000740B6" w:rsidP="000740B6">
            <w:pPr>
              <w:ind w:left="0"/>
            </w:pPr>
            <w:r>
              <w:t>&lt;/parent&gt;</w:t>
            </w:r>
          </w:p>
        </w:tc>
      </w:tr>
    </w:tbl>
    <w:p w:rsidR="00F00DCB" w:rsidRDefault="00F00DCB" w:rsidP="00515C1A">
      <w:pPr>
        <w:pStyle w:val="Heading1"/>
      </w:pPr>
      <w:r>
        <w:lastRenderedPageBreak/>
        <w:t>Setting</w:t>
      </w:r>
      <w:r>
        <w:t>文件</w:t>
      </w:r>
    </w:p>
    <w:p w:rsidR="00F00DCB" w:rsidRDefault="00F00DCB" w:rsidP="00F00DCB">
      <w:r>
        <w:tab/>
        <w:t>settings.xml对于maven来说相当于</w:t>
      </w:r>
      <w:r w:rsidRPr="00F00DCB">
        <w:rPr>
          <w:color w:val="FF0000"/>
        </w:rPr>
        <w:t>全局性的配置</w:t>
      </w:r>
      <w:r>
        <w:t>，用于所有的项目，当Maven运行过程中的各种配置，例如pom.xml，不想绑定到一个固定的project或者要分配给用户时，我们使用settings.xml中的settings元素来确定这些配置。这包含了本地仓库位置，远程仓库服务器以及认证信息等。</w:t>
      </w:r>
    </w:p>
    <w:p w:rsidR="00F00DCB" w:rsidRDefault="00F00DCB" w:rsidP="00F00DCB">
      <w:r>
        <w:t>settings.xml存在于两个地方：</w:t>
      </w:r>
    </w:p>
    <w:p w:rsidR="00F00DCB" w:rsidRDefault="00F00DCB" w:rsidP="00F00DCB">
      <w:r>
        <w:t>1.安装的地方：$M2_HOME/conf/settings.xml</w:t>
      </w:r>
      <w:r>
        <w:rPr>
          <w:rFonts w:hint="eastAsia"/>
        </w:rPr>
        <w:t>（全局配置）</w:t>
      </w:r>
    </w:p>
    <w:p w:rsidR="00F00DCB" w:rsidRDefault="00F00DCB" w:rsidP="00F00DCB">
      <w:r>
        <w:t>2.用户的目录：${</w:t>
      </w:r>
      <w:proofErr w:type="spellStart"/>
      <w:r>
        <w:t>user.home</w:t>
      </w:r>
      <w:proofErr w:type="spellEnd"/>
      <w:r>
        <w:t>}/.m2/settings.xml</w:t>
      </w:r>
      <w:r>
        <w:rPr>
          <w:rFonts w:hint="eastAsia"/>
        </w:rPr>
        <w:t>（用户配置，</w:t>
      </w:r>
      <w:r w:rsidRPr="00F00DCB">
        <w:rPr>
          <w:rFonts w:hint="eastAsia"/>
          <w:color w:val="FF0000"/>
        </w:rPr>
        <w:t>优先级更高</w:t>
      </w:r>
      <w:r>
        <w:rPr>
          <w:rFonts w:hint="eastAsia"/>
        </w:rPr>
        <w:t>）</w:t>
      </w:r>
    </w:p>
    <w:p w:rsidR="00F00DCB" w:rsidRDefault="00F00DCB" w:rsidP="00F00DCB">
      <w:r>
        <w:rPr>
          <w:rFonts w:hint="eastAsia"/>
        </w:rPr>
        <w:t>下面是</w:t>
      </w:r>
      <w:r>
        <w:t>settings下的顶层元素的一个概览：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00DCB" w:rsidTr="00F00DCB">
        <w:tc>
          <w:tcPr>
            <w:tcW w:w="8388" w:type="dxa"/>
          </w:tcPr>
          <w:p w:rsidR="00F00DCB" w:rsidRDefault="00F00DCB" w:rsidP="00F00DCB">
            <w:pPr>
              <w:ind w:left="0"/>
            </w:pPr>
            <w:r>
              <w:t xml:space="preserve">&lt;settings </w:t>
            </w:r>
            <w:proofErr w:type="spellStart"/>
            <w:r>
              <w:t>xmlns</w:t>
            </w:r>
            <w:proofErr w:type="spellEnd"/>
            <w:r>
              <w:t>=</w:t>
            </w:r>
            <w:r w:rsidR="009175BE">
              <w:t>"</w:t>
            </w:r>
            <w:r>
              <w:t>http://maven.apache.org/SETTINGS/1.0.0</w:t>
            </w:r>
            <w:r w:rsidR="009175BE">
              <w:t>"</w:t>
            </w:r>
          </w:p>
          <w:p w:rsidR="00F00DCB" w:rsidRDefault="00F00DCB" w:rsidP="00F00DCB">
            <w:pPr>
              <w:ind w:left="0"/>
            </w:pPr>
            <w:r>
              <w:t xml:space="preserve">         </w:t>
            </w:r>
            <w:proofErr w:type="spellStart"/>
            <w:r>
              <w:t>xmlns:xsi</w:t>
            </w:r>
            <w:proofErr w:type="spellEnd"/>
            <w:r>
              <w:t>=</w:t>
            </w:r>
            <w:r w:rsidR="009175BE">
              <w:t>"</w:t>
            </w:r>
            <w:r>
              <w:t>http://www.w3.org/2001/XMLSchema-instance</w:t>
            </w:r>
            <w:r w:rsidR="009175BE">
              <w:t>"</w:t>
            </w:r>
          </w:p>
          <w:p w:rsidR="00F00DCB" w:rsidRDefault="00F00DCB" w:rsidP="00F00DCB">
            <w:pPr>
              <w:ind w:left="0"/>
            </w:pPr>
            <w:r>
              <w:t xml:space="preserve">         </w:t>
            </w:r>
            <w:proofErr w:type="spellStart"/>
            <w:r>
              <w:t>xsi:schemaLocation</w:t>
            </w:r>
            <w:proofErr w:type="spellEnd"/>
            <w:r>
              <w:t>=</w:t>
            </w:r>
            <w:r w:rsidR="009175BE">
              <w:t>"</w:t>
            </w:r>
            <w:r>
              <w:t>http://maven.apache.org/SETTINGS/1.0.0</w:t>
            </w:r>
          </w:p>
          <w:p w:rsidR="00F00DCB" w:rsidRDefault="00F00DCB" w:rsidP="00F00DCB">
            <w:pPr>
              <w:ind w:left="0"/>
            </w:pPr>
            <w:r>
              <w:t xml:space="preserve">            http://maven.apache.org/xsd/settings-1.0.0.xsd</w:t>
            </w:r>
            <w:r w:rsidR="009175BE">
              <w:t>"</w:t>
            </w:r>
            <w:r>
              <w:t>&gt;</w:t>
            </w:r>
          </w:p>
          <w:p w:rsidR="00F00DCB" w:rsidRDefault="00F00DCB" w:rsidP="00F00DCB">
            <w:pPr>
              <w:ind w:left="0"/>
            </w:pPr>
            <w:r>
              <w:t xml:space="preserve">    &lt;</w:t>
            </w:r>
            <w:proofErr w:type="spellStart"/>
            <w:r>
              <w:t>localRepository</w:t>
            </w:r>
            <w:proofErr w:type="spellEnd"/>
            <w:r>
              <w:t>/&gt;</w:t>
            </w:r>
          </w:p>
          <w:p w:rsidR="00F00DCB" w:rsidRDefault="00F00DCB" w:rsidP="00F00DCB">
            <w:pPr>
              <w:ind w:left="0"/>
            </w:pPr>
            <w:r>
              <w:t xml:space="preserve">    &lt;</w:t>
            </w:r>
            <w:proofErr w:type="spellStart"/>
            <w:r>
              <w:t>interactiveMode</w:t>
            </w:r>
            <w:proofErr w:type="spellEnd"/>
            <w:r>
              <w:t>/&gt;</w:t>
            </w:r>
          </w:p>
          <w:p w:rsidR="00F00DCB" w:rsidRDefault="00F00DCB" w:rsidP="00F00DCB">
            <w:pPr>
              <w:ind w:left="0"/>
            </w:pPr>
            <w:r>
              <w:t xml:space="preserve">    &lt;</w:t>
            </w:r>
            <w:proofErr w:type="spellStart"/>
            <w:r>
              <w:t>usePluginRegistry</w:t>
            </w:r>
            <w:proofErr w:type="spellEnd"/>
            <w:r>
              <w:t>/&gt;</w:t>
            </w:r>
          </w:p>
          <w:p w:rsidR="00F00DCB" w:rsidRDefault="00F00DCB" w:rsidP="00F00DCB">
            <w:pPr>
              <w:ind w:left="0"/>
            </w:pPr>
            <w:r>
              <w:t xml:space="preserve">    &lt;offline/&gt;</w:t>
            </w:r>
          </w:p>
          <w:p w:rsidR="00F00DCB" w:rsidRDefault="00F00DCB" w:rsidP="00F00DCB">
            <w:pPr>
              <w:ind w:left="0"/>
            </w:pPr>
            <w:r>
              <w:t xml:space="preserve">    &lt;</w:t>
            </w:r>
            <w:proofErr w:type="spellStart"/>
            <w:r>
              <w:t>pluginGroups</w:t>
            </w:r>
            <w:proofErr w:type="spellEnd"/>
            <w:r>
              <w:t>/&gt;</w:t>
            </w:r>
          </w:p>
          <w:p w:rsidR="00F00DCB" w:rsidRDefault="00F00DCB" w:rsidP="00F00DCB">
            <w:pPr>
              <w:ind w:left="0"/>
            </w:pPr>
            <w:r>
              <w:t xml:space="preserve">    &lt;servers/&gt;</w:t>
            </w:r>
          </w:p>
          <w:p w:rsidR="00F00DCB" w:rsidRDefault="00F00DCB" w:rsidP="00F00DCB">
            <w:pPr>
              <w:ind w:left="0"/>
            </w:pPr>
            <w:r>
              <w:t xml:space="preserve">    &lt;mirrors/&gt;</w:t>
            </w:r>
          </w:p>
          <w:p w:rsidR="00F00DCB" w:rsidRDefault="00F00DCB" w:rsidP="00F00DCB">
            <w:pPr>
              <w:ind w:left="0"/>
            </w:pPr>
            <w:r>
              <w:t xml:space="preserve">    &lt;proxies/&gt;</w:t>
            </w:r>
          </w:p>
          <w:p w:rsidR="00F00DCB" w:rsidRDefault="00F00DCB" w:rsidP="00F00DCB">
            <w:pPr>
              <w:ind w:left="0"/>
            </w:pPr>
            <w:r>
              <w:t xml:space="preserve">    &lt;profiles/&gt;</w:t>
            </w:r>
          </w:p>
          <w:p w:rsidR="00F00DCB" w:rsidRDefault="00F00DCB" w:rsidP="00F00DCB">
            <w:pPr>
              <w:ind w:left="0"/>
            </w:pPr>
            <w:r>
              <w:t xml:space="preserve">    &lt;</w:t>
            </w:r>
            <w:proofErr w:type="spellStart"/>
            <w:r>
              <w:t>activeProfiles</w:t>
            </w:r>
            <w:proofErr w:type="spellEnd"/>
            <w:r>
              <w:t>/&gt;</w:t>
            </w:r>
          </w:p>
          <w:p w:rsidR="00F00DCB" w:rsidRDefault="00F00DCB" w:rsidP="00F00DCB">
            <w:pPr>
              <w:ind w:left="0"/>
            </w:pPr>
            <w:r>
              <w:t>&lt;/settings&gt;</w:t>
            </w:r>
          </w:p>
        </w:tc>
      </w:tr>
    </w:tbl>
    <w:p w:rsidR="00F00DCB" w:rsidRDefault="00F00DCB" w:rsidP="00F00DCB"/>
    <w:p w:rsidR="00F00DCB" w:rsidRDefault="00F00DCB" w:rsidP="00F00DCB">
      <w:pPr>
        <w:pStyle w:val="Heading2"/>
        <w:numPr>
          <w:ilvl w:val="0"/>
          <w:numId w:val="24"/>
        </w:numPr>
      </w:pPr>
      <w:r>
        <w:t>简单值</w:t>
      </w:r>
    </w:p>
    <w:p w:rsidR="00F00DCB" w:rsidRDefault="00F00DCB" w:rsidP="00F00DCB">
      <w:proofErr w:type="spellStart"/>
      <w:r w:rsidRPr="00F00DCB">
        <w:rPr>
          <w:b/>
        </w:rPr>
        <w:t>localRepository</w:t>
      </w:r>
      <w:proofErr w:type="spellEnd"/>
      <w:r>
        <w:t>：这个值是构建系统的</w:t>
      </w:r>
      <w:r w:rsidRPr="00F00DCB">
        <w:rPr>
          <w:color w:val="FF0000"/>
        </w:rPr>
        <w:t>本地仓库的路径</w:t>
      </w:r>
      <w:r>
        <w:t>。默认的值是${</w:t>
      </w:r>
      <w:proofErr w:type="spellStart"/>
      <w:r>
        <w:t>user.home</w:t>
      </w:r>
      <w:proofErr w:type="spellEnd"/>
      <w:r>
        <w:t>}/.m2/repository.如果一个系统想让所有登陆的用户都用同一个本地仓库的话，这个值是极其有用的。</w:t>
      </w:r>
    </w:p>
    <w:p w:rsidR="00F00DCB" w:rsidRDefault="00F00DCB" w:rsidP="00F00DCB">
      <w:proofErr w:type="spellStart"/>
      <w:r w:rsidRPr="00F00DCB">
        <w:rPr>
          <w:b/>
        </w:rPr>
        <w:lastRenderedPageBreak/>
        <w:t>interactiveMode</w:t>
      </w:r>
      <w:proofErr w:type="spellEnd"/>
      <w:r>
        <w:t>：如果Maven要试图与用户交互来得到输入就设置为true，否则就设置为false，默认为true。</w:t>
      </w:r>
    </w:p>
    <w:p w:rsidR="00F00DCB" w:rsidRDefault="00F00DCB" w:rsidP="00F00DCB">
      <w:proofErr w:type="spellStart"/>
      <w:r w:rsidRPr="00F00DCB">
        <w:t>usePluginRegistry</w:t>
      </w:r>
      <w:proofErr w:type="spellEnd"/>
      <w:r>
        <w:t>：如果Maven使用${</w:t>
      </w:r>
      <w:proofErr w:type="spellStart"/>
      <w:r>
        <w:t>user.home</w:t>
      </w:r>
      <w:proofErr w:type="spellEnd"/>
      <w:r>
        <w:t>}/.m2/plugin-registry.xml来管理</w:t>
      </w:r>
      <w:proofErr w:type="spellStart"/>
      <w:r>
        <w:t>plugin</w:t>
      </w:r>
      <w:proofErr w:type="spellEnd"/>
      <w:r>
        <w:t>的版本，就设置为true，默认为false。</w:t>
      </w:r>
    </w:p>
    <w:p w:rsidR="00F00DCB" w:rsidRDefault="00F00DCB" w:rsidP="00F00DCB">
      <w:r w:rsidRPr="00F00DCB">
        <w:rPr>
          <w:b/>
        </w:rPr>
        <w:t>offline</w:t>
      </w:r>
      <w:r>
        <w:t>：如果构建系统要在离线模式下工作，设置为true，默认为false。如果构建服务器因为网络故障或者安全问题不能与远程仓库相连，那么这个设置是非常有用的。</w:t>
      </w:r>
    </w:p>
    <w:p w:rsidR="00F00DCB" w:rsidRDefault="00F00DCB" w:rsidP="00F00DCB"/>
    <w:p w:rsidR="00F00DCB" w:rsidRDefault="00F00DCB" w:rsidP="00F00DCB">
      <w:pPr>
        <w:pStyle w:val="Heading2"/>
      </w:pPr>
      <w:proofErr w:type="spellStart"/>
      <w:r>
        <w:t>PluginGroups</w:t>
      </w:r>
      <w:proofErr w:type="spellEnd"/>
      <w:r>
        <w:t>（插件组）</w:t>
      </w:r>
    </w:p>
    <w:p w:rsidR="00F00DCB" w:rsidRDefault="00F00DCB" w:rsidP="00F00DCB">
      <w:r>
        <w:rPr>
          <w:rFonts w:hint="eastAsia"/>
        </w:rPr>
        <w:tab/>
        <w:t>这个元素包含了一系列</w:t>
      </w:r>
      <w:proofErr w:type="spellStart"/>
      <w:r>
        <w:t>pluginGroup</w:t>
      </w:r>
      <w:proofErr w:type="spellEnd"/>
      <w:r>
        <w:t>元素，每个又包含了一个</w:t>
      </w:r>
      <w:proofErr w:type="spellStart"/>
      <w:r>
        <w:t>groupId</w:t>
      </w:r>
      <w:proofErr w:type="spellEnd"/>
      <w:r>
        <w:t>。当一个</w:t>
      </w:r>
      <w:proofErr w:type="spellStart"/>
      <w:r>
        <w:t>plugin</w:t>
      </w:r>
      <w:proofErr w:type="spellEnd"/>
      <w:r>
        <w:t>被使用，而它的</w:t>
      </w:r>
      <w:proofErr w:type="spellStart"/>
      <w:r>
        <w:t>groupId</w:t>
      </w:r>
      <w:proofErr w:type="spellEnd"/>
      <w:r>
        <w:t>没有被提供的时候，这个列表将被搜索。这个列表自动的包含了</w:t>
      </w:r>
      <w:proofErr w:type="spellStart"/>
      <w:r>
        <w:t>org.apache.maven.plugins</w:t>
      </w:r>
      <w:proofErr w:type="spellEnd"/>
      <w:r>
        <w:t>和</w:t>
      </w:r>
      <w:proofErr w:type="spellStart"/>
      <w:r>
        <w:t>org.codehaus.mojo</w:t>
      </w:r>
      <w:proofErr w:type="spellEnd"/>
      <w:r>
        <w:t>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00DCB" w:rsidTr="00F00DCB">
        <w:tc>
          <w:tcPr>
            <w:tcW w:w="8388" w:type="dxa"/>
          </w:tcPr>
          <w:p w:rsidR="00F00DCB" w:rsidRDefault="00F00DCB" w:rsidP="00F00DCB">
            <w:pPr>
              <w:ind w:left="0"/>
            </w:pPr>
            <w:r>
              <w:t xml:space="preserve">&lt;settings </w:t>
            </w:r>
            <w:proofErr w:type="spellStart"/>
            <w:r>
              <w:t>xmlns</w:t>
            </w:r>
            <w:proofErr w:type="spellEnd"/>
            <w:r>
              <w:t>=</w:t>
            </w:r>
            <w:r w:rsidR="009175BE">
              <w:t>"</w:t>
            </w:r>
            <w:r>
              <w:t>http://maven.apache.org/SETTINGS/1.0.0</w:t>
            </w:r>
            <w:r w:rsidR="009175BE">
              <w:t>"</w:t>
            </w:r>
          </w:p>
          <w:p w:rsidR="00F00DCB" w:rsidRDefault="00F00DCB" w:rsidP="00F00DCB">
            <w:pPr>
              <w:ind w:left="0"/>
            </w:pPr>
            <w:r>
              <w:t xml:space="preserve">          </w:t>
            </w:r>
            <w:proofErr w:type="spellStart"/>
            <w:r>
              <w:t>xmlns:xsi</w:t>
            </w:r>
            <w:proofErr w:type="spellEnd"/>
            <w:r>
              <w:t>=</w:t>
            </w:r>
            <w:r w:rsidR="009175BE">
              <w:t>"</w:t>
            </w:r>
            <w:r>
              <w:t>http://www.w3.org/2001/XMLSchema-instance</w:t>
            </w:r>
            <w:r w:rsidR="009175BE">
              <w:t>"</w:t>
            </w:r>
          </w:p>
          <w:p w:rsidR="00F00DCB" w:rsidRDefault="00F00DCB" w:rsidP="00F00DCB">
            <w:pPr>
              <w:ind w:left="0"/>
            </w:pPr>
            <w:r>
              <w:t xml:space="preserve">          </w:t>
            </w:r>
            <w:proofErr w:type="spellStart"/>
            <w:r>
              <w:t>xsi:schemaLocation</w:t>
            </w:r>
            <w:proofErr w:type="spellEnd"/>
            <w:r>
              <w:t>=</w:t>
            </w:r>
            <w:r w:rsidR="009175BE">
              <w:t>"</w:t>
            </w:r>
            <w:r>
              <w:t>http://maven.apache.org/SETTINGS/1.0.0</w:t>
            </w:r>
          </w:p>
          <w:p w:rsidR="00F00DCB" w:rsidRDefault="00F00DCB" w:rsidP="00F00DCB">
            <w:pPr>
              <w:ind w:left="0"/>
            </w:pPr>
            <w:r>
              <w:t xml:space="preserve">            http://maven.apache.org/xsd/settings-1.0.0.xsd</w:t>
            </w:r>
            <w:r w:rsidR="009175BE">
              <w:t>"</w:t>
            </w:r>
            <w:r>
              <w:t>&gt;</w:t>
            </w:r>
          </w:p>
          <w:p w:rsidR="00F00DCB" w:rsidRDefault="00F00DCB" w:rsidP="00F00DCB">
            <w:pPr>
              <w:ind w:left="0"/>
            </w:pPr>
            <w:r>
              <w:t xml:space="preserve">    ...</w:t>
            </w:r>
          </w:p>
          <w:p w:rsidR="00F00DCB" w:rsidRDefault="00F00DCB" w:rsidP="00F00DCB">
            <w:pPr>
              <w:ind w:left="0"/>
            </w:pPr>
            <w:r>
              <w:t xml:space="preserve">    &lt;</w:t>
            </w:r>
            <w:proofErr w:type="spellStart"/>
            <w:r>
              <w:t>pluginGroups</w:t>
            </w:r>
            <w:proofErr w:type="spellEnd"/>
            <w:r>
              <w:t>&gt;</w:t>
            </w:r>
          </w:p>
          <w:p w:rsidR="00F00DCB" w:rsidRDefault="00F00DCB" w:rsidP="00F00DCB">
            <w:pPr>
              <w:ind w:left="0"/>
            </w:pPr>
            <w:r>
              <w:t xml:space="preserve">        &lt;</w:t>
            </w:r>
            <w:proofErr w:type="spellStart"/>
            <w:r>
              <w:t>pluginGroup</w:t>
            </w:r>
            <w:proofErr w:type="spellEnd"/>
            <w:r>
              <w:t>&gt;</w:t>
            </w:r>
            <w:proofErr w:type="spellStart"/>
            <w:r>
              <w:t>org.mortbay.jetty</w:t>
            </w:r>
            <w:proofErr w:type="spellEnd"/>
            <w:r>
              <w:t>&lt;/</w:t>
            </w:r>
            <w:proofErr w:type="spellStart"/>
            <w:r>
              <w:t>pluginGroup</w:t>
            </w:r>
            <w:proofErr w:type="spellEnd"/>
            <w:r>
              <w:t>&gt;</w:t>
            </w:r>
          </w:p>
          <w:p w:rsidR="00F00DCB" w:rsidRDefault="00F00DCB" w:rsidP="00F00DCB">
            <w:pPr>
              <w:ind w:left="0"/>
            </w:pPr>
            <w:r>
              <w:t xml:space="preserve">    &lt;/</w:t>
            </w:r>
            <w:proofErr w:type="spellStart"/>
            <w:r>
              <w:t>pluginGroups</w:t>
            </w:r>
            <w:proofErr w:type="spellEnd"/>
            <w:r>
              <w:t>&gt;</w:t>
            </w:r>
          </w:p>
          <w:p w:rsidR="00F00DCB" w:rsidRDefault="00F00DCB" w:rsidP="00F00DCB">
            <w:pPr>
              <w:ind w:left="0"/>
            </w:pPr>
            <w:r>
              <w:t xml:space="preserve">    ...</w:t>
            </w:r>
          </w:p>
          <w:p w:rsidR="00F00DCB" w:rsidRDefault="00F00DCB" w:rsidP="00F00DCB">
            <w:pPr>
              <w:ind w:left="0"/>
            </w:pPr>
            <w:r>
              <w:t>&lt;/settings&gt;</w:t>
            </w:r>
          </w:p>
        </w:tc>
      </w:tr>
    </w:tbl>
    <w:p w:rsidR="00F00DCB" w:rsidRDefault="00F00DCB" w:rsidP="00F00DCB"/>
    <w:p w:rsidR="00F00DCB" w:rsidRDefault="00F00DCB" w:rsidP="00F00DCB"/>
    <w:p w:rsidR="00F00DCB" w:rsidRDefault="00F00DCB" w:rsidP="00F00DCB">
      <w:pPr>
        <w:pStyle w:val="Heading2"/>
      </w:pPr>
      <w:r>
        <w:t>Servers</w:t>
      </w:r>
      <w:r>
        <w:t>（服务器）</w:t>
      </w:r>
    </w:p>
    <w:p w:rsidR="00F00DCB" w:rsidRDefault="00E617C4" w:rsidP="00F00DCB">
      <w:r>
        <w:rPr>
          <w:rFonts w:hint="eastAsia"/>
        </w:rPr>
        <w:t>第一：</w:t>
      </w:r>
      <w:r w:rsidR="00F00DCB">
        <w:t>定义jar包下载的Maven仓库</w:t>
      </w:r>
    </w:p>
    <w:p w:rsidR="00F00DCB" w:rsidRDefault="00E617C4" w:rsidP="00F00DCB">
      <w:r>
        <w:rPr>
          <w:rFonts w:hint="eastAsia"/>
        </w:rPr>
        <w:t>第二：</w:t>
      </w:r>
      <w:r w:rsidR="00F00DCB">
        <w:t xml:space="preserve"> 定义部署服务器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617C4" w:rsidTr="00E617C4">
        <w:tc>
          <w:tcPr>
            <w:tcW w:w="8388" w:type="dxa"/>
          </w:tcPr>
          <w:p w:rsidR="00E617C4" w:rsidRDefault="00E617C4" w:rsidP="00E617C4">
            <w:pPr>
              <w:ind w:left="0"/>
            </w:pPr>
            <w:r>
              <w:t>&lt;servers&gt;</w:t>
            </w:r>
          </w:p>
          <w:p w:rsidR="00E617C4" w:rsidRDefault="00E617C4" w:rsidP="00E617C4">
            <w:pPr>
              <w:ind w:left="0"/>
            </w:pPr>
            <w:r>
              <w:lastRenderedPageBreak/>
              <w:t xml:space="preserve">    &lt;server&gt;</w:t>
            </w:r>
          </w:p>
          <w:p w:rsidR="00E617C4" w:rsidRDefault="00E617C4" w:rsidP="00E617C4">
            <w:pPr>
              <w:ind w:left="0"/>
            </w:pPr>
            <w:r>
              <w:t xml:space="preserve">        &lt;id&gt;tomcat&lt;/id&gt;</w:t>
            </w:r>
          </w:p>
          <w:p w:rsidR="00E617C4" w:rsidRDefault="00E617C4" w:rsidP="00E617C4">
            <w:pPr>
              <w:ind w:left="0"/>
            </w:pPr>
            <w:r>
              <w:t xml:space="preserve">        &lt;username&gt;</w:t>
            </w:r>
            <w:proofErr w:type="spellStart"/>
            <w:r>
              <w:t>bruce</w:t>
            </w:r>
            <w:proofErr w:type="spellEnd"/>
            <w:r>
              <w:t>&lt;/username&gt;</w:t>
            </w:r>
          </w:p>
          <w:p w:rsidR="00E617C4" w:rsidRDefault="00E617C4" w:rsidP="00E617C4">
            <w:pPr>
              <w:ind w:left="0"/>
            </w:pPr>
            <w:r>
              <w:t xml:space="preserve">        &lt;password&gt;password&lt;/password&gt;</w:t>
            </w:r>
          </w:p>
          <w:p w:rsidR="00E617C4" w:rsidRDefault="00E617C4" w:rsidP="00E617C4">
            <w:pPr>
              <w:ind w:left="0"/>
            </w:pPr>
            <w:r>
              <w:t xml:space="preserve">    &lt;/server&gt;</w:t>
            </w:r>
          </w:p>
          <w:p w:rsidR="00E617C4" w:rsidRDefault="00E617C4" w:rsidP="00E617C4">
            <w:pPr>
              <w:ind w:left="0"/>
            </w:pPr>
            <w:r>
              <w:t xml:space="preserve">    &lt;server&gt;</w:t>
            </w:r>
          </w:p>
          <w:p w:rsidR="00E617C4" w:rsidRDefault="00E617C4" w:rsidP="00E617C4">
            <w:pPr>
              <w:ind w:left="0"/>
            </w:pPr>
            <w:r>
              <w:t xml:space="preserve">        &lt;id&gt;</w:t>
            </w:r>
            <w:proofErr w:type="spellStart"/>
            <w:r>
              <w:t>shiyue</w:t>
            </w:r>
            <w:proofErr w:type="spellEnd"/>
            <w:r>
              <w:t>&lt;/id&gt;</w:t>
            </w:r>
          </w:p>
          <w:p w:rsidR="00E617C4" w:rsidRDefault="00E617C4" w:rsidP="00E617C4">
            <w:pPr>
              <w:ind w:left="0"/>
            </w:pPr>
            <w:r>
              <w:t xml:space="preserve">        &lt;username&gt;admin&lt;/username&gt;</w:t>
            </w:r>
          </w:p>
          <w:p w:rsidR="00E617C4" w:rsidRDefault="00E617C4" w:rsidP="00E617C4">
            <w:pPr>
              <w:ind w:left="0"/>
            </w:pPr>
            <w:r>
              <w:t xml:space="preserve">        &lt;password&gt;password&lt;/password&gt;</w:t>
            </w:r>
          </w:p>
          <w:p w:rsidR="00E617C4" w:rsidRDefault="00E617C4" w:rsidP="00E617C4">
            <w:pPr>
              <w:ind w:left="0"/>
            </w:pPr>
            <w:r>
              <w:t xml:space="preserve">    &lt;/server&gt;</w:t>
            </w:r>
          </w:p>
          <w:p w:rsidR="00E617C4" w:rsidRDefault="00E617C4" w:rsidP="00E617C4">
            <w:pPr>
              <w:ind w:left="0"/>
            </w:pPr>
            <w:r>
              <w:t xml:space="preserve">  &lt;/servers&gt;</w:t>
            </w:r>
          </w:p>
          <w:p w:rsidR="00E617C4" w:rsidRDefault="00E617C4" w:rsidP="00E617C4">
            <w:pPr>
              <w:ind w:left="0"/>
            </w:pPr>
            <w:r>
              <w:t>tomcat: 部署服务器</w:t>
            </w:r>
          </w:p>
          <w:p w:rsidR="00E617C4" w:rsidRDefault="00E617C4" w:rsidP="00E617C4">
            <w:pPr>
              <w:ind w:left="0"/>
            </w:pPr>
            <w:proofErr w:type="spellStart"/>
            <w:r>
              <w:t>shiyue</w:t>
            </w:r>
            <w:proofErr w:type="spellEnd"/>
            <w:r>
              <w:t xml:space="preserve">: </w:t>
            </w:r>
            <w:proofErr w:type="spellStart"/>
            <w:r>
              <w:t>Mave</w:t>
            </w:r>
            <w:proofErr w:type="spellEnd"/>
            <w:r>
              <w:t>私服</w:t>
            </w:r>
          </w:p>
        </w:tc>
      </w:tr>
    </w:tbl>
    <w:p w:rsidR="00F00DCB" w:rsidRDefault="00F00DCB" w:rsidP="00F00DCB"/>
    <w:p w:rsidR="00F00DCB" w:rsidRDefault="00F00DCB" w:rsidP="00E617C4">
      <w:pPr>
        <w:pStyle w:val="Heading2"/>
      </w:pPr>
      <w:r>
        <w:t>Mirrors</w:t>
      </w:r>
      <w:r>
        <w:t>（镜像）</w:t>
      </w:r>
    </w:p>
    <w:p w:rsidR="00F00DCB" w:rsidRDefault="00F00DCB" w:rsidP="00F00DCB">
      <w:r>
        <w:rPr>
          <w:rFonts w:hint="eastAsia"/>
        </w:rPr>
        <w:t>指定仓库的地址，则默认从指定的镜像下载</w:t>
      </w:r>
      <w:r>
        <w:t>jar包及插件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617C4" w:rsidTr="00E617C4">
        <w:tc>
          <w:tcPr>
            <w:tcW w:w="8388" w:type="dxa"/>
          </w:tcPr>
          <w:p w:rsidR="00E617C4" w:rsidRDefault="00E617C4" w:rsidP="00E617C4">
            <w:pPr>
              <w:ind w:left="0"/>
            </w:pPr>
            <w:r>
              <w:t>&lt;mirrors&gt;</w:t>
            </w:r>
          </w:p>
          <w:p w:rsidR="00E617C4" w:rsidRDefault="00E617C4" w:rsidP="00E617C4">
            <w:pPr>
              <w:ind w:left="0"/>
            </w:pPr>
            <w:r>
              <w:t>&lt;mirror&gt;</w:t>
            </w:r>
          </w:p>
          <w:p w:rsidR="00E617C4" w:rsidRDefault="00E617C4" w:rsidP="00E617C4">
            <w:pPr>
              <w:ind w:left="0"/>
            </w:pPr>
            <w:r>
              <w:t xml:space="preserve">      &lt;id&gt;</w:t>
            </w:r>
            <w:proofErr w:type="spellStart"/>
            <w:r>
              <w:t>mirrorId</w:t>
            </w:r>
            <w:proofErr w:type="spellEnd"/>
            <w:r>
              <w:t>&lt;/id&gt;</w:t>
            </w:r>
          </w:p>
          <w:p w:rsidR="00E617C4" w:rsidRDefault="00E617C4" w:rsidP="00E617C4">
            <w:pPr>
              <w:ind w:left="0"/>
            </w:pPr>
            <w:r>
              <w:t xml:space="preserve">      &lt;</w:t>
            </w:r>
            <w:proofErr w:type="spellStart"/>
            <w:r>
              <w:t>mirrorOf</w:t>
            </w:r>
            <w:proofErr w:type="spellEnd"/>
            <w:r>
              <w:t>&gt;*&lt;/</w:t>
            </w:r>
            <w:proofErr w:type="spellStart"/>
            <w:r>
              <w:t>mirrorOf</w:t>
            </w:r>
            <w:proofErr w:type="spellEnd"/>
            <w:r>
              <w:t>&gt;</w:t>
            </w:r>
          </w:p>
          <w:p w:rsidR="00E617C4" w:rsidRDefault="00E617C4" w:rsidP="00E617C4">
            <w:pPr>
              <w:ind w:left="0"/>
            </w:pPr>
            <w:r>
              <w:t xml:space="preserve">      &lt;name&gt;Human Readable Name for this Mirror.&lt;/name&gt;</w:t>
            </w:r>
          </w:p>
          <w:p w:rsidR="00E617C4" w:rsidRDefault="00E617C4" w:rsidP="00E617C4">
            <w:pPr>
              <w:ind w:left="0"/>
            </w:pPr>
            <w:r>
              <w:t xml:space="preserve">      &lt;</w:t>
            </w:r>
            <w:proofErr w:type="spellStart"/>
            <w:r>
              <w:t>url</w:t>
            </w:r>
            <w:proofErr w:type="spellEnd"/>
            <w:r>
              <w:t>&gt;http://host:port/nexus-2.1.2/content/groups/public&lt;/url&gt;</w:t>
            </w:r>
          </w:p>
          <w:p w:rsidR="00E617C4" w:rsidRDefault="00E617C4" w:rsidP="00E617C4">
            <w:pPr>
              <w:ind w:left="0"/>
              <w:rPr>
                <w:rFonts w:hint="eastAsia"/>
              </w:rPr>
            </w:pPr>
            <w:r>
              <w:t xml:space="preserve">    &lt;/mirror&gt;</w:t>
            </w:r>
          </w:p>
          <w:p w:rsidR="001B218E" w:rsidRDefault="001B218E" w:rsidP="00E617C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&lt;!-- </w:t>
            </w:r>
            <w:proofErr w:type="spellStart"/>
            <w:r>
              <w:rPr>
                <w:rFonts w:hint="eastAsia"/>
              </w:rPr>
              <w:t>aliyun</w:t>
            </w:r>
            <w:proofErr w:type="spellEnd"/>
            <w:r>
              <w:rPr>
                <w:rFonts w:hint="eastAsia"/>
              </w:rPr>
              <w:t>镜像--&gt;</w:t>
            </w:r>
          </w:p>
          <w:p w:rsidR="0010150E" w:rsidRDefault="001B218E" w:rsidP="0010150E">
            <w:pPr>
              <w:ind w:left="0"/>
            </w:pPr>
            <w:r>
              <w:rPr>
                <w:rFonts w:hint="eastAsia"/>
              </w:rPr>
              <w:t xml:space="preserve">    </w:t>
            </w:r>
            <w:r w:rsidR="0010150E">
              <w:t>&lt;mirror&gt;</w:t>
            </w:r>
          </w:p>
          <w:p w:rsidR="0010150E" w:rsidRDefault="0010150E" w:rsidP="0010150E">
            <w:pPr>
              <w:ind w:left="0"/>
            </w:pPr>
            <w:r>
              <w:t xml:space="preserve">      &lt;id&gt;</w:t>
            </w:r>
            <w:proofErr w:type="spellStart"/>
            <w:r>
              <w:t>alimaven</w:t>
            </w:r>
            <w:proofErr w:type="spellEnd"/>
            <w:r>
              <w:t>&lt;/id&gt;</w:t>
            </w:r>
          </w:p>
          <w:p w:rsidR="0010150E" w:rsidRDefault="0010150E" w:rsidP="0010150E">
            <w:pPr>
              <w:ind w:left="0"/>
            </w:pPr>
            <w:r>
              <w:t xml:space="preserve">      &lt;name&gt;</w:t>
            </w:r>
            <w:proofErr w:type="spellStart"/>
            <w:r>
              <w:t>aliyun</w:t>
            </w:r>
            <w:proofErr w:type="spellEnd"/>
            <w:r>
              <w:t xml:space="preserve"> maven&lt;/name&gt;</w:t>
            </w:r>
          </w:p>
          <w:p w:rsidR="0010150E" w:rsidRDefault="0010150E" w:rsidP="0010150E">
            <w:pPr>
              <w:ind w:left="0"/>
            </w:pPr>
            <w:r>
              <w:t xml:space="preserve">      &lt;</w:t>
            </w:r>
            <w:proofErr w:type="spellStart"/>
            <w:r>
              <w:t>url</w:t>
            </w:r>
            <w:proofErr w:type="spellEnd"/>
            <w:r>
              <w:t>&gt;http://maven.aliyun.com/nexus/content/groups/public/&lt;/url&gt;</w:t>
            </w:r>
          </w:p>
          <w:p w:rsidR="0010150E" w:rsidRDefault="0010150E" w:rsidP="0010150E">
            <w:pPr>
              <w:ind w:left="0"/>
            </w:pPr>
            <w:r>
              <w:t xml:space="preserve">      &lt;</w:t>
            </w:r>
            <w:proofErr w:type="spellStart"/>
            <w:r>
              <w:t>mirrorOf</w:t>
            </w:r>
            <w:proofErr w:type="spellEnd"/>
            <w:r>
              <w:t>&gt;central&lt;/</w:t>
            </w:r>
            <w:proofErr w:type="spellStart"/>
            <w:r>
              <w:t>mirrorOf</w:t>
            </w:r>
            <w:proofErr w:type="spellEnd"/>
            <w:r>
              <w:t xml:space="preserve">&gt;        </w:t>
            </w:r>
          </w:p>
          <w:p w:rsidR="001B218E" w:rsidRDefault="0010150E" w:rsidP="0010150E">
            <w:pPr>
              <w:ind w:left="0"/>
            </w:pPr>
            <w:r>
              <w:t xml:space="preserve">    &lt;/mirror&gt;</w:t>
            </w:r>
          </w:p>
          <w:p w:rsidR="00E617C4" w:rsidRDefault="00E617C4" w:rsidP="00E617C4">
            <w:pPr>
              <w:ind w:left="0"/>
            </w:pPr>
            <w:r>
              <w:t xml:space="preserve">  &lt;/mirrors&gt;</w:t>
            </w:r>
          </w:p>
        </w:tc>
      </w:tr>
    </w:tbl>
    <w:p w:rsidR="00F00DCB" w:rsidRDefault="00F00DCB" w:rsidP="00F00DCB"/>
    <w:p w:rsidR="00F00DCB" w:rsidRDefault="00F00DCB" w:rsidP="00E617C4">
      <w:pPr>
        <w:pStyle w:val="Heading2"/>
      </w:pPr>
      <w:r>
        <w:lastRenderedPageBreak/>
        <w:t>Proxies</w:t>
      </w:r>
      <w:r>
        <w:t>（代理）</w:t>
      </w:r>
    </w:p>
    <w:p w:rsidR="00F00DCB" w:rsidRDefault="00F00DCB" w:rsidP="00F00DCB">
      <w:r>
        <w:rPr>
          <w:rFonts w:hint="eastAsia"/>
        </w:rPr>
        <w:t>有时候你所在的公司基于安全因素考虑，要求你使用通过安全认证的代理访问因特网。这时就需要为</w:t>
      </w:r>
      <w:r>
        <w:t>Maven配置HTTP代理。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617C4" w:rsidTr="00E617C4">
        <w:tc>
          <w:tcPr>
            <w:tcW w:w="8388" w:type="dxa"/>
          </w:tcPr>
          <w:p w:rsidR="00E617C4" w:rsidRDefault="00E617C4" w:rsidP="00E617C4">
            <w:pPr>
              <w:ind w:left="0"/>
            </w:pPr>
            <w:r>
              <w:t>&lt;proxies&gt;</w:t>
            </w:r>
          </w:p>
          <w:p w:rsidR="00E617C4" w:rsidRDefault="00E617C4" w:rsidP="00E617C4">
            <w:pPr>
              <w:ind w:left="0"/>
            </w:pPr>
            <w:r>
              <w:t xml:space="preserve">    &lt;proxy&gt;</w:t>
            </w:r>
          </w:p>
          <w:p w:rsidR="00E617C4" w:rsidRDefault="00E617C4" w:rsidP="00E617C4">
            <w:pPr>
              <w:ind w:left="0"/>
            </w:pPr>
            <w:r>
              <w:t xml:space="preserve">      &lt;id&gt;optional&lt;/id&gt;</w:t>
            </w:r>
          </w:p>
          <w:p w:rsidR="00E617C4" w:rsidRDefault="00E617C4" w:rsidP="00E617C4">
            <w:pPr>
              <w:ind w:left="0"/>
            </w:pPr>
            <w:r>
              <w:t xml:space="preserve">      &lt;active&gt;true&lt;/active&gt;</w:t>
            </w:r>
          </w:p>
          <w:p w:rsidR="00E617C4" w:rsidRDefault="00E617C4" w:rsidP="00E617C4">
            <w:pPr>
              <w:ind w:left="0"/>
            </w:pPr>
            <w:r>
              <w:t xml:space="preserve">      &lt;protocol&gt;http&lt;/protocol&gt;</w:t>
            </w:r>
          </w:p>
          <w:p w:rsidR="00E617C4" w:rsidRDefault="00E617C4" w:rsidP="00E617C4">
            <w:pPr>
              <w:ind w:left="0"/>
            </w:pPr>
            <w:r>
              <w:t xml:space="preserve">      &lt;username&gt;</w:t>
            </w:r>
            <w:proofErr w:type="spellStart"/>
            <w:r>
              <w:t>proxyuser</w:t>
            </w:r>
            <w:proofErr w:type="spellEnd"/>
            <w:r>
              <w:t>&lt;/username&gt;</w:t>
            </w:r>
          </w:p>
          <w:p w:rsidR="00E617C4" w:rsidRDefault="00E617C4" w:rsidP="00E617C4">
            <w:pPr>
              <w:ind w:left="0"/>
            </w:pPr>
            <w:r>
              <w:t xml:space="preserve">      &lt;password&gt;</w:t>
            </w:r>
            <w:proofErr w:type="spellStart"/>
            <w:r>
              <w:t>proxypass</w:t>
            </w:r>
            <w:proofErr w:type="spellEnd"/>
            <w:r>
              <w:t>&lt;/password&gt;</w:t>
            </w:r>
          </w:p>
          <w:p w:rsidR="00E617C4" w:rsidRDefault="00E617C4" w:rsidP="00E617C4">
            <w:pPr>
              <w:ind w:left="0"/>
            </w:pPr>
            <w:r>
              <w:t xml:space="preserve">      &lt;host&gt;proxy.host.net&lt;/host&gt;</w:t>
            </w:r>
          </w:p>
          <w:p w:rsidR="00E617C4" w:rsidRDefault="00E617C4" w:rsidP="00E617C4">
            <w:pPr>
              <w:ind w:left="0"/>
            </w:pPr>
            <w:r>
              <w:t xml:space="preserve">      &lt;port&gt;80&lt;/port&gt;</w:t>
            </w:r>
          </w:p>
          <w:p w:rsidR="00E617C4" w:rsidRDefault="00E617C4" w:rsidP="00E617C4">
            <w:pPr>
              <w:ind w:left="0"/>
            </w:pPr>
            <w:r>
              <w:t xml:space="preserve">      &lt;</w:t>
            </w:r>
            <w:proofErr w:type="spellStart"/>
            <w:r>
              <w:t>nonProxyHosts</w:t>
            </w:r>
            <w:proofErr w:type="spellEnd"/>
            <w:r>
              <w:t>&gt;local.net|some.host.com&lt;/nonProxyHosts&gt;</w:t>
            </w:r>
          </w:p>
          <w:p w:rsidR="00E617C4" w:rsidRDefault="00E617C4" w:rsidP="00E617C4">
            <w:pPr>
              <w:ind w:left="0"/>
            </w:pPr>
            <w:r>
              <w:t xml:space="preserve">    &lt;/proxy&gt;</w:t>
            </w:r>
          </w:p>
          <w:p w:rsidR="00E617C4" w:rsidRDefault="00E617C4" w:rsidP="00E617C4">
            <w:pPr>
              <w:ind w:left="0"/>
            </w:pPr>
            <w:r>
              <w:t xml:space="preserve"> &lt;/proxies&gt;</w:t>
            </w:r>
          </w:p>
          <w:p w:rsidR="00E31F07" w:rsidRDefault="00E31F07" w:rsidP="00E617C4">
            <w:pPr>
              <w:ind w:left="0"/>
            </w:pPr>
          </w:p>
        </w:tc>
      </w:tr>
    </w:tbl>
    <w:p w:rsidR="00D56F78" w:rsidRDefault="00D56F78" w:rsidP="00D56F78"/>
    <w:p w:rsidR="00D56F78" w:rsidRDefault="00D56F78" w:rsidP="00D56F78">
      <w:pPr>
        <w:pStyle w:val="Heading1"/>
      </w:pPr>
      <w:r>
        <w:t>Maven</w:t>
      </w:r>
      <w:r>
        <w:t>插件</w:t>
      </w:r>
    </w:p>
    <w:p w:rsidR="00D56F78" w:rsidRDefault="00D56F78" w:rsidP="00D56F78">
      <w:pPr>
        <w:pStyle w:val="Heading2"/>
        <w:numPr>
          <w:ilvl w:val="0"/>
          <w:numId w:val="25"/>
        </w:numPr>
      </w:pPr>
      <w:r>
        <w:t>编译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56F78" w:rsidTr="00D56F78">
        <w:tc>
          <w:tcPr>
            <w:tcW w:w="8388" w:type="dxa"/>
          </w:tcPr>
          <w:p w:rsidR="00D56F78" w:rsidRDefault="00D56F78" w:rsidP="00D56F78">
            <w:pPr>
              <w:ind w:left="0"/>
            </w:pPr>
            <w:r>
              <w:t>&lt;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D56F78" w:rsidRDefault="00D56F78" w:rsidP="00D56F78">
            <w:pPr>
              <w:ind w:left="0"/>
            </w:pPr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org.apache.maven.plugins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D56F78" w:rsidRDefault="00D56F78" w:rsidP="00D56F78">
            <w:pPr>
              <w:ind w:left="0"/>
            </w:pPr>
            <w:r>
              <w:t>&lt;</w:t>
            </w:r>
            <w:proofErr w:type="spellStart"/>
            <w:r>
              <w:t>artifactId</w:t>
            </w:r>
            <w:proofErr w:type="spellEnd"/>
            <w:r>
              <w:t>&gt;maven-compiler-</w:t>
            </w:r>
            <w:proofErr w:type="spellStart"/>
            <w:r>
              <w:t>plugin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D56F78" w:rsidRDefault="00D56F78" w:rsidP="00D56F78">
            <w:pPr>
              <w:ind w:left="0"/>
            </w:pPr>
            <w:r>
              <w:t>&lt;configuration&gt;</w:t>
            </w:r>
          </w:p>
          <w:p w:rsidR="00D56F78" w:rsidRDefault="00D56F78" w:rsidP="00D56F78">
            <w:pPr>
              <w:ind w:left="0"/>
            </w:pPr>
            <w:r>
              <w:t>&lt;encoding&gt;UTF-8&lt;/encoding&gt;</w:t>
            </w:r>
          </w:p>
          <w:p w:rsidR="00D56F78" w:rsidRDefault="00D56F78" w:rsidP="00D56F78">
            <w:pPr>
              <w:ind w:left="0"/>
            </w:pPr>
            <w:r>
              <w:t>&lt;source&gt;1.7&lt;/source&gt;</w:t>
            </w:r>
          </w:p>
          <w:p w:rsidR="00D56F78" w:rsidRDefault="00D56F78" w:rsidP="00D56F78">
            <w:pPr>
              <w:ind w:left="0"/>
            </w:pPr>
            <w:r>
              <w:t>&lt;target&gt;1.7&lt;/target&gt;</w:t>
            </w:r>
          </w:p>
          <w:p w:rsidR="00D56F78" w:rsidRDefault="00D56F78" w:rsidP="00D56F78">
            <w:pPr>
              <w:ind w:left="0"/>
            </w:pPr>
            <w:r>
              <w:t>&lt;/configuration&gt;</w:t>
            </w:r>
          </w:p>
          <w:p w:rsidR="00D56F78" w:rsidRDefault="00D56F78" w:rsidP="00D56F78">
            <w:pPr>
              <w:ind w:left="0"/>
            </w:pPr>
            <w:r>
              <w:t>&lt;/</w:t>
            </w:r>
            <w:proofErr w:type="spellStart"/>
            <w:r>
              <w:t>plugin</w:t>
            </w:r>
            <w:proofErr w:type="spellEnd"/>
            <w:r>
              <w:t>&gt;</w:t>
            </w:r>
          </w:p>
        </w:tc>
      </w:tr>
    </w:tbl>
    <w:p w:rsidR="00D56F78" w:rsidRPr="00D56F78" w:rsidRDefault="00D56F78" w:rsidP="00D56F78"/>
    <w:p w:rsidR="00D56F78" w:rsidRDefault="00D56F78" w:rsidP="00D56F78"/>
    <w:p w:rsidR="00D56F78" w:rsidRDefault="00D56F78" w:rsidP="00D56F78">
      <w:pPr>
        <w:pStyle w:val="Heading2"/>
      </w:pPr>
      <w:r>
        <w:lastRenderedPageBreak/>
        <w:t>测试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56F78" w:rsidTr="00D56F78">
        <w:tc>
          <w:tcPr>
            <w:tcW w:w="8388" w:type="dxa"/>
          </w:tcPr>
          <w:p w:rsidR="00D56F78" w:rsidRDefault="00D56F78" w:rsidP="00D56F78">
            <w:pPr>
              <w:ind w:left="0"/>
            </w:pPr>
            <w:r>
              <w:t>&lt;!-- 测试插件 --&gt;</w:t>
            </w:r>
          </w:p>
          <w:p w:rsidR="00D56F78" w:rsidRDefault="00D56F78" w:rsidP="00D56F78">
            <w:pPr>
              <w:ind w:left="0"/>
            </w:pPr>
            <w:r>
              <w:t>&lt;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D56F78" w:rsidRDefault="00D56F78" w:rsidP="00D56F78">
            <w:pPr>
              <w:ind w:left="0"/>
            </w:pPr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org.apache.maven.plugins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D56F78" w:rsidRDefault="00D56F78" w:rsidP="00D56F78">
            <w:pPr>
              <w:ind w:left="0"/>
            </w:pPr>
            <w:r>
              <w:t>&lt;</w:t>
            </w:r>
            <w:proofErr w:type="spellStart"/>
            <w:r>
              <w:t>artifactId</w:t>
            </w:r>
            <w:proofErr w:type="spellEnd"/>
            <w:r>
              <w:t>&gt;maven-surefire-</w:t>
            </w:r>
            <w:proofErr w:type="spellStart"/>
            <w:r>
              <w:t>plugin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D56F78" w:rsidRDefault="00D56F78" w:rsidP="00D56F78">
            <w:pPr>
              <w:ind w:left="0"/>
            </w:pPr>
            <w:r>
              <w:t>&lt;configuration&gt;</w:t>
            </w:r>
          </w:p>
          <w:p w:rsidR="00D56F78" w:rsidRDefault="00D56F78" w:rsidP="00D56F78">
            <w:pPr>
              <w:ind w:left="0"/>
            </w:pPr>
            <w:r>
              <w:t>&lt;!-- true:跳过测试 --&gt;</w:t>
            </w:r>
          </w:p>
          <w:p w:rsidR="00D56F78" w:rsidRDefault="00D56F78" w:rsidP="00D56F78">
            <w:pPr>
              <w:ind w:left="0"/>
            </w:pPr>
            <w:r>
              <w:t>&lt;skip&gt;true&lt;/skip&gt;</w:t>
            </w:r>
          </w:p>
          <w:p w:rsidR="00D56F78" w:rsidRDefault="00D56F78" w:rsidP="00D56F78">
            <w:pPr>
              <w:ind w:left="0"/>
            </w:pPr>
            <w:r>
              <w:t>&lt;!-- 解决测试乱码问题 --&gt;</w:t>
            </w:r>
          </w:p>
          <w:p w:rsidR="00D56F78" w:rsidRDefault="00D56F78" w:rsidP="00D56F78">
            <w:pPr>
              <w:ind w:left="0"/>
            </w:pPr>
            <w:r>
              <w:t>&lt;</w:t>
            </w:r>
            <w:proofErr w:type="spellStart"/>
            <w:r>
              <w:t>forkMode</w:t>
            </w:r>
            <w:proofErr w:type="spellEnd"/>
            <w:r>
              <w:t>&gt;once&lt;/</w:t>
            </w:r>
            <w:proofErr w:type="spellStart"/>
            <w:r>
              <w:t>forkMode</w:t>
            </w:r>
            <w:proofErr w:type="spellEnd"/>
            <w:r>
              <w:t>&gt;</w:t>
            </w:r>
          </w:p>
          <w:p w:rsidR="00D56F78" w:rsidRDefault="00D56F78" w:rsidP="00D56F78">
            <w:pPr>
              <w:ind w:left="0"/>
            </w:pPr>
            <w:r>
              <w:t>&lt;</w:t>
            </w:r>
            <w:proofErr w:type="spellStart"/>
            <w:r>
              <w:t>argLine</w:t>
            </w:r>
            <w:proofErr w:type="spellEnd"/>
            <w:r>
              <w:t>&gt;-</w:t>
            </w:r>
            <w:proofErr w:type="spellStart"/>
            <w:r>
              <w:t>Dfile.encoding</w:t>
            </w:r>
            <w:proofErr w:type="spellEnd"/>
            <w:r>
              <w:t>=UTF-8&lt;/</w:t>
            </w:r>
            <w:proofErr w:type="spellStart"/>
            <w:r>
              <w:t>argLine</w:t>
            </w:r>
            <w:proofErr w:type="spellEnd"/>
            <w:r>
              <w:t>&gt;</w:t>
            </w:r>
          </w:p>
          <w:p w:rsidR="00D56F78" w:rsidRDefault="00D56F78" w:rsidP="00D56F78">
            <w:pPr>
              <w:ind w:left="0"/>
            </w:pPr>
          </w:p>
          <w:p w:rsidR="00D56F78" w:rsidRDefault="00D56F78" w:rsidP="00D56F78">
            <w:pPr>
              <w:ind w:left="0"/>
            </w:pPr>
            <w:r>
              <w:t>&lt;/configuration&gt;</w:t>
            </w:r>
          </w:p>
          <w:p w:rsidR="00D56F78" w:rsidRDefault="00D56F78" w:rsidP="00D56F78">
            <w:pPr>
              <w:ind w:left="0"/>
            </w:pPr>
            <w:r>
              <w:t>&lt;/</w:t>
            </w:r>
            <w:proofErr w:type="spellStart"/>
            <w:r>
              <w:t>plugin</w:t>
            </w:r>
            <w:proofErr w:type="spellEnd"/>
            <w:r>
              <w:t>&gt;</w:t>
            </w:r>
          </w:p>
        </w:tc>
      </w:tr>
    </w:tbl>
    <w:p w:rsidR="00D56F78" w:rsidRPr="00D56F78" w:rsidRDefault="00D56F78" w:rsidP="00D56F78"/>
    <w:p w:rsidR="00D56F78" w:rsidRDefault="00D56F78" w:rsidP="00D56F78">
      <w:pPr>
        <w:pStyle w:val="Heading2"/>
      </w:pPr>
      <w:r>
        <w:t>打包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56F78" w:rsidTr="00D56F78">
        <w:tc>
          <w:tcPr>
            <w:tcW w:w="8388" w:type="dxa"/>
          </w:tcPr>
          <w:p w:rsidR="00D56F78" w:rsidRDefault="00D56F78" w:rsidP="00D56F78">
            <w:pPr>
              <w:ind w:left="0"/>
            </w:pPr>
            <w:r>
              <w:t>&lt;!-- war包插件 --&gt;</w:t>
            </w:r>
          </w:p>
          <w:p w:rsidR="00D56F78" w:rsidRDefault="00D56F78" w:rsidP="00D56F78">
            <w:pPr>
              <w:ind w:left="0"/>
            </w:pPr>
            <w:r>
              <w:t>&lt;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D56F78" w:rsidRDefault="00D56F78" w:rsidP="00D56F78">
            <w:pPr>
              <w:ind w:left="0"/>
            </w:pPr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org.apache.maven.plugins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D56F78" w:rsidRDefault="00D56F78" w:rsidP="00D56F78">
            <w:pPr>
              <w:ind w:left="0"/>
            </w:pPr>
            <w:r>
              <w:t>&lt;</w:t>
            </w:r>
            <w:proofErr w:type="spellStart"/>
            <w:r>
              <w:t>artifactId</w:t>
            </w:r>
            <w:proofErr w:type="spellEnd"/>
            <w:r>
              <w:t>&gt;maven-war-</w:t>
            </w:r>
            <w:proofErr w:type="spellStart"/>
            <w:r>
              <w:t>plugin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D56F78" w:rsidRDefault="00D56F78" w:rsidP="00D56F78">
            <w:pPr>
              <w:ind w:left="0"/>
            </w:pPr>
            <w:r>
              <w:t>&lt;version&gt;2.3&lt;/version&gt;</w:t>
            </w:r>
          </w:p>
          <w:p w:rsidR="00D56F78" w:rsidRDefault="00D56F78" w:rsidP="00D56F78">
            <w:pPr>
              <w:ind w:left="0"/>
            </w:pPr>
            <w:r>
              <w:t>&lt;/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D56F78" w:rsidRDefault="00D56F78" w:rsidP="00D56F78">
            <w:pPr>
              <w:ind w:left="0"/>
            </w:pPr>
          </w:p>
        </w:tc>
      </w:tr>
    </w:tbl>
    <w:p w:rsidR="00D56F78" w:rsidRDefault="00D56F78" w:rsidP="00D56F78"/>
    <w:p w:rsidR="00D56F78" w:rsidRDefault="00D56F78" w:rsidP="00D56F78">
      <w:pPr>
        <w:pStyle w:val="Heading2"/>
      </w:pPr>
      <w:r>
        <w:t>打包源码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56F78" w:rsidTr="00D56F78">
        <w:tc>
          <w:tcPr>
            <w:tcW w:w="8388" w:type="dxa"/>
          </w:tcPr>
          <w:p w:rsidR="00D56F78" w:rsidRDefault="00D56F78" w:rsidP="00D56F78">
            <w:pPr>
              <w:ind w:left="0"/>
            </w:pPr>
            <w:r>
              <w:t>&lt;!-- 源码插件 --&gt;</w:t>
            </w:r>
          </w:p>
          <w:p w:rsidR="00D56F78" w:rsidRDefault="00D56F78" w:rsidP="00D56F78">
            <w:pPr>
              <w:ind w:left="0"/>
            </w:pPr>
            <w:r>
              <w:t>&lt;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D56F78" w:rsidRDefault="00D56F78" w:rsidP="00D56F78">
            <w:pPr>
              <w:ind w:left="0"/>
            </w:pPr>
            <w:r>
              <w:t>&lt;</w:t>
            </w:r>
            <w:proofErr w:type="spellStart"/>
            <w:r>
              <w:t>artifactId</w:t>
            </w:r>
            <w:proofErr w:type="spellEnd"/>
            <w:r>
              <w:t>&gt;maven-source-</w:t>
            </w:r>
            <w:proofErr w:type="spellStart"/>
            <w:r>
              <w:t>plugin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D56F78" w:rsidRDefault="00D56F78" w:rsidP="00D56F78">
            <w:pPr>
              <w:ind w:left="0"/>
            </w:pPr>
            <w:r>
              <w:t>&lt;version&gt;2.1&lt;/version&gt;</w:t>
            </w:r>
          </w:p>
          <w:p w:rsidR="00D56F78" w:rsidRDefault="00D56F78" w:rsidP="00D56F78">
            <w:pPr>
              <w:ind w:left="0"/>
            </w:pPr>
            <w:r>
              <w:t>&lt;configuration&gt;</w:t>
            </w:r>
          </w:p>
          <w:p w:rsidR="00D56F78" w:rsidRDefault="00D56F78" w:rsidP="00D56F78">
            <w:pPr>
              <w:ind w:left="0"/>
            </w:pPr>
            <w:r>
              <w:t>&lt;attach&gt;true&lt;/attach&gt;</w:t>
            </w:r>
          </w:p>
          <w:p w:rsidR="00D56F78" w:rsidRDefault="00D56F78" w:rsidP="00D56F78">
            <w:pPr>
              <w:ind w:left="0"/>
            </w:pPr>
            <w:r>
              <w:t>&lt;/configuration&gt;</w:t>
            </w:r>
          </w:p>
          <w:p w:rsidR="00D56F78" w:rsidRDefault="00D56F78" w:rsidP="00D56F78">
            <w:pPr>
              <w:ind w:left="0"/>
            </w:pPr>
            <w:r>
              <w:lastRenderedPageBreak/>
              <w:t>&lt;executions&gt;</w:t>
            </w:r>
          </w:p>
          <w:p w:rsidR="00D56F78" w:rsidRDefault="00D56F78" w:rsidP="00D56F78">
            <w:pPr>
              <w:ind w:left="0"/>
            </w:pPr>
            <w:r>
              <w:t>&lt;execution&gt;</w:t>
            </w:r>
          </w:p>
          <w:p w:rsidR="00D56F78" w:rsidRDefault="00D56F78" w:rsidP="00D56F78">
            <w:pPr>
              <w:ind w:left="0"/>
            </w:pPr>
            <w:r>
              <w:t>&lt;id&gt;attach-source&lt;/id&gt;</w:t>
            </w:r>
          </w:p>
          <w:p w:rsidR="00D56F78" w:rsidRDefault="00D56F78" w:rsidP="00D56F78">
            <w:pPr>
              <w:ind w:left="0"/>
            </w:pPr>
            <w:r>
              <w:t>&lt;goals&gt;</w:t>
            </w:r>
          </w:p>
          <w:p w:rsidR="00D56F78" w:rsidRDefault="00D56F78" w:rsidP="00D56F78">
            <w:pPr>
              <w:ind w:left="0"/>
            </w:pPr>
            <w:r>
              <w:t>&lt;goal&gt;jar&lt;/goal&gt;</w:t>
            </w:r>
          </w:p>
          <w:p w:rsidR="00D56F78" w:rsidRDefault="00D56F78" w:rsidP="00D56F78">
            <w:pPr>
              <w:ind w:left="0"/>
            </w:pPr>
            <w:r>
              <w:t>&lt;/goals&gt;</w:t>
            </w:r>
          </w:p>
          <w:p w:rsidR="00D56F78" w:rsidRDefault="00D56F78" w:rsidP="00D56F78">
            <w:pPr>
              <w:ind w:left="0"/>
            </w:pPr>
            <w:r>
              <w:t>&lt;/execution&gt;</w:t>
            </w:r>
          </w:p>
          <w:p w:rsidR="00D56F78" w:rsidRDefault="00D56F78" w:rsidP="00D56F78">
            <w:pPr>
              <w:ind w:left="0"/>
            </w:pPr>
            <w:r>
              <w:t>&lt;/executions&gt;</w:t>
            </w:r>
          </w:p>
          <w:p w:rsidR="00D56F78" w:rsidRDefault="00D56F78" w:rsidP="00D56F78">
            <w:pPr>
              <w:ind w:left="0"/>
            </w:pPr>
            <w:r>
              <w:t>&lt;/</w:t>
            </w:r>
            <w:proofErr w:type="spellStart"/>
            <w:r>
              <w:t>plugin</w:t>
            </w:r>
            <w:proofErr w:type="spellEnd"/>
            <w:r>
              <w:t>&gt;</w:t>
            </w:r>
          </w:p>
        </w:tc>
      </w:tr>
    </w:tbl>
    <w:p w:rsidR="00D56F78" w:rsidRPr="00D56F78" w:rsidRDefault="00D56F78" w:rsidP="00D56F78"/>
    <w:p w:rsidR="00662366" w:rsidRDefault="00662366" w:rsidP="00CB31D1">
      <w:pPr>
        <w:pStyle w:val="Heading1"/>
      </w:pPr>
      <w:r>
        <w:t xml:space="preserve">Maven </w:t>
      </w:r>
      <w:r>
        <w:t>仓库</w:t>
      </w:r>
    </w:p>
    <w:p w:rsidR="00662366" w:rsidRDefault="00662366" w:rsidP="00662366">
      <w:r>
        <w:t>Maven仓库分为</w:t>
      </w:r>
      <w:r w:rsidRPr="00CB31D1">
        <w:rPr>
          <w:b/>
        </w:rPr>
        <w:t>本地仓库</w:t>
      </w:r>
      <w:r>
        <w:t>和</w:t>
      </w:r>
      <w:r w:rsidRPr="00CB31D1">
        <w:rPr>
          <w:b/>
        </w:rPr>
        <w:t>远程仓库</w:t>
      </w:r>
      <w:r>
        <w:t>，集中存放项目引用的jar包，无需将jar包放在程序中，结合Maven项目的pom.xml，使得项目管理jar包更容易，有以下几个优点：</w:t>
      </w:r>
    </w:p>
    <w:p w:rsidR="00662366" w:rsidRDefault="00662366" w:rsidP="00C57876">
      <w:pPr>
        <w:pStyle w:val="ListParagraph"/>
        <w:numPr>
          <w:ilvl w:val="0"/>
          <w:numId w:val="26"/>
        </w:numPr>
      </w:pPr>
      <w:r>
        <w:t>对于项目来说，无需关心jar包存储问题，只管理好配置即可</w:t>
      </w:r>
    </w:p>
    <w:p w:rsidR="00662366" w:rsidRDefault="00662366" w:rsidP="00C57876">
      <w:pPr>
        <w:pStyle w:val="ListParagraph"/>
        <w:numPr>
          <w:ilvl w:val="0"/>
          <w:numId w:val="26"/>
        </w:numPr>
      </w:pPr>
      <w:r>
        <w:t>易于搜索和使用jar包，不需要到网上到处找，仓库提供了几乎所有的jar包资源，并提供专业的搜索引擎，我们很容易就能找到我们所需的jar，并获取它的坐标信息，在Maven项目中增加相应的依赖即可，简单快捷</w:t>
      </w:r>
    </w:p>
    <w:p w:rsidR="00662366" w:rsidRDefault="00662366" w:rsidP="00C57876">
      <w:pPr>
        <w:pStyle w:val="ListParagraph"/>
        <w:numPr>
          <w:ilvl w:val="0"/>
          <w:numId w:val="26"/>
        </w:numPr>
      </w:pPr>
      <w:r>
        <w:t>易于管理jar包版本，pom.xml中可以一目了然的看到jar包的版本，且可以通过相关配置来约束项目使用的jar包的版本</w:t>
      </w:r>
    </w:p>
    <w:p w:rsidR="00662366" w:rsidRDefault="00662366" w:rsidP="00C57876">
      <w:pPr>
        <w:pStyle w:val="ListParagraph"/>
        <w:numPr>
          <w:ilvl w:val="0"/>
          <w:numId w:val="26"/>
        </w:numPr>
      </w:pPr>
      <w:r>
        <w:t>易于发现并排除jar包的依赖冲突，在传统方式管理jar包的情况下，如果出现多个jar包的依赖出现冲突的时候（如</w:t>
      </w:r>
      <w:proofErr w:type="spellStart"/>
      <w:r>
        <w:t>ssh</w:t>
      </w:r>
      <w:proofErr w:type="spellEnd"/>
      <w:r>
        <w:t>相关的jar包），很难排除冲突和找到互相适应的版本，而使用Maven管理，这些将变的非常简单</w:t>
      </w:r>
    </w:p>
    <w:p w:rsidR="00C57876" w:rsidRDefault="00662366" w:rsidP="00C57876">
      <w:pPr>
        <w:pStyle w:val="ListParagraph"/>
        <w:numPr>
          <w:ilvl w:val="0"/>
          <w:numId w:val="26"/>
        </w:numPr>
      </w:pPr>
      <w:r>
        <w:t>管理自定义的jar包</w:t>
      </w:r>
      <w:r w:rsidR="00C57876">
        <w:rPr>
          <w:rFonts w:hint="eastAsia"/>
        </w:rPr>
        <w:t>:</w:t>
      </w:r>
      <w:r>
        <w:rPr>
          <w:rFonts w:hint="eastAsia"/>
        </w:rPr>
        <w:t>有些</w:t>
      </w:r>
      <w:r>
        <w:t>jar包是我们自己开发的，我们也可以将其放在仓库里，供其他项目使用，Maven仓库使jar包的发布和管理变得简单和有效，且能有效的控制版本变更</w:t>
      </w:r>
    </w:p>
    <w:p w:rsidR="00662366" w:rsidRDefault="00662366" w:rsidP="00C57876">
      <w:pPr>
        <w:pStyle w:val="Heading2"/>
        <w:numPr>
          <w:ilvl w:val="0"/>
          <w:numId w:val="27"/>
        </w:numPr>
      </w:pPr>
      <w:r>
        <w:lastRenderedPageBreak/>
        <w:t>本地仓库</w:t>
      </w:r>
    </w:p>
    <w:p w:rsidR="00662366" w:rsidRDefault="00662366" w:rsidP="00662366">
      <w:r>
        <w:rPr>
          <w:rFonts w:hint="eastAsia"/>
        </w:rPr>
        <w:t>本地仓库是远程仓库的一个缓冲和子集，当你构建</w:t>
      </w:r>
      <w:r>
        <w:t>Maven项目的时候，首先会从本地仓库查找资源，如果没有，那么Maven会从远程仓库下载到本地仓库，这样在下次使用的时候就不需要下载了。Maven缺省的本地仓库地址为${</w:t>
      </w:r>
      <w:proofErr w:type="spellStart"/>
      <w:r>
        <w:t>user.home</w:t>
      </w:r>
      <w:proofErr w:type="spellEnd"/>
      <w:r>
        <w:t>}/.m2/repository，也可以在settings.xml文件中修改该地址</w:t>
      </w:r>
    </w:p>
    <w:p w:rsidR="00C57876" w:rsidRDefault="00C57876" w:rsidP="00662366"/>
    <w:p w:rsidR="00662366" w:rsidRDefault="00662366" w:rsidP="00C57876">
      <w:pPr>
        <w:pStyle w:val="Heading2"/>
      </w:pPr>
      <w:r>
        <w:t>远程仓库</w:t>
      </w:r>
    </w:p>
    <w:p w:rsidR="00662366" w:rsidRDefault="00C57876" w:rsidP="00662366">
      <w:r>
        <w:rPr>
          <w:rFonts w:hint="eastAsia"/>
        </w:rPr>
        <w:t>远程仓库：</w:t>
      </w:r>
      <w:r w:rsidR="00662366">
        <w:rPr>
          <w:rFonts w:hint="eastAsia"/>
        </w:rPr>
        <w:t>是指部署在远程的仓库，默认是</w:t>
      </w:r>
      <w:r w:rsidR="00662366">
        <w:t>Maven的中央仓库，也可以是Nexus仓库服务器</w:t>
      </w:r>
      <w:r>
        <w:rPr>
          <w:rFonts w:hint="eastAsia"/>
        </w:rPr>
        <w:t>，</w:t>
      </w:r>
      <w:r w:rsidR="00662366">
        <w:rPr>
          <w:rFonts w:hint="eastAsia"/>
        </w:rPr>
        <w:t>远程仓库拥有大量的</w:t>
      </w:r>
      <w:r w:rsidR="00662366">
        <w:t>jar包资源，运用Nexus可以在局域网搭建企业级的Maven仓库</w:t>
      </w:r>
    </w:p>
    <w:p w:rsidR="00C57876" w:rsidRDefault="00C57876" w:rsidP="00662366"/>
    <w:p w:rsidR="00662366" w:rsidRDefault="00662366" w:rsidP="00C57876">
      <w:pPr>
        <w:pStyle w:val="Heading2"/>
      </w:pPr>
      <w:r>
        <w:t>仓库的配置</w:t>
      </w:r>
    </w:p>
    <w:p w:rsidR="00662366" w:rsidRDefault="00662366" w:rsidP="00662366">
      <w:proofErr w:type="spellStart"/>
      <w:r>
        <w:t>i</w:t>
      </w:r>
      <w:proofErr w:type="spellEnd"/>
      <w:r>
        <w:t>) Settings.xml中配置远程仓库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57876" w:rsidTr="00C57876">
        <w:tc>
          <w:tcPr>
            <w:tcW w:w="8388" w:type="dxa"/>
          </w:tcPr>
          <w:p w:rsidR="00C57876" w:rsidRDefault="00C57876" w:rsidP="00C57876">
            <w:pPr>
              <w:ind w:left="0"/>
            </w:pPr>
            <w:r>
              <w:t>&lt;repositories&gt;</w:t>
            </w:r>
          </w:p>
          <w:p w:rsidR="00C57876" w:rsidRDefault="00C57876" w:rsidP="00C57876">
            <w:pPr>
              <w:ind w:left="0"/>
            </w:pPr>
            <w:r>
              <w:t xml:space="preserve">        &lt;repository&gt;</w:t>
            </w:r>
          </w:p>
          <w:p w:rsidR="00C57876" w:rsidRDefault="00C57876" w:rsidP="00C57876">
            <w:pPr>
              <w:ind w:left="0"/>
            </w:pPr>
            <w:r>
              <w:t xml:space="preserve">          &lt;id&gt;jdk14&lt;/id&gt;</w:t>
            </w:r>
          </w:p>
          <w:p w:rsidR="00C57876" w:rsidRDefault="00C57876" w:rsidP="00C57876">
            <w:pPr>
              <w:ind w:left="0"/>
            </w:pPr>
            <w:r>
              <w:t xml:space="preserve">          &lt;name&gt;Repository for JDK 1.4 builds&lt;/name&gt;</w:t>
            </w:r>
          </w:p>
          <w:p w:rsidR="00C57876" w:rsidRDefault="00C57876" w:rsidP="00C57876">
            <w:pPr>
              <w:ind w:left="0"/>
            </w:pPr>
            <w:r>
              <w:t xml:space="preserve">          &lt;</w:t>
            </w:r>
            <w:proofErr w:type="spellStart"/>
            <w:r>
              <w:t>url</w:t>
            </w:r>
            <w:proofErr w:type="spellEnd"/>
            <w:r>
              <w:t>&gt;http://www.myhost.com/maven/jdk14&lt;/url&gt;</w:t>
            </w:r>
          </w:p>
          <w:p w:rsidR="00C57876" w:rsidRDefault="00C57876" w:rsidP="00C57876">
            <w:pPr>
              <w:ind w:left="0"/>
            </w:pPr>
            <w:r>
              <w:t xml:space="preserve">          &lt;layout&gt;default&lt;/layout&gt;</w:t>
            </w:r>
          </w:p>
          <w:p w:rsidR="00C57876" w:rsidRDefault="00C57876" w:rsidP="00C57876">
            <w:pPr>
              <w:ind w:left="0"/>
            </w:pPr>
            <w:r>
              <w:t xml:space="preserve">          &lt;</w:t>
            </w:r>
            <w:proofErr w:type="spellStart"/>
            <w:r>
              <w:t>snapshotPolicy</w:t>
            </w:r>
            <w:proofErr w:type="spellEnd"/>
            <w:r>
              <w:t>&gt;always&lt;/</w:t>
            </w:r>
            <w:proofErr w:type="spellStart"/>
            <w:r>
              <w:t>snapshotPolicy</w:t>
            </w:r>
            <w:proofErr w:type="spellEnd"/>
            <w:r>
              <w:t>&gt;</w:t>
            </w:r>
          </w:p>
          <w:p w:rsidR="00C57876" w:rsidRDefault="00C57876" w:rsidP="00C57876">
            <w:pPr>
              <w:ind w:left="0"/>
            </w:pPr>
            <w:r>
              <w:t xml:space="preserve">        &lt;/repository&gt;</w:t>
            </w:r>
          </w:p>
          <w:p w:rsidR="00C57876" w:rsidRDefault="00C57876" w:rsidP="00C57876">
            <w:pPr>
              <w:ind w:left="0"/>
            </w:pPr>
            <w:r>
              <w:t xml:space="preserve">      &lt;/repositories&gt;</w:t>
            </w:r>
          </w:p>
          <w:p w:rsidR="00C57876" w:rsidRDefault="00C57876" w:rsidP="00C57876">
            <w:pPr>
              <w:ind w:left="0"/>
            </w:pPr>
          </w:p>
        </w:tc>
      </w:tr>
    </w:tbl>
    <w:p w:rsidR="00C57876" w:rsidRDefault="00C57876" w:rsidP="00662366"/>
    <w:p w:rsidR="00662366" w:rsidRDefault="00662366" w:rsidP="00662366">
      <w:r>
        <w:t>ii) 使用镜像，覆盖中央仓库的地址</w:t>
      </w:r>
    </w:p>
    <w:p w:rsidR="00662366" w:rsidRDefault="00662366" w:rsidP="00662366">
      <w:r>
        <w:rPr>
          <w:rFonts w:hint="eastAsia"/>
        </w:rPr>
        <w:t>有时候我们并不想从中央仓库下载，而是想直接从本地服务器仓库下，配置如下：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57876" w:rsidTr="00C57876">
        <w:tc>
          <w:tcPr>
            <w:tcW w:w="8388" w:type="dxa"/>
          </w:tcPr>
          <w:p w:rsidR="00C57876" w:rsidRDefault="00C57876" w:rsidP="00C57876">
            <w:pPr>
              <w:ind w:left="0"/>
            </w:pPr>
            <w:r>
              <w:t xml:space="preserve">&lt;mirrors&gt;  </w:t>
            </w:r>
          </w:p>
          <w:p w:rsidR="00C57876" w:rsidRDefault="00C57876" w:rsidP="00C57876">
            <w:pPr>
              <w:ind w:left="0"/>
            </w:pPr>
            <w:r>
              <w:tab/>
              <w:t xml:space="preserve"> &lt;mirror&gt;</w:t>
            </w:r>
          </w:p>
          <w:p w:rsidR="00C57876" w:rsidRDefault="00C57876" w:rsidP="00C57876">
            <w:pPr>
              <w:ind w:left="0"/>
            </w:pPr>
            <w:r>
              <w:lastRenderedPageBreak/>
              <w:t xml:space="preserve">      &lt;id&gt;</w:t>
            </w:r>
            <w:proofErr w:type="spellStart"/>
            <w:r>
              <w:t>mirrorId</w:t>
            </w:r>
            <w:proofErr w:type="spellEnd"/>
            <w:r>
              <w:t>&lt;/id&gt;</w:t>
            </w:r>
          </w:p>
          <w:p w:rsidR="00C57876" w:rsidRDefault="00C57876" w:rsidP="00C57876">
            <w:pPr>
              <w:ind w:left="0"/>
            </w:pPr>
            <w:r>
              <w:t xml:space="preserve">      &lt;</w:t>
            </w:r>
            <w:proofErr w:type="spellStart"/>
            <w:r>
              <w:t>mirrorOf</w:t>
            </w:r>
            <w:proofErr w:type="spellEnd"/>
            <w:r>
              <w:t>&gt;*&lt;/</w:t>
            </w:r>
            <w:proofErr w:type="spellStart"/>
            <w:r>
              <w:t>mirrorOf</w:t>
            </w:r>
            <w:proofErr w:type="spellEnd"/>
            <w:r>
              <w:t>&gt;</w:t>
            </w:r>
          </w:p>
          <w:p w:rsidR="00C57876" w:rsidRDefault="00C57876" w:rsidP="00C57876">
            <w:pPr>
              <w:ind w:left="0"/>
            </w:pPr>
            <w:r>
              <w:t xml:space="preserve">      &lt;name&gt;Human Readable Name for this Mirror.&lt;/name&gt;</w:t>
            </w:r>
          </w:p>
          <w:p w:rsidR="00C57876" w:rsidRDefault="00C57876" w:rsidP="00C57876">
            <w:pPr>
              <w:ind w:left="0"/>
            </w:pPr>
            <w:r>
              <w:t xml:space="preserve">      &lt;url&gt;http://demo.shiyuesoft.com:8888/nexus-2.1.2/content/groups/public&lt;/url&gt;</w:t>
            </w:r>
          </w:p>
          <w:p w:rsidR="00C57876" w:rsidRDefault="00C57876" w:rsidP="00C57876">
            <w:pPr>
              <w:ind w:left="0"/>
            </w:pPr>
            <w:r>
              <w:t xml:space="preserve">    &lt;/mirror&gt;</w:t>
            </w:r>
          </w:p>
          <w:p w:rsidR="00C57876" w:rsidRDefault="00C57876" w:rsidP="00C57876">
            <w:pPr>
              <w:ind w:left="0"/>
            </w:pPr>
            <w:r>
              <w:t xml:space="preserve">  &lt;/mirrors&gt;</w:t>
            </w:r>
          </w:p>
        </w:tc>
      </w:tr>
    </w:tbl>
    <w:p w:rsidR="00C57876" w:rsidRDefault="00C57876" w:rsidP="00662366"/>
    <w:p w:rsidR="00662366" w:rsidRDefault="00662366" w:rsidP="00662366"/>
    <w:p w:rsidR="00662366" w:rsidRDefault="00662366" w:rsidP="00662366">
      <w:r>
        <w:t>iii) 在Maven项目中pom.xml配置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57876" w:rsidTr="00C57876">
        <w:tc>
          <w:tcPr>
            <w:tcW w:w="8388" w:type="dxa"/>
          </w:tcPr>
          <w:p w:rsidR="00C57876" w:rsidRDefault="00C57876" w:rsidP="00C57876">
            <w:pPr>
              <w:ind w:left="0"/>
            </w:pPr>
            <w:r>
              <w:t>&lt;!-- jar包仓库 --&gt;</w:t>
            </w:r>
          </w:p>
          <w:p w:rsidR="00C57876" w:rsidRDefault="00C57876" w:rsidP="00C57876">
            <w:pPr>
              <w:ind w:left="0"/>
            </w:pPr>
            <w:r>
              <w:tab/>
              <w:t>&lt;repositories&gt;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  <w:t>&lt;repository&gt;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</w:r>
            <w:r>
              <w:tab/>
              <w:t>&lt;id&gt;nexus&lt;/id&gt;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</w:r>
            <w:r>
              <w:tab/>
              <w:t>&lt;url&gt;http://demo.shiyuesoft.com:8888/nexus-2.1.2/content/groups/public&lt;/url&gt;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</w:r>
            <w:r>
              <w:tab/>
              <w:t>&lt;releases&gt;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&lt;enabled&gt;true&lt;/enabled&gt;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</w:r>
            <w:r>
              <w:tab/>
              <w:t>&lt;/releases&gt;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</w:r>
            <w:r>
              <w:tab/>
              <w:t>&lt;snapshots&gt;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&lt;enabled&gt;true&lt;/enabled&gt;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</w:r>
            <w:r>
              <w:tab/>
              <w:t>&lt;/snapshots&gt;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  <w:t>&lt;/repository&gt;</w:t>
            </w:r>
          </w:p>
          <w:p w:rsidR="00C57876" w:rsidRDefault="00C57876" w:rsidP="00C57876">
            <w:pPr>
              <w:ind w:left="0"/>
            </w:pPr>
            <w:r>
              <w:tab/>
              <w:t>&lt;/repositories&gt;</w:t>
            </w:r>
          </w:p>
          <w:p w:rsidR="00C57876" w:rsidRDefault="00C57876" w:rsidP="00C57876">
            <w:pPr>
              <w:ind w:left="0"/>
            </w:pPr>
            <w:r>
              <w:t>&lt;!-- 插件仓库 --&gt;</w:t>
            </w:r>
          </w:p>
          <w:p w:rsidR="00C57876" w:rsidRDefault="00C57876" w:rsidP="00C57876">
            <w:pPr>
              <w:ind w:left="0"/>
            </w:pPr>
            <w:r>
              <w:tab/>
              <w:t>&lt;</w:t>
            </w:r>
            <w:proofErr w:type="spellStart"/>
            <w:r>
              <w:t>pluginRepositories</w:t>
            </w:r>
            <w:proofErr w:type="spellEnd"/>
            <w:r>
              <w:t>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  <w:t>&lt;</w:t>
            </w:r>
            <w:proofErr w:type="spellStart"/>
            <w:r>
              <w:t>pluginRepository</w:t>
            </w:r>
            <w:proofErr w:type="spellEnd"/>
            <w:r>
              <w:t>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</w:r>
            <w:r>
              <w:tab/>
              <w:t>&lt;id&gt;nexus&lt;/id&gt;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</w:r>
            <w:r>
              <w:tab/>
              <w:t>&lt;url&gt;http://demo.shiyuesoft.com:8888/nexus-2.1.2/content/groups/public&lt;/url&gt;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</w:r>
            <w:r>
              <w:tab/>
              <w:t>&lt;releases&gt;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&lt;enabled&gt;true&lt;/enabled&gt;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</w:r>
            <w:r>
              <w:tab/>
              <w:t>&lt;/releases&gt;</w:t>
            </w:r>
          </w:p>
          <w:p w:rsidR="00C57876" w:rsidRDefault="00C57876" w:rsidP="00C57876">
            <w:pPr>
              <w:ind w:left="0"/>
            </w:pPr>
            <w:r>
              <w:lastRenderedPageBreak/>
              <w:tab/>
            </w:r>
            <w:r>
              <w:tab/>
            </w:r>
            <w:r>
              <w:tab/>
              <w:t>&lt;snapshots&gt;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&lt;enabled&gt;true&lt;/enabled&gt;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</w:r>
            <w:r>
              <w:tab/>
              <w:t>&lt;/snapshots&gt;</w:t>
            </w:r>
          </w:p>
          <w:p w:rsidR="00C57876" w:rsidRDefault="00C57876" w:rsidP="00C57876">
            <w:pPr>
              <w:ind w:left="0"/>
            </w:pPr>
            <w:r>
              <w:tab/>
            </w:r>
            <w:r>
              <w:tab/>
              <w:t>&lt;/</w:t>
            </w:r>
            <w:proofErr w:type="spellStart"/>
            <w:r>
              <w:t>pluginRepository</w:t>
            </w:r>
            <w:proofErr w:type="spellEnd"/>
            <w:r>
              <w:t>&gt;</w:t>
            </w:r>
          </w:p>
          <w:p w:rsidR="00C57876" w:rsidRDefault="00C57876" w:rsidP="00C57876">
            <w:pPr>
              <w:ind w:left="0"/>
            </w:pPr>
            <w:r>
              <w:tab/>
              <w:t>&lt;/</w:t>
            </w:r>
            <w:proofErr w:type="spellStart"/>
            <w:r>
              <w:t>pluginRepositories</w:t>
            </w:r>
            <w:proofErr w:type="spellEnd"/>
            <w:r>
              <w:t>&gt;</w:t>
            </w:r>
          </w:p>
        </w:tc>
      </w:tr>
    </w:tbl>
    <w:p w:rsidR="00C57876" w:rsidRDefault="00C57876" w:rsidP="00662366"/>
    <w:p w:rsidR="003C3347" w:rsidRDefault="003C3347" w:rsidP="003C3347">
      <w:pPr>
        <w:pStyle w:val="Heading1"/>
      </w:pPr>
      <w:r>
        <w:t>私服</w:t>
      </w:r>
      <w:r>
        <w:t>Nexus</w:t>
      </w:r>
    </w:p>
    <w:p w:rsidR="003C3347" w:rsidRDefault="003C3347" w:rsidP="003C3347">
      <w:r>
        <w:rPr>
          <w:rFonts w:hint="eastAsia"/>
        </w:rPr>
        <w:tab/>
      </w:r>
      <w:r>
        <w:t>Nexus是Maven仓库管理器，用来搭建一个本地仓库服务器，这样做的好处是便于管理，节省网络资源，速度快，还有一个非常有用的功能就是可以通过项目的SNAPSHOT版本管理，来进行模块间的高效依赖开发</w:t>
      </w:r>
      <w:r>
        <w:rPr>
          <w:rFonts w:hint="eastAsia"/>
        </w:rPr>
        <w:t>。</w:t>
      </w:r>
      <w:r>
        <w:t>虽然可以通过中央仓库来获取我们所需要的jar包，但是现实往往是存在很多问题：</w:t>
      </w:r>
    </w:p>
    <w:p w:rsidR="003C3347" w:rsidRDefault="003C3347" w:rsidP="003C3347">
      <w:pPr>
        <w:pStyle w:val="ListParagraph"/>
        <w:numPr>
          <w:ilvl w:val="0"/>
          <w:numId w:val="28"/>
        </w:numPr>
      </w:pPr>
      <w:r>
        <w:t>网速慢，我们可能需要花很长的时间来下载所需要的jar</w:t>
      </w:r>
    </w:p>
    <w:p w:rsidR="003C3347" w:rsidRDefault="003C3347" w:rsidP="003C3347">
      <w:pPr>
        <w:pStyle w:val="ListParagraph"/>
        <w:numPr>
          <w:ilvl w:val="0"/>
          <w:numId w:val="28"/>
        </w:numPr>
      </w:pPr>
      <w:r>
        <w:t>如果我们的公司很大，有几百甚至几千人在用Maven，那么这些人都去通过中央仓库来获取jar，那么这是一个很大的资源浪费</w:t>
      </w:r>
    </w:p>
    <w:p w:rsidR="003C3347" w:rsidRDefault="003C3347" w:rsidP="003C3347">
      <w:pPr>
        <w:pStyle w:val="ListParagraph"/>
        <w:numPr>
          <w:ilvl w:val="0"/>
          <w:numId w:val="28"/>
        </w:numPr>
      </w:pPr>
      <w:r>
        <w:t>如果存在模块之间的依赖开发，我们的伙伴就不能很方便的获取快照版本。</w:t>
      </w:r>
    </w:p>
    <w:p w:rsidR="003C3347" w:rsidRDefault="003C3347" w:rsidP="003C3347">
      <w:pPr>
        <w:pStyle w:val="ListParagraph"/>
        <w:numPr>
          <w:ilvl w:val="0"/>
          <w:numId w:val="28"/>
        </w:numPr>
      </w:pPr>
      <w:r>
        <w:t>在实际开发过程中，有些jar的版本可能在中央仓库里面不存在，或者更新不及时，我们是获取不到这个jar的。</w:t>
      </w:r>
    </w:p>
    <w:p w:rsidR="003C3347" w:rsidRPr="003C3347" w:rsidRDefault="003C3347" w:rsidP="003C3347">
      <w:r>
        <w:t xml:space="preserve">   所有以上问题，可以通过Nexus解决。这个仓库是本地的，下载的速度是从远程下载不可比的。它可以为我们公司的所有Maven使用者服务，进行统一管理</w:t>
      </w:r>
      <w:r>
        <w:rPr>
          <w:rFonts w:hint="eastAsia"/>
        </w:rPr>
        <w:t>；</w:t>
      </w:r>
      <w:r>
        <w:t>它能很好的帮我们进行存在模块依赖的项目的开发</w:t>
      </w:r>
      <w:r>
        <w:rPr>
          <w:rFonts w:hint="eastAsia"/>
        </w:rPr>
        <w:t>；</w:t>
      </w:r>
      <w:r>
        <w:t>可以添加自己的第三方包</w:t>
      </w:r>
    </w:p>
    <w:p w:rsidR="003C3347" w:rsidRDefault="003C3347" w:rsidP="003C3347">
      <w:pPr>
        <w:pStyle w:val="Heading2"/>
        <w:numPr>
          <w:ilvl w:val="0"/>
          <w:numId w:val="29"/>
        </w:numPr>
      </w:pPr>
      <w:r>
        <w:t>下载与安装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C3347" w:rsidTr="003C3347">
        <w:tc>
          <w:tcPr>
            <w:tcW w:w="8388" w:type="dxa"/>
          </w:tcPr>
          <w:p w:rsidR="003C3347" w:rsidRDefault="003C3347" w:rsidP="003C3347">
            <w:pPr>
              <w:ind w:left="0"/>
            </w:pPr>
            <w:r>
              <w:t>下载地址：http://www.sonatype.org/nexus/go</w:t>
            </w:r>
          </w:p>
          <w:p w:rsidR="003C3347" w:rsidRDefault="003C3347" w:rsidP="003C3347">
            <w:pPr>
              <w:ind w:left="0"/>
            </w:pPr>
            <w:r>
              <w:t xml:space="preserve"> 执行命令：</w:t>
            </w:r>
          </w:p>
          <w:p w:rsidR="003C3347" w:rsidRDefault="003C3347" w:rsidP="003C3347">
            <w:pPr>
              <w:ind w:left="0"/>
            </w:pPr>
            <w:r>
              <w:t xml:space="preserve">      </w:t>
            </w:r>
            <w:proofErr w:type="spellStart"/>
            <w:r>
              <w:t>cd</w:t>
            </w:r>
            <w:proofErr w:type="spellEnd"/>
            <w:r>
              <w:t xml:space="preserve"> C:\nexus\nexus-2.0.4\bin\jsw\windows-x86-64\</w:t>
            </w:r>
          </w:p>
          <w:p w:rsidR="003C3347" w:rsidRDefault="003C3347" w:rsidP="003C3347">
            <w:pPr>
              <w:ind w:left="0"/>
            </w:pPr>
            <w:r>
              <w:t xml:space="preserve">      安装：install-nexus.bat</w:t>
            </w:r>
          </w:p>
          <w:p w:rsidR="003C3347" w:rsidRDefault="003C3347" w:rsidP="003C3347">
            <w:pPr>
              <w:ind w:left="0"/>
            </w:pPr>
            <w:r>
              <w:t xml:space="preserve">      启动： start-nexus.bat</w:t>
            </w:r>
          </w:p>
          <w:p w:rsidR="003C3347" w:rsidRDefault="003C3347" w:rsidP="003C3347">
            <w:pPr>
              <w:ind w:left="0"/>
            </w:pPr>
          </w:p>
          <w:p w:rsidR="003C3347" w:rsidRDefault="003C3347" w:rsidP="003C3347">
            <w:pPr>
              <w:ind w:left="0"/>
            </w:pPr>
          </w:p>
          <w:p w:rsidR="000E69E9" w:rsidRDefault="000E69E9" w:rsidP="000E69E9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t>解压安装包</w:t>
            </w:r>
          </w:p>
          <w:p w:rsidR="000E69E9" w:rsidRDefault="000E69E9" w:rsidP="000E69E9">
            <w:pPr>
              <w:ind w:left="0"/>
            </w:pPr>
            <w:r>
              <w:t>tar –</w:t>
            </w:r>
            <w:proofErr w:type="spellStart"/>
            <w:r>
              <w:t>zxvf</w:t>
            </w:r>
            <w:proofErr w:type="spellEnd"/>
            <w:r>
              <w:t xml:space="preserve"> nexus-3.0.0-03-unix.tar.gz</w:t>
            </w:r>
          </w:p>
          <w:p w:rsidR="000E69E9" w:rsidRDefault="000E69E9" w:rsidP="000E69E9">
            <w:pPr>
              <w:ind w:left="0"/>
            </w:pPr>
            <w:r>
              <w:rPr>
                <w:rFonts w:hint="eastAsia"/>
              </w:rPr>
              <w:t>#</w:t>
            </w:r>
            <w:r>
              <w:t>修改</w:t>
            </w:r>
            <w:proofErr w:type="spellStart"/>
            <w:r>
              <w:t>Jdk</w:t>
            </w:r>
            <w:proofErr w:type="spellEnd"/>
            <w:r>
              <w:t>路径</w:t>
            </w:r>
          </w:p>
          <w:p w:rsidR="000E69E9" w:rsidRDefault="000E69E9" w:rsidP="000E69E9">
            <w:pPr>
              <w:ind w:left="0"/>
            </w:pPr>
            <w:r>
              <w:t>Nexus3.0.0的版本需要JDK1.8的版本</w:t>
            </w:r>
          </w:p>
          <w:p w:rsidR="000E69E9" w:rsidRDefault="000E69E9" w:rsidP="000E69E9">
            <w:pPr>
              <w:ind w:left="0"/>
            </w:pPr>
            <w:proofErr w:type="spellStart"/>
            <w:r>
              <w:t>cd</w:t>
            </w:r>
            <w:proofErr w:type="spellEnd"/>
            <w:r>
              <w:t xml:space="preserve"> /data/nexus-3.0.0-03/bin</w:t>
            </w:r>
          </w:p>
          <w:p w:rsidR="000E69E9" w:rsidRDefault="000E69E9" w:rsidP="000E69E9">
            <w:pPr>
              <w:ind w:left="0"/>
            </w:pPr>
            <w:r>
              <w:t>vi nexus</w:t>
            </w:r>
          </w:p>
          <w:p w:rsidR="000E69E9" w:rsidRDefault="000E69E9" w:rsidP="000E69E9">
            <w:pPr>
              <w:ind w:left="0"/>
            </w:pPr>
            <w:r>
              <w:rPr>
                <w:rFonts w:hint="eastAsia"/>
              </w:rPr>
              <w:t>#</w:t>
            </w:r>
            <w:r>
              <w:t>添加JDK配置</w:t>
            </w:r>
          </w:p>
          <w:p w:rsidR="000E69E9" w:rsidRDefault="000E69E9" w:rsidP="000E69E9">
            <w:pPr>
              <w:ind w:left="0"/>
            </w:pPr>
            <w:r>
              <w:t xml:space="preserve">INSTALL4J_JAVA_HOME_OVERRIDE= </w:t>
            </w:r>
            <w:r w:rsidRPr="000E69E9">
              <w:t>/</w:t>
            </w:r>
            <w:proofErr w:type="spellStart"/>
            <w:r w:rsidRPr="000E69E9">
              <w:t>usr</w:t>
            </w:r>
            <w:proofErr w:type="spellEnd"/>
            <w:r w:rsidRPr="000E69E9">
              <w:t>/java/jdk1.8.0_65</w:t>
            </w:r>
          </w:p>
          <w:p w:rsidR="000E69E9" w:rsidRDefault="000E69E9" w:rsidP="000E69E9">
            <w:pPr>
              <w:ind w:left="0"/>
            </w:pPr>
          </w:p>
          <w:p w:rsidR="000E69E9" w:rsidRDefault="000E69E9" w:rsidP="000E69E9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 修改使用的用户</w:t>
            </w:r>
          </w:p>
          <w:p w:rsidR="000E69E9" w:rsidRDefault="000E69E9" w:rsidP="000E69E9">
            <w:pPr>
              <w:ind w:left="0"/>
            </w:pPr>
            <w:r>
              <w:t xml:space="preserve">vi </w:t>
            </w:r>
            <w:proofErr w:type="spellStart"/>
            <w:r>
              <w:t>nexus.rc</w:t>
            </w:r>
            <w:proofErr w:type="spellEnd"/>
          </w:p>
          <w:p w:rsidR="000E69E9" w:rsidRDefault="000E69E9" w:rsidP="000E69E9">
            <w:pPr>
              <w:ind w:left="0"/>
            </w:pPr>
            <w:r>
              <w:rPr>
                <w:rFonts w:hint="eastAsia"/>
              </w:rPr>
              <w:t>#</w:t>
            </w:r>
            <w:r>
              <w:t>添加配置</w:t>
            </w:r>
          </w:p>
          <w:p w:rsidR="000E69E9" w:rsidRDefault="000E69E9" w:rsidP="000E69E9">
            <w:pPr>
              <w:ind w:left="0"/>
            </w:pPr>
            <w:r>
              <w:t xml:space="preserve"> </w:t>
            </w:r>
            <w:proofErr w:type="spellStart"/>
            <w:r>
              <w:t>run_as_user</w:t>
            </w:r>
            <w:proofErr w:type="spellEnd"/>
            <w:r>
              <w:t>=root</w:t>
            </w:r>
          </w:p>
          <w:p w:rsidR="007B5319" w:rsidRDefault="007B5319" w:rsidP="000E69E9">
            <w:pPr>
              <w:ind w:left="0"/>
            </w:pPr>
          </w:p>
          <w:p w:rsidR="007B5319" w:rsidRDefault="007B5319" w:rsidP="000E69E9">
            <w:pPr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  <w:t>#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修改配置文件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   </w:t>
            </w:r>
          </w:p>
          <w:p w:rsidR="000E69E9" w:rsidRDefault="007B5319" w:rsidP="000E69E9">
            <w:pPr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vi /home/nexus/nexus-3.0.1-01/etc/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org.sonatype.nexus.cfg</w:t>
            </w:r>
            <w:proofErr w:type="spellEnd"/>
          </w:p>
          <w:p w:rsidR="007B5319" w:rsidRDefault="007B5319" w:rsidP="000E69E9">
            <w:pPr>
              <w:ind w:left="0"/>
            </w:pPr>
            <w:r>
              <w:rPr>
                <w:noProof/>
              </w:rPr>
              <w:drawing>
                <wp:inline distT="0" distB="0" distL="0" distR="0">
                  <wp:extent cx="5486400" cy="1285875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5319" w:rsidRDefault="007B5319" w:rsidP="000E69E9">
            <w:pPr>
              <w:ind w:left="0"/>
            </w:pPr>
          </w:p>
          <w:p w:rsidR="000E69E9" w:rsidRDefault="000E69E9" w:rsidP="000E69E9">
            <w:pPr>
              <w:ind w:left="0"/>
            </w:pPr>
            <w:r>
              <w:rPr>
                <w:rFonts w:hint="eastAsia"/>
              </w:rPr>
              <w:t>#</w:t>
            </w:r>
            <w:r>
              <w:t>启动nexus服务</w:t>
            </w:r>
          </w:p>
          <w:p w:rsidR="003C3347" w:rsidRDefault="000E69E9" w:rsidP="000E69E9">
            <w:pPr>
              <w:ind w:left="0"/>
            </w:pPr>
            <w:r>
              <w:t>./ nexus start</w:t>
            </w:r>
          </w:p>
          <w:p w:rsidR="007D2CB0" w:rsidRDefault="007D2CB0" w:rsidP="000E69E9">
            <w:pPr>
              <w:ind w:left="0"/>
            </w:pPr>
          </w:p>
        </w:tc>
      </w:tr>
    </w:tbl>
    <w:p w:rsidR="000E69E9" w:rsidRDefault="000E69E9" w:rsidP="000E69E9"/>
    <w:p w:rsidR="000E69E9" w:rsidRPr="000E69E9" w:rsidRDefault="003C3347" w:rsidP="000E69E9">
      <w:pPr>
        <w:pStyle w:val="Heading2"/>
      </w:pPr>
      <w:r>
        <w:t>登录和修改密码</w:t>
      </w:r>
    </w:p>
    <w:p w:rsidR="003C3347" w:rsidRDefault="003C3347" w:rsidP="003C3347">
      <w:r>
        <w:rPr>
          <w:rFonts w:hint="eastAsia"/>
        </w:rPr>
        <w:t>访问：</w:t>
      </w:r>
      <w:r w:rsidR="00AF1D2F">
        <w:t>http://localhost:8081</w:t>
      </w:r>
    </w:p>
    <w:p w:rsidR="003C3347" w:rsidRDefault="003C3347" w:rsidP="003C3347">
      <w:r>
        <w:t>点击右上角登录，用户名/密码：admin/admin123</w:t>
      </w:r>
    </w:p>
    <w:p w:rsidR="003C3347" w:rsidRDefault="003C3347" w:rsidP="003C3347">
      <w:r>
        <w:t>按如下图所示修改密码</w:t>
      </w:r>
    </w:p>
    <w:p w:rsidR="003C3347" w:rsidRDefault="003C3347" w:rsidP="003C3347">
      <w:r>
        <w:t xml:space="preserve"> </w:t>
      </w:r>
    </w:p>
    <w:p w:rsidR="003C3347" w:rsidRDefault="003C3347" w:rsidP="00085F32">
      <w:pPr>
        <w:pStyle w:val="Heading2"/>
      </w:pPr>
      <w:r>
        <w:lastRenderedPageBreak/>
        <w:t>搜索</w:t>
      </w:r>
      <w:r>
        <w:t>jar</w:t>
      </w:r>
      <w:r>
        <w:t>和仓库介绍</w:t>
      </w:r>
    </w:p>
    <w:p w:rsidR="003C3347" w:rsidRDefault="003C3347" w:rsidP="00085F32">
      <w:r>
        <w:t xml:space="preserve">   可以在搜索栏搜索想要的jar包和</w:t>
      </w:r>
      <w:proofErr w:type="spellStart"/>
      <w:r>
        <w:t>pom</w:t>
      </w:r>
      <w:proofErr w:type="spellEnd"/>
      <w:r>
        <w:t xml:space="preserve">，点击repositories可以看到当前的仓库以Maven中心仓库为例，下图是仓库信息的简介 </w:t>
      </w:r>
    </w:p>
    <w:p w:rsidR="00085F32" w:rsidRDefault="00085F32" w:rsidP="00085F32"/>
    <w:p w:rsidR="003C3347" w:rsidRDefault="003C3347" w:rsidP="00085F32">
      <w:pPr>
        <w:pStyle w:val="Heading2"/>
      </w:pPr>
      <w:r>
        <w:t>自定义仓库</w:t>
      </w:r>
    </w:p>
    <w:p w:rsidR="003C3347" w:rsidRDefault="003C3347" w:rsidP="003C3347">
      <w:r>
        <w:t>如下图点击</w:t>
      </w:r>
      <w:r w:rsidR="000D3E1A">
        <w:t>add-&gt;hosted Repository</w:t>
      </w:r>
    </w:p>
    <w:p w:rsidR="003C3347" w:rsidRDefault="003C3347" w:rsidP="003C3347">
      <w:r>
        <w:rPr>
          <w:rFonts w:hint="eastAsia"/>
        </w:rPr>
        <w:t>输入</w:t>
      </w:r>
      <w:r>
        <w:t>Repository id和Repository name然后点击save即可</w:t>
      </w:r>
    </w:p>
    <w:p w:rsidR="003C3347" w:rsidRDefault="003C3347" w:rsidP="003C3347">
      <w:r>
        <w:t>成功后将会在仓库列表中显示</w:t>
      </w:r>
    </w:p>
    <w:p w:rsidR="00085F32" w:rsidRDefault="00085F32" w:rsidP="003C3347"/>
    <w:p w:rsidR="003C3347" w:rsidRDefault="003C3347" w:rsidP="00085F32">
      <w:pPr>
        <w:pStyle w:val="Heading2"/>
      </w:pPr>
      <w:r>
        <w:t>上传</w:t>
      </w:r>
      <w:r>
        <w:t>jar</w:t>
      </w:r>
      <w:r>
        <w:t>到仓库</w:t>
      </w:r>
    </w:p>
    <w:p w:rsidR="003C3347" w:rsidRDefault="003C3347" w:rsidP="003C3347">
      <w:r>
        <w:t>上一步新建了仓库名为test，点击test，在Artifact Upload中填写内容如下图，并上传jar包，点击提交即可</w:t>
      </w:r>
    </w:p>
    <w:p w:rsidR="003C3347" w:rsidRDefault="000D3E1A" w:rsidP="003C3347">
      <w:r>
        <w:t xml:space="preserve"> </w:t>
      </w:r>
    </w:p>
    <w:p w:rsidR="003C3347" w:rsidRDefault="003C3347" w:rsidP="00085F32">
      <w:pPr>
        <w:pStyle w:val="Heading2"/>
      </w:pPr>
      <w:r>
        <w:t>组合仓库</w:t>
      </w:r>
    </w:p>
    <w:p w:rsidR="003C3347" w:rsidRDefault="003C3347" w:rsidP="003C3347">
      <w:r>
        <w:t xml:space="preserve">   在仓库列表中有一个名叫Public Repositories的仓库，该仓库是由多个仓库组合而成，客户端将会默认使用Public 仓库里面的jar包，这个Public 仓库是可以进行配置的，如下图，将右边的仓库移到左边，则该仓库将变为可用的。</w:t>
      </w:r>
    </w:p>
    <w:p w:rsidR="003C3347" w:rsidRDefault="003C3347" w:rsidP="003C3347">
      <w:r>
        <w:t xml:space="preserve"> </w:t>
      </w:r>
    </w:p>
    <w:p w:rsidR="003C3347" w:rsidRDefault="003C3347" w:rsidP="00085F32">
      <w:pPr>
        <w:pStyle w:val="Heading2"/>
      </w:pPr>
      <w:r>
        <w:t>代理第三方仓库</w:t>
      </w:r>
    </w:p>
    <w:p w:rsidR="00F00DCB" w:rsidRDefault="003C3347" w:rsidP="003C3347">
      <w:r>
        <w:t>添加Proxy仓库可以代理第三方的仓库，以便扩大私服的jar包索引</w:t>
      </w:r>
    </w:p>
    <w:p w:rsidR="00085F32" w:rsidRDefault="00085F32" w:rsidP="003C3347"/>
    <w:p w:rsidR="008A0B2D" w:rsidRDefault="008A0B2D" w:rsidP="008A0B2D">
      <w:pPr>
        <w:pStyle w:val="Heading1"/>
      </w:pPr>
      <w:r w:rsidRPr="008A0B2D">
        <w:rPr>
          <w:rFonts w:hint="eastAsia"/>
        </w:rPr>
        <w:t>使用</w:t>
      </w:r>
      <w:r w:rsidRPr="008A0B2D">
        <w:t>maven profile</w:t>
      </w:r>
      <w:r w:rsidRPr="008A0B2D">
        <w:t>实现多环境构建</w:t>
      </w:r>
    </w:p>
    <w:p w:rsidR="008A0B2D" w:rsidRPr="008A0B2D" w:rsidRDefault="00EA38BD" w:rsidP="00EA38BD">
      <w:pPr>
        <w:pStyle w:val="Heading2"/>
        <w:numPr>
          <w:ilvl w:val="0"/>
          <w:numId w:val="33"/>
        </w:numPr>
      </w:pPr>
      <w:r w:rsidRPr="00EA38BD">
        <w:rPr>
          <w:rFonts w:hint="eastAsia"/>
        </w:rPr>
        <w:t>配置</w:t>
      </w:r>
      <w:r w:rsidRPr="00EA38BD">
        <w:t>profile</w:t>
      </w:r>
    </w:p>
    <w:p w:rsidR="008A0B2D" w:rsidRDefault="00EA38BD" w:rsidP="003C3347">
      <w:r w:rsidRPr="00EA38BD">
        <w:rPr>
          <w:rFonts w:hint="eastAsia"/>
        </w:rPr>
        <w:t>首先是</w:t>
      </w:r>
      <w:r w:rsidRPr="00EA38BD">
        <w:t>profile配置，在pom.xml中添加如下profile的配置：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A38BD" w:rsidTr="00EA38BD">
        <w:tc>
          <w:tcPr>
            <w:tcW w:w="8388" w:type="dxa"/>
          </w:tcPr>
          <w:p w:rsidR="005D0CA6" w:rsidRDefault="005D0CA6" w:rsidP="005D0CA6">
            <w:pPr>
              <w:ind w:left="0"/>
            </w:pPr>
            <w:r>
              <w:rPr>
                <w:rFonts w:hint="eastAsia"/>
              </w:rPr>
              <w:t>这里定义了三个环境，分别是</w:t>
            </w:r>
            <w:r>
              <w:t>development（开发环境）、test（测试环境）、</w:t>
            </w:r>
            <w:r>
              <w:lastRenderedPageBreak/>
              <w:t>production（生产环境），其中开发环境是默认激活的（</w:t>
            </w:r>
            <w:proofErr w:type="spellStart"/>
            <w:r w:rsidRPr="005D0CA6">
              <w:rPr>
                <w:color w:val="FF0000"/>
              </w:rPr>
              <w:t>activeByDefault</w:t>
            </w:r>
            <w:proofErr w:type="spellEnd"/>
            <w:r>
              <w:t>为true），这样如果在不指定profile时默认是开发环境。</w:t>
            </w:r>
          </w:p>
          <w:p w:rsidR="005D0CA6" w:rsidRDefault="005D0CA6" w:rsidP="005D0CA6">
            <w:pPr>
              <w:ind w:left="0"/>
            </w:pPr>
            <w:r>
              <w:rPr>
                <w:rFonts w:hint="eastAsia"/>
              </w:rPr>
              <w:t>同时每个</w:t>
            </w:r>
            <w:r>
              <w:t>profile还定义了两个属性，其中</w:t>
            </w:r>
            <w:proofErr w:type="spellStart"/>
            <w:r w:rsidRPr="005D0CA6">
              <w:rPr>
                <w:color w:val="FF0000"/>
              </w:rPr>
              <w:t>profiles.active</w:t>
            </w:r>
            <w:proofErr w:type="spellEnd"/>
            <w:r w:rsidRPr="005D0CA6">
              <w:rPr>
                <w:color w:val="FF0000"/>
              </w:rPr>
              <w:t>表示被激活的profile的名称</w:t>
            </w:r>
            <w:r>
              <w:t>，deploy.url表示</w:t>
            </w:r>
            <w:r w:rsidRPr="005D0CA6">
              <w:rPr>
                <w:color w:val="FF0000"/>
              </w:rPr>
              <w:t>发布服务器的地址</w:t>
            </w:r>
            <w:r>
              <w:t>。我们需要在下面使用到这两个属性。</w:t>
            </w:r>
          </w:p>
          <w:p w:rsidR="005D0CA6" w:rsidRDefault="005D0CA6" w:rsidP="005D0CA6">
            <w:pPr>
              <w:ind w:left="0"/>
            </w:pPr>
          </w:p>
          <w:p w:rsidR="005D0CA6" w:rsidRDefault="005D0CA6" w:rsidP="005D0CA6">
            <w:pPr>
              <w:ind w:left="0"/>
            </w:pPr>
            <w:r>
              <w:rPr>
                <w:rFonts w:hint="eastAsia"/>
              </w:rPr>
              <w:t>另外</w:t>
            </w:r>
            <w:r>
              <w:t>host和port分别是发布服务器的主机地址和端口号。</w:t>
            </w:r>
          </w:p>
          <w:p w:rsidR="00EA38BD" w:rsidRDefault="00EA38BD" w:rsidP="00EA38BD">
            <w:pPr>
              <w:ind w:left="0"/>
            </w:pPr>
            <w:r>
              <w:t xml:space="preserve">&lt;profiles&gt;  </w:t>
            </w:r>
          </w:p>
          <w:p w:rsidR="00EA38BD" w:rsidRDefault="00EA38BD" w:rsidP="00EA38BD">
            <w:pPr>
              <w:ind w:left="0"/>
            </w:pPr>
            <w:r>
              <w:t xml:space="preserve">    &lt;profile&gt;  </w:t>
            </w:r>
          </w:p>
          <w:p w:rsidR="00EA38BD" w:rsidRDefault="00EA38BD" w:rsidP="00EA38BD">
            <w:pPr>
              <w:ind w:left="0"/>
            </w:pPr>
            <w:r>
              <w:t xml:space="preserve">        &lt;!-- 本地开发环境 --&gt;  </w:t>
            </w:r>
          </w:p>
          <w:p w:rsidR="00EA38BD" w:rsidRDefault="00EA38BD" w:rsidP="00EA38BD">
            <w:pPr>
              <w:ind w:left="0"/>
            </w:pPr>
            <w:r>
              <w:t xml:space="preserve">        &lt;id&gt;development&lt;/id&gt;  </w:t>
            </w:r>
          </w:p>
          <w:p w:rsidR="00EA38BD" w:rsidRDefault="00EA38BD" w:rsidP="00EA38BD">
            <w:pPr>
              <w:ind w:left="0"/>
            </w:pPr>
            <w:r>
              <w:t xml:space="preserve">        &lt;properties&gt;  </w:t>
            </w:r>
          </w:p>
          <w:p w:rsidR="00EA38BD" w:rsidRDefault="00EA38BD" w:rsidP="00EA38BD">
            <w:pPr>
              <w:ind w:left="0"/>
            </w:pPr>
            <w:r>
              <w:t xml:space="preserve">            &lt;</w:t>
            </w:r>
            <w:proofErr w:type="spellStart"/>
            <w:r>
              <w:t>profiles.active</w:t>
            </w:r>
            <w:proofErr w:type="spellEnd"/>
            <w:r>
              <w:t>&gt;development&lt;/</w:t>
            </w:r>
            <w:proofErr w:type="spellStart"/>
            <w:r>
              <w:t>profiles.active</w:t>
            </w:r>
            <w:proofErr w:type="spellEnd"/>
            <w:r>
              <w:t xml:space="preserve">&gt;  </w:t>
            </w:r>
          </w:p>
          <w:p w:rsidR="00EA38BD" w:rsidRDefault="00EA38BD" w:rsidP="00EA38BD">
            <w:pPr>
              <w:ind w:left="0"/>
            </w:pPr>
            <w:r>
              <w:t xml:space="preserve">            &lt;deploy.url&gt;http://host:port/manager/text&lt;/deploy.url&gt;  </w:t>
            </w:r>
          </w:p>
          <w:p w:rsidR="00EA38BD" w:rsidRDefault="00EA38BD" w:rsidP="00EA38BD">
            <w:pPr>
              <w:ind w:left="0"/>
            </w:pPr>
            <w:r>
              <w:t xml:space="preserve">        &lt;/properties&gt;  </w:t>
            </w:r>
          </w:p>
          <w:p w:rsidR="00EA38BD" w:rsidRDefault="00EA38BD" w:rsidP="00EA38BD">
            <w:pPr>
              <w:ind w:left="0"/>
            </w:pPr>
            <w:r>
              <w:t xml:space="preserve">        &lt;activation&gt;  </w:t>
            </w:r>
          </w:p>
          <w:p w:rsidR="00EA38BD" w:rsidRDefault="00EA38BD" w:rsidP="00EA38BD">
            <w:pPr>
              <w:ind w:left="0"/>
            </w:pPr>
            <w:r>
              <w:t xml:space="preserve">            &lt;</w:t>
            </w:r>
            <w:proofErr w:type="spellStart"/>
            <w:r>
              <w:t>activeByDefault</w:t>
            </w:r>
            <w:proofErr w:type="spellEnd"/>
            <w:r>
              <w:t>&gt;true&lt;/</w:t>
            </w:r>
            <w:proofErr w:type="spellStart"/>
            <w:r>
              <w:t>activeByDefault</w:t>
            </w:r>
            <w:proofErr w:type="spellEnd"/>
            <w:r>
              <w:t xml:space="preserve">&gt;  </w:t>
            </w:r>
          </w:p>
          <w:p w:rsidR="00EA38BD" w:rsidRDefault="00EA38BD" w:rsidP="00EA38BD">
            <w:pPr>
              <w:ind w:left="0"/>
            </w:pPr>
            <w:r>
              <w:t xml:space="preserve">        &lt;/activation&gt;  </w:t>
            </w:r>
          </w:p>
          <w:p w:rsidR="00EA38BD" w:rsidRDefault="00EA38BD" w:rsidP="00EA38BD">
            <w:pPr>
              <w:ind w:left="0"/>
            </w:pPr>
            <w:r>
              <w:t xml:space="preserve">    &lt;/profile&gt;  </w:t>
            </w:r>
          </w:p>
          <w:p w:rsidR="00EA38BD" w:rsidRDefault="00EA38BD" w:rsidP="00EA38BD">
            <w:pPr>
              <w:ind w:left="0"/>
            </w:pPr>
            <w:r>
              <w:t xml:space="preserve">    &lt;profile&gt;  </w:t>
            </w:r>
          </w:p>
          <w:p w:rsidR="00EA38BD" w:rsidRDefault="00EA38BD" w:rsidP="00EA38BD">
            <w:pPr>
              <w:ind w:left="0"/>
            </w:pPr>
            <w:r>
              <w:t xml:space="preserve">        &lt;!-- 测试环境 --&gt;  </w:t>
            </w:r>
          </w:p>
          <w:p w:rsidR="00EA38BD" w:rsidRDefault="00EA38BD" w:rsidP="00EA38BD">
            <w:pPr>
              <w:ind w:left="0"/>
            </w:pPr>
            <w:r>
              <w:t xml:space="preserve">        &lt;id&gt;test&lt;/id&gt;  </w:t>
            </w:r>
          </w:p>
          <w:p w:rsidR="00EA38BD" w:rsidRDefault="00EA38BD" w:rsidP="00EA38BD">
            <w:pPr>
              <w:ind w:left="0"/>
            </w:pPr>
            <w:r>
              <w:t xml:space="preserve">        &lt;properties&gt;  </w:t>
            </w:r>
          </w:p>
          <w:p w:rsidR="00EA38BD" w:rsidRDefault="00EA38BD" w:rsidP="00EA38BD">
            <w:pPr>
              <w:ind w:left="0"/>
            </w:pPr>
            <w:r>
              <w:t xml:space="preserve">            &lt;</w:t>
            </w:r>
            <w:proofErr w:type="spellStart"/>
            <w:r>
              <w:t>profiles.active</w:t>
            </w:r>
            <w:proofErr w:type="spellEnd"/>
            <w:r>
              <w:t>&gt;test&lt;/</w:t>
            </w:r>
            <w:proofErr w:type="spellStart"/>
            <w:r>
              <w:t>profiles.active</w:t>
            </w:r>
            <w:proofErr w:type="spellEnd"/>
            <w:r>
              <w:t xml:space="preserve">&gt;  </w:t>
            </w:r>
          </w:p>
          <w:p w:rsidR="00EA38BD" w:rsidRDefault="00EA38BD" w:rsidP="00EA38BD">
            <w:pPr>
              <w:ind w:left="0"/>
            </w:pPr>
            <w:r>
              <w:t xml:space="preserve">            &lt;deploy.url&gt;http://host:port/manager/text&lt;/deploy.url&gt;  </w:t>
            </w:r>
          </w:p>
          <w:p w:rsidR="00EA38BD" w:rsidRDefault="00EA38BD" w:rsidP="00EA38BD">
            <w:pPr>
              <w:ind w:left="0"/>
            </w:pPr>
            <w:r>
              <w:t xml:space="preserve">        &lt;/properties&gt;  </w:t>
            </w:r>
          </w:p>
          <w:p w:rsidR="00EA38BD" w:rsidRDefault="00EA38BD" w:rsidP="00EA38BD">
            <w:pPr>
              <w:ind w:left="0"/>
            </w:pPr>
            <w:r>
              <w:t xml:space="preserve">    &lt;/profile&gt;  </w:t>
            </w:r>
          </w:p>
          <w:p w:rsidR="00EA38BD" w:rsidRDefault="00EA38BD" w:rsidP="00EA38BD">
            <w:pPr>
              <w:ind w:left="0"/>
            </w:pPr>
            <w:r>
              <w:t xml:space="preserve">    &lt;profile&gt;  </w:t>
            </w:r>
          </w:p>
          <w:p w:rsidR="00EA38BD" w:rsidRDefault="00EA38BD" w:rsidP="00EA38BD">
            <w:pPr>
              <w:ind w:left="0"/>
            </w:pPr>
            <w:r>
              <w:t xml:space="preserve">        &lt;!-- 生产环境 --&gt;  </w:t>
            </w:r>
          </w:p>
          <w:p w:rsidR="00EA38BD" w:rsidRDefault="00EA38BD" w:rsidP="00EA38BD">
            <w:pPr>
              <w:ind w:left="0"/>
            </w:pPr>
            <w:r>
              <w:t xml:space="preserve">        &lt;id&gt;production&lt;/id&gt;  </w:t>
            </w:r>
          </w:p>
          <w:p w:rsidR="00EA38BD" w:rsidRDefault="00EA38BD" w:rsidP="00EA38BD">
            <w:pPr>
              <w:ind w:left="0"/>
            </w:pPr>
            <w:r>
              <w:t xml:space="preserve">        &lt;properties&gt;  </w:t>
            </w:r>
          </w:p>
          <w:p w:rsidR="00EA38BD" w:rsidRDefault="00EA38BD" w:rsidP="00EA38BD">
            <w:pPr>
              <w:ind w:left="0"/>
            </w:pPr>
            <w:r>
              <w:t xml:space="preserve">            &lt;</w:t>
            </w:r>
            <w:proofErr w:type="spellStart"/>
            <w:r>
              <w:t>profiles.active</w:t>
            </w:r>
            <w:proofErr w:type="spellEnd"/>
            <w:r>
              <w:t>&gt;production&lt;/</w:t>
            </w:r>
            <w:proofErr w:type="spellStart"/>
            <w:r>
              <w:t>profiles.active</w:t>
            </w:r>
            <w:proofErr w:type="spellEnd"/>
            <w:r>
              <w:t xml:space="preserve">&gt;  </w:t>
            </w:r>
          </w:p>
          <w:p w:rsidR="00EA38BD" w:rsidRDefault="00EA38BD" w:rsidP="00EA38BD">
            <w:pPr>
              <w:ind w:left="0"/>
            </w:pPr>
            <w:r>
              <w:t xml:space="preserve">            &lt;deploy.url&gt;http://host:port/manager/text&lt;/deploy.url&gt;  </w:t>
            </w:r>
          </w:p>
          <w:p w:rsidR="00EA38BD" w:rsidRDefault="00EA38BD" w:rsidP="00EA38BD">
            <w:pPr>
              <w:ind w:left="0"/>
            </w:pPr>
            <w:r>
              <w:t xml:space="preserve">        &lt;/properties&gt;  </w:t>
            </w:r>
          </w:p>
          <w:p w:rsidR="00EA38BD" w:rsidRDefault="00EA38BD" w:rsidP="00EA38BD">
            <w:pPr>
              <w:ind w:left="0"/>
            </w:pPr>
            <w:r>
              <w:t xml:space="preserve">    &lt;/profile&gt;  </w:t>
            </w:r>
          </w:p>
          <w:p w:rsidR="00EA38BD" w:rsidRDefault="00EA38BD" w:rsidP="00EA38BD">
            <w:pPr>
              <w:ind w:left="0"/>
            </w:pPr>
            <w:r>
              <w:lastRenderedPageBreak/>
              <w:t>&lt;/profiles&gt;</w:t>
            </w:r>
          </w:p>
        </w:tc>
      </w:tr>
    </w:tbl>
    <w:p w:rsidR="00EA38BD" w:rsidRDefault="00EA38BD" w:rsidP="003C3347"/>
    <w:p w:rsidR="005D0CA6" w:rsidRDefault="005D0CA6" w:rsidP="005D0CA6">
      <w:pPr>
        <w:pStyle w:val="Heading2"/>
      </w:pPr>
      <w:r w:rsidRPr="005D0CA6">
        <w:rPr>
          <w:rFonts w:hint="eastAsia"/>
        </w:rPr>
        <w:t>配置文件</w:t>
      </w:r>
    </w:p>
    <w:p w:rsidR="005D0CA6" w:rsidRDefault="002A52DF" w:rsidP="005D0CA6">
      <w:r>
        <w:rPr>
          <w:rFonts w:hint="eastAsia"/>
        </w:rPr>
        <w:tab/>
      </w:r>
      <w:r w:rsidR="005D0CA6">
        <w:rPr>
          <w:rFonts w:hint="eastAsia"/>
        </w:rPr>
        <w:t>针对不同的环境，我们定义不同的配置文件，而这些配置文件都做为资源文件放到</w:t>
      </w:r>
      <w:r w:rsidR="005D0CA6">
        <w:t>maven工程的resources目录下，即</w:t>
      </w:r>
      <w:proofErr w:type="spellStart"/>
      <w:r w:rsidR="005D0CA6">
        <w:t>src</w:t>
      </w:r>
      <w:proofErr w:type="spellEnd"/>
      <w:r w:rsidR="005D0CA6">
        <w:t>/main/resources目录下，且各个环境的配置分别放到相应的目录下，而所有环境都公用的配置，直接放到</w:t>
      </w:r>
      <w:proofErr w:type="spellStart"/>
      <w:r w:rsidR="005D0CA6">
        <w:t>src</w:t>
      </w:r>
      <w:proofErr w:type="spellEnd"/>
      <w:r w:rsidR="005D0CA6">
        <w:t>/main/resources目录下即可。如下图所示：</w:t>
      </w:r>
    </w:p>
    <w:p w:rsidR="005D0CA6" w:rsidRDefault="005D0CA6" w:rsidP="005D0CA6">
      <w:r>
        <w:rPr>
          <w:noProof/>
        </w:rPr>
        <w:drawing>
          <wp:inline distT="0" distB="0" distL="0" distR="0">
            <wp:extent cx="2962275" cy="2714625"/>
            <wp:effectExtent l="19050" t="0" r="9525" b="0"/>
            <wp:docPr id="2" name="Picture 1" descr="http://img.blog.csdn.net/20140425232951234?watermark/2/text/aHR0cDovL2Jsb2cuY3Nkbi5uZXQvbWhteX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25232951234?watermark/2/text/aHR0cDovL2Jsb2cuY3Nkbi5uZXQvbWhteX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CA6" w:rsidRDefault="005D0CA6" w:rsidP="005D0CA6">
      <w:r>
        <w:rPr>
          <w:rFonts w:hint="eastAsia"/>
        </w:rPr>
        <w:t>如图所示，开发环境、测试环境、生产环境的配置文件分别放到</w:t>
      </w:r>
      <w:proofErr w:type="spellStart"/>
      <w:r>
        <w:t>src</w:t>
      </w:r>
      <w:proofErr w:type="spellEnd"/>
      <w:r>
        <w:t>/main/resources目录下的development、test、production三个子目录中，而所有环境都公用的配置文件spring-applicationContext.xml直接放到</w:t>
      </w:r>
      <w:proofErr w:type="spellStart"/>
      <w:r>
        <w:t>src</w:t>
      </w:r>
      <w:proofErr w:type="spellEnd"/>
      <w:r>
        <w:t>/main/resources目录下。其中</w:t>
      </w:r>
      <w:proofErr w:type="spellStart"/>
      <w:r>
        <w:t>jdbc.properties</w:t>
      </w:r>
      <w:proofErr w:type="spellEnd"/>
      <w:r>
        <w:t>配置数据源、logback.xml配置日志。</w:t>
      </w:r>
    </w:p>
    <w:p w:rsidR="005D0CA6" w:rsidRDefault="005D0CA6" w:rsidP="005D0CA6"/>
    <w:p w:rsidR="005D0CA6" w:rsidRDefault="005D0CA6" w:rsidP="005D0CA6">
      <w:pPr>
        <w:pStyle w:val="Heading2"/>
      </w:pPr>
      <w:r w:rsidRPr="005D0CA6">
        <w:t>maven</w:t>
      </w:r>
      <w:r w:rsidRPr="005D0CA6">
        <w:t>资源插件配置</w:t>
      </w:r>
    </w:p>
    <w:p w:rsidR="005D0CA6" w:rsidRDefault="005D0CA6" w:rsidP="005D0CA6">
      <w:r w:rsidRPr="005D0CA6">
        <w:rPr>
          <w:rFonts w:hint="eastAsia"/>
        </w:rPr>
        <w:t>在</w:t>
      </w:r>
      <w:proofErr w:type="spellStart"/>
      <w:r w:rsidRPr="005D0CA6">
        <w:t>pom</w:t>
      </w:r>
      <w:proofErr w:type="spellEnd"/>
      <w:r w:rsidRPr="005D0CA6">
        <w:t>中的build节点下，配置资源文件的位置，如下所示：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D0CA6" w:rsidTr="005D0CA6">
        <w:tc>
          <w:tcPr>
            <w:tcW w:w="8388" w:type="dxa"/>
          </w:tcPr>
          <w:p w:rsidR="005D0CA6" w:rsidRDefault="005D0CA6" w:rsidP="005D0CA6">
            <w:pPr>
              <w:ind w:left="0"/>
            </w:pPr>
            <w:r w:rsidRPr="005D0CA6">
              <w:rPr>
                <w:rFonts w:hint="eastAsia"/>
              </w:rPr>
              <w:t>首先第一个资源文件位置</w:t>
            </w:r>
            <w:proofErr w:type="spellStart"/>
            <w:r w:rsidRPr="005D0CA6">
              <w:t>src</w:t>
            </w:r>
            <w:proofErr w:type="spellEnd"/>
            <w:r w:rsidRPr="005D0CA6">
              <w:t>/main/resources需要排队提各个环境的配置文件，各个环境的配置我们在第二个&lt;resource&gt;节点中通过前面在profile中配置的</w:t>
            </w:r>
            <w:proofErr w:type="spellStart"/>
            <w:r w:rsidRPr="005D0CA6">
              <w:t>profiles.active</w:t>
            </w:r>
            <w:proofErr w:type="spellEnd"/>
            <w:r w:rsidRPr="005D0CA6">
              <w:t>属性来指定。即</w:t>
            </w:r>
            <w:proofErr w:type="spellStart"/>
            <w:r w:rsidRPr="005D0CA6">
              <w:t>src</w:t>
            </w:r>
            <w:proofErr w:type="spellEnd"/>
            <w:r w:rsidRPr="005D0CA6">
              <w:t>/main/resources/${</w:t>
            </w:r>
            <w:proofErr w:type="spellStart"/>
            <w:r w:rsidRPr="005D0CA6">
              <w:t>profiles.active</w:t>
            </w:r>
            <w:proofErr w:type="spellEnd"/>
            <w:r w:rsidRPr="005D0CA6">
              <w:t xml:space="preserve">}。这样在激活指定的profile时，会加载指定目录下的配置文件，如当前激活的是production </w:t>
            </w:r>
            <w:r w:rsidRPr="005D0CA6">
              <w:lastRenderedPageBreak/>
              <w:t>profile，那么这个资源目录就是</w:t>
            </w:r>
            <w:proofErr w:type="spellStart"/>
            <w:r w:rsidRPr="005D0CA6">
              <w:t>src</w:t>
            </w:r>
            <w:proofErr w:type="spellEnd"/>
            <w:r w:rsidRPr="005D0CA6">
              <w:t>/main/resources/production。这样就达到了不同环境加载不</w:t>
            </w:r>
            <w:r w:rsidRPr="005D0CA6">
              <w:rPr>
                <w:rFonts w:hint="eastAsia"/>
              </w:rPr>
              <w:t>同配置的目的。</w:t>
            </w:r>
          </w:p>
          <w:p w:rsidR="005D0CA6" w:rsidRDefault="005D0CA6" w:rsidP="005D0CA6">
            <w:pPr>
              <w:ind w:left="0"/>
            </w:pPr>
            <w:r>
              <w:t xml:space="preserve">&lt;build&gt;  </w:t>
            </w:r>
          </w:p>
          <w:p w:rsidR="005D0CA6" w:rsidRDefault="005D0CA6" w:rsidP="005D0CA6">
            <w:pPr>
              <w:ind w:left="0"/>
            </w:pPr>
            <w:r>
              <w:t xml:space="preserve">    &lt;resources&gt;  </w:t>
            </w:r>
          </w:p>
          <w:p w:rsidR="00E65FA4" w:rsidRDefault="00E65FA4" w:rsidP="005D0CA6">
            <w:pPr>
              <w:ind w:left="0"/>
            </w:pPr>
            <w:r>
              <w:rPr>
                <w:rFonts w:hint="eastAsia"/>
              </w:rPr>
              <w:t xml:space="preserve">        &lt;!-- 定义资源文件--&gt;</w:t>
            </w:r>
          </w:p>
          <w:p w:rsidR="005D0CA6" w:rsidRDefault="005D0CA6" w:rsidP="005D0CA6">
            <w:pPr>
              <w:ind w:left="0"/>
            </w:pPr>
            <w:r>
              <w:t xml:space="preserve">        &lt;resource&gt;  </w:t>
            </w:r>
          </w:p>
          <w:p w:rsidR="005D0CA6" w:rsidRDefault="005D0CA6" w:rsidP="005D0CA6">
            <w:pPr>
              <w:ind w:left="0"/>
            </w:pPr>
            <w:r>
              <w:t xml:space="preserve">            &lt;directory&gt;</w:t>
            </w:r>
            <w:proofErr w:type="spellStart"/>
            <w:r>
              <w:t>src</w:t>
            </w:r>
            <w:proofErr w:type="spellEnd"/>
            <w:r>
              <w:t xml:space="preserve">/main/resources&lt;/directory&gt;  </w:t>
            </w:r>
          </w:p>
          <w:p w:rsidR="005D0CA6" w:rsidRDefault="005D0CA6" w:rsidP="005D0CA6">
            <w:pPr>
              <w:ind w:left="0"/>
            </w:pPr>
            <w:r>
              <w:t xml:space="preserve">            &lt;!-- 资源根目录排除各环境的配置，使用单独的资源目录来指定 --&gt;  </w:t>
            </w:r>
          </w:p>
          <w:p w:rsidR="005D0CA6" w:rsidRDefault="005D0CA6" w:rsidP="005D0CA6">
            <w:pPr>
              <w:ind w:left="0"/>
            </w:pPr>
            <w:r>
              <w:t xml:space="preserve">            &lt;excludes&gt;  </w:t>
            </w:r>
          </w:p>
          <w:p w:rsidR="005D0CA6" w:rsidRDefault="005D0CA6" w:rsidP="005D0CA6">
            <w:pPr>
              <w:ind w:left="0"/>
            </w:pPr>
            <w:r>
              <w:t xml:space="preserve">                &lt;exclude&gt;test/*&lt;/exclude&gt;  </w:t>
            </w:r>
          </w:p>
          <w:p w:rsidR="005D0CA6" w:rsidRDefault="005D0CA6" w:rsidP="005D0CA6">
            <w:pPr>
              <w:ind w:left="0"/>
            </w:pPr>
            <w:r>
              <w:t xml:space="preserve">                &lt;exclude&gt;production/*&lt;/exclude&gt;  </w:t>
            </w:r>
          </w:p>
          <w:p w:rsidR="005D0CA6" w:rsidRDefault="005D0CA6" w:rsidP="005D0CA6">
            <w:pPr>
              <w:ind w:left="0"/>
            </w:pPr>
            <w:r>
              <w:t xml:space="preserve">                &lt;exclude&gt;development/*&lt;/exclude&gt;  </w:t>
            </w:r>
          </w:p>
          <w:p w:rsidR="005D0CA6" w:rsidRDefault="005D0CA6" w:rsidP="005D0CA6">
            <w:pPr>
              <w:ind w:left="0"/>
            </w:pPr>
            <w:r>
              <w:t xml:space="preserve">            &lt;/excludes&gt;  </w:t>
            </w:r>
          </w:p>
          <w:p w:rsidR="005D0CA6" w:rsidRDefault="005D0CA6" w:rsidP="005D0CA6">
            <w:pPr>
              <w:ind w:left="0"/>
            </w:pPr>
            <w:r>
              <w:t xml:space="preserve">        &lt;/resource&gt;  </w:t>
            </w:r>
          </w:p>
          <w:p w:rsidR="005D0CA6" w:rsidRDefault="005D0CA6" w:rsidP="005D0CA6">
            <w:pPr>
              <w:ind w:left="0"/>
            </w:pPr>
            <w:r>
              <w:t xml:space="preserve">        &lt;resource&gt;  </w:t>
            </w:r>
          </w:p>
          <w:p w:rsidR="005D0CA6" w:rsidRDefault="005D0CA6" w:rsidP="005D0CA6">
            <w:pPr>
              <w:ind w:left="0"/>
            </w:pPr>
            <w:r>
              <w:t xml:space="preserve">            &lt;directory&gt;</w:t>
            </w:r>
            <w:proofErr w:type="spellStart"/>
            <w:r>
              <w:t>src</w:t>
            </w:r>
            <w:proofErr w:type="spellEnd"/>
            <w:r>
              <w:t>/main/resources/${</w:t>
            </w:r>
            <w:proofErr w:type="spellStart"/>
            <w:r>
              <w:t>profiles.active</w:t>
            </w:r>
            <w:proofErr w:type="spellEnd"/>
            <w:r>
              <w:t xml:space="preserve">}&lt;/directory&gt;  </w:t>
            </w:r>
          </w:p>
          <w:p w:rsidR="005D0CA6" w:rsidRDefault="005D0CA6" w:rsidP="005D0CA6">
            <w:pPr>
              <w:ind w:left="0"/>
            </w:pPr>
            <w:r>
              <w:t xml:space="preserve">        &lt;/resource&gt;  </w:t>
            </w:r>
          </w:p>
          <w:p w:rsidR="005D0CA6" w:rsidRDefault="005D0CA6" w:rsidP="005D0CA6">
            <w:pPr>
              <w:ind w:left="0"/>
            </w:pPr>
            <w:r>
              <w:t xml:space="preserve">    &lt;/resources&gt;  </w:t>
            </w:r>
          </w:p>
          <w:p w:rsidR="005D0CA6" w:rsidRDefault="005D0CA6" w:rsidP="005D0CA6">
            <w:pPr>
              <w:ind w:left="0"/>
            </w:pPr>
            <w:r>
              <w:t xml:space="preserve">&lt;/build&gt; </w:t>
            </w:r>
          </w:p>
          <w:p w:rsidR="005D0CA6" w:rsidRDefault="005D0CA6" w:rsidP="005D0CA6">
            <w:pPr>
              <w:ind w:left="0"/>
            </w:pPr>
            <w:r>
              <w:t xml:space="preserve"> </w:t>
            </w:r>
          </w:p>
        </w:tc>
      </w:tr>
    </w:tbl>
    <w:p w:rsidR="005D0CA6" w:rsidRPr="005D0CA6" w:rsidRDefault="005D0CA6" w:rsidP="005D0CA6"/>
    <w:p w:rsidR="008429F5" w:rsidRDefault="008429F5" w:rsidP="008429F5">
      <w:pPr>
        <w:pStyle w:val="Heading1"/>
      </w:pPr>
      <w:r>
        <w:rPr>
          <w:rFonts w:hint="eastAsia"/>
        </w:rPr>
        <w:t>maven</w:t>
      </w:r>
      <w:r>
        <w:rPr>
          <w:rFonts w:hint="eastAsia"/>
        </w:rPr>
        <w:t>测试和自动部署</w:t>
      </w:r>
    </w:p>
    <w:p w:rsidR="00426030" w:rsidRDefault="00426030" w:rsidP="00426030">
      <w:pPr>
        <w:pStyle w:val="Heading2"/>
        <w:numPr>
          <w:ilvl w:val="0"/>
          <w:numId w:val="31"/>
        </w:numPr>
      </w:pPr>
      <w:r>
        <w:t xml:space="preserve">Maven </w:t>
      </w:r>
      <w:r>
        <w:t>测试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26030" w:rsidTr="00426030">
        <w:tc>
          <w:tcPr>
            <w:tcW w:w="8388" w:type="dxa"/>
          </w:tcPr>
          <w:p w:rsidR="00426030" w:rsidRDefault="00426030" w:rsidP="00426030">
            <w:pPr>
              <w:ind w:left="0"/>
            </w:pPr>
            <w:r>
              <w:rPr>
                <w:rFonts w:hint="eastAsia"/>
              </w:rPr>
              <w:t>#配置文件</w:t>
            </w:r>
          </w:p>
          <w:p w:rsidR="00426030" w:rsidRDefault="00426030" w:rsidP="00426030">
            <w:pPr>
              <w:ind w:left="0"/>
            </w:pPr>
            <w:r>
              <w:t>&lt;</w:t>
            </w:r>
            <w:proofErr w:type="spellStart"/>
            <w:r>
              <w:t>plugins</w:t>
            </w:r>
            <w:proofErr w:type="spellEnd"/>
            <w:r>
              <w:t>&gt;</w:t>
            </w:r>
          </w:p>
          <w:p w:rsidR="00426030" w:rsidRDefault="00426030" w:rsidP="00426030">
            <w:pPr>
              <w:ind w:left="0"/>
            </w:pPr>
            <w:r>
              <w:t xml:space="preserve">   &lt;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426030" w:rsidRDefault="00426030" w:rsidP="00426030">
            <w:pPr>
              <w:ind w:left="0"/>
            </w:pPr>
            <w:r>
              <w:tab/>
              <w:t xml:space="preserve">&lt;!-- test </w:t>
            </w:r>
            <w:proofErr w:type="spellStart"/>
            <w:r>
              <w:t>plugin</w:t>
            </w:r>
            <w:proofErr w:type="spellEnd"/>
            <w:r>
              <w:t xml:space="preserve"> --&gt;</w:t>
            </w:r>
          </w:p>
          <w:p w:rsidR="00426030" w:rsidRDefault="00426030" w:rsidP="00426030">
            <w:pPr>
              <w:ind w:left="0"/>
            </w:pP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&gt;maven-surefire-</w:t>
            </w:r>
            <w:proofErr w:type="spellStart"/>
            <w:r>
              <w:t>plugin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426030" w:rsidRDefault="00426030" w:rsidP="00426030">
            <w:pPr>
              <w:ind w:left="0"/>
            </w:pPr>
            <w:r>
              <w:tab/>
              <w:t>&lt;version&gt;2.5&lt;/version&gt;</w:t>
            </w:r>
          </w:p>
          <w:p w:rsidR="00426030" w:rsidRDefault="00426030" w:rsidP="00426030">
            <w:pPr>
              <w:ind w:left="0"/>
            </w:pPr>
            <w:r>
              <w:tab/>
              <w:t>&lt;configuration&gt;</w:t>
            </w:r>
          </w:p>
          <w:p w:rsidR="00426030" w:rsidRDefault="00426030" w:rsidP="00426030">
            <w:pPr>
              <w:ind w:left="0"/>
            </w:pPr>
            <w:r>
              <w:tab/>
              <w:t>&lt;includes&gt;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lastRenderedPageBreak/>
              <w:tab/>
              <w:t>&lt;include&gt;com/hp/it/</w:t>
            </w:r>
            <w:proofErr w:type="spellStart"/>
            <w:r>
              <w:t>mda</w:t>
            </w:r>
            <w:proofErr w:type="spellEnd"/>
            <w:r>
              <w:t>/services/*</w:t>
            </w:r>
            <w:proofErr w:type="spellStart"/>
            <w:r>
              <w:t>Test.java</w:t>
            </w:r>
            <w:proofErr w:type="spellEnd"/>
            <w:r>
              <w:t>&lt;/include&gt;</w:t>
            </w:r>
          </w:p>
          <w:p w:rsidR="00426030" w:rsidRDefault="00426030" w:rsidP="00426030">
            <w:pPr>
              <w:ind w:left="0"/>
            </w:pPr>
            <w:r>
              <w:tab/>
            </w:r>
            <w:r>
              <w:tab/>
              <w:t>&lt;/includes&gt;</w:t>
            </w:r>
          </w:p>
          <w:p w:rsidR="00426030" w:rsidRDefault="00426030" w:rsidP="00426030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&lt;!--  the test files will not be execute 11</w:t>
            </w:r>
          </w:p>
          <w:p w:rsidR="00426030" w:rsidRDefault="00426030" w:rsidP="00426030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&lt;excludes&gt;</w:t>
            </w:r>
          </w:p>
          <w:p w:rsidR="00426030" w:rsidRDefault="00426030" w:rsidP="00426030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&lt;exclude&gt;&lt;/exclude&gt;</w:t>
            </w:r>
          </w:p>
          <w:p w:rsidR="00426030" w:rsidRDefault="00426030" w:rsidP="00426030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&lt;/excludes&gt;</w:t>
            </w:r>
          </w:p>
          <w:p w:rsidR="00426030" w:rsidRDefault="00426030" w:rsidP="00426030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--&gt;</w:t>
            </w:r>
          </w:p>
          <w:p w:rsidR="00426030" w:rsidRDefault="00426030" w:rsidP="00426030">
            <w:pPr>
              <w:ind w:left="0"/>
            </w:pPr>
            <w:r>
              <w:tab/>
              <w:t>&lt;/configuration&gt;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26030" w:rsidRDefault="00426030" w:rsidP="00426030">
            <w:pPr>
              <w:ind w:left="0"/>
            </w:pPr>
            <w:r>
              <w:t>&lt;/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426030" w:rsidRDefault="00426030" w:rsidP="00426030">
            <w:pPr>
              <w:ind w:left="0"/>
            </w:pPr>
            <w:r>
              <w:t>&lt;/</w:t>
            </w:r>
            <w:proofErr w:type="spellStart"/>
            <w:r>
              <w:t>plugins</w:t>
            </w:r>
            <w:proofErr w:type="spellEnd"/>
            <w:r>
              <w:t>&gt;</w:t>
            </w:r>
          </w:p>
          <w:p w:rsidR="00426030" w:rsidRDefault="00426030" w:rsidP="00426030">
            <w:pPr>
              <w:ind w:left="0"/>
            </w:pPr>
          </w:p>
          <w:p w:rsidR="00426030" w:rsidRDefault="00426030" w:rsidP="00426030">
            <w:pPr>
              <w:ind w:left="0"/>
            </w:pPr>
            <w:r>
              <w:t>Include 需要进行测试的Java文件</w:t>
            </w:r>
          </w:p>
          <w:p w:rsidR="00426030" w:rsidRDefault="00426030" w:rsidP="00426030">
            <w:pPr>
              <w:ind w:left="0"/>
            </w:pPr>
            <w:r>
              <w:t>Exclude 不需要执行测试的文件</w:t>
            </w:r>
          </w:p>
          <w:p w:rsidR="00426030" w:rsidRDefault="00426030" w:rsidP="00426030">
            <w:pPr>
              <w:ind w:left="0"/>
            </w:pPr>
          </w:p>
        </w:tc>
      </w:tr>
      <w:tr w:rsidR="00426030" w:rsidTr="00426030">
        <w:tc>
          <w:tcPr>
            <w:tcW w:w="8388" w:type="dxa"/>
          </w:tcPr>
          <w:p w:rsidR="00426030" w:rsidRDefault="00426030" w:rsidP="00426030">
            <w:pPr>
              <w:ind w:left="0"/>
            </w:pPr>
            <w:r>
              <w:rPr>
                <w:rFonts w:hint="eastAsia"/>
              </w:rPr>
              <w:lastRenderedPageBreak/>
              <w:t>#测试报告</w:t>
            </w:r>
          </w:p>
          <w:p w:rsidR="00426030" w:rsidRDefault="00426030" w:rsidP="00426030">
            <w:pPr>
              <w:ind w:left="0"/>
            </w:pPr>
            <w:r>
              <w:rPr>
                <w:rFonts w:hint="eastAsia"/>
              </w:rPr>
              <w:t>默认情况下，</w:t>
            </w:r>
            <w:r>
              <w:t>maven-surefire-</w:t>
            </w:r>
            <w:proofErr w:type="spellStart"/>
            <w:r>
              <w:t>plugin</w:t>
            </w:r>
            <w:proofErr w:type="spellEnd"/>
            <w:r>
              <w:t>会在项目的target/surefire-reports目录下生成两种格式的错误报告，简单文本格式和与</w:t>
            </w:r>
            <w:proofErr w:type="spellStart"/>
            <w:r>
              <w:t>Junit</w:t>
            </w:r>
            <w:proofErr w:type="spellEnd"/>
            <w:r>
              <w:t>兼容的xml格式。</w:t>
            </w:r>
          </w:p>
          <w:p w:rsidR="00426030" w:rsidRDefault="00426030" w:rsidP="00426030">
            <w:pPr>
              <w:ind w:left="0"/>
            </w:pPr>
          </w:p>
        </w:tc>
      </w:tr>
    </w:tbl>
    <w:p w:rsidR="00426030" w:rsidRDefault="00426030" w:rsidP="00426030"/>
    <w:p w:rsidR="00426030" w:rsidRDefault="00C06A06" w:rsidP="00C06A06">
      <w:pPr>
        <w:pStyle w:val="Heading2"/>
      </w:pPr>
      <w:r w:rsidRPr="00C06A06">
        <w:t>自动部署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06A06" w:rsidTr="00C06A06">
        <w:tc>
          <w:tcPr>
            <w:tcW w:w="8388" w:type="dxa"/>
          </w:tcPr>
          <w:p w:rsidR="00FA7B49" w:rsidRDefault="00FA7B49" w:rsidP="00FA7B49">
            <w:pPr>
              <w:ind w:left="0"/>
            </w:pPr>
            <w:r>
              <w:t>&lt;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FA7B49" w:rsidRDefault="00FA7B49" w:rsidP="00FA7B49">
            <w:pPr>
              <w:ind w:left="0"/>
            </w:pP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org.codehaus.cargo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FA7B49" w:rsidRDefault="00FA7B49" w:rsidP="00FA7B49">
            <w:pPr>
              <w:ind w:left="0"/>
            </w:pP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&gt;cargo-maven2-plugin&lt;/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FA7B49" w:rsidRDefault="00FA7B49" w:rsidP="00FA7B49">
            <w:pPr>
              <w:ind w:left="0"/>
            </w:pPr>
            <w:r>
              <w:tab/>
              <w:t>&lt;version&gt;1.0.6&lt;/version&gt;</w:t>
            </w:r>
          </w:p>
          <w:p w:rsidR="00FA7B49" w:rsidRDefault="00FA7B49" w:rsidP="00FA7B49">
            <w:pPr>
              <w:ind w:left="0"/>
            </w:pPr>
            <w:r>
              <w:tab/>
              <w:t>&lt;configuration&gt;</w:t>
            </w:r>
          </w:p>
          <w:p w:rsidR="00FA7B49" w:rsidRDefault="00FA7B49" w:rsidP="00FA7B49">
            <w:pPr>
              <w:ind w:left="0"/>
            </w:pPr>
            <w:r>
              <w:tab/>
            </w:r>
            <w:r>
              <w:tab/>
              <w:t>&lt;container&gt;</w:t>
            </w:r>
          </w:p>
          <w:p w:rsidR="00FA7B49" w:rsidRDefault="00FA7B49" w:rsidP="00FA7B49">
            <w:pPr>
              <w:ind w:left="0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containerId</w:t>
            </w:r>
            <w:proofErr w:type="spellEnd"/>
            <w:r>
              <w:t>&gt;tomcat6x&lt;/</w:t>
            </w:r>
            <w:proofErr w:type="spellStart"/>
            <w:r>
              <w:t>containerId</w:t>
            </w:r>
            <w:proofErr w:type="spellEnd"/>
            <w:r>
              <w:t>&gt;</w:t>
            </w:r>
          </w:p>
          <w:p w:rsidR="00FA7B49" w:rsidRDefault="00FA7B49" w:rsidP="00FA7B49">
            <w:pPr>
              <w:ind w:left="0"/>
            </w:pPr>
            <w:r>
              <w:tab/>
            </w:r>
            <w:r>
              <w:tab/>
            </w:r>
            <w:r>
              <w:tab/>
              <w:t>&lt;type&gt;remote&lt;/type&gt;</w:t>
            </w:r>
          </w:p>
          <w:p w:rsidR="00FA7B49" w:rsidRDefault="00FA7B49" w:rsidP="00FA7B49">
            <w:pPr>
              <w:ind w:left="0"/>
            </w:pPr>
            <w:r>
              <w:tab/>
            </w:r>
            <w:r>
              <w:tab/>
              <w:t>&lt;/container&gt;</w:t>
            </w:r>
          </w:p>
          <w:p w:rsidR="00FA7B49" w:rsidRDefault="00FA7B49" w:rsidP="00FA7B49">
            <w:pPr>
              <w:ind w:left="0"/>
            </w:pPr>
            <w:r>
              <w:tab/>
            </w:r>
            <w:r>
              <w:tab/>
              <w:t>&lt;configuration&gt;</w:t>
            </w:r>
          </w:p>
          <w:p w:rsidR="00FA7B49" w:rsidRDefault="00FA7B49" w:rsidP="00FA7B49">
            <w:pPr>
              <w:ind w:left="0"/>
            </w:pPr>
            <w:r>
              <w:tab/>
            </w:r>
            <w:r>
              <w:tab/>
            </w:r>
            <w:r>
              <w:tab/>
              <w:t>&lt;type&gt;runtime&lt;/type&gt;</w:t>
            </w:r>
          </w:p>
          <w:p w:rsidR="00FA7B49" w:rsidRDefault="00FA7B49" w:rsidP="00FA7B49">
            <w:pPr>
              <w:ind w:left="0"/>
            </w:pPr>
            <w:r>
              <w:tab/>
            </w:r>
            <w:r>
              <w:tab/>
            </w:r>
            <w:r>
              <w:tab/>
              <w:t>&lt;properties&gt;</w:t>
            </w:r>
          </w:p>
          <w:p w:rsidR="00FA7B49" w:rsidRDefault="00FA7B49" w:rsidP="00FA7B49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lastRenderedPageBreak/>
              <w:tab/>
              <w:t>&lt;</w:t>
            </w:r>
            <w:proofErr w:type="spellStart"/>
            <w:r>
              <w:t>cargo.remote.username</w:t>
            </w:r>
            <w:proofErr w:type="spellEnd"/>
            <w:r>
              <w:t>&gt;tomcat&lt;/</w:t>
            </w:r>
            <w:proofErr w:type="spellStart"/>
            <w:r>
              <w:t>cargo.remote.username</w:t>
            </w:r>
            <w:proofErr w:type="spellEnd"/>
            <w:r>
              <w:t>&gt;</w:t>
            </w:r>
          </w:p>
          <w:p w:rsidR="00FA7B49" w:rsidRDefault="00FA7B49" w:rsidP="00FA7B49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cargo.remote.password</w:t>
            </w:r>
            <w:proofErr w:type="spellEnd"/>
            <w:r>
              <w:t>&gt;tomcat&lt;/</w:t>
            </w:r>
            <w:proofErr w:type="spellStart"/>
            <w:r>
              <w:t>cargo.remote.password</w:t>
            </w:r>
            <w:proofErr w:type="spellEnd"/>
            <w:r>
              <w:t>&gt;</w:t>
            </w:r>
          </w:p>
          <w:p w:rsidR="00FA7B49" w:rsidRDefault="00FA7B49" w:rsidP="00FA7B49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&lt;cargo.tomcat.manager.url&gt;http://localhost:8080/manager&lt;/cargo.tomcat.manager.url&gt;</w:t>
            </w:r>
          </w:p>
          <w:p w:rsidR="00FA7B49" w:rsidRDefault="00FA7B49" w:rsidP="00FA7B49">
            <w:pPr>
              <w:ind w:left="0"/>
            </w:pPr>
            <w:r>
              <w:tab/>
            </w:r>
            <w:r>
              <w:tab/>
            </w:r>
            <w:r>
              <w:tab/>
              <w:t>&lt;/properties&gt;</w:t>
            </w:r>
          </w:p>
          <w:p w:rsidR="00FA7B49" w:rsidRDefault="00FA7B49" w:rsidP="00FA7B49">
            <w:pPr>
              <w:ind w:left="0"/>
            </w:pPr>
            <w:r>
              <w:tab/>
            </w:r>
            <w:r>
              <w:tab/>
              <w:t>&lt;/configuration&gt;</w:t>
            </w:r>
          </w:p>
          <w:p w:rsidR="00FA7B49" w:rsidRDefault="00FA7B49" w:rsidP="00FA7B49">
            <w:pPr>
              <w:ind w:left="0"/>
            </w:pPr>
            <w:r>
              <w:tab/>
              <w:t>&lt;/configuration&gt;</w:t>
            </w:r>
          </w:p>
          <w:p w:rsidR="00C06A06" w:rsidRDefault="00FA7B49" w:rsidP="00FA7B49">
            <w:pPr>
              <w:ind w:left="0"/>
            </w:pPr>
            <w:r>
              <w:t>&lt;/</w:t>
            </w:r>
            <w:proofErr w:type="spellStart"/>
            <w:r>
              <w:t>plugin</w:t>
            </w:r>
            <w:proofErr w:type="spellEnd"/>
            <w:r>
              <w:t>&gt;</w:t>
            </w:r>
          </w:p>
        </w:tc>
      </w:tr>
    </w:tbl>
    <w:p w:rsidR="00C06A06" w:rsidRPr="00426030" w:rsidRDefault="00C06A06" w:rsidP="00426030"/>
    <w:p w:rsidR="00C77B3F" w:rsidRDefault="008429F5" w:rsidP="00426030">
      <w:pPr>
        <w:pStyle w:val="Heading1"/>
      </w:pPr>
      <w:r>
        <w:rPr>
          <w:rFonts w:hint="eastAsia"/>
        </w:rPr>
        <w:t>maven</w:t>
      </w:r>
      <w:r w:rsidR="00C77B3F">
        <w:t>生成</w:t>
      </w:r>
      <w:proofErr w:type="spellStart"/>
      <w:r w:rsidR="00C77B3F">
        <w:t>JavaDoc</w:t>
      </w:r>
      <w:proofErr w:type="spellEnd"/>
    </w:p>
    <w:p w:rsidR="00C77B3F" w:rsidRDefault="00C77B3F" w:rsidP="00C77B3F">
      <w:r>
        <w:rPr>
          <w:rFonts w:hint="eastAsia"/>
        </w:rPr>
        <w:t>在</w:t>
      </w:r>
      <w:r>
        <w:t>pom.xml中配置如下：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77B3F" w:rsidTr="00C77B3F">
        <w:tc>
          <w:tcPr>
            <w:tcW w:w="8388" w:type="dxa"/>
          </w:tcPr>
          <w:p w:rsidR="00C77B3F" w:rsidRDefault="00C77B3F" w:rsidP="00C77B3F">
            <w:pPr>
              <w:ind w:left="0"/>
            </w:pPr>
            <w:r>
              <w:t>&lt;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C77B3F" w:rsidRDefault="00C77B3F" w:rsidP="00C77B3F">
            <w:pPr>
              <w:ind w:left="0"/>
            </w:pP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org.apache.maven.plugins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C77B3F" w:rsidRDefault="00C77B3F" w:rsidP="00C77B3F">
            <w:pPr>
              <w:ind w:left="0"/>
            </w:pP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&gt;maven-</w:t>
            </w:r>
            <w:proofErr w:type="spellStart"/>
            <w:r>
              <w:t>javadoc</w:t>
            </w:r>
            <w:proofErr w:type="spellEnd"/>
            <w:r>
              <w:t>-</w:t>
            </w:r>
            <w:proofErr w:type="spellStart"/>
            <w:r>
              <w:t>plugin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C77B3F" w:rsidRDefault="00C77B3F" w:rsidP="00C77B3F">
            <w:pPr>
              <w:ind w:left="0"/>
            </w:pPr>
            <w:r>
              <w:tab/>
              <w:t>&lt;version&gt;2.7&lt;/version&gt;</w:t>
            </w:r>
          </w:p>
          <w:p w:rsidR="00C77B3F" w:rsidRDefault="00C77B3F" w:rsidP="00C77B3F">
            <w:pPr>
              <w:ind w:left="0"/>
            </w:pPr>
            <w:r>
              <w:tab/>
              <w:t>&lt;executions&gt;</w:t>
            </w:r>
          </w:p>
          <w:p w:rsidR="00C77B3F" w:rsidRDefault="00C77B3F" w:rsidP="00C77B3F">
            <w:pPr>
              <w:ind w:left="0"/>
            </w:pPr>
            <w:r>
              <w:tab/>
              <w:t xml:space="preserve">  &lt;execution&gt;</w:t>
            </w:r>
          </w:p>
          <w:p w:rsidR="00C77B3F" w:rsidRDefault="00C77B3F" w:rsidP="00C77B3F">
            <w:pPr>
              <w:ind w:left="0"/>
            </w:pPr>
            <w:r>
              <w:tab/>
            </w:r>
            <w:r>
              <w:tab/>
              <w:t>&lt;id&gt;attach-</w:t>
            </w:r>
            <w:proofErr w:type="spellStart"/>
            <w:r>
              <w:t>javadocs</w:t>
            </w:r>
            <w:proofErr w:type="spellEnd"/>
            <w:r>
              <w:t>&lt;/id&gt;</w:t>
            </w:r>
          </w:p>
          <w:p w:rsidR="00C77B3F" w:rsidRDefault="00C77B3F" w:rsidP="00C77B3F">
            <w:pPr>
              <w:ind w:left="0"/>
            </w:pPr>
            <w:r>
              <w:tab/>
            </w:r>
            <w:r>
              <w:tab/>
              <w:t>&lt;goals&gt;</w:t>
            </w:r>
          </w:p>
          <w:p w:rsidR="00C77B3F" w:rsidRDefault="00C77B3F" w:rsidP="00C77B3F">
            <w:pPr>
              <w:ind w:left="0"/>
            </w:pPr>
            <w:r>
              <w:tab/>
            </w:r>
            <w:r>
              <w:tab/>
            </w:r>
            <w:r>
              <w:tab/>
              <w:t>&lt;goal&gt;jar&lt;/goal&gt;</w:t>
            </w:r>
          </w:p>
          <w:p w:rsidR="00C77B3F" w:rsidRDefault="00C77B3F" w:rsidP="00C77B3F">
            <w:pPr>
              <w:ind w:left="0"/>
            </w:pPr>
            <w:r>
              <w:tab/>
            </w:r>
            <w:r>
              <w:tab/>
              <w:t>&lt;/goals&gt;</w:t>
            </w:r>
          </w:p>
          <w:p w:rsidR="00C77B3F" w:rsidRDefault="00C77B3F" w:rsidP="00C77B3F">
            <w:pPr>
              <w:ind w:left="0"/>
            </w:pPr>
            <w:r>
              <w:tab/>
              <w:t xml:space="preserve"> &lt;/execution&gt;</w:t>
            </w:r>
          </w:p>
          <w:p w:rsidR="00C77B3F" w:rsidRDefault="00C77B3F" w:rsidP="00C77B3F">
            <w:pPr>
              <w:ind w:left="0"/>
            </w:pPr>
            <w:r>
              <w:tab/>
              <w:t>&lt;/executions&gt;</w:t>
            </w:r>
          </w:p>
          <w:p w:rsidR="00C77B3F" w:rsidRDefault="00C77B3F" w:rsidP="00C77B3F">
            <w:pPr>
              <w:ind w:left="0"/>
            </w:pPr>
            <w:r>
              <w:t>&lt;/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C77B3F" w:rsidRDefault="00C77B3F" w:rsidP="00C77B3F">
            <w:pPr>
              <w:ind w:left="0"/>
            </w:pPr>
            <w:r>
              <w:rPr>
                <w:rFonts w:hint="eastAsia"/>
              </w:rPr>
              <w:t>然后运行命令：</w:t>
            </w:r>
          </w:p>
          <w:p w:rsidR="00C77B3F" w:rsidRDefault="00C77B3F" w:rsidP="00C77B3F">
            <w:pPr>
              <w:ind w:left="0"/>
            </w:pP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javadoc:jar</w:t>
            </w:r>
            <w:proofErr w:type="spellEnd"/>
          </w:p>
        </w:tc>
      </w:tr>
    </w:tbl>
    <w:p w:rsidR="00C77B3F" w:rsidRDefault="00C77B3F" w:rsidP="00C77B3F"/>
    <w:p w:rsidR="008429F5" w:rsidRDefault="008429F5" w:rsidP="00C77B3F"/>
    <w:p w:rsidR="008429F5" w:rsidRDefault="008429F5" w:rsidP="008429F5">
      <w:pPr>
        <w:pStyle w:val="Heading1"/>
      </w:pPr>
      <w:r>
        <w:lastRenderedPageBreak/>
        <w:t>常用命令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429F5" w:rsidTr="007F527B">
        <w:tc>
          <w:tcPr>
            <w:tcW w:w="8388" w:type="dxa"/>
          </w:tcPr>
          <w:p w:rsidR="008429F5" w:rsidRDefault="008429F5" w:rsidP="007F527B">
            <w:pPr>
              <w:ind w:left="0"/>
            </w:pPr>
            <w:proofErr w:type="spellStart"/>
            <w:r>
              <w:t>mvn</w:t>
            </w:r>
            <w:proofErr w:type="spellEnd"/>
            <w:r>
              <w:t xml:space="preserve"> compile ：编译源代码</w:t>
            </w:r>
          </w:p>
          <w:p w:rsidR="008429F5" w:rsidRDefault="008429F5" w:rsidP="007F527B">
            <w:pPr>
              <w:ind w:left="0"/>
            </w:pPr>
            <w:proofErr w:type="spellStart"/>
            <w:r>
              <w:t>mvn</w:t>
            </w:r>
            <w:proofErr w:type="spellEnd"/>
            <w:r>
              <w:t xml:space="preserve"> test：编译源代码，测试代码，执行测试</w:t>
            </w:r>
          </w:p>
          <w:p w:rsidR="008429F5" w:rsidRDefault="008429F5" w:rsidP="007F527B">
            <w:pPr>
              <w:ind w:left="0"/>
            </w:pPr>
            <w:proofErr w:type="spellStart"/>
            <w:r>
              <w:t>mvn</w:t>
            </w:r>
            <w:proofErr w:type="spellEnd"/>
            <w:r>
              <w:t xml:space="preserve"> test-compile：编译源代码，测试代码</w:t>
            </w:r>
          </w:p>
          <w:p w:rsidR="008429F5" w:rsidRDefault="008429F5" w:rsidP="007F527B">
            <w:pPr>
              <w:ind w:left="0"/>
            </w:pPr>
            <w:proofErr w:type="spellStart"/>
            <w:r>
              <w:t>mvn</w:t>
            </w:r>
            <w:proofErr w:type="spellEnd"/>
            <w:r>
              <w:t xml:space="preserve"> package：把项目打成jar</w:t>
            </w:r>
            <w:r w:rsidR="000B49C2">
              <w:rPr>
                <w:rFonts w:hint="eastAsia"/>
              </w:rPr>
              <w:t>或者war</w:t>
            </w:r>
            <w:r>
              <w:t>包</w:t>
            </w:r>
          </w:p>
          <w:p w:rsidR="008429F5" w:rsidRDefault="008429F5" w:rsidP="007F527B">
            <w:pPr>
              <w:ind w:left="0"/>
            </w:pPr>
            <w:proofErr w:type="spellStart"/>
            <w:r>
              <w:t>mvn</w:t>
            </w:r>
            <w:proofErr w:type="spellEnd"/>
            <w:r>
              <w:t xml:space="preserve"> install：将jar包放入本地仓库中</w:t>
            </w:r>
          </w:p>
          <w:p w:rsidR="008429F5" w:rsidRDefault="008429F5" w:rsidP="007F527B">
            <w:pPr>
              <w:ind w:left="0"/>
            </w:pPr>
            <w:proofErr w:type="spellStart"/>
            <w:r>
              <w:t>mvn</w:t>
            </w:r>
            <w:proofErr w:type="spellEnd"/>
            <w:r>
              <w:t xml:space="preserve"> clean：删除target目录</w:t>
            </w:r>
          </w:p>
          <w:p w:rsidR="008429F5" w:rsidRDefault="008429F5" w:rsidP="007F527B">
            <w:pPr>
              <w:ind w:left="0"/>
            </w:pPr>
            <w:proofErr w:type="spellStart"/>
            <w:r>
              <w:t>mvn</w:t>
            </w:r>
            <w:proofErr w:type="spellEnd"/>
            <w:r>
              <w:t xml:space="preserve"> deploy：部署jar包至远程仓库</w:t>
            </w:r>
          </w:p>
          <w:p w:rsidR="002F0AFE" w:rsidRDefault="002F0AFE" w:rsidP="007F527B">
            <w:pPr>
              <w:ind w:left="0"/>
            </w:pPr>
          </w:p>
          <w:p w:rsidR="00C54ECC" w:rsidRDefault="00C54ECC" w:rsidP="00C54ECC">
            <w:pPr>
              <w:ind w:left="0"/>
            </w:pPr>
            <w:r>
              <w:rPr>
                <w:rFonts w:hint="eastAsia"/>
              </w:rPr>
              <w:t>创建</w:t>
            </w:r>
            <w:r>
              <w:t>maven项目</w:t>
            </w:r>
            <w:r>
              <w:rPr>
                <w:rFonts w:hint="eastAsia"/>
              </w:rPr>
              <w:t>(目录骨架)</w:t>
            </w:r>
            <w:r>
              <w:t>：</w:t>
            </w: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archetype:generate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C54ECC">
              <w:t>-</w:t>
            </w:r>
            <w:proofErr w:type="spellStart"/>
            <w:r w:rsidRPr="00C54ECC">
              <w:t>DgroupId</w:t>
            </w:r>
            <w:proofErr w:type="spellEnd"/>
            <w:r w:rsidRPr="00C54ECC">
              <w:t>=组织名</w:t>
            </w:r>
          </w:p>
          <w:p w:rsidR="00C54ECC" w:rsidRDefault="00C54ECC" w:rsidP="00C54ECC">
            <w:pPr>
              <w:ind w:left="0"/>
            </w:pPr>
            <w:r w:rsidRPr="00C54ECC">
              <w:t>-</w:t>
            </w:r>
            <w:proofErr w:type="spellStart"/>
            <w:r w:rsidRPr="00C54ECC">
              <w:t>DartifactId</w:t>
            </w:r>
            <w:proofErr w:type="spellEnd"/>
            <w:r w:rsidRPr="00C54ECC">
              <w:t>=模块名</w:t>
            </w:r>
            <w:r>
              <w:rPr>
                <w:rFonts w:ascii="宋体" w:eastAsia="宋体" w:hAnsi="宋体" w:cs="宋体" w:hint="eastAsia"/>
                <w:color w:val="14191E"/>
                <w:sz w:val="21"/>
                <w:szCs w:val="21"/>
                <w:shd w:val="clear" w:color="auto" w:fill="FFFFFF"/>
              </w:rPr>
              <w:t xml:space="preserve"> </w:t>
            </w:r>
            <w:r w:rsidRPr="00C54ECC">
              <w:t>-</w:t>
            </w:r>
            <w:proofErr w:type="spellStart"/>
            <w:r w:rsidRPr="00C54ECC">
              <w:t>Dversion</w:t>
            </w:r>
            <w:proofErr w:type="spellEnd"/>
            <w:r w:rsidRPr="00C54ECC">
              <w:t>=版本号</w:t>
            </w:r>
            <w:r>
              <w:rPr>
                <w:rFonts w:hint="eastAsia"/>
              </w:rPr>
              <w:t xml:space="preserve"> </w:t>
            </w:r>
            <w:r w:rsidRPr="00C54ECC">
              <w:t>-</w:t>
            </w:r>
            <w:proofErr w:type="spellStart"/>
            <w:r w:rsidRPr="00C54ECC">
              <w:t>Dpackage</w:t>
            </w:r>
            <w:proofErr w:type="spellEnd"/>
            <w:r w:rsidRPr="00C54ECC">
              <w:t>=代码所存在的包名</w:t>
            </w:r>
          </w:p>
          <w:p w:rsidR="00C54ECC" w:rsidRDefault="00C54ECC" w:rsidP="00C54ECC">
            <w:pPr>
              <w:ind w:left="0"/>
            </w:pPr>
            <w:proofErr w:type="spellStart"/>
            <w:r w:rsidRPr="00C54ECC">
              <w:t>mvn</w:t>
            </w:r>
            <w:proofErr w:type="spellEnd"/>
            <w:r w:rsidRPr="00C54ECC">
              <w:t xml:space="preserve"> </w:t>
            </w:r>
            <w:proofErr w:type="spellStart"/>
            <w:r w:rsidRPr="00C54ECC">
              <w:t>archetype:generate</w:t>
            </w:r>
            <w:proofErr w:type="spellEnd"/>
            <w:r w:rsidRPr="00C54ECC">
              <w:t xml:space="preserve">  -</w:t>
            </w:r>
            <w:proofErr w:type="spellStart"/>
            <w:r w:rsidRPr="00C54ECC">
              <w:t>DgroupId</w:t>
            </w:r>
            <w:proofErr w:type="spellEnd"/>
            <w:r w:rsidRPr="00C54ECC">
              <w:t>=</w:t>
            </w:r>
            <w:proofErr w:type="spellStart"/>
            <w:r w:rsidRPr="00C54ECC">
              <w:t>com.hengtian</w:t>
            </w:r>
            <w:proofErr w:type="spellEnd"/>
            <w:r w:rsidRPr="00C54ECC">
              <w:t xml:space="preserve"> -</w:t>
            </w:r>
            <w:proofErr w:type="spellStart"/>
            <w:r w:rsidRPr="00C54ECC">
              <w:t>DartifactId</w:t>
            </w:r>
            <w:proofErr w:type="spellEnd"/>
            <w:r w:rsidRPr="00C54ECC">
              <w:t>=maven03 -</w:t>
            </w:r>
            <w:proofErr w:type="spellStart"/>
            <w:r w:rsidRPr="00C54ECC">
              <w:t>Dversion</w:t>
            </w:r>
            <w:proofErr w:type="spellEnd"/>
            <w:r w:rsidRPr="00C54ECC">
              <w:t>=1.0.0SNAPSHOT -</w:t>
            </w:r>
            <w:proofErr w:type="spellStart"/>
            <w:r w:rsidRPr="00C54ECC">
              <w:t>Dpackage</w:t>
            </w:r>
            <w:proofErr w:type="spellEnd"/>
            <w:r w:rsidRPr="00C54ECC">
              <w:t>=</w:t>
            </w:r>
            <w:proofErr w:type="spellStart"/>
            <w:r w:rsidRPr="00C54ECC">
              <w:t>com.hengtian</w:t>
            </w:r>
            <w:proofErr w:type="spellEnd"/>
          </w:p>
          <w:p w:rsidR="00C54ECC" w:rsidRDefault="00C54ECC" w:rsidP="007F527B">
            <w:pPr>
              <w:ind w:left="0"/>
            </w:pPr>
          </w:p>
          <w:p w:rsidR="0089064D" w:rsidRPr="00B377DF" w:rsidRDefault="0089064D" w:rsidP="0089064D">
            <w:pPr>
              <w:ind w:left="0"/>
              <w:rPr>
                <w:b/>
              </w:rPr>
            </w:pPr>
            <w:r>
              <w:rPr>
                <w:rFonts w:hint="eastAsia"/>
              </w:rPr>
              <w:br/>
            </w:r>
            <w:r w:rsidRPr="00B377DF">
              <w:rPr>
                <w:rFonts w:hint="eastAsia"/>
                <w:b/>
              </w:rPr>
              <w:t>#</w:t>
            </w:r>
            <w:proofErr w:type="spellStart"/>
            <w:r w:rsidRPr="00B377DF">
              <w:rPr>
                <w:b/>
              </w:rPr>
              <w:t>mvn</w:t>
            </w:r>
            <w:proofErr w:type="spellEnd"/>
            <w:r w:rsidRPr="00B377DF">
              <w:rPr>
                <w:b/>
              </w:rPr>
              <w:t>常用参数</w:t>
            </w:r>
          </w:p>
          <w:p w:rsidR="0089064D" w:rsidRDefault="0089064D" w:rsidP="0089064D">
            <w:pPr>
              <w:ind w:left="0"/>
            </w:pPr>
            <w:proofErr w:type="spellStart"/>
            <w:r>
              <w:t>mvn</w:t>
            </w:r>
            <w:proofErr w:type="spellEnd"/>
            <w:r>
              <w:t xml:space="preserve"> -e 显示详细错误</w:t>
            </w:r>
          </w:p>
          <w:p w:rsidR="0089064D" w:rsidRDefault="0089064D" w:rsidP="0089064D">
            <w:pPr>
              <w:ind w:left="0"/>
            </w:pPr>
            <w:proofErr w:type="spellStart"/>
            <w:r>
              <w:t>mvn</w:t>
            </w:r>
            <w:proofErr w:type="spellEnd"/>
            <w:r>
              <w:t xml:space="preserve"> -U 强制更新snapshot类型的插件或依赖库（否则maven一天只会更新一次snapshot依赖）</w:t>
            </w:r>
          </w:p>
          <w:p w:rsidR="0089064D" w:rsidRDefault="0089064D" w:rsidP="0089064D">
            <w:pPr>
              <w:ind w:left="0"/>
            </w:pPr>
            <w:proofErr w:type="spellStart"/>
            <w:r>
              <w:t>mvn</w:t>
            </w:r>
            <w:proofErr w:type="spellEnd"/>
            <w:r>
              <w:t xml:space="preserve"> -o 运行offline模式，不联网更新依赖</w:t>
            </w:r>
          </w:p>
          <w:p w:rsidR="0089064D" w:rsidRDefault="0089064D" w:rsidP="0089064D">
            <w:pPr>
              <w:ind w:left="0"/>
            </w:pPr>
            <w:proofErr w:type="spellStart"/>
            <w:r>
              <w:t>mvn</w:t>
            </w:r>
            <w:proofErr w:type="spellEnd"/>
            <w:r>
              <w:t xml:space="preserve"> -N仅在当前项目模块执行命令，关闭reactor</w:t>
            </w:r>
          </w:p>
          <w:p w:rsidR="00852C6C" w:rsidRPr="00852C6C" w:rsidRDefault="00852C6C" w:rsidP="00852C6C">
            <w:pPr>
              <w:ind w:left="0"/>
              <w:rPr>
                <w:color w:val="FF0000"/>
              </w:rPr>
            </w:pPr>
            <w:r>
              <w:rPr>
                <w:shd w:val="clear" w:color="auto" w:fill="FFFFFF"/>
              </w:rPr>
              <w:t xml:space="preserve">-am --also-make </w:t>
            </w:r>
            <w:r w:rsidRPr="008A0B2D">
              <w:rPr>
                <w:color w:val="FF0000"/>
                <w:shd w:val="clear" w:color="auto" w:fill="FFFFFF"/>
              </w:rPr>
              <w:t>同时构建所列模块的依赖模块</w:t>
            </w:r>
            <w:r>
              <w:rPr>
                <w:shd w:val="clear" w:color="auto" w:fill="FFFFFF"/>
              </w:rPr>
              <w:t>；</w:t>
            </w:r>
            <w:r>
              <w:br/>
            </w:r>
            <w:r>
              <w:rPr>
                <w:shd w:val="clear" w:color="auto" w:fill="FFFFFF"/>
              </w:rPr>
              <w:t>-</w:t>
            </w:r>
            <w:proofErr w:type="spellStart"/>
            <w:r>
              <w:rPr>
                <w:shd w:val="clear" w:color="auto" w:fill="FFFFFF"/>
              </w:rPr>
              <w:t>amd</w:t>
            </w:r>
            <w:proofErr w:type="spellEnd"/>
            <w:r>
              <w:rPr>
                <w:shd w:val="clear" w:color="auto" w:fill="FFFFFF"/>
              </w:rPr>
              <w:t xml:space="preserve"> -also-make-dependents 同时构建依赖于所列模块的模块；</w:t>
            </w:r>
            <w:r>
              <w:br/>
            </w:r>
            <w:r>
              <w:rPr>
                <w:shd w:val="clear" w:color="auto" w:fill="FFFFFF"/>
              </w:rPr>
              <w:t>-pl --projects &lt;</w:t>
            </w:r>
            <w:proofErr w:type="spellStart"/>
            <w:r>
              <w:rPr>
                <w:shd w:val="clear" w:color="auto" w:fill="FFFFFF"/>
              </w:rPr>
              <w:t>arg</w:t>
            </w:r>
            <w:proofErr w:type="spellEnd"/>
            <w:r>
              <w:rPr>
                <w:shd w:val="clear" w:color="auto" w:fill="FFFFFF"/>
              </w:rPr>
              <w:t xml:space="preserve">&gt; </w:t>
            </w:r>
            <w:r w:rsidRPr="008A0B2D">
              <w:rPr>
                <w:color w:val="FF0000"/>
                <w:shd w:val="clear" w:color="auto" w:fill="FFFFFF"/>
              </w:rPr>
              <w:t>构建制定的模块</w:t>
            </w:r>
            <w:r>
              <w:rPr>
                <w:shd w:val="clear" w:color="auto" w:fill="FFFFFF"/>
              </w:rPr>
              <w:t>，模块间用逗号分隔；</w:t>
            </w:r>
            <w:r>
              <w:br/>
            </w:r>
            <w:r>
              <w:rPr>
                <w:shd w:val="clear" w:color="auto" w:fill="FFFFFF"/>
              </w:rPr>
              <w:t>-</w:t>
            </w:r>
            <w:proofErr w:type="spellStart"/>
            <w:r>
              <w:rPr>
                <w:shd w:val="clear" w:color="auto" w:fill="FFFFFF"/>
              </w:rPr>
              <w:t>rf</w:t>
            </w:r>
            <w:proofErr w:type="spellEnd"/>
            <w:r>
              <w:rPr>
                <w:shd w:val="clear" w:color="auto" w:fill="FFFFFF"/>
              </w:rPr>
              <w:t xml:space="preserve"> -resume-from &lt;</w:t>
            </w:r>
            <w:proofErr w:type="spellStart"/>
            <w:r>
              <w:rPr>
                <w:shd w:val="clear" w:color="auto" w:fill="FFFFFF"/>
              </w:rPr>
              <w:t>arg</w:t>
            </w:r>
            <w:proofErr w:type="spellEnd"/>
            <w:r>
              <w:rPr>
                <w:shd w:val="clear" w:color="auto" w:fill="FFFFFF"/>
              </w:rPr>
              <w:t>&gt; 从指定的模块恢复反应</w:t>
            </w:r>
            <w:r>
              <w:rPr>
                <w:rFonts w:ascii="宋体" w:eastAsia="宋体" w:hAnsi="宋体" w:cs="宋体" w:hint="eastAsia"/>
                <w:shd w:val="clear" w:color="auto" w:fill="FFFFFF"/>
              </w:rPr>
              <w:t>堆</w:t>
            </w:r>
          </w:p>
          <w:p w:rsidR="0089064D" w:rsidRDefault="0089064D" w:rsidP="0089064D">
            <w:pPr>
              <w:ind w:left="0"/>
            </w:pPr>
            <w:proofErr w:type="spellStart"/>
            <w:r>
              <w:t>mvn</w:t>
            </w:r>
            <w:proofErr w:type="spellEnd"/>
            <w:r>
              <w:t xml:space="preserve"> -</w:t>
            </w:r>
            <w:proofErr w:type="spellStart"/>
            <w:r>
              <w:t>Dxxx</w:t>
            </w:r>
            <w:proofErr w:type="spellEnd"/>
            <w:r>
              <w:t>=</w:t>
            </w:r>
            <w:proofErr w:type="spellStart"/>
            <w:r>
              <w:t>yyy</w:t>
            </w:r>
            <w:proofErr w:type="spellEnd"/>
            <w:r w:rsidRPr="00B377DF">
              <w:rPr>
                <w:color w:val="FF0000"/>
              </w:rPr>
              <w:t>指定java全局属性</w:t>
            </w:r>
          </w:p>
          <w:p w:rsidR="0089064D" w:rsidRDefault="0089064D" w:rsidP="0089064D">
            <w:pPr>
              <w:ind w:left="0"/>
            </w:pPr>
            <w:proofErr w:type="spellStart"/>
            <w:r>
              <w:t>mvn</w:t>
            </w:r>
            <w:proofErr w:type="spellEnd"/>
            <w:r>
              <w:t xml:space="preserve"> -</w:t>
            </w:r>
            <w:proofErr w:type="spellStart"/>
            <w:r>
              <w:t>Pxxx</w:t>
            </w:r>
            <w:proofErr w:type="spellEnd"/>
            <w:r>
              <w:t>引用profile xxx</w:t>
            </w:r>
          </w:p>
          <w:p w:rsidR="00B377DF" w:rsidRDefault="00B377DF" w:rsidP="0089064D">
            <w:pPr>
              <w:ind w:left="0"/>
            </w:pPr>
            <w:r>
              <w:rPr>
                <w:rFonts w:hint="eastAsia"/>
              </w:rPr>
              <w:t>例如：</w:t>
            </w:r>
            <w:r w:rsidRPr="00B377DF">
              <w:t>clean install -pl 3t-admin -am -</w:t>
            </w:r>
            <w:proofErr w:type="spellStart"/>
            <w:r w:rsidRPr="00B377DF">
              <w:t>Pqa</w:t>
            </w:r>
            <w:proofErr w:type="spellEnd"/>
            <w:r w:rsidRPr="00B377DF">
              <w:t xml:space="preserve"> -</w:t>
            </w:r>
            <w:proofErr w:type="spellStart"/>
            <w:r w:rsidRPr="00B377DF">
              <w:t>DskipTests</w:t>
            </w:r>
            <w:proofErr w:type="spellEnd"/>
            <w:r w:rsidRPr="00B377DF">
              <w:t>=true</w:t>
            </w:r>
          </w:p>
          <w:p w:rsidR="00B377DF" w:rsidRDefault="00B377DF" w:rsidP="0089064D">
            <w:pPr>
              <w:ind w:left="0"/>
            </w:pPr>
          </w:p>
        </w:tc>
      </w:tr>
    </w:tbl>
    <w:p w:rsidR="008429F5" w:rsidRDefault="008429F5" w:rsidP="008429F5"/>
    <w:p w:rsidR="008429F5" w:rsidRDefault="008429F5" w:rsidP="008429F5"/>
    <w:p w:rsidR="008429F5" w:rsidRDefault="008429F5" w:rsidP="00C77B3F"/>
    <w:sectPr w:rsidR="008429F5" w:rsidSect="00C03A83">
      <w:footerReference w:type="defaul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E30" w:rsidRDefault="00492E30" w:rsidP="00842756">
      <w:pPr>
        <w:spacing w:after="0"/>
      </w:pPr>
      <w:r>
        <w:separator/>
      </w:r>
    </w:p>
  </w:endnote>
  <w:endnote w:type="continuationSeparator" w:id="0">
    <w:p w:rsidR="00492E30" w:rsidRDefault="00492E30" w:rsidP="008427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9832"/>
      <w:docPartObj>
        <w:docPartGallery w:val="Page Numbers (Bottom of Page)"/>
        <w:docPartUnique/>
      </w:docPartObj>
    </w:sdtPr>
    <w:sdtContent>
      <w:p w:rsidR="00842756" w:rsidRDefault="00A24812">
        <w:pPr>
          <w:pStyle w:val="Footer"/>
          <w:jc w:val="right"/>
        </w:pPr>
        <w:fldSimple w:instr=" PAGE   \* MERGEFORMAT ">
          <w:r w:rsidR="00806128">
            <w:rPr>
              <w:noProof/>
            </w:rPr>
            <w:t>20</w:t>
          </w:r>
        </w:fldSimple>
      </w:p>
    </w:sdtContent>
  </w:sdt>
  <w:p w:rsidR="00842756" w:rsidRDefault="008427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E30" w:rsidRDefault="00492E30" w:rsidP="00842756">
      <w:pPr>
        <w:spacing w:after="0"/>
      </w:pPr>
      <w:r>
        <w:separator/>
      </w:r>
    </w:p>
  </w:footnote>
  <w:footnote w:type="continuationSeparator" w:id="0">
    <w:p w:rsidR="00492E30" w:rsidRDefault="00492E30" w:rsidP="0084275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1320E"/>
    <w:multiLevelType w:val="hybridMultilevel"/>
    <w:tmpl w:val="21984B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B2FCE7C8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107C8"/>
    <w:multiLevelType w:val="hybridMultilevel"/>
    <w:tmpl w:val="7AB26A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322C5A"/>
    <w:multiLevelType w:val="hybridMultilevel"/>
    <w:tmpl w:val="4B7AD75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243D2"/>
    <w:multiLevelType w:val="hybridMultilevel"/>
    <w:tmpl w:val="19FAF5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65553"/>
    <w:multiLevelType w:val="hybridMultilevel"/>
    <w:tmpl w:val="157A52B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4C5B4C"/>
    <w:multiLevelType w:val="hybridMultilevel"/>
    <w:tmpl w:val="906AC23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"/>
  </w:num>
  <w:num w:numId="5">
    <w:abstractNumId w:val="6"/>
  </w:num>
  <w:num w:numId="6">
    <w:abstractNumId w:val="4"/>
  </w:num>
  <w:num w:numId="7">
    <w:abstractNumId w:val="1"/>
  </w:num>
  <w:num w:numId="8">
    <w:abstractNumId w:val="6"/>
  </w:num>
  <w:num w:numId="9">
    <w:abstractNumId w:val="4"/>
  </w:num>
  <w:num w:numId="10">
    <w:abstractNumId w:val="1"/>
  </w:num>
  <w:num w:numId="11">
    <w:abstractNumId w:val="6"/>
  </w:num>
  <w:num w:numId="12">
    <w:abstractNumId w:val="4"/>
  </w:num>
  <w:num w:numId="13">
    <w:abstractNumId w:val="1"/>
  </w:num>
  <w:num w:numId="14">
    <w:abstractNumId w:val="6"/>
  </w:num>
  <w:num w:numId="15">
    <w:abstractNumId w:val="4"/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0"/>
  </w:num>
  <w:num w:numId="19">
    <w:abstractNumId w:val="2"/>
  </w:num>
  <w:num w:numId="20">
    <w:abstractNumId w:val="5"/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3"/>
  </w:num>
  <w:num w:numId="27">
    <w:abstractNumId w:val="6"/>
    <w:lvlOverride w:ilvl="0">
      <w:startOverride w:val="1"/>
    </w:lvlOverride>
  </w:num>
  <w:num w:numId="28">
    <w:abstractNumId w:val="8"/>
  </w:num>
  <w:num w:numId="29">
    <w:abstractNumId w:val="6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7"/>
  </w:num>
  <w:num w:numId="33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42756"/>
    <w:rsid w:val="00003648"/>
    <w:rsid w:val="00040DBC"/>
    <w:rsid w:val="000740B6"/>
    <w:rsid w:val="00085F32"/>
    <w:rsid w:val="000B2E18"/>
    <w:rsid w:val="000B49C2"/>
    <w:rsid w:val="000D3E1A"/>
    <w:rsid w:val="000E69E9"/>
    <w:rsid w:val="0010150E"/>
    <w:rsid w:val="001B218E"/>
    <w:rsid w:val="001B2D2B"/>
    <w:rsid w:val="001E5CFF"/>
    <w:rsid w:val="00205691"/>
    <w:rsid w:val="002A52DF"/>
    <w:rsid w:val="002D021B"/>
    <w:rsid w:val="002D6BEB"/>
    <w:rsid w:val="002F0AFE"/>
    <w:rsid w:val="003161C7"/>
    <w:rsid w:val="003223A7"/>
    <w:rsid w:val="0032314D"/>
    <w:rsid w:val="00323D7E"/>
    <w:rsid w:val="00342B25"/>
    <w:rsid w:val="003C3347"/>
    <w:rsid w:val="00403B5D"/>
    <w:rsid w:val="00406E00"/>
    <w:rsid w:val="00426030"/>
    <w:rsid w:val="00431FCA"/>
    <w:rsid w:val="0047664F"/>
    <w:rsid w:val="00492E30"/>
    <w:rsid w:val="004A7530"/>
    <w:rsid w:val="004D5C24"/>
    <w:rsid w:val="004E5BF0"/>
    <w:rsid w:val="00515C1A"/>
    <w:rsid w:val="0052675B"/>
    <w:rsid w:val="00562410"/>
    <w:rsid w:val="005B1223"/>
    <w:rsid w:val="005B5BB4"/>
    <w:rsid w:val="005C5670"/>
    <w:rsid w:val="005D0CA6"/>
    <w:rsid w:val="00643D21"/>
    <w:rsid w:val="00662366"/>
    <w:rsid w:val="006C7F7A"/>
    <w:rsid w:val="00705F40"/>
    <w:rsid w:val="00731799"/>
    <w:rsid w:val="007361E0"/>
    <w:rsid w:val="00743AC2"/>
    <w:rsid w:val="00752A73"/>
    <w:rsid w:val="007A676E"/>
    <w:rsid w:val="007B5319"/>
    <w:rsid w:val="007D2CB0"/>
    <w:rsid w:val="007E5F79"/>
    <w:rsid w:val="00806128"/>
    <w:rsid w:val="008261CD"/>
    <w:rsid w:val="00842756"/>
    <w:rsid w:val="008429F5"/>
    <w:rsid w:val="00852C6C"/>
    <w:rsid w:val="00875769"/>
    <w:rsid w:val="0089064D"/>
    <w:rsid w:val="008975F2"/>
    <w:rsid w:val="008A0B2D"/>
    <w:rsid w:val="008B328C"/>
    <w:rsid w:val="008B5ACA"/>
    <w:rsid w:val="008C5117"/>
    <w:rsid w:val="00904415"/>
    <w:rsid w:val="009175BE"/>
    <w:rsid w:val="0092646F"/>
    <w:rsid w:val="0094100D"/>
    <w:rsid w:val="009549A8"/>
    <w:rsid w:val="00973B17"/>
    <w:rsid w:val="0099619D"/>
    <w:rsid w:val="009B0D15"/>
    <w:rsid w:val="009B79E0"/>
    <w:rsid w:val="009D5000"/>
    <w:rsid w:val="009F5D35"/>
    <w:rsid w:val="00A24812"/>
    <w:rsid w:val="00A30B96"/>
    <w:rsid w:val="00A5472F"/>
    <w:rsid w:val="00AC7D83"/>
    <w:rsid w:val="00AD282C"/>
    <w:rsid w:val="00AF1D2F"/>
    <w:rsid w:val="00B377DF"/>
    <w:rsid w:val="00B57333"/>
    <w:rsid w:val="00B666C8"/>
    <w:rsid w:val="00B810ED"/>
    <w:rsid w:val="00BD46B9"/>
    <w:rsid w:val="00BD53A2"/>
    <w:rsid w:val="00BE6DB1"/>
    <w:rsid w:val="00BF5177"/>
    <w:rsid w:val="00C03A83"/>
    <w:rsid w:val="00C06A06"/>
    <w:rsid w:val="00C3530E"/>
    <w:rsid w:val="00C54ECC"/>
    <w:rsid w:val="00C57876"/>
    <w:rsid w:val="00C71E75"/>
    <w:rsid w:val="00C77B3F"/>
    <w:rsid w:val="00C83663"/>
    <w:rsid w:val="00CB31D1"/>
    <w:rsid w:val="00CC687E"/>
    <w:rsid w:val="00D24EDE"/>
    <w:rsid w:val="00D56F78"/>
    <w:rsid w:val="00D65A42"/>
    <w:rsid w:val="00D80E2B"/>
    <w:rsid w:val="00D84894"/>
    <w:rsid w:val="00D93743"/>
    <w:rsid w:val="00DA7630"/>
    <w:rsid w:val="00DB139F"/>
    <w:rsid w:val="00DB6FA6"/>
    <w:rsid w:val="00DC1893"/>
    <w:rsid w:val="00DD2755"/>
    <w:rsid w:val="00DD3AEE"/>
    <w:rsid w:val="00DE6E85"/>
    <w:rsid w:val="00DF2F44"/>
    <w:rsid w:val="00E04B4F"/>
    <w:rsid w:val="00E31F07"/>
    <w:rsid w:val="00E54DA8"/>
    <w:rsid w:val="00E617C4"/>
    <w:rsid w:val="00E63028"/>
    <w:rsid w:val="00E65FA4"/>
    <w:rsid w:val="00E74B57"/>
    <w:rsid w:val="00EA38BD"/>
    <w:rsid w:val="00EE0F7A"/>
    <w:rsid w:val="00EF1A08"/>
    <w:rsid w:val="00EF3DCE"/>
    <w:rsid w:val="00F00DCB"/>
    <w:rsid w:val="00F37F94"/>
    <w:rsid w:val="00F543FA"/>
    <w:rsid w:val="00F558DC"/>
    <w:rsid w:val="00F56D8B"/>
    <w:rsid w:val="00F906AD"/>
    <w:rsid w:val="00FA7B49"/>
    <w:rsid w:val="00FB1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84275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4275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756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84275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2756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6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6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7509D-FBEE-4721-9FBC-0CBB25CB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2774</TotalTime>
  <Pages>31</Pages>
  <Words>3106</Words>
  <Characters>17707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185</cp:revision>
  <dcterms:created xsi:type="dcterms:W3CDTF">2016-09-05T02:29:00Z</dcterms:created>
  <dcterms:modified xsi:type="dcterms:W3CDTF">2017-01-31T14:37:00Z</dcterms:modified>
</cp:coreProperties>
</file>