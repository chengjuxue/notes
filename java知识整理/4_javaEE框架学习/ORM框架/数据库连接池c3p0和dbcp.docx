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CF7BBE" w:rsidP="00CF7BBE">
      <w:pPr>
        <w:pStyle w:val="Title"/>
        <w:rPr>
          <w:rFonts w:hint="eastAsia"/>
        </w:rPr>
      </w:pPr>
      <w:r w:rsidRPr="00CF7BBE">
        <w:rPr>
          <w:rFonts w:hint="eastAsia"/>
        </w:rPr>
        <w:t>数据库连接池</w:t>
      </w:r>
      <w:r w:rsidRPr="00CF7BBE">
        <w:t>c3p0</w:t>
      </w:r>
      <w:r w:rsidRPr="00CF7BBE">
        <w:t>和</w:t>
      </w:r>
      <w:proofErr w:type="spellStart"/>
      <w:r w:rsidRPr="00CF7BBE">
        <w:t>dbcp</w:t>
      </w:r>
      <w:proofErr w:type="spellEnd"/>
    </w:p>
    <w:p w:rsidR="0039426B" w:rsidRDefault="0039426B" w:rsidP="0039426B">
      <w:r>
        <w:rPr>
          <w:rFonts w:hint="eastAsia"/>
        </w:rPr>
        <w:t>现在常用的开源数据连接池主要有</w:t>
      </w:r>
      <w:r>
        <w:t>c3p0、</w:t>
      </w:r>
      <w:proofErr w:type="spellStart"/>
      <w:r>
        <w:t>dbcp</w:t>
      </w:r>
      <w:proofErr w:type="spellEnd"/>
      <w:r>
        <w:t>和</w:t>
      </w:r>
      <w:proofErr w:type="spellStart"/>
      <w:r>
        <w:t>proxool</w:t>
      </w:r>
      <w:proofErr w:type="spellEnd"/>
      <w:r>
        <w:t xml:space="preserve">三种，其中： </w:t>
      </w:r>
    </w:p>
    <w:p w:rsidR="0039426B" w:rsidRDefault="0039426B" w:rsidP="0039426B">
      <w:pPr>
        <w:pStyle w:val="ListParagraph"/>
        <w:numPr>
          <w:ilvl w:val="0"/>
          <w:numId w:val="16"/>
        </w:numPr>
      </w:pPr>
      <w:r>
        <w:t xml:space="preserve">hibernate开发组推荐使用c3p0; </w:t>
      </w:r>
    </w:p>
    <w:p w:rsidR="0039426B" w:rsidRDefault="0039426B" w:rsidP="0039426B">
      <w:pPr>
        <w:pStyle w:val="ListParagraph"/>
        <w:numPr>
          <w:ilvl w:val="0"/>
          <w:numId w:val="16"/>
        </w:numPr>
      </w:pPr>
      <w:r>
        <w:t>spring开发组推荐使用</w:t>
      </w:r>
      <w:proofErr w:type="spellStart"/>
      <w:r>
        <w:t>dbcp</w:t>
      </w:r>
      <w:proofErr w:type="spellEnd"/>
      <w:r>
        <w:t>(</w:t>
      </w:r>
      <w:proofErr w:type="spellStart"/>
      <w:r>
        <w:t>dbcp</w:t>
      </w:r>
      <w:proofErr w:type="spellEnd"/>
      <w:r>
        <w:t>连接池有</w:t>
      </w:r>
      <w:proofErr w:type="spellStart"/>
      <w:r>
        <w:t>weblogic</w:t>
      </w:r>
      <w:proofErr w:type="spellEnd"/>
      <w:r>
        <w:t xml:space="preserve">连接池同样的问题，就是强行关闭连接或数据库重启后，无法reconnect，告诉连接被重置，这个设置可以解决); </w:t>
      </w:r>
    </w:p>
    <w:p w:rsidR="0039426B" w:rsidRDefault="0039426B" w:rsidP="0039426B">
      <w:pPr>
        <w:pStyle w:val="ListParagraph"/>
        <w:numPr>
          <w:ilvl w:val="0"/>
          <w:numId w:val="16"/>
        </w:numPr>
      </w:pPr>
      <w:r>
        <w:t>hibernate in action推荐使用c3p0和</w:t>
      </w:r>
      <w:proofErr w:type="spellStart"/>
      <w:r>
        <w:t>proxool</w:t>
      </w:r>
      <w:proofErr w:type="spellEnd"/>
      <w:r>
        <w:t>;</w:t>
      </w:r>
    </w:p>
    <w:p w:rsidR="0039426B" w:rsidRDefault="0039426B" w:rsidP="0039426B">
      <w:proofErr w:type="spellStart"/>
      <w:r w:rsidRPr="0039426B">
        <w:rPr>
          <w:b/>
        </w:rPr>
        <w:t>dbcp</w:t>
      </w:r>
      <w:proofErr w:type="spellEnd"/>
      <w:r w:rsidRPr="0039426B">
        <w:rPr>
          <w:b/>
        </w:rPr>
        <w:t>所需jar</w:t>
      </w:r>
      <w:r>
        <w:t>：commons-dbcp.jar、commons-pool.jar</w:t>
      </w:r>
    </w:p>
    <w:p w:rsidR="0039426B" w:rsidRDefault="0039426B" w:rsidP="0039426B">
      <w:r w:rsidRPr="0039426B">
        <w:rPr>
          <w:b/>
        </w:rPr>
        <w:t>c3p0所需jar</w:t>
      </w:r>
      <w:r>
        <w:t>：c3p0-0.9.2.1.jar mchange-commons-java-0.2.3.4.jar</w:t>
      </w:r>
    </w:p>
    <w:p w:rsidR="0039426B" w:rsidRDefault="0039426B" w:rsidP="0039426B">
      <w:r w:rsidRPr="00CE5BCB">
        <w:rPr>
          <w:b/>
        </w:rPr>
        <w:t>C3P0</w:t>
      </w:r>
      <w:r w:rsidRPr="00CE5BCB">
        <w:rPr>
          <w:rFonts w:hint="eastAsia"/>
          <w:b/>
        </w:rPr>
        <w:t>简介</w:t>
      </w:r>
      <w:r>
        <w:rPr>
          <w:rFonts w:hint="eastAsia"/>
        </w:rPr>
        <w:t>：C3P0</w:t>
      </w:r>
      <w:r>
        <w:t xml:space="preserve">是一个开源的JDBC连接池，它实现了数据源和JNDI绑定，支持JDBC3规范和JDBC2的标准扩展。目前使用它的开源项目有Hibernate，Spring等。   </w:t>
      </w:r>
    </w:p>
    <w:p w:rsidR="0039426B" w:rsidRDefault="0039426B" w:rsidP="0039426B">
      <w:proofErr w:type="spellStart"/>
      <w:r w:rsidRPr="00CE5BCB">
        <w:rPr>
          <w:b/>
        </w:rPr>
        <w:t>dbcp</w:t>
      </w:r>
      <w:proofErr w:type="spellEnd"/>
      <w:r w:rsidRPr="00CE5BCB">
        <w:rPr>
          <w:b/>
        </w:rPr>
        <w:t>简介</w:t>
      </w:r>
      <w:r>
        <w:t>：</w:t>
      </w:r>
      <w:r w:rsidR="001F351E">
        <w:t xml:space="preserve"> </w:t>
      </w:r>
      <w:r>
        <w:t>DBCP(</w:t>
      </w:r>
      <w:proofErr w:type="spellStart"/>
      <w:r>
        <w:t>DataBase</w:t>
      </w:r>
      <w:proofErr w:type="spellEnd"/>
      <w:r>
        <w:t xml:space="preserve"> connection pool),数据库连接池。是 apache 上的一个 java 连接池项目，也是 tomcat 使用的连接池组件。单独使用</w:t>
      </w:r>
      <w:proofErr w:type="spellStart"/>
      <w:r>
        <w:t>dbcp</w:t>
      </w:r>
      <w:proofErr w:type="spellEnd"/>
      <w:r>
        <w:t>需要3个包：common-</w:t>
      </w:r>
      <w:proofErr w:type="spellStart"/>
      <w:r>
        <w:t>dbcp.jar,common</w:t>
      </w:r>
      <w:proofErr w:type="spellEnd"/>
      <w:r>
        <w:t>-</w:t>
      </w:r>
      <w:proofErr w:type="spellStart"/>
      <w:r>
        <w:t>pool.jar,common</w:t>
      </w:r>
      <w:proofErr w:type="spellEnd"/>
      <w:r>
        <w:t>-</w:t>
      </w:r>
      <w:proofErr w:type="spellStart"/>
      <w:r>
        <w:t>collections.jar</w:t>
      </w:r>
      <w:proofErr w:type="spellEnd"/>
      <w:r>
        <w:t xml:space="preserve">由于建立数据库连接是一个非常耗时耗资源的行为，所以通过连接池预先同数据库建立一些连接，放在内存中，应用程序需要建立数据库连接时直接到连接池中申请一个就行，用完后再放回去。   </w:t>
      </w:r>
    </w:p>
    <w:p w:rsidR="00CF7BBE" w:rsidRDefault="0039426B" w:rsidP="0039426B">
      <w:pPr>
        <w:rPr>
          <w:rFonts w:hint="eastAsia"/>
        </w:rPr>
      </w:pPr>
      <w:r w:rsidRPr="00CE5BCB">
        <w:rPr>
          <w:b/>
        </w:rPr>
        <w:t>c3p0与</w:t>
      </w:r>
      <w:proofErr w:type="spellStart"/>
      <w:r w:rsidRPr="00CE5BCB">
        <w:rPr>
          <w:b/>
        </w:rPr>
        <w:t>dbcp</w:t>
      </w:r>
      <w:proofErr w:type="spellEnd"/>
      <w:r w:rsidRPr="00CE5BCB">
        <w:rPr>
          <w:b/>
        </w:rPr>
        <w:t>区别</w:t>
      </w:r>
      <w:r>
        <w:t>：</w:t>
      </w:r>
      <w:proofErr w:type="spellStart"/>
      <w:r>
        <w:t>dbcp</w:t>
      </w:r>
      <w:proofErr w:type="spellEnd"/>
      <w:r>
        <w:t xml:space="preserve">没有自动的去回收空闲连接的功能  c3p0有自动回收空闲连接功能  </w:t>
      </w:r>
      <w:r w:rsidR="00CE5BCB">
        <w:rPr>
          <w:rFonts w:hint="eastAsia"/>
        </w:rPr>
        <w:t>。</w:t>
      </w:r>
      <w:r>
        <w:rPr>
          <w:rFonts w:hint="eastAsia"/>
        </w:rPr>
        <w:t>两者主要是对数据连接的处理方式不同！</w:t>
      </w:r>
      <w:r>
        <w:t>C3P0提供最大空闲时间，DBCP提供最大连接数。</w:t>
      </w:r>
      <w:r w:rsidR="00AC4947">
        <w:t xml:space="preserve"> </w:t>
      </w:r>
      <w:r>
        <w:rPr>
          <w:rFonts w:hint="eastAsia"/>
        </w:rPr>
        <w:t>前者当连接超过最大空闲连接时间时，当前连接就会被断掉。</w:t>
      </w:r>
      <w:r>
        <w:t>DBCP当连接数超过最大连接数时，所有连接都会被断开。</w:t>
      </w:r>
    </w:p>
    <w:p w:rsidR="00C62024" w:rsidRDefault="00C62024" w:rsidP="0039426B">
      <w:pPr>
        <w:rPr>
          <w:rFonts w:hint="eastAsia"/>
        </w:rPr>
      </w:pPr>
    </w:p>
    <w:p w:rsidR="00C61865" w:rsidRDefault="00C62024" w:rsidP="00C62024">
      <w:pPr>
        <w:pStyle w:val="Heading1"/>
        <w:rPr>
          <w:rFonts w:hint="eastAsia"/>
        </w:rPr>
      </w:pPr>
      <w:r>
        <w:rPr>
          <w:rFonts w:hint="eastAsia"/>
        </w:rPr>
        <w:t>配置方法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6B32" w:rsidTr="00186B32">
        <w:tc>
          <w:tcPr>
            <w:tcW w:w="8388" w:type="dxa"/>
          </w:tcPr>
          <w:p w:rsidR="009825AB" w:rsidRPr="00841D03" w:rsidRDefault="009825AB" w:rsidP="009825AB">
            <w:pPr>
              <w:ind w:left="0"/>
              <w:rPr>
                <w:b/>
              </w:rPr>
            </w:pPr>
            <w:r w:rsidRPr="00841D03">
              <w:rPr>
                <w:b/>
              </w:rPr>
              <w:t>&lt;!-- 配置</w:t>
            </w:r>
            <w:proofErr w:type="spellStart"/>
            <w:r w:rsidRPr="00841D03">
              <w:rPr>
                <w:b/>
              </w:rPr>
              <w:t>dbcp</w:t>
            </w:r>
            <w:proofErr w:type="spellEnd"/>
            <w:r w:rsidRPr="00841D03">
              <w:rPr>
                <w:b/>
              </w:rPr>
              <w:t>数据源 --&gt;</w:t>
            </w:r>
          </w:p>
          <w:p w:rsidR="009825AB" w:rsidRDefault="009825AB" w:rsidP="009825AB">
            <w:pPr>
              <w:ind w:left="0"/>
            </w:pPr>
            <w:r>
              <w:t>&lt;bean id="dataSource2" destroy-method="close" class="</w:t>
            </w:r>
            <w:proofErr w:type="spellStart"/>
            <w:r>
              <w:t>org.apache.commons.dbcp.BasicDataSource</w:t>
            </w:r>
            <w:proofErr w:type="spellEnd"/>
            <w:r>
              <w:t>"&gt;</w:t>
            </w:r>
          </w:p>
          <w:p w:rsidR="009825AB" w:rsidRDefault="009825AB" w:rsidP="009825AB">
            <w:pPr>
              <w:ind w:left="0"/>
            </w:pPr>
            <w:r>
              <w:lastRenderedPageBreak/>
              <w:t xml:space="preserve">  &lt;property name="</w:t>
            </w:r>
            <w:proofErr w:type="spellStart"/>
            <w:r>
              <w:t>driverClassName</w:t>
            </w:r>
            <w:proofErr w:type="spellEnd"/>
            <w:r>
              <w:t>" value="${</w:t>
            </w:r>
            <w:proofErr w:type="spellStart"/>
            <w:r>
              <w:t>jdbc.driverClassName</w:t>
            </w:r>
            <w:proofErr w:type="spellEnd"/>
            <w:r>
              <w:t>}"/&gt;</w:t>
            </w:r>
          </w:p>
          <w:p w:rsidR="009825AB" w:rsidRDefault="009825AB" w:rsidP="009825AB">
            <w:pPr>
              <w:ind w:left="0"/>
            </w:pPr>
            <w:r>
              <w:t xml:space="preserve">  &lt;property name="</w:t>
            </w:r>
            <w:proofErr w:type="spellStart"/>
            <w:r>
              <w:t>url</w:t>
            </w:r>
            <w:proofErr w:type="spellEnd"/>
            <w:r>
              <w:t>" value="${jdbc.url}"/&gt;</w:t>
            </w:r>
          </w:p>
          <w:p w:rsidR="009825AB" w:rsidRDefault="009825AB" w:rsidP="009825AB">
            <w:pPr>
              <w:ind w:left="0"/>
            </w:pPr>
            <w:r>
              <w:t xml:space="preserve">  &lt;property name="username" value="${</w:t>
            </w:r>
            <w:proofErr w:type="spellStart"/>
            <w:r>
              <w:t>jdbc.username</w:t>
            </w:r>
            <w:proofErr w:type="spellEnd"/>
            <w:r>
              <w:t>}"/&gt;</w:t>
            </w:r>
          </w:p>
          <w:p w:rsidR="009825AB" w:rsidRDefault="009825AB" w:rsidP="009825AB">
            <w:pPr>
              <w:ind w:left="0"/>
            </w:pPr>
            <w:r>
              <w:t xml:space="preserve">  &lt;property name="password" value="${</w:t>
            </w:r>
            <w:proofErr w:type="spellStart"/>
            <w:r>
              <w:t>jdbc.password</w:t>
            </w:r>
            <w:proofErr w:type="spellEnd"/>
            <w:r>
              <w:t>}"/&gt;</w:t>
            </w:r>
          </w:p>
          <w:p w:rsidR="009825AB" w:rsidRDefault="009825AB" w:rsidP="009825AB">
            <w:pPr>
              <w:ind w:left="0"/>
            </w:pPr>
            <w:r>
              <w:t xml:space="preserve">  &lt;!-- 池启动时创建的连接数量 --&gt;</w:t>
            </w:r>
          </w:p>
          <w:p w:rsidR="009825AB" w:rsidRDefault="009825AB" w:rsidP="009825AB">
            <w:pPr>
              <w:ind w:left="0"/>
            </w:pPr>
            <w:r>
              <w:t xml:space="preserve">  &lt;property name="</w:t>
            </w:r>
            <w:proofErr w:type="spellStart"/>
            <w:r>
              <w:t>initialSize</w:t>
            </w:r>
            <w:proofErr w:type="spellEnd"/>
            <w:r>
              <w:t>" value="5"/&gt;</w:t>
            </w:r>
          </w:p>
          <w:p w:rsidR="009825AB" w:rsidRDefault="009825AB" w:rsidP="009825AB">
            <w:pPr>
              <w:ind w:left="0"/>
            </w:pPr>
            <w:r>
              <w:t xml:space="preserve">  &lt;!-- 同一时间可以从池分配的最多连接数量。设置为0时表示无限制。 --&gt;</w:t>
            </w:r>
          </w:p>
          <w:p w:rsidR="009825AB" w:rsidRDefault="009825AB" w:rsidP="009825AB">
            <w:pPr>
              <w:ind w:left="0"/>
            </w:pPr>
            <w:r>
              <w:t xml:space="preserve">  &lt;property name="</w:t>
            </w:r>
            <w:proofErr w:type="spellStart"/>
            <w:r>
              <w:t>maxActive</w:t>
            </w:r>
            <w:proofErr w:type="spellEnd"/>
            <w:r>
              <w:t>" value="30"/&gt;</w:t>
            </w:r>
          </w:p>
          <w:p w:rsidR="009825AB" w:rsidRDefault="009825AB" w:rsidP="009825AB">
            <w:pPr>
              <w:ind w:left="0"/>
            </w:pPr>
            <w:r>
              <w:t xml:space="preserve">  &lt;!-- 池里不会被释放的最多空闲连接数量。设置为0时表示无限制。 --&gt;</w:t>
            </w:r>
          </w:p>
          <w:p w:rsidR="009825AB" w:rsidRDefault="009825AB" w:rsidP="009825AB">
            <w:pPr>
              <w:ind w:left="0"/>
            </w:pPr>
            <w:r>
              <w:t xml:space="preserve">  &lt;property name="</w:t>
            </w:r>
            <w:proofErr w:type="spellStart"/>
            <w:r>
              <w:t>maxIdle</w:t>
            </w:r>
            <w:proofErr w:type="spellEnd"/>
            <w:r>
              <w:t>" value="20"/&gt;</w:t>
            </w:r>
          </w:p>
          <w:p w:rsidR="009825AB" w:rsidRDefault="009825AB" w:rsidP="009825AB">
            <w:pPr>
              <w:ind w:left="0"/>
            </w:pPr>
            <w:r>
              <w:t xml:space="preserve">  &lt;!-- 在不新建连接的条件下，池中保持空闲的最少连接数。 --&gt;</w:t>
            </w:r>
          </w:p>
          <w:p w:rsidR="009825AB" w:rsidRDefault="009825AB" w:rsidP="009825AB">
            <w:pPr>
              <w:ind w:left="0"/>
            </w:pPr>
            <w:r>
              <w:t xml:space="preserve">  &lt;property name="</w:t>
            </w:r>
            <w:proofErr w:type="spellStart"/>
            <w:r>
              <w:t>minIdle</w:t>
            </w:r>
            <w:proofErr w:type="spellEnd"/>
            <w:r>
              <w:t>" value="3"/&gt;</w:t>
            </w:r>
          </w:p>
          <w:p w:rsidR="009825AB" w:rsidRDefault="009825AB" w:rsidP="009825AB">
            <w:pPr>
              <w:ind w:left="0"/>
            </w:pPr>
            <w:r>
              <w:t xml:space="preserve">  &lt;!-- 设置自动回收超时连接 --&gt;  </w:t>
            </w:r>
          </w:p>
          <w:p w:rsidR="009825AB" w:rsidRDefault="009825AB" w:rsidP="009825AB">
            <w:pPr>
              <w:ind w:left="0"/>
            </w:pPr>
            <w:r>
              <w:t xml:space="preserve">  &lt;property name="</w:t>
            </w:r>
            <w:proofErr w:type="spellStart"/>
            <w:r>
              <w:t>removeAbandoned</w:t>
            </w:r>
            <w:proofErr w:type="spellEnd"/>
            <w:r>
              <w:t>" value="true" /&gt;</w:t>
            </w:r>
          </w:p>
          <w:p w:rsidR="009825AB" w:rsidRDefault="009825AB" w:rsidP="009825AB">
            <w:pPr>
              <w:ind w:left="0"/>
            </w:pPr>
            <w:r>
              <w:t xml:space="preserve">  &lt;!-- 自动回收超时时间(以秒数为单位) --&gt;  </w:t>
            </w:r>
          </w:p>
          <w:p w:rsidR="009825AB" w:rsidRDefault="009825AB" w:rsidP="009825AB">
            <w:pPr>
              <w:ind w:left="0"/>
            </w:pPr>
            <w:r>
              <w:t xml:space="preserve">  &lt;property name="</w:t>
            </w:r>
            <w:proofErr w:type="spellStart"/>
            <w:r>
              <w:t>removeAbandonedTimeout</w:t>
            </w:r>
            <w:proofErr w:type="spellEnd"/>
            <w:r>
              <w:t>" value="200"/&gt;</w:t>
            </w:r>
          </w:p>
          <w:p w:rsidR="009825AB" w:rsidRDefault="009825AB" w:rsidP="009825AB">
            <w:pPr>
              <w:ind w:left="0"/>
            </w:pPr>
            <w:r>
              <w:t xml:space="preserve">  &lt;!-- 设置在自动回收超时连接的时候打印连接的超时错误  --&gt; </w:t>
            </w:r>
          </w:p>
          <w:p w:rsidR="009825AB" w:rsidRDefault="009825AB" w:rsidP="009825AB">
            <w:pPr>
              <w:ind w:left="0"/>
            </w:pPr>
            <w:r>
              <w:t xml:space="preserve">  &lt;property name="</w:t>
            </w:r>
            <w:proofErr w:type="spellStart"/>
            <w:r>
              <w:t>logAbandoned</w:t>
            </w:r>
            <w:proofErr w:type="spellEnd"/>
            <w:r>
              <w:t>" value="true"/&gt;</w:t>
            </w:r>
          </w:p>
          <w:p w:rsidR="009825AB" w:rsidRDefault="009825AB" w:rsidP="009825AB">
            <w:pPr>
              <w:ind w:left="0"/>
            </w:pPr>
            <w:r>
              <w:t xml:space="preserve">  &lt;!-- 等待超时以毫秒为单位，在抛出异常之前，池等待连接被回收的最长时间（当没有可用连接时）。设置为-1表示无限等待。  --&gt;  </w:t>
            </w:r>
          </w:p>
          <w:p w:rsidR="009825AB" w:rsidRDefault="009825AB" w:rsidP="009825AB">
            <w:pPr>
              <w:ind w:left="0"/>
            </w:pPr>
            <w:r>
              <w:t xml:space="preserve">  &lt;property name="</w:t>
            </w:r>
            <w:proofErr w:type="spellStart"/>
            <w:r>
              <w:t>maxWait</w:t>
            </w:r>
            <w:proofErr w:type="spellEnd"/>
            <w:r>
              <w:t xml:space="preserve">" value="100"/&gt;  </w:t>
            </w:r>
          </w:p>
          <w:p w:rsidR="009825AB" w:rsidRDefault="009825AB" w:rsidP="009825AB">
            <w:pPr>
              <w:ind w:left="0"/>
            </w:pPr>
            <w:r>
              <w:t>&lt;/bean&gt;</w:t>
            </w:r>
          </w:p>
          <w:p w:rsidR="009825AB" w:rsidRDefault="009825AB" w:rsidP="009825AB">
            <w:pPr>
              <w:ind w:left="0"/>
            </w:pPr>
            <w:r>
              <w:t xml:space="preserve">  </w:t>
            </w:r>
          </w:p>
          <w:p w:rsidR="009825AB" w:rsidRPr="00841D03" w:rsidRDefault="009825AB" w:rsidP="009825AB">
            <w:pPr>
              <w:ind w:left="0"/>
              <w:rPr>
                <w:b/>
              </w:rPr>
            </w:pPr>
            <w:r w:rsidRPr="00841D03">
              <w:rPr>
                <w:b/>
              </w:rPr>
              <w:t>&lt;!-- 配置c3p0数据源 --&gt;</w:t>
            </w:r>
          </w:p>
          <w:p w:rsidR="009825AB" w:rsidRDefault="009825AB" w:rsidP="009825AB">
            <w:pPr>
              <w:ind w:left="0"/>
            </w:pPr>
            <w:r>
              <w:t>&lt;bean id="</w:t>
            </w:r>
            <w:proofErr w:type="spellStart"/>
            <w:r>
              <w:t>dataSource</w:t>
            </w:r>
            <w:proofErr w:type="spellEnd"/>
            <w:r>
              <w:t>" class="com.mchange.v2.c3p0.ComboPooledDataSource" destroy-method="close"&gt;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jdbcUrl</w:t>
            </w:r>
            <w:proofErr w:type="spellEnd"/>
            <w:r>
              <w:t>" value="${jdbc.url}" /&gt;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driverClass</w:t>
            </w:r>
            <w:proofErr w:type="spellEnd"/>
            <w:r>
              <w:t>" value="${</w:t>
            </w:r>
            <w:proofErr w:type="spellStart"/>
            <w:r>
              <w:t>jdbc.driverClassName</w:t>
            </w:r>
            <w:proofErr w:type="spellEnd"/>
            <w:r>
              <w:t>}" /&gt;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name="user" value="${</w:t>
            </w:r>
            <w:proofErr w:type="spellStart"/>
            <w:r>
              <w:t>jdbc.username</w:t>
            </w:r>
            <w:proofErr w:type="spellEnd"/>
            <w:r>
              <w:t>}" /&gt;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name="password" value="${</w:t>
            </w:r>
            <w:proofErr w:type="spellStart"/>
            <w:r>
              <w:t>jdbc.password</w:t>
            </w:r>
            <w:proofErr w:type="spellEnd"/>
            <w:r>
              <w:t>}" /&gt;</w:t>
            </w:r>
          </w:p>
          <w:p w:rsidR="009825AB" w:rsidRDefault="009825AB" w:rsidP="009825AB">
            <w:pPr>
              <w:ind w:left="0"/>
            </w:pPr>
            <w:r>
              <w:t xml:space="preserve">    &lt;!--连接池中保留的最大连接数。Default: 15 --&gt;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maxPoolSize</w:t>
            </w:r>
            <w:proofErr w:type="spellEnd"/>
            <w:r>
              <w:t>" value="100" /&gt;</w:t>
            </w:r>
          </w:p>
          <w:p w:rsidR="009825AB" w:rsidRDefault="009825AB" w:rsidP="009825AB">
            <w:pPr>
              <w:ind w:left="0"/>
            </w:pPr>
            <w:r>
              <w:t xml:space="preserve">    &lt;!--连接池中保留的最小连接数。--&gt;</w:t>
            </w:r>
          </w:p>
          <w:p w:rsidR="009825AB" w:rsidRDefault="009825AB" w:rsidP="009825AB">
            <w:pPr>
              <w:ind w:left="0"/>
            </w:pPr>
            <w:r>
              <w:lastRenderedPageBreak/>
              <w:t xml:space="preserve">    &lt;property name="</w:t>
            </w:r>
            <w:proofErr w:type="spellStart"/>
            <w:r>
              <w:t>minPoolSize</w:t>
            </w:r>
            <w:proofErr w:type="spellEnd"/>
            <w:r>
              <w:t>" value="1" /&gt;</w:t>
            </w:r>
          </w:p>
          <w:p w:rsidR="009825AB" w:rsidRDefault="009825AB" w:rsidP="009825AB">
            <w:pPr>
              <w:ind w:left="0"/>
            </w:pPr>
            <w:r>
              <w:t xml:space="preserve">    &lt;!--初始化时获取的连接数，取值应在</w:t>
            </w:r>
            <w:proofErr w:type="spellStart"/>
            <w:r>
              <w:t>minPoolSize</w:t>
            </w:r>
            <w:proofErr w:type="spellEnd"/>
            <w:r>
              <w:t>与</w:t>
            </w:r>
            <w:proofErr w:type="spellStart"/>
            <w:r>
              <w:t>maxPoolSize</w:t>
            </w:r>
            <w:proofErr w:type="spellEnd"/>
            <w:r>
              <w:t>之间。Default: 3 --&gt;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initialPoolSize</w:t>
            </w:r>
            <w:proofErr w:type="spellEnd"/>
            <w:r>
              <w:t>" value="10" /&gt;</w:t>
            </w:r>
          </w:p>
          <w:p w:rsidR="009825AB" w:rsidRDefault="009825AB" w:rsidP="009825AB">
            <w:pPr>
              <w:ind w:left="0"/>
            </w:pPr>
            <w:r>
              <w:t xml:space="preserve">    &lt;!--最大空闲时间,60秒内未使用则连接被丢弃。若为0则永不丢弃。Default: 0 --&gt;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maxIdleTime</w:t>
            </w:r>
            <w:proofErr w:type="spellEnd"/>
            <w:r>
              <w:t>" value="30" /&gt;</w:t>
            </w:r>
          </w:p>
          <w:p w:rsidR="009825AB" w:rsidRDefault="009825AB" w:rsidP="009825AB">
            <w:pPr>
              <w:ind w:left="0"/>
            </w:pPr>
            <w:r>
              <w:t xml:space="preserve">    &lt;!--当连接池中的连接耗尽的时候c3p0一次同时获取的连接数。Default: 3 --&gt;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acquireIncrement</w:t>
            </w:r>
            <w:proofErr w:type="spellEnd"/>
            <w:r>
              <w:t>" value="5" /&gt;</w:t>
            </w:r>
          </w:p>
          <w:p w:rsidR="009825AB" w:rsidRDefault="009825AB" w:rsidP="009825AB">
            <w:pPr>
              <w:ind w:left="0"/>
            </w:pPr>
            <w:r>
              <w:t xml:space="preserve">    &lt;!--JDBC的标准参数，用以控制数据源内加载的</w:t>
            </w:r>
            <w:proofErr w:type="spellStart"/>
            <w:r>
              <w:t>PreparedStatements</w:t>
            </w:r>
            <w:proofErr w:type="spellEnd"/>
            <w:r>
              <w:t>数量。但由于预缓存的statements</w:t>
            </w:r>
          </w:p>
          <w:p w:rsidR="009825AB" w:rsidRDefault="009825AB" w:rsidP="009825AB">
            <w:pPr>
              <w:ind w:left="0"/>
            </w:pPr>
            <w:r>
              <w:t xml:space="preserve">      属于单个connection而不是整个连接池。所以设置这个参数需要考虑到多方面的因素。</w:t>
            </w:r>
          </w:p>
          <w:p w:rsidR="009825AB" w:rsidRDefault="009825AB" w:rsidP="009825AB">
            <w:pPr>
              <w:ind w:left="0"/>
            </w:pPr>
            <w:r>
              <w:t xml:space="preserve">      如果</w:t>
            </w:r>
            <w:proofErr w:type="spellStart"/>
            <w:r>
              <w:t>maxStatements</w:t>
            </w:r>
            <w:proofErr w:type="spellEnd"/>
            <w:r>
              <w:t>与</w:t>
            </w:r>
            <w:proofErr w:type="spellStart"/>
            <w:r>
              <w:t>maxStatementsPerConnection</w:t>
            </w:r>
            <w:proofErr w:type="spellEnd"/>
            <w:r>
              <w:t>均为0，则缓存被关闭。Default: 0--&gt;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maxStatements</w:t>
            </w:r>
            <w:proofErr w:type="spellEnd"/>
            <w:r>
              <w:t>" value="0" /&gt;</w:t>
            </w:r>
          </w:p>
          <w:p w:rsidR="009825AB" w:rsidRDefault="009825AB" w:rsidP="009825AB">
            <w:pPr>
              <w:ind w:left="0"/>
            </w:pPr>
            <w:r>
              <w:t xml:space="preserve">     </w:t>
            </w:r>
          </w:p>
          <w:p w:rsidR="009825AB" w:rsidRDefault="009825AB" w:rsidP="009825AB">
            <w:pPr>
              <w:ind w:left="0"/>
            </w:pPr>
            <w:r>
              <w:t xml:space="preserve">    &lt;!--每60秒检查所有连接池中的空闲连接。Default: 0 --&gt;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idleConnectionTestPeriod</w:t>
            </w:r>
            <w:proofErr w:type="spellEnd"/>
            <w:r>
              <w:t>" value="60" /&gt;</w:t>
            </w:r>
          </w:p>
          <w:p w:rsidR="009825AB" w:rsidRDefault="009825AB" w:rsidP="009825AB">
            <w:pPr>
              <w:ind w:left="0"/>
            </w:pPr>
            <w:r>
              <w:t xml:space="preserve">     </w:t>
            </w:r>
          </w:p>
          <w:p w:rsidR="009825AB" w:rsidRDefault="009825AB" w:rsidP="009825AB">
            <w:pPr>
              <w:ind w:left="0"/>
            </w:pPr>
            <w:r>
              <w:t xml:space="preserve">    &lt;!--定义在从数据库获取新连接失败后重复尝试的次数。Default: 30 --&gt;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acquireRetryAttempts</w:t>
            </w:r>
            <w:proofErr w:type="spellEnd"/>
            <w:r>
              <w:t>" value="30" /&gt;</w:t>
            </w:r>
          </w:p>
          <w:p w:rsidR="009825AB" w:rsidRDefault="009825AB" w:rsidP="009825AB">
            <w:pPr>
              <w:ind w:left="0"/>
            </w:pPr>
            <w:r>
              <w:t xml:space="preserve">    </w:t>
            </w:r>
          </w:p>
          <w:p w:rsidR="009825AB" w:rsidRDefault="009825AB" w:rsidP="009825AB">
            <w:pPr>
              <w:ind w:left="0"/>
            </w:pPr>
            <w:r>
              <w:t xml:space="preserve">    &lt;!--获取连接失败将会引起所有等待连接池来获取连接的线程抛出异常。但是数据源仍有效</w:t>
            </w:r>
          </w:p>
          <w:p w:rsidR="009825AB" w:rsidRDefault="009825AB" w:rsidP="009825AB">
            <w:pPr>
              <w:ind w:left="0"/>
            </w:pPr>
            <w:r>
              <w:t xml:space="preserve">      保留，并在下次调用</w:t>
            </w:r>
            <w:proofErr w:type="spellStart"/>
            <w:r>
              <w:t>getConnection</w:t>
            </w:r>
            <w:proofErr w:type="spellEnd"/>
            <w:r>
              <w:t>()的时候继续尝试获取连接。如果设为true，那么在尝试</w:t>
            </w:r>
          </w:p>
          <w:p w:rsidR="009825AB" w:rsidRDefault="009825AB" w:rsidP="009825AB">
            <w:pPr>
              <w:ind w:left="0"/>
            </w:pPr>
            <w:r>
              <w:t xml:space="preserve">      获取连接失败后该数据源将申明已断开并永久关闭。Default: false--&gt;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breakAfterAcquireFailure</w:t>
            </w:r>
            <w:proofErr w:type="spellEnd"/>
            <w:r>
              <w:t>" value="true" /&gt;</w:t>
            </w:r>
          </w:p>
          <w:p w:rsidR="009825AB" w:rsidRDefault="009825AB" w:rsidP="009825AB">
            <w:pPr>
              <w:ind w:left="0"/>
            </w:pPr>
            <w:r>
              <w:t xml:space="preserve">     </w:t>
            </w:r>
          </w:p>
          <w:p w:rsidR="009825AB" w:rsidRDefault="009825AB" w:rsidP="009825AB">
            <w:pPr>
              <w:ind w:left="0"/>
            </w:pPr>
            <w:r>
              <w:t xml:space="preserve">    &lt;!--因性能消耗大请只在需要的时候使用它。如果设为true那么在每个connection提交的</w:t>
            </w:r>
          </w:p>
          <w:p w:rsidR="009825AB" w:rsidRDefault="009825AB" w:rsidP="009825AB">
            <w:pPr>
              <w:ind w:left="0"/>
            </w:pPr>
            <w:r>
              <w:t xml:space="preserve">      时候都将校验其有效性。建议使用</w:t>
            </w:r>
            <w:proofErr w:type="spellStart"/>
            <w:r>
              <w:t>idleConnectionTestPeriod</w:t>
            </w:r>
            <w:proofErr w:type="spellEnd"/>
            <w:r>
              <w:t>或</w:t>
            </w:r>
            <w:proofErr w:type="spellStart"/>
            <w:r>
              <w:t>automaticTestTable</w:t>
            </w:r>
            <w:proofErr w:type="spellEnd"/>
          </w:p>
          <w:p w:rsidR="009825AB" w:rsidRDefault="009825AB" w:rsidP="009825AB">
            <w:pPr>
              <w:ind w:left="0"/>
            </w:pPr>
            <w:r>
              <w:lastRenderedPageBreak/>
              <w:t xml:space="preserve">      等方法来提升连接测试的性能。Default: false --&gt;</w:t>
            </w:r>
          </w:p>
          <w:p w:rsidR="009825AB" w:rsidRDefault="009825AB" w:rsidP="009825AB">
            <w:pPr>
              <w:ind w:left="0"/>
            </w:pPr>
            <w:r>
              <w:t xml:space="preserve">    &lt;property name="</w:t>
            </w:r>
            <w:proofErr w:type="spellStart"/>
            <w:r>
              <w:t>testConnectionOnCheckout</w:t>
            </w:r>
            <w:proofErr w:type="spellEnd"/>
            <w:r>
              <w:t xml:space="preserve">"  value="false" /&gt;        </w:t>
            </w:r>
          </w:p>
          <w:p w:rsidR="00186B32" w:rsidRDefault="009825AB" w:rsidP="009825AB">
            <w:pPr>
              <w:ind w:left="0"/>
            </w:pPr>
            <w:r>
              <w:t>&lt;/bean&gt;</w:t>
            </w:r>
          </w:p>
        </w:tc>
      </w:tr>
    </w:tbl>
    <w:p w:rsidR="00C62024" w:rsidRPr="00C62024" w:rsidRDefault="00C62024" w:rsidP="00C62024"/>
    <w:sectPr w:rsidR="00C62024" w:rsidRPr="00C62024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D19" w:rsidRDefault="00433D19" w:rsidP="003C6F32">
      <w:pPr>
        <w:spacing w:after="0"/>
      </w:pPr>
      <w:r>
        <w:separator/>
      </w:r>
    </w:p>
  </w:endnote>
  <w:endnote w:type="continuationSeparator" w:id="0">
    <w:p w:rsidR="00433D19" w:rsidRDefault="00433D19" w:rsidP="003C6F3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237790"/>
      <w:docPartObj>
        <w:docPartGallery w:val="Page Numbers (Bottom of Page)"/>
        <w:docPartUnique/>
      </w:docPartObj>
    </w:sdtPr>
    <w:sdtContent>
      <w:p w:rsidR="003C6F32" w:rsidRDefault="003C6F32">
        <w:pPr>
          <w:pStyle w:val="Footer"/>
          <w:jc w:val="right"/>
        </w:pPr>
        <w:fldSimple w:instr=" PAGE   \* MERGEFORMAT ">
          <w:r w:rsidR="00841D03">
            <w:rPr>
              <w:noProof/>
            </w:rPr>
            <w:t>1</w:t>
          </w:r>
        </w:fldSimple>
      </w:p>
    </w:sdtContent>
  </w:sdt>
  <w:p w:rsidR="003C6F32" w:rsidRDefault="003C6F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D19" w:rsidRDefault="00433D19" w:rsidP="003C6F32">
      <w:pPr>
        <w:spacing w:after="0"/>
      </w:pPr>
      <w:r>
        <w:separator/>
      </w:r>
    </w:p>
  </w:footnote>
  <w:footnote w:type="continuationSeparator" w:id="0">
    <w:p w:rsidR="00433D19" w:rsidRDefault="00433D19" w:rsidP="003C6F3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14865"/>
    <w:multiLevelType w:val="hybridMultilevel"/>
    <w:tmpl w:val="22C431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F7BBE"/>
    <w:rsid w:val="00186B32"/>
    <w:rsid w:val="001F351E"/>
    <w:rsid w:val="0039426B"/>
    <w:rsid w:val="003C6F32"/>
    <w:rsid w:val="00433D19"/>
    <w:rsid w:val="00562410"/>
    <w:rsid w:val="005A1864"/>
    <w:rsid w:val="0065554C"/>
    <w:rsid w:val="008261CD"/>
    <w:rsid w:val="00841D03"/>
    <w:rsid w:val="008B5ACA"/>
    <w:rsid w:val="008C5117"/>
    <w:rsid w:val="00904415"/>
    <w:rsid w:val="009825AB"/>
    <w:rsid w:val="0099619D"/>
    <w:rsid w:val="009D5000"/>
    <w:rsid w:val="00AC4947"/>
    <w:rsid w:val="00B2600F"/>
    <w:rsid w:val="00C03A83"/>
    <w:rsid w:val="00C61865"/>
    <w:rsid w:val="00C62024"/>
    <w:rsid w:val="00CE5BCB"/>
    <w:rsid w:val="00CF7BBE"/>
    <w:rsid w:val="00D24EDE"/>
    <w:rsid w:val="00D80E2B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6F3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F32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C6F3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6F32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186B3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5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19</cp:revision>
  <dcterms:created xsi:type="dcterms:W3CDTF">2016-12-16T02:04:00Z</dcterms:created>
  <dcterms:modified xsi:type="dcterms:W3CDTF">2016-12-16T02:09:00Z</dcterms:modified>
</cp:coreProperties>
</file>