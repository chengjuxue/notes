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3D2798" w:rsidP="003D2798">
      <w:pPr>
        <w:pStyle w:val="Title"/>
        <w:rPr>
          <w:rFonts w:hint="eastAsia"/>
        </w:rPr>
      </w:pPr>
      <w:r>
        <w:rPr>
          <w:rFonts w:hint="eastAsia"/>
        </w:rPr>
        <w:t>Hibernate</w:t>
      </w:r>
      <w:r w:rsidRPr="003D2798">
        <w:rPr>
          <w:rFonts w:hint="eastAsia"/>
        </w:rPr>
        <w:t>条件查询</w:t>
      </w:r>
    </w:p>
    <w:p w:rsidR="00F01E03" w:rsidRDefault="00F01E03" w:rsidP="00F01E03">
      <w:r>
        <w:rPr>
          <w:rFonts w:hint="eastAsia"/>
        </w:rPr>
        <w:t>条件查询一般是通过以下三个类完成的：</w:t>
      </w:r>
    </w:p>
    <w:p w:rsidR="00F01E03" w:rsidRDefault="00F01E03" w:rsidP="00F01E03">
      <w:pPr>
        <w:pStyle w:val="ListParagraph"/>
        <w:numPr>
          <w:ilvl w:val="0"/>
          <w:numId w:val="16"/>
        </w:numPr>
      </w:pPr>
      <w:r>
        <w:t>Criteria:代表一次查询</w:t>
      </w:r>
    </w:p>
    <w:p w:rsidR="00F01E03" w:rsidRDefault="00F01E03" w:rsidP="00F01E03">
      <w:pPr>
        <w:pStyle w:val="ListParagraph"/>
        <w:numPr>
          <w:ilvl w:val="0"/>
          <w:numId w:val="16"/>
        </w:numPr>
      </w:pPr>
      <w:r>
        <w:t>Criterion：代表一个查询条件</w:t>
      </w:r>
    </w:p>
    <w:p w:rsidR="00F01E03" w:rsidRDefault="00F01E03" w:rsidP="00F01E03">
      <w:pPr>
        <w:pStyle w:val="ListParagraph"/>
        <w:numPr>
          <w:ilvl w:val="0"/>
          <w:numId w:val="16"/>
        </w:numPr>
      </w:pPr>
      <w:r>
        <w:t>Restriction：代表查询条件的工具类</w:t>
      </w:r>
    </w:p>
    <w:p w:rsidR="00F01E03" w:rsidRDefault="00F01E03" w:rsidP="00F01E03">
      <w:r>
        <w:t>执行条件查询的步骤如下：</w:t>
      </w:r>
    </w:p>
    <w:p w:rsidR="00F01E03" w:rsidRDefault="00F01E03" w:rsidP="00F01E03">
      <w:pPr>
        <w:pStyle w:val="ListParagraph"/>
        <w:numPr>
          <w:ilvl w:val="0"/>
          <w:numId w:val="17"/>
        </w:numPr>
      </w:pPr>
      <w:r>
        <w:t>获得hibernate的Session对象</w:t>
      </w:r>
    </w:p>
    <w:p w:rsidR="00F01E03" w:rsidRDefault="00F01E03" w:rsidP="00F01E03">
      <w:pPr>
        <w:pStyle w:val="ListParagraph"/>
        <w:numPr>
          <w:ilvl w:val="0"/>
          <w:numId w:val="17"/>
        </w:numPr>
      </w:pPr>
      <w:r>
        <w:t>以Session对象创建Criteria对象</w:t>
      </w:r>
    </w:p>
    <w:p w:rsidR="00F01E03" w:rsidRDefault="00F01E03" w:rsidP="00F01E03">
      <w:pPr>
        <w:pStyle w:val="ListParagraph"/>
        <w:numPr>
          <w:ilvl w:val="0"/>
          <w:numId w:val="17"/>
        </w:numPr>
      </w:pPr>
      <w:r>
        <w:t>使用Restriction的静态方法创建Criterion查询条件</w:t>
      </w:r>
    </w:p>
    <w:p w:rsidR="00F01E03" w:rsidRDefault="00F01E03" w:rsidP="00F01E03">
      <w:pPr>
        <w:pStyle w:val="ListParagraph"/>
        <w:numPr>
          <w:ilvl w:val="0"/>
          <w:numId w:val="17"/>
        </w:numPr>
      </w:pPr>
      <w:r>
        <w:t>向Criteria查询中添加Criterion查询条件</w:t>
      </w:r>
    </w:p>
    <w:p w:rsidR="003D2798" w:rsidRDefault="00F01E03" w:rsidP="00F01E03">
      <w:pPr>
        <w:pStyle w:val="ListParagraph"/>
        <w:numPr>
          <w:ilvl w:val="0"/>
          <w:numId w:val="17"/>
        </w:numPr>
        <w:rPr>
          <w:rFonts w:hint="eastAsia"/>
        </w:rPr>
      </w:pPr>
      <w:r>
        <w:t>执行Criterion的list()方法或者</w:t>
      </w:r>
      <w:proofErr w:type="spellStart"/>
      <w:r>
        <w:t>uniqueResult</w:t>
      </w:r>
      <w:proofErr w:type="spellEnd"/>
      <w:r>
        <w:t>()方法返回结果集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B6F93" w:rsidTr="001B6F93">
        <w:tc>
          <w:tcPr>
            <w:tcW w:w="8388" w:type="dxa"/>
          </w:tcPr>
          <w:p w:rsidR="001B6F93" w:rsidRDefault="001B6F93" w:rsidP="001B6F93">
            <w:pPr>
              <w:ind w:left="0"/>
            </w:pPr>
            <w:r>
              <w:t xml:space="preserve">public void query(){  </w:t>
            </w:r>
          </w:p>
          <w:p w:rsidR="001B6F93" w:rsidRDefault="001B6F93" w:rsidP="001B6F93">
            <w:pPr>
              <w:ind w:left="0"/>
            </w:pPr>
            <w:r>
              <w:t xml:space="preserve">    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1B6F93" w:rsidRDefault="001B6F93" w:rsidP="001B6F93">
            <w:pPr>
              <w:ind w:left="0"/>
            </w:pPr>
            <w:r>
              <w:t xml:space="preserve">    Transaction </w:t>
            </w:r>
            <w:proofErr w:type="spellStart"/>
            <w:r>
              <w:t>tx</w:t>
            </w:r>
            <w:proofErr w:type="spellEnd"/>
            <w:r>
              <w:t xml:space="preserve"> = </w:t>
            </w:r>
            <w:proofErr w:type="spellStart"/>
            <w:r>
              <w:t>session.beginTransaction</w:t>
            </w:r>
            <w:proofErr w:type="spellEnd"/>
            <w:r>
              <w:t xml:space="preserve">();  </w:t>
            </w:r>
          </w:p>
          <w:p w:rsidR="001B6F93" w:rsidRDefault="001B6F93" w:rsidP="001B6F93">
            <w:pPr>
              <w:ind w:left="0"/>
            </w:pPr>
            <w:r>
              <w:t xml:space="preserve">    //使用</w:t>
            </w:r>
            <w:proofErr w:type="spellStart"/>
            <w:r>
              <w:t>ctiteria</w:t>
            </w:r>
            <w:proofErr w:type="spellEnd"/>
            <w:r>
              <w:t xml:space="preserve">进行条件查询  </w:t>
            </w:r>
          </w:p>
          <w:p w:rsidR="001B6F93" w:rsidRDefault="001B6F93" w:rsidP="001B6F93">
            <w:pPr>
              <w:ind w:left="0"/>
            </w:pPr>
            <w:r>
              <w:t xml:space="preserve">    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session.createCriteria</w:t>
            </w:r>
            <w:proofErr w:type="spellEnd"/>
            <w:r>
              <w:t>(</w:t>
            </w:r>
            <w:proofErr w:type="spellStart"/>
            <w:r>
              <w:t>Person.class</w:t>
            </w:r>
            <w:proofErr w:type="spellEnd"/>
            <w:r>
              <w:t xml:space="preserve">)  </w:t>
            </w:r>
          </w:p>
          <w:p w:rsidR="001B6F93" w:rsidRDefault="001B6F93" w:rsidP="001B6F93">
            <w:pPr>
              <w:ind w:left="0"/>
            </w:pPr>
            <w:r>
              <w:t xml:space="preserve">                   .add(</w:t>
            </w:r>
            <w:proofErr w:type="spellStart"/>
            <w:r>
              <w:t>Restrictions.eq</w:t>
            </w:r>
            <w:proofErr w:type="spellEnd"/>
            <w:r>
              <w:t xml:space="preserve">("id", 1))  </w:t>
            </w:r>
          </w:p>
          <w:p w:rsidR="001B6F93" w:rsidRDefault="001B6F93" w:rsidP="001B6F93">
            <w:pPr>
              <w:ind w:left="0"/>
            </w:pPr>
            <w:r>
              <w:t xml:space="preserve">                   .list();  </w:t>
            </w:r>
          </w:p>
          <w:p w:rsidR="001B6F93" w:rsidRDefault="001B6F93" w:rsidP="001B6F93">
            <w:pPr>
              <w:ind w:left="0"/>
            </w:pPr>
            <w:r>
              <w:t xml:space="preserve">    for (</w:t>
            </w:r>
            <w:proofErr w:type="spellStart"/>
            <w:r>
              <w:t>Iterator</w:t>
            </w:r>
            <w:proofErr w:type="spellEnd"/>
            <w:r>
              <w:t xml:space="preserve"> </w:t>
            </w:r>
            <w:proofErr w:type="spellStart"/>
            <w:r>
              <w:t>iterator</w:t>
            </w:r>
            <w:proofErr w:type="spellEnd"/>
            <w:r>
              <w:t xml:space="preserve"> = </w:t>
            </w:r>
            <w:proofErr w:type="spellStart"/>
            <w:r>
              <w:t>list.iterator</w:t>
            </w:r>
            <w:proofErr w:type="spellEnd"/>
            <w:r>
              <w:t>();</w:t>
            </w:r>
            <w:proofErr w:type="spellStart"/>
            <w:r>
              <w:t>iterator.hasNext</w:t>
            </w:r>
            <w:proofErr w:type="spellEnd"/>
            <w:r>
              <w:t xml:space="preserve">();) {  </w:t>
            </w:r>
          </w:p>
          <w:p w:rsidR="001B6F93" w:rsidRDefault="001B6F93" w:rsidP="001B6F93">
            <w:pPr>
              <w:ind w:left="0"/>
            </w:pPr>
            <w:r>
              <w:t xml:space="preserve">        Person </w:t>
            </w:r>
            <w:proofErr w:type="spellStart"/>
            <w:r>
              <w:t>person</w:t>
            </w:r>
            <w:proofErr w:type="spellEnd"/>
            <w:r>
              <w:t xml:space="preserve"> = (Person) </w:t>
            </w:r>
            <w:proofErr w:type="spellStart"/>
            <w:r>
              <w:t>iterator.next</w:t>
            </w:r>
            <w:proofErr w:type="spellEnd"/>
            <w:r>
              <w:t xml:space="preserve">();  </w:t>
            </w:r>
          </w:p>
          <w:p w:rsidR="001B6F93" w:rsidRDefault="001B6F93" w:rsidP="001B6F93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person.getName</w:t>
            </w:r>
            <w:proofErr w:type="spellEnd"/>
            <w:r>
              <w:t xml:space="preserve">());  </w:t>
            </w:r>
          </w:p>
          <w:p w:rsidR="004439E9" w:rsidRDefault="001B6F93" w:rsidP="001B6F93">
            <w:pPr>
              <w:ind w:left="0"/>
            </w:pPr>
            <w:r>
              <w:t xml:space="preserve">    }  </w:t>
            </w:r>
          </w:p>
          <w:p w:rsidR="001B6F93" w:rsidRDefault="001B6F93" w:rsidP="001B6F93">
            <w:pPr>
              <w:ind w:left="0"/>
              <w:rPr>
                <w:rFonts w:hint="eastAsia"/>
              </w:rPr>
            </w:pPr>
            <w:r>
              <w:t xml:space="preserve">}  </w:t>
            </w:r>
          </w:p>
          <w:p w:rsidR="00533505" w:rsidRDefault="00533505" w:rsidP="00533505">
            <w:pPr>
              <w:ind w:left="0"/>
            </w:pPr>
            <w:r>
              <w:t>Criteria对象本身并不具备任何数据过滤筛选功能，但程序可以通过向Criteria对象中组合多个Criterion（每一个Criterion对象代表了一个数据过滤条件）即可实现数据过滤。Criteria包含如下两个方法：</w:t>
            </w:r>
          </w:p>
          <w:p w:rsidR="00533505" w:rsidRDefault="00533505" w:rsidP="00533505">
            <w:proofErr w:type="spellStart"/>
            <w:r>
              <w:t>setFristResult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firstResult</w:t>
            </w:r>
            <w:proofErr w:type="spellEnd"/>
            <w:r>
              <w:t>):设置查询返回的第一行记录</w:t>
            </w:r>
          </w:p>
          <w:p w:rsidR="00533505" w:rsidRDefault="00533505" w:rsidP="00533505">
            <w:proofErr w:type="spellStart"/>
            <w:r>
              <w:t>setMaxResult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maxResult</w:t>
            </w:r>
            <w:proofErr w:type="spellEnd"/>
            <w:r>
              <w:t>):设置查询返回的记录数</w:t>
            </w:r>
          </w:p>
          <w:p w:rsidR="00533505" w:rsidRDefault="00533505" w:rsidP="00533505">
            <w:pPr>
              <w:ind w:left="0"/>
            </w:pPr>
            <w:r>
              <w:t>这两个方法用于查询分页</w:t>
            </w:r>
          </w:p>
          <w:p w:rsidR="00533505" w:rsidRDefault="00533505" w:rsidP="00533505">
            <w:pPr>
              <w:ind w:left="0"/>
            </w:pPr>
            <w:r>
              <w:t>Criteria还包含如下几个常用的方法：</w:t>
            </w:r>
          </w:p>
          <w:p w:rsidR="00533505" w:rsidRDefault="00533505" w:rsidP="00533505">
            <w:pPr>
              <w:ind w:left="0"/>
            </w:pPr>
            <w:r>
              <w:lastRenderedPageBreak/>
              <w:t>add(Criterion criterion)：增加查询条件</w:t>
            </w:r>
          </w:p>
          <w:p w:rsidR="00533505" w:rsidRDefault="00533505" w:rsidP="00533505">
            <w:pPr>
              <w:ind w:left="0"/>
              <w:rPr>
                <w:rFonts w:hint="eastAsia"/>
              </w:rPr>
            </w:pPr>
            <w:proofErr w:type="spellStart"/>
            <w:r>
              <w:t>addOrder</w:t>
            </w:r>
            <w:proofErr w:type="spellEnd"/>
            <w:r>
              <w:t>(Order order)：增加排序规则</w:t>
            </w:r>
          </w:p>
          <w:p w:rsidR="00533505" w:rsidRDefault="00533505" w:rsidP="00533505">
            <w:pPr>
              <w:ind w:left="0"/>
              <w:rPr>
                <w:rFonts w:hint="eastAsia"/>
              </w:rPr>
            </w:pPr>
          </w:p>
          <w:p w:rsidR="00533505" w:rsidRDefault="00533505" w:rsidP="00533505">
            <w:pPr>
              <w:ind w:left="0"/>
            </w:pPr>
            <w:r>
              <w:t xml:space="preserve">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session.createCriteria</w:t>
            </w:r>
            <w:proofErr w:type="spellEnd"/>
            <w:r>
              <w:t>(</w:t>
            </w:r>
            <w:proofErr w:type="spellStart"/>
            <w:r>
              <w:t>Person.class</w:t>
            </w:r>
            <w:proofErr w:type="spellEnd"/>
            <w:r>
              <w:t xml:space="preserve">)  </w:t>
            </w:r>
          </w:p>
          <w:p w:rsidR="00533505" w:rsidRDefault="00533505" w:rsidP="00533505">
            <w:pPr>
              <w:ind w:left="0"/>
            </w:pPr>
            <w:r>
              <w:t xml:space="preserve">            .add(</w:t>
            </w:r>
            <w:proofErr w:type="spellStart"/>
            <w:r>
              <w:t>Restrictions.like</w:t>
            </w:r>
            <w:proofErr w:type="spellEnd"/>
            <w:r>
              <w:t xml:space="preserve">("name", "李%"))        //增加查询条件  </w:t>
            </w:r>
          </w:p>
          <w:p w:rsidR="00533505" w:rsidRDefault="00533505" w:rsidP="00533505">
            <w:pPr>
              <w:ind w:left="0"/>
            </w:pPr>
            <w:r>
              <w:t xml:space="preserve">            .</w:t>
            </w:r>
            <w:proofErr w:type="spellStart"/>
            <w:r>
              <w:t>addOrder</w:t>
            </w:r>
            <w:proofErr w:type="spellEnd"/>
            <w:r>
              <w:t>(</w:t>
            </w:r>
            <w:proofErr w:type="spellStart"/>
            <w:r>
              <w:t>Order.desc</w:t>
            </w:r>
            <w:proofErr w:type="spellEnd"/>
            <w:r>
              <w:t xml:space="preserve">("name"))                 //结果集排序  </w:t>
            </w:r>
          </w:p>
          <w:p w:rsidR="00533505" w:rsidRDefault="00533505" w:rsidP="00533505">
            <w:pPr>
              <w:ind w:left="0"/>
            </w:pPr>
            <w:r>
              <w:t xml:space="preserve">            .</w:t>
            </w:r>
            <w:proofErr w:type="spellStart"/>
            <w:r>
              <w:t>setMaxResults</w:t>
            </w:r>
            <w:proofErr w:type="spellEnd"/>
            <w:r>
              <w:t xml:space="preserve">(50)                            //返回的记录数最多为50条  </w:t>
            </w:r>
          </w:p>
          <w:p w:rsidR="00533505" w:rsidRDefault="00533505" w:rsidP="00533505">
            <w:pPr>
              <w:ind w:left="0"/>
              <w:rPr>
                <w:rFonts w:hint="eastAsia"/>
              </w:rPr>
            </w:pPr>
            <w:r>
              <w:t xml:space="preserve">            .list();                                     //返回结果集  </w:t>
            </w:r>
          </w:p>
          <w:p w:rsidR="00533505" w:rsidRDefault="00533505" w:rsidP="00533505">
            <w:pPr>
              <w:ind w:left="0"/>
              <w:rPr>
                <w:rFonts w:hint="eastAsia"/>
              </w:rPr>
            </w:pPr>
          </w:p>
          <w:p w:rsidR="00533505" w:rsidRDefault="00533505" w:rsidP="00533505">
            <w:pPr>
              <w:ind w:left="0"/>
              <w:rPr>
                <w:rFonts w:hint="eastAsia"/>
              </w:rPr>
            </w:pPr>
            <w:r w:rsidRPr="00533505">
              <w:t>Criterion接口代表了一个查询条件，该查询条件有Restrictions负责产生。Restrictions是专门用于产生查询条件的工具类，它的方法大部分是静态方法。</w:t>
            </w:r>
          </w:p>
          <w:p w:rsidR="00533505" w:rsidRDefault="00533505" w:rsidP="00533505">
            <w:pPr>
              <w:ind w:left="0"/>
            </w:pPr>
          </w:p>
        </w:tc>
      </w:tr>
    </w:tbl>
    <w:p w:rsidR="00F01E03" w:rsidRDefault="004167C1" w:rsidP="004167C1">
      <w:pPr>
        <w:pStyle w:val="Heading1"/>
        <w:rPr>
          <w:rFonts w:hint="eastAsia"/>
        </w:rPr>
      </w:pPr>
      <w:r w:rsidRPr="004167C1">
        <w:lastRenderedPageBreak/>
        <w:t>关联</w:t>
      </w:r>
    </w:p>
    <w:p w:rsidR="004167C1" w:rsidRDefault="004167C1" w:rsidP="004167C1">
      <w:pPr>
        <w:rPr>
          <w:rFonts w:hint="eastAsia"/>
        </w:rPr>
      </w:pPr>
      <w:r w:rsidRPr="004167C1">
        <w:rPr>
          <w:rFonts w:hint="eastAsia"/>
        </w:rPr>
        <w:t>如果需要使用关联实体的属性来增加查询条件，则应该对该属性再次使用</w:t>
      </w:r>
      <w:proofErr w:type="spellStart"/>
      <w:r w:rsidRPr="004167C1">
        <w:t>createCriteria</w:t>
      </w:r>
      <w:proofErr w:type="spellEnd"/>
      <w:r w:rsidRPr="004167C1">
        <w:t>方法。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C589A" w:rsidTr="005C589A">
        <w:tc>
          <w:tcPr>
            <w:tcW w:w="8388" w:type="dxa"/>
          </w:tcPr>
          <w:p w:rsidR="005C589A" w:rsidRDefault="005C589A" w:rsidP="005C589A">
            <w:pPr>
              <w:ind w:left="0"/>
            </w:pPr>
            <w:r>
              <w:t xml:space="preserve">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session.createCriteria</w:t>
            </w:r>
            <w:proofErr w:type="spellEnd"/>
            <w:r>
              <w:t>(</w:t>
            </w:r>
            <w:proofErr w:type="spellStart"/>
            <w:r>
              <w:t>Person.class</w:t>
            </w:r>
            <w:proofErr w:type="spellEnd"/>
            <w:r>
              <w:t xml:space="preserve">)  </w:t>
            </w:r>
          </w:p>
          <w:p w:rsidR="005C589A" w:rsidRDefault="005C589A" w:rsidP="005C589A">
            <w:pPr>
              <w:ind w:left="0"/>
            </w:pPr>
            <w:r>
              <w:t xml:space="preserve">            .</w:t>
            </w:r>
            <w:proofErr w:type="spellStart"/>
            <w:r>
              <w:t>createAlias</w:t>
            </w:r>
            <w:proofErr w:type="spellEnd"/>
            <w:r>
              <w:t>("</w:t>
            </w:r>
            <w:proofErr w:type="spellStart"/>
            <w:r>
              <w:t>myEvent</w:t>
            </w:r>
            <w:proofErr w:type="spellEnd"/>
            <w:r>
              <w:t xml:space="preserve">", "e")  </w:t>
            </w:r>
          </w:p>
          <w:p w:rsidR="005C589A" w:rsidRDefault="005C589A" w:rsidP="005C589A">
            <w:pPr>
              <w:ind w:left="0"/>
            </w:pPr>
            <w:r>
              <w:t xml:space="preserve">            .add(</w:t>
            </w:r>
            <w:proofErr w:type="spellStart"/>
            <w:r>
              <w:t>Restrictions.like</w:t>
            </w:r>
            <w:proofErr w:type="spellEnd"/>
            <w:r>
              <w:t>("</w:t>
            </w:r>
            <w:proofErr w:type="spellStart"/>
            <w:r>
              <w:t>e.title</w:t>
            </w:r>
            <w:proofErr w:type="spellEnd"/>
            <w:r>
              <w:t xml:space="preserve">", "工业大学%"))  </w:t>
            </w:r>
          </w:p>
          <w:p w:rsidR="005C589A" w:rsidRDefault="005C589A" w:rsidP="005C589A">
            <w:pPr>
              <w:ind w:left="0"/>
              <w:rPr>
                <w:rFonts w:hint="eastAsia"/>
              </w:rPr>
            </w:pPr>
            <w:r>
              <w:t xml:space="preserve">            .list();</w:t>
            </w:r>
          </w:p>
          <w:p w:rsidR="00177830" w:rsidRDefault="00177830" w:rsidP="00177830">
            <w:pPr>
              <w:ind w:left="0"/>
            </w:pPr>
            <w:r>
              <w:t>第二个</w:t>
            </w:r>
            <w:proofErr w:type="spellStart"/>
            <w:r>
              <w:t>createCriteria</w:t>
            </w:r>
            <w:proofErr w:type="spellEnd"/>
            <w:r>
              <w:t>返回一个新的Criteria实例，该实例引用Person类中的</w:t>
            </w:r>
            <w:proofErr w:type="spellStart"/>
            <w:r>
              <w:t>myEvent</w:t>
            </w:r>
            <w:proofErr w:type="spellEnd"/>
            <w:r>
              <w:t>关联属性。title是</w:t>
            </w:r>
            <w:proofErr w:type="spellStart"/>
            <w:r>
              <w:t>MyEvent</w:t>
            </w:r>
            <w:proofErr w:type="spellEnd"/>
            <w:r>
              <w:t>类中的属性。</w:t>
            </w:r>
          </w:p>
          <w:p w:rsidR="005C589A" w:rsidRDefault="00177830" w:rsidP="0017783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接下来，替换形态在某些情况下也是很有用的。</w:t>
            </w:r>
          </w:p>
          <w:p w:rsidR="00177830" w:rsidRDefault="00177830" w:rsidP="00177830">
            <w:pPr>
              <w:ind w:left="0"/>
            </w:pPr>
            <w:r>
              <w:t xml:space="preserve">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session.createCriteria</w:t>
            </w:r>
            <w:proofErr w:type="spellEnd"/>
            <w:r>
              <w:t>(</w:t>
            </w:r>
            <w:proofErr w:type="spellStart"/>
            <w:r>
              <w:t>Person.class</w:t>
            </w:r>
            <w:proofErr w:type="spellEnd"/>
            <w:r>
              <w:t xml:space="preserve">)  </w:t>
            </w:r>
          </w:p>
          <w:p w:rsidR="00177830" w:rsidRDefault="00177830" w:rsidP="00177830">
            <w:pPr>
              <w:ind w:left="0"/>
            </w:pPr>
            <w:r>
              <w:t xml:space="preserve">            .add(</w:t>
            </w:r>
            <w:proofErr w:type="spellStart"/>
            <w:r>
              <w:t>Restrictions.like</w:t>
            </w:r>
            <w:proofErr w:type="spellEnd"/>
            <w:r>
              <w:t xml:space="preserve">("name", "李%"))  </w:t>
            </w:r>
          </w:p>
          <w:p w:rsidR="00177830" w:rsidRDefault="00177830" w:rsidP="00177830">
            <w:pPr>
              <w:ind w:left="0"/>
            </w:pPr>
            <w:r>
              <w:t xml:space="preserve">            .</w:t>
            </w:r>
            <w:proofErr w:type="spellStart"/>
            <w:r>
              <w:t>setFetchMode</w:t>
            </w:r>
            <w:proofErr w:type="spellEnd"/>
            <w:r>
              <w:t>("</w:t>
            </w:r>
            <w:proofErr w:type="spellStart"/>
            <w:r>
              <w:t>myEvent</w:t>
            </w:r>
            <w:proofErr w:type="spellEnd"/>
            <w:r>
              <w:t xml:space="preserve">", </w:t>
            </w:r>
            <w:proofErr w:type="spellStart"/>
            <w:r>
              <w:t>FetchMode.JOIN</w:t>
            </w:r>
            <w:proofErr w:type="spellEnd"/>
            <w:r>
              <w:t xml:space="preserve">)  </w:t>
            </w:r>
          </w:p>
          <w:p w:rsidR="00177830" w:rsidRDefault="00177830" w:rsidP="00177830">
            <w:pPr>
              <w:ind w:left="0"/>
              <w:rPr>
                <w:rFonts w:hint="eastAsia"/>
              </w:rPr>
            </w:pPr>
            <w:r>
              <w:t xml:space="preserve">            .list();</w:t>
            </w:r>
          </w:p>
          <w:p w:rsidR="00177830" w:rsidRDefault="00177830" w:rsidP="00177830">
            <w:pPr>
              <w:ind w:left="0"/>
              <w:rPr>
                <w:rFonts w:hint="eastAsia"/>
              </w:rPr>
            </w:pPr>
            <w:proofErr w:type="spellStart"/>
            <w:r w:rsidRPr="00177830">
              <w:t>createAlias</w:t>
            </w:r>
            <w:proofErr w:type="spellEnd"/>
            <w:r w:rsidRPr="00177830">
              <w:t>()方法并不创建一个新的Criteria实例，它只是给关联实体起一个别名，让后面的过滤条件可根据该关联实体进行筛选。</w:t>
            </w:r>
          </w:p>
          <w:p w:rsidR="00177830" w:rsidRDefault="00177830" w:rsidP="00177830">
            <w:pPr>
              <w:ind w:left="0"/>
            </w:pPr>
          </w:p>
        </w:tc>
      </w:tr>
    </w:tbl>
    <w:p w:rsidR="005C589A" w:rsidRDefault="005C589A" w:rsidP="004167C1">
      <w:pPr>
        <w:rPr>
          <w:rFonts w:hint="eastAsia"/>
        </w:rPr>
      </w:pPr>
    </w:p>
    <w:p w:rsidR="00177830" w:rsidRDefault="00177830" w:rsidP="00177830">
      <w:pPr>
        <w:pStyle w:val="Heading1"/>
        <w:rPr>
          <w:rFonts w:hint="eastAsia"/>
        </w:rPr>
      </w:pPr>
      <w:r w:rsidRPr="00177830">
        <w:lastRenderedPageBreak/>
        <w:t>动态关联</w:t>
      </w:r>
    </w:p>
    <w:p w:rsidR="00AD7895" w:rsidRDefault="00AD7895" w:rsidP="00AD7895">
      <w:r>
        <w:rPr>
          <w:rFonts w:hint="eastAsia"/>
        </w:rPr>
        <w:t>在默认情况下，条件查询将根据映射文件指定的延迟加载策略来加载关联实体，如果希望在条件查询中改变延迟加载策略，可以通过</w:t>
      </w:r>
      <w:proofErr w:type="spellStart"/>
      <w:r>
        <w:t>setFetchMode</w:t>
      </w:r>
      <w:proofErr w:type="spellEnd"/>
      <w:r>
        <w:t>()方法来控制。</w:t>
      </w:r>
      <w:proofErr w:type="spellStart"/>
      <w:r>
        <w:t>setFetchMode</w:t>
      </w:r>
      <w:proofErr w:type="spellEnd"/>
      <w:r>
        <w:t>()方法接受一个</w:t>
      </w:r>
      <w:proofErr w:type="spellStart"/>
      <w:r>
        <w:t>FetchMode</w:t>
      </w:r>
      <w:proofErr w:type="spellEnd"/>
      <w:r>
        <w:t>参数。</w:t>
      </w:r>
    </w:p>
    <w:p w:rsidR="00AD7895" w:rsidRDefault="00AD7895" w:rsidP="00AD7895">
      <w:pPr>
        <w:pStyle w:val="ListParagraph"/>
        <w:numPr>
          <w:ilvl w:val="0"/>
          <w:numId w:val="18"/>
        </w:numPr>
      </w:pPr>
      <w:r>
        <w:t>DEFAULT：使用配置文件指定的延迟加载策略处理</w:t>
      </w:r>
    </w:p>
    <w:p w:rsidR="00AD7895" w:rsidRDefault="00AD7895" w:rsidP="00AD7895">
      <w:pPr>
        <w:pStyle w:val="ListParagraph"/>
        <w:numPr>
          <w:ilvl w:val="0"/>
          <w:numId w:val="18"/>
        </w:numPr>
      </w:pPr>
      <w:r>
        <w:t>JOIN：使用外连接、预初始化所有关联实体</w:t>
      </w:r>
    </w:p>
    <w:p w:rsidR="00AD7895" w:rsidRDefault="00AD7895" w:rsidP="00AD7895">
      <w:pPr>
        <w:pStyle w:val="ListParagraph"/>
        <w:numPr>
          <w:ilvl w:val="0"/>
          <w:numId w:val="18"/>
        </w:numPr>
      </w:pPr>
      <w:r>
        <w:t>SELECT：启用延迟加载，系统将使用单独的select语句来初始化关联实体。只有当真正访问关联实体的时候，才会执行第二条select语句。</w:t>
      </w:r>
    </w:p>
    <w:p w:rsidR="00177830" w:rsidRDefault="00AD7895" w:rsidP="00AD7895">
      <w:pPr>
        <w:rPr>
          <w:rFonts w:hint="eastAsia"/>
        </w:rPr>
      </w:pPr>
      <w:r>
        <w:t>使用外连接方式抓取</w:t>
      </w:r>
      <w:proofErr w:type="spellStart"/>
      <w:r>
        <w:t>Myevent</w:t>
      </w:r>
      <w:proofErr w:type="spellEnd"/>
      <w:r>
        <w:t>。</w:t>
      </w:r>
    </w:p>
    <w:p w:rsidR="00AD7895" w:rsidRDefault="00AD7895" w:rsidP="00AD7895">
      <w:pPr>
        <w:rPr>
          <w:rFonts w:hint="eastAsia"/>
        </w:rPr>
      </w:pPr>
    </w:p>
    <w:p w:rsidR="00AD7895" w:rsidRDefault="00CB4172" w:rsidP="00CB4172">
      <w:pPr>
        <w:pStyle w:val="Heading1"/>
        <w:rPr>
          <w:rFonts w:hint="eastAsia"/>
        </w:rPr>
      </w:pPr>
      <w:r w:rsidRPr="00CB4172">
        <w:rPr>
          <w:rFonts w:hint="eastAsia"/>
        </w:rPr>
        <w:t>投影、聚合、分组</w:t>
      </w:r>
    </w:p>
    <w:p w:rsidR="00CB4172" w:rsidRDefault="008C5DCA" w:rsidP="008C5DCA">
      <w:pPr>
        <w:rPr>
          <w:rFonts w:hint="eastAsia"/>
        </w:rPr>
      </w:pPr>
      <w:r>
        <w:t>Hibernate的条件过滤中使用Projection代表投影运算，Projection是一个接口，而Projections作为Projection的工厂，负责生成Projection对象。一旦产生了Projection对象之后，就可以通过</w:t>
      </w:r>
      <w:proofErr w:type="spellStart"/>
      <w:r>
        <w:t>setProjection</w:t>
      </w:r>
      <w:proofErr w:type="spellEnd"/>
      <w:r>
        <w:t>(Projection projection)方法来进行投影运算了。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F6A19" w:rsidTr="007F6A19">
        <w:tc>
          <w:tcPr>
            <w:tcW w:w="8388" w:type="dxa"/>
          </w:tcPr>
          <w:p w:rsidR="007F6A19" w:rsidRDefault="007F6A19" w:rsidP="007F6A19">
            <w:pPr>
              <w:ind w:left="0"/>
            </w:pPr>
            <w:r>
              <w:t xml:space="preserve">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session.createCriteria</w:t>
            </w:r>
            <w:proofErr w:type="spellEnd"/>
            <w:r>
              <w:t>(</w:t>
            </w:r>
            <w:proofErr w:type="spellStart"/>
            <w:r>
              <w:t>Person.class</w:t>
            </w:r>
            <w:proofErr w:type="spellEnd"/>
            <w:r>
              <w:t xml:space="preserve">)  </w:t>
            </w:r>
          </w:p>
          <w:p w:rsidR="007F6A19" w:rsidRDefault="007F6A19" w:rsidP="007F6A19">
            <w:pPr>
              <w:ind w:left="0"/>
            </w:pPr>
            <w:r>
              <w:t xml:space="preserve">            .</w:t>
            </w:r>
            <w:proofErr w:type="spellStart"/>
            <w:r>
              <w:t>setProjection</w:t>
            </w:r>
            <w:proofErr w:type="spellEnd"/>
            <w:r>
              <w:t>(</w:t>
            </w:r>
            <w:proofErr w:type="spellStart"/>
            <w:r>
              <w:t>Projections.projectionList</w:t>
            </w:r>
            <w:proofErr w:type="spellEnd"/>
            <w:r>
              <w:t xml:space="preserve">()  </w:t>
            </w:r>
          </w:p>
          <w:p w:rsidR="007F6A19" w:rsidRDefault="007F6A19" w:rsidP="007F6A19">
            <w:pPr>
              <w:ind w:left="0"/>
            </w:pPr>
            <w:r>
              <w:t xml:space="preserve">            .add( Projections.avg("age"))  </w:t>
            </w:r>
          </w:p>
          <w:p w:rsidR="007F6A19" w:rsidRDefault="007F6A19" w:rsidP="007F6A19">
            <w:pPr>
              <w:ind w:left="0"/>
            </w:pPr>
            <w:r>
              <w:t xml:space="preserve">            .add(</w:t>
            </w:r>
            <w:proofErr w:type="spellStart"/>
            <w:r>
              <w:t>Projections.groupProperty</w:t>
            </w:r>
            <w:proofErr w:type="spellEnd"/>
            <w:r>
              <w:t xml:space="preserve">("name")))  </w:t>
            </w:r>
          </w:p>
          <w:p w:rsidR="007F6A19" w:rsidRDefault="007F6A19" w:rsidP="007F6A19">
            <w:pPr>
              <w:ind w:left="0"/>
              <w:rPr>
                <w:rFonts w:hint="eastAsia"/>
              </w:rPr>
            </w:pPr>
            <w:r>
              <w:t xml:space="preserve">            .list();  </w:t>
            </w:r>
          </w:p>
          <w:p w:rsidR="00887295" w:rsidRDefault="00887295" w:rsidP="00887295">
            <w:pPr>
              <w:ind w:left="0"/>
            </w:pPr>
            <w:r>
              <w:t>在一个条件查询中没有必要显式的使用 "group by" 。某些投影类型就是被定义为分组投影，他们也出现在SQL的group by子句中。</w:t>
            </w:r>
          </w:p>
          <w:p w:rsidR="00887295" w:rsidRDefault="00887295" w:rsidP="00887295">
            <w:pPr>
              <w:ind w:left="0"/>
              <w:rPr>
                <w:rFonts w:hint="eastAsia"/>
              </w:rPr>
            </w:pPr>
            <w:r>
              <w:t xml:space="preserve">如果我们希望对分组后属性进行排序，那就需要为投影运算指定一个别名了，有两种方法可以为投影运算指定别名     </w:t>
            </w:r>
          </w:p>
          <w:p w:rsidR="00020D70" w:rsidRDefault="00020D70" w:rsidP="00887295">
            <w:pPr>
              <w:ind w:left="0"/>
              <w:rPr>
                <w:rFonts w:hint="eastAsia"/>
              </w:rPr>
            </w:pPr>
            <w:r w:rsidRPr="00020D70">
              <w:t>1、使用alias()方法</w:t>
            </w:r>
          </w:p>
          <w:p w:rsidR="00020D70" w:rsidRDefault="00020D70" w:rsidP="00020D70">
            <w:pPr>
              <w:ind w:left="0"/>
            </w:pPr>
            <w:r>
              <w:t xml:space="preserve">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session.createCriteria</w:t>
            </w:r>
            <w:proofErr w:type="spellEnd"/>
            <w:r>
              <w:t>(</w:t>
            </w:r>
            <w:proofErr w:type="spellStart"/>
            <w:r>
              <w:t>Person.class</w:t>
            </w:r>
            <w:proofErr w:type="spellEnd"/>
            <w:r>
              <w:t xml:space="preserve">)  </w:t>
            </w:r>
          </w:p>
          <w:p w:rsidR="00020D70" w:rsidRDefault="00020D70" w:rsidP="00020D70">
            <w:pPr>
              <w:ind w:left="0"/>
            </w:pPr>
            <w:r>
              <w:t xml:space="preserve">       .setProjection(Projections.</w:t>
            </w:r>
            <w:r w:rsidRPr="00020D70">
              <w:rPr>
                <w:color w:val="FF0000"/>
              </w:rPr>
              <w:t>alias</w:t>
            </w:r>
            <w:r>
              <w:t xml:space="preserve">(Projections.groupProperty("name"), "name"))  </w:t>
            </w:r>
          </w:p>
          <w:p w:rsidR="00020D70" w:rsidRDefault="00020D70" w:rsidP="00020D70">
            <w:pPr>
              <w:ind w:left="0"/>
            </w:pPr>
            <w:r>
              <w:t xml:space="preserve">       .</w:t>
            </w:r>
            <w:proofErr w:type="spellStart"/>
            <w:r>
              <w:t>addOrder</w:t>
            </w:r>
            <w:proofErr w:type="spellEnd"/>
            <w:r>
              <w:t xml:space="preserve">(Order.asc("age"))  </w:t>
            </w:r>
          </w:p>
          <w:p w:rsidR="00020D70" w:rsidRDefault="00020D70" w:rsidP="00020D70">
            <w:pPr>
              <w:ind w:left="0"/>
              <w:rPr>
                <w:rFonts w:hint="eastAsia"/>
              </w:rPr>
            </w:pPr>
            <w:r>
              <w:t xml:space="preserve">       .list();  </w:t>
            </w:r>
          </w:p>
          <w:p w:rsidR="00020D70" w:rsidRDefault="00020D70" w:rsidP="00020D70">
            <w:pPr>
              <w:ind w:left="0"/>
              <w:rPr>
                <w:rFonts w:hint="eastAsia"/>
              </w:rPr>
            </w:pPr>
            <w:r w:rsidRPr="00020D70">
              <w:rPr>
                <w:rFonts w:hint="eastAsia"/>
              </w:rPr>
              <w:lastRenderedPageBreak/>
              <w:t>使用</w:t>
            </w:r>
            <w:r w:rsidRPr="00020D70">
              <w:t>as()方法为自身指定别名</w:t>
            </w:r>
          </w:p>
          <w:p w:rsidR="00020D70" w:rsidRDefault="00020D70" w:rsidP="00020D70">
            <w:pPr>
              <w:ind w:left="0"/>
            </w:pPr>
            <w:r>
              <w:t xml:space="preserve">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session.createCriteria</w:t>
            </w:r>
            <w:proofErr w:type="spellEnd"/>
            <w:r>
              <w:t>(</w:t>
            </w:r>
            <w:proofErr w:type="spellStart"/>
            <w:r>
              <w:t>Person.class</w:t>
            </w:r>
            <w:proofErr w:type="spellEnd"/>
            <w:r>
              <w:t xml:space="preserve">)  </w:t>
            </w:r>
          </w:p>
          <w:p w:rsidR="00020D70" w:rsidRDefault="00020D70" w:rsidP="00020D70">
            <w:pPr>
              <w:ind w:left="0"/>
            </w:pPr>
            <w:r>
              <w:t xml:space="preserve">            .</w:t>
            </w:r>
            <w:proofErr w:type="spellStart"/>
            <w:r>
              <w:t>setProjection</w:t>
            </w:r>
            <w:proofErr w:type="spellEnd"/>
            <w:r>
              <w:t>(</w:t>
            </w:r>
            <w:proofErr w:type="spellStart"/>
            <w:r>
              <w:t>Projections.groupProperty</w:t>
            </w:r>
            <w:proofErr w:type="spellEnd"/>
            <w:r>
              <w:t xml:space="preserve">("name").as("name"))  </w:t>
            </w:r>
          </w:p>
          <w:p w:rsidR="00020D70" w:rsidRDefault="00020D70" w:rsidP="00020D70">
            <w:pPr>
              <w:ind w:left="0"/>
            </w:pPr>
            <w:r>
              <w:t xml:space="preserve">            .</w:t>
            </w:r>
            <w:proofErr w:type="spellStart"/>
            <w:r>
              <w:t>addOrder</w:t>
            </w:r>
            <w:proofErr w:type="spellEnd"/>
            <w:r>
              <w:t xml:space="preserve">(Order.asc("age"))  </w:t>
            </w:r>
          </w:p>
          <w:p w:rsidR="00020D70" w:rsidRDefault="00020D70" w:rsidP="00020D70">
            <w:pPr>
              <w:ind w:left="0"/>
              <w:rPr>
                <w:rFonts w:hint="eastAsia"/>
              </w:rPr>
            </w:pPr>
            <w:r>
              <w:t xml:space="preserve">            .list();  </w:t>
            </w:r>
          </w:p>
          <w:p w:rsidR="00020D70" w:rsidRDefault="00020D70" w:rsidP="00020D70">
            <w:pPr>
              <w:ind w:left="0"/>
              <w:rPr>
                <w:rFonts w:hint="eastAsia"/>
              </w:rPr>
            </w:pPr>
            <w:r w:rsidRPr="00020D70">
              <w:rPr>
                <w:rFonts w:hint="eastAsia"/>
              </w:rPr>
              <w:t>也可以使用</w:t>
            </w:r>
            <w:proofErr w:type="spellStart"/>
            <w:r w:rsidRPr="00020D70">
              <w:t>Property.forName</w:t>
            </w:r>
            <w:proofErr w:type="spellEnd"/>
            <w:r w:rsidRPr="00020D70">
              <w:t>()来表示投影：</w:t>
            </w:r>
          </w:p>
          <w:p w:rsidR="00020D70" w:rsidRDefault="00020D70" w:rsidP="00020D70">
            <w:pPr>
              <w:ind w:left="0"/>
            </w:pPr>
            <w:r>
              <w:t xml:space="preserve">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session.createCriteria</w:t>
            </w:r>
            <w:proofErr w:type="spellEnd"/>
            <w:r>
              <w:t>(</w:t>
            </w:r>
            <w:proofErr w:type="spellStart"/>
            <w:r>
              <w:t>Person.class</w:t>
            </w:r>
            <w:proofErr w:type="spellEnd"/>
            <w:r>
              <w:t xml:space="preserve">)  </w:t>
            </w:r>
          </w:p>
          <w:p w:rsidR="00020D70" w:rsidRDefault="00020D70" w:rsidP="00020D70">
            <w:pPr>
              <w:ind w:left="0"/>
            </w:pPr>
            <w:r>
              <w:t xml:space="preserve">       .</w:t>
            </w:r>
            <w:proofErr w:type="spellStart"/>
            <w:r>
              <w:t>setProjection</w:t>
            </w:r>
            <w:proofErr w:type="spellEnd"/>
            <w:r>
              <w:t>(</w:t>
            </w:r>
            <w:proofErr w:type="spellStart"/>
            <w:r>
              <w:t>Projections.projectionList</w:t>
            </w:r>
            <w:proofErr w:type="spellEnd"/>
            <w:r>
              <w:t xml:space="preserve">()  </w:t>
            </w:r>
          </w:p>
          <w:p w:rsidR="00020D70" w:rsidRDefault="00020D70" w:rsidP="00020D70">
            <w:pPr>
              <w:ind w:left="0"/>
            </w:pPr>
            <w:r>
              <w:t xml:space="preserve">       .add(</w:t>
            </w:r>
            <w:proofErr w:type="spellStart"/>
            <w:r>
              <w:t>Property.forName</w:t>
            </w:r>
            <w:proofErr w:type="spellEnd"/>
            <w:r>
              <w:t xml:space="preserve">("name")))  </w:t>
            </w:r>
          </w:p>
          <w:p w:rsidR="00020D70" w:rsidRDefault="00020D70" w:rsidP="00020D70">
            <w:pPr>
              <w:ind w:left="0"/>
              <w:rPr>
                <w:rFonts w:hint="eastAsia"/>
              </w:rPr>
            </w:pPr>
            <w:r>
              <w:t xml:space="preserve">       .list();  </w:t>
            </w:r>
          </w:p>
          <w:p w:rsidR="00546CEA" w:rsidRDefault="00546CEA" w:rsidP="00020D70">
            <w:pPr>
              <w:ind w:left="0"/>
              <w:rPr>
                <w:rFonts w:hint="eastAsia"/>
              </w:rPr>
            </w:pPr>
          </w:p>
        </w:tc>
      </w:tr>
    </w:tbl>
    <w:p w:rsidR="007F6A19" w:rsidRDefault="007F6A19" w:rsidP="008C5DCA">
      <w:pPr>
        <w:rPr>
          <w:rFonts w:hint="eastAsia"/>
        </w:rPr>
      </w:pPr>
    </w:p>
    <w:p w:rsidR="007F6A19" w:rsidRDefault="00EF40EB" w:rsidP="00EF40EB">
      <w:pPr>
        <w:pStyle w:val="Heading1"/>
        <w:rPr>
          <w:rFonts w:hint="eastAsia"/>
        </w:rPr>
      </w:pPr>
      <w:r w:rsidRPr="00EF40EB">
        <w:rPr>
          <w:rFonts w:hint="eastAsia"/>
        </w:rPr>
        <w:t>离线查询和子查询</w:t>
      </w:r>
    </w:p>
    <w:p w:rsidR="00EF40EB" w:rsidRDefault="00247768" w:rsidP="00EF40EB">
      <w:pPr>
        <w:rPr>
          <w:rFonts w:hint="eastAsia"/>
        </w:rPr>
      </w:pPr>
      <w:r w:rsidRPr="00247768">
        <w:rPr>
          <w:rFonts w:hint="eastAsia"/>
        </w:rPr>
        <w:t>条件查询的离线查询有</w:t>
      </w:r>
      <w:proofErr w:type="spellStart"/>
      <w:r w:rsidRPr="00247768">
        <w:t>DetachedCriteria</w:t>
      </w:r>
      <w:proofErr w:type="spellEnd"/>
      <w:r w:rsidRPr="00247768">
        <w:t>来代表，</w:t>
      </w:r>
      <w:proofErr w:type="spellStart"/>
      <w:r w:rsidRPr="00247768">
        <w:t>DetachedCriteria</w:t>
      </w:r>
      <w:proofErr w:type="spellEnd"/>
      <w:r w:rsidRPr="00247768">
        <w:t>类允许在一个session范围外创建一个 查询，并且可以使用任意Session来执行它。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44455" w:rsidTr="00944455">
        <w:tc>
          <w:tcPr>
            <w:tcW w:w="8388" w:type="dxa"/>
          </w:tcPr>
          <w:p w:rsidR="00944455" w:rsidRDefault="00944455" w:rsidP="00944455">
            <w:pPr>
              <w:ind w:left="0"/>
            </w:pPr>
            <w:r>
              <w:t xml:space="preserve">public void </w:t>
            </w:r>
            <w:proofErr w:type="spellStart"/>
            <w:r>
              <w:t>detachedCriteriaTest</w:t>
            </w:r>
            <w:proofErr w:type="spellEnd"/>
            <w:r>
              <w:t xml:space="preserve">(){  </w:t>
            </w:r>
          </w:p>
          <w:p w:rsidR="00944455" w:rsidRDefault="00944455" w:rsidP="00944455">
            <w:pPr>
              <w:ind w:left="0"/>
            </w:pPr>
            <w:r>
              <w:t xml:space="preserve">    //定义一个离线查询  </w:t>
            </w:r>
          </w:p>
          <w:p w:rsidR="00944455" w:rsidRDefault="00944455" w:rsidP="00944455">
            <w:pPr>
              <w:ind w:left="0"/>
            </w:pPr>
            <w:r>
              <w:t xml:space="preserve">    </w:t>
            </w:r>
            <w:proofErr w:type="spellStart"/>
            <w:r>
              <w:t>DetachedCriteria</w:t>
            </w:r>
            <w:proofErr w:type="spellEnd"/>
            <w:r>
              <w:t xml:space="preserve"> query = DetachedCriteria.forClass(Person.class).setProjection(Property.forName("name"));  </w:t>
            </w:r>
          </w:p>
          <w:p w:rsidR="00944455" w:rsidRDefault="00944455" w:rsidP="00944455">
            <w:pPr>
              <w:ind w:left="0"/>
            </w:pPr>
            <w:r>
              <w:t xml:space="preserve">    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944455" w:rsidRDefault="00944455" w:rsidP="00944455">
            <w:pPr>
              <w:ind w:left="0"/>
            </w:pPr>
            <w:r>
              <w:t xml:space="preserve">    Transaction </w:t>
            </w:r>
            <w:proofErr w:type="spellStart"/>
            <w:r>
              <w:t>tx</w:t>
            </w:r>
            <w:proofErr w:type="spellEnd"/>
            <w:r>
              <w:t xml:space="preserve"> = </w:t>
            </w:r>
            <w:proofErr w:type="spellStart"/>
            <w:r>
              <w:t>session.beginTransaction</w:t>
            </w:r>
            <w:proofErr w:type="spellEnd"/>
            <w:r>
              <w:t xml:space="preserve">();  </w:t>
            </w:r>
          </w:p>
          <w:p w:rsidR="00944455" w:rsidRDefault="00944455" w:rsidP="00944455">
            <w:pPr>
              <w:ind w:left="0"/>
            </w:pPr>
            <w:r>
              <w:t xml:space="preserve">    //执行离线查询  </w:t>
            </w:r>
          </w:p>
          <w:p w:rsidR="00944455" w:rsidRDefault="00944455" w:rsidP="00944455">
            <w:pPr>
              <w:ind w:left="0"/>
            </w:pPr>
            <w:r>
              <w:t xml:space="preserve">    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query.getExecutableCriteria</w:t>
            </w:r>
            <w:proofErr w:type="spellEnd"/>
            <w:r>
              <w:t xml:space="preserve">(session).list();  </w:t>
            </w:r>
          </w:p>
          <w:p w:rsidR="00944455" w:rsidRDefault="00944455" w:rsidP="00944455">
            <w:pPr>
              <w:ind w:left="0"/>
            </w:pPr>
            <w:r>
              <w:t xml:space="preserve">      </w:t>
            </w:r>
          </w:p>
          <w:p w:rsidR="00944455" w:rsidRDefault="00944455" w:rsidP="00944455">
            <w:pPr>
              <w:ind w:left="0"/>
            </w:pPr>
            <w:r>
              <w:t xml:space="preserve">    for (</w:t>
            </w:r>
            <w:proofErr w:type="spellStart"/>
            <w:r>
              <w:t>Iterator</w:t>
            </w:r>
            <w:proofErr w:type="spellEnd"/>
            <w:r>
              <w:t xml:space="preserve"> </w:t>
            </w:r>
            <w:proofErr w:type="spellStart"/>
            <w:r>
              <w:t>iterator</w:t>
            </w:r>
            <w:proofErr w:type="spellEnd"/>
            <w:r>
              <w:t xml:space="preserve"> = </w:t>
            </w:r>
            <w:proofErr w:type="spellStart"/>
            <w:r>
              <w:t>list.iterator</w:t>
            </w:r>
            <w:proofErr w:type="spellEnd"/>
            <w:r>
              <w:t>();</w:t>
            </w:r>
            <w:proofErr w:type="spellStart"/>
            <w:r>
              <w:t>iterator.hasNext</w:t>
            </w:r>
            <w:proofErr w:type="spellEnd"/>
            <w:r>
              <w:t xml:space="preserve">();) {  </w:t>
            </w:r>
          </w:p>
          <w:p w:rsidR="00944455" w:rsidRDefault="00944455" w:rsidP="00944455">
            <w:pPr>
              <w:ind w:left="0"/>
            </w:pPr>
            <w:r>
              <w:t xml:space="preserve">        Person </w:t>
            </w:r>
            <w:proofErr w:type="spellStart"/>
            <w:r>
              <w:t>person</w:t>
            </w:r>
            <w:proofErr w:type="spellEnd"/>
            <w:r>
              <w:t xml:space="preserve"> = (Person) </w:t>
            </w:r>
            <w:proofErr w:type="spellStart"/>
            <w:r>
              <w:t>iterator.next</w:t>
            </w:r>
            <w:proofErr w:type="spellEnd"/>
            <w:r>
              <w:t xml:space="preserve">();  </w:t>
            </w:r>
          </w:p>
          <w:p w:rsidR="00944455" w:rsidRDefault="00944455" w:rsidP="00944455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person.getName</w:t>
            </w:r>
            <w:proofErr w:type="spellEnd"/>
            <w:r>
              <w:t xml:space="preserve">());  </w:t>
            </w:r>
          </w:p>
          <w:p w:rsidR="00944455" w:rsidRDefault="00944455" w:rsidP="00944455">
            <w:pPr>
              <w:ind w:left="0"/>
            </w:pPr>
            <w:r>
              <w:t xml:space="preserve">    }  </w:t>
            </w:r>
          </w:p>
          <w:p w:rsidR="00944455" w:rsidRDefault="00944455" w:rsidP="00944455">
            <w:pPr>
              <w:ind w:left="0"/>
              <w:rPr>
                <w:rFonts w:hint="eastAsia"/>
              </w:rPr>
            </w:pPr>
            <w:r>
              <w:t>}</w:t>
            </w:r>
          </w:p>
          <w:p w:rsidR="00944455" w:rsidRDefault="00944455" w:rsidP="00944455">
            <w:pPr>
              <w:ind w:left="0"/>
              <w:rPr>
                <w:rFonts w:hint="eastAsia"/>
              </w:rPr>
            </w:pPr>
            <w:r w:rsidRPr="00944455">
              <w:t>另外</w:t>
            </w:r>
            <w:proofErr w:type="spellStart"/>
            <w:r w:rsidRPr="00944455">
              <w:t>DetachedCriteria</w:t>
            </w:r>
            <w:proofErr w:type="spellEnd"/>
            <w:r w:rsidRPr="00944455">
              <w:t>还可以代表子查询，当我们把</w:t>
            </w:r>
            <w:proofErr w:type="spellStart"/>
            <w:r w:rsidRPr="00944455">
              <w:t>DetachedCriteria</w:t>
            </w:r>
            <w:proofErr w:type="spellEnd"/>
            <w:r w:rsidRPr="00944455">
              <w:t>传入Criteria中作为查询条件时，</w:t>
            </w:r>
            <w:proofErr w:type="spellStart"/>
            <w:r w:rsidRPr="00944455">
              <w:t>DetachedCriteria</w:t>
            </w:r>
            <w:proofErr w:type="spellEnd"/>
            <w:r w:rsidRPr="00944455">
              <w:t>就变成了子查询。</w:t>
            </w:r>
          </w:p>
          <w:p w:rsidR="00944455" w:rsidRDefault="00944455" w:rsidP="00944455">
            <w:pPr>
              <w:ind w:left="0"/>
            </w:pPr>
            <w:r>
              <w:lastRenderedPageBreak/>
              <w:t xml:space="preserve">public void </w:t>
            </w:r>
            <w:proofErr w:type="spellStart"/>
            <w:r>
              <w:t>subQuery</w:t>
            </w:r>
            <w:proofErr w:type="spellEnd"/>
            <w:r>
              <w:t xml:space="preserve">(){  </w:t>
            </w:r>
          </w:p>
          <w:p w:rsidR="00944455" w:rsidRDefault="00944455" w:rsidP="00944455">
            <w:pPr>
              <w:ind w:left="0"/>
            </w:pPr>
            <w:r>
              <w:t xml:space="preserve">    //定义一个离线查询  </w:t>
            </w:r>
          </w:p>
          <w:p w:rsidR="00944455" w:rsidRDefault="00944455" w:rsidP="00944455">
            <w:pPr>
              <w:ind w:left="0"/>
            </w:pPr>
            <w:r>
              <w:t xml:space="preserve">    </w:t>
            </w:r>
            <w:proofErr w:type="spellStart"/>
            <w:r>
              <w:t>DetachedCriteria</w:t>
            </w:r>
            <w:proofErr w:type="spellEnd"/>
            <w:r>
              <w:t xml:space="preserve"> query = DetachedCriteria.forClass(Person.class).setProjection(Property.forName("name"));  </w:t>
            </w:r>
          </w:p>
          <w:p w:rsidR="00944455" w:rsidRDefault="00944455" w:rsidP="00944455">
            <w:pPr>
              <w:ind w:left="0"/>
            </w:pPr>
            <w:r>
              <w:t xml:space="preserve">    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944455" w:rsidRDefault="00944455" w:rsidP="00944455">
            <w:pPr>
              <w:ind w:left="0"/>
            </w:pPr>
            <w:r>
              <w:t xml:space="preserve">    Transaction </w:t>
            </w:r>
            <w:proofErr w:type="spellStart"/>
            <w:r>
              <w:t>tx</w:t>
            </w:r>
            <w:proofErr w:type="spellEnd"/>
            <w:r>
              <w:t xml:space="preserve"> = </w:t>
            </w:r>
            <w:proofErr w:type="spellStart"/>
            <w:r>
              <w:t>session.beginTransaction</w:t>
            </w:r>
            <w:proofErr w:type="spellEnd"/>
            <w:r>
              <w:t xml:space="preserve">();  </w:t>
            </w:r>
          </w:p>
          <w:p w:rsidR="00944455" w:rsidRDefault="00944455" w:rsidP="00944455">
            <w:pPr>
              <w:ind w:left="0"/>
            </w:pPr>
            <w:r>
              <w:t xml:space="preserve">    //执行子查询  </w:t>
            </w:r>
          </w:p>
          <w:p w:rsidR="00944455" w:rsidRDefault="00944455" w:rsidP="00944455">
            <w:pPr>
              <w:ind w:left="0"/>
            </w:pPr>
            <w:r>
              <w:t xml:space="preserve">    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session.createCriteria</w:t>
            </w:r>
            <w:proofErr w:type="spellEnd"/>
            <w:r>
              <w:t>(</w:t>
            </w:r>
            <w:proofErr w:type="spellStart"/>
            <w:r>
              <w:t>Person.class</w:t>
            </w:r>
            <w:proofErr w:type="spellEnd"/>
            <w:r>
              <w:t xml:space="preserve">)  </w:t>
            </w:r>
          </w:p>
          <w:p w:rsidR="00944455" w:rsidRDefault="00944455" w:rsidP="00944455">
            <w:pPr>
              <w:ind w:left="0"/>
            </w:pPr>
            <w:r>
              <w:t xml:space="preserve">                .add(</w:t>
            </w:r>
            <w:proofErr w:type="spellStart"/>
            <w:r>
              <w:t>Property.forName</w:t>
            </w:r>
            <w:proofErr w:type="spellEnd"/>
            <w:r>
              <w:t xml:space="preserve">("name").in(query))  </w:t>
            </w:r>
          </w:p>
          <w:p w:rsidR="00944455" w:rsidRDefault="00944455" w:rsidP="00944455">
            <w:pPr>
              <w:ind w:left="0"/>
            </w:pPr>
            <w:r>
              <w:t xml:space="preserve">                .list();  </w:t>
            </w:r>
          </w:p>
          <w:p w:rsidR="00944455" w:rsidRDefault="00944455" w:rsidP="00944455">
            <w:pPr>
              <w:ind w:left="0"/>
            </w:pPr>
            <w:r>
              <w:t xml:space="preserve">    for (</w:t>
            </w:r>
            <w:proofErr w:type="spellStart"/>
            <w:r>
              <w:t>Iterator</w:t>
            </w:r>
            <w:proofErr w:type="spellEnd"/>
            <w:r>
              <w:t xml:space="preserve"> </w:t>
            </w:r>
            <w:proofErr w:type="spellStart"/>
            <w:r>
              <w:t>iterator</w:t>
            </w:r>
            <w:proofErr w:type="spellEnd"/>
            <w:r>
              <w:t xml:space="preserve"> = </w:t>
            </w:r>
            <w:proofErr w:type="spellStart"/>
            <w:r>
              <w:t>list.iterator</w:t>
            </w:r>
            <w:proofErr w:type="spellEnd"/>
            <w:r>
              <w:t>();</w:t>
            </w:r>
            <w:proofErr w:type="spellStart"/>
            <w:r>
              <w:t>iterator.hasNext</w:t>
            </w:r>
            <w:proofErr w:type="spellEnd"/>
            <w:r>
              <w:t xml:space="preserve">();) {  </w:t>
            </w:r>
          </w:p>
          <w:p w:rsidR="00944455" w:rsidRDefault="00944455" w:rsidP="00944455">
            <w:pPr>
              <w:ind w:left="0"/>
            </w:pPr>
            <w:r>
              <w:t xml:space="preserve">        Person </w:t>
            </w:r>
            <w:proofErr w:type="spellStart"/>
            <w:r>
              <w:t>person</w:t>
            </w:r>
            <w:proofErr w:type="spellEnd"/>
            <w:r>
              <w:t xml:space="preserve"> = (Person) </w:t>
            </w:r>
            <w:proofErr w:type="spellStart"/>
            <w:r>
              <w:t>iterator.next</w:t>
            </w:r>
            <w:proofErr w:type="spellEnd"/>
            <w:r>
              <w:t xml:space="preserve">();  </w:t>
            </w:r>
          </w:p>
          <w:p w:rsidR="00944455" w:rsidRDefault="00944455" w:rsidP="00944455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person.getName</w:t>
            </w:r>
            <w:proofErr w:type="spellEnd"/>
            <w:r>
              <w:t xml:space="preserve">());  </w:t>
            </w:r>
          </w:p>
          <w:p w:rsidR="00944455" w:rsidRDefault="00944455" w:rsidP="00944455">
            <w:pPr>
              <w:ind w:left="0"/>
            </w:pPr>
            <w:r>
              <w:t xml:space="preserve">    }  </w:t>
            </w:r>
          </w:p>
          <w:p w:rsidR="00944455" w:rsidRDefault="00944455" w:rsidP="00944455">
            <w:pPr>
              <w:ind w:left="0"/>
            </w:pPr>
            <w:r>
              <w:t xml:space="preserve">}  </w:t>
            </w:r>
          </w:p>
        </w:tc>
      </w:tr>
    </w:tbl>
    <w:p w:rsidR="00944455" w:rsidRPr="00EF40EB" w:rsidRDefault="00944455" w:rsidP="00EF40EB"/>
    <w:sectPr w:rsidR="00944455" w:rsidRPr="00EF40EB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C7C" w:rsidRDefault="007E4C7C" w:rsidP="004C42DD">
      <w:pPr>
        <w:spacing w:after="0"/>
      </w:pPr>
      <w:r>
        <w:separator/>
      </w:r>
    </w:p>
  </w:endnote>
  <w:endnote w:type="continuationSeparator" w:id="0">
    <w:p w:rsidR="007E4C7C" w:rsidRDefault="007E4C7C" w:rsidP="004C42D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421520"/>
      <w:docPartObj>
        <w:docPartGallery w:val="Page Numbers (Bottom of Page)"/>
        <w:docPartUnique/>
      </w:docPartObj>
    </w:sdtPr>
    <w:sdtContent>
      <w:p w:rsidR="004B2A0B" w:rsidRDefault="004B2A0B">
        <w:pPr>
          <w:pStyle w:val="Footer"/>
          <w:jc w:val="right"/>
        </w:pPr>
        <w:fldSimple w:instr=" PAGE   \* MERGEFORMAT ">
          <w:r w:rsidR="00944455">
            <w:rPr>
              <w:noProof/>
            </w:rPr>
            <w:t>5</w:t>
          </w:r>
        </w:fldSimple>
      </w:p>
    </w:sdtContent>
  </w:sdt>
  <w:p w:rsidR="004C42DD" w:rsidRDefault="004C42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C7C" w:rsidRDefault="007E4C7C" w:rsidP="004C42DD">
      <w:pPr>
        <w:spacing w:after="0"/>
      </w:pPr>
      <w:r>
        <w:separator/>
      </w:r>
    </w:p>
  </w:footnote>
  <w:footnote w:type="continuationSeparator" w:id="0">
    <w:p w:rsidR="007E4C7C" w:rsidRDefault="007E4C7C" w:rsidP="004C42D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A1618"/>
    <w:multiLevelType w:val="hybridMultilevel"/>
    <w:tmpl w:val="8DA0D9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B01C9"/>
    <w:multiLevelType w:val="hybridMultilevel"/>
    <w:tmpl w:val="75444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B6A81"/>
    <w:multiLevelType w:val="hybridMultilevel"/>
    <w:tmpl w:val="5C4A20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0"/>
  </w:num>
  <w:num w:numId="5">
    <w:abstractNumId w:val="4"/>
  </w:num>
  <w:num w:numId="6">
    <w:abstractNumId w:val="1"/>
  </w:num>
  <w:num w:numId="7">
    <w:abstractNumId w:val="0"/>
  </w:num>
  <w:num w:numId="8">
    <w:abstractNumId w:val="4"/>
  </w:num>
  <w:num w:numId="9">
    <w:abstractNumId w:val="1"/>
  </w:num>
  <w:num w:numId="10">
    <w:abstractNumId w:val="0"/>
  </w:num>
  <w:num w:numId="11">
    <w:abstractNumId w:val="4"/>
  </w:num>
  <w:num w:numId="12">
    <w:abstractNumId w:val="1"/>
  </w:num>
  <w:num w:numId="13">
    <w:abstractNumId w:val="0"/>
  </w:num>
  <w:num w:numId="14">
    <w:abstractNumId w:val="4"/>
  </w:num>
  <w:num w:numId="15">
    <w:abstractNumId w:val="1"/>
  </w:num>
  <w:num w:numId="16">
    <w:abstractNumId w:val="3"/>
  </w:num>
  <w:num w:numId="17">
    <w:abstractNumId w:val="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D2798"/>
    <w:rsid w:val="00020D70"/>
    <w:rsid w:val="00177830"/>
    <w:rsid w:val="001B6F93"/>
    <w:rsid w:val="00247768"/>
    <w:rsid w:val="00274595"/>
    <w:rsid w:val="002D2638"/>
    <w:rsid w:val="003D2798"/>
    <w:rsid w:val="004167C1"/>
    <w:rsid w:val="004439E9"/>
    <w:rsid w:val="004B2A0B"/>
    <w:rsid w:val="004C42DD"/>
    <w:rsid w:val="00533505"/>
    <w:rsid w:val="00546CEA"/>
    <w:rsid w:val="00562410"/>
    <w:rsid w:val="005C589A"/>
    <w:rsid w:val="007E4C7C"/>
    <w:rsid w:val="007F6A19"/>
    <w:rsid w:val="008261CD"/>
    <w:rsid w:val="00887295"/>
    <w:rsid w:val="008B5ACA"/>
    <w:rsid w:val="008C5117"/>
    <w:rsid w:val="008C5DCA"/>
    <w:rsid w:val="00904415"/>
    <w:rsid w:val="00944455"/>
    <w:rsid w:val="0099619D"/>
    <w:rsid w:val="009D5000"/>
    <w:rsid w:val="00AD7895"/>
    <w:rsid w:val="00C03A83"/>
    <w:rsid w:val="00CA2090"/>
    <w:rsid w:val="00CB4172"/>
    <w:rsid w:val="00D24EDE"/>
    <w:rsid w:val="00D80E2B"/>
    <w:rsid w:val="00DB6FA6"/>
    <w:rsid w:val="00DE6E85"/>
    <w:rsid w:val="00EF3DCE"/>
    <w:rsid w:val="00EF40EB"/>
    <w:rsid w:val="00F01E03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42D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42DD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4C42D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42DD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1B6F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978</TotalTime>
  <Pages>5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42</cp:revision>
  <dcterms:created xsi:type="dcterms:W3CDTF">2016-11-17T09:21:00Z</dcterms:created>
  <dcterms:modified xsi:type="dcterms:W3CDTF">2016-11-18T01:39:00Z</dcterms:modified>
</cp:coreProperties>
</file>