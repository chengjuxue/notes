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450DB0" w:rsidP="00450DB0">
      <w:pPr>
        <w:pStyle w:val="Title"/>
      </w:pPr>
      <w:r>
        <w:t>Hibernate</w:t>
      </w:r>
      <w:r w:rsidRPr="00450DB0">
        <w:rPr>
          <w:rFonts w:hint="eastAsia"/>
        </w:rPr>
        <w:t>懒加载分析</w:t>
      </w:r>
    </w:p>
    <w:p w:rsidR="00346A15" w:rsidRDefault="00346A15" w:rsidP="00346A15">
      <w:r w:rsidRPr="00346A15">
        <w:t>懒加载是指程序推迟访问</w:t>
      </w:r>
      <w:r w:rsidRPr="00346A15">
        <w:rPr>
          <w:color w:val="FF0000"/>
        </w:rPr>
        <w:t>数据库</w:t>
      </w:r>
      <w:r w:rsidRPr="00346A15">
        <w:t>，这样做可以保证有时候不必要的访问数据库，因为访问一次数据库是比较耗时的。</w:t>
      </w:r>
    </w:p>
    <w:p w:rsidR="00346A15" w:rsidRDefault="00346A15" w:rsidP="00346A15">
      <w:pPr>
        <w:pStyle w:val="Heading1"/>
        <w:rPr>
          <w:rFonts w:hint="eastAsia"/>
        </w:rPr>
      </w:pPr>
      <w:r w:rsidRPr="00346A15">
        <w:t>load</w:t>
      </w:r>
      <w:r w:rsidRPr="00346A15">
        <w:t>方法的懒加载</w:t>
      </w:r>
    </w:p>
    <w:tbl>
      <w:tblPr>
        <w:tblStyle w:val="TableGrid"/>
        <w:tblW w:w="0" w:type="auto"/>
        <w:tblInd w:w="360" w:type="dxa"/>
        <w:tblLook w:val="04A0"/>
      </w:tblPr>
      <w:tblGrid>
        <w:gridCol w:w="8496"/>
      </w:tblGrid>
      <w:tr w:rsidR="004B18C5" w:rsidTr="004B18C5">
        <w:tc>
          <w:tcPr>
            <w:tcW w:w="8496" w:type="dxa"/>
          </w:tcPr>
          <w:p w:rsidR="004B18C5" w:rsidRDefault="004B18C5" w:rsidP="004B18C5">
            <w:pPr>
              <w:ind w:left="0"/>
            </w:pPr>
            <w:r>
              <w:t xml:space="preserve">public class </w:t>
            </w:r>
            <w:proofErr w:type="spellStart"/>
            <w:r>
              <w:t>UserManager</w:t>
            </w:r>
            <w:proofErr w:type="spellEnd"/>
            <w:r>
              <w:t xml:space="preserve"> {  </w:t>
            </w:r>
          </w:p>
          <w:p w:rsidR="004B18C5" w:rsidRDefault="004B18C5" w:rsidP="004B18C5">
            <w:pPr>
              <w:ind w:left="0"/>
            </w:pPr>
            <w:r>
              <w:t xml:space="preserve">  </w:t>
            </w:r>
          </w:p>
          <w:p w:rsidR="004B18C5" w:rsidRDefault="004B18C5" w:rsidP="004B18C5">
            <w:pPr>
              <w:ind w:left="0"/>
            </w:pPr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 xml:space="preserve">) {  </w:t>
            </w:r>
          </w:p>
          <w:p w:rsidR="004B18C5" w:rsidRDefault="004B18C5" w:rsidP="004B18C5">
            <w:pPr>
              <w:ind w:left="0"/>
            </w:pPr>
            <w:r>
              <w:t xml:space="preserve">        Users user = new Users();  </w:t>
            </w:r>
          </w:p>
          <w:p w:rsidR="004B18C5" w:rsidRDefault="004B18C5" w:rsidP="004B18C5">
            <w:pPr>
              <w:ind w:left="0"/>
            </w:pPr>
            <w:r>
              <w:t xml:space="preserve">        </w:t>
            </w:r>
            <w:proofErr w:type="spellStart"/>
            <w:r>
              <w:t>user.setBirthday</w:t>
            </w:r>
            <w:proofErr w:type="spellEnd"/>
            <w:r>
              <w:t xml:space="preserve">(new Date());  </w:t>
            </w:r>
          </w:p>
          <w:p w:rsidR="004B18C5" w:rsidRDefault="004B18C5" w:rsidP="004B18C5">
            <w:pPr>
              <w:ind w:left="0"/>
            </w:pPr>
            <w:r>
              <w:t xml:space="preserve">          </w:t>
            </w:r>
          </w:p>
          <w:p w:rsidR="004B18C5" w:rsidRDefault="004B18C5" w:rsidP="004B18C5">
            <w:pPr>
              <w:ind w:left="0"/>
            </w:pPr>
            <w:r>
              <w:t xml:space="preserve">        Name </w:t>
            </w:r>
            <w:proofErr w:type="spellStart"/>
            <w:r>
              <w:t>name</w:t>
            </w:r>
            <w:proofErr w:type="spellEnd"/>
            <w:r>
              <w:t xml:space="preserve"> = new Name();  </w:t>
            </w:r>
          </w:p>
          <w:p w:rsidR="004B18C5" w:rsidRDefault="004B18C5" w:rsidP="004B18C5">
            <w:pPr>
              <w:ind w:left="0"/>
            </w:pPr>
            <w:r>
              <w:t xml:space="preserve">        </w:t>
            </w:r>
            <w:proofErr w:type="spellStart"/>
            <w:r>
              <w:t>name.setFirstName</w:t>
            </w:r>
            <w:proofErr w:type="spellEnd"/>
            <w:r>
              <w:t>(</w:t>
            </w:r>
            <w:r w:rsidR="00B23019">
              <w:t>"</w:t>
            </w:r>
            <w:proofErr w:type="spellStart"/>
            <w:r>
              <w:t>guo</w:t>
            </w:r>
            <w:proofErr w:type="spellEnd"/>
            <w:r w:rsidR="00B23019">
              <w:t>"</w:t>
            </w:r>
            <w:r>
              <w:t xml:space="preserve">);  </w:t>
            </w:r>
          </w:p>
          <w:p w:rsidR="004B18C5" w:rsidRDefault="004B18C5" w:rsidP="004B18C5">
            <w:pPr>
              <w:ind w:left="0"/>
            </w:pPr>
            <w:r>
              <w:t xml:space="preserve">        </w:t>
            </w:r>
            <w:proofErr w:type="spellStart"/>
            <w:r>
              <w:t>name.setLastName</w:t>
            </w:r>
            <w:proofErr w:type="spellEnd"/>
            <w:r>
              <w:t>(</w:t>
            </w:r>
            <w:r w:rsidR="00B23019">
              <w:t>"</w:t>
            </w:r>
            <w:proofErr w:type="spellStart"/>
            <w:r>
              <w:t>zhao</w:t>
            </w:r>
            <w:proofErr w:type="spellEnd"/>
            <w:r w:rsidR="00B23019">
              <w:t>"</w:t>
            </w:r>
            <w:r>
              <w:t xml:space="preserve">);  </w:t>
            </w:r>
          </w:p>
          <w:p w:rsidR="004B18C5" w:rsidRDefault="004B18C5" w:rsidP="004B18C5">
            <w:pPr>
              <w:ind w:left="0"/>
            </w:pPr>
            <w:r>
              <w:t xml:space="preserve">          </w:t>
            </w:r>
          </w:p>
          <w:p w:rsidR="004B18C5" w:rsidRDefault="004B18C5" w:rsidP="004B18C5">
            <w:pPr>
              <w:ind w:left="0"/>
            </w:pPr>
            <w:r>
              <w:t xml:space="preserve">        </w:t>
            </w:r>
            <w:proofErr w:type="spellStart"/>
            <w:r>
              <w:t>user.setName</w:t>
            </w:r>
            <w:proofErr w:type="spellEnd"/>
            <w:r>
              <w:t xml:space="preserve">(name);  </w:t>
            </w:r>
          </w:p>
          <w:p w:rsidR="004B18C5" w:rsidRDefault="004B18C5" w:rsidP="004B18C5">
            <w:pPr>
              <w:ind w:left="0"/>
            </w:pPr>
            <w:r>
              <w:t xml:space="preserve">        </w:t>
            </w:r>
            <w:proofErr w:type="spellStart"/>
            <w:r>
              <w:t>addUser</w:t>
            </w:r>
            <w:proofErr w:type="spellEnd"/>
            <w:r>
              <w:t xml:space="preserve">(user);  </w:t>
            </w:r>
          </w:p>
          <w:p w:rsidR="004B18C5" w:rsidRDefault="004B18C5" w:rsidP="004B18C5">
            <w:pPr>
              <w:ind w:left="0"/>
            </w:pPr>
            <w:r>
              <w:t xml:space="preserve">          </w:t>
            </w:r>
          </w:p>
          <w:p w:rsidR="004B18C5" w:rsidRDefault="004B18C5" w:rsidP="004B18C5">
            <w:pPr>
              <w:ind w:left="0"/>
            </w:pPr>
            <w:r>
              <w:t xml:space="preserve">        Users </w:t>
            </w:r>
            <w:proofErr w:type="spellStart"/>
            <w:r>
              <w:t>users</w:t>
            </w:r>
            <w:proofErr w:type="spellEnd"/>
            <w:r>
              <w:t xml:space="preserve"> = </w:t>
            </w:r>
            <w:proofErr w:type="spellStart"/>
            <w:r>
              <w:t>getUser</w:t>
            </w:r>
            <w:proofErr w:type="spellEnd"/>
            <w:r>
              <w:t>(</w:t>
            </w:r>
            <w:proofErr w:type="spellStart"/>
            <w:r>
              <w:t>user.getId</w:t>
            </w:r>
            <w:proofErr w:type="spellEnd"/>
            <w:r>
              <w:t xml:space="preserve">());  </w:t>
            </w:r>
          </w:p>
          <w:p w:rsidR="004B18C5" w:rsidRPr="004B18C5" w:rsidRDefault="004B18C5" w:rsidP="004B18C5">
            <w:pPr>
              <w:ind w:left="0"/>
              <w:rPr>
                <w:color w:val="FF0000"/>
              </w:rPr>
            </w:pPr>
            <w:r>
              <w:t xml:space="preserve">        </w:t>
            </w:r>
            <w:proofErr w:type="spellStart"/>
            <w:r w:rsidRPr="004B18C5">
              <w:rPr>
                <w:color w:val="FF0000"/>
              </w:rPr>
              <w:t>System.out.println</w:t>
            </w:r>
            <w:proofErr w:type="spellEnd"/>
            <w:r w:rsidRPr="004B18C5">
              <w:rPr>
                <w:color w:val="FF0000"/>
              </w:rPr>
              <w:t>(</w:t>
            </w:r>
            <w:proofErr w:type="spellStart"/>
            <w:r w:rsidRPr="004B18C5">
              <w:rPr>
                <w:color w:val="FF0000"/>
              </w:rPr>
              <w:t>users.getName</w:t>
            </w:r>
            <w:proofErr w:type="spellEnd"/>
            <w:r w:rsidRPr="004B18C5">
              <w:rPr>
                <w:color w:val="FF0000"/>
              </w:rPr>
              <w:t xml:space="preserve">());  </w:t>
            </w:r>
          </w:p>
          <w:p w:rsidR="004B18C5" w:rsidRDefault="004B18C5" w:rsidP="004B18C5">
            <w:pPr>
              <w:ind w:left="0"/>
            </w:pPr>
            <w:r>
              <w:t xml:space="preserve">          </w:t>
            </w:r>
          </w:p>
          <w:p w:rsidR="004B18C5" w:rsidRDefault="004B18C5" w:rsidP="004B18C5">
            <w:pPr>
              <w:ind w:left="0"/>
            </w:pPr>
            <w:r>
              <w:t xml:space="preserve">    }  </w:t>
            </w:r>
          </w:p>
          <w:p w:rsidR="004B18C5" w:rsidRDefault="004B18C5" w:rsidP="004B18C5">
            <w:pPr>
              <w:ind w:left="0"/>
            </w:pPr>
            <w:r>
              <w:t xml:space="preserve">      </w:t>
            </w:r>
          </w:p>
          <w:p w:rsidR="004B18C5" w:rsidRDefault="004B18C5" w:rsidP="004B18C5">
            <w:pPr>
              <w:ind w:left="0"/>
            </w:pPr>
            <w:r>
              <w:t xml:space="preserve">      </w:t>
            </w:r>
          </w:p>
          <w:p w:rsidR="004B18C5" w:rsidRDefault="004B18C5" w:rsidP="004B18C5">
            <w:pPr>
              <w:ind w:left="0"/>
            </w:pPr>
            <w:r>
              <w:t xml:space="preserve">    static Users </w:t>
            </w:r>
            <w:proofErr w:type="spellStart"/>
            <w:r>
              <w:t>getUser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id){  </w:t>
            </w:r>
          </w:p>
          <w:p w:rsidR="004B18C5" w:rsidRDefault="004B18C5" w:rsidP="004B18C5">
            <w:pPr>
              <w:ind w:left="0"/>
            </w:pPr>
            <w:r>
              <w:t xml:space="preserve">        Session </w:t>
            </w:r>
            <w:proofErr w:type="spellStart"/>
            <w:r>
              <w:t>session</w:t>
            </w:r>
            <w:proofErr w:type="spellEnd"/>
            <w:r>
              <w:t xml:space="preserve"> = </w:t>
            </w:r>
            <w:proofErr w:type="spellStart"/>
            <w:r>
              <w:t>HibernateUtil.getSession</w:t>
            </w:r>
            <w:proofErr w:type="spellEnd"/>
            <w:r>
              <w:t xml:space="preserve">();  </w:t>
            </w:r>
          </w:p>
          <w:p w:rsidR="004B18C5" w:rsidRDefault="004B18C5" w:rsidP="004B18C5">
            <w:pPr>
              <w:ind w:left="0"/>
            </w:pPr>
            <w:r>
              <w:t xml:space="preserve">        try {  </w:t>
            </w:r>
          </w:p>
          <w:p w:rsidR="004B18C5" w:rsidRDefault="004B18C5" w:rsidP="004B18C5">
            <w:pPr>
              <w:ind w:left="0"/>
            </w:pPr>
            <w:r>
              <w:t xml:space="preserve">            Users </w:t>
            </w:r>
            <w:proofErr w:type="spellStart"/>
            <w:r>
              <w:t>users</w:t>
            </w:r>
            <w:proofErr w:type="spellEnd"/>
            <w:r>
              <w:t xml:space="preserve"> = (Users) </w:t>
            </w:r>
            <w:proofErr w:type="spellStart"/>
            <w:r>
              <w:t>session.load</w:t>
            </w:r>
            <w:proofErr w:type="spellEnd"/>
            <w:r>
              <w:t>(</w:t>
            </w:r>
            <w:proofErr w:type="spellStart"/>
            <w:r>
              <w:t>Users.class</w:t>
            </w:r>
            <w:proofErr w:type="spellEnd"/>
            <w:r>
              <w:t xml:space="preserve">, id);  </w:t>
            </w:r>
          </w:p>
          <w:p w:rsidR="004B18C5" w:rsidRDefault="004B18C5" w:rsidP="004B18C5">
            <w:pPr>
              <w:ind w:left="0"/>
            </w:pPr>
            <w:r>
              <w:t xml:space="preserve">            return users;  </w:t>
            </w:r>
          </w:p>
          <w:p w:rsidR="004B18C5" w:rsidRDefault="004B18C5" w:rsidP="004B18C5">
            <w:pPr>
              <w:ind w:left="0"/>
            </w:pPr>
            <w:r>
              <w:t xml:space="preserve">        } finally{  </w:t>
            </w:r>
          </w:p>
          <w:p w:rsidR="004B18C5" w:rsidRDefault="004B18C5" w:rsidP="004B18C5">
            <w:pPr>
              <w:ind w:left="0"/>
            </w:pPr>
            <w:r>
              <w:t xml:space="preserve">            </w:t>
            </w:r>
            <w:proofErr w:type="spellStart"/>
            <w:r>
              <w:t>session.close</w:t>
            </w:r>
            <w:proofErr w:type="spellEnd"/>
            <w:r>
              <w:t xml:space="preserve">();  </w:t>
            </w:r>
          </w:p>
          <w:p w:rsidR="004B18C5" w:rsidRDefault="004B18C5" w:rsidP="004B18C5">
            <w:pPr>
              <w:ind w:left="0"/>
            </w:pPr>
            <w:r>
              <w:t xml:space="preserve">        }  </w:t>
            </w:r>
          </w:p>
          <w:p w:rsidR="004B18C5" w:rsidRDefault="004B18C5" w:rsidP="004B18C5">
            <w:pPr>
              <w:ind w:left="0"/>
            </w:pPr>
            <w:r>
              <w:lastRenderedPageBreak/>
              <w:t xml:space="preserve">    }  </w:t>
            </w:r>
          </w:p>
          <w:p w:rsidR="004B18C5" w:rsidRDefault="004B18C5" w:rsidP="004B18C5">
            <w:pPr>
              <w:ind w:left="0"/>
            </w:pPr>
            <w:r>
              <w:t xml:space="preserve">      </w:t>
            </w:r>
          </w:p>
          <w:p w:rsidR="004B18C5" w:rsidRDefault="004B18C5" w:rsidP="004B18C5">
            <w:pPr>
              <w:ind w:left="0"/>
            </w:pPr>
            <w:r>
              <w:t xml:space="preserve">    static void </w:t>
            </w:r>
            <w:proofErr w:type="spellStart"/>
            <w:r>
              <w:t>addUser</w:t>
            </w:r>
            <w:proofErr w:type="spellEnd"/>
            <w:r>
              <w:t xml:space="preserve">(Users users){  </w:t>
            </w:r>
          </w:p>
          <w:p w:rsidR="004B18C5" w:rsidRDefault="004B18C5" w:rsidP="004B18C5">
            <w:pPr>
              <w:ind w:left="0"/>
            </w:pPr>
            <w:r>
              <w:t xml:space="preserve">        Session </w:t>
            </w:r>
            <w:proofErr w:type="spellStart"/>
            <w:r>
              <w:t>session</w:t>
            </w:r>
            <w:proofErr w:type="spellEnd"/>
            <w:r>
              <w:t xml:space="preserve"> = null;  </w:t>
            </w:r>
          </w:p>
          <w:p w:rsidR="004B18C5" w:rsidRDefault="004B18C5" w:rsidP="004B18C5">
            <w:pPr>
              <w:ind w:left="0"/>
            </w:pPr>
            <w:r>
              <w:t xml:space="preserve"> </w:t>
            </w:r>
            <w:r w:rsidR="00577352">
              <w:t xml:space="preserve">       Transaction </w:t>
            </w:r>
            <w:proofErr w:type="spellStart"/>
            <w:r w:rsidR="00577352">
              <w:t>tx</w:t>
            </w:r>
            <w:proofErr w:type="spellEnd"/>
            <w:r w:rsidR="00577352">
              <w:t xml:space="preserve"> = null;  </w:t>
            </w:r>
            <w:r>
              <w:t xml:space="preserve">      </w:t>
            </w:r>
          </w:p>
          <w:p w:rsidR="004B18C5" w:rsidRDefault="004B18C5" w:rsidP="004B18C5">
            <w:pPr>
              <w:ind w:left="0"/>
            </w:pPr>
            <w:r>
              <w:t xml:space="preserve">        try {  </w:t>
            </w:r>
          </w:p>
          <w:p w:rsidR="004B18C5" w:rsidRDefault="004B18C5" w:rsidP="004B18C5">
            <w:pPr>
              <w:ind w:left="0"/>
            </w:pPr>
            <w:r>
              <w:t xml:space="preserve">            session = </w:t>
            </w:r>
            <w:proofErr w:type="spellStart"/>
            <w:r>
              <w:t>HibernateUtil.getSession</w:t>
            </w:r>
            <w:proofErr w:type="spellEnd"/>
            <w:r>
              <w:t xml:space="preserve">();  </w:t>
            </w:r>
          </w:p>
          <w:p w:rsidR="004B18C5" w:rsidRDefault="004B18C5" w:rsidP="004B18C5">
            <w:pPr>
              <w:ind w:left="0"/>
            </w:pPr>
            <w:r>
              <w:t xml:space="preserve">            </w:t>
            </w:r>
            <w:proofErr w:type="spellStart"/>
            <w:r>
              <w:t>tx</w:t>
            </w:r>
            <w:proofErr w:type="spellEnd"/>
            <w:r>
              <w:t xml:space="preserve"> = </w:t>
            </w:r>
            <w:proofErr w:type="spellStart"/>
            <w:r>
              <w:t>session.beginTransaction</w:t>
            </w:r>
            <w:proofErr w:type="spellEnd"/>
            <w:r>
              <w:t xml:space="preserve">();  </w:t>
            </w:r>
          </w:p>
          <w:p w:rsidR="004B18C5" w:rsidRDefault="004B18C5" w:rsidP="004B18C5">
            <w:pPr>
              <w:ind w:left="0"/>
            </w:pPr>
            <w:r>
              <w:t xml:space="preserve">  </w:t>
            </w:r>
          </w:p>
          <w:p w:rsidR="004B18C5" w:rsidRDefault="004B18C5" w:rsidP="004B18C5">
            <w:pPr>
              <w:ind w:left="0"/>
            </w:pPr>
            <w:r>
              <w:t xml:space="preserve">            </w:t>
            </w:r>
            <w:proofErr w:type="spellStart"/>
            <w:r>
              <w:t>session.save</w:t>
            </w:r>
            <w:proofErr w:type="spellEnd"/>
            <w:r>
              <w:t xml:space="preserve">(users);  </w:t>
            </w:r>
          </w:p>
          <w:p w:rsidR="004B18C5" w:rsidRDefault="004B18C5" w:rsidP="004B18C5">
            <w:pPr>
              <w:ind w:left="0"/>
            </w:pPr>
            <w:r>
              <w:t xml:space="preserve">            </w:t>
            </w:r>
            <w:proofErr w:type="spellStart"/>
            <w:r>
              <w:t>tx.commit</w:t>
            </w:r>
            <w:proofErr w:type="spellEnd"/>
            <w:r>
              <w:t xml:space="preserve">();  </w:t>
            </w:r>
          </w:p>
          <w:p w:rsidR="004B18C5" w:rsidRDefault="004B18C5" w:rsidP="004B18C5">
            <w:pPr>
              <w:ind w:left="0"/>
            </w:pPr>
            <w:r>
              <w:t xml:space="preserve">        } catch (</w:t>
            </w:r>
            <w:proofErr w:type="spellStart"/>
            <w:r>
              <w:t>HibernateException</w:t>
            </w:r>
            <w:proofErr w:type="spellEnd"/>
            <w:r>
              <w:t xml:space="preserve"> e) {  </w:t>
            </w:r>
          </w:p>
          <w:p w:rsidR="004B18C5" w:rsidRDefault="004B18C5" w:rsidP="004B18C5">
            <w:pPr>
              <w:ind w:left="0"/>
            </w:pPr>
            <w:r>
              <w:t xml:space="preserve">            if (</w:t>
            </w:r>
            <w:proofErr w:type="spellStart"/>
            <w:r>
              <w:t>tx</w:t>
            </w:r>
            <w:proofErr w:type="spellEnd"/>
            <w:r>
              <w:t xml:space="preserve">!=null) {  </w:t>
            </w:r>
          </w:p>
          <w:p w:rsidR="004B18C5" w:rsidRDefault="004B18C5" w:rsidP="004B18C5">
            <w:pPr>
              <w:ind w:left="0"/>
            </w:pPr>
            <w:r>
              <w:t xml:space="preserve">                </w:t>
            </w:r>
            <w:proofErr w:type="spellStart"/>
            <w:r>
              <w:t>tx.rollback</w:t>
            </w:r>
            <w:proofErr w:type="spellEnd"/>
            <w:r>
              <w:t xml:space="preserve">();  </w:t>
            </w:r>
          </w:p>
          <w:p w:rsidR="004B18C5" w:rsidRDefault="004B18C5" w:rsidP="004B18C5">
            <w:pPr>
              <w:ind w:left="0"/>
            </w:pPr>
            <w:r>
              <w:t xml:space="preserve">            }  </w:t>
            </w:r>
          </w:p>
          <w:p w:rsidR="004B18C5" w:rsidRDefault="004B18C5" w:rsidP="004B18C5">
            <w:pPr>
              <w:ind w:left="0"/>
            </w:pPr>
            <w:r>
              <w:t xml:space="preserve">            throw e;  </w:t>
            </w:r>
          </w:p>
          <w:p w:rsidR="004B18C5" w:rsidRDefault="004B18C5" w:rsidP="004B18C5">
            <w:pPr>
              <w:ind w:left="0"/>
            </w:pPr>
            <w:r>
              <w:t xml:space="preserve">        }finally{  </w:t>
            </w:r>
          </w:p>
          <w:p w:rsidR="004B18C5" w:rsidRDefault="004B18C5" w:rsidP="004B18C5">
            <w:pPr>
              <w:ind w:left="0"/>
            </w:pPr>
            <w:r>
              <w:t xml:space="preserve">            if(session!=null){  </w:t>
            </w:r>
          </w:p>
          <w:p w:rsidR="004B18C5" w:rsidRDefault="004B18C5" w:rsidP="004B18C5">
            <w:pPr>
              <w:ind w:left="0"/>
            </w:pPr>
            <w:r>
              <w:t xml:space="preserve">                </w:t>
            </w:r>
            <w:proofErr w:type="spellStart"/>
            <w:r>
              <w:t>session.close</w:t>
            </w:r>
            <w:proofErr w:type="spellEnd"/>
            <w:r>
              <w:t xml:space="preserve">();  </w:t>
            </w:r>
          </w:p>
          <w:p w:rsidR="004B18C5" w:rsidRDefault="004B18C5" w:rsidP="004B18C5">
            <w:pPr>
              <w:ind w:left="0"/>
            </w:pPr>
            <w:r>
              <w:t xml:space="preserve">            }  </w:t>
            </w:r>
          </w:p>
          <w:p w:rsidR="004B18C5" w:rsidRDefault="004B18C5" w:rsidP="004B18C5">
            <w:pPr>
              <w:ind w:left="0"/>
            </w:pPr>
            <w:r>
              <w:t xml:space="preserve">        }  </w:t>
            </w:r>
          </w:p>
          <w:p w:rsidR="004B18C5" w:rsidRDefault="004B18C5" w:rsidP="004B18C5">
            <w:pPr>
              <w:ind w:left="0"/>
            </w:pPr>
            <w:r>
              <w:t xml:space="preserve">    }  </w:t>
            </w:r>
          </w:p>
          <w:p w:rsidR="005653B8" w:rsidRDefault="004B18C5" w:rsidP="005653B8">
            <w:pPr>
              <w:ind w:left="0"/>
            </w:pPr>
            <w:r>
              <w:t>}</w:t>
            </w:r>
          </w:p>
          <w:p w:rsidR="005653B8" w:rsidRDefault="005653B8" w:rsidP="005653B8">
            <w:pPr>
              <w:ind w:left="0"/>
            </w:pPr>
            <w:r>
              <w:rPr>
                <w:rFonts w:hint="eastAsia"/>
              </w:rPr>
              <w:t>上面代码是先增加一个用户、然后再查询这个用户的</w:t>
            </w:r>
            <w:r>
              <w:t>name组合属性。运行上面的时候，该程序会抛出这样一个异常：</w:t>
            </w:r>
          </w:p>
          <w:p w:rsidR="004B18C5" w:rsidRDefault="005653B8" w:rsidP="005653B8">
            <w:pPr>
              <w:ind w:left="0"/>
            </w:pPr>
            <w:r w:rsidRPr="005653B8">
              <w:rPr>
                <w:color w:val="FF0000"/>
              </w:rPr>
              <w:t xml:space="preserve">Exception in thread </w:t>
            </w:r>
            <w:r w:rsidR="00B23019">
              <w:rPr>
                <w:color w:val="FF0000"/>
              </w:rPr>
              <w:t>"</w:t>
            </w:r>
            <w:r w:rsidRPr="005653B8">
              <w:rPr>
                <w:color w:val="FF0000"/>
              </w:rPr>
              <w:t>main</w:t>
            </w:r>
            <w:r w:rsidR="00B23019">
              <w:rPr>
                <w:color w:val="FF0000"/>
              </w:rPr>
              <w:t>"</w:t>
            </w:r>
            <w:r w:rsidRPr="005653B8">
              <w:rPr>
                <w:color w:val="FF0000"/>
              </w:rPr>
              <w:t xml:space="preserve"> </w:t>
            </w:r>
            <w:proofErr w:type="spellStart"/>
            <w:r w:rsidRPr="005653B8">
              <w:rPr>
                <w:color w:val="FF0000"/>
              </w:rPr>
              <w:t>org.hibernate.LazyInitializationException</w:t>
            </w:r>
            <w:proofErr w:type="spellEnd"/>
            <w:r w:rsidRPr="005653B8">
              <w:rPr>
                <w:color w:val="FF0000"/>
              </w:rPr>
              <w:t>: could not initialize proxy - no Session</w:t>
            </w:r>
            <w:r>
              <w:t>这就是懒加载不能初始化异常。其原因就在于no session。在前面个持久化对象中已经说明：使用load方法时，该方法将具有延迟加载的功能，load方法并不会立即去访问数据库，它会返回一个代理对象，只有当你真正去访问这个对象的时候，它才会去访问数据库。</w:t>
            </w:r>
          </w:p>
          <w:p w:rsidR="005653B8" w:rsidRDefault="005653B8" w:rsidP="005653B8">
            <w:pPr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9153525" cy="1524000"/>
                  <wp:effectExtent l="19050" t="0" r="9525" b="0"/>
                  <wp:docPr id="1" name="Picture 1" descr="http://my.csdn.net/uploads/201207/10/1341888773_27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my.csdn.net/uploads/201207/10/1341888773_27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53525" cy="152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653B8" w:rsidRDefault="005653B8" w:rsidP="005653B8">
            <w:pPr>
              <w:ind w:left="0"/>
            </w:pPr>
            <w:r w:rsidRPr="005653B8">
              <w:t>通过上面的图，我们看出，hibernate根本就没有select语句，也就是说hibernate没有去访问数据库，所以这个时候你去访问它肯定是没有的。但为什么没有抛出空指针异常？没有抛出空指针异常，也就是说明User对象是存在的，那它是什么呢？通过输出</w:t>
            </w:r>
            <w:proofErr w:type="spellStart"/>
            <w:r w:rsidRPr="005653B8">
              <w:t>user.getClass</w:t>
            </w:r>
            <w:proofErr w:type="spellEnd"/>
            <w:r w:rsidRPr="005653B8">
              <w:t>()可以看出是这样一个东西：</w:t>
            </w:r>
          </w:p>
          <w:p w:rsidR="007D5241" w:rsidRDefault="007D5241" w:rsidP="007D5241">
            <w:pPr>
              <w:ind w:left="0"/>
              <w:rPr>
                <w:color w:val="FF0000"/>
              </w:rPr>
            </w:pPr>
            <w:r w:rsidRPr="007D5241">
              <w:rPr>
                <w:color w:val="FF0000"/>
              </w:rPr>
              <w:t xml:space="preserve">  class </w:t>
            </w:r>
            <w:proofErr w:type="spellStart"/>
            <w:r w:rsidRPr="007D5241">
              <w:rPr>
                <w:color w:val="FF0000"/>
              </w:rPr>
              <w:t>com.hibernate.domain.Users</w:t>
            </w:r>
            <w:proofErr w:type="spellEnd"/>
            <w:r w:rsidRPr="007D5241">
              <w:rPr>
                <w:color w:val="FF0000"/>
              </w:rPr>
              <w:t>_$$_</w:t>
            </w:r>
            <w:proofErr w:type="spellStart"/>
            <w:r w:rsidRPr="007D5241">
              <w:rPr>
                <w:color w:val="FF0000"/>
              </w:rPr>
              <w:t>javassist</w:t>
            </w:r>
            <w:proofErr w:type="spellEnd"/>
            <w:r w:rsidRPr="007D5241">
              <w:rPr>
                <w:color w:val="FF0000"/>
              </w:rPr>
              <w:t>_</w:t>
            </w:r>
          </w:p>
          <w:p w:rsidR="007D5241" w:rsidRDefault="007D5241" w:rsidP="007D5241">
            <w:pPr>
              <w:ind w:left="0"/>
              <w:rPr>
                <w:color w:val="FF0000"/>
              </w:rPr>
            </w:pPr>
            <w:r w:rsidRPr="007D5241">
              <w:t xml:space="preserve"> 这个user就是load返回的代理对象。但是这个对象并不是我们所要的。我们所要的是一个User实例对象。那么怎么解决这个问题呢？</w:t>
            </w:r>
          </w:p>
          <w:p w:rsidR="007D5241" w:rsidRDefault="007D5241" w:rsidP="007D5241">
            <w:pPr>
              <w:ind w:left="0"/>
            </w:pPr>
            <w:r w:rsidRPr="007D5241">
              <w:t>第一种方法：在关闭session之前访问该对象</w:t>
            </w:r>
          </w:p>
          <w:p w:rsidR="007D5241" w:rsidRPr="007D5241" w:rsidRDefault="007D5241" w:rsidP="007D5241">
            <w:pPr>
              <w:ind w:left="0"/>
            </w:pPr>
            <w:r w:rsidRPr="007D5241">
              <w:t xml:space="preserve">static Users </w:t>
            </w:r>
            <w:proofErr w:type="spellStart"/>
            <w:r w:rsidRPr="007D5241">
              <w:t>getUser</w:t>
            </w:r>
            <w:proofErr w:type="spellEnd"/>
            <w:r w:rsidRPr="007D5241">
              <w:t>(</w:t>
            </w:r>
            <w:proofErr w:type="spellStart"/>
            <w:r w:rsidRPr="007D5241">
              <w:t>int</w:t>
            </w:r>
            <w:proofErr w:type="spellEnd"/>
            <w:r w:rsidRPr="007D5241">
              <w:t xml:space="preserve"> id){  </w:t>
            </w:r>
          </w:p>
          <w:p w:rsidR="007D5241" w:rsidRPr="007D5241" w:rsidRDefault="007D5241" w:rsidP="007D5241">
            <w:pPr>
              <w:ind w:left="0"/>
            </w:pPr>
            <w:r w:rsidRPr="007D5241">
              <w:t xml:space="preserve">        Session </w:t>
            </w:r>
            <w:proofErr w:type="spellStart"/>
            <w:r w:rsidRPr="007D5241">
              <w:t>session</w:t>
            </w:r>
            <w:proofErr w:type="spellEnd"/>
            <w:r w:rsidRPr="007D5241">
              <w:t xml:space="preserve"> = </w:t>
            </w:r>
            <w:proofErr w:type="spellStart"/>
            <w:r w:rsidRPr="007D5241">
              <w:t>HibernateUtil.getSession</w:t>
            </w:r>
            <w:proofErr w:type="spellEnd"/>
            <w:r w:rsidRPr="007D5241">
              <w:t xml:space="preserve">();  </w:t>
            </w:r>
          </w:p>
          <w:p w:rsidR="007D5241" w:rsidRPr="007D5241" w:rsidRDefault="007D5241" w:rsidP="007D5241">
            <w:pPr>
              <w:ind w:left="0"/>
            </w:pPr>
            <w:r w:rsidRPr="007D5241">
              <w:t xml:space="preserve">        try {  </w:t>
            </w:r>
          </w:p>
          <w:p w:rsidR="007D5241" w:rsidRPr="007D5241" w:rsidRDefault="007D5241" w:rsidP="007D5241">
            <w:pPr>
              <w:ind w:left="0"/>
            </w:pPr>
            <w:r w:rsidRPr="007D5241">
              <w:t xml:space="preserve">            Users </w:t>
            </w:r>
            <w:proofErr w:type="spellStart"/>
            <w:r w:rsidRPr="007D5241">
              <w:t>users</w:t>
            </w:r>
            <w:proofErr w:type="spellEnd"/>
            <w:r w:rsidRPr="007D5241">
              <w:t xml:space="preserve"> = (Users) </w:t>
            </w:r>
            <w:proofErr w:type="spellStart"/>
            <w:r w:rsidRPr="007D5241">
              <w:t>session.load</w:t>
            </w:r>
            <w:proofErr w:type="spellEnd"/>
            <w:r w:rsidRPr="007D5241">
              <w:t>(</w:t>
            </w:r>
            <w:proofErr w:type="spellStart"/>
            <w:r w:rsidRPr="007D5241">
              <w:t>Users.class</w:t>
            </w:r>
            <w:proofErr w:type="spellEnd"/>
            <w:r w:rsidRPr="007D5241">
              <w:t xml:space="preserve">, id);  </w:t>
            </w:r>
          </w:p>
          <w:p w:rsidR="007D5241" w:rsidRPr="007D5241" w:rsidRDefault="007D5241" w:rsidP="007D5241">
            <w:pPr>
              <w:ind w:left="0"/>
            </w:pPr>
            <w:r w:rsidRPr="007D5241">
              <w:t xml:space="preserve">            </w:t>
            </w:r>
            <w:proofErr w:type="spellStart"/>
            <w:r w:rsidRPr="007D5241">
              <w:t>users.getName</w:t>
            </w:r>
            <w:proofErr w:type="spellEnd"/>
            <w:r w:rsidRPr="007D5241">
              <w:t xml:space="preserve">();  </w:t>
            </w:r>
          </w:p>
          <w:p w:rsidR="007D5241" w:rsidRPr="007D5241" w:rsidRDefault="007D5241" w:rsidP="007D5241">
            <w:pPr>
              <w:ind w:left="0"/>
            </w:pPr>
            <w:r w:rsidRPr="007D5241">
              <w:t xml:space="preserve">            return users;  </w:t>
            </w:r>
          </w:p>
          <w:p w:rsidR="007D5241" w:rsidRPr="007D5241" w:rsidRDefault="007D5241" w:rsidP="007D5241">
            <w:pPr>
              <w:ind w:left="0"/>
            </w:pPr>
            <w:r w:rsidRPr="007D5241">
              <w:t xml:space="preserve">        } finally{  </w:t>
            </w:r>
          </w:p>
          <w:p w:rsidR="007D5241" w:rsidRPr="007D5241" w:rsidRDefault="007D5241" w:rsidP="007D5241">
            <w:pPr>
              <w:ind w:left="0"/>
            </w:pPr>
            <w:r w:rsidRPr="007D5241">
              <w:t xml:space="preserve">            </w:t>
            </w:r>
            <w:proofErr w:type="spellStart"/>
            <w:r w:rsidRPr="007D5241">
              <w:t>session.close</w:t>
            </w:r>
            <w:proofErr w:type="spellEnd"/>
            <w:r w:rsidRPr="007D5241">
              <w:t xml:space="preserve">();  </w:t>
            </w:r>
          </w:p>
          <w:p w:rsidR="007D5241" w:rsidRPr="007D5241" w:rsidRDefault="007D5241" w:rsidP="007D5241">
            <w:pPr>
              <w:ind w:left="0"/>
            </w:pPr>
            <w:r w:rsidRPr="007D5241">
              <w:t xml:space="preserve">        }  </w:t>
            </w:r>
          </w:p>
          <w:p w:rsidR="007D5241" w:rsidRPr="007D5241" w:rsidRDefault="007D5241" w:rsidP="007D5241">
            <w:pPr>
              <w:ind w:left="0"/>
            </w:pPr>
            <w:r w:rsidRPr="007D5241">
              <w:t xml:space="preserve">    }</w:t>
            </w:r>
          </w:p>
          <w:p w:rsidR="00937AD3" w:rsidRDefault="00937AD3" w:rsidP="004B18C5">
            <w:pPr>
              <w:ind w:left="0"/>
            </w:pPr>
            <w:r w:rsidRPr="00937AD3">
              <w:t>不过这句话看起来会很奇怪。我们通常会采用如下的方式</w:t>
            </w:r>
          </w:p>
          <w:p w:rsidR="00937AD3" w:rsidRDefault="00937AD3" w:rsidP="00937AD3">
            <w:pPr>
              <w:ind w:left="0"/>
            </w:pPr>
            <w:r>
              <w:t xml:space="preserve">static Users </w:t>
            </w:r>
            <w:proofErr w:type="spellStart"/>
            <w:r>
              <w:t>getUser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id){  </w:t>
            </w:r>
          </w:p>
          <w:p w:rsidR="00937AD3" w:rsidRDefault="00937AD3" w:rsidP="00937AD3">
            <w:pPr>
              <w:ind w:left="0"/>
            </w:pPr>
            <w:r>
              <w:t xml:space="preserve">        Session </w:t>
            </w:r>
            <w:proofErr w:type="spellStart"/>
            <w:r>
              <w:t>session</w:t>
            </w:r>
            <w:proofErr w:type="spellEnd"/>
            <w:r>
              <w:t xml:space="preserve"> = </w:t>
            </w:r>
            <w:proofErr w:type="spellStart"/>
            <w:r>
              <w:t>HibernateUtil.getSession</w:t>
            </w:r>
            <w:proofErr w:type="spellEnd"/>
            <w:r>
              <w:t xml:space="preserve">();  </w:t>
            </w:r>
          </w:p>
          <w:p w:rsidR="00937AD3" w:rsidRDefault="00937AD3" w:rsidP="00937AD3">
            <w:pPr>
              <w:ind w:left="0"/>
            </w:pPr>
            <w:r>
              <w:t xml:space="preserve">        try {  </w:t>
            </w:r>
          </w:p>
          <w:p w:rsidR="00937AD3" w:rsidRDefault="00937AD3" w:rsidP="00937AD3">
            <w:pPr>
              <w:ind w:left="0"/>
            </w:pPr>
            <w:r>
              <w:t xml:space="preserve">            Users </w:t>
            </w:r>
            <w:proofErr w:type="spellStart"/>
            <w:r>
              <w:t>users</w:t>
            </w:r>
            <w:proofErr w:type="spellEnd"/>
            <w:r>
              <w:t xml:space="preserve"> = (Users) </w:t>
            </w:r>
            <w:proofErr w:type="spellStart"/>
            <w:r>
              <w:t>session.load</w:t>
            </w:r>
            <w:proofErr w:type="spellEnd"/>
            <w:r>
              <w:t>(</w:t>
            </w:r>
            <w:proofErr w:type="spellStart"/>
            <w:r>
              <w:t>Users.class</w:t>
            </w:r>
            <w:proofErr w:type="spellEnd"/>
            <w:r>
              <w:t xml:space="preserve">, id);  </w:t>
            </w:r>
          </w:p>
          <w:p w:rsidR="00937AD3" w:rsidRDefault="00937AD3" w:rsidP="00937AD3">
            <w:pPr>
              <w:ind w:left="0"/>
            </w:pPr>
            <w:r>
              <w:t xml:space="preserve">            </w:t>
            </w:r>
            <w:proofErr w:type="spellStart"/>
            <w:r>
              <w:t>Hibernate.initialize</w:t>
            </w:r>
            <w:proofErr w:type="spellEnd"/>
            <w:r>
              <w:t xml:space="preserve">(users);  </w:t>
            </w:r>
          </w:p>
          <w:p w:rsidR="00937AD3" w:rsidRDefault="00937AD3" w:rsidP="00937AD3">
            <w:pPr>
              <w:ind w:left="0"/>
            </w:pPr>
            <w:r>
              <w:t xml:space="preserve">            return users;  </w:t>
            </w:r>
          </w:p>
          <w:p w:rsidR="00937AD3" w:rsidRDefault="00937AD3" w:rsidP="00937AD3">
            <w:pPr>
              <w:ind w:left="0"/>
            </w:pPr>
            <w:r>
              <w:t xml:space="preserve">        } finally{  </w:t>
            </w:r>
          </w:p>
          <w:p w:rsidR="00937AD3" w:rsidRDefault="00937AD3" w:rsidP="00937AD3">
            <w:pPr>
              <w:ind w:left="0"/>
            </w:pPr>
            <w:r>
              <w:t xml:space="preserve">            </w:t>
            </w:r>
            <w:proofErr w:type="spellStart"/>
            <w:r>
              <w:t>session.close</w:t>
            </w:r>
            <w:proofErr w:type="spellEnd"/>
            <w:r>
              <w:t xml:space="preserve">();  </w:t>
            </w:r>
          </w:p>
          <w:p w:rsidR="00937AD3" w:rsidRDefault="00937AD3" w:rsidP="00937AD3">
            <w:pPr>
              <w:ind w:left="0"/>
            </w:pPr>
            <w:r>
              <w:lastRenderedPageBreak/>
              <w:t xml:space="preserve">        }  </w:t>
            </w:r>
          </w:p>
          <w:p w:rsidR="00937AD3" w:rsidRDefault="00937AD3" w:rsidP="00937AD3">
            <w:pPr>
              <w:ind w:left="0"/>
            </w:pPr>
            <w:r>
              <w:t xml:space="preserve">    }</w:t>
            </w:r>
          </w:p>
          <w:p w:rsidR="00937AD3" w:rsidRDefault="00937AD3" w:rsidP="00937AD3">
            <w:pPr>
              <w:ind w:left="0"/>
            </w:pPr>
            <w:r w:rsidRPr="00937AD3">
              <w:rPr>
                <w:rFonts w:hint="eastAsia"/>
              </w:rPr>
              <w:t>利用</w:t>
            </w:r>
            <w:r w:rsidRPr="00937AD3">
              <w:t>hibernate的initialize()方法将这个代理对象给初始化。</w:t>
            </w:r>
          </w:p>
          <w:p w:rsidR="00937AD3" w:rsidRDefault="00937AD3" w:rsidP="00937AD3">
            <w:pPr>
              <w:ind w:left="0"/>
              <w:rPr>
                <w:rFonts w:ascii="宋体" w:eastAsia="宋体" w:hAnsi="宋体"/>
                <w:color w:val="FF0000"/>
                <w:shd w:val="clear" w:color="auto" w:fill="FFFFFF"/>
              </w:rPr>
            </w:pPr>
            <w:r>
              <w:rPr>
                <w:rFonts w:ascii="microsoft yahei" w:hAnsi="microsoft yahei"/>
                <w:color w:val="FF0000"/>
                <w:shd w:val="clear" w:color="auto" w:fill="FFFFFF"/>
              </w:rPr>
              <w:t>注：在使用代理对象的</w:t>
            </w:r>
            <w:proofErr w:type="spellStart"/>
            <w:r>
              <w:rPr>
                <w:color w:val="FF0000"/>
                <w:shd w:val="clear" w:color="auto" w:fill="FFFFFF"/>
              </w:rPr>
              <w:t>getId</w:t>
            </w:r>
            <w:proofErr w:type="spellEnd"/>
            <w:r>
              <w:rPr>
                <w:color w:val="FF0000"/>
                <w:shd w:val="clear" w:color="auto" w:fill="FFFFFF"/>
              </w:rPr>
              <w:t>()</w:t>
            </w:r>
            <w:r>
              <w:rPr>
                <w:rFonts w:ascii="宋体" w:eastAsia="宋体" w:hAnsi="宋体" w:hint="eastAsia"/>
                <w:color w:val="FF0000"/>
                <w:shd w:val="clear" w:color="auto" w:fill="FFFFFF"/>
              </w:rPr>
              <w:t>方法和</w:t>
            </w:r>
            <w:proofErr w:type="spellStart"/>
            <w:r>
              <w:rPr>
                <w:color w:val="FF0000"/>
                <w:shd w:val="clear" w:color="auto" w:fill="FFFFFF"/>
              </w:rPr>
              <w:t>getClass</w:t>
            </w:r>
            <w:proofErr w:type="spellEnd"/>
            <w:r>
              <w:rPr>
                <w:color w:val="FF0000"/>
                <w:shd w:val="clear" w:color="auto" w:fill="FFFFFF"/>
              </w:rPr>
              <w:t>()</w:t>
            </w:r>
            <w:r>
              <w:rPr>
                <w:rFonts w:ascii="宋体" w:eastAsia="宋体" w:hAnsi="宋体" w:hint="eastAsia"/>
                <w:color w:val="FF0000"/>
                <w:shd w:val="clear" w:color="auto" w:fill="FFFFFF"/>
              </w:rPr>
              <w:t>方法的时候，并不会抛出不能初始化异常，因为这两个属性并不用查询数据库。</w:t>
            </w:r>
          </w:p>
          <w:p w:rsidR="00685F20" w:rsidRDefault="00685F20" w:rsidP="00937AD3">
            <w:pPr>
              <w:ind w:left="0"/>
            </w:pPr>
          </w:p>
        </w:tc>
      </w:tr>
    </w:tbl>
    <w:p w:rsidR="00346A15" w:rsidRDefault="00346A15" w:rsidP="00346A15"/>
    <w:p w:rsidR="00262A6D" w:rsidRDefault="00262A6D" w:rsidP="00262A6D">
      <w:pPr>
        <w:pStyle w:val="Heading1"/>
        <w:rPr>
          <w:rFonts w:hint="eastAsia"/>
        </w:rPr>
      </w:pPr>
      <w:r>
        <w:rPr>
          <w:rFonts w:hint="eastAsia"/>
        </w:rPr>
        <w:t>关联映射懒加载</w:t>
      </w:r>
    </w:p>
    <w:p w:rsidR="00692EFD" w:rsidRPr="00692EFD" w:rsidRDefault="00692EFD" w:rsidP="00692EFD">
      <w:pPr>
        <w:rPr>
          <w:rFonts w:hint="eastAsia"/>
        </w:rPr>
      </w:pPr>
      <w:r w:rsidRPr="00692EFD">
        <w:rPr>
          <w:rFonts w:hint="eastAsia"/>
        </w:rPr>
        <w:t>在缺省的情况下，</w:t>
      </w:r>
      <w:r w:rsidRPr="00692EFD">
        <w:t>hibernate对于关联关系会采用懒加载的方式。也就是说1-1、1-N、N-1、N-N都存在懒加载的问题。</w:t>
      </w:r>
    </w:p>
    <w:p w:rsidR="00A973D6" w:rsidRDefault="002A1E4E" w:rsidP="002A1E4E">
      <w:pPr>
        <w:pStyle w:val="Heading2"/>
      </w:pPr>
      <w:r w:rsidRPr="002A1E4E">
        <w:t>one-to-one</w:t>
      </w:r>
      <w:r w:rsidRPr="002A1E4E">
        <w:t>懒加载</w:t>
      </w:r>
    </w:p>
    <w:p w:rsidR="00710355" w:rsidRDefault="00710355" w:rsidP="00710355">
      <w:r>
        <w:t>一对一的懒加载并不常用，因为懒加载的目的是为了减少与数据库的交互，从而提高执行效率，而在一对一关系中，主表中的每一条数据只对应从表的一条数据库，就算都查询也不会增加多少交互的成本，而且主表不能有</w:t>
      </w:r>
      <w:proofErr w:type="spellStart"/>
      <w:r>
        <w:t>contrained</w:t>
      </w:r>
      <w:proofErr w:type="spellEnd"/>
      <w:r>
        <w:t>=true，所以主表是不能懒加载的。</w:t>
      </w:r>
      <w:r w:rsidRPr="002E645A">
        <w:rPr>
          <w:color w:val="FF0000"/>
        </w:rPr>
        <w:t>但是从表可以有</w:t>
      </w:r>
      <w:r>
        <w:t>。</w:t>
      </w:r>
    </w:p>
    <w:p w:rsidR="002A1E4E" w:rsidRDefault="00710355" w:rsidP="00710355">
      <w:r>
        <w:t>实现此种懒加载必须在从对象这边同时满足三个条件：</w:t>
      </w:r>
    </w:p>
    <w:p w:rsidR="002E645A" w:rsidRDefault="002E645A" w:rsidP="002E645A">
      <w:pPr>
        <w:pStyle w:val="ListParagraph"/>
        <w:numPr>
          <w:ilvl w:val="0"/>
          <w:numId w:val="16"/>
        </w:numPr>
      </w:pPr>
      <w:r>
        <w:t>lazy！=false（lazy的属性有三个选项分别为：no-proxy、false和proxy）</w:t>
      </w:r>
    </w:p>
    <w:p w:rsidR="002E645A" w:rsidRDefault="002E645A" w:rsidP="002E645A">
      <w:pPr>
        <w:pStyle w:val="ListParagraph"/>
        <w:numPr>
          <w:ilvl w:val="0"/>
          <w:numId w:val="16"/>
        </w:numPr>
      </w:pPr>
      <w:r>
        <w:t>Constrained = true ；</w:t>
      </w:r>
    </w:p>
    <w:p w:rsidR="002E645A" w:rsidRDefault="002E645A" w:rsidP="002E645A">
      <w:pPr>
        <w:pStyle w:val="ListParagraph"/>
        <w:numPr>
          <w:ilvl w:val="0"/>
          <w:numId w:val="16"/>
        </w:numPr>
      </w:pPr>
      <w:r>
        <w:t>fetch=select。</w:t>
      </w:r>
    </w:p>
    <w:p w:rsidR="002E645A" w:rsidRDefault="002E645A" w:rsidP="002E645A">
      <w:pPr>
        <w:rPr>
          <w:rFonts w:hint="eastAsia"/>
        </w:rPr>
      </w:pPr>
      <w:r w:rsidRPr="002E645A">
        <w:rPr>
          <w:rFonts w:hint="eastAsia"/>
          <w:color w:val="FF0000"/>
        </w:rPr>
        <w:t>注意</w:t>
      </w:r>
      <w:r w:rsidRPr="002E645A">
        <w:t>：当fetch设置为join时，懒加载就会失效。因为fetch的作用是抓取方式，他有两个值分别问select和join，默认值为select。即在设为join时，他会直接将从表信息以join方式查询到而不是再次使用select查询，这样导致了懒加载的失效。</w:t>
      </w:r>
    </w:p>
    <w:p w:rsidR="00C5635C" w:rsidRDefault="00C5635C" w:rsidP="002E645A">
      <w:pPr>
        <w:rPr>
          <w:rFonts w:hint="eastAsia"/>
        </w:rPr>
      </w:pPr>
    </w:p>
    <w:p w:rsidR="00C5635C" w:rsidRDefault="00C5635C" w:rsidP="00C5635C">
      <w:pPr>
        <w:pStyle w:val="Heading2"/>
        <w:rPr>
          <w:rFonts w:hint="eastAsia"/>
        </w:rPr>
      </w:pPr>
      <w:r w:rsidRPr="00C5635C">
        <w:t>one-to-many</w:t>
      </w:r>
      <w:r w:rsidRPr="00C5635C">
        <w:t>懒加载</w:t>
      </w:r>
    </w:p>
    <w:p w:rsidR="00692EFD" w:rsidRDefault="000D66E3" w:rsidP="00B33DD5">
      <w:r>
        <w:rPr>
          <w:rFonts w:hint="eastAsia"/>
        </w:rPr>
        <w:tab/>
      </w:r>
      <w:r w:rsidR="00692EFD">
        <w:t>与one-to-one关联不同，对one-to-many而言，主表的每一条属性都会对应从表的多条数据，这个时候懒加载就显得非常有效了。比如一个部门里面</w:t>
      </w:r>
      <w:r w:rsidR="00692EFD">
        <w:lastRenderedPageBreak/>
        <w:t>有多个员工，如果没有懒加载，每查询这个部门的时候都会查询出多个员工，这会大大增加与数据库交互的成本。所以</w:t>
      </w:r>
      <w:proofErr w:type="spellStart"/>
      <w:r w:rsidR="00692EFD">
        <w:t>Hbernate</w:t>
      </w:r>
      <w:proofErr w:type="spellEnd"/>
      <w:r w:rsidR="00692EFD">
        <w:t>默认的是加入懒加载的。这就是查询集合属性的时候返回的是一个</w:t>
      </w:r>
      <w:proofErr w:type="spellStart"/>
      <w:r w:rsidR="00692EFD">
        <w:t>PersistentIndexed</w:t>
      </w:r>
      <w:proofErr w:type="spellEnd"/>
      <w:r w:rsidR="00692EFD">
        <w:t>*类型对象的原因。该对象其实就是一个代理对象。当然，可以在映射文件中通过将lazy属性设为假来禁用。Hibernate默认对one-to-many就是使用的懒加载，但用户也可以取消懒加载操作：</w:t>
      </w:r>
    </w:p>
    <w:p w:rsidR="00692EFD" w:rsidRDefault="00692EFD" w:rsidP="00B23019">
      <w:pPr>
        <w:pStyle w:val="ListParagraph"/>
        <w:numPr>
          <w:ilvl w:val="0"/>
          <w:numId w:val="17"/>
        </w:numPr>
      </w:pPr>
      <w:r>
        <w:t>设置lazy=</w:t>
      </w:r>
      <w:r w:rsidR="00B23019">
        <w:t>"</w:t>
      </w:r>
      <w:r>
        <w:t>false</w:t>
      </w:r>
      <w:r w:rsidR="00B23019">
        <w:t>"</w:t>
      </w:r>
      <w:r>
        <w:t>;</w:t>
      </w:r>
    </w:p>
    <w:p w:rsidR="00692EFD" w:rsidRDefault="00692EFD" w:rsidP="00B23019">
      <w:pPr>
        <w:pStyle w:val="ListParagraph"/>
        <w:numPr>
          <w:ilvl w:val="0"/>
          <w:numId w:val="17"/>
        </w:numPr>
      </w:pPr>
      <w:r>
        <w:t>设置fetch=</w:t>
      </w:r>
      <w:r w:rsidR="00B23019">
        <w:t>"</w:t>
      </w:r>
      <w:r>
        <w:t>join</w:t>
      </w:r>
      <w:r w:rsidR="00B23019">
        <w:t>"</w:t>
      </w:r>
      <w:r>
        <w:t>.</w:t>
      </w:r>
    </w:p>
    <w:p w:rsidR="00692EFD" w:rsidRDefault="00692EFD" w:rsidP="00692EFD">
      <w:r>
        <w:t>实现此种懒加载必须在从对象这边同时满足两个个条件：</w:t>
      </w:r>
    </w:p>
    <w:p w:rsidR="00692EFD" w:rsidRDefault="00692EFD" w:rsidP="00B23019">
      <w:pPr>
        <w:pStyle w:val="ListParagraph"/>
        <w:numPr>
          <w:ilvl w:val="0"/>
          <w:numId w:val="18"/>
        </w:numPr>
      </w:pPr>
      <w:r>
        <w:t>lazy！=false（lazy的属性有三个选项分别为：no-proxy、false和proxy）</w:t>
      </w:r>
    </w:p>
    <w:p w:rsidR="00C5635C" w:rsidRDefault="00692EFD" w:rsidP="00B23019">
      <w:pPr>
        <w:pStyle w:val="ListParagraph"/>
        <w:numPr>
          <w:ilvl w:val="0"/>
          <w:numId w:val="18"/>
        </w:numPr>
        <w:rPr>
          <w:rFonts w:hint="eastAsia"/>
        </w:rPr>
      </w:pPr>
      <w:r>
        <w:t>fetch=select。</w:t>
      </w:r>
    </w:p>
    <w:p w:rsidR="00B23019" w:rsidRDefault="00B23019" w:rsidP="00B23019">
      <w:pPr>
        <w:rPr>
          <w:rFonts w:hint="eastAsia"/>
        </w:rPr>
      </w:pPr>
    </w:p>
    <w:p w:rsidR="00B23019" w:rsidRDefault="00822394" w:rsidP="00822394">
      <w:pPr>
        <w:pStyle w:val="Heading2"/>
        <w:rPr>
          <w:rFonts w:hint="eastAsia"/>
        </w:rPr>
      </w:pPr>
      <w:r>
        <w:t>man</w:t>
      </w:r>
      <w:r>
        <w:rPr>
          <w:rFonts w:hint="eastAsia"/>
        </w:rPr>
        <w:t>y</w:t>
      </w:r>
      <w:r w:rsidRPr="00822394">
        <w:t>-to-one</w:t>
      </w:r>
      <w:r w:rsidRPr="00822394">
        <w:t>懒加载</w:t>
      </w:r>
    </w:p>
    <w:p w:rsidR="00EF4147" w:rsidRDefault="00EF4147" w:rsidP="00EF4147">
      <w:r>
        <w:rPr>
          <w:rFonts w:hint="eastAsia"/>
        </w:rPr>
        <w:tab/>
      </w:r>
      <w:r>
        <w:t>此关联关系的懒加载和one-to-one的懒加载一样都是可要可不要的，因为对执行效率的提高都不是非常明显。虽然多对一与一对一关系方式相同，但是在Hibernate中多对一时，默认是进行懒加载的。另外有一点需要注意的是懒加载并不会区分集合属性里面是否有值，即使是没有值，他依然会使用懒加载。</w:t>
      </w:r>
      <w:r w:rsidR="00577352">
        <w:t xml:space="preserve">  </w:t>
      </w:r>
      <w:r>
        <w:t>实现此种懒加载必须在从对象这边同时满足两个个条件：</w:t>
      </w:r>
    </w:p>
    <w:p w:rsidR="00EF4147" w:rsidRDefault="00EF4147" w:rsidP="00577352">
      <w:pPr>
        <w:pStyle w:val="ListParagraph"/>
        <w:numPr>
          <w:ilvl w:val="0"/>
          <w:numId w:val="19"/>
        </w:numPr>
      </w:pPr>
      <w:r>
        <w:t>lazy！=false（lazy的属性有三个选项分别为：no-proxy、false和proxy）</w:t>
      </w:r>
    </w:p>
    <w:p w:rsidR="00822394" w:rsidRDefault="00EF4147" w:rsidP="00822394">
      <w:pPr>
        <w:pStyle w:val="ListParagraph"/>
        <w:numPr>
          <w:ilvl w:val="0"/>
          <w:numId w:val="19"/>
        </w:numPr>
        <w:rPr>
          <w:rFonts w:hint="eastAsia"/>
        </w:rPr>
      </w:pPr>
      <w:r>
        <w:t>fetch=select</w:t>
      </w:r>
    </w:p>
    <w:p w:rsidR="00577352" w:rsidRDefault="00577352" w:rsidP="00577352">
      <w:pPr>
        <w:pStyle w:val="Heading2"/>
      </w:pPr>
      <w:r>
        <w:t>many-to-many</w:t>
      </w:r>
      <w:r>
        <w:t>懒加载</w:t>
      </w:r>
    </w:p>
    <w:p w:rsidR="00577352" w:rsidRDefault="00577352" w:rsidP="00577352">
      <w:r>
        <w:rPr>
          <w:rFonts w:hint="eastAsia"/>
        </w:rPr>
        <w:tab/>
      </w:r>
      <w:r>
        <w:t>此关联关系的懒加载和one-to-many的懒加载一样对程序的执行效率的提高都是非常明显的。实现此种懒加载必须在从对象这边同时满足两个个条件：</w:t>
      </w:r>
    </w:p>
    <w:p w:rsidR="00577352" w:rsidRDefault="00577352" w:rsidP="00577352">
      <w:pPr>
        <w:pStyle w:val="ListParagraph"/>
        <w:numPr>
          <w:ilvl w:val="0"/>
          <w:numId w:val="20"/>
        </w:numPr>
      </w:pPr>
      <w:r>
        <w:t>lazy！=false（lazy的属性有三个选项分别为：no-proxy、false和proxy）</w:t>
      </w:r>
    </w:p>
    <w:p w:rsidR="00577352" w:rsidRPr="00822394" w:rsidRDefault="00577352" w:rsidP="00577352">
      <w:pPr>
        <w:pStyle w:val="ListParagraph"/>
        <w:numPr>
          <w:ilvl w:val="0"/>
          <w:numId w:val="20"/>
        </w:numPr>
        <w:rPr>
          <w:rFonts w:hint="eastAsia"/>
        </w:rPr>
      </w:pPr>
      <w:r>
        <w:t>fetch=select</w:t>
      </w:r>
    </w:p>
    <w:sectPr w:rsidR="00577352" w:rsidRPr="00822394" w:rsidSect="00C03A83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3F40" w:rsidRDefault="00AC3F40" w:rsidP="00450DB0">
      <w:pPr>
        <w:spacing w:after="0"/>
      </w:pPr>
      <w:r>
        <w:separator/>
      </w:r>
    </w:p>
  </w:endnote>
  <w:endnote w:type="continuationSeparator" w:id="0">
    <w:p w:rsidR="00AC3F40" w:rsidRDefault="00AC3F40" w:rsidP="00450DB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257615"/>
      <w:docPartObj>
        <w:docPartGallery w:val="Page Numbers (Bottom of Page)"/>
        <w:docPartUnique/>
      </w:docPartObj>
    </w:sdtPr>
    <w:sdtContent>
      <w:p w:rsidR="00450DB0" w:rsidRDefault="00450DB0">
        <w:pPr>
          <w:pStyle w:val="Footer"/>
          <w:jc w:val="right"/>
        </w:pPr>
        <w:fldSimple w:instr=" PAGE   \* MERGEFORMAT ">
          <w:r w:rsidR="00577352">
            <w:rPr>
              <w:noProof/>
            </w:rPr>
            <w:t>5</w:t>
          </w:r>
        </w:fldSimple>
      </w:p>
    </w:sdtContent>
  </w:sdt>
  <w:p w:rsidR="00450DB0" w:rsidRDefault="00450DB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3F40" w:rsidRDefault="00AC3F40" w:rsidP="00450DB0">
      <w:pPr>
        <w:spacing w:after="0"/>
      </w:pPr>
      <w:r>
        <w:separator/>
      </w:r>
    </w:p>
  </w:footnote>
  <w:footnote w:type="continuationSeparator" w:id="0">
    <w:p w:rsidR="00AC3F40" w:rsidRDefault="00AC3F40" w:rsidP="00450DB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C70C05"/>
    <w:multiLevelType w:val="hybridMultilevel"/>
    <w:tmpl w:val="9C2485C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48B7757"/>
    <w:multiLevelType w:val="hybridMultilevel"/>
    <w:tmpl w:val="213AF76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7602327"/>
    <w:multiLevelType w:val="hybridMultilevel"/>
    <w:tmpl w:val="A814972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A214DC0"/>
    <w:multiLevelType w:val="hybridMultilevel"/>
    <w:tmpl w:val="2C12200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BA15698"/>
    <w:multiLevelType w:val="hybridMultilevel"/>
    <w:tmpl w:val="7A28BF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  <w:num w:numId="16">
    <w:abstractNumId w:val="4"/>
  </w:num>
  <w:num w:numId="17">
    <w:abstractNumId w:val="7"/>
  </w:num>
  <w:num w:numId="18">
    <w:abstractNumId w:val="5"/>
  </w:num>
  <w:num w:numId="19">
    <w:abstractNumId w:val="6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50DB0"/>
    <w:rsid w:val="000D0F32"/>
    <w:rsid w:val="000D66E3"/>
    <w:rsid w:val="002001AB"/>
    <w:rsid w:val="00262A6D"/>
    <w:rsid w:val="002A1E4E"/>
    <w:rsid w:val="002E645A"/>
    <w:rsid w:val="00346A15"/>
    <w:rsid w:val="00450DB0"/>
    <w:rsid w:val="004B18C5"/>
    <w:rsid w:val="00562410"/>
    <w:rsid w:val="005653B8"/>
    <w:rsid w:val="00577352"/>
    <w:rsid w:val="005D27F7"/>
    <w:rsid w:val="00685F20"/>
    <w:rsid w:val="00692EFD"/>
    <w:rsid w:val="00710355"/>
    <w:rsid w:val="007D5241"/>
    <w:rsid w:val="00822394"/>
    <w:rsid w:val="008261CD"/>
    <w:rsid w:val="008B5ACA"/>
    <w:rsid w:val="008C5117"/>
    <w:rsid w:val="00904415"/>
    <w:rsid w:val="00915FA7"/>
    <w:rsid w:val="00937AD3"/>
    <w:rsid w:val="0099619D"/>
    <w:rsid w:val="009D5000"/>
    <w:rsid w:val="009E0DB2"/>
    <w:rsid w:val="00A973D6"/>
    <w:rsid w:val="00AC3F40"/>
    <w:rsid w:val="00B23019"/>
    <w:rsid w:val="00B33DD5"/>
    <w:rsid w:val="00BA6C29"/>
    <w:rsid w:val="00C03A83"/>
    <w:rsid w:val="00C5635C"/>
    <w:rsid w:val="00CF62FA"/>
    <w:rsid w:val="00D24EDE"/>
    <w:rsid w:val="00D80E2B"/>
    <w:rsid w:val="00DB6FA6"/>
    <w:rsid w:val="00DE6E85"/>
    <w:rsid w:val="00DF68DB"/>
    <w:rsid w:val="00EF3DCE"/>
    <w:rsid w:val="00EF4147"/>
    <w:rsid w:val="00F37F94"/>
    <w:rsid w:val="00F9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50DB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0DB0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450DB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50DB0"/>
    <w:rPr>
      <w:rFonts w:ascii="微软雅黑" w:hAnsi="微软雅黑"/>
      <w:sz w:val="24"/>
    </w:rPr>
  </w:style>
  <w:style w:type="table" w:styleId="TableGrid">
    <w:name w:val="Table Grid"/>
    <w:basedOn w:val="TableNormal"/>
    <w:uiPriority w:val="59"/>
    <w:rsid w:val="004B18C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53B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3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84</TotalTime>
  <Pages>5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45</cp:revision>
  <dcterms:created xsi:type="dcterms:W3CDTF">2016-11-18T08:53:00Z</dcterms:created>
  <dcterms:modified xsi:type="dcterms:W3CDTF">2016-11-18T10:17:00Z</dcterms:modified>
</cp:coreProperties>
</file>