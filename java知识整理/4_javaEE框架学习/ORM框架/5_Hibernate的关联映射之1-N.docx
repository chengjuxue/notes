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C5F" w:rsidRPr="00FF1C5F" w:rsidRDefault="008810EF" w:rsidP="00FF1C5F">
      <w:pPr>
        <w:pStyle w:val="Title"/>
      </w:pPr>
      <w:r w:rsidRPr="008810EF">
        <w:t>Hibernate</w:t>
      </w:r>
      <w:r w:rsidRPr="008810EF">
        <w:t>的关联映射之</w:t>
      </w:r>
      <w:r w:rsidRPr="008810EF">
        <w:t>1-N</w:t>
      </w:r>
      <w:r w:rsidRPr="008810EF">
        <w:t>关联映射</w:t>
      </w:r>
    </w:p>
    <w:p w:rsidR="008810EF" w:rsidRDefault="006D1618" w:rsidP="006D1618">
      <w:pPr>
        <w:pStyle w:val="Heading1"/>
      </w:pPr>
      <w:r w:rsidRPr="006D1618">
        <w:rPr>
          <w:rFonts w:hint="eastAsia"/>
        </w:rPr>
        <w:t>单向</w:t>
      </w:r>
      <w:r w:rsidRPr="006D1618">
        <w:t>1-N</w:t>
      </w:r>
      <w:r w:rsidRPr="006D1618">
        <w:t>关联</w:t>
      </w:r>
    </w:p>
    <w:p w:rsidR="00FF1C5F" w:rsidRDefault="00FF1C5F" w:rsidP="00FF1C5F">
      <w:r>
        <w:t>对于单向的1-N关联关系，只需要在1的一端增加Set类型的属性，该属性记录当前实体的关联实体。同样以员工-部门为例(Employee--&gt;Department)。两个持久化类如下：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F1C5F" w:rsidTr="00FF1C5F">
        <w:tc>
          <w:tcPr>
            <w:tcW w:w="8388" w:type="dxa"/>
          </w:tcPr>
          <w:p w:rsidR="00FF1C5F" w:rsidRDefault="00FF1C5F" w:rsidP="00FF1C5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Employee {</w:t>
            </w:r>
          </w:p>
          <w:p w:rsidR="00FF1C5F" w:rsidRDefault="00FF1C5F" w:rsidP="00FF1C5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;  </w:t>
            </w:r>
          </w:p>
          <w:p w:rsidR="00FF1C5F" w:rsidRDefault="00FF1C5F" w:rsidP="00FF1C5F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FF1C5F" w:rsidRDefault="00FF1C5F" w:rsidP="00FF1C5F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szCs w:val="24"/>
              </w:rPr>
              <w:t>//</w:t>
            </w:r>
            <w:proofErr w:type="spellStart"/>
            <w:r>
              <w:rPr>
                <w:rFonts w:ascii="Consolas" w:hAnsi="Consolas" w:cs="Consolas" w:hint="eastAsia"/>
                <w:color w:val="000000"/>
                <w:szCs w:val="24"/>
              </w:rPr>
              <w:t>set,get,toString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4"/>
              </w:rPr>
              <w:t>,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无参构造器</w:t>
            </w:r>
          </w:p>
          <w:p w:rsidR="00FF1C5F" w:rsidRDefault="00FF1C5F" w:rsidP="00FF1C5F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FF1C5F" w:rsidRDefault="00FF1C5F" w:rsidP="00FF1C5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Department {</w:t>
            </w:r>
          </w:p>
          <w:p w:rsidR="00FF1C5F" w:rsidRDefault="00FF1C5F" w:rsidP="00FF1C5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;  </w:t>
            </w:r>
          </w:p>
          <w:p w:rsidR="00FF1C5F" w:rsidRDefault="00FF1C5F" w:rsidP="00FF1C5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;  </w:t>
            </w:r>
          </w:p>
          <w:p w:rsidR="00FF1C5F" w:rsidRDefault="00FF1C5F" w:rsidP="00FF1C5F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Set&lt;Employee&gt; </w:t>
            </w:r>
            <w:r>
              <w:rPr>
                <w:rFonts w:ascii="Consolas" w:hAnsi="Consolas" w:cs="Consolas"/>
                <w:color w:val="0000C0"/>
                <w:szCs w:val="24"/>
              </w:rPr>
              <w:t>employees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FF1C5F" w:rsidRDefault="00FF1C5F" w:rsidP="00FF1C5F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szCs w:val="24"/>
              </w:rPr>
              <w:t>//</w:t>
            </w:r>
            <w:proofErr w:type="spellStart"/>
            <w:r>
              <w:rPr>
                <w:rFonts w:ascii="Consolas" w:hAnsi="Consolas" w:cs="Consolas" w:hint="eastAsia"/>
                <w:color w:val="000000"/>
                <w:szCs w:val="24"/>
              </w:rPr>
              <w:t>set,get,toString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4"/>
              </w:rPr>
              <w:t>,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无参构造器</w:t>
            </w:r>
          </w:p>
          <w:p w:rsidR="00FF1C5F" w:rsidRDefault="00FF1C5F" w:rsidP="00FF1C5F">
            <w:pPr>
              <w:ind w:left="0"/>
            </w:pPr>
          </w:p>
        </w:tc>
      </w:tr>
    </w:tbl>
    <w:p w:rsidR="00FF1C5F" w:rsidRDefault="00FF1C5F" w:rsidP="00FF1C5F"/>
    <w:p w:rsidR="00FF1C5F" w:rsidRPr="00FF1C5F" w:rsidRDefault="00FE12ED" w:rsidP="00FE12ED">
      <w:pPr>
        <w:pStyle w:val="Heading2"/>
      </w:pPr>
      <w:r w:rsidRPr="00FE12ED">
        <w:rPr>
          <w:rFonts w:hint="eastAsia"/>
        </w:rPr>
        <w:t>基于无连接表的单向</w:t>
      </w:r>
      <w:r w:rsidRPr="00FE12ED">
        <w:t>1-N</w:t>
      </w:r>
      <w:r w:rsidRPr="00FE12ED">
        <w:t>关联</w:t>
      </w:r>
    </w:p>
    <w:p w:rsidR="00FF1C5F" w:rsidRDefault="00FE12ED" w:rsidP="00FF1C5F">
      <w:r>
        <w:rPr>
          <w:rFonts w:hint="eastAsia"/>
        </w:rPr>
        <w:tab/>
      </w:r>
      <w:r w:rsidRPr="00FE12ED">
        <w:t>对于1-N</w:t>
      </w:r>
      <w:r w:rsidRPr="00FE12ED">
        <w:rPr>
          <w:rFonts w:hint="eastAsia"/>
        </w:rPr>
        <w:t>的单向关联，需要在</w:t>
      </w:r>
      <w:r w:rsidRPr="00FE12ED">
        <w:t>1</w:t>
      </w:r>
      <w:r w:rsidRPr="00FE12ED">
        <w:rPr>
          <w:rFonts w:hint="eastAsia"/>
        </w:rPr>
        <w:t>的一端增加对应的集合映射元素，如</w:t>
      </w:r>
      <w:r w:rsidRPr="00FE12ED">
        <w:t>&lt;set.../&gt;</w:t>
      </w:r>
      <w:r w:rsidRPr="00FE12ED">
        <w:rPr>
          <w:rFonts w:hint="eastAsia"/>
        </w:rPr>
        <w:t>、</w:t>
      </w:r>
      <w:r w:rsidRPr="00FE12ED">
        <w:t>&lt;bag.../&gt;</w:t>
      </w:r>
      <w:r w:rsidRPr="00FE12ED">
        <w:rPr>
          <w:rFonts w:hint="eastAsia"/>
        </w:rPr>
        <w:t>。在集合元素中需要增加</w:t>
      </w:r>
      <w:r w:rsidRPr="00FE12ED">
        <w:t>&lt;key.../&gt;</w:t>
      </w:r>
      <w:r w:rsidRPr="00FE12ED">
        <w:rPr>
          <w:rFonts w:hint="eastAsia"/>
        </w:rPr>
        <w:t>子元素，该子元素用来映射外键。同时集合元素中需要使用</w:t>
      </w:r>
      <w:r w:rsidRPr="00FE12ED">
        <w:t>&lt;one-to-many.../&gt;</w:t>
      </w:r>
      <w:r w:rsidRPr="00FE12ED">
        <w:rPr>
          <w:rFonts w:hint="eastAsia"/>
        </w:rPr>
        <w:t>元素来映射</w:t>
      </w:r>
      <w:r w:rsidRPr="00FE12ED">
        <w:t>1-N</w:t>
      </w:r>
      <w:r w:rsidRPr="00FE12ED">
        <w:rPr>
          <w:rFonts w:hint="eastAsia"/>
        </w:rPr>
        <w:t>关联关系。</w:t>
      </w:r>
    </w:p>
    <w:tbl>
      <w:tblPr>
        <w:tblStyle w:val="TableGrid"/>
        <w:tblW w:w="8550" w:type="dxa"/>
        <w:tblInd w:w="468" w:type="dxa"/>
        <w:tblLook w:val="04A0"/>
      </w:tblPr>
      <w:tblGrid>
        <w:gridCol w:w="8550"/>
      </w:tblGrid>
      <w:tr w:rsidR="00426465" w:rsidTr="003D0536">
        <w:tc>
          <w:tcPr>
            <w:tcW w:w="8550" w:type="dxa"/>
          </w:tcPr>
          <w:p w:rsidR="00426465" w:rsidRDefault="00426465" w:rsidP="00426465">
            <w:pPr>
              <w:ind w:left="0"/>
            </w:pPr>
            <w:r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 &gt;  </w:t>
            </w:r>
          </w:p>
          <w:p w:rsidR="00426465" w:rsidRDefault="00426465" w:rsidP="00426465">
            <w:pPr>
              <w:ind w:left="0"/>
            </w:pPr>
            <w:r>
              <w:t xml:space="preserve">    &lt;class name="Department" table="department"&gt;  </w:t>
            </w:r>
          </w:p>
          <w:p w:rsidR="00426465" w:rsidRDefault="00426465" w:rsidP="00426465">
            <w:pPr>
              <w:ind w:left="0"/>
            </w:pPr>
            <w:r>
              <w:t xml:space="preserve">        &lt;id name="id" column="</w:t>
            </w:r>
            <w:proofErr w:type="spellStart"/>
            <w:r>
              <w:t>departmentID</w:t>
            </w:r>
            <w:proofErr w:type="spellEnd"/>
            <w:r>
              <w:t xml:space="preserve">"&gt;  </w:t>
            </w:r>
          </w:p>
          <w:p w:rsidR="00426465" w:rsidRDefault="00426465" w:rsidP="00426465">
            <w:pPr>
              <w:ind w:left="0"/>
            </w:pPr>
            <w:r>
              <w:t xml:space="preserve">            &lt;generator class="native" /&gt;  </w:t>
            </w:r>
          </w:p>
          <w:p w:rsidR="00426465" w:rsidRDefault="00426465" w:rsidP="00426465">
            <w:pPr>
              <w:ind w:left="0"/>
            </w:pPr>
            <w:r>
              <w:t xml:space="preserve">        &lt;/id&gt;  </w:t>
            </w:r>
          </w:p>
          <w:p w:rsidR="00426465" w:rsidRDefault="00426465" w:rsidP="00426465">
            <w:pPr>
              <w:ind w:left="0"/>
            </w:pPr>
            <w:r>
              <w:t xml:space="preserve">          </w:t>
            </w:r>
          </w:p>
          <w:p w:rsidR="00426465" w:rsidRDefault="00426465" w:rsidP="00426465">
            <w:pPr>
              <w:ind w:left="0"/>
            </w:pPr>
            <w:r>
              <w:t xml:space="preserve">        &lt;property name="name" column="</w:t>
            </w:r>
            <w:proofErr w:type="spellStart"/>
            <w:r>
              <w:t>departmentName</w:t>
            </w:r>
            <w:proofErr w:type="spellEnd"/>
            <w:r>
              <w:t xml:space="preserve">" /&gt;  </w:t>
            </w:r>
          </w:p>
          <w:p w:rsidR="00426465" w:rsidRDefault="00426465" w:rsidP="00426465">
            <w:pPr>
              <w:ind w:left="0"/>
            </w:pPr>
            <w:r>
              <w:t xml:space="preserve">          </w:t>
            </w:r>
          </w:p>
          <w:p w:rsidR="00426465" w:rsidRDefault="00426465" w:rsidP="00426465">
            <w:pPr>
              <w:ind w:left="0"/>
            </w:pPr>
            <w:r>
              <w:t xml:space="preserve">        &lt;!-- 映射集合属合 --&gt;  </w:t>
            </w:r>
          </w:p>
          <w:p w:rsidR="00426465" w:rsidRDefault="00426465" w:rsidP="00426465">
            <w:pPr>
              <w:ind w:left="0"/>
            </w:pPr>
            <w:r>
              <w:t xml:space="preserve">        &lt;set name="employees" inverse="true" &gt;  </w:t>
            </w:r>
          </w:p>
          <w:p w:rsidR="00426465" w:rsidRDefault="00426465" w:rsidP="00426465">
            <w:pPr>
              <w:ind w:left="0"/>
            </w:pPr>
            <w:r>
              <w:lastRenderedPageBreak/>
              <w:t xml:space="preserve">            &lt;!-- 指定关联的外键列 --&gt;  </w:t>
            </w:r>
          </w:p>
          <w:p w:rsidR="00426465" w:rsidRDefault="00426465" w:rsidP="00426465">
            <w:pPr>
              <w:ind w:left="0"/>
            </w:pPr>
            <w:r>
              <w:t xml:space="preserve">            &lt;key column="</w:t>
            </w:r>
            <w:proofErr w:type="spellStart"/>
            <w:r>
              <w:t>departmentID</w:t>
            </w:r>
            <w:proofErr w:type="spellEnd"/>
            <w:r>
              <w:t xml:space="preserve">" /&gt;  </w:t>
            </w:r>
          </w:p>
          <w:p w:rsidR="00426465" w:rsidRDefault="00426465" w:rsidP="00426465">
            <w:pPr>
              <w:ind w:left="0"/>
            </w:pPr>
            <w:r>
              <w:t xml:space="preserve">            &lt;!-- 用以映射到关联类属性 --&gt;  </w:t>
            </w:r>
          </w:p>
          <w:p w:rsidR="00426465" w:rsidRDefault="00426465" w:rsidP="00426465">
            <w:pPr>
              <w:ind w:left="0"/>
            </w:pPr>
            <w:r>
              <w:t xml:space="preserve">            &lt;one-to-many class="Employee"/&gt;  </w:t>
            </w:r>
          </w:p>
          <w:p w:rsidR="00426465" w:rsidRDefault="00426465" w:rsidP="00426465">
            <w:pPr>
              <w:ind w:left="0"/>
            </w:pPr>
            <w:r>
              <w:t xml:space="preserve">        &lt;/set&gt;      </w:t>
            </w:r>
          </w:p>
          <w:p w:rsidR="00426465" w:rsidRDefault="00426465" w:rsidP="00426465">
            <w:pPr>
              <w:ind w:left="0"/>
            </w:pPr>
            <w:r>
              <w:t xml:space="preserve">    &lt;/class&gt;  </w:t>
            </w:r>
          </w:p>
          <w:p w:rsidR="00426465" w:rsidRDefault="00426465" w:rsidP="00426465">
            <w:pPr>
              <w:ind w:left="0"/>
            </w:pPr>
            <w:r>
              <w:t xml:space="preserve">&lt;/hibernate-mapping&gt;  </w:t>
            </w:r>
          </w:p>
          <w:p w:rsidR="00426465" w:rsidRDefault="00426465" w:rsidP="00426465">
            <w:pPr>
              <w:ind w:left="0"/>
            </w:pPr>
            <w:r w:rsidRPr="00426465">
              <w:t>对于上面的映射文件，映射&lt;set.../&gt;元素时并没有指定cascade属性，在默认的情况下，对主表实体的持久化操作不会级联到从表实体。</w:t>
            </w:r>
          </w:p>
          <w:p w:rsidR="00426465" w:rsidRDefault="00426465" w:rsidP="00426465">
            <w:pPr>
              <w:ind w:left="0"/>
            </w:pPr>
          </w:p>
          <w:p w:rsidR="000B6B86" w:rsidRDefault="000B6B86" w:rsidP="000B6B86">
            <w:pPr>
              <w:ind w:left="0"/>
            </w:pPr>
            <w:r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"&gt;  </w:t>
            </w:r>
          </w:p>
          <w:p w:rsidR="000B6B86" w:rsidRDefault="000B6B86" w:rsidP="000B6B86">
            <w:pPr>
              <w:ind w:left="0"/>
            </w:pPr>
            <w:r>
              <w:t xml:space="preserve">    &lt;class name="Employee" table="employee"&gt;  </w:t>
            </w:r>
          </w:p>
          <w:p w:rsidR="000B6B86" w:rsidRDefault="000B6B86" w:rsidP="000B6B86">
            <w:pPr>
              <w:ind w:left="0"/>
            </w:pPr>
            <w:r>
              <w:t xml:space="preserve">        &lt;id name="id" column="</w:t>
            </w:r>
            <w:proofErr w:type="spellStart"/>
            <w:r>
              <w:t>employeeID</w:t>
            </w:r>
            <w:proofErr w:type="spellEnd"/>
            <w:r>
              <w:t xml:space="preserve">"&gt;  </w:t>
            </w:r>
          </w:p>
          <w:p w:rsidR="000B6B86" w:rsidRDefault="000B6B86" w:rsidP="000B6B86">
            <w:pPr>
              <w:ind w:left="0"/>
            </w:pPr>
            <w:r>
              <w:t xml:space="preserve">            &lt;generator class="native" /&gt;  </w:t>
            </w:r>
          </w:p>
          <w:p w:rsidR="000B6B86" w:rsidRDefault="000B6B86" w:rsidP="000B6B86">
            <w:pPr>
              <w:ind w:left="0"/>
            </w:pPr>
            <w:r>
              <w:t xml:space="preserve">        &lt;/id&gt;  </w:t>
            </w:r>
          </w:p>
          <w:p w:rsidR="000B6B86" w:rsidRDefault="000B6B86" w:rsidP="000B6B86">
            <w:pPr>
              <w:ind w:left="0"/>
            </w:pPr>
            <w:r>
              <w:t xml:space="preserve">        &lt;property name="name" column="</w:t>
            </w:r>
            <w:proofErr w:type="spellStart"/>
            <w:r>
              <w:t>employeeName</w:t>
            </w:r>
            <w:proofErr w:type="spellEnd"/>
            <w:r>
              <w:t xml:space="preserve">" /&gt;      </w:t>
            </w:r>
          </w:p>
          <w:p w:rsidR="000B6B86" w:rsidRDefault="000B6B86" w:rsidP="000B6B86">
            <w:pPr>
              <w:ind w:left="0"/>
            </w:pPr>
            <w:r>
              <w:t xml:space="preserve">    &lt;/class&gt;  </w:t>
            </w:r>
          </w:p>
          <w:p w:rsidR="00426465" w:rsidRDefault="000B6B86" w:rsidP="000B6B86">
            <w:pPr>
              <w:ind w:left="0"/>
            </w:pPr>
            <w:r>
              <w:t xml:space="preserve">&lt;/hibernate-mapping&gt;  </w:t>
            </w:r>
          </w:p>
          <w:p w:rsidR="000B6B86" w:rsidRDefault="000B6B86" w:rsidP="000B6B86">
            <w:pPr>
              <w:ind w:left="0"/>
            </w:pPr>
          </w:p>
        </w:tc>
      </w:tr>
      <w:tr w:rsidR="000B6B86" w:rsidTr="003D0536">
        <w:tc>
          <w:tcPr>
            <w:tcW w:w="8550" w:type="dxa"/>
          </w:tcPr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oneToManyTest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Session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Transaction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transaction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@Before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 {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创建配置对象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Configuration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Configuration().configure();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创建会话工厂对象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config</w:t>
            </w:r>
            <w:r>
              <w:rPr>
                <w:rFonts w:ascii="Consolas" w:hAnsi="Consolas" w:cs="Consolas"/>
                <w:color w:val="000000"/>
                <w:szCs w:val="24"/>
              </w:rPr>
              <w:t>.buildSessionFactory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创建会话对象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sessionFactory</w:t>
            </w:r>
            <w:r>
              <w:rPr>
                <w:rFonts w:ascii="Consolas" w:hAnsi="Consolas" w:cs="Consolas"/>
                <w:color w:val="000000"/>
                <w:szCs w:val="24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开启事务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Cs w:val="24"/>
              </w:rPr>
              <w:t>transaction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@After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destory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 {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提交事务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transaction</w:t>
            </w:r>
            <w:r>
              <w:rPr>
                <w:rFonts w:ascii="Consolas" w:hAnsi="Consolas" w:cs="Consolas"/>
                <w:color w:val="000000"/>
                <w:szCs w:val="24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关闭会话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关闭会话工厂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sessionFactory</w:t>
            </w:r>
            <w:r>
              <w:rPr>
                <w:rFonts w:ascii="Consolas" w:hAnsi="Consolas" w:cs="Consolas"/>
                <w:color w:val="000000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@Test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add</w:t>
            </w:r>
            <w:r>
              <w:rPr>
                <w:rFonts w:ascii="Consolas" w:hAnsi="Consolas" w:cs="Consolas"/>
                <w:color w:val="000000"/>
                <w:szCs w:val="24"/>
              </w:rPr>
              <w:t>(){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Department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department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Department();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department</w:t>
            </w:r>
            <w:r>
              <w:rPr>
                <w:rFonts w:ascii="Consolas" w:hAnsi="Consolas" w:cs="Consolas"/>
                <w:color w:val="000000"/>
                <w:szCs w:val="24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Cs w:val="24"/>
              </w:rPr>
              <w:t>国防部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建立两个对象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Employee </w:t>
            </w:r>
            <w:r>
              <w:rPr>
                <w:rFonts w:ascii="Consolas" w:hAnsi="Consolas" w:cs="Consolas"/>
                <w:color w:val="6A3E3E"/>
                <w:szCs w:val="24"/>
              </w:rPr>
              <w:t>employee1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Employee();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employee1</w:t>
            </w:r>
            <w:r>
              <w:rPr>
                <w:rFonts w:ascii="Consolas" w:hAnsi="Consolas" w:cs="Consolas"/>
                <w:color w:val="000000"/>
                <w:szCs w:val="24"/>
              </w:rPr>
              <w:t>.setName(</w:t>
            </w:r>
            <w:r>
              <w:rPr>
                <w:rFonts w:ascii="Consolas" w:hAnsi="Consolas" w:cs="Consolas"/>
                <w:color w:val="2A00FF"/>
                <w:szCs w:val="24"/>
              </w:rPr>
              <w:t>"chentmt1"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Employee </w:t>
            </w:r>
            <w:r>
              <w:rPr>
                <w:rFonts w:ascii="Consolas" w:hAnsi="Consolas" w:cs="Consolas"/>
                <w:color w:val="6A3E3E"/>
                <w:szCs w:val="24"/>
              </w:rPr>
              <w:t>employee2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Employee();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employee2</w:t>
            </w:r>
            <w:r>
              <w:rPr>
                <w:rFonts w:ascii="Consolas" w:hAnsi="Consolas" w:cs="Consolas"/>
                <w:color w:val="000000"/>
                <w:szCs w:val="24"/>
              </w:rPr>
              <w:t>.setName(</w:t>
            </w:r>
            <w:r>
              <w:rPr>
                <w:rFonts w:ascii="Consolas" w:hAnsi="Consolas" w:cs="Consolas"/>
                <w:color w:val="2A00FF"/>
                <w:szCs w:val="24"/>
              </w:rPr>
              <w:t>"chentmt2"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Set&lt;Employee&gt;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emps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&lt;Employee&gt;();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emps</w:t>
            </w:r>
            <w:r>
              <w:rPr>
                <w:rFonts w:ascii="Consolas" w:hAnsi="Consolas" w:cs="Consolas"/>
                <w:color w:val="000000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employee1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emps</w:t>
            </w:r>
            <w:r>
              <w:rPr>
                <w:rFonts w:ascii="Consolas" w:hAnsi="Consolas" w:cs="Consolas"/>
                <w:color w:val="000000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employee2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设置</w:t>
            </w:r>
            <w:r>
              <w:rPr>
                <w:rFonts w:ascii="Consolas" w:hAnsi="Consolas" w:cs="Consolas"/>
                <w:color w:val="3F7F5F"/>
                <w:szCs w:val="24"/>
              </w:rPr>
              <w:t>Department</w:t>
            </w:r>
            <w:r>
              <w:rPr>
                <w:rFonts w:ascii="Consolas" w:hAnsi="Consolas" w:cs="Consolas"/>
                <w:color w:val="3F7F5F"/>
                <w:szCs w:val="24"/>
              </w:rPr>
              <w:t>和</w:t>
            </w:r>
            <w:r>
              <w:rPr>
                <w:rFonts w:ascii="Consolas" w:hAnsi="Consolas" w:cs="Consolas"/>
                <w:color w:val="3F7F5F"/>
                <w:szCs w:val="24"/>
              </w:rPr>
              <w:t>Employee</w:t>
            </w:r>
            <w:r>
              <w:rPr>
                <w:rFonts w:ascii="Consolas" w:hAnsi="Consolas" w:cs="Consolas"/>
                <w:color w:val="3F7F5F"/>
                <w:szCs w:val="24"/>
              </w:rPr>
              <w:t>之间的关联关系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department</w:t>
            </w:r>
            <w:r>
              <w:rPr>
                <w:rFonts w:ascii="Consolas" w:hAnsi="Consolas" w:cs="Consolas"/>
                <w:color w:val="000000"/>
                <w:szCs w:val="24"/>
              </w:rPr>
              <w:t>.setEmployees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emps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);       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department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       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//....1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employee2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Cs w:val="24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employee1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);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0B6B86" w:rsidRDefault="000B6B86" w:rsidP="000B6B8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0B6B86" w:rsidRDefault="000B6B86" w:rsidP="000B6B86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:rsidR="000B6B86" w:rsidRDefault="000B6B86" w:rsidP="000B6B86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0B6B86" w:rsidRDefault="000B6B86" w:rsidP="000B6B86">
            <w:pPr>
              <w:ind w:left="0"/>
            </w:pPr>
            <w:r>
              <w:rPr>
                <w:rFonts w:hint="eastAsia"/>
              </w:rPr>
              <w:t>分析上面代码段：</w:t>
            </w:r>
            <w:r>
              <w:t>当程序运行到....1的时候，系统会持久化该对象：Department，而且这个对象已经关联了两个Employee对象。在这个时候hibernate需要完成两件事：</w:t>
            </w:r>
          </w:p>
          <w:p w:rsidR="000B6B86" w:rsidRDefault="000B6B86" w:rsidP="000B6B86">
            <w:pPr>
              <w:ind w:left="0"/>
            </w:pPr>
            <w:r>
              <w:rPr>
                <w:rFonts w:hint="eastAsia"/>
              </w:rPr>
              <w:t xml:space="preserve">    1. </w:t>
            </w:r>
            <w:r>
              <w:t>执行insert语句想department表中插入一条记录</w:t>
            </w:r>
          </w:p>
          <w:p w:rsidR="003D0536" w:rsidRDefault="000B6B86" w:rsidP="000B6B86">
            <w:pPr>
              <w:ind w:left="0"/>
            </w:pPr>
            <w:r>
              <w:rPr>
                <w:rFonts w:hint="eastAsia"/>
              </w:rPr>
              <w:t xml:space="preserve">    2. </w:t>
            </w:r>
            <w:r>
              <w:t>Hibernate试图执行update语句，将当前的department表记录关联的</w:t>
            </w:r>
            <w:r w:rsidR="003D0536">
              <w:rPr>
                <w:rFonts w:hint="eastAsia"/>
              </w:rPr>
              <w:t xml:space="preserve">  </w:t>
            </w:r>
          </w:p>
          <w:p w:rsidR="000B6B86" w:rsidRDefault="003D0536" w:rsidP="000B6B86">
            <w:pPr>
              <w:ind w:left="0"/>
            </w:pPr>
            <w:r>
              <w:rPr>
                <w:rFonts w:hint="eastAsia"/>
              </w:rPr>
              <w:t xml:space="preserve">   </w:t>
            </w:r>
            <w:r w:rsidR="000B6B86">
              <w:t>employee表记录的外键</w:t>
            </w:r>
            <w:proofErr w:type="spellStart"/>
            <w:r w:rsidR="000B6B86">
              <w:t>departmentID</w:t>
            </w:r>
            <w:proofErr w:type="spellEnd"/>
            <w:r w:rsidR="000B6B86">
              <w:t>修改为该department记录的主键的值。</w:t>
            </w:r>
          </w:p>
        </w:tc>
      </w:tr>
    </w:tbl>
    <w:p w:rsidR="00C66AAB" w:rsidRDefault="00C66AAB" w:rsidP="00FF1C5F"/>
    <w:p w:rsidR="00704BEF" w:rsidRPr="00FF1C5F" w:rsidRDefault="00704BEF" w:rsidP="00704BEF">
      <w:pPr>
        <w:pStyle w:val="Heading2"/>
      </w:pPr>
      <w:r w:rsidRPr="00704BEF">
        <w:rPr>
          <w:rFonts w:hint="eastAsia"/>
        </w:rPr>
        <w:lastRenderedPageBreak/>
        <w:t>基于有连接表的单向</w:t>
      </w:r>
      <w:r w:rsidRPr="00704BEF">
        <w:t>1-N</w:t>
      </w:r>
      <w:r w:rsidRPr="00704BEF">
        <w:t>关联</w:t>
      </w:r>
    </w:p>
    <w:p w:rsidR="006D1618" w:rsidRDefault="00704BEF" w:rsidP="006D1618">
      <w:r w:rsidRPr="00704BEF">
        <w:t> 对于有连接表的1-N</w:t>
      </w:r>
      <w:r w:rsidRPr="00704BEF">
        <w:rPr>
          <w:rFonts w:hint="eastAsia"/>
        </w:rPr>
        <w:t>关联映射，映射文件不再使用</w:t>
      </w:r>
      <w:r w:rsidRPr="00704BEF">
        <w:t>&lt;one-to-many..../&gt;</w:t>
      </w:r>
      <w:r w:rsidRPr="00704BEF">
        <w:rPr>
          <w:rFonts w:hint="eastAsia"/>
        </w:rPr>
        <w:t>元素映射关联实体，而是使用</w:t>
      </w:r>
      <w:r w:rsidRPr="00704BEF">
        <w:t>&lt;many-to-many.../&gt;</w:t>
      </w:r>
      <w:r w:rsidRPr="00704BEF">
        <w:rPr>
          <w:rFonts w:hint="eastAsia"/>
        </w:rPr>
        <w:t>元素，但是为了保证当前实体是</w:t>
      </w:r>
      <w:r w:rsidRPr="00704BEF">
        <w:t>1</w:t>
      </w:r>
      <w:r w:rsidRPr="00704BEF">
        <w:rPr>
          <w:rFonts w:hint="eastAsia"/>
        </w:rPr>
        <w:t>的一端，我们需要增加一个属性：</w:t>
      </w:r>
      <w:r w:rsidRPr="00704BEF">
        <w:t>unique="true"</w:t>
      </w:r>
      <w:r w:rsidRPr="00704BEF">
        <w:rPr>
          <w:rFonts w:hint="eastAsia"/>
        </w:rPr>
        <w:t>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04BEF" w:rsidTr="00704BEF">
        <w:tc>
          <w:tcPr>
            <w:tcW w:w="8388" w:type="dxa"/>
          </w:tcPr>
          <w:p w:rsidR="00704BEF" w:rsidRDefault="00704BEF" w:rsidP="00704BEF">
            <w:pPr>
              <w:ind w:left="0"/>
            </w:pPr>
            <w:r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 &gt;  </w:t>
            </w:r>
          </w:p>
          <w:p w:rsidR="00704BEF" w:rsidRDefault="00704BEF" w:rsidP="00704BEF">
            <w:pPr>
              <w:ind w:left="0"/>
            </w:pPr>
            <w:r>
              <w:t xml:space="preserve">    &lt;class name="Department" table="department"&gt;  </w:t>
            </w:r>
          </w:p>
          <w:p w:rsidR="00704BEF" w:rsidRDefault="00704BEF" w:rsidP="00704BEF">
            <w:pPr>
              <w:ind w:left="0"/>
            </w:pPr>
            <w:r>
              <w:t xml:space="preserve">        &lt;id name="id" column="</w:t>
            </w:r>
            <w:proofErr w:type="spellStart"/>
            <w:r>
              <w:t>departmentID</w:t>
            </w:r>
            <w:proofErr w:type="spellEnd"/>
            <w:r>
              <w:t xml:space="preserve">"&gt;  </w:t>
            </w:r>
          </w:p>
          <w:p w:rsidR="00704BEF" w:rsidRDefault="00704BEF" w:rsidP="00704BEF">
            <w:pPr>
              <w:ind w:left="0"/>
            </w:pPr>
            <w:r>
              <w:t xml:space="preserve">            &lt;generator class="native" /&gt;  </w:t>
            </w:r>
          </w:p>
          <w:p w:rsidR="00704BEF" w:rsidRDefault="00704BEF" w:rsidP="00704BEF">
            <w:pPr>
              <w:ind w:left="0"/>
            </w:pPr>
            <w:r>
              <w:t xml:space="preserve">        &lt;/id&gt;  </w:t>
            </w:r>
          </w:p>
          <w:p w:rsidR="00704BEF" w:rsidRDefault="00704BEF" w:rsidP="00704BEF">
            <w:pPr>
              <w:ind w:left="0"/>
            </w:pPr>
            <w:r>
              <w:t xml:space="preserve">        &lt;property name="name" column="</w:t>
            </w:r>
            <w:proofErr w:type="spellStart"/>
            <w:r>
              <w:t>departmentName</w:t>
            </w:r>
            <w:proofErr w:type="spellEnd"/>
            <w:r>
              <w:t xml:space="preserve">" /&gt;  </w:t>
            </w:r>
          </w:p>
          <w:p w:rsidR="00704BEF" w:rsidRDefault="00704BEF" w:rsidP="00704BEF">
            <w:pPr>
              <w:ind w:left="0"/>
            </w:pPr>
            <w:r>
              <w:t xml:space="preserve">          </w:t>
            </w:r>
          </w:p>
          <w:p w:rsidR="00704BEF" w:rsidRDefault="00704BEF" w:rsidP="00704BEF">
            <w:pPr>
              <w:ind w:left="0"/>
            </w:pPr>
            <w:r>
              <w:t xml:space="preserve">        &lt;set name="employees" inverse="true" table="</w:t>
            </w:r>
            <w:proofErr w:type="spellStart"/>
            <w:r>
              <w:t>department_employee</w:t>
            </w:r>
            <w:proofErr w:type="spellEnd"/>
            <w:r>
              <w:t xml:space="preserve">"&gt;  </w:t>
            </w:r>
          </w:p>
          <w:p w:rsidR="00704BEF" w:rsidRDefault="00704BEF" w:rsidP="00704BEF">
            <w:pPr>
              <w:ind w:left="0"/>
            </w:pPr>
            <w:r>
              <w:t xml:space="preserve">            &lt;!-- 指定关联的外键列 --&gt;  </w:t>
            </w:r>
          </w:p>
          <w:p w:rsidR="00704BEF" w:rsidRDefault="00704BEF" w:rsidP="00704BEF">
            <w:pPr>
              <w:ind w:left="0"/>
            </w:pPr>
            <w:r>
              <w:t xml:space="preserve">            &lt;key column="</w:t>
            </w:r>
            <w:proofErr w:type="spellStart"/>
            <w:r>
              <w:t>departmentID</w:t>
            </w:r>
            <w:proofErr w:type="spellEnd"/>
            <w:r>
              <w:t xml:space="preserve">" /&gt;  </w:t>
            </w:r>
          </w:p>
          <w:p w:rsidR="00704BEF" w:rsidRDefault="00704BEF" w:rsidP="00704BEF">
            <w:pPr>
              <w:ind w:left="0"/>
            </w:pPr>
            <w:r>
              <w:t xml:space="preserve">            &lt;!-- 用以映射到关联类属性 --&gt;  </w:t>
            </w:r>
          </w:p>
          <w:p w:rsidR="00704BEF" w:rsidRDefault="00704BEF" w:rsidP="00704BEF">
            <w:pPr>
              <w:ind w:left="0"/>
            </w:pPr>
            <w:r>
              <w:t xml:space="preserve">            &lt;many-to-many class="Employee" column="</w:t>
            </w:r>
            <w:proofErr w:type="spellStart"/>
            <w:r>
              <w:t>employeeID</w:t>
            </w:r>
            <w:proofErr w:type="spellEnd"/>
            <w:r>
              <w:t xml:space="preserve">" unique="true"/&gt;  </w:t>
            </w:r>
          </w:p>
          <w:p w:rsidR="00704BEF" w:rsidRDefault="00704BEF" w:rsidP="00704BEF">
            <w:pPr>
              <w:ind w:left="0"/>
            </w:pPr>
            <w:r>
              <w:t xml:space="preserve">        &lt;/set&gt;  </w:t>
            </w:r>
          </w:p>
          <w:p w:rsidR="00704BEF" w:rsidRDefault="00704BEF" w:rsidP="00704BEF">
            <w:pPr>
              <w:ind w:left="0"/>
            </w:pPr>
            <w:r>
              <w:t xml:space="preserve">    &lt;/class&gt;  </w:t>
            </w:r>
          </w:p>
          <w:p w:rsidR="00704BEF" w:rsidRDefault="00704BEF" w:rsidP="00704BEF">
            <w:pPr>
              <w:ind w:left="0"/>
            </w:pPr>
            <w:r>
              <w:t>&lt;/hibernate-mapping&gt;</w:t>
            </w:r>
          </w:p>
        </w:tc>
      </w:tr>
    </w:tbl>
    <w:p w:rsidR="006D1618" w:rsidRDefault="006D1618" w:rsidP="006D1618"/>
    <w:p w:rsidR="006D1618" w:rsidRDefault="006D1618" w:rsidP="006D1618">
      <w:pPr>
        <w:pStyle w:val="Heading1"/>
      </w:pPr>
      <w:r w:rsidRPr="006D1618">
        <w:rPr>
          <w:rFonts w:hint="eastAsia"/>
        </w:rPr>
        <w:t>双向</w:t>
      </w:r>
      <w:r w:rsidRPr="006D1618">
        <w:t>1-N</w:t>
      </w:r>
      <w:r w:rsidRPr="006D1618">
        <w:t>关联</w:t>
      </w:r>
    </w:p>
    <w:p w:rsidR="00475435" w:rsidRDefault="00475435" w:rsidP="00475435">
      <w:r>
        <w:tab/>
      </w:r>
      <w:r>
        <w:rPr>
          <w:rFonts w:hint="eastAsia"/>
        </w:rPr>
        <w:t>对于</w:t>
      </w:r>
      <w:r>
        <w:t>1-N关联，Hibernate推荐使用双向关联，而且不要让1端控制关联关系，而使用N的一端控制关联关系。</w:t>
      </w:r>
    </w:p>
    <w:p w:rsidR="00475435" w:rsidRDefault="008C528A" w:rsidP="00475435">
      <w:r>
        <w:tab/>
      </w:r>
      <w:r w:rsidR="00475435">
        <w:rPr>
          <w:rFonts w:hint="eastAsia"/>
        </w:rPr>
        <w:t>双向的</w:t>
      </w:r>
      <w:r w:rsidR="00475435">
        <w:t>1-N关联，两端都需要增加对关联属性的访问，N的一端增加引用到关联实体的属性，1的一端增加集合属性，集合元素为关联实体。</w:t>
      </w:r>
    </w:p>
    <w:p w:rsidR="00D501B8" w:rsidRDefault="001C65E6" w:rsidP="00475435">
      <w:r>
        <w:tab/>
      </w:r>
      <w:r w:rsidR="00475435">
        <w:t>两个持久化类和上面差不多，只需要在Employee中增加对Department的引用属性即可。</w:t>
      </w:r>
    </w:p>
    <w:p w:rsidR="006E557D" w:rsidRDefault="00FE1548" w:rsidP="00A90F2F">
      <w:pPr>
        <w:pStyle w:val="Heading2"/>
        <w:numPr>
          <w:ilvl w:val="0"/>
          <w:numId w:val="16"/>
        </w:numPr>
      </w:pPr>
      <w:r w:rsidRPr="00FE1548">
        <w:rPr>
          <w:rFonts w:hint="eastAsia"/>
        </w:rPr>
        <w:lastRenderedPageBreak/>
        <w:t>无连接表的双向</w:t>
      </w:r>
      <w:r w:rsidRPr="00FE1548">
        <w:t>1-N</w:t>
      </w:r>
      <w:r w:rsidRPr="00FE1548">
        <w:t>关联</w:t>
      </w:r>
    </w:p>
    <w:p w:rsidR="00FE1548" w:rsidRDefault="00FE1548" w:rsidP="00FE1548">
      <w:r>
        <w:tab/>
      </w:r>
      <w:r>
        <w:t>对于无连接表的双向1-N关联。N的一端需要增加&lt;many-to-one.../&gt;元素来映射关联属性，而1的一端需要使用&lt;set.../&gt;或者&lt;bag.../&gt;元素来映射关联属性。同时&lt;set.../&gt;或者&lt;bag../&gt;元素需要增加&lt;key.../&gt;子元素映射外键列，并且使用&lt;one-to-many.../&gt;子元素映射关联属性。</w:t>
      </w:r>
    </w:p>
    <w:p w:rsidR="00FE1548" w:rsidRDefault="00235DA1" w:rsidP="00FE1548">
      <w:pPr>
        <w:rPr>
          <w:rFonts w:hint="eastAsia"/>
        </w:rPr>
      </w:pPr>
      <w:r>
        <w:tab/>
      </w:r>
      <w:r w:rsidR="00FE1548">
        <w:t>在前面已经提到对于1-N关联映射，通常不提倡1的一端控制关联关系，而应该由N的一端来控制关联关系。此时我们可以再&lt;set.../&gt;元素中指定inverse="true"，用于指定1的一端不控制关联关系</w:t>
      </w:r>
      <w:r w:rsidR="003F28E8">
        <w:rPr>
          <w:rFonts w:hint="eastAsia"/>
        </w:rPr>
        <w:t>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2476A" w:rsidTr="0012476A">
        <w:tc>
          <w:tcPr>
            <w:tcW w:w="8388" w:type="dxa"/>
          </w:tcPr>
          <w:p w:rsidR="0012476A" w:rsidRDefault="0012476A" w:rsidP="0012476A">
            <w:pPr>
              <w:ind w:left="0"/>
            </w:pPr>
            <w:r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 &gt;  </w:t>
            </w:r>
          </w:p>
          <w:p w:rsidR="0012476A" w:rsidRDefault="0012476A" w:rsidP="0012476A">
            <w:pPr>
              <w:ind w:left="0"/>
            </w:pPr>
            <w:r>
              <w:t xml:space="preserve">    &lt;class name="Department" table="department"&gt;  </w:t>
            </w:r>
          </w:p>
          <w:p w:rsidR="0012476A" w:rsidRDefault="0012476A" w:rsidP="0012476A">
            <w:pPr>
              <w:ind w:left="0"/>
            </w:pPr>
            <w:r>
              <w:t xml:space="preserve">        &lt;id name="id" column="</w:t>
            </w:r>
            <w:proofErr w:type="spellStart"/>
            <w:r>
              <w:t>departmentID</w:t>
            </w:r>
            <w:proofErr w:type="spellEnd"/>
            <w:r>
              <w:t xml:space="preserve">"&gt;  </w:t>
            </w:r>
          </w:p>
          <w:p w:rsidR="0012476A" w:rsidRDefault="0012476A" w:rsidP="0012476A">
            <w:pPr>
              <w:ind w:left="0"/>
            </w:pPr>
            <w:r>
              <w:t xml:space="preserve">             &lt;generator class="native" /&gt;  </w:t>
            </w:r>
          </w:p>
          <w:p w:rsidR="0012476A" w:rsidRDefault="0012476A" w:rsidP="0012476A">
            <w:pPr>
              <w:ind w:left="0"/>
            </w:pPr>
            <w:r>
              <w:t xml:space="preserve">        &lt;/id&gt;  </w:t>
            </w:r>
          </w:p>
          <w:p w:rsidR="0012476A" w:rsidRDefault="0012476A" w:rsidP="0012476A">
            <w:pPr>
              <w:ind w:left="0"/>
            </w:pPr>
            <w:r>
              <w:t xml:space="preserve">        &lt;property name="name" column="</w:t>
            </w:r>
            <w:proofErr w:type="spellStart"/>
            <w:r>
              <w:t>departmentName</w:t>
            </w:r>
            <w:proofErr w:type="spellEnd"/>
            <w:r>
              <w:t xml:space="preserve">" /&gt;  </w:t>
            </w:r>
          </w:p>
          <w:p w:rsidR="0012476A" w:rsidRDefault="0012476A" w:rsidP="0012476A">
            <w:pPr>
              <w:ind w:left="0"/>
            </w:pPr>
            <w:r>
              <w:t xml:space="preserve">        &lt;!-- 映射集合属合 --&gt;  </w:t>
            </w:r>
          </w:p>
          <w:p w:rsidR="0012476A" w:rsidRDefault="0012476A" w:rsidP="0012476A">
            <w:pPr>
              <w:ind w:left="0"/>
            </w:pPr>
            <w:r>
              <w:t xml:space="preserve">        &lt;set name="employees" inverse="true" &gt;  </w:t>
            </w:r>
          </w:p>
          <w:p w:rsidR="0012476A" w:rsidRDefault="0012476A" w:rsidP="0012476A">
            <w:pPr>
              <w:ind w:left="0"/>
            </w:pPr>
            <w:r>
              <w:t xml:space="preserve">            &lt;!-- 指定关联的外键列 --&gt;  </w:t>
            </w:r>
          </w:p>
          <w:p w:rsidR="0012476A" w:rsidRPr="0020189B" w:rsidRDefault="0012476A" w:rsidP="0012476A">
            <w:pPr>
              <w:ind w:left="0"/>
              <w:rPr>
                <w:color w:val="FF0000"/>
              </w:rPr>
            </w:pPr>
            <w:r w:rsidRPr="0020189B">
              <w:rPr>
                <w:color w:val="FF0000"/>
              </w:rPr>
              <w:t xml:space="preserve">            &lt;key column="</w:t>
            </w:r>
            <w:proofErr w:type="spellStart"/>
            <w:r w:rsidRPr="0020189B">
              <w:rPr>
                <w:color w:val="FF0000"/>
              </w:rPr>
              <w:t>departmentID</w:t>
            </w:r>
            <w:proofErr w:type="spellEnd"/>
            <w:r w:rsidRPr="0020189B">
              <w:rPr>
                <w:color w:val="FF0000"/>
              </w:rPr>
              <w:t xml:space="preserve">" /&gt;  </w:t>
            </w:r>
          </w:p>
          <w:p w:rsidR="0012476A" w:rsidRDefault="0012476A" w:rsidP="0012476A">
            <w:pPr>
              <w:ind w:left="0"/>
            </w:pPr>
            <w:r>
              <w:t xml:space="preserve">            &lt;!-- 用以映射到关联类属性 --&gt;  </w:t>
            </w:r>
          </w:p>
          <w:p w:rsidR="0012476A" w:rsidRDefault="0012476A" w:rsidP="0012476A">
            <w:pPr>
              <w:ind w:left="0"/>
            </w:pPr>
            <w:r>
              <w:t xml:space="preserve">            &lt;one-to-many class="Employee"/&gt;  </w:t>
            </w:r>
          </w:p>
          <w:p w:rsidR="0012476A" w:rsidRDefault="0012476A" w:rsidP="0012476A">
            <w:pPr>
              <w:ind w:left="0"/>
            </w:pPr>
            <w:r>
              <w:t xml:space="preserve">        &lt;/set&gt;      </w:t>
            </w:r>
          </w:p>
          <w:p w:rsidR="0012476A" w:rsidRDefault="0012476A" w:rsidP="0012476A">
            <w:pPr>
              <w:ind w:left="0"/>
            </w:pPr>
            <w:r>
              <w:t xml:space="preserve">    &lt;/class&gt;  </w:t>
            </w:r>
          </w:p>
          <w:p w:rsidR="0012476A" w:rsidRDefault="0012476A" w:rsidP="0012476A">
            <w:pPr>
              <w:ind w:left="0"/>
              <w:rPr>
                <w:rFonts w:hint="eastAsia"/>
              </w:rPr>
            </w:pPr>
            <w:r>
              <w:t xml:space="preserve">&lt;/hibernate-mapping&gt;  </w:t>
            </w:r>
          </w:p>
          <w:p w:rsidR="0012476A" w:rsidRDefault="0012476A" w:rsidP="0012476A">
            <w:pPr>
              <w:ind w:left="0"/>
              <w:rPr>
                <w:rFonts w:hint="eastAsia"/>
              </w:rPr>
            </w:pPr>
          </w:p>
        </w:tc>
      </w:tr>
      <w:tr w:rsidR="0012476A" w:rsidTr="0012476A">
        <w:tc>
          <w:tcPr>
            <w:tcW w:w="8388" w:type="dxa"/>
          </w:tcPr>
          <w:p w:rsidR="0012476A" w:rsidRDefault="0012476A" w:rsidP="0012476A">
            <w:pPr>
              <w:ind w:left="0"/>
            </w:pPr>
            <w:r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"&gt;  </w:t>
            </w:r>
          </w:p>
          <w:p w:rsidR="0012476A" w:rsidRDefault="0012476A" w:rsidP="0012476A">
            <w:pPr>
              <w:ind w:left="0"/>
            </w:pPr>
            <w:r>
              <w:t xml:space="preserve">    &lt;class name="Employee" table="employee"&gt;  </w:t>
            </w:r>
          </w:p>
          <w:p w:rsidR="0012476A" w:rsidRDefault="0012476A" w:rsidP="0012476A">
            <w:pPr>
              <w:ind w:left="0"/>
            </w:pPr>
            <w:r>
              <w:t xml:space="preserve">        &lt;id name="id" column="</w:t>
            </w:r>
            <w:proofErr w:type="spellStart"/>
            <w:r>
              <w:t>employeeID</w:t>
            </w:r>
            <w:proofErr w:type="spellEnd"/>
            <w:r>
              <w:t xml:space="preserve">"&gt;  </w:t>
            </w:r>
          </w:p>
          <w:p w:rsidR="0012476A" w:rsidRDefault="0012476A" w:rsidP="0012476A">
            <w:pPr>
              <w:ind w:left="0"/>
            </w:pPr>
            <w:r>
              <w:t xml:space="preserve">            &lt;generator class="native" /&gt;  </w:t>
            </w:r>
          </w:p>
          <w:p w:rsidR="0012476A" w:rsidRDefault="0012476A" w:rsidP="0012476A">
            <w:pPr>
              <w:ind w:left="0"/>
            </w:pPr>
            <w:r>
              <w:t xml:space="preserve">        &lt;/id&gt;  </w:t>
            </w:r>
          </w:p>
          <w:p w:rsidR="0012476A" w:rsidRDefault="0012476A" w:rsidP="0012476A">
            <w:pPr>
              <w:ind w:left="0"/>
            </w:pPr>
            <w:r>
              <w:t xml:space="preserve">        &lt;property name="name" column="</w:t>
            </w:r>
            <w:proofErr w:type="spellStart"/>
            <w:r>
              <w:t>employeeName</w:t>
            </w:r>
            <w:proofErr w:type="spellEnd"/>
            <w:r>
              <w:t xml:space="preserve">" /&gt;  </w:t>
            </w:r>
          </w:p>
          <w:p w:rsidR="0012476A" w:rsidRDefault="0012476A" w:rsidP="0012476A">
            <w:pPr>
              <w:ind w:left="0"/>
            </w:pPr>
            <w:r>
              <w:t xml:space="preserve">        &lt;!-- 用于映射N-1关联实体，指定关联实体类为 :Department,指定外键为：</w:t>
            </w:r>
            <w:proofErr w:type="spellStart"/>
            <w:r>
              <w:t>departmentID</w:t>
            </w:r>
            <w:proofErr w:type="spellEnd"/>
            <w:r>
              <w:t xml:space="preserve">--&gt;  </w:t>
            </w:r>
          </w:p>
          <w:p w:rsidR="0012476A" w:rsidRPr="00B625F9" w:rsidRDefault="0012476A" w:rsidP="0012476A">
            <w:pPr>
              <w:ind w:left="0"/>
              <w:rPr>
                <w:color w:val="FF0000"/>
              </w:rPr>
            </w:pPr>
            <w:r>
              <w:lastRenderedPageBreak/>
              <w:t xml:space="preserve">        </w:t>
            </w:r>
            <w:r w:rsidRPr="00B625F9">
              <w:rPr>
                <w:color w:val="FF0000"/>
              </w:rPr>
              <w:t>&lt;many-to-one name="department" column="</w:t>
            </w:r>
            <w:proofErr w:type="spellStart"/>
            <w:r w:rsidRPr="00B625F9">
              <w:rPr>
                <w:color w:val="FF0000"/>
              </w:rPr>
              <w:t>departmentID</w:t>
            </w:r>
            <w:proofErr w:type="spellEnd"/>
            <w:r w:rsidRPr="00B625F9">
              <w:rPr>
                <w:color w:val="FF0000"/>
              </w:rPr>
              <w:t xml:space="preserve">" /&gt;      </w:t>
            </w:r>
          </w:p>
          <w:p w:rsidR="0012476A" w:rsidRDefault="0012476A" w:rsidP="0012476A">
            <w:pPr>
              <w:ind w:left="0"/>
            </w:pPr>
            <w:r>
              <w:t xml:space="preserve">    &lt;/class&gt;  </w:t>
            </w:r>
          </w:p>
          <w:p w:rsidR="0012476A" w:rsidRDefault="0012476A" w:rsidP="0012476A">
            <w:pPr>
              <w:ind w:left="0"/>
            </w:pPr>
            <w:r>
              <w:t xml:space="preserve">&lt;/hibernate-mapping&gt;  </w:t>
            </w:r>
          </w:p>
        </w:tc>
      </w:tr>
    </w:tbl>
    <w:p w:rsidR="003F28E8" w:rsidRDefault="003F28E8" w:rsidP="00FE1548">
      <w:pPr>
        <w:rPr>
          <w:rFonts w:hint="eastAsia"/>
        </w:rPr>
      </w:pPr>
    </w:p>
    <w:p w:rsidR="00684BD7" w:rsidRDefault="00A90F2F" w:rsidP="00A90F2F">
      <w:pPr>
        <w:pStyle w:val="Heading2"/>
        <w:rPr>
          <w:rFonts w:hint="eastAsia"/>
        </w:rPr>
      </w:pPr>
      <w:r w:rsidRPr="00A90F2F">
        <w:rPr>
          <w:rFonts w:hint="eastAsia"/>
        </w:rPr>
        <w:t>有连接表的双向</w:t>
      </w:r>
      <w:r w:rsidRPr="00A90F2F">
        <w:t>1-N</w:t>
      </w:r>
      <w:r w:rsidRPr="00A90F2F">
        <w:t>关联</w:t>
      </w:r>
    </w:p>
    <w:p w:rsidR="00197B9F" w:rsidRDefault="00197B9F" w:rsidP="00197B9F">
      <w:r>
        <w:rPr>
          <w:rFonts w:hint="eastAsia"/>
        </w:rPr>
        <w:tab/>
      </w:r>
      <w:r>
        <w:t>有连接表的双向1-N关联。1的一端使用集合元素映射，然后在集合元素中增加&lt;many-to-many../&gt;子元素，该子元素映射到关联类。为保证该实体是1的一端，需要增加unique="true"属性。N的一端则使用&lt;join.../&gt;元素来强制使用连接表。</w:t>
      </w:r>
    </w:p>
    <w:p w:rsidR="00A90F2F" w:rsidRDefault="004F220D" w:rsidP="00197B9F">
      <w:pPr>
        <w:rPr>
          <w:rFonts w:hint="eastAsia"/>
        </w:rPr>
      </w:pPr>
      <w:r>
        <w:rPr>
          <w:rFonts w:hint="eastAsia"/>
        </w:rPr>
        <w:tab/>
      </w:r>
      <w:r w:rsidR="00197B9F">
        <w:t>在N的一端使用&lt;join../&gt;元素强制使用连接表，因此将使用&lt;key.../&gt;</w:t>
      </w:r>
      <w:r w:rsidR="003659C0">
        <w:t>子元素来映射连接表中外键列，</w:t>
      </w:r>
      <w:r w:rsidR="00197B9F">
        <w:t>且使用&lt;many-to-one../&gt;来映射连接表中关联实体的外键列；反过来，1的一端也将在&lt;set.../&gt;元素中使用&lt;key.../&gt;和&lt;many-to-many.../&gt;两个子元素，他们也映射到连接表的两列。为了保证得到正确的映射关系，应该满足如下关系：&lt;join.../&gt;里&lt;key.../&gt;子元素的column属性和&lt;set.../&gt;里&lt;man-to-many.../&gt;元</w:t>
      </w:r>
      <w:r w:rsidR="00197B9F">
        <w:rPr>
          <w:rFonts w:hint="eastAsia"/>
        </w:rPr>
        <w:t>素的</w:t>
      </w:r>
      <w:r w:rsidR="00197B9F">
        <w:t>column属性相同；&lt;join.../&gt;里&lt;many-to-many.../&gt;子元素的column属性和&lt;set../&gt;元素的&lt;key../&gt;子元素的column属性应该相等。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C248E9" w:rsidTr="00C248E9">
        <w:tc>
          <w:tcPr>
            <w:tcW w:w="8478" w:type="dxa"/>
          </w:tcPr>
          <w:p w:rsidR="00C248E9" w:rsidRDefault="00C248E9" w:rsidP="00C248E9">
            <w:pPr>
              <w:ind w:left="0"/>
            </w:pPr>
            <w:r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 &gt;  </w:t>
            </w:r>
          </w:p>
          <w:p w:rsidR="00C248E9" w:rsidRDefault="00C248E9" w:rsidP="00C248E9">
            <w:pPr>
              <w:ind w:left="0"/>
            </w:pPr>
            <w:r>
              <w:t xml:space="preserve">    &lt;class name="Department" table="department"&gt;  </w:t>
            </w:r>
          </w:p>
          <w:p w:rsidR="00C248E9" w:rsidRDefault="00C248E9" w:rsidP="00C248E9">
            <w:pPr>
              <w:ind w:left="0"/>
            </w:pPr>
            <w:r>
              <w:t xml:space="preserve">        &lt;id name="id" column="</w:t>
            </w:r>
            <w:proofErr w:type="spellStart"/>
            <w:r>
              <w:t>departmentID</w:t>
            </w:r>
            <w:proofErr w:type="spellEnd"/>
            <w:r>
              <w:t xml:space="preserve">"&gt;  </w:t>
            </w:r>
          </w:p>
          <w:p w:rsidR="00C248E9" w:rsidRDefault="00C248E9" w:rsidP="00C248E9">
            <w:pPr>
              <w:ind w:left="0"/>
            </w:pPr>
            <w:r>
              <w:t xml:space="preserve">            &lt;generator class="native" /&gt;  </w:t>
            </w:r>
          </w:p>
          <w:p w:rsidR="00C248E9" w:rsidRDefault="00C248E9" w:rsidP="00C248E9">
            <w:pPr>
              <w:ind w:left="0"/>
            </w:pPr>
            <w:r>
              <w:t xml:space="preserve">        &lt;/id&gt;  </w:t>
            </w:r>
          </w:p>
          <w:p w:rsidR="00C248E9" w:rsidRDefault="00C248E9" w:rsidP="00C248E9">
            <w:pPr>
              <w:ind w:left="0"/>
            </w:pPr>
            <w:r>
              <w:t xml:space="preserve">        &lt;property name="name" column="</w:t>
            </w:r>
            <w:proofErr w:type="spellStart"/>
            <w:r>
              <w:t>departmentName</w:t>
            </w:r>
            <w:proofErr w:type="spellEnd"/>
            <w:r>
              <w:t xml:space="preserve">" /&gt;  </w:t>
            </w:r>
          </w:p>
          <w:p w:rsidR="00C248E9" w:rsidRDefault="00C248E9" w:rsidP="00C248E9">
            <w:pPr>
              <w:ind w:left="0"/>
            </w:pPr>
            <w:r>
              <w:t xml:space="preserve">        &lt;set name="employees" inverse="true" table="</w:t>
            </w:r>
            <w:proofErr w:type="spellStart"/>
            <w:r>
              <w:t>department_employee</w:t>
            </w:r>
            <w:proofErr w:type="spellEnd"/>
            <w:r>
              <w:t xml:space="preserve">"&gt;  </w:t>
            </w:r>
          </w:p>
          <w:p w:rsidR="00C248E9" w:rsidRDefault="00C248E9" w:rsidP="00C248E9">
            <w:pPr>
              <w:ind w:left="0"/>
            </w:pPr>
            <w:r>
              <w:t xml:space="preserve">            &lt;!-- 指定关联的外键列 --&gt;  </w:t>
            </w:r>
          </w:p>
          <w:p w:rsidR="00C248E9" w:rsidRDefault="00C248E9" w:rsidP="00C248E9">
            <w:pPr>
              <w:ind w:left="0"/>
            </w:pPr>
            <w:r>
              <w:t xml:space="preserve">            &lt;key column="</w:t>
            </w:r>
            <w:proofErr w:type="spellStart"/>
            <w:r>
              <w:t>departmentID</w:t>
            </w:r>
            <w:proofErr w:type="spellEnd"/>
            <w:r>
              <w:t xml:space="preserve">" /&gt;  </w:t>
            </w:r>
          </w:p>
          <w:p w:rsidR="00C248E9" w:rsidRDefault="00C248E9" w:rsidP="00C248E9">
            <w:pPr>
              <w:ind w:left="0"/>
            </w:pPr>
            <w:r>
              <w:t xml:space="preserve">            &lt;!-- 用以映射到关联类属性 --&gt;  </w:t>
            </w:r>
          </w:p>
          <w:p w:rsidR="00C248E9" w:rsidRDefault="00C248E9" w:rsidP="00C248E9">
            <w:pPr>
              <w:ind w:left="0"/>
            </w:pPr>
            <w:r>
              <w:t xml:space="preserve">            &lt;many-to-many class="Employee" column="</w:t>
            </w:r>
            <w:proofErr w:type="spellStart"/>
            <w:r>
              <w:t>employeeID</w:t>
            </w:r>
            <w:proofErr w:type="spellEnd"/>
            <w:r>
              <w:t xml:space="preserve">" unique="true"/&gt;  </w:t>
            </w:r>
          </w:p>
          <w:p w:rsidR="00C248E9" w:rsidRDefault="00C248E9" w:rsidP="00C248E9">
            <w:pPr>
              <w:ind w:left="0"/>
            </w:pPr>
            <w:r>
              <w:t xml:space="preserve">        &lt;/set&gt;  </w:t>
            </w:r>
          </w:p>
          <w:p w:rsidR="00C248E9" w:rsidRDefault="00C248E9" w:rsidP="00C248E9">
            <w:pPr>
              <w:ind w:left="0"/>
            </w:pPr>
            <w:r>
              <w:t xml:space="preserve">          </w:t>
            </w:r>
          </w:p>
          <w:p w:rsidR="00C248E9" w:rsidRDefault="00C248E9" w:rsidP="00C248E9">
            <w:pPr>
              <w:ind w:left="0"/>
            </w:pPr>
            <w:r>
              <w:lastRenderedPageBreak/>
              <w:t xml:space="preserve">    &lt;/class&gt;  </w:t>
            </w:r>
          </w:p>
          <w:p w:rsidR="00C248E9" w:rsidRDefault="00C248E9" w:rsidP="00C248E9">
            <w:pPr>
              <w:ind w:left="0"/>
              <w:rPr>
                <w:rFonts w:hint="eastAsia"/>
              </w:rPr>
            </w:pPr>
            <w:r>
              <w:t>&lt;/hibernate-mapping&gt;</w:t>
            </w:r>
          </w:p>
          <w:p w:rsidR="002626E0" w:rsidRDefault="002626E0" w:rsidP="00C248E9">
            <w:pPr>
              <w:ind w:left="0"/>
              <w:rPr>
                <w:rFonts w:hint="eastAsia"/>
              </w:rPr>
            </w:pPr>
          </w:p>
        </w:tc>
      </w:tr>
      <w:tr w:rsidR="002626E0" w:rsidTr="00C248E9">
        <w:tc>
          <w:tcPr>
            <w:tcW w:w="8478" w:type="dxa"/>
          </w:tcPr>
          <w:p w:rsidR="002626E0" w:rsidRDefault="002626E0" w:rsidP="002626E0">
            <w:pPr>
              <w:ind w:left="0"/>
            </w:pPr>
            <w:r>
              <w:lastRenderedPageBreak/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"&gt;  </w:t>
            </w:r>
          </w:p>
          <w:p w:rsidR="002626E0" w:rsidRDefault="002626E0" w:rsidP="002626E0">
            <w:pPr>
              <w:ind w:left="0"/>
            </w:pPr>
            <w:r>
              <w:t xml:space="preserve">    &lt;class name="Employee" table="employee"&gt;  </w:t>
            </w:r>
          </w:p>
          <w:p w:rsidR="002626E0" w:rsidRDefault="002626E0" w:rsidP="002626E0">
            <w:pPr>
              <w:ind w:left="0"/>
            </w:pPr>
            <w:r>
              <w:t xml:space="preserve">        &lt;id name="id" column="</w:t>
            </w:r>
            <w:proofErr w:type="spellStart"/>
            <w:r>
              <w:t>employeeID</w:t>
            </w:r>
            <w:proofErr w:type="spellEnd"/>
            <w:r>
              <w:t xml:space="preserve">"&gt;  </w:t>
            </w:r>
          </w:p>
          <w:p w:rsidR="002626E0" w:rsidRDefault="002626E0" w:rsidP="002626E0">
            <w:pPr>
              <w:ind w:left="0"/>
            </w:pPr>
            <w:r>
              <w:t xml:space="preserve">            &lt;generator class="native" /&gt;  </w:t>
            </w:r>
          </w:p>
          <w:p w:rsidR="002626E0" w:rsidRDefault="002626E0" w:rsidP="002626E0">
            <w:pPr>
              <w:ind w:left="0"/>
            </w:pPr>
            <w:r>
              <w:t xml:space="preserve">        &lt;/id&gt;  </w:t>
            </w:r>
          </w:p>
          <w:p w:rsidR="002626E0" w:rsidRDefault="002626E0" w:rsidP="002626E0">
            <w:pPr>
              <w:ind w:left="0"/>
            </w:pPr>
            <w:r>
              <w:t xml:space="preserve">        &lt;property name="name" column="</w:t>
            </w:r>
            <w:proofErr w:type="spellStart"/>
            <w:r>
              <w:t>employeeName</w:t>
            </w:r>
            <w:proofErr w:type="spellEnd"/>
            <w:r>
              <w:t xml:space="preserve">" /&gt;  </w:t>
            </w:r>
          </w:p>
          <w:p w:rsidR="002626E0" w:rsidRDefault="002626E0" w:rsidP="002626E0">
            <w:pPr>
              <w:ind w:left="0"/>
            </w:pPr>
            <w:r>
              <w:t xml:space="preserve">          </w:t>
            </w:r>
          </w:p>
          <w:p w:rsidR="002626E0" w:rsidRDefault="002626E0" w:rsidP="002626E0">
            <w:pPr>
              <w:ind w:left="0"/>
            </w:pPr>
            <w:r>
              <w:t xml:space="preserve">        &lt;!-- 使用join元素强制使用连接表 --&gt;  </w:t>
            </w:r>
          </w:p>
          <w:p w:rsidR="002626E0" w:rsidRDefault="002626E0" w:rsidP="002626E0">
            <w:pPr>
              <w:ind w:left="0"/>
            </w:pPr>
            <w:r>
              <w:t xml:space="preserve">        &lt;join table="</w:t>
            </w:r>
            <w:proofErr w:type="spellStart"/>
            <w:r>
              <w:t>department_employee</w:t>
            </w:r>
            <w:proofErr w:type="spellEnd"/>
            <w:r>
              <w:t xml:space="preserve">"&gt;  </w:t>
            </w:r>
          </w:p>
          <w:p w:rsidR="002626E0" w:rsidRDefault="002626E0" w:rsidP="002626E0">
            <w:pPr>
              <w:ind w:left="0"/>
            </w:pPr>
            <w:r>
              <w:t xml:space="preserve">            &lt;!-- key映射外键列 --&gt;  </w:t>
            </w:r>
          </w:p>
          <w:p w:rsidR="002626E0" w:rsidRDefault="002626E0" w:rsidP="002626E0">
            <w:pPr>
              <w:ind w:left="0"/>
            </w:pPr>
            <w:r>
              <w:t xml:space="preserve">            &lt;key column="</w:t>
            </w:r>
            <w:proofErr w:type="spellStart"/>
            <w:r>
              <w:t>employeeID</w:t>
            </w:r>
            <w:proofErr w:type="spellEnd"/>
            <w:r>
              <w:t xml:space="preserve">" /&gt;  </w:t>
            </w:r>
          </w:p>
          <w:p w:rsidR="002626E0" w:rsidRDefault="002626E0" w:rsidP="002626E0">
            <w:pPr>
              <w:ind w:left="0"/>
            </w:pPr>
            <w:r>
              <w:t xml:space="preserve">            &lt;!-- 映射关联实体 --&gt;  </w:t>
            </w:r>
          </w:p>
          <w:p w:rsidR="002626E0" w:rsidRDefault="002626E0" w:rsidP="002626E0">
            <w:pPr>
              <w:ind w:left="0"/>
            </w:pPr>
            <w:r>
              <w:t xml:space="preserve">            &lt;many-to-one name="department" column="</w:t>
            </w:r>
            <w:proofErr w:type="spellStart"/>
            <w:r>
              <w:t>departmentID</w:t>
            </w:r>
            <w:proofErr w:type="spellEnd"/>
            <w:r>
              <w:t xml:space="preserve">" /&gt;  </w:t>
            </w:r>
          </w:p>
          <w:p w:rsidR="002626E0" w:rsidRDefault="002626E0" w:rsidP="002626E0">
            <w:pPr>
              <w:ind w:left="0"/>
            </w:pPr>
            <w:r>
              <w:t xml:space="preserve">        &lt;/join&gt;    </w:t>
            </w:r>
          </w:p>
          <w:p w:rsidR="002626E0" w:rsidRDefault="002626E0" w:rsidP="002626E0">
            <w:pPr>
              <w:ind w:left="0"/>
            </w:pPr>
            <w:r>
              <w:t xml:space="preserve">    &lt;/class&gt;  </w:t>
            </w:r>
          </w:p>
          <w:p w:rsidR="002626E0" w:rsidRDefault="002626E0" w:rsidP="002626E0">
            <w:pPr>
              <w:ind w:left="0"/>
            </w:pPr>
            <w:r>
              <w:t xml:space="preserve">&lt;/hibernate-mapping&gt;  </w:t>
            </w:r>
          </w:p>
        </w:tc>
      </w:tr>
    </w:tbl>
    <w:p w:rsidR="00C248E9" w:rsidRPr="00A90F2F" w:rsidRDefault="00C248E9" w:rsidP="00197B9F">
      <w:pPr>
        <w:rPr>
          <w:rFonts w:hint="eastAsia"/>
        </w:rPr>
      </w:pPr>
    </w:p>
    <w:p w:rsidR="00684BD7" w:rsidRPr="00FE1548" w:rsidRDefault="00684BD7" w:rsidP="00FE1548">
      <w:pPr>
        <w:rPr>
          <w:rFonts w:hint="eastAsia"/>
        </w:rPr>
      </w:pPr>
    </w:p>
    <w:sectPr w:rsidR="00684BD7" w:rsidRPr="00FE1548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FE4" w:rsidRDefault="00231FE4" w:rsidP="004C1F6F">
      <w:pPr>
        <w:spacing w:after="0"/>
      </w:pPr>
      <w:r>
        <w:separator/>
      </w:r>
    </w:p>
  </w:endnote>
  <w:endnote w:type="continuationSeparator" w:id="0">
    <w:p w:rsidR="00231FE4" w:rsidRDefault="00231FE4" w:rsidP="004C1F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421516"/>
      <w:docPartObj>
        <w:docPartGallery w:val="Page Numbers (Bottom of Page)"/>
        <w:docPartUnique/>
      </w:docPartObj>
    </w:sdtPr>
    <w:sdtContent>
      <w:p w:rsidR="004C1F6F" w:rsidRDefault="00765FC3">
        <w:pPr>
          <w:pStyle w:val="Footer"/>
          <w:jc w:val="right"/>
        </w:pPr>
        <w:fldSimple w:instr=" PAGE   \* MERGEFORMAT ">
          <w:r w:rsidR="003659C0">
            <w:rPr>
              <w:noProof/>
            </w:rPr>
            <w:t>6</w:t>
          </w:r>
        </w:fldSimple>
      </w:p>
    </w:sdtContent>
  </w:sdt>
  <w:p w:rsidR="004C1F6F" w:rsidRDefault="004C1F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FE4" w:rsidRDefault="00231FE4" w:rsidP="004C1F6F">
      <w:pPr>
        <w:spacing w:after="0"/>
      </w:pPr>
      <w:r>
        <w:separator/>
      </w:r>
    </w:p>
  </w:footnote>
  <w:footnote w:type="continuationSeparator" w:id="0">
    <w:p w:rsidR="00231FE4" w:rsidRDefault="00231FE4" w:rsidP="004C1F6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810EF"/>
    <w:rsid w:val="000B6B86"/>
    <w:rsid w:val="0012476A"/>
    <w:rsid w:val="00197B9F"/>
    <w:rsid w:val="001C65E6"/>
    <w:rsid w:val="0020189B"/>
    <w:rsid w:val="00231FE4"/>
    <w:rsid w:val="00235DA1"/>
    <w:rsid w:val="002626E0"/>
    <w:rsid w:val="003659C0"/>
    <w:rsid w:val="003D0536"/>
    <w:rsid w:val="003F28E8"/>
    <w:rsid w:val="00426465"/>
    <w:rsid w:val="00475435"/>
    <w:rsid w:val="004C1F6F"/>
    <w:rsid w:val="004F220D"/>
    <w:rsid w:val="00562410"/>
    <w:rsid w:val="00571A79"/>
    <w:rsid w:val="00650C6B"/>
    <w:rsid w:val="00684BD7"/>
    <w:rsid w:val="0069326F"/>
    <w:rsid w:val="006D1618"/>
    <w:rsid w:val="006E557D"/>
    <w:rsid w:val="00704BEF"/>
    <w:rsid w:val="00765FC3"/>
    <w:rsid w:val="008261CD"/>
    <w:rsid w:val="008810EF"/>
    <w:rsid w:val="008B5ACA"/>
    <w:rsid w:val="008C123F"/>
    <w:rsid w:val="008C5117"/>
    <w:rsid w:val="008C528A"/>
    <w:rsid w:val="00904415"/>
    <w:rsid w:val="0099619D"/>
    <w:rsid w:val="009D5000"/>
    <w:rsid w:val="00A90F2F"/>
    <w:rsid w:val="00B625F9"/>
    <w:rsid w:val="00C03A83"/>
    <w:rsid w:val="00C248E9"/>
    <w:rsid w:val="00C66AAB"/>
    <w:rsid w:val="00CA2090"/>
    <w:rsid w:val="00D24EDE"/>
    <w:rsid w:val="00D501B8"/>
    <w:rsid w:val="00D80E2B"/>
    <w:rsid w:val="00DB6FA6"/>
    <w:rsid w:val="00DE6E85"/>
    <w:rsid w:val="00E009B0"/>
    <w:rsid w:val="00EF3DCE"/>
    <w:rsid w:val="00F37F94"/>
    <w:rsid w:val="00F906AD"/>
    <w:rsid w:val="00FE12ED"/>
    <w:rsid w:val="00FE1548"/>
    <w:rsid w:val="00FF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1F6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F6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4C1F6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F6F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FF1C5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89</TotalTime>
  <Pages>7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61</cp:revision>
  <dcterms:created xsi:type="dcterms:W3CDTF">2016-11-17T07:55:00Z</dcterms:created>
  <dcterms:modified xsi:type="dcterms:W3CDTF">2016-11-18T10:39:00Z</dcterms:modified>
</cp:coreProperties>
</file>