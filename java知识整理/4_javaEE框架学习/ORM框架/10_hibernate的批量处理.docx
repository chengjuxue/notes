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A83" w:rsidRDefault="00A24646" w:rsidP="00A24646">
      <w:pPr>
        <w:pStyle w:val="Title"/>
        <w:rPr>
          <w:rFonts w:hint="eastAsia"/>
        </w:rPr>
      </w:pPr>
      <w:r w:rsidRPr="00A24646">
        <w:t>hibernate</w:t>
      </w:r>
      <w:r w:rsidRPr="00A24646">
        <w:t>的批量处理</w:t>
      </w:r>
    </w:p>
    <w:p w:rsidR="00A24646" w:rsidRDefault="00A0511B" w:rsidP="00A24646">
      <w:pPr>
        <w:rPr>
          <w:rFonts w:hint="eastAsia"/>
        </w:rPr>
      </w:pPr>
      <w:r>
        <w:rPr>
          <w:rFonts w:hint="eastAsia"/>
        </w:rPr>
        <w:tab/>
      </w:r>
      <w:r w:rsidRPr="00A0511B">
        <w:t>hibernate完全以面向对象的方式来操作数据库，当程序里以面向对象的方式操作持久化对象，将被自动转换为对数据库的操作。但存在这样一个问题，如果我们想同时更新100000条记录，是不是要逐一加载100000条记录，然后依次调用setter方法。采用这种方法实在是太繁琐了，而且严重影响了数据的访问性能。Hibernate提供的批量处理的方案来解决这个问题。</w:t>
      </w:r>
    </w:p>
    <w:p w:rsidR="00116AEB" w:rsidRDefault="00116AEB" w:rsidP="00116AEB">
      <w:pPr>
        <w:pStyle w:val="Heading1"/>
        <w:rPr>
          <w:rFonts w:hint="eastAsia"/>
        </w:rPr>
      </w:pPr>
      <w:r w:rsidRPr="00116AEB">
        <w:rPr>
          <w:rFonts w:hint="eastAsia"/>
        </w:rPr>
        <w:t>批量插入</w:t>
      </w:r>
    </w:p>
    <w:tbl>
      <w:tblPr>
        <w:tblStyle w:val="TableGrid"/>
        <w:tblW w:w="0" w:type="auto"/>
        <w:tblInd w:w="360" w:type="dxa"/>
        <w:tblLook w:val="04A0"/>
      </w:tblPr>
      <w:tblGrid>
        <w:gridCol w:w="8496"/>
      </w:tblGrid>
      <w:tr w:rsidR="006E6AF3" w:rsidTr="006E6AF3">
        <w:tc>
          <w:tcPr>
            <w:tcW w:w="8496" w:type="dxa"/>
          </w:tcPr>
          <w:p w:rsidR="006E6AF3" w:rsidRDefault="006E6AF3" w:rsidP="006E6AF3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#</w:t>
            </w:r>
            <w:r w:rsidRPr="006E6AF3">
              <w:rPr>
                <w:rFonts w:hint="eastAsia"/>
              </w:rPr>
              <w:t>如果我们需要插入</w:t>
            </w:r>
            <w:r w:rsidRPr="006E6AF3">
              <w:t>100000条记录，通过hibernate可能会采用如下的方式处理：</w:t>
            </w:r>
          </w:p>
          <w:p w:rsidR="006E6AF3" w:rsidRDefault="006E6AF3" w:rsidP="006E6AF3">
            <w:pPr>
              <w:ind w:left="0"/>
            </w:pPr>
            <w:r>
              <w:t xml:space="preserve">Session </w:t>
            </w:r>
            <w:proofErr w:type="spellStart"/>
            <w:r>
              <w:t>session</w:t>
            </w:r>
            <w:proofErr w:type="spellEnd"/>
            <w:r>
              <w:t xml:space="preserve"> = </w:t>
            </w:r>
            <w:proofErr w:type="spellStart"/>
            <w:r>
              <w:t>HibernateUtil.getSession</w:t>
            </w:r>
            <w:proofErr w:type="spellEnd"/>
            <w:r>
              <w:t xml:space="preserve">();  </w:t>
            </w:r>
          </w:p>
          <w:p w:rsidR="006E6AF3" w:rsidRDefault="006E6AF3" w:rsidP="006E6AF3">
            <w:pPr>
              <w:ind w:left="0"/>
            </w:pPr>
            <w:r>
              <w:t xml:space="preserve">Transaction </w:t>
            </w:r>
            <w:proofErr w:type="spellStart"/>
            <w:r>
              <w:t>tx</w:t>
            </w:r>
            <w:proofErr w:type="spellEnd"/>
            <w:r>
              <w:t xml:space="preserve"> = </w:t>
            </w:r>
            <w:proofErr w:type="spellStart"/>
            <w:r>
              <w:t>session.beginTransaction</w:t>
            </w:r>
            <w:proofErr w:type="spellEnd"/>
            <w:r>
              <w:t xml:space="preserve">();  </w:t>
            </w:r>
          </w:p>
          <w:p w:rsidR="006E6AF3" w:rsidRDefault="006E6AF3" w:rsidP="006E6AF3">
            <w:pPr>
              <w:ind w:left="0"/>
            </w:pPr>
            <w:r>
              <w:t>for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100000; </w:t>
            </w:r>
            <w:proofErr w:type="spellStart"/>
            <w:r>
              <w:t>i</w:t>
            </w:r>
            <w:proofErr w:type="spellEnd"/>
            <w:r>
              <w:t xml:space="preserve">++) {  </w:t>
            </w:r>
          </w:p>
          <w:p w:rsidR="006E6AF3" w:rsidRDefault="006E6AF3" w:rsidP="006E6AF3">
            <w:pPr>
              <w:ind w:left="0"/>
            </w:pPr>
            <w:r>
              <w:t xml:space="preserve">    User </w:t>
            </w:r>
            <w:proofErr w:type="spellStart"/>
            <w:r>
              <w:t>user</w:t>
            </w:r>
            <w:proofErr w:type="spellEnd"/>
            <w:r>
              <w:t xml:space="preserve"> = new User();  </w:t>
            </w:r>
          </w:p>
          <w:p w:rsidR="006E6AF3" w:rsidRDefault="006E6AF3" w:rsidP="006E6AF3">
            <w:pPr>
              <w:ind w:left="0"/>
            </w:pPr>
            <w:r>
              <w:t xml:space="preserve">    </w:t>
            </w:r>
            <w:proofErr w:type="spellStart"/>
            <w:r>
              <w:t>user.setName</w:t>
            </w:r>
            <w:proofErr w:type="spellEnd"/>
            <w:r>
              <w:t>("</w:t>
            </w:r>
            <w:proofErr w:type="spellStart"/>
            <w:r>
              <w:t>userName</w:t>
            </w:r>
            <w:proofErr w:type="spellEnd"/>
            <w:r>
              <w:t>"+</w:t>
            </w:r>
            <w:proofErr w:type="spellStart"/>
            <w:r>
              <w:t>i</w:t>
            </w:r>
            <w:proofErr w:type="spellEnd"/>
            <w:r>
              <w:t xml:space="preserve">);  </w:t>
            </w:r>
          </w:p>
          <w:p w:rsidR="006E6AF3" w:rsidRDefault="006E6AF3" w:rsidP="006E6AF3">
            <w:pPr>
              <w:ind w:left="0"/>
            </w:pPr>
            <w:r>
              <w:t xml:space="preserve">    </w:t>
            </w:r>
            <w:proofErr w:type="spellStart"/>
            <w:r>
              <w:t>user.setAge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);  </w:t>
            </w:r>
          </w:p>
          <w:p w:rsidR="006E6AF3" w:rsidRDefault="006E6AF3" w:rsidP="006E6AF3">
            <w:pPr>
              <w:ind w:left="0"/>
            </w:pPr>
            <w:r>
              <w:t xml:space="preserve">    </w:t>
            </w:r>
            <w:proofErr w:type="spellStart"/>
            <w:r>
              <w:t>session.save</w:t>
            </w:r>
            <w:proofErr w:type="spellEnd"/>
            <w:r>
              <w:t xml:space="preserve">(session);  </w:t>
            </w:r>
          </w:p>
          <w:p w:rsidR="006E6AF3" w:rsidRDefault="006E6AF3" w:rsidP="006E6AF3">
            <w:pPr>
              <w:ind w:left="0"/>
            </w:pPr>
            <w:r>
              <w:t xml:space="preserve">}  </w:t>
            </w:r>
          </w:p>
          <w:p w:rsidR="006E6AF3" w:rsidRDefault="006E6AF3" w:rsidP="006E6AF3">
            <w:pPr>
              <w:ind w:left="0"/>
            </w:pPr>
            <w:proofErr w:type="spellStart"/>
            <w:r>
              <w:t>tx.commit</w:t>
            </w:r>
            <w:proofErr w:type="spellEnd"/>
            <w:r>
              <w:t xml:space="preserve">();  </w:t>
            </w:r>
          </w:p>
          <w:p w:rsidR="006E6AF3" w:rsidRDefault="006E6AF3" w:rsidP="006E6AF3">
            <w:pPr>
              <w:ind w:left="0"/>
              <w:rPr>
                <w:rFonts w:hint="eastAsia"/>
              </w:rPr>
            </w:pPr>
            <w:proofErr w:type="spellStart"/>
            <w:r>
              <w:t>session.close</w:t>
            </w:r>
            <w:proofErr w:type="spellEnd"/>
            <w:r>
              <w:t>();</w:t>
            </w:r>
          </w:p>
          <w:p w:rsidR="00AB1356" w:rsidRDefault="00AB1356" w:rsidP="00AB1356">
            <w:pPr>
              <w:ind w:left="0"/>
            </w:pPr>
            <w:r>
              <w:rPr>
                <w:rFonts w:hint="eastAsia"/>
              </w:rPr>
              <w:t>但是这个程序存在一个问题：当程序运行到某个地方，总是会抛出</w:t>
            </w:r>
            <w:proofErr w:type="spellStart"/>
            <w:r>
              <w:t>OutOfMemoryException</w:t>
            </w:r>
            <w:proofErr w:type="spellEnd"/>
            <w:r>
              <w:t>内存溢出异常。这是因为Hibernate的Session持有一个必选的一级缓存，所有的User实例都会Session级别的缓存区进行缓存的缘故。</w:t>
            </w:r>
          </w:p>
          <w:p w:rsidR="006E6AF3" w:rsidRDefault="00AB1356" w:rsidP="00AB1356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 xml:space="preserve">       </w:t>
            </w:r>
            <w:r>
              <w:t>如果你要执行批量处理并且想要达到一个理想的性能，那么使用JDBC的批量（batching）功能是至关重要。将JDBC的批量抓取数量（batch size）参数设置到一个合适值。</w:t>
            </w:r>
          </w:p>
          <w:p w:rsidR="00C0548E" w:rsidRDefault="00C0548E" w:rsidP="00AB1356">
            <w:pPr>
              <w:ind w:left="0"/>
              <w:rPr>
                <w:rFonts w:hint="eastAsia"/>
              </w:rPr>
            </w:pPr>
            <w:r w:rsidRPr="00C0548E">
              <w:t>&lt;property name="</w:t>
            </w:r>
            <w:proofErr w:type="spellStart"/>
            <w:r w:rsidRPr="00C0548E">
              <w:t>jdbc.batch_size</w:t>
            </w:r>
            <w:proofErr w:type="spellEnd"/>
            <w:r w:rsidRPr="00C0548E">
              <w:t xml:space="preserve">"&gt;20&lt;/property&gt;  </w:t>
            </w:r>
          </w:p>
          <w:p w:rsidR="00C0548E" w:rsidRDefault="00C0548E" w:rsidP="00AB1356">
            <w:pPr>
              <w:ind w:left="0"/>
              <w:rPr>
                <w:rFonts w:hint="eastAsia"/>
              </w:rPr>
            </w:pPr>
            <w:r w:rsidRPr="00C0548E">
              <w:rPr>
                <w:rFonts w:hint="eastAsia"/>
              </w:rPr>
              <w:t>可能也会想到关闭二级缓存：</w:t>
            </w:r>
          </w:p>
          <w:p w:rsidR="00C0548E" w:rsidRDefault="00C0548E" w:rsidP="00AB1356">
            <w:pPr>
              <w:ind w:left="0"/>
              <w:rPr>
                <w:rFonts w:hint="eastAsia"/>
              </w:rPr>
            </w:pPr>
            <w:proofErr w:type="spellStart"/>
            <w:r w:rsidRPr="00C0548E">
              <w:t>hibernate.cache.use_second_level_cache</w:t>
            </w:r>
            <w:proofErr w:type="spellEnd"/>
            <w:r w:rsidRPr="00C0548E">
              <w:t xml:space="preserve"> false  </w:t>
            </w:r>
          </w:p>
          <w:p w:rsidR="00C0548E" w:rsidRDefault="00C0548E" w:rsidP="00AB1356">
            <w:pPr>
              <w:ind w:left="0"/>
              <w:rPr>
                <w:rFonts w:hint="eastAsia"/>
              </w:rPr>
            </w:pPr>
          </w:p>
        </w:tc>
      </w:tr>
      <w:tr w:rsidR="00C0548E" w:rsidTr="006E6AF3">
        <w:tc>
          <w:tcPr>
            <w:tcW w:w="8496" w:type="dxa"/>
          </w:tcPr>
          <w:p w:rsidR="00C0548E" w:rsidRDefault="00C0548E" w:rsidP="00C0548E">
            <w:pPr>
              <w:ind w:left="0"/>
              <w:rPr>
                <w:rFonts w:hint="eastAsia"/>
              </w:rPr>
            </w:pPr>
            <w:r>
              <w:rPr>
                <w:rFonts w:hint="eastAsia"/>
              </w:rPr>
              <w:t>但这个并不是必须的。</w:t>
            </w:r>
            <w:r>
              <w:t>解决这个问题的方案就是：定时的将session的缓存数据刷入数据库，同时通过调用 clear()       来控制一级缓存的大小。如下</w:t>
            </w:r>
          </w:p>
          <w:p w:rsidR="00C0548E" w:rsidRDefault="00C0548E" w:rsidP="00C0548E">
            <w:pPr>
              <w:ind w:left="0"/>
            </w:pPr>
            <w:r>
              <w:lastRenderedPageBreak/>
              <w:t xml:space="preserve">static void </w:t>
            </w:r>
            <w:proofErr w:type="spellStart"/>
            <w:r>
              <w:t>addUser</w:t>
            </w:r>
            <w:proofErr w:type="spellEnd"/>
            <w:r>
              <w:t xml:space="preserve">() throws Exception{  </w:t>
            </w:r>
          </w:p>
          <w:p w:rsidR="00C0548E" w:rsidRDefault="00C0548E" w:rsidP="00C0548E">
            <w:pPr>
              <w:ind w:left="0"/>
            </w:pPr>
            <w:r>
              <w:t xml:space="preserve">        Session </w:t>
            </w:r>
            <w:proofErr w:type="spellStart"/>
            <w:r>
              <w:t>session</w:t>
            </w:r>
            <w:proofErr w:type="spellEnd"/>
            <w:r>
              <w:t xml:space="preserve"> = </w:t>
            </w:r>
            <w:proofErr w:type="spellStart"/>
            <w:r>
              <w:t>HibernateUtil.getSession</w:t>
            </w:r>
            <w:proofErr w:type="spellEnd"/>
            <w:r>
              <w:t xml:space="preserve">();  </w:t>
            </w:r>
          </w:p>
          <w:p w:rsidR="00C0548E" w:rsidRDefault="00C0548E" w:rsidP="00C0548E">
            <w:pPr>
              <w:ind w:left="0"/>
            </w:pPr>
            <w:r>
              <w:t xml:space="preserve">        Transaction </w:t>
            </w:r>
            <w:proofErr w:type="spellStart"/>
            <w:r>
              <w:t>tx</w:t>
            </w:r>
            <w:proofErr w:type="spellEnd"/>
            <w:r>
              <w:t xml:space="preserve"> = </w:t>
            </w:r>
            <w:proofErr w:type="spellStart"/>
            <w:r>
              <w:t>session.beginTransaction</w:t>
            </w:r>
            <w:proofErr w:type="spellEnd"/>
            <w:r>
              <w:t xml:space="preserve">();  </w:t>
            </w:r>
          </w:p>
          <w:p w:rsidR="00C0548E" w:rsidRDefault="00C0548E" w:rsidP="00C0548E">
            <w:pPr>
              <w:ind w:left="0"/>
            </w:pPr>
            <w:r>
              <w:t xml:space="preserve">        //循环1000次，插入1000条记录  </w:t>
            </w:r>
          </w:p>
          <w:p w:rsidR="00C0548E" w:rsidRDefault="00C0548E" w:rsidP="00C0548E">
            <w:pPr>
              <w:ind w:left="0"/>
            </w:pPr>
            <w:r>
              <w:t xml:space="preserve">        for(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= 0;i &lt; 100000;i++){  </w:t>
            </w:r>
          </w:p>
          <w:p w:rsidR="00C0548E" w:rsidRDefault="00C0548E" w:rsidP="00C0548E">
            <w:pPr>
              <w:ind w:left="0"/>
            </w:pPr>
            <w:r>
              <w:t xml:space="preserve">            //创建User对象  </w:t>
            </w:r>
          </w:p>
          <w:p w:rsidR="00C0548E" w:rsidRDefault="00C0548E" w:rsidP="00C0548E">
            <w:pPr>
              <w:ind w:left="0"/>
            </w:pPr>
            <w:r>
              <w:t xml:space="preserve">            User </w:t>
            </w:r>
            <w:proofErr w:type="spellStart"/>
            <w:r>
              <w:t>user</w:t>
            </w:r>
            <w:proofErr w:type="spellEnd"/>
            <w:r>
              <w:t xml:space="preserve"> = new User();  </w:t>
            </w:r>
          </w:p>
          <w:p w:rsidR="00C0548E" w:rsidRDefault="00C0548E" w:rsidP="00C0548E">
            <w:pPr>
              <w:ind w:left="0"/>
            </w:pPr>
            <w:r>
              <w:t xml:space="preserve">            </w:t>
            </w:r>
            <w:proofErr w:type="spellStart"/>
            <w:r>
              <w:t>user.setName</w:t>
            </w:r>
            <w:proofErr w:type="spellEnd"/>
            <w:r>
              <w:t>("</w:t>
            </w:r>
            <w:proofErr w:type="spellStart"/>
            <w:r>
              <w:t>userName</w:t>
            </w:r>
            <w:proofErr w:type="spellEnd"/>
            <w:r>
              <w:t>"+</w:t>
            </w:r>
            <w:proofErr w:type="spellStart"/>
            <w:r>
              <w:t>i</w:t>
            </w:r>
            <w:proofErr w:type="spellEnd"/>
            <w:r>
              <w:t xml:space="preserve">);  </w:t>
            </w:r>
          </w:p>
          <w:p w:rsidR="00C0548E" w:rsidRDefault="00C0548E" w:rsidP="00C0548E">
            <w:pPr>
              <w:ind w:left="0"/>
            </w:pPr>
            <w:r>
              <w:t xml:space="preserve">            </w:t>
            </w:r>
            <w:proofErr w:type="spellStart"/>
            <w:r>
              <w:t>user.setAge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 xml:space="preserve">);  </w:t>
            </w:r>
          </w:p>
          <w:p w:rsidR="00C0548E" w:rsidRDefault="00C0548E" w:rsidP="00C0548E">
            <w:pPr>
              <w:ind w:left="0"/>
            </w:pPr>
            <w:r>
              <w:t xml:space="preserve">              </w:t>
            </w:r>
          </w:p>
          <w:p w:rsidR="00C0548E" w:rsidRDefault="00C0548E" w:rsidP="00C0548E">
            <w:pPr>
              <w:ind w:left="0"/>
            </w:pPr>
            <w:r>
              <w:t xml:space="preserve">            //在session级别缓存User实例  </w:t>
            </w:r>
          </w:p>
          <w:p w:rsidR="00C0548E" w:rsidRDefault="00C0548E" w:rsidP="00C0548E">
            <w:pPr>
              <w:ind w:left="0"/>
            </w:pPr>
            <w:r>
              <w:t xml:space="preserve">            </w:t>
            </w:r>
            <w:proofErr w:type="spellStart"/>
            <w:r>
              <w:t>session.save</w:t>
            </w:r>
            <w:proofErr w:type="spellEnd"/>
            <w:r>
              <w:t xml:space="preserve">(user);  </w:t>
            </w:r>
          </w:p>
          <w:p w:rsidR="00C0548E" w:rsidRDefault="00C0548E" w:rsidP="00C0548E">
            <w:pPr>
              <w:ind w:left="0"/>
            </w:pPr>
            <w:r>
              <w:t xml:space="preserve">              </w:t>
            </w:r>
          </w:p>
          <w:p w:rsidR="00C0548E" w:rsidRDefault="00C0548E" w:rsidP="00C0548E">
            <w:pPr>
              <w:ind w:left="0"/>
            </w:pPr>
            <w:r>
              <w:t xml:space="preserve">            //每当累加器是20的倍数的时候，将session中数据刷入数据库，并且情况session缓存  </w:t>
            </w:r>
          </w:p>
          <w:p w:rsidR="00C0548E" w:rsidRPr="00C0548E" w:rsidRDefault="00C0548E" w:rsidP="00C0548E">
            <w:pPr>
              <w:ind w:left="0"/>
              <w:rPr>
                <w:color w:val="FF0000"/>
              </w:rPr>
            </w:pPr>
            <w:r w:rsidRPr="00C0548E">
              <w:rPr>
                <w:color w:val="FF0000"/>
              </w:rPr>
              <w:t xml:space="preserve">            if(i%20==0){  </w:t>
            </w:r>
          </w:p>
          <w:p w:rsidR="00C0548E" w:rsidRPr="00C0548E" w:rsidRDefault="00C0548E" w:rsidP="00C0548E">
            <w:pPr>
              <w:ind w:left="0"/>
              <w:rPr>
                <w:color w:val="FF0000"/>
              </w:rPr>
            </w:pPr>
            <w:r w:rsidRPr="00C0548E">
              <w:rPr>
                <w:color w:val="FF0000"/>
              </w:rPr>
              <w:t xml:space="preserve">                </w:t>
            </w:r>
            <w:proofErr w:type="spellStart"/>
            <w:r w:rsidRPr="00C0548E">
              <w:rPr>
                <w:color w:val="FF0000"/>
              </w:rPr>
              <w:t>session.flush</w:t>
            </w:r>
            <w:proofErr w:type="spellEnd"/>
            <w:r w:rsidRPr="00C0548E">
              <w:rPr>
                <w:color w:val="FF0000"/>
              </w:rPr>
              <w:t xml:space="preserve">();  </w:t>
            </w:r>
          </w:p>
          <w:p w:rsidR="00C0548E" w:rsidRPr="00C0548E" w:rsidRDefault="00C0548E" w:rsidP="00C0548E">
            <w:pPr>
              <w:ind w:left="0"/>
              <w:rPr>
                <w:color w:val="FF0000"/>
              </w:rPr>
            </w:pPr>
            <w:r w:rsidRPr="00C0548E">
              <w:rPr>
                <w:color w:val="FF0000"/>
              </w:rPr>
              <w:t xml:space="preserve">                </w:t>
            </w:r>
            <w:proofErr w:type="spellStart"/>
            <w:r w:rsidRPr="00C0548E">
              <w:rPr>
                <w:color w:val="FF0000"/>
              </w:rPr>
              <w:t>session.clear</w:t>
            </w:r>
            <w:proofErr w:type="spellEnd"/>
            <w:r w:rsidRPr="00C0548E">
              <w:rPr>
                <w:color w:val="FF0000"/>
              </w:rPr>
              <w:t xml:space="preserve">();  </w:t>
            </w:r>
          </w:p>
          <w:p w:rsidR="00C0548E" w:rsidRPr="00C0548E" w:rsidRDefault="00C0548E" w:rsidP="00C0548E">
            <w:pPr>
              <w:ind w:left="0"/>
              <w:rPr>
                <w:color w:val="FF0000"/>
              </w:rPr>
            </w:pPr>
            <w:r w:rsidRPr="00C0548E">
              <w:rPr>
                <w:color w:val="FF0000"/>
              </w:rPr>
              <w:t xml:space="preserve">            }  </w:t>
            </w:r>
          </w:p>
          <w:p w:rsidR="00C0548E" w:rsidRDefault="00C0548E" w:rsidP="00C0548E">
            <w:pPr>
              <w:ind w:left="0"/>
              <w:rPr>
                <w:rFonts w:hint="eastAsia"/>
              </w:rPr>
            </w:pPr>
            <w:r>
              <w:t xml:space="preserve">        }</w:t>
            </w:r>
          </w:p>
        </w:tc>
      </w:tr>
    </w:tbl>
    <w:p w:rsidR="006E6AF3" w:rsidRPr="006E6AF3" w:rsidRDefault="006E6AF3" w:rsidP="006E6AF3">
      <w:pPr>
        <w:rPr>
          <w:rFonts w:hint="eastAsia"/>
        </w:rPr>
      </w:pPr>
    </w:p>
    <w:p w:rsidR="00116AEB" w:rsidRDefault="00116AEB" w:rsidP="00116AEB">
      <w:pPr>
        <w:pStyle w:val="Heading1"/>
        <w:rPr>
          <w:rFonts w:hint="eastAsia"/>
        </w:rPr>
      </w:pPr>
      <w:r w:rsidRPr="00116AEB">
        <w:t>DML</w:t>
      </w:r>
      <w:r w:rsidRPr="00116AEB">
        <w:t>风格的批量更新</w:t>
      </w:r>
      <w:r w:rsidRPr="00116AEB">
        <w:t>/</w:t>
      </w:r>
      <w:r w:rsidRPr="00116AEB">
        <w:t>删除</w:t>
      </w:r>
    </w:p>
    <w:p w:rsidR="004279F9" w:rsidRDefault="004279F9" w:rsidP="004279F9">
      <w:pPr>
        <w:rPr>
          <w:rFonts w:hint="eastAsia"/>
        </w:rPr>
      </w:pPr>
      <w:r>
        <w:t>Hibernate提供通过Hibernate查询语言（HQL）来执行大批量SQL风格的DML语句的方法。</w:t>
      </w:r>
      <w:r>
        <w:t xml:space="preserve"> </w:t>
      </w:r>
      <w:r>
        <w:t>批量update、delete语句的语法格式如下：</w:t>
      </w:r>
    </w:p>
    <w:p w:rsidR="004279F9" w:rsidRDefault="004279F9" w:rsidP="004279F9">
      <w:r>
        <w:t xml:space="preserve">( UPDATE | DELETE ) FROM? </w:t>
      </w:r>
      <w:proofErr w:type="spellStart"/>
      <w:r>
        <w:t>EntityName</w:t>
      </w:r>
      <w:proofErr w:type="spellEnd"/>
      <w:r>
        <w:t xml:space="preserve"> (WHERE </w:t>
      </w:r>
      <w:proofErr w:type="spellStart"/>
      <w:r>
        <w:t>where_conditions</w:t>
      </w:r>
      <w:proofErr w:type="spellEnd"/>
      <w:r>
        <w:t>）。</w:t>
      </w:r>
    </w:p>
    <w:p w:rsidR="004279F9" w:rsidRDefault="004279F9" w:rsidP="004279F9">
      <w:r>
        <w:t>这里需要注意如下几点：</w:t>
      </w:r>
    </w:p>
    <w:p w:rsidR="004279F9" w:rsidRDefault="004279F9" w:rsidP="004279F9">
      <w:pPr>
        <w:pStyle w:val="ListParagraph"/>
        <w:numPr>
          <w:ilvl w:val="0"/>
          <w:numId w:val="16"/>
        </w:numPr>
      </w:pPr>
      <w:r>
        <w:t>在FROM子句中，FROM关键字是可选的。</w:t>
      </w:r>
    </w:p>
    <w:p w:rsidR="004279F9" w:rsidRDefault="004279F9" w:rsidP="004279F9">
      <w:pPr>
        <w:pStyle w:val="ListParagraph"/>
        <w:numPr>
          <w:ilvl w:val="0"/>
          <w:numId w:val="16"/>
        </w:numPr>
      </w:pPr>
      <w:r>
        <w:t>在FROM子句（from-clause）中只能有一个实体名，它可以是别名。如果实体名是别名，那么任何被引用的属性都必须加上此别名的前缀；如果不是别名，那么任何有前缀的属性引用都是非法的。</w:t>
      </w:r>
    </w:p>
    <w:p w:rsidR="004279F9" w:rsidRDefault="004279F9" w:rsidP="004279F9">
      <w:pPr>
        <w:pStyle w:val="ListParagraph"/>
        <w:numPr>
          <w:ilvl w:val="0"/>
          <w:numId w:val="16"/>
        </w:numPr>
      </w:pPr>
      <w:r>
        <w:lastRenderedPageBreak/>
        <w:t>不能在批量HQL语句中使用连接，</w:t>
      </w:r>
      <w:r w:rsidRPr="004279F9">
        <w:rPr>
          <w:color w:val="FF0000"/>
        </w:rPr>
        <w:t>显式或者隐式的都不行</w:t>
      </w:r>
      <w:r>
        <w:t>。不过在WHERE子句中可以使用子查询。可以在where子句中使用子查询，子查询本身可以包含join。</w:t>
      </w:r>
    </w:p>
    <w:p w:rsidR="004279F9" w:rsidRDefault="004279F9" w:rsidP="004279F9">
      <w:pPr>
        <w:pStyle w:val="ListParagraph"/>
        <w:numPr>
          <w:ilvl w:val="0"/>
          <w:numId w:val="16"/>
        </w:numPr>
        <w:rPr>
          <w:rFonts w:hint="eastAsia"/>
        </w:rPr>
      </w:pPr>
      <w:r>
        <w:t>整个WHERE子句是可选的。</w:t>
      </w:r>
    </w:p>
    <w:tbl>
      <w:tblPr>
        <w:tblStyle w:val="TableGrid"/>
        <w:tblW w:w="0" w:type="auto"/>
        <w:tblInd w:w="468" w:type="dxa"/>
        <w:tblLook w:val="04A0"/>
      </w:tblPr>
      <w:tblGrid>
        <w:gridCol w:w="8388"/>
      </w:tblGrid>
      <w:tr w:rsidR="00D44DE5" w:rsidTr="00D44DE5">
        <w:tc>
          <w:tcPr>
            <w:tcW w:w="8388" w:type="dxa"/>
          </w:tcPr>
          <w:p w:rsidR="00D44DE5" w:rsidRDefault="00D44DE5" w:rsidP="00D44DE5">
            <w:pPr>
              <w:ind w:left="0"/>
            </w:pPr>
            <w:r>
              <w:t xml:space="preserve">static void </w:t>
            </w:r>
            <w:proofErr w:type="spellStart"/>
            <w:r>
              <w:t>updateUser</w:t>
            </w:r>
            <w:proofErr w:type="spellEnd"/>
            <w:r>
              <w:t xml:space="preserve">() throws Exception{  </w:t>
            </w:r>
          </w:p>
          <w:p w:rsidR="00D44DE5" w:rsidRDefault="00D44DE5" w:rsidP="00D44DE5">
            <w:pPr>
              <w:ind w:left="0"/>
            </w:pPr>
            <w:r>
              <w:t xml:space="preserve">        Session </w:t>
            </w:r>
            <w:proofErr w:type="spellStart"/>
            <w:r>
              <w:t>session</w:t>
            </w:r>
            <w:proofErr w:type="spellEnd"/>
            <w:r>
              <w:t xml:space="preserve"> = </w:t>
            </w:r>
            <w:proofErr w:type="spellStart"/>
            <w:r>
              <w:t>HibernateUtil.getSession</w:t>
            </w:r>
            <w:proofErr w:type="spellEnd"/>
            <w:r>
              <w:t xml:space="preserve">();  </w:t>
            </w:r>
          </w:p>
          <w:p w:rsidR="00D44DE5" w:rsidRDefault="00D44DE5" w:rsidP="00D44DE5">
            <w:pPr>
              <w:ind w:left="0"/>
            </w:pPr>
            <w:r>
              <w:t xml:space="preserve">        Transaction </w:t>
            </w:r>
            <w:proofErr w:type="spellStart"/>
            <w:r>
              <w:t>tx</w:t>
            </w:r>
            <w:proofErr w:type="spellEnd"/>
            <w:r>
              <w:t xml:space="preserve"> = </w:t>
            </w:r>
            <w:proofErr w:type="spellStart"/>
            <w:r>
              <w:t>session.beginTransaction</w:t>
            </w:r>
            <w:proofErr w:type="spellEnd"/>
            <w:r>
              <w:t xml:space="preserve">();  </w:t>
            </w:r>
          </w:p>
          <w:p w:rsidR="00D44DE5" w:rsidRDefault="00D44DE5" w:rsidP="00D44DE5">
            <w:pPr>
              <w:ind w:left="0"/>
            </w:pPr>
            <w:r>
              <w:t xml:space="preserve">          </w:t>
            </w:r>
          </w:p>
          <w:p w:rsidR="00D44DE5" w:rsidRDefault="00D44DE5" w:rsidP="00D44DE5">
            <w:pPr>
              <w:ind w:left="0"/>
            </w:pPr>
            <w:r>
              <w:t xml:space="preserve">        //定义批量更新的HQL语句  </w:t>
            </w:r>
          </w:p>
          <w:p w:rsidR="00D44DE5" w:rsidRDefault="00D44DE5" w:rsidP="00D44DE5">
            <w:pPr>
              <w:ind w:left="0"/>
            </w:pPr>
            <w:r>
              <w:t xml:space="preserve">        String </w:t>
            </w:r>
            <w:proofErr w:type="spellStart"/>
            <w:r>
              <w:t>hql</w:t>
            </w:r>
            <w:proofErr w:type="spellEnd"/>
            <w:r>
              <w:t xml:space="preserve"> = "update User as user set user.name = :name";  </w:t>
            </w:r>
          </w:p>
          <w:p w:rsidR="00D44DE5" w:rsidRDefault="00D44DE5" w:rsidP="00D44DE5">
            <w:pPr>
              <w:ind w:left="0"/>
            </w:pPr>
            <w:r>
              <w:t xml:space="preserve">        //执行更新  </w:t>
            </w:r>
          </w:p>
          <w:p w:rsidR="00D44DE5" w:rsidRPr="00D44DE5" w:rsidRDefault="00D44DE5" w:rsidP="00D44DE5">
            <w:pPr>
              <w:ind w:left="0"/>
              <w:rPr>
                <w:color w:val="FF0000"/>
              </w:rPr>
            </w:pPr>
            <w:r>
              <w:t xml:space="preserve">        </w:t>
            </w:r>
            <w:proofErr w:type="spellStart"/>
            <w:r w:rsidRPr="00D44DE5">
              <w:rPr>
                <w:color w:val="FF0000"/>
              </w:rPr>
              <w:t>session.createQuery</w:t>
            </w:r>
            <w:proofErr w:type="spellEnd"/>
            <w:r w:rsidRPr="00D44DE5">
              <w:rPr>
                <w:color w:val="FF0000"/>
              </w:rPr>
              <w:t>(</w:t>
            </w:r>
            <w:proofErr w:type="spellStart"/>
            <w:r w:rsidRPr="00D44DE5">
              <w:rPr>
                <w:color w:val="FF0000"/>
              </w:rPr>
              <w:t>hql</w:t>
            </w:r>
            <w:proofErr w:type="spellEnd"/>
            <w:r w:rsidRPr="00D44DE5">
              <w:rPr>
                <w:color w:val="FF0000"/>
              </w:rPr>
              <w:t>).</w:t>
            </w:r>
            <w:proofErr w:type="spellStart"/>
            <w:r w:rsidRPr="00D44DE5">
              <w:rPr>
                <w:color w:val="FF0000"/>
              </w:rPr>
              <w:t>setString</w:t>
            </w:r>
            <w:proofErr w:type="spellEnd"/>
            <w:r w:rsidRPr="00D44DE5">
              <w:rPr>
                <w:color w:val="FF0000"/>
              </w:rPr>
              <w:t>("name", "name").</w:t>
            </w:r>
            <w:proofErr w:type="spellStart"/>
            <w:r w:rsidRPr="00D44DE5">
              <w:rPr>
                <w:color w:val="FF0000"/>
              </w:rPr>
              <w:t>executeUpdate</w:t>
            </w:r>
            <w:proofErr w:type="spellEnd"/>
            <w:r w:rsidRPr="00D44DE5">
              <w:rPr>
                <w:color w:val="FF0000"/>
              </w:rPr>
              <w:t xml:space="preserve">();  </w:t>
            </w:r>
          </w:p>
          <w:p w:rsidR="00D44DE5" w:rsidRDefault="00D44DE5" w:rsidP="00D44DE5">
            <w:pPr>
              <w:ind w:left="0"/>
            </w:pPr>
            <w:r>
              <w:t xml:space="preserve">          </w:t>
            </w:r>
          </w:p>
          <w:p w:rsidR="00D44DE5" w:rsidRDefault="00D44DE5" w:rsidP="00D44DE5">
            <w:pPr>
              <w:ind w:left="0"/>
            </w:pPr>
            <w:r>
              <w:t xml:space="preserve">        </w:t>
            </w:r>
            <w:proofErr w:type="spellStart"/>
            <w:r>
              <w:t>tx.commit</w:t>
            </w:r>
            <w:proofErr w:type="spellEnd"/>
            <w:r>
              <w:t xml:space="preserve">();  </w:t>
            </w:r>
          </w:p>
          <w:p w:rsidR="00D44DE5" w:rsidRDefault="00D44DE5" w:rsidP="00D44DE5">
            <w:pPr>
              <w:ind w:left="0"/>
            </w:pPr>
            <w:r>
              <w:t xml:space="preserve">        </w:t>
            </w:r>
            <w:proofErr w:type="spellStart"/>
            <w:r>
              <w:t>session.close</w:t>
            </w:r>
            <w:proofErr w:type="spellEnd"/>
            <w:r>
              <w:t xml:space="preserve">();      </w:t>
            </w:r>
          </w:p>
          <w:p w:rsidR="00D44DE5" w:rsidRDefault="00D44DE5" w:rsidP="00D44DE5">
            <w:pPr>
              <w:ind w:left="0"/>
              <w:rPr>
                <w:rFonts w:hint="eastAsia"/>
              </w:rPr>
            </w:pPr>
            <w:r>
              <w:t xml:space="preserve">    }  </w:t>
            </w:r>
          </w:p>
          <w:p w:rsidR="00D44DE5" w:rsidRDefault="00D44DE5" w:rsidP="00D44DE5">
            <w:pPr>
              <w:ind w:left="0"/>
              <w:rPr>
                <w:rFonts w:hint="eastAsia"/>
              </w:rPr>
            </w:pPr>
            <w:r w:rsidRPr="00D44DE5">
              <w:rPr>
                <w:rFonts w:hint="eastAsia"/>
              </w:rPr>
              <w:t>使用这种批量更新语法时，通常只需要执行一次</w:t>
            </w:r>
            <w:r w:rsidRPr="00D44DE5">
              <w:t>SQL的update语句，就可以完成所有满足条件记录的更新。但也有可能需要执行多条update语句，这是因为有继承映射等情况。</w:t>
            </w:r>
          </w:p>
          <w:p w:rsidR="00462036" w:rsidRDefault="00462036" w:rsidP="00D44DE5">
            <w:pPr>
              <w:ind w:left="0"/>
            </w:pPr>
          </w:p>
        </w:tc>
      </w:tr>
      <w:tr w:rsidR="002E5587" w:rsidTr="00D44DE5">
        <w:tc>
          <w:tcPr>
            <w:tcW w:w="8388" w:type="dxa"/>
          </w:tcPr>
          <w:p w:rsidR="002E5587" w:rsidRDefault="00007C53" w:rsidP="00D44DE5">
            <w:pPr>
              <w:ind w:left="0"/>
              <w:rPr>
                <w:rFonts w:hint="eastAsia"/>
              </w:rPr>
            </w:pPr>
            <w:r w:rsidRPr="00007C53">
              <w:t xml:space="preserve">执行一个HQL DELETE，同样使用 </w:t>
            </w:r>
            <w:proofErr w:type="spellStart"/>
            <w:r w:rsidRPr="00007C53">
              <w:t>Query.executeUpdate</w:t>
            </w:r>
            <w:proofErr w:type="spellEnd"/>
            <w:r w:rsidRPr="00007C53">
              <w:t>() 方法:</w:t>
            </w:r>
          </w:p>
          <w:p w:rsidR="00007C53" w:rsidRDefault="00007C53" w:rsidP="00007C53">
            <w:pPr>
              <w:ind w:left="0"/>
            </w:pPr>
            <w:r>
              <w:t xml:space="preserve">  static void </w:t>
            </w:r>
            <w:proofErr w:type="spellStart"/>
            <w:r>
              <w:t>deleteUser</w:t>
            </w:r>
            <w:proofErr w:type="spellEnd"/>
            <w:r>
              <w:t xml:space="preserve">() throws Exception{  </w:t>
            </w:r>
          </w:p>
          <w:p w:rsidR="00007C53" w:rsidRDefault="00007C53" w:rsidP="00007C53">
            <w:pPr>
              <w:ind w:left="0"/>
            </w:pPr>
            <w:r>
              <w:t xml:space="preserve">        Session </w:t>
            </w:r>
            <w:proofErr w:type="spellStart"/>
            <w:r>
              <w:t>session</w:t>
            </w:r>
            <w:proofErr w:type="spellEnd"/>
            <w:r>
              <w:t xml:space="preserve"> = </w:t>
            </w:r>
            <w:proofErr w:type="spellStart"/>
            <w:r>
              <w:t>HibernateUtil.getSession</w:t>
            </w:r>
            <w:proofErr w:type="spellEnd"/>
            <w:r>
              <w:t xml:space="preserve">();  </w:t>
            </w:r>
          </w:p>
          <w:p w:rsidR="00007C53" w:rsidRDefault="00007C53" w:rsidP="00007C53">
            <w:pPr>
              <w:ind w:left="0"/>
            </w:pPr>
            <w:r>
              <w:t xml:space="preserve">        Transaction </w:t>
            </w:r>
            <w:proofErr w:type="spellStart"/>
            <w:r>
              <w:t>tx</w:t>
            </w:r>
            <w:proofErr w:type="spellEnd"/>
            <w:r>
              <w:t xml:space="preserve"> </w:t>
            </w:r>
            <w:r w:rsidR="00906DD3">
              <w:t xml:space="preserve">= </w:t>
            </w:r>
            <w:proofErr w:type="spellStart"/>
            <w:r w:rsidR="00906DD3">
              <w:t>session.beginTransaction</w:t>
            </w:r>
            <w:proofErr w:type="spellEnd"/>
            <w:r w:rsidR="00906DD3">
              <w:t xml:space="preserve">();  </w:t>
            </w:r>
            <w:r>
              <w:t xml:space="preserve">       </w:t>
            </w:r>
          </w:p>
          <w:p w:rsidR="00007C53" w:rsidRDefault="00007C53" w:rsidP="00007C53">
            <w:pPr>
              <w:ind w:left="0"/>
            </w:pPr>
            <w:r>
              <w:t xml:space="preserve">        //定义批量更新的HQL语句  </w:t>
            </w:r>
          </w:p>
          <w:p w:rsidR="00007C53" w:rsidRDefault="00007C53" w:rsidP="00007C53">
            <w:pPr>
              <w:ind w:left="0"/>
            </w:pPr>
            <w:r>
              <w:t xml:space="preserve">        String </w:t>
            </w:r>
            <w:proofErr w:type="spellStart"/>
            <w:r>
              <w:t>hql</w:t>
            </w:r>
            <w:proofErr w:type="spellEnd"/>
            <w:r>
              <w:t xml:space="preserve"> = "delete User";  </w:t>
            </w:r>
          </w:p>
          <w:p w:rsidR="00007C53" w:rsidRDefault="00007C53" w:rsidP="00007C53">
            <w:pPr>
              <w:ind w:left="0"/>
            </w:pPr>
            <w:r>
              <w:t xml:space="preserve">          </w:t>
            </w:r>
          </w:p>
          <w:p w:rsidR="00007C53" w:rsidRDefault="00007C53" w:rsidP="00007C53">
            <w:pPr>
              <w:ind w:left="0"/>
            </w:pPr>
            <w:r>
              <w:t xml:space="preserve">        //执行删除  </w:t>
            </w:r>
            <w:r w:rsidR="00856C20">
              <w:rPr>
                <w:rFonts w:hint="eastAsia"/>
              </w:rPr>
              <w:t>,</w:t>
            </w:r>
            <w:r w:rsidR="00856C20" w:rsidRPr="001A6AF4">
              <w:rPr>
                <w:rFonts w:hint="eastAsia"/>
                <w:color w:val="FF0000"/>
              </w:rPr>
              <w:t>返回一个影响行数的整数值</w:t>
            </w:r>
          </w:p>
          <w:p w:rsidR="00007C53" w:rsidRPr="00C96FCA" w:rsidRDefault="00007C53" w:rsidP="00007C53">
            <w:pPr>
              <w:ind w:left="0"/>
              <w:rPr>
                <w:color w:val="FF0000"/>
              </w:rPr>
            </w:pPr>
            <w:r>
              <w:t xml:space="preserve">        </w:t>
            </w:r>
            <w:proofErr w:type="spellStart"/>
            <w:r w:rsidRPr="00C96FCA">
              <w:rPr>
                <w:color w:val="FF0000"/>
              </w:rPr>
              <w:t>session.createQuery</w:t>
            </w:r>
            <w:proofErr w:type="spellEnd"/>
            <w:r w:rsidRPr="00C96FCA">
              <w:rPr>
                <w:color w:val="FF0000"/>
              </w:rPr>
              <w:t>(</w:t>
            </w:r>
            <w:proofErr w:type="spellStart"/>
            <w:r w:rsidRPr="00C96FCA">
              <w:rPr>
                <w:color w:val="FF0000"/>
              </w:rPr>
              <w:t>hql</w:t>
            </w:r>
            <w:proofErr w:type="spellEnd"/>
            <w:r w:rsidRPr="00C96FCA">
              <w:rPr>
                <w:color w:val="FF0000"/>
              </w:rPr>
              <w:t>).</w:t>
            </w:r>
            <w:proofErr w:type="spellStart"/>
            <w:r w:rsidRPr="00C96FCA">
              <w:rPr>
                <w:color w:val="FF0000"/>
              </w:rPr>
              <w:t>execu</w:t>
            </w:r>
            <w:r w:rsidR="00906DD3" w:rsidRPr="00C96FCA">
              <w:rPr>
                <w:color w:val="FF0000"/>
              </w:rPr>
              <w:t>teUpdate</w:t>
            </w:r>
            <w:proofErr w:type="spellEnd"/>
            <w:r w:rsidR="00906DD3" w:rsidRPr="00C96FCA">
              <w:rPr>
                <w:color w:val="FF0000"/>
              </w:rPr>
              <w:t xml:space="preserve">();  </w:t>
            </w:r>
            <w:r w:rsidRPr="00C96FCA">
              <w:rPr>
                <w:color w:val="FF0000"/>
              </w:rPr>
              <w:t xml:space="preserve">       </w:t>
            </w:r>
          </w:p>
          <w:p w:rsidR="00007C53" w:rsidRDefault="00007C53" w:rsidP="00007C53">
            <w:pPr>
              <w:ind w:left="0"/>
            </w:pPr>
            <w:r>
              <w:t xml:space="preserve">        </w:t>
            </w:r>
            <w:proofErr w:type="spellStart"/>
            <w:r>
              <w:t>tx.commit</w:t>
            </w:r>
            <w:proofErr w:type="spellEnd"/>
            <w:r>
              <w:t xml:space="preserve">();  </w:t>
            </w:r>
          </w:p>
          <w:p w:rsidR="00007C53" w:rsidRDefault="00007C53" w:rsidP="00007C53">
            <w:pPr>
              <w:ind w:left="0"/>
            </w:pPr>
            <w:r>
              <w:t xml:space="preserve">        </w:t>
            </w:r>
            <w:proofErr w:type="spellStart"/>
            <w:r>
              <w:t>session.close</w:t>
            </w:r>
            <w:proofErr w:type="spellEnd"/>
            <w:r>
              <w:t xml:space="preserve">();      </w:t>
            </w:r>
          </w:p>
          <w:p w:rsidR="00007C53" w:rsidRDefault="00007C53" w:rsidP="00D44DE5">
            <w:pPr>
              <w:ind w:left="0"/>
            </w:pPr>
            <w:r>
              <w:t xml:space="preserve">    }</w:t>
            </w:r>
          </w:p>
        </w:tc>
      </w:tr>
    </w:tbl>
    <w:p w:rsidR="004279F9" w:rsidRPr="004279F9" w:rsidRDefault="004279F9" w:rsidP="004279F9"/>
    <w:sectPr w:rsidR="004279F9" w:rsidRPr="004279F9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6BFA" w:rsidRDefault="00156BFA" w:rsidP="001E75E7">
      <w:pPr>
        <w:spacing w:after="0"/>
      </w:pPr>
      <w:r>
        <w:separator/>
      </w:r>
    </w:p>
  </w:endnote>
  <w:endnote w:type="continuationSeparator" w:id="0">
    <w:p w:rsidR="00156BFA" w:rsidRDefault="00156BFA" w:rsidP="001E75E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4421521"/>
      <w:docPartObj>
        <w:docPartGallery w:val="Page Numbers (Bottom of Page)"/>
        <w:docPartUnique/>
      </w:docPartObj>
    </w:sdtPr>
    <w:sdtContent>
      <w:p w:rsidR="001E75E7" w:rsidRDefault="001E75E7">
        <w:pPr>
          <w:pStyle w:val="Footer"/>
          <w:jc w:val="right"/>
        </w:pPr>
        <w:fldSimple w:instr=" PAGE   \* MERGEFORMAT ">
          <w:r w:rsidR="00C96FCA">
            <w:rPr>
              <w:noProof/>
            </w:rPr>
            <w:t>3</w:t>
          </w:r>
        </w:fldSimple>
      </w:p>
    </w:sdtContent>
  </w:sdt>
  <w:p w:rsidR="001E75E7" w:rsidRDefault="001E75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6BFA" w:rsidRDefault="00156BFA" w:rsidP="001E75E7">
      <w:pPr>
        <w:spacing w:after="0"/>
      </w:pPr>
      <w:r>
        <w:separator/>
      </w:r>
    </w:p>
  </w:footnote>
  <w:footnote w:type="continuationSeparator" w:id="0">
    <w:p w:rsidR="00156BFA" w:rsidRDefault="00156BFA" w:rsidP="001E75E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603570"/>
    <w:multiLevelType w:val="hybridMultilevel"/>
    <w:tmpl w:val="A45CF01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  <w:num w:numId="1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24646"/>
    <w:rsid w:val="00007C53"/>
    <w:rsid w:val="00116AEB"/>
    <w:rsid w:val="00156BFA"/>
    <w:rsid w:val="001A6AF4"/>
    <w:rsid w:val="001E75E7"/>
    <w:rsid w:val="002E5587"/>
    <w:rsid w:val="004279F9"/>
    <w:rsid w:val="00462036"/>
    <w:rsid w:val="00562410"/>
    <w:rsid w:val="006E6AF3"/>
    <w:rsid w:val="008261CD"/>
    <w:rsid w:val="00856C20"/>
    <w:rsid w:val="008B5ACA"/>
    <w:rsid w:val="008C5117"/>
    <w:rsid w:val="00904415"/>
    <w:rsid w:val="00906DD3"/>
    <w:rsid w:val="0099619D"/>
    <w:rsid w:val="009D5000"/>
    <w:rsid w:val="00A0511B"/>
    <w:rsid w:val="00A24646"/>
    <w:rsid w:val="00AB1356"/>
    <w:rsid w:val="00BB1539"/>
    <w:rsid w:val="00C03A83"/>
    <w:rsid w:val="00C0548E"/>
    <w:rsid w:val="00C96FCA"/>
    <w:rsid w:val="00CA2090"/>
    <w:rsid w:val="00D24EDE"/>
    <w:rsid w:val="00D44DE5"/>
    <w:rsid w:val="00D80E2B"/>
    <w:rsid w:val="00DB6FA6"/>
    <w:rsid w:val="00DE6E85"/>
    <w:rsid w:val="00EF3DCE"/>
    <w:rsid w:val="00F37F94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E75E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75E7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1E75E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E75E7"/>
    <w:rPr>
      <w:rFonts w:ascii="微软雅黑" w:hAnsi="微软雅黑"/>
      <w:sz w:val="24"/>
    </w:rPr>
  </w:style>
  <w:style w:type="table" w:styleId="TableGrid">
    <w:name w:val="Table Grid"/>
    <w:basedOn w:val="TableNormal"/>
    <w:uiPriority w:val="59"/>
    <w:rsid w:val="006E6AF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45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8</TotalTime>
  <Pages>3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33</cp:revision>
  <dcterms:created xsi:type="dcterms:W3CDTF">2016-11-18T02:26:00Z</dcterms:created>
  <dcterms:modified xsi:type="dcterms:W3CDTF">2016-11-18T02:34:00Z</dcterms:modified>
</cp:coreProperties>
</file>