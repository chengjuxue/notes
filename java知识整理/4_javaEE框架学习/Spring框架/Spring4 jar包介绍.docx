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775D" w:rsidRDefault="00D0775D" w:rsidP="00D0775D">
      <w:pPr>
        <w:pStyle w:val="Title"/>
      </w:pPr>
      <w:r>
        <w:t>Spring4</w:t>
      </w:r>
      <w:r>
        <w:t xml:space="preserve"> </w:t>
      </w:r>
      <w:r>
        <w:t>jar</w:t>
      </w:r>
      <w:r>
        <w:t>包介绍</w:t>
      </w:r>
    </w:p>
    <w:p w:rsidR="00D0775D" w:rsidRDefault="00D0775D" w:rsidP="00D0775D">
      <w:r w:rsidRPr="001D09EA">
        <w:rPr>
          <w:color w:val="FF0000"/>
        </w:rPr>
        <w:t>spring-core.jar（必须）：</w:t>
      </w:r>
      <w:r>
        <w:t>这个jar 文件包含Spring 框架基本的核心工具类。Spring 其它组件要都要使用到这个包里的类，是其它组件的基本核心，当然你也可以在自己的应用系统中使用这些工具类。 外部依赖Commons Logging， (Log4J)。</w:t>
      </w:r>
    </w:p>
    <w:p w:rsidR="00D0775D" w:rsidRDefault="00D0775D" w:rsidP="00D0775D"/>
    <w:p w:rsidR="00D0775D" w:rsidRDefault="00D0775D" w:rsidP="00D0775D">
      <w:r w:rsidRPr="00854A5F">
        <w:rPr>
          <w:color w:val="FF0000"/>
        </w:rPr>
        <w:t>spring-beans.jar（必须）：</w:t>
      </w:r>
      <w:r>
        <w:t>这 个jar 文件是所有应用都要用到的，它包含访问配置文件、创建和管理bean 以及进行Inversion of Control / Dependency Injection（</w:t>
      </w:r>
      <w:proofErr w:type="spellStart"/>
      <w:r>
        <w:t>IoC</w:t>
      </w:r>
      <w:proofErr w:type="spellEnd"/>
      <w:r>
        <w:t>/DI）操作相关的所有类。如果应用只需基本的</w:t>
      </w:r>
      <w:proofErr w:type="spellStart"/>
      <w:r>
        <w:t>IoC</w:t>
      </w:r>
      <w:proofErr w:type="spellEnd"/>
      <w:r>
        <w:t xml:space="preserve">/DI 支持，引入spring-core.jar 及spring-beans.jar 文件就可以了。 </w:t>
      </w:r>
    </w:p>
    <w:p w:rsidR="00D0775D" w:rsidRDefault="00D0775D" w:rsidP="00D0775D">
      <w:r>
        <w:rPr>
          <w:rFonts w:hint="eastAsia"/>
        </w:rPr>
        <w:t>外部依赖</w:t>
      </w:r>
      <w:r>
        <w:t xml:space="preserve">spring-core，(CGLIB)。 </w:t>
      </w:r>
    </w:p>
    <w:p w:rsidR="00854A5F" w:rsidRDefault="00854A5F" w:rsidP="00D0775D"/>
    <w:p w:rsidR="00D0775D" w:rsidRDefault="00D0775D" w:rsidP="00D0775D">
      <w:r w:rsidRPr="00854A5F">
        <w:rPr>
          <w:color w:val="FF0000"/>
        </w:rPr>
        <w:t>spring-aop.jar（必须）：</w:t>
      </w:r>
      <w:r>
        <w:t xml:space="preserve">这个jar 文件包含在应用中使用Spring 的AOP 特性时所需的类和源码级元数据支持。使用基于AOP 的Spring特性，如声明型事务管理（Declarative Transaction Management），也要在应用里包含这个jar包。 </w:t>
      </w:r>
      <w:r>
        <w:rPr>
          <w:rFonts w:hint="eastAsia"/>
        </w:rPr>
        <w:t>外部依赖</w:t>
      </w:r>
      <w:r>
        <w:t xml:space="preserve">spring-core， (spring-beans，AOP Alliance， CGLIB，Commons Attributes)。 </w:t>
      </w:r>
    </w:p>
    <w:p w:rsidR="00212074" w:rsidRDefault="00212074" w:rsidP="00D0775D"/>
    <w:p w:rsidR="00D0775D" w:rsidRDefault="00D0775D" w:rsidP="00D0775D">
      <w:r w:rsidRPr="00212074">
        <w:rPr>
          <w:color w:val="FF0000"/>
        </w:rPr>
        <w:t>spring-context.jar（必须）：</w:t>
      </w:r>
      <w:r>
        <w:t xml:space="preserve">这个jar 文件在基础IOC功能上为Spring 核心提供了大量扩展服务，此外还提供许多企业级服务的支持，有邮件服务、任务调度、JNDI定位，EJB集成、远程访问、缓存以及多种视图层框架的支持。可以找到使用Spring </w:t>
      </w:r>
      <w:proofErr w:type="spellStart"/>
      <w:r>
        <w:t>ApplicationContext</w:t>
      </w:r>
      <w:proofErr w:type="spellEnd"/>
      <w:r>
        <w:t xml:space="preserve">特性时所需的全部类，JDNI 所需的全部类，instrumentation组件以及校验Validation 方面的相关类。 </w:t>
      </w:r>
    </w:p>
    <w:p w:rsidR="00D0775D" w:rsidRDefault="00D0775D" w:rsidP="00D0775D">
      <w:r>
        <w:rPr>
          <w:rFonts w:hint="eastAsia"/>
        </w:rPr>
        <w:t>外部依赖</w:t>
      </w:r>
      <w:r>
        <w:t>spring-beans, (spring-</w:t>
      </w:r>
      <w:proofErr w:type="spellStart"/>
      <w:r>
        <w:t>aop</w:t>
      </w:r>
      <w:proofErr w:type="spellEnd"/>
      <w:r>
        <w:t>)。</w:t>
      </w:r>
    </w:p>
    <w:p w:rsidR="00A72536" w:rsidRDefault="00A72536" w:rsidP="00D0775D"/>
    <w:p w:rsidR="00D0775D" w:rsidRDefault="00D0775D" w:rsidP="00D0775D">
      <w:r w:rsidRPr="00A72536">
        <w:rPr>
          <w:color w:val="FF0000"/>
        </w:rPr>
        <w:t>spring-jdbc.jar（必须）</w:t>
      </w:r>
      <w:r>
        <w:t xml:space="preserve"> ：这个jar 文件包含对Spring 对JDBC 数据访问进行封装的所有类。 </w:t>
      </w:r>
      <w:r>
        <w:rPr>
          <w:rFonts w:hint="eastAsia"/>
        </w:rPr>
        <w:t>外部依赖</w:t>
      </w:r>
      <w:r>
        <w:t>spring-beans，spring-</w:t>
      </w:r>
      <w:proofErr w:type="spellStart"/>
      <w:r>
        <w:t>dao</w:t>
      </w:r>
      <w:proofErr w:type="spellEnd"/>
      <w:r>
        <w:t xml:space="preserve">。 </w:t>
      </w:r>
    </w:p>
    <w:p w:rsidR="00D0775D" w:rsidRDefault="00D0775D" w:rsidP="00D0775D">
      <w:r w:rsidRPr="00790CB1">
        <w:rPr>
          <w:color w:val="FF0000"/>
        </w:rPr>
        <w:lastRenderedPageBreak/>
        <w:t>spring-web.jar（必须）</w:t>
      </w:r>
      <w:r>
        <w:t xml:space="preserve"> ：这个jar 文件包含Web 应用开发时，用到Spring 框架时所需的核心类，包括自动载入Web Application Context 特性的类、Struts 与JSF 集成类、文件上传的支持类、Filter 类和大量工具辅助类。 </w:t>
      </w:r>
    </w:p>
    <w:p w:rsidR="00D0775D" w:rsidRDefault="00D0775D" w:rsidP="00D0775D">
      <w:r>
        <w:rPr>
          <w:rFonts w:hint="eastAsia"/>
        </w:rPr>
        <w:t>外部依赖</w:t>
      </w:r>
      <w:r>
        <w:t xml:space="preserve">spring-context, </w:t>
      </w:r>
      <w:proofErr w:type="spellStart"/>
      <w:r>
        <w:t>Servlet</w:t>
      </w:r>
      <w:proofErr w:type="spellEnd"/>
      <w:r>
        <w:t xml:space="preserve"> API, (JSP API, JSTL, Commons </w:t>
      </w:r>
      <w:proofErr w:type="spellStart"/>
      <w:r>
        <w:t>FileUpload</w:t>
      </w:r>
      <w:proofErr w:type="spellEnd"/>
      <w:r>
        <w:t xml:space="preserve">, COS)。 </w:t>
      </w:r>
    </w:p>
    <w:p w:rsidR="00790CB1" w:rsidRDefault="00790CB1" w:rsidP="00D0775D"/>
    <w:p w:rsidR="00D0775D" w:rsidRDefault="00D0775D" w:rsidP="00D0775D">
      <w:r w:rsidRPr="00790CB1">
        <w:rPr>
          <w:color w:val="FF0000"/>
        </w:rPr>
        <w:t>spring-webmvc.jar</w:t>
      </w:r>
      <w:r>
        <w:t xml:space="preserve"> ：这个jar 文件包含Spring MVC 框架相关的所有类。包含国际化、标签、Theme、视图展现的</w:t>
      </w:r>
      <w:proofErr w:type="spellStart"/>
      <w:r>
        <w:t>FreeMarker</w:t>
      </w:r>
      <w:proofErr w:type="spellEnd"/>
      <w:r>
        <w:t>、</w:t>
      </w:r>
      <w:proofErr w:type="spellStart"/>
      <w:r>
        <w:t>JasperReports</w:t>
      </w:r>
      <w:proofErr w:type="spellEnd"/>
      <w:r>
        <w:t>、Tiles、Velocity、XSLT相关类。包括框架的</w:t>
      </w:r>
      <w:proofErr w:type="spellStart"/>
      <w:r>
        <w:t>Servlets</w:t>
      </w:r>
      <w:proofErr w:type="spellEnd"/>
      <w:r>
        <w:t xml:space="preserve">，Web MVC框架，控制器和视图支持。当然，如果你的应用使用了独立的MVC 框架，则无需这个JAR 文件里的任何类。 </w:t>
      </w:r>
    </w:p>
    <w:p w:rsidR="00D0775D" w:rsidRDefault="00D0775D" w:rsidP="00D0775D">
      <w:r>
        <w:rPr>
          <w:rFonts w:hint="eastAsia"/>
        </w:rPr>
        <w:t>外部依赖</w:t>
      </w:r>
      <w:r>
        <w:t>spring-web, (spring-support，Tiles，</w:t>
      </w:r>
      <w:proofErr w:type="spellStart"/>
      <w:r>
        <w:t>iText</w:t>
      </w:r>
      <w:proofErr w:type="spellEnd"/>
      <w:r>
        <w:t xml:space="preserve">，POI)。 </w:t>
      </w:r>
    </w:p>
    <w:p w:rsidR="00790CB1" w:rsidRDefault="00790CB1" w:rsidP="00D0775D"/>
    <w:p w:rsidR="00D0775D" w:rsidRDefault="00D0775D" w:rsidP="00D0775D">
      <w:r w:rsidRPr="00E05E1F">
        <w:rPr>
          <w:color w:val="FF0000"/>
        </w:rPr>
        <w:t>spring-aspects.jar</w:t>
      </w:r>
      <w:r>
        <w:t xml:space="preserve"> ：提供对</w:t>
      </w:r>
      <w:proofErr w:type="spellStart"/>
      <w:r>
        <w:t>AspectJ</w:t>
      </w:r>
      <w:proofErr w:type="spellEnd"/>
      <w:r>
        <w:t xml:space="preserve">的支持，以便可以方便的将面向方面的功能集成进IDE中，比如Eclipse AJDT。 </w:t>
      </w:r>
    </w:p>
    <w:p w:rsidR="00E05E1F" w:rsidRDefault="00E05E1F" w:rsidP="00D0775D"/>
    <w:p w:rsidR="00D0775D" w:rsidRDefault="00D0775D" w:rsidP="00D0775D">
      <w:r w:rsidRPr="00E05E1F">
        <w:rPr>
          <w:color w:val="FF0000"/>
        </w:rPr>
        <w:t>spring-context-support.jar</w:t>
      </w:r>
      <w:r>
        <w:t>：Spring context的扩展支持，用于MVC方面。</w:t>
      </w:r>
    </w:p>
    <w:p w:rsidR="00E05E1F" w:rsidRDefault="00E05E1F" w:rsidP="00D0775D"/>
    <w:p w:rsidR="00D0775D" w:rsidRDefault="00D0775D" w:rsidP="00D0775D">
      <w:r w:rsidRPr="00E05E1F">
        <w:rPr>
          <w:color w:val="FF0000"/>
        </w:rPr>
        <w:t>spring-expression.jar</w:t>
      </w:r>
      <w:r>
        <w:t>：Spring表达式语言。</w:t>
      </w:r>
    </w:p>
    <w:p w:rsidR="00E05E1F" w:rsidRDefault="00E05E1F" w:rsidP="00D0775D"/>
    <w:p w:rsidR="00D0775D" w:rsidRDefault="00D0775D" w:rsidP="00D0775D">
      <w:r w:rsidRPr="00E05E1F">
        <w:rPr>
          <w:color w:val="FF0000"/>
        </w:rPr>
        <w:t>spring-instrument.jar</w:t>
      </w:r>
      <w:r>
        <w:t>：Spring对服务器的代理接口</w:t>
      </w:r>
    </w:p>
    <w:p w:rsidR="00E05E1F" w:rsidRDefault="00E05E1F" w:rsidP="00D0775D"/>
    <w:p w:rsidR="00D0775D" w:rsidRDefault="00D0775D" w:rsidP="00D0775D">
      <w:r w:rsidRPr="00E05E1F">
        <w:rPr>
          <w:color w:val="FF0000"/>
        </w:rPr>
        <w:t>spring-instrument-tomcat.jar</w:t>
      </w:r>
      <w:r>
        <w:t>：Spring对tomcat连接池的集成</w:t>
      </w:r>
    </w:p>
    <w:p w:rsidR="00E05E1F" w:rsidRDefault="00E05E1F" w:rsidP="00D0775D"/>
    <w:p w:rsidR="00D0775D" w:rsidRDefault="00D0775D" w:rsidP="00D0775D">
      <w:r w:rsidRPr="00E05E1F">
        <w:rPr>
          <w:color w:val="FF0000"/>
        </w:rPr>
        <w:t>spring-jms.jar</w:t>
      </w:r>
      <w:r>
        <w:t>：为简化</w:t>
      </w:r>
      <w:proofErr w:type="spellStart"/>
      <w:r>
        <w:t>jms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的使用而做的简单封装。 </w:t>
      </w:r>
      <w:r>
        <w:rPr>
          <w:rFonts w:hint="eastAsia"/>
        </w:rPr>
        <w:t>外部依赖</w:t>
      </w:r>
      <w:r>
        <w:t>spring-beans，spring-</w:t>
      </w:r>
      <w:proofErr w:type="spellStart"/>
      <w:r>
        <w:t>dao</w:t>
      </w:r>
      <w:proofErr w:type="spellEnd"/>
      <w:r>
        <w:t xml:space="preserve">，JMS API。 </w:t>
      </w:r>
    </w:p>
    <w:p w:rsidR="00E05E1F" w:rsidRDefault="00E05E1F" w:rsidP="00D0775D"/>
    <w:p w:rsidR="00D0775D" w:rsidRDefault="00D0775D" w:rsidP="00D0775D">
      <w:r w:rsidRPr="00E05E1F">
        <w:rPr>
          <w:color w:val="FF0000"/>
        </w:rPr>
        <w:lastRenderedPageBreak/>
        <w:t>spring-orm.jar</w:t>
      </w:r>
      <w:r>
        <w:t>：整合第三方的</w:t>
      </w:r>
      <w:proofErr w:type="spellStart"/>
      <w:r>
        <w:t>orm</w:t>
      </w:r>
      <w:proofErr w:type="spellEnd"/>
      <w:r>
        <w:t>实现，如hibernate，</w:t>
      </w:r>
      <w:proofErr w:type="spellStart"/>
      <w:r>
        <w:t>ibatis</w:t>
      </w:r>
      <w:proofErr w:type="spellEnd"/>
      <w:r>
        <w:t>，</w:t>
      </w:r>
      <w:proofErr w:type="spellStart"/>
      <w:r>
        <w:t>jdo</w:t>
      </w:r>
      <w:proofErr w:type="spellEnd"/>
      <w:r>
        <w:t>以及spring 的</w:t>
      </w:r>
      <w:proofErr w:type="spellStart"/>
      <w:r>
        <w:t>jpa</w:t>
      </w:r>
      <w:proofErr w:type="spellEnd"/>
      <w:r>
        <w:t>实现</w:t>
      </w:r>
    </w:p>
    <w:p w:rsidR="00E05E1F" w:rsidRDefault="00E05E1F" w:rsidP="00D0775D"/>
    <w:p w:rsidR="00D0775D" w:rsidRDefault="00D0775D" w:rsidP="00D0775D">
      <w:r w:rsidRPr="00E05E1F">
        <w:rPr>
          <w:color w:val="FF0000"/>
        </w:rPr>
        <w:t>spring-oxm.jar</w:t>
      </w:r>
      <w:r>
        <w:t>：Spring对于object/xml映射的支持，可以让JAVA与XML之间来回切换</w:t>
      </w:r>
    </w:p>
    <w:p w:rsidR="00D0775D" w:rsidRDefault="00D0775D" w:rsidP="00D0775D">
      <w:r>
        <w:t>spring-messaging.jar：</w:t>
      </w:r>
    </w:p>
    <w:p w:rsidR="00E05E1F" w:rsidRDefault="00E05E1F" w:rsidP="00D0775D"/>
    <w:p w:rsidR="00D0775D" w:rsidRDefault="00D0775D" w:rsidP="00D0775D">
      <w:r w:rsidRPr="00E05E1F">
        <w:rPr>
          <w:color w:val="FF0000"/>
        </w:rPr>
        <w:t>spring-test.jar</w:t>
      </w:r>
      <w:r>
        <w:t>：对JUNIT等测试框架的简单封装</w:t>
      </w:r>
    </w:p>
    <w:p w:rsidR="00E05E1F" w:rsidRDefault="00E05E1F" w:rsidP="00D0775D"/>
    <w:p w:rsidR="00D0775D" w:rsidRDefault="00D0775D" w:rsidP="00D0775D">
      <w:r w:rsidRPr="00E05E1F">
        <w:rPr>
          <w:color w:val="FF0000"/>
        </w:rPr>
        <w:t>spring-tx.jar</w:t>
      </w:r>
      <w:r>
        <w:t>：为JDBC、Hibernate、JDO、JPA等提供的一致的声明式和编程式事务管理。</w:t>
      </w:r>
    </w:p>
    <w:p w:rsidR="00E05E1F" w:rsidRDefault="00E05E1F" w:rsidP="00D0775D"/>
    <w:p w:rsidR="00D0775D" w:rsidRDefault="00D0775D" w:rsidP="00D0775D">
      <w:r w:rsidRPr="00E05E1F">
        <w:rPr>
          <w:color w:val="FF0000"/>
        </w:rPr>
        <w:t>spring-webmvc-portlet.jar</w:t>
      </w:r>
      <w:r>
        <w:t>：Spring MVC的增强</w:t>
      </w:r>
    </w:p>
    <w:p w:rsidR="00C03A83" w:rsidRDefault="00D0775D" w:rsidP="00D0775D">
      <w:r>
        <w:t>spring-websocket.jar：</w:t>
      </w:r>
    </w:p>
    <w:sectPr w:rsidR="00C03A83" w:rsidSect="00C03A83">
      <w:footerReference w:type="default" r:id="rId7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3FCC" w:rsidRDefault="00F23FCC" w:rsidP="001D09EA">
      <w:pPr>
        <w:spacing w:after="0"/>
      </w:pPr>
      <w:r>
        <w:separator/>
      </w:r>
    </w:p>
  </w:endnote>
  <w:endnote w:type="continuationSeparator" w:id="0">
    <w:p w:rsidR="00F23FCC" w:rsidRDefault="00F23FCC" w:rsidP="001D09E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377961"/>
      <w:docPartObj>
        <w:docPartGallery w:val="Page Numbers (Bottom of Page)"/>
        <w:docPartUnique/>
      </w:docPartObj>
    </w:sdtPr>
    <w:sdtContent>
      <w:p w:rsidR="001D09EA" w:rsidRDefault="001D09EA">
        <w:pPr>
          <w:pStyle w:val="Footer"/>
          <w:jc w:val="right"/>
        </w:pPr>
        <w:fldSimple w:instr=" PAGE   \* MERGEFORMAT ">
          <w:r w:rsidR="00E05E1F">
            <w:rPr>
              <w:noProof/>
            </w:rPr>
            <w:t>3</w:t>
          </w:r>
        </w:fldSimple>
      </w:p>
    </w:sdtContent>
  </w:sdt>
  <w:p w:rsidR="001D09EA" w:rsidRDefault="001D09E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3FCC" w:rsidRDefault="00F23FCC" w:rsidP="001D09EA">
      <w:pPr>
        <w:spacing w:after="0"/>
      </w:pPr>
      <w:r>
        <w:separator/>
      </w:r>
    </w:p>
  </w:footnote>
  <w:footnote w:type="continuationSeparator" w:id="0">
    <w:p w:rsidR="00F23FCC" w:rsidRDefault="00F23FCC" w:rsidP="001D09EA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CA6D25"/>
    <w:multiLevelType w:val="hybridMultilevel"/>
    <w:tmpl w:val="F4C4964A"/>
    <w:lvl w:ilvl="0" w:tplc="6F28C73E">
      <w:start w:val="1"/>
      <w:numFmt w:val="chineseCountingThousand"/>
      <w:pStyle w:val="Heading1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2057"/>
    <w:multiLevelType w:val="hybridMultilevel"/>
    <w:tmpl w:val="B2C237D4"/>
    <w:lvl w:ilvl="0" w:tplc="27AEBD4A">
      <w:start w:val="1"/>
      <w:numFmt w:val="decimal"/>
      <w:pStyle w:val="Heading3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3E381D"/>
    <w:multiLevelType w:val="hybridMultilevel"/>
    <w:tmpl w:val="FBE41540"/>
    <w:lvl w:ilvl="0" w:tplc="5C9666AE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2"/>
  </w:num>
  <w:num w:numId="6">
    <w:abstractNumId w:val="1"/>
  </w:num>
  <w:num w:numId="7">
    <w:abstractNumId w:val="0"/>
  </w:num>
  <w:num w:numId="8">
    <w:abstractNumId w:val="2"/>
  </w:num>
  <w:num w:numId="9">
    <w:abstractNumId w:val="1"/>
  </w:num>
  <w:num w:numId="10">
    <w:abstractNumId w:val="0"/>
  </w:num>
  <w:num w:numId="11">
    <w:abstractNumId w:val="2"/>
  </w:num>
  <w:num w:numId="12">
    <w:abstractNumId w:val="1"/>
  </w:num>
  <w:num w:numId="13">
    <w:abstractNumId w:val="0"/>
  </w:num>
  <w:num w:numId="14">
    <w:abstractNumId w:val="2"/>
  </w:num>
  <w:num w:numId="1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0775D"/>
    <w:rsid w:val="001D09EA"/>
    <w:rsid w:val="00212074"/>
    <w:rsid w:val="00412C6F"/>
    <w:rsid w:val="00562410"/>
    <w:rsid w:val="00790CB1"/>
    <w:rsid w:val="008261CD"/>
    <w:rsid w:val="00854A5F"/>
    <w:rsid w:val="008B5ACA"/>
    <w:rsid w:val="008C5117"/>
    <w:rsid w:val="00904415"/>
    <w:rsid w:val="0099619D"/>
    <w:rsid w:val="009D5000"/>
    <w:rsid w:val="00A72536"/>
    <w:rsid w:val="00C03A83"/>
    <w:rsid w:val="00D0775D"/>
    <w:rsid w:val="00D24EDE"/>
    <w:rsid w:val="00D80E2B"/>
    <w:rsid w:val="00DB6FA6"/>
    <w:rsid w:val="00DE6E85"/>
    <w:rsid w:val="00E05E1F"/>
    <w:rsid w:val="00EF3DCE"/>
    <w:rsid w:val="00F23FCC"/>
    <w:rsid w:val="00F37F94"/>
    <w:rsid w:val="00F906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80"/>
        <w:ind w:left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ACA"/>
    <w:rPr>
      <w:rFonts w:ascii="微软雅黑" w:hAnsi="微软雅黑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ACA"/>
    <w:pPr>
      <w:keepNext/>
      <w:keepLines/>
      <w:numPr>
        <w:numId w:val="1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ACA"/>
    <w:pPr>
      <w:keepNext/>
      <w:keepLines/>
      <w:numPr>
        <w:numId w:val="14"/>
      </w:numPr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5ACA"/>
    <w:pPr>
      <w:keepNext/>
      <w:keepLines/>
      <w:numPr>
        <w:numId w:val="15"/>
      </w:numPr>
      <w:spacing w:before="200" w:after="0"/>
      <w:outlineLvl w:val="2"/>
    </w:pPr>
    <w:rPr>
      <w:rFonts w:eastAsiaTheme="majorEastAsia" w:cstheme="majorBidi"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5ACA"/>
    <w:rPr>
      <w:rFonts w:ascii="微软雅黑" w:eastAsiaTheme="majorEastAsia" w:hAnsi="微软雅黑" w:cstheme="majorBidi"/>
      <w:bCs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B5ACA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B5ACA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5AC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40"/>
      <w:szCs w:val="5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B6FA6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B6FA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5ACA"/>
    <w:rPr>
      <w:rFonts w:ascii="微软雅黑" w:eastAsiaTheme="majorEastAsia" w:hAnsi="微软雅黑" w:cstheme="majorBidi"/>
      <w:bCs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8B5A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D09EA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D09EA"/>
    <w:rPr>
      <w:rFonts w:ascii="微软雅黑" w:hAnsi="微软雅黑"/>
      <w:sz w:val="24"/>
    </w:rPr>
  </w:style>
  <w:style w:type="paragraph" w:styleId="Footer">
    <w:name w:val="footer"/>
    <w:basedOn w:val="Normal"/>
    <w:link w:val="FooterChar"/>
    <w:uiPriority w:val="99"/>
    <w:unhideWhenUsed/>
    <w:rsid w:val="001D09EA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D09EA"/>
    <w:rPr>
      <w:rFonts w:ascii="微软雅黑" w:hAnsi="微软雅黑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29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iaoxiazhang1\Desktop\&#25105;&#30340;&#27169;&#26495;&#25991;&#26723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我的模板文档.dotx</Template>
  <TotalTime>19</TotalTime>
  <Pages>3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xiaoxiazhang1</dc:creator>
  <cp:lastModifiedBy>xiaoxiazhang1</cp:lastModifiedBy>
  <cp:revision>12</cp:revision>
  <dcterms:created xsi:type="dcterms:W3CDTF">2016-11-22T08:48:00Z</dcterms:created>
  <dcterms:modified xsi:type="dcterms:W3CDTF">2016-11-22T09:07:00Z</dcterms:modified>
</cp:coreProperties>
</file>