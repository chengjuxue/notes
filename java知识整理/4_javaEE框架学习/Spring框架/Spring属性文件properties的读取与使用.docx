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26" w:rsidRDefault="0090626D" w:rsidP="00327526">
      <w:pPr>
        <w:pStyle w:val="Title"/>
        <w:rPr>
          <w:rFonts w:hint="eastAsia"/>
        </w:rPr>
      </w:pPr>
      <w:r w:rsidRPr="0090626D">
        <w:t>Spring</w:t>
      </w:r>
      <w:r w:rsidRPr="0090626D">
        <w:t>属性文件</w:t>
      </w:r>
      <w:r w:rsidRPr="0090626D">
        <w:t>properties</w:t>
      </w:r>
      <w:r w:rsidRPr="0090626D">
        <w:t>的读取与使用</w:t>
      </w:r>
    </w:p>
    <w:p w:rsidR="006D13DE" w:rsidRDefault="00327526" w:rsidP="00327526">
      <w:pPr>
        <w:rPr>
          <w:rFonts w:hint="eastAsia"/>
        </w:rPr>
      </w:pPr>
      <w:r>
        <w:rPr>
          <w:rFonts w:hint="eastAsia"/>
        </w:rPr>
        <w:tab/>
      </w:r>
      <w:r w:rsidRPr="00327526">
        <w:rPr>
          <w:rFonts w:hint="eastAsia"/>
        </w:rPr>
        <w:t>实际项目中，通常将一些可配置的定制信息放到属性文件中（如数据库连接信息，邮件发送配置信息等），便于统一配置管理。例中将需配置的属性信息放在属性文件</w:t>
      </w:r>
      <w:r w:rsidR="00BC153D">
        <w:rPr>
          <w:rFonts w:hint="eastAsia"/>
        </w:rPr>
        <w:t>resource目录下</w:t>
      </w:r>
      <w:r w:rsidRPr="00327526">
        <w:t>。</w:t>
      </w:r>
      <w:r w:rsidR="006D13DE">
        <w:rPr>
          <w:rFonts w:hint="eastAsia"/>
        </w:rPr>
        <w:t>配置文件如下：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D13DE" w:rsidTr="006D13DE">
        <w:tc>
          <w:tcPr>
            <w:tcW w:w="8388" w:type="dxa"/>
          </w:tcPr>
          <w:p w:rsidR="006D13DE" w:rsidRDefault="006D13DE" w:rsidP="0032752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#properties文件</w:t>
            </w:r>
          </w:p>
          <w:p w:rsidR="00BF0054" w:rsidRDefault="00BF0054" w:rsidP="00BF0054">
            <w:pPr>
              <w:ind w:left="0"/>
            </w:pPr>
            <w:proofErr w:type="spellStart"/>
            <w:r>
              <w:t>mail.host</w:t>
            </w:r>
            <w:proofErr w:type="spellEnd"/>
            <w:r>
              <w:t>=172.16.130.170</w:t>
            </w:r>
          </w:p>
          <w:p w:rsidR="00BF0054" w:rsidRDefault="00BF0054" w:rsidP="00BF0054">
            <w:pPr>
              <w:ind w:left="0"/>
            </w:pPr>
            <w:proofErr w:type="spellStart"/>
            <w:r>
              <w:t>mail.user</w:t>
            </w:r>
            <w:proofErr w:type="spellEnd"/>
            <w:r>
              <w:t>=</w:t>
            </w:r>
            <w:proofErr w:type="spellStart"/>
            <w:r>
              <w:t>zxx</w:t>
            </w:r>
            <w:proofErr w:type="spellEnd"/>
          </w:p>
          <w:p w:rsidR="00A4199E" w:rsidRDefault="00BF0054" w:rsidP="00BF0054">
            <w:pPr>
              <w:ind w:left="0"/>
              <w:rPr>
                <w:rFonts w:hint="eastAsia"/>
              </w:rPr>
            </w:pPr>
            <w:proofErr w:type="spellStart"/>
            <w:r>
              <w:t>mail.password</w:t>
            </w:r>
            <w:proofErr w:type="spellEnd"/>
            <w:r>
              <w:t>=</w:t>
            </w:r>
            <w:proofErr w:type="spellStart"/>
            <w:r>
              <w:t>zxx</w:t>
            </w:r>
            <w:proofErr w:type="spellEnd"/>
          </w:p>
          <w:p w:rsidR="00A4199E" w:rsidRDefault="00A4199E" w:rsidP="00A4199E">
            <w:pPr>
              <w:ind w:left="0"/>
            </w:pPr>
            <w:proofErr w:type="spellStart"/>
            <w:r>
              <w:t>uploadPath</w:t>
            </w:r>
            <w:proofErr w:type="spellEnd"/>
            <w:r>
              <w:t>=upload</w:t>
            </w:r>
          </w:p>
          <w:p w:rsidR="00BF0054" w:rsidRDefault="00A4199E" w:rsidP="00BF0054">
            <w:pPr>
              <w:ind w:left="0"/>
            </w:pPr>
            <w:proofErr w:type="spellStart"/>
            <w:r>
              <w:t>backupPath</w:t>
            </w:r>
            <w:proofErr w:type="spellEnd"/>
            <w:r>
              <w:t>=backup</w:t>
            </w:r>
          </w:p>
        </w:tc>
      </w:tr>
      <w:tr w:rsidR="00BF0054" w:rsidTr="006D13DE">
        <w:tc>
          <w:tcPr>
            <w:tcW w:w="8388" w:type="dxa"/>
          </w:tcPr>
          <w:p w:rsidR="00BF0054" w:rsidRDefault="00BF0054" w:rsidP="0032752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#spring配置</w:t>
            </w:r>
          </w:p>
          <w:p w:rsidR="0075294E" w:rsidRDefault="0075294E" w:rsidP="0075294E">
            <w:pPr>
              <w:ind w:left="0"/>
            </w:pPr>
            <w:r>
              <w:t>&lt;bean id="</w:t>
            </w:r>
            <w:proofErr w:type="spellStart"/>
            <w:r>
              <w:t>propertyConfigurer</w:t>
            </w:r>
            <w:proofErr w:type="spellEnd"/>
            <w:r>
              <w:t>"</w:t>
            </w:r>
          </w:p>
          <w:p w:rsidR="0075294E" w:rsidRDefault="0075294E" w:rsidP="0075294E">
            <w:pPr>
              <w:ind w:left="0"/>
            </w:pPr>
            <w:r>
              <w:tab/>
              <w:t>class="org.springframework.beans.factory.config.PropertyPlaceholderConfigurer"&gt;</w:t>
            </w:r>
          </w:p>
          <w:p w:rsidR="0075294E" w:rsidRDefault="0075294E" w:rsidP="0075294E">
            <w:pPr>
              <w:ind w:left="0"/>
            </w:pPr>
            <w:r>
              <w:tab/>
              <w:t>&lt;property name="locations"&gt;</w:t>
            </w:r>
          </w:p>
          <w:p w:rsidR="0075294E" w:rsidRDefault="0075294E" w:rsidP="0075294E">
            <w:pPr>
              <w:ind w:left="0"/>
            </w:pPr>
            <w:r>
              <w:tab/>
            </w:r>
            <w:r>
              <w:tab/>
              <w:t>&lt;list&gt;</w:t>
            </w:r>
          </w:p>
          <w:p w:rsidR="0075294E" w:rsidRDefault="0075294E" w:rsidP="0075294E">
            <w:pPr>
              <w:ind w:left="0"/>
            </w:pPr>
            <w:r>
              <w:tab/>
            </w:r>
            <w:r>
              <w:tab/>
            </w:r>
            <w:r>
              <w:tab/>
              <w:t>&lt;value&gt;</w:t>
            </w:r>
            <w:proofErr w:type="spellStart"/>
            <w:r>
              <w:t>classpath:env</w:t>
            </w:r>
            <w:proofErr w:type="spellEnd"/>
            <w:r>
              <w:t>/</w:t>
            </w:r>
            <w:proofErr w:type="spellStart"/>
            <w:r>
              <w:t>env.properties</w:t>
            </w:r>
            <w:proofErr w:type="spellEnd"/>
            <w:r>
              <w:t>&lt;/value&gt;</w:t>
            </w:r>
          </w:p>
          <w:p w:rsidR="0075294E" w:rsidRDefault="0075294E" w:rsidP="0075294E">
            <w:pPr>
              <w:ind w:left="0"/>
            </w:pPr>
            <w:r>
              <w:tab/>
            </w:r>
            <w:r>
              <w:tab/>
            </w:r>
            <w:r>
              <w:tab/>
              <w:t>&lt;value&gt;</w:t>
            </w:r>
            <w:proofErr w:type="spellStart"/>
            <w:r>
              <w:t>classpath:app-config.properties</w:t>
            </w:r>
            <w:proofErr w:type="spellEnd"/>
            <w:r>
              <w:t>&lt;/value&gt;</w:t>
            </w:r>
          </w:p>
          <w:p w:rsidR="0075294E" w:rsidRDefault="0075294E" w:rsidP="0075294E">
            <w:pPr>
              <w:ind w:left="0"/>
            </w:pPr>
            <w:r>
              <w:tab/>
            </w:r>
            <w:r>
              <w:tab/>
              <w:t>&lt;/list&gt;</w:t>
            </w:r>
          </w:p>
          <w:p w:rsidR="0075294E" w:rsidRDefault="0075294E" w:rsidP="0075294E">
            <w:pPr>
              <w:ind w:left="0"/>
            </w:pPr>
            <w:r>
              <w:tab/>
              <w:t>&lt;/property&gt;</w:t>
            </w:r>
          </w:p>
          <w:p w:rsidR="00BF0054" w:rsidRDefault="0075294E" w:rsidP="0075294E">
            <w:pPr>
              <w:ind w:left="0"/>
              <w:rPr>
                <w:rFonts w:hint="eastAsia"/>
              </w:rPr>
            </w:pPr>
            <w:r>
              <w:t>&lt;/bean&gt;</w:t>
            </w:r>
          </w:p>
        </w:tc>
      </w:tr>
    </w:tbl>
    <w:p w:rsidR="00BF0054" w:rsidRDefault="00BF0054" w:rsidP="00327526">
      <w:pPr>
        <w:rPr>
          <w:rFonts w:hint="eastAsia"/>
        </w:rPr>
      </w:pPr>
    </w:p>
    <w:p w:rsidR="00BF0054" w:rsidRDefault="00CD4D7C" w:rsidP="00BF0054">
      <w:pPr>
        <w:pStyle w:val="Heading2"/>
        <w:rPr>
          <w:rFonts w:hint="eastAsia"/>
        </w:rPr>
      </w:pPr>
      <w:r>
        <w:rPr>
          <w:rFonts w:hint="eastAsia"/>
        </w:rPr>
        <w:t>spring</w:t>
      </w:r>
      <w:r w:rsidR="00A6483A">
        <w:rPr>
          <w:rFonts w:hint="eastAsia"/>
        </w:rPr>
        <w:t>配置文件中注入</w:t>
      </w:r>
      <w:r w:rsidR="00A6483A">
        <w:rPr>
          <w:rFonts w:hint="eastAsia"/>
        </w:rPr>
        <w:t>bean(</w:t>
      </w:r>
      <w:r w:rsidR="00BF0054" w:rsidRPr="00560C8D">
        <w:rPr>
          <w:rFonts w:hint="eastAsia"/>
          <w:b/>
        </w:rPr>
        <w:t>引用</w:t>
      </w:r>
      <w:r w:rsidR="00BF0054" w:rsidRPr="00560C8D">
        <w:rPr>
          <w:rFonts w:hint="eastAsia"/>
          <w:b/>
        </w:rPr>
        <w:t>${}</w:t>
      </w:r>
      <w:r w:rsidR="00A6483A" w:rsidRPr="00560C8D">
        <w:rPr>
          <w:rFonts w:hint="eastAsia"/>
          <w:b/>
        </w:rPr>
        <w:t>)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57A87" w:rsidTr="00557A87">
        <w:tc>
          <w:tcPr>
            <w:tcW w:w="8388" w:type="dxa"/>
          </w:tcPr>
          <w:p w:rsidR="00557A87" w:rsidRDefault="00557A87" w:rsidP="00BF005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#spring装配bean</w:t>
            </w:r>
          </w:p>
          <w:p w:rsidR="00557A87" w:rsidRDefault="00557A87" w:rsidP="00557A87">
            <w:pPr>
              <w:ind w:left="0"/>
            </w:pPr>
            <w:r>
              <w:t>&lt;bean id="</w:t>
            </w:r>
            <w:proofErr w:type="spellStart"/>
            <w:r>
              <w:t>javaMailSender</w:t>
            </w:r>
            <w:proofErr w:type="spellEnd"/>
            <w:r>
              <w:t>" class="</w:t>
            </w:r>
            <w:proofErr w:type="spellStart"/>
            <w:r>
              <w:t>org.springframework.mail.javamail.JavaMailSenderImpl</w:t>
            </w:r>
            <w:proofErr w:type="spellEnd"/>
            <w:r>
              <w:t>"&gt;</w:t>
            </w:r>
          </w:p>
          <w:p w:rsidR="00557A87" w:rsidRDefault="00557A87" w:rsidP="00557A87">
            <w:pPr>
              <w:ind w:left="0"/>
            </w:pPr>
            <w:r>
              <w:tab/>
              <w:t>&lt;property name="host" value="${</w:t>
            </w:r>
            <w:proofErr w:type="spellStart"/>
            <w:r>
              <w:t>mail.host</w:t>
            </w:r>
            <w:proofErr w:type="spellEnd"/>
            <w:r>
              <w:t>}" /&gt;</w:t>
            </w:r>
          </w:p>
          <w:p w:rsidR="00557A87" w:rsidRDefault="00557A87" w:rsidP="00557A87">
            <w:pPr>
              <w:ind w:left="0"/>
            </w:pPr>
            <w:r>
              <w:tab/>
              <w:t>&lt;property name="username" value="${</w:t>
            </w:r>
            <w:proofErr w:type="spellStart"/>
            <w:r>
              <w:t>mail.user</w:t>
            </w:r>
            <w:proofErr w:type="spellEnd"/>
            <w:r>
              <w:t>}" /&gt;</w:t>
            </w:r>
          </w:p>
          <w:p w:rsidR="00557A87" w:rsidRDefault="00557A87" w:rsidP="00557A87">
            <w:pPr>
              <w:ind w:left="0"/>
            </w:pPr>
            <w:r>
              <w:tab/>
              <w:t>&lt;property name="password" value="${</w:t>
            </w:r>
            <w:proofErr w:type="spellStart"/>
            <w:r>
              <w:t>mail.password</w:t>
            </w:r>
            <w:proofErr w:type="spellEnd"/>
            <w:r>
              <w:t>}" /&gt;</w:t>
            </w:r>
          </w:p>
          <w:p w:rsidR="00557A87" w:rsidRDefault="00557A87" w:rsidP="00557A87">
            <w:pPr>
              <w:ind w:left="0"/>
            </w:pPr>
            <w:r>
              <w:tab/>
              <w:t>&lt;property name="</w:t>
            </w:r>
            <w:proofErr w:type="spellStart"/>
            <w:r>
              <w:t>javaMailProperties</w:t>
            </w:r>
            <w:proofErr w:type="spellEnd"/>
            <w:r>
              <w:t>"&gt;</w:t>
            </w:r>
          </w:p>
          <w:p w:rsidR="00557A87" w:rsidRDefault="00557A87" w:rsidP="00557A87">
            <w:pPr>
              <w:ind w:left="0"/>
            </w:pPr>
            <w:r>
              <w:tab/>
            </w:r>
            <w:r>
              <w:tab/>
              <w:t>&lt;props&gt;</w:t>
            </w:r>
          </w:p>
          <w:p w:rsidR="00557A87" w:rsidRDefault="00557A87" w:rsidP="00557A87">
            <w:pPr>
              <w:ind w:left="0"/>
            </w:pPr>
            <w:r>
              <w:lastRenderedPageBreak/>
              <w:tab/>
            </w:r>
            <w:r>
              <w:tab/>
            </w:r>
            <w:r>
              <w:tab/>
              <w:t>&lt;prop key="</w:t>
            </w:r>
            <w:proofErr w:type="spellStart"/>
            <w:r>
              <w:t>mail.smtp.auth</w:t>
            </w:r>
            <w:proofErr w:type="spellEnd"/>
            <w:r>
              <w:t>"&gt;true&lt;/prop&gt;</w:t>
            </w:r>
          </w:p>
          <w:p w:rsidR="00557A87" w:rsidRDefault="00557A87" w:rsidP="00557A87">
            <w:pPr>
              <w:ind w:left="0"/>
            </w:pPr>
            <w:r>
              <w:tab/>
            </w:r>
            <w:r>
              <w:tab/>
            </w:r>
            <w:r>
              <w:tab/>
              <w:t>&lt;prop key="</w:t>
            </w:r>
            <w:proofErr w:type="spellStart"/>
            <w:r>
              <w:t>mail.smtp.port</w:t>
            </w:r>
            <w:proofErr w:type="spellEnd"/>
            <w:r>
              <w:t>"&gt;25&lt;/prop&gt;</w:t>
            </w:r>
          </w:p>
          <w:p w:rsidR="00557A87" w:rsidRDefault="00557A87" w:rsidP="00557A87">
            <w:pPr>
              <w:ind w:left="0"/>
            </w:pPr>
            <w:r>
              <w:tab/>
            </w:r>
            <w:r>
              <w:tab/>
              <w:t>&lt;/props&gt;</w:t>
            </w:r>
          </w:p>
          <w:p w:rsidR="00557A87" w:rsidRDefault="00557A87" w:rsidP="00557A87">
            <w:pPr>
              <w:ind w:left="0"/>
            </w:pPr>
            <w:r>
              <w:tab/>
              <w:t>&lt;/property&gt;</w:t>
            </w:r>
          </w:p>
          <w:p w:rsidR="00557A87" w:rsidRDefault="00557A87" w:rsidP="00557A87">
            <w:pPr>
              <w:ind w:left="0"/>
              <w:rPr>
                <w:rFonts w:hint="eastAsia"/>
              </w:rPr>
            </w:pPr>
            <w:r>
              <w:t>&lt;/bean&gt;</w:t>
            </w:r>
          </w:p>
          <w:p w:rsidR="00557A87" w:rsidRDefault="00557A87" w:rsidP="00557A87">
            <w:pPr>
              <w:ind w:left="0"/>
            </w:pPr>
          </w:p>
        </w:tc>
      </w:tr>
      <w:tr w:rsidR="00557A87" w:rsidTr="00557A87">
        <w:tc>
          <w:tcPr>
            <w:tcW w:w="8388" w:type="dxa"/>
          </w:tcPr>
          <w:p w:rsidR="00557A87" w:rsidRDefault="00557A87" w:rsidP="00BF005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#注入bean</w:t>
            </w:r>
          </w:p>
          <w:p w:rsidR="00557A87" w:rsidRDefault="00557A87" w:rsidP="00BF005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Autowired</w:t>
            </w:r>
            <w:proofErr w:type="spellEnd"/>
          </w:p>
          <w:p w:rsidR="00557A87" w:rsidRDefault="00557A87" w:rsidP="00BF0054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private </w:t>
            </w:r>
            <w:proofErr w:type="spellStart"/>
            <w:r w:rsidRPr="00557A87">
              <w:t>javaMailSender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</w:t>
            </w:r>
            <w:r w:rsidRPr="00557A87">
              <w:t>avaMailSender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BF0054" w:rsidRDefault="00BF0054" w:rsidP="00BF0054">
      <w:pPr>
        <w:rPr>
          <w:rFonts w:hint="eastAsia"/>
        </w:rPr>
      </w:pPr>
    </w:p>
    <w:p w:rsidR="00CD4D7C" w:rsidRDefault="00592E0C" w:rsidP="00592E0C">
      <w:pPr>
        <w:pStyle w:val="Heading2"/>
        <w:rPr>
          <w:rFonts w:hint="eastAsia"/>
        </w:rPr>
      </w:pPr>
      <w:r>
        <w:rPr>
          <w:rFonts w:hint="eastAsia"/>
        </w:rPr>
        <w:t>代码中使用</w:t>
      </w:r>
      <w:r>
        <w:t>@Value("${}"</w:t>
      </w:r>
      <w:r>
        <w:rPr>
          <w:rFonts w:hint="eastAsia"/>
        </w:rPr>
        <w:t>)</w:t>
      </w:r>
      <w:r>
        <w:rPr>
          <w:rFonts w:hint="eastAsia"/>
        </w:rPr>
        <w:t>注入值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96316" w:rsidTr="00B96316">
        <w:tc>
          <w:tcPr>
            <w:tcW w:w="8388" w:type="dxa"/>
          </w:tcPr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 w:hint="eastAsia"/>
                <w:color w:val="646464"/>
                <w:szCs w:val="24"/>
              </w:rPr>
            </w:pPr>
            <w:r>
              <w:rPr>
                <w:rFonts w:ascii="Consolas" w:hAnsi="Consolas" w:cs="Consolas" w:hint="eastAsia"/>
                <w:color w:val="646464"/>
                <w:szCs w:val="24"/>
              </w:rPr>
              <w:t>#</w:t>
            </w:r>
            <w:r>
              <w:rPr>
                <w:rFonts w:ascii="Consolas" w:hAnsi="Consolas" w:cs="Consolas" w:hint="eastAsia"/>
                <w:color w:val="646464"/>
                <w:szCs w:val="24"/>
              </w:rPr>
              <w:t>装配</w:t>
            </w:r>
            <w:r>
              <w:rPr>
                <w:rFonts w:ascii="Consolas" w:hAnsi="Consolas" w:cs="Consolas" w:hint="eastAsia"/>
                <w:color w:val="646464"/>
                <w:szCs w:val="24"/>
              </w:rPr>
              <w:t>bean</w:t>
            </w:r>
            <w:r>
              <w:rPr>
                <w:rFonts w:ascii="Consolas" w:hAnsi="Consolas" w:cs="Consolas" w:hint="eastAsia"/>
                <w:color w:val="646464"/>
                <w:szCs w:val="24"/>
              </w:rPr>
              <w:t>，注入值。</w:t>
            </w: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@Component</w:t>
            </w: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AppConfig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@Value</w:t>
            </w:r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"${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uploadPath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}"</w:t>
            </w:r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uploadPath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Cs w:val="24"/>
              </w:rPr>
              <w:t>@Value</w:t>
            </w:r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"${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backupPath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}"</w:t>
            </w:r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backupPath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getUploadPath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 {</w:t>
            </w: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uploadPath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setUploadPath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uploadPath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Cs w:val="24"/>
              </w:rPr>
              <w:t>uploadPath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uploadPath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getBackupPath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 {</w:t>
            </w: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backupPath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setBackupPath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backupPath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Cs w:val="24"/>
              </w:rPr>
              <w:t>backupPath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backupPath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B96316" w:rsidRDefault="00B96316" w:rsidP="00B96316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B96316" w:rsidRDefault="00B96316" w:rsidP="00B96316">
            <w:pPr>
              <w:ind w:left="0"/>
              <w:rPr>
                <w:rFonts w:ascii="Consolas" w:hAnsi="Consolas" w:cs="Consolas" w:hint="eastAsia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:rsidR="000B3427" w:rsidRDefault="000B3427" w:rsidP="00B96316">
            <w:pPr>
              <w:ind w:left="0"/>
              <w:rPr>
                <w:rFonts w:ascii="Consolas" w:hAnsi="Consolas" w:cs="Consolas" w:hint="eastAsia"/>
                <w:color w:val="00000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szCs w:val="24"/>
              </w:rPr>
              <w:t>#</w:t>
            </w:r>
            <w:r>
              <w:rPr>
                <w:rFonts w:ascii="Consolas" w:hAnsi="Consolas" w:cs="Consolas" w:hint="eastAsia"/>
                <w:color w:val="000000"/>
                <w:szCs w:val="24"/>
              </w:rPr>
              <w:t>注入</w:t>
            </w:r>
          </w:p>
          <w:p w:rsidR="000B3427" w:rsidRDefault="000B3427" w:rsidP="000B342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Cs w:val="24"/>
              </w:rPr>
              <w:t>Autowired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 </w:t>
            </w:r>
          </w:p>
          <w:p w:rsidR="000B3427" w:rsidRDefault="000B3427" w:rsidP="000B3427">
            <w:pPr>
              <w:ind w:left="0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AppConfig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appConfig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</w:tc>
      </w:tr>
    </w:tbl>
    <w:p w:rsidR="00CD4D7C" w:rsidRPr="00BF0054" w:rsidRDefault="00CD4D7C" w:rsidP="00BF0054"/>
    <w:sectPr w:rsidR="00CD4D7C" w:rsidRPr="00BF0054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972" w:rsidRDefault="00DF5972" w:rsidP="00B77204">
      <w:pPr>
        <w:spacing w:after="0"/>
      </w:pPr>
      <w:r>
        <w:separator/>
      </w:r>
    </w:p>
  </w:endnote>
  <w:endnote w:type="continuationSeparator" w:id="0">
    <w:p w:rsidR="00DF5972" w:rsidRDefault="00DF5972" w:rsidP="00B772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6237791"/>
      <w:docPartObj>
        <w:docPartGallery w:val="Page Numbers (Bottom of Page)"/>
        <w:docPartUnique/>
      </w:docPartObj>
    </w:sdtPr>
    <w:sdtContent>
      <w:p w:rsidR="00B77204" w:rsidRDefault="00B77204">
        <w:pPr>
          <w:pStyle w:val="Footer"/>
          <w:jc w:val="right"/>
        </w:pPr>
        <w:fldSimple w:instr=" PAGE   \* MERGEFORMAT ">
          <w:r w:rsidR="009B4D35">
            <w:rPr>
              <w:noProof/>
            </w:rPr>
            <w:t>2</w:t>
          </w:r>
        </w:fldSimple>
      </w:p>
    </w:sdtContent>
  </w:sdt>
  <w:p w:rsidR="00B77204" w:rsidRDefault="00B772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972" w:rsidRDefault="00DF5972" w:rsidP="00B77204">
      <w:pPr>
        <w:spacing w:after="0"/>
      </w:pPr>
      <w:r>
        <w:separator/>
      </w:r>
    </w:p>
  </w:footnote>
  <w:footnote w:type="continuationSeparator" w:id="0">
    <w:p w:rsidR="00DF5972" w:rsidRDefault="00DF5972" w:rsidP="00B7720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0626D"/>
    <w:rsid w:val="000B3427"/>
    <w:rsid w:val="00172389"/>
    <w:rsid w:val="002B0A56"/>
    <w:rsid w:val="00327526"/>
    <w:rsid w:val="00557A87"/>
    <w:rsid w:val="00560C8D"/>
    <w:rsid w:val="00562410"/>
    <w:rsid w:val="00592E0C"/>
    <w:rsid w:val="006D13DE"/>
    <w:rsid w:val="0075294E"/>
    <w:rsid w:val="008261CD"/>
    <w:rsid w:val="0087104A"/>
    <w:rsid w:val="0089543A"/>
    <w:rsid w:val="008B5ACA"/>
    <w:rsid w:val="008C5117"/>
    <w:rsid w:val="00904415"/>
    <w:rsid w:val="0090626D"/>
    <w:rsid w:val="0099619D"/>
    <w:rsid w:val="009B4D35"/>
    <w:rsid w:val="009D5000"/>
    <w:rsid w:val="00A4199E"/>
    <w:rsid w:val="00A6193F"/>
    <w:rsid w:val="00A6483A"/>
    <w:rsid w:val="00B2600F"/>
    <w:rsid w:val="00B77204"/>
    <w:rsid w:val="00B96316"/>
    <w:rsid w:val="00BC153D"/>
    <w:rsid w:val="00BF0054"/>
    <w:rsid w:val="00C03A83"/>
    <w:rsid w:val="00CD4D7C"/>
    <w:rsid w:val="00D24EDE"/>
    <w:rsid w:val="00D80E2B"/>
    <w:rsid w:val="00DB6FA6"/>
    <w:rsid w:val="00DD41C4"/>
    <w:rsid w:val="00DE6E85"/>
    <w:rsid w:val="00DF5972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6D13D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7720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204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B7720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77204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34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42</cp:revision>
  <dcterms:created xsi:type="dcterms:W3CDTF">2016-12-16T06:01:00Z</dcterms:created>
  <dcterms:modified xsi:type="dcterms:W3CDTF">2016-12-16T06:35:00Z</dcterms:modified>
</cp:coreProperties>
</file>