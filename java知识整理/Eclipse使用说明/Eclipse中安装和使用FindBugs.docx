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D9280E" w:rsidP="00D9280E">
      <w:pPr>
        <w:pStyle w:val="Title"/>
      </w:pPr>
      <w:r w:rsidRPr="00D9280E">
        <w:t>Eclipse</w:t>
      </w:r>
      <w:r w:rsidRPr="00D9280E">
        <w:t>中安装和使用</w:t>
      </w:r>
      <w:r w:rsidRPr="00D9280E">
        <w:t>FindBugs</w:t>
      </w:r>
    </w:p>
    <w:p w:rsidR="00D9280E" w:rsidRDefault="00D9280E" w:rsidP="00D9280E">
      <w:r>
        <w:tab/>
      </w:r>
      <w:r w:rsidRPr="00D9280E">
        <w:t>FindBugs 是一个静态分析工具，它检查类或者 JAR 文件，将字节码与一组缺陷模式进行对比以发现可能的问题。有了静态分析工具，就可以在不实际运行程序的情况对软件进行分析。</w:t>
      </w:r>
    </w:p>
    <w:p w:rsidR="00D9280E" w:rsidRDefault="00D9280E" w:rsidP="00D9280E">
      <w:pPr>
        <w:pStyle w:val="Heading1"/>
      </w:pPr>
      <w:r w:rsidRPr="00D9280E">
        <w:t>FindBugs</w:t>
      </w:r>
      <w:r w:rsidRPr="00D9280E">
        <w:t>在</w:t>
      </w:r>
      <w:r w:rsidRPr="00D9280E">
        <w:t>Eclipse</w:t>
      </w:r>
      <w:r w:rsidRPr="00D9280E">
        <w:t>的在线安装</w:t>
      </w:r>
    </w:p>
    <w:p w:rsidR="00D9280E" w:rsidRDefault="00D9280E" w:rsidP="00D9280E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第一步：点击</w:t>
      </w:r>
      <w:r>
        <w:rPr>
          <w:color w:val="333333"/>
          <w:shd w:val="clear" w:color="auto" w:fill="FFFFFF"/>
        </w:rPr>
        <w:t>"</w:t>
      </w:r>
      <w:r>
        <w:rPr>
          <w:rFonts w:hint="eastAsia"/>
          <w:color w:val="333333"/>
          <w:shd w:val="clear" w:color="auto" w:fill="FFFFFF"/>
        </w:rPr>
        <w:t>Help-&gt;InstallNew Software</w:t>
      </w:r>
      <w:r>
        <w:rPr>
          <w:color w:val="333333"/>
          <w:shd w:val="clear" w:color="auto" w:fill="FFFFFF"/>
        </w:rPr>
        <w:t>"</w:t>
      </w:r>
      <w:r>
        <w:rPr>
          <w:rFonts w:hint="eastAsia"/>
          <w:color w:val="333333"/>
          <w:shd w:val="clear" w:color="auto" w:fill="FFFFFF"/>
        </w:rPr>
        <w:t>，</w:t>
      </w:r>
    </w:p>
    <w:p w:rsidR="00D9280E" w:rsidRDefault="00D9280E" w:rsidP="00D9280E">
      <w:r>
        <w:rPr>
          <w:rFonts w:hint="eastAsia"/>
        </w:rPr>
        <w:t>第二步：</w:t>
      </w:r>
      <w:r w:rsidRPr="00D9280E">
        <w:t>Name</w:t>
      </w:r>
      <w:r>
        <w:rPr>
          <w:rFonts w:hint="eastAsia"/>
        </w:rPr>
        <w:t>：</w:t>
      </w:r>
      <w:r>
        <w:t>"</w:t>
      </w:r>
      <w:r w:rsidRPr="00D9280E">
        <w:t>findBugs</w:t>
      </w:r>
      <w:r>
        <w:t>"</w:t>
      </w:r>
      <w:r w:rsidRPr="00D9280E">
        <w:t>，Location</w:t>
      </w:r>
      <w:r>
        <w:rPr>
          <w:rFonts w:hint="eastAsia"/>
        </w:rPr>
        <w:t>:</w:t>
      </w:r>
      <w:r w:rsidRPr="00D9280E">
        <w:t>http://findbugs.cs.umd.edu/eclipse</w:t>
      </w:r>
      <w:r>
        <w:t>"</w:t>
      </w:r>
      <w:r w:rsidRPr="00D9280E">
        <w:t xml:space="preserve"> </w:t>
      </w:r>
    </w:p>
    <w:p w:rsidR="00D9280E" w:rsidRDefault="00D9280E" w:rsidP="00D9280E">
      <w:r>
        <w:rPr>
          <w:rFonts w:hint="eastAsia"/>
        </w:rPr>
        <w:t>第三步：下一步，进行安装。然后重启Eclipse</w:t>
      </w:r>
    </w:p>
    <w:p w:rsidR="00D9280E" w:rsidRDefault="00D9280E" w:rsidP="00D9280E"/>
    <w:p w:rsidR="00D9280E" w:rsidRDefault="00D9280E" w:rsidP="00D9280E">
      <w:pPr>
        <w:pStyle w:val="Heading1"/>
      </w:pPr>
      <w:r w:rsidRPr="00D9280E">
        <w:t>FindBugs</w:t>
      </w:r>
      <w:r w:rsidRPr="00D9280E">
        <w:t>在</w:t>
      </w:r>
      <w:r w:rsidRPr="00D9280E">
        <w:t>Eclipse</w:t>
      </w:r>
      <w:r w:rsidRPr="00D9280E">
        <w:t>的使用</w:t>
      </w:r>
    </w:p>
    <w:p w:rsidR="00D06149" w:rsidRDefault="00F30DF1" w:rsidP="00D06149">
      <w:r>
        <w:rPr>
          <w:rFonts w:hint="eastAsia"/>
        </w:rPr>
        <w:t>第一步：</w:t>
      </w:r>
      <w:r w:rsidR="00D06149" w:rsidRPr="00D06149">
        <w:rPr>
          <w:rFonts w:hint="eastAsia"/>
        </w:rPr>
        <w:t>安装完成并重启后，选中项目，右键如下图，选择</w:t>
      </w:r>
      <w:r w:rsidR="00D06149" w:rsidRPr="00D06149">
        <w:t>Find Bugs。</w:t>
      </w:r>
    </w:p>
    <w:p w:rsidR="00D06149" w:rsidRDefault="00D06149" w:rsidP="00D06149">
      <w:r>
        <w:rPr>
          <w:noProof/>
        </w:rPr>
        <w:drawing>
          <wp:inline distT="0" distB="0" distL="0" distR="0">
            <wp:extent cx="5486400" cy="25395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9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149" w:rsidRDefault="00D06149" w:rsidP="00D06149"/>
    <w:p w:rsidR="00F30DF1" w:rsidRDefault="00F30DF1" w:rsidP="00D06149"/>
    <w:p w:rsidR="00F30DF1" w:rsidRDefault="00F30DF1" w:rsidP="00D06149">
      <w:r>
        <w:rPr>
          <w:rFonts w:hint="eastAsia"/>
        </w:rPr>
        <w:t>第二步：</w:t>
      </w:r>
      <w:r w:rsidRPr="00F30DF1">
        <w:rPr>
          <w:rFonts w:hint="eastAsia"/>
        </w:rPr>
        <w:t>查看</w:t>
      </w:r>
      <w:r w:rsidRPr="00F30DF1">
        <w:t>Bug Explorer视图</w:t>
      </w:r>
      <w:r>
        <w:rPr>
          <w:rFonts w:hint="eastAsia"/>
        </w:rPr>
        <w:t>。show view -&gt; other</w:t>
      </w:r>
    </w:p>
    <w:p w:rsidR="00F30DF1" w:rsidRDefault="00F30DF1" w:rsidP="00D06149">
      <w:r>
        <w:rPr>
          <w:noProof/>
        </w:rPr>
        <w:lastRenderedPageBreak/>
        <w:drawing>
          <wp:inline distT="0" distB="0" distL="0" distR="0">
            <wp:extent cx="2924175" cy="4152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DF1" w:rsidRDefault="00F30DF1" w:rsidP="00D06149"/>
    <w:p w:rsidR="00F30DF1" w:rsidRDefault="00F30DF1" w:rsidP="00D06149">
      <w:r>
        <w:rPr>
          <w:rFonts w:hint="eastAsia"/>
        </w:rPr>
        <w:t>第三步：找到你代码问题，并修改。</w:t>
      </w:r>
    </w:p>
    <w:p w:rsidR="00F30DF1" w:rsidRDefault="00F30DF1" w:rsidP="00D06149">
      <w:r>
        <w:rPr>
          <w:rFonts w:hint="eastAsia"/>
        </w:rPr>
        <w:t>例如：</w:t>
      </w:r>
      <w:r w:rsidRPr="00F30DF1">
        <w:t>Call to String.equals(Long)</w:t>
      </w:r>
    </w:p>
    <w:p w:rsidR="00F30DF1" w:rsidRDefault="00F30DF1" w:rsidP="00D06149">
      <w:r>
        <w:rPr>
          <w:noProof/>
        </w:rPr>
        <w:drawing>
          <wp:inline distT="0" distB="0" distL="0" distR="0">
            <wp:extent cx="5486400" cy="4793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30" w:rsidRPr="00F30DF1" w:rsidRDefault="009A4830" w:rsidP="00D06149">
      <w:r>
        <w:rPr>
          <w:noProof/>
        </w:rPr>
        <w:drawing>
          <wp:inline distT="0" distB="0" distL="0" distR="0">
            <wp:extent cx="5486400" cy="11082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0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4830" w:rsidRPr="00F30DF1" w:rsidSect="00C03A83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2AA" w:rsidRDefault="00DD02AA" w:rsidP="00D9280E">
      <w:pPr>
        <w:spacing w:after="0"/>
      </w:pPr>
      <w:r>
        <w:separator/>
      </w:r>
    </w:p>
  </w:endnote>
  <w:endnote w:type="continuationSeparator" w:id="1">
    <w:p w:rsidR="00DD02AA" w:rsidRDefault="00DD02AA" w:rsidP="00D9280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8288246"/>
      <w:docPartObj>
        <w:docPartGallery w:val="Page Numbers (Bottom of Page)"/>
        <w:docPartUnique/>
      </w:docPartObj>
    </w:sdtPr>
    <w:sdtContent>
      <w:p w:rsidR="00D9280E" w:rsidRDefault="00D101B0">
        <w:pPr>
          <w:pStyle w:val="Footer"/>
          <w:jc w:val="right"/>
        </w:pPr>
        <w:fldSimple w:instr=" PAGE   \* MERGEFORMAT ">
          <w:r w:rsidR="009A4830">
            <w:rPr>
              <w:noProof/>
            </w:rPr>
            <w:t>2</w:t>
          </w:r>
        </w:fldSimple>
      </w:p>
    </w:sdtContent>
  </w:sdt>
  <w:p w:rsidR="00D9280E" w:rsidRDefault="00D928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2AA" w:rsidRDefault="00DD02AA" w:rsidP="00D9280E">
      <w:pPr>
        <w:spacing w:after="0"/>
      </w:pPr>
      <w:r>
        <w:separator/>
      </w:r>
    </w:p>
  </w:footnote>
  <w:footnote w:type="continuationSeparator" w:id="1">
    <w:p w:rsidR="00DD02AA" w:rsidRDefault="00DD02AA" w:rsidP="00D9280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9280E"/>
    <w:rsid w:val="00317398"/>
    <w:rsid w:val="00562410"/>
    <w:rsid w:val="008261CD"/>
    <w:rsid w:val="008441E0"/>
    <w:rsid w:val="008B5ACA"/>
    <w:rsid w:val="008C5117"/>
    <w:rsid w:val="00904415"/>
    <w:rsid w:val="0099619D"/>
    <w:rsid w:val="009A4830"/>
    <w:rsid w:val="009D5000"/>
    <w:rsid w:val="00C03A83"/>
    <w:rsid w:val="00D06149"/>
    <w:rsid w:val="00D101B0"/>
    <w:rsid w:val="00D24EDE"/>
    <w:rsid w:val="00D80E2B"/>
    <w:rsid w:val="00D9280E"/>
    <w:rsid w:val="00DB6FA6"/>
    <w:rsid w:val="00DD02AA"/>
    <w:rsid w:val="00DE6E85"/>
    <w:rsid w:val="00EF3DCE"/>
    <w:rsid w:val="00F30DF1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9280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280E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D9280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9280E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1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1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2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21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3</cp:revision>
  <dcterms:created xsi:type="dcterms:W3CDTF">2016-08-02T02:23:00Z</dcterms:created>
  <dcterms:modified xsi:type="dcterms:W3CDTF">2016-08-02T03:59:00Z</dcterms:modified>
</cp:coreProperties>
</file>