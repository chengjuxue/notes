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C1844" w:rsidP="002C1844">
      <w:pPr>
        <w:pStyle w:val="Title"/>
        <w:rPr>
          <w:rFonts w:hint="eastAsia"/>
        </w:rPr>
      </w:pPr>
      <w:r w:rsidRPr="002C1844">
        <w:t>eclipse build path</w:t>
      </w:r>
      <w:r w:rsidRPr="002C1844">
        <w:t>功能总结</w:t>
      </w:r>
    </w:p>
    <w:p w:rsidR="002C1844" w:rsidRDefault="002C1844" w:rsidP="002C1844">
      <w:r>
        <w:rPr>
          <w:rFonts w:hint="eastAsia"/>
        </w:rPr>
        <w:t>1.、</w:t>
      </w:r>
      <w:r>
        <w:t>设置"source folder"与"output folder".</w:t>
      </w:r>
    </w:p>
    <w:p w:rsidR="002C1844" w:rsidRDefault="002C1844" w:rsidP="002C1844">
      <w:pPr>
        <w:rPr>
          <w:rFonts w:hint="eastAsia"/>
        </w:rPr>
      </w:pPr>
      <w:r>
        <w:t>source folder：</w:t>
      </w:r>
      <w:r>
        <w:rPr>
          <w:rFonts w:hint="eastAsia"/>
        </w:rPr>
        <w:t>用于</w:t>
      </w:r>
      <w:r>
        <w:t>存放.java源文件的根目录；</w:t>
      </w:r>
    </w:p>
    <w:p w:rsidR="002C1844" w:rsidRDefault="002C1844" w:rsidP="002C1844">
      <w:r>
        <w:t>output folder：</w:t>
      </w:r>
      <w:r>
        <w:rPr>
          <w:rFonts w:hint="eastAsia"/>
        </w:rPr>
        <w:t>用于</w:t>
      </w:r>
      <w:r>
        <w:t>.class编译输出的根目录；</w:t>
      </w:r>
    </w:p>
    <w:p w:rsidR="002C1844" w:rsidRDefault="002C1844" w:rsidP="002C1844">
      <w:r>
        <w:t xml:space="preserve"> </w:t>
      </w:r>
      <w:r>
        <w:rPr>
          <w:rFonts w:hint="eastAsia"/>
        </w:rPr>
        <w:t>在</w:t>
      </w:r>
      <w:r>
        <w:t>"java project"中，一般把"</w:t>
      </w:r>
      <w:proofErr w:type="spellStart"/>
      <w:r>
        <w:t>src</w:t>
      </w:r>
      <w:proofErr w:type="spellEnd"/>
      <w:r>
        <w:t>"设置为source folder，把bin设置为output folder；</w:t>
      </w:r>
    </w:p>
    <w:p w:rsidR="002C1844" w:rsidRDefault="002C1844" w:rsidP="002C1844">
      <w:r>
        <w:t xml:space="preserve"> </w:t>
      </w:r>
      <w:r>
        <w:rPr>
          <w:rFonts w:hint="eastAsia"/>
        </w:rPr>
        <w:t>在</w:t>
      </w:r>
      <w:r>
        <w:t>"</w:t>
      </w:r>
      <w:proofErr w:type="spellStart"/>
      <w:r>
        <w:t>web</w:t>
      </w:r>
      <w:proofErr w:type="spellEnd"/>
      <w:r>
        <w:t xml:space="preserve"> project"中，一般把"</w:t>
      </w:r>
      <w:proofErr w:type="spellStart"/>
      <w:r>
        <w:t>src</w:t>
      </w:r>
      <w:proofErr w:type="spellEnd"/>
      <w:r>
        <w:t>"设置为source folder，把WEB-INF/classes设置为output folder；(</w:t>
      </w:r>
      <w:r w:rsidRPr="002C1844">
        <w:rPr>
          <w:color w:val="FF0000"/>
        </w:rPr>
        <w:t>以上为eclipse的默认设置</w:t>
      </w:r>
      <w:r>
        <w:t>）</w:t>
      </w:r>
    </w:p>
    <w:p w:rsidR="002C1844" w:rsidRDefault="002C1844" w:rsidP="002C1844">
      <w:r>
        <w:rPr>
          <w:rFonts w:hint="eastAsia"/>
        </w:rPr>
        <w:t>注意：</w:t>
      </w:r>
      <w:r>
        <w:t>"java build path"中的"source"页签：这个就是用来设置"source folder"与"output folder"的，</w:t>
      </w:r>
      <w:r w:rsidRPr="002C1844">
        <w:rPr>
          <w:color w:val="FF0000"/>
        </w:rPr>
        <w:t>一般就采用以上eclipse的默认设置</w:t>
      </w:r>
      <w:r>
        <w:t>；</w:t>
      </w:r>
    </w:p>
    <w:p w:rsidR="002C1844" w:rsidRDefault="002C1844" w:rsidP="002C1844">
      <w:r>
        <w:t>右键工程名－&gt;"properties"-&gt;"java build path"-&gt;"source"-&gt;"output folder"，点"browser"选定一个文件夹做为根目录，ok！</w:t>
      </w:r>
    </w:p>
    <w:p w:rsidR="002C1844" w:rsidRDefault="002C1844" w:rsidP="002C1844">
      <w:r>
        <w:t>一般新建一个"java project"时，如果点"next"（而不是直接点"finish"），设置一个"source folder"（如"</w:t>
      </w:r>
      <w:proofErr w:type="spellStart"/>
      <w:r>
        <w:t>src</w:t>
      </w:r>
      <w:proofErr w:type="spellEnd"/>
      <w:r>
        <w:t>"。），那么一般会自动默认的"output folder"是"工程名/bin"，采用默认的bin做为output folder即可。</w:t>
      </w:r>
    </w:p>
    <w:p w:rsidR="002C1844" w:rsidRDefault="002C1844" w:rsidP="002C1844">
      <w:r>
        <w:t>如果不设置output folder，默认输出路径为：与.java文件同一个文件夹下。可以使用"add folder"选项设置"工程名"下的任意文件夹做为"source folder"或者可以使用"Link Source"选项导入任意文件夹做为"source folder"；</w:t>
      </w:r>
    </w:p>
    <w:p w:rsidR="002C1844" w:rsidRDefault="002C1844" w:rsidP="002C1844"/>
    <w:p w:rsidR="002C1844" w:rsidRDefault="002C1844" w:rsidP="002C1844">
      <w:r>
        <w:t>2、Projects是指是否关联到其他项目进行相关的搜索，这个类似于path路径的搜索，有个反问。</w:t>
      </w:r>
    </w:p>
    <w:p w:rsidR="002C1844" w:rsidRDefault="002C1844" w:rsidP="002C1844">
      <w:r>
        <w:t>3、Libraries是用来管理类库的，包括外部类库的添加和删除。</w:t>
      </w:r>
    </w:p>
    <w:p w:rsidR="002C1844" w:rsidRDefault="002C1844" w:rsidP="002C1844"/>
    <w:p w:rsidR="002C1844" w:rsidRPr="002C1844" w:rsidRDefault="002C1844" w:rsidP="002C1844">
      <w:r>
        <w:t>4、Order and Export有两个属性，调用优先级的问题，越在上边调用优先级越高。例如，在同包同类名的情况下，将优先从上到下执行搜索调用，打勾与不打勾的区别在于导出jar包时是否将这个库的内容也打包到jar中，勾为包含，不勾为不包含。</w:t>
      </w:r>
    </w:p>
    <w:sectPr w:rsidR="002C1844" w:rsidRPr="002C1844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6E" w:rsidRDefault="00FA076E" w:rsidP="002C1844">
      <w:pPr>
        <w:spacing w:after="0"/>
      </w:pPr>
      <w:r>
        <w:separator/>
      </w:r>
    </w:p>
  </w:endnote>
  <w:endnote w:type="continuationSeparator" w:id="0">
    <w:p w:rsidR="00FA076E" w:rsidRDefault="00FA076E" w:rsidP="002C18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833"/>
      <w:docPartObj>
        <w:docPartGallery w:val="Page Numbers (Bottom of Page)"/>
        <w:docPartUnique/>
      </w:docPartObj>
    </w:sdtPr>
    <w:sdtContent>
      <w:p w:rsidR="002C1844" w:rsidRDefault="002C1844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C1844" w:rsidRDefault="002C18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6E" w:rsidRDefault="00FA076E" w:rsidP="002C1844">
      <w:pPr>
        <w:spacing w:after="0"/>
      </w:pPr>
      <w:r>
        <w:separator/>
      </w:r>
    </w:p>
  </w:footnote>
  <w:footnote w:type="continuationSeparator" w:id="0">
    <w:p w:rsidR="00FA076E" w:rsidRDefault="00FA076E" w:rsidP="002C18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1844"/>
    <w:rsid w:val="002C1844"/>
    <w:rsid w:val="00562410"/>
    <w:rsid w:val="008261CD"/>
    <w:rsid w:val="008B5ACA"/>
    <w:rsid w:val="008C5117"/>
    <w:rsid w:val="00904415"/>
    <w:rsid w:val="0099619D"/>
    <w:rsid w:val="009D5000"/>
    <w:rsid w:val="00B666C8"/>
    <w:rsid w:val="00C03A83"/>
    <w:rsid w:val="00D24EDE"/>
    <w:rsid w:val="00D80E2B"/>
    <w:rsid w:val="00DB6FA6"/>
    <w:rsid w:val="00DE6E85"/>
    <w:rsid w:val="00EF3DCE"/>
    <w:rsid w:val="00F37F94"/>
    <w:rsid w:val="00F906AD"/>
    <w:rsid w:val="00FA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184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84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C184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1844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2016-09-06T05:48:00Z</dcterms:created>
  <dcterms:modified xsi:type="dcterms:W3CDTF">2016-09-06T05:59:00Z</dcterms:modified>
</cp:coreProperties>
</file>