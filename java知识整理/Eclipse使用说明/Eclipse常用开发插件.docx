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38D3" w:rsidRDefault="001438D3" w:rsidP="001438D3"/>
    <w:p w:rsidR="001438D3" w:rsidRDefault="001438D3" w:rsidP="00846344">
      <w:pPr>
        <w:pStyle w:val="Title"/>
      </w:pPr>
      <w:r>
        <w:t>Eclipse</w:t>
      </w:r>
      <w:r>
        <w:t>常用开发插件</w:t>
      </w:r>
    </w:p>
    <w:p w:rsidR="001438D3" w:rsidRDefault="001438D3" w:rsidP="001438D3">
      <w:pPr>
        <w:pStyle w:val="Heading2"/>
      </w:pPr>
      <w:proofErr w:type="spellStart"/>
      <w:r>
        <w:t>Checkstyle</w:t>
      </w:r>
      <w:proofErr w:type="spellEnd"/>
    </w:p>
    <w:p w:rsidR="001438D3" w:rsidRDefault="001438D3" w:rsidP="001438D3">
      <w:r>
        <w:t xml:space="preserve"> </w:t>
      </w:r>
      <w:r w:rsidR="0045122B">
        <w:tab/>
      </w:r>
      <w:r>
        <w:t>介绍：</w:t>
      </w:r>
      <w:proofErr w:type="spellStart"/>
      <w:r>
        <w:t>CheckStyle</w:t>
      </w:r>
      <w:proofErr w:type="spellEnd"/>
      <w:r>
        <w:t>是</w:t>
      </w:r>
      <w:proofErr w:type="spellStart"/>
      <w:r>
        <w:t>SourceForge</w:t>
      </w:r>
      <w:proofErr w:type="spellEnd"/>
      <w:r>
        <w:t>下的一个项目，提供了一个帮助JAVA开发人员遵守某些编码规范的工具。它能够自动化代码规范检查过程，从而使得开发人员从这项重要，但是枯燥的任务中解脱出来。</w:t>
      </w:r>
      <w:proofErr w:type="spellStart"/>
      <w:r>
        <w:t>CheckStyle</w:t>
      </w:r>
      <w:proofErr w:type="spellEnd"/>
      <w:r>
        <w:t>检验的主要内容有：</w:t>
      </w:r>
      <w:proofErr w:type="spellStart"/>
      <w:r>
        <w:t>Javadoc</w:t>
      </w:r>
      <w:proofErr w:type="spellEnd"/>
      <w:r>
        <w:t>注释、命名约定、标题、import语句、体积大小、空白、修饰符、块、代码问题、类设计以及混合检查（包括一些有用的比如非必须的</w:t>
      </w:r>
      <w:proofErr w:type="spellStart"/>
      <w:r>
        <w:t>System.out</w:t>
      </w:r>
      <w:proofErr w:type="spellEnd"/>
      <w:r>
        <w:t>和</w:t>
      </w:r>
      <w:proofErr w:type="spellStart"/>
      <w:r>
        <w:t>printstackTrace</w:t>
      </w:r>
      <w:proofErr w:type="spellEnd"/>
      <w:r>
        <w:t>）等。</w:t>
      </w:r>
    </w:p>
    <w:p w:rsidR="001438D3" w:rsidRDefault="001438D3" w:rsidP="001438D3">
      <w:r>
        <w:t>官方网站：http://checkstyle.sourceforge.net/</w:t>
      </w:r>
    </w:p>
    <w:p w:rsidR="001438D3" w:rsidRDefault="001438D3" w:rsidP="001438D3">
      <w:r>
        <w:t xml:space="preserve"> Eclipse在线安装URL：http://eclipse-cs.sourceforge.net/update/</w:t>
      </w:r>
    </w:p>
    <w:p w:rsidR="001438D3" w:rsidRDefault="001438D3" w:rsidP="001438D3"/>
    <w:p w:rsidR="0045122B" w:rsidRDefault="0045122B" w:rsidP="0045122B">
      <w:pPr>
        <w:pStyle w:val="Heading2"/>
      </w:pPr>
      <w:proofErr w:type="spellStart"/>
      <w:r>
        <w:t>FindBugs</w:t>
      </w:r>
      <w:proofErr w:type="spellEnd"/>
    </w:p>
    <w:p w:rsidR="0045122B" w:rsidRDefault="0045122B" w:rsidP="0045122B">
      <w:r>
        <w:tab/>
        <w:t>介绍：</w:t>
      </w:r>
      <w:proofErr w:type="spellStart"/>
      <w:r>
        <w:t>Findbugs</w:t>
      </w:r>
      <w:proofErr w:type="spellEnd"/>
      <w:r>
        <w:t xml:space="preserve"> 是一个静态分析工具，它检查类或者 JAR 文件，将字节码与一组缺陷模式进行对比以发现可能的问题。了静态分析工具，就可以在不实际运行程序的情况对软件进行分析。它可以帮助改进代码的质量。它是寻找代码缺陷的，很多我们写的不好的地方，可以优化的地方，它都能检查出来。例如：未关闭的数据库连接，缺少必要的null check，多余的 null check，多余的if后置条件，相同的条件分支，重复的代码块，错误的使用了"=="，不同数据类型的比较，建议使用</w:t>
      </w:r>
      <w:proofErr w:type="spellStart"/>
      <w:r>
        <w:t>StringBuffer</w:t>
      </w:r>
      <w:proofErr w:type="spellEnd"/>
      <w:r>
        <w:t>代</w:t>
      </w:r>
      <w:r>
        <w:rPr>
          <w:rFonts w:hint="eastAsia"/>
        </w:rPr>
        <w:t>替字符串连加等等。</w:t>
      </w:r>
    </w:p>
    <w:p w:rsidR="0045122B" w:rsidRDefault="0045122B" w:rsidP="0045122B">
      <w:r>
        <w:t>官方网站：http://findbugs.sourceforge.net/</w:t>
      </w:r>
    </w:p>
    <w:p w:rsidR="0045122B" w:rsidRDefault="0045122B" w:rsidP="0045122B">
      <w:r>
        <w:t xml:space="preserve">Eclipse在线安装URL：http://findbugs.cs.umd.edu/eclipse </w:t>
      </w:r>
    </w:p>
    <w:p w:rsidR="0045122B" w:rsidRDefault="0045122B" w:rsidP="0045122B"/>
    <w:p w:rsidR="00B122DB" w:rsidRDefault="00B122DB" w:rsidP="00B122DB">
      <w:pPr>
        <w:pStyle w:val="Heading2"/>
      </w:pPr>
      <w:r>
        <w:t xml:space="preserve">PMD </w:t>
      </w:r>
    </w:p>
    <w:p w:rsidR="00B122DB" w:rsidRDefault="00B122DB" w:rsidP="00B122DB">
      <w:r>
        <w:tab/>
        <w:t>介绍：PMD是一种开源分析Java代码错误的工具。与其他分析工具不同的是，PMD通过静态分析获知代码错误。也就是说，在不运行Java程序的情况下报告错误。PMD附带了许多可以直接使用的规则，利用这些规则可以找</w:t>
      </w:r>
      <w:r>
        <w:lastRenderedPageBreak/>
        <w:t xml:space="preserve">出Java源程序的许多问题。此外，用户还可以自己定义规则，检查Java代码是否符合某些特定的编码规范。PMD是一款采用BSD协议发布的Java程序代码检查工具。该工具可以做到检查Java代码中是否含有未使用的变量、是否含有空的抓取块、是否含有不必要的对象等。该软件功能强大，扫描效率高，是Java程序员debug的好帮手。 </w:t>
      </w:r>
    </w:p>
    <w:p w:rsidR="00B122DB" w:rsidRDefault="00B122DB" w:rsidP="00B122DB">
      <w:r>
        <w:t>官方网站：http://pmd.sourceforge.net/</w:t>
      </w:r>
    </w:p>
    <w:p w:rsidR="00B122DB" w:rsidRDefault="00B122DB" w:rsidP="00B122DB">
      <w:r>
        <w:t>Eclipse在线安装URL：</w:t>
      </w:r>
      <w:r w:rsidRPr="00DF391D">
        <w:t>http://sourceforge.net/projects/pmd/files/pmd-eclipse/update-site/</w:t>
      </w:r>
    </w:p>
    <w:p w:rsidR="00B122DB" w:rsidRDefault="00B122DB" w:rsidP="00B122DB"/>
    <w:p w:rsidR="003D3347" w:rsidRDefault="003D3347" w:rsidP="003D3347">
      <w:pPr>
        <w:pStyle w:val="Heading2"/>
      </w:pPr>
      <w:proofErr w:type="spellStart"/>
      <w:r>
        <w:t>EclEmma</w:t>
      </w:r>
      <w:proofErr w:type="spellEnd"/>
    </w:p>
    <w:p w:rsidR="00E1342E" w:rsidRDefault="003D3347" w:rsidP="003D3347">
      <w:r>
        <w:t xml:space="preserve">  </w:t>
      </w:r>
      <w:r>
        <w:tab/>
        <w:t xml:space="preserve">介绍：提到 </w:t>
      </w:r>
      <w:proofErr w:type="spellStart"/>
      <w:r>
        <w:t>EclEmma</w:t>
      </w:r>
      <w:proofErr w:type="spellEnd"/>
      <w:r>
        <w:t xml:space="preserve"> 首先就要说到著名的 Java 覆盖测试工具 Emma。从某种程度上说，</w:t>
      </w:r>
      <w:proofErr w:type="spellStart"/>
      <w:r>
        <w:t>EclEmma</w:t>
      </w:r>
      <w:proofErr w:type="spellEnd"/>
      <w:r>
        <w:t xml:space="preserve"> 可以看作是 Emma 的一个图形界面。</w:t>
      </w:r>
      <w:proofErr w:type="spellStart"/>
      <w:r>
        <w:t>EclEmma</w:t>
      </w:r>
      <w:proofErr w:type="spellEnd"/>
      <w:r>
        <w:t xml:space="preserve">的出现弥补了 Emma 用户一个大的遗憾 ---- 缺乏图形界面以及对集成开发环境的支持。将 Eclipse 和 Emma 这两个在各自领域最为优秀的工具结合起来，这就是 </w:t>
      </w:r>
      <w:proofErr w:type="spellStart"/>
      <w:r>
        <w:t>EclEmma</w:t>
      </w:r>
      <w:proofErr w:type="spellEnd"/>
      <w:r>
        <w:t xml:space="preserve"> 为我们提供的。</w:t>
      </w:r>
    </w:p>
    <w:p w:rsidR="003D3347" w:rsidRDefault="003D3347" w:rsidP="003D3347">
      <w:r>
        <w:t>官方网站：http://www.eclemma.org/</w:t>
      </w:r>
    </w:p>
    <w:p w:rsidR="003D3347" w:rsidRDefault="003D3347" w:rsidP="003D3347">
      <w:r>
        <w:t>Eclipse在线安装URL：http://update.eclemma.org/</w:t>
      </w:r>
    </w:p>
    <w:p w:rsidR="00E1342E" w:rsidRDefault="00E1342E" w:rsidP="00E1342E">
      <w:r>
        <w:t>1. 选择Help-&gt;Eclipse Marketplace-&gt;搜索</w:t>
      </w:r>
      <w:proofErr w:type="spellStart"/>
      <w:r>
        <w:t>EclEmma</w:t>
      </w:r>
      <w:proofErr w:type="spellEnd"/>
      <w:r>
        <w:t>，Install；</w:t>
      </w:r>
    </w:p>
    <w:p w:rsidR="003D3347" w:rsidRDefault="00E1342E" w:rsidP="00E1342E">
      <w:r>
        <w:t>2. 重启eclipse发现工具栏上出现Coverage图标，说明安装成功；</w:t>
      </w:r>
    </w:p>
    <w:p w:rsidR="0045122B" w:rsidRDefault="0045122B" w:rsidP="001438D3"/>
    <w:p w:rsidR="001438D3" w:rsidRDefault="001438D3" w:rsidP="001438D3">
      <w:pPr>
        <w:pStyle w:val="Heading2"/>
      </w:pPr>
      <w:r>
        <w:t>Easy Explorer</w:t>
      </w:r>
    </w:p>
    <w:p w:rsidR="001438D3" w:rsidRDefault="001438D3" w:rsidP="001438D3">
      <w:r>
        <w:t xml:space="preserve"> </w:t>
      </w:r>
      <w:r w:rsidR="00A50365">
        <w:tab/>
      </w:r>
      <w:r>
        <w:t>介绍：如果你经常需要在Eclipse里打开相关资源文件所在的文件夹，比较麻烦，要右键，属性，在Location一栏中把所在的文件夹拷贝一下，然后再去资源管理器里输入这个路径，回车，然后打开它，比较麻烦。Easy Explorer是一个Eclipse的小插件，它能直接打开选中文件所在的目录，很方便好用.</w:t>
      </w:r>
    </w:p>
    <w:p w:rsidR="001438D3" w:rsidRDefault="001438D3" w:rsidP="001438D3">
      <w:r>
        <w:t>官方网站：http://sourceforge.net/projects/easystruts/</w:t>
      </w:r>
    </w:p>
    <w:p w:rsidR="001438D3" w:rsidRDefault="001438D3" w:rsidP="001438D3"/>
    <w:p w:rsidR="001438D3" w:rsidRDefault="001438D3" w:rsidP="001438D3"/>
    <w:p w:rsidR="001438D3" w:rsidRDefault="001438D3" w:rsidP="001438D3">
      <w:pPr>
        <w:pStyle w:val="Heading2"/>
      </w:pPr>
      <w:proofErr w:type="spellStart"/>
      <w:r>
        <w:t>Spket</w:t>
      </w:r>
      <w:proofErr w:type="spellEnd"/>
      <w:r>
        <w:t xml:space="preserve"> </w:t>
      </w:r>
    </w:p>
    <w:p w:rsidR="001438D3" w:rsidRDefault="00DC5126" w:rsidP="001438D3">
      <w:r>
        <w:tab/>
      </w:r>
      <w:r w:rsidR="001438D3">
        <w:t>介绍：</w:t>
      </w:r>
      <w:proofErr w:type="spellStart"/>
      <w:r w:rsidR="001438D3">
        <w:t>Spket</w:t>
      </w:r>
      <w:proofErr w:type="spellEnd"/>
      <w:r w:rsidR="001438D3">
        <w:t xml:space="preserve"> IDE是功能强大的JavaScript 和XML开发工具包。这个强大的编辑器可以进行JavaScript、XUL/XBL以及Yahoo! Widget开发。其中JavaScript编辑器具有代码完成（code completion）、语法标记以及内容概览等功能，协助开发人员创建高效的JavaScript代码。</w:t>
      </w:r>
    </w:p>
    <w:p w:rsidR="001438D3" w:rsidRDefault="001438D3" w:rsidP="001438D3">
      <w:r>
        <w:t>官方网站：http://www.spket.com</w:t>
      </w:r>
    </w:p>
    <w:p w:rsidR="001438D3" w:rsidRDefault="001438D3" w:rsidP="001438D3">
      <w:r>
        <w:t>Eclipse在线安装URL：http://www.agpad.com/update</w:t>
      </w:r>
    </w:p>
    <w:p w:rsidR="001438D3" w:rsidRDefault="001438D3" w:rsidP="001438D3"/>
    <w:p w:rsidR="001438D3" w:rsidRDefault="001438D3" w:rsidP="001438D3">
      <w:pPr>
        <w:pStyle w:val="Heading2"/>
      </w:pPr>
      <w:proofErr w:type="spellStart"/>
      <w:r>
        <w:t>JadClipse</w:t>
      </w:r>
      <w:proofErr w:type="spellEnd"/>
      <w:r>
        <w:t xml:space="preserve"> </w:t>
      </w:r>
    </w:p>
    <w:p w:rsidR="001438D3" w:rsidRDefault="00DC5126" w:rsidP="001438D3">
      <w:r>
        <w:tab/>
      </w:r>
      <w:r w:rsidR="001438D3">
        <w:t>介绍：</w:t>
      </w:r>
      <w:proofErr w:type="spellStart"/>
      <w:r w:rsidR="001438D3">
        <w:t>JadClipse</w:t>
      </w:r>
      <w:proofErr w:type="spellEnd"/>
      <w:r w:rsidR="001438D3">
        <w:t>是一个Eclipse插件,无缝地集成了</w:t>
      </w:r>
      <w:proofErr w:type="spellStart"/>
      <w:r w:rsidR="001438D3">
        <w:t>Jad</w:t>
      </w:r>
      <w:proofErr w:type="spellEnd"/>
      <w:r w:rsidR="001438D3">
        <w:t>(快速Java反编译器)与Eclipse。通常,当打开一个类文件，类文件查看器将显示一个简短的API类的轮廓。如果你安装这个插件,</w:t>
      </w:r>
      <w:proofErr w:type="spellStart"/>
      <w:r w:rsidR="001438D3">
        <w:t>JadClipse</w:t>
      </w:r>
      <w:proofErr w:type="spellEnd"/>
      <w:r w:rsidR="001438D3">
        <w:t>类文件查看器将替换类文件查看器并显示了类的反编译源代码。这个任务可以通过在后台使用</w:t>
      </w:r>
      <w:proofErr w:type="spellStart"/>
      <w:r w:rsidR="001438D3">
        <w:t>Jad</w:t>
      </w:r>
      <w:proofErr w:type="spellEnd"/>
      <w:r w:rsidR="001438D3">
        <w:t>反编译相应的类文件来完成。可以支持正常的Java语法高亮以及大纲视图。</w:t>
      </w:r>
    </w:p>
    <w:p w:rsidR="001438D3" w:rsidRDefault="001438D3" w:rsidP="001438D3">
      <w:r>
        <w:t>官方网站：http://sourceforge.net/projects/jadclipse/</w:t>
      </w:r>
    </w:p>
    <w:p w:rsidR="001438D3" w:rsidRDefault="001438D3" w:rsidP="001438D3">
      <w:r>
        <w:t>Eclipse在线安装URL：http://feeling.sourceforge.net/update</w:t>
      </w:r>
    </w:p>
    <w:p w:rsidR="001438D3" w:rsidRDefault="001438D3" w:rsidP="001438D3"/>
    <w:p w:rsidR="001438D3" w:rsidRDefault="001438D3" w:rsidP="001438D3">
      <w:pPr>
        <w:pStyle w:val="Heading2"/>
      </w:pPr>
      <w:r>
        <w:t xml:space="preserve">MAT </w:t>
      </w:r>
    </w:p>
    <w:p w:rsidR="001438D3" w:rsidRDefault="006C69EC" w:rsidP="001438D3">
      <w:r>
        <w:tab/>
      </w:r>
      <w:r w:rsidR="001438D3">
        <w:t>介绍：Eclipse Memory Analyzer（MAT）是著名的跨平台集成开发环境 Eclipse Galileo 版本的 33 个组成项目中之一，它是一个功能丰富的JAVA 堆转储文件分析工具，可以帮助你发现内存漏洞和减少内存消耗。对于大型 JAVA 应用程序来说，再精细的测试也难以堵住所有的漏洞，即便我们在测试阶段进行了大量卓有成效的工作，很多问题还是会在生产环境下暴露出来，并且很难在测试环境中进行重现。JVM 能够记录下问题发生时系统的部分运行状态，并将其存储在堆转储 (Heap Dump) 文件中，从而为我们分析和诊断问题提供了重要的依据。</w:t>
      </w:r>
    </w:p>
    <w:p w:rsidR="001438D3" w:rsidRDefault="001438D3" w:rsidP="001438D3">
      <w:r>
        <w:lastRenderedPageBreak/>
        <w:t>官方网站：http://www.eclipse.org/mat/</w:t>
      </w:r>
    </w:p>
    <w:p w:rsidR="001438D3" w:rsidRDefault="001438D3" w:rsidP="001438D3">
      <w:r>
        <w:t>Eclipse在线安装URL：http://download.eclipse.org/mat/1.2/update-site/</w:t>
      </w:r>
    </w:p>
    <w:p w:rsidR="00F14AD1" w:rsidRDefault="00F14AD1" w:rsidP="001438D3"/>
    <w:p w:rsidR="001438D3" w:rsidRDefault="001438D3" w:rsidP="001438D3">
      <w:pPr>
        <w:pStyle w:val="Heading2"/>
      </w:pPr>
      <w:proofErr w:type="spellStart"/>
      <w:r>
        <w:t>PatternBox</w:t>
      </w:r>
      <w:proofErr w:type="spellEnd"/>
    </w:p>
    <w:p w:rsidR="001438D3" w:rsidRDefault="000608EC" w:rsidP="001438D3">
      <w:r>
        <w:tab/>
      </w:r>
      <w:r w:rsidR="001438D3">
        <w:t>介绍：</w:t>
      </w:r>
      <w:proofErr w:type="spellStart"/>
      <w:r w:rsidR="001438D3">
        <w:t>PatternBox</w:t>
      </w:r>
      <w:proofErr w:type="spellEnd"/>
      <w:r w:rsidR="001438D3">
        <w:t>是一个Java设计模式编辑器。它提供一个基于模板的代码生成器。这个基于XML的模板机制使得你能够定义自己的代码模板。</w:t>
      </w:r>
      <w:proofErr w:type="spellStart"/>
      <w:r w:rsidR="001438D3">
        <w:t>PatternBox</w:t>
      </w:r>
      <w:proofErr w:type="spellEnd"/>
      <w:r w:rsidR="001438D3">
        <w:t>当前能够为16种</w:t>
      </w:r>
      <w:proofErr w:type="spellStart"/>
      <w:r w:rsidR="001438D3">
        <w:t>GoF</w:t>
      </w:r>
      <w:proofErr w:type="spellEnd"/>
      <w:r w:rsidR="001438D3">
        <w:t>设计模式生成代码。</w:t>
      </w:r>
    </w:p>
    <w:p w:rsidR="001438D3" w:rsidRDefault="001438D3" w:rsidP="001438D3">
      <w:r>
        <w:t>官方网站：http://www.patternbox.com/</w:t>
      </w:r>
    </w:p>
    <w:p w:rsidR="001438D3" w:rsidRDefault="001438D3" w:rsidP="001438D3">
      <w:r>
        <w:t>插件下载URL：http://www.patternbox.com/eclipse-plugin.html</w:t>
      </w:r>
    </w:p>
    <w:p w:rsidR="001438D3" w:rsidRDefault="001438D3" w:rsidP="001438D3"/>
    <w:p w:rsidR="003A1A9F" w:rsidRDefault="003A1A9F" w:rsidP="001438D3"/>
    <w:p w:rsidR="001438D3" w:rsidRDefault="001438D3" w:rsidP="001438D3"/>
    <w:p w:rsidR="001438D3" w:rsidRDefault="001438D3" w:rsidP="00DB1B3E">
      <w:pPr>
        <w:pStyle w:val="Heading2"/>
      </w:pPr>
      <w:proofErr w:type="spellStart"/>
      <w:r>
        <w:t>SpringIDE</w:t>
      </w:r>
      <w:proofErr w:type="spellEnd"/>
    </w:p>
    <w:p w:rsidR="001438D3" w:rsidRDefault="001438D3" w:rsidP="001438D3">
      <w:r>
        <w:t xml:space="preserve">        介绍：Spring IDE是一系列Eclipse插件，目的开发基于Spring的应用。Spring IDE增强了普通Eclipse IDE自带工具构建基于Spring的应用程序的能力。它使你的Eclipse IDE能够感知Spring，并给各种不同类型的Spring相关构件（Spring配置文件，Spring注解等）添加代码完成，验证，内容辅助，快速修复等功能。它也包含了对重构、Spring自动装配、Spring AOP和</w:t>
      </w:r>
      <w:proofErr w:type="spellStart"/>
      <w:r>
        <w:t>AspectJ</w:t>
      </w:r>
      <w:proofErr w:type="spellEnd"/>
      <w:r>
        <w:t xml:space="preserve">、Spring Batch、Spring集成、Spring Security以及Spring </w:t>
      </w:r>
      <w:proofErr w:type="spellStart"/>
      <w:r>
        <w:t>WebFlow</w:t>
      </w:r>
      <w:proofErr w:type="spellEnd"/>
      <w:r>
        <w:t xml:space="preserve">的支持，并集成了Eclipse </w:t>
      </w:r>
      <w:proofErr w:type="spellStart"/>
      <w:r>
        <w:t>Mylyn</w:t>
      </w:r>
      <w:proofErr w:type="spellEnd"/>
      <w:r>
        <w:t>。它同时还包含了Spring UAA（用户代理分析），帮助我们收集一些使用数据的一个可选组件。这是完全匿名的，并且有助于我们更好地理解如何使用工具，如何在未来改进它。它还附带了</w:t>
      </w:r>
      <w:proofErr w:type="spellStart"/>
      <w:r>
        <w:t>SpringSource</w:t>
      </w:r>
      <w:proofErr w:type="spellEnd"/>
      <w:r>
        <w:t>面板这个可选组件，可以给你带来有关</w:t>
      </w:r>
      <w:proofErr w:type="spellStart"/>
      <w:r>
        <w:t>SpringSource</w:t>
      </w:r>
      <w:proofErr w:type="spellEnd"/>
      <w:r>
        <w:t xml:space="preserve">相关项目的最新信息以及一个易于使用的扩展安装来为Eclipse集成像VMware </w:t>
      </w:r>
      <w:proofErr w:type="spellStart"/>
      <w:r>
        <w:t>vFabric</w:t>
      </w:r>
      <w:proofErr w:type="spellEnd"/>
      <w:r>
        <w:t xml:space="preserve"> TC Server或Cloud Foundry这样的额外的工具</w:t>
      </w:r>
      <w:r>
        <w:rPr>
          <w:rFonts w:hint="eastAsia"/>
        </w:rPr>
        <w:t>附加组件。</w:t>
      </w:r>
    </w:p>
    <w:p w:rsidR="001438D3" w:rsidRDefault="001438D3" w:rsidP="001438D3">
      <w:r>
        <w:t>官方网站：https://github.com/SpringSource/spring-ide</w:t>
      </w:r>
    </w:p>
    <w:p w:rsidR="001438D3" w:rsidRDefault="001438D3" w:rsidP="000E24DE">
      <w:r>
        <w:t>Eclipse在线安装URL：</w:t>
      </w:r>
      <w:r w:rsidR="000E24DE">
        <w:fldChar w:fldCharType="begin"/>
      </w:r>
      <w:r w:rsidR="000E24DE">
        <w:instrText xml:space="preserve"> HYPERLINK "http://dist.springsource.com/release/TOOLS/update/e4.6/" </w:instrText>
      </w:r>
      <w:r w:rsidR="000E24DE">
        <w:fldChar w:fldCharType="separate"/>
      </w:r>
      <w:r w:rsidR="000E24DE">
        <w:rPr>
          <w:rStyle w:val="Hyperlink"/>
          <w:rFonts w:ascii="Arial" w:hAnsi="Arial" w:cs="Arial"/>
          <w:color w:val="5FA134"/>
          <w:sz w:val="21"/>
          <w:szCs w:val="21"/>
        </w:rPr>
        <w:t>http://dist.springsource.com/release/TOOLS/update/e4.6/</w:t>
      </w:r>
      <w:r w:rsidR="000E24DE">
        <w:fldChar w:fldCharType="end"/>
      </w:r>
    </w:p>
    <w:p w:rsidR="00C03A83" w:rsidRDefault="00C03A83"/>
    <w:p w:rsidR="009C21D6" w:rsidRDefault="009C21D6" w:rsidP="009C21D6">
      <w:pPr>
        <w:pStyle w:val="Heading2"/>
      </w:pPr>
      <w:proofErr w:type="spellStart"/>
      <w:r w:rsidRPr="009C21D6">
        <w:t>ERMaster</w:t>
      </w:r>
      <w:proofErr w:type="spellEnd"/>
    </w:p>
    <w:p w:rsidR="003D3347" w:rsidRPr="003D3347" w:rsidRDefault="003D3347" w:rsidP="003D3347">
      <w:r>
        <w:tab/>
      </w:r>
      <w:r>
        <w:t xml:space="preserve">ER Master 是一个用于设计ER模型图的Eclipse插件。提供的功能包括：从数据库导入关系生成ER图，导出设计图，导出DDL数据定义语句等。目前完整支持的数据库包括 </w:t>
      </w:r>
      <w:proofErr w:type="spellStart"/>
      <w:r>
        <w:t>MySQL</w:t>
      </w:r>
      <w:proofErr w:type="spellEnd"/>
      <w:r>
        <w:t>、</w:t>
      </w:r>
      <w:proofErr w:type="spellStart"/>
      <w:r>
        <w:t>PostgreSQL</w:t>
      </w:r>
      <w:proofErr w:type="spellEnd"/>
      <w:r>
        <w:t xml:space="preserve"> 和</w:t>
      </w:r>
      <w:r>
        <w:t>-Oracle (developing)</w:t>
      </w:r>
      <w:r>
        <w:t>-DB2 (dev</w:t>
      </w:r>
      <w:r>
        <w:t>eloping)-HSQLDB (developing)-SQLITE (developing)</w:t>
      </w:r>
      <w:r>
        <w:t>-</w:t>
      </w:r>
      <w:proofErr w:type="spellStart"/>
      <w:r>
        <w:t>SQLServer</w:t>
      </w:r>
      <w:proofErr w:type="spellEnd"/>
      <w:r>
        <w:t xml:space="preserve"> (developing)</w:t>
      </w:r>
    </w:p>
    <w:p w:rsidR="009C21D6" w:rsidRDefault="009C21D6">
      <w:proofErr w:type="spellStart"/>
      <w:r w:rsidRPr="009C21D6">
        <w:t>ERMaster</w:t>
      </w:r>
      <w:proofErr w:type="spellEnd"/>
      <w:r w:rsidRPr="009C21D6">
        <w:t>在线安装 :http://ermaster.sourceforge.net/update-site/</w:t>
      </w:r>
    </w:p>
    <w:p w:rsidR="00602D87" w:rsidRDefault="00602D87">
      <w:r>
        <w:rPr>
          <w:rFonts w:hint="eastAsia"/>
        </w:rPr>
        <w:t>使用说明：</w:t>
      </w:r>
      <w:r w:rsidRPr="00602D87">
        <w:t>http://ermaster.sourceforge.net/</w:t>
      </w:r>
    </w:p>
    <w:p w:rsidR="00197038" w:rsidRDefault="00197038"/>
    <w:p w:rsidR="00197038" w:rsidRDefault="00197038"/>
    <w:p w:rsidR="00197038" w:rsidRDefault="00197038" w:rsidP="00197038">
      <w:pPr>
        <w:pStyle w:val="Heading2"/>
      </w:pPr>
      <w:r w:rsidRPr="00197038">
        <w:t>Activit5</w:t>
      </w:r>
      <w:r w:rsidRPr="00197038">
        <w:t>流程图插件</w:t>
      </w:r>
    </w:p>
    <w:p w:rsidR="00197038" w:rsidRPr="008669AD" w:rsidRDefault="00197038">
      <w:r w:rsidRPr="008669AD">
        <w:t>http://activiti.org/designer/update/</w:t>
      </w:r>
    </w:p>
    <w:sectPr w:rsidR="00197038" w:rsidRPr="008669AD" w:rsidSect="00C03A83">
      <w:footerReference w:type="default" r:id="rId7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1058E" w:rsidRDefault="0091058E" w:rsidP="003170A6">
      <w:pPr>
        <w:spacing w:after="0"/>
      </w:pPr>
      <w:r>
        <w:separator/>
      </w:r>
    </w:p>
  </w:endnote>
  <w:endnote w:type="continuationSeparator" w:id="0">
    <w:p w:rsidR="0091058E" w:rsidRDefault="0091058E" w:rsidP="003170A6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319013"/>
      <w:docPartObj>
        <w:docPartGallery w:val="Page Numbers (Bottom of Page)"/>
        <w:docPartUnique/>
      </w:docPartObj>
    </w:sdtPr>
    <w:sdtContent>
      <w:p w:rsidR="003170A6" w:rsidRDefault="00836F6A">
        <w:pPr>
          <w:pStyle w:val="Footer"/>
          <w:jc w:val="right"/>
        </w:pPr>
        <w:fldSimple w:instr=" PAGE   \* MERGEFORMAT ">
          <w:r w:rsidR="00F14AD1">
            <w:rPr>
              <w:noProof/>
            </w:rPr>
            <w:t>5</w:t>
          </w:r>
        </w:fldSimple>
      </w:p>
    </w:sdtContent>
  </w:sdt>
  <w:p w:rsidR="003170A6" w:rsidRDefault="003170A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1058E" w:rsidRDefault="0091058E" w:rsidP="003170A6">
      <w:pPr>
        <w:spacing w:after="0"/>
      </w:pPr>
      <w:r>
        <w:separator/>
      </w:r>
    </w:p>
  </w:footnote>
  <w:footnote w:type="continuationSeparator" w:id="0">
    <w:p w:rsidR="0091058E" w:rsidRDefault="0091058E" w:rsidP="003170A6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CA6D25"/>
    <w:multiLevelType w:val="hybridMultilevel"/>
    <w:tmpl w:val="F4C4964A"/>
    <w:lvl w:ilvl="0" w:tplc="6F28C73E">
      <w:start w:val="1"/>
      <w:numFmt w:val="chineseCountingThousand"/>
      <w:pStyle w:val="Heading1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092057"/>
    <w:multiLevelType w:val="hybridMultilevel"/>
    <w:tmpl w:val="B2C237D4"/>
    <w:lvl w:ilvl="0" w:tplc="27AEBD4A">
      <w:start w:val="1"/>
      <w:numFmt w:val="decimal"/>
      <w:pStyle w:val="Heading3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3E381D"/>
    <w:multiLevelType w:val="hybridMultilevel"/>
    <w:tmpl w:val="FBE41540"/>
    <w:lvl w:ilvl="0" w:tplc="5C9666AE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0"/>
  </w:num>
  <w:num w:numId="5">
    <w:abstractNumId w:val="2"/>
  </w:num>
  <w:num w:numId="6">
    <w:abstractNumId w:val="1"/>
  </w:num>
  <w:num w:numId="7">
    <w:abstractNumId w:val="0"/>
  </w:num>
  <w:num w:numId="8">
    <w:abstractNumId w:val="2"/>
  </w:num>
  <w:num w:numId="9">
    <w:abstractNumId w:val="1"/>
  </w:num>
  <w:num w:numId="10">
    <w:abstractNumId w:val="0"/>
  </w:num>
  <w:num w:numId="11">
    <w:abstractNumId w:val="2"/>
  </w:num>
  <w:num w:numId="12">
    <w:abstractNumId w:val="1"/>
  </w:num>
  <w:num w:numId="13">
    <w:abstractNumId w:val="0"/>
  </w:num>
  <w:num w:numId="14">
    <w:abstractNumId w:val="2"/>
  </w:num>
  <w:num w:numId="1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1438D3"/>
    <w:rsid w:val="00013AF8"/>
    <w:rsid w:val="000608EC"/>
    <w:rsid w:val="000A55F0"/>
    <w:rsid w:val="000E24DE"/>
    <w:rsid w:val="001438D3"/>
    <w:rsid w:val="00197038"/>
    <w:rsid w:val="00285D81"/>
    <w:rsid w:val="003170A6"/>
    <w:rsid w:val="00321678"/>
    <w:rsid w:val="0035022E"/>
    <w:rsid w:val="003A1A9F"/>
    <w:rsid w:val="003D3347"/>
    <w:rsid w:val="003F6A6B"/>
    <w:rsid w:val="0045122B"/>
    <w:rsid w:val="004804A1"/>
    <w:rsid w:val="004D4238"/>
    <w:rsid w:val="004E671A"/>
    <w:rsid w:val="00562410"/>
    <w:rsid w:val="0056252B"/>
    <w:rsid w:val="00602D87"/>
    <w:rsid w:val="00694F12"/>
    <w:rsid w:val="006A44B5"/>
    <w:rsid w:val="006B5897"/>
    <w:rsid w:val="006C69EC"/>
    <w:rsid w:val="006D2D46"/>
    <w:rsid w:val="008261CD"/>
    <w:rsid w:val="00836F6A"/>
    <w:rsid w:val="00846344"/>
    <w:rsid w:val="008669AD"/>
    <w:rsid w:val="00887BD5"/>
    <w:rsid w:val="008B5ACA"/>
    <w:rsid w:val="008C5117"/>
    <w:rsid w:val="00904415"/>
    <w:rsid w:val="0091058E"/>
    <w:rsid w:val="00975733"/>
    <w:rsid w:val="0099619D"/>
    <w:rsid w:val="009C21D6"/>
    <w:rsid w:val="009D5000"/>
    <w:rsid w:val="00A50365"/>
    <w:rsid w:val="00A61914"/>
    <w:rsid w:val="00AF1566"/>
    <w:rsid w:val="00B122DB"/>
    <w:rsid w:val="00C03A83"/>
    <w:rsid w:val="00C725AC"/>
    <w:rsid w:val="00D00B3E"/>
    <w:rsid w:val="00D24EDE"/>
    <w:rsid w:val="00D80E2B"/>
    <w:rsid w:val="00D85FCB"/>
    <w:rsid w:val="00DB1B3E"/>
    <w:rsid w:val="00DB6FA6"/>
    <w:rsid w:val="00DC5126"/>
    <w:rsid w:val="00DE6E85"/>
    <w:rsid w:val="00DF391D"/>
    <w:rsid w:val="00E1342E"/>
    <w:rsid w:val="00E536F5"/>
    <w:rsid w:val="00E54F25"/>
    <w:rsid w:val="00EB6178"/>
    <w:rsid w:val="00EF3DCE"/>
    <w:rsid w:val="00F14AD1"/>
    <w:rsid w:val="00F37F94"/>
    <w:rsid w:val="00F57F20"/>
    <w:rsid w:val="00F906AD"/>
    <w:rsid w:val="00FC36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80"/>
        <w:ind w:left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5ACA"/>
    <w:rPr>
      <w:rFonts w:ascii="微软雅黑" w:hAnsi="微软雅黑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5ACA"/>
    <w:pPr>
      <w:keepNext/>
      <w:keepLines/>
      <w:numPr>
        <w:numId w:val="1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5ACA"/>
    <w:pPr>
      <w:keepNext/>
      <w:keepLines/>
      <w:numPr>
        <w:numId w:val="14"/>
      </w:numPr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5ACA"/>
    <w:pPr>
      <w:keepNext/>
      <w:keepLines/>
      <w:numPr>
        <w:numId w:val="15"/>
      </w:numPr>
      <w:spacing w:before="200" w:after="0"/>
      <w:outlineLvl w:val="2"/>
    </w:pPr>
    <w:rPr>
      <w:rFonts w:eastAsiaTheme="majorEastAsia" w:cstheme="majorBidi"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B5ACA"/>
    <w:rPr>
      <w:rFonts w:ascii="微软雅黑" w:eastAsiaTheme="majorEastAsia" w:hAnsi="微软雅黑" w:cstheme="majorBidi"/>
      <w:bCs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B5ACA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8B5ACA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B5AC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B6FA6"/>
    <w:pPr>
      <w:spacing w:after="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B6FA6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5ACA"/>
    <w:rPr>
      <w:rFonts w:ascii="微软雅黑" w:eastAsiaTheme="majorEastAsia" w:hAnsi="微软雅黑" w:cstheme="majorBidi"/>
      <w:bCs/>
      <w:color w:val="000000" w:themeColor="text1"/>
      <w:sz w:val="24"/>
    </w:rPr>
  </w:style>
  <w:style w:type="paragraph" w:styleId="ListParagraph">
    <w:name w:val="List Paragraph"/>
    <w:basedOn w:val="Normal"/>
    <w:uiPriority w:val="34"/>
    <w:qFormat/>
    <w:rsid w:val="008B5AC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3170A6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170A6"/>
    <w:rPr>
      <w:rFonts w:ascii="微软雅黑" w:hAnsi="微软雅黑"/>
      <w:sz w:val="24"/>
    </w:rPr>
  </w:style>
  <w:style w:type="paragraph" w:styleId="Footer">
    <w:name w:val="footer"/>
    <w:basedOn w:val="Normal"/>
    <w:link w:val="FooterChar"/>
    <w:uiPriority w:val="99"/>
    <w:unhideWhenUsed/>
    <w:rsid w:val="003170A6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170A6"/>
    <w:rPr>
      <w:rFonts w:ascii="微软雅黑" w:hAnsi="微软雅黑"/>
      <w:sz w:val="24"/>
    </w:rPr>
  </w:style>
  <w:style w:type="character" w:styleId="Hyperlink">
    <w:name w:val="Hyperlink"/>
    <w:basedOn w:val="DefaultParagraphFont"/>
    <w:uiPriority w:val="99"/>
    <w:semiHidden/>
    <w:unhideWhenUsed/>
    <w:rsid w:val="000E24D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189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3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8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iaoxiazhang1\Desktop\&#25105;&#30340;&#27169;&#26495;&#25991;&#26723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我的模板文档.dotx</Template>
  <TotalTime>3133</TotalTime>
  <Pages>5</Pages>
  <Words>580</Words>
  <Characters>3309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xiaoxiazhang1</dc:creator>
  <cp:lastModifiedBy>xiaoxiazhang1</cp:lastModifiedBy>
  <cp:revision>84</cp:revision>
  <dcterms:created xsi:type="dcterms:W3CDTF">2015-10-11T06:56:00Z</dcterms:created>
  <dcterms:modified xsi:type="dcterms:W3CDTF">2016-09-23T06:16:00Z</dcterms:modified>
</cp:coreProperties>
</file>