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61392" w:rsidP="00461392">
      <w:pPr>
        <w:pStyle w:val="Title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详解</w:t>
      </w:r>
    </w:p>
    <w:p w:rsidR="006C5A40" w:rsidRDefault="00993746" w:rsidP="006C5A40">
      <w:pPr>
        <w:pStyle w:val="Heading1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详解</w:t>
      </w:r>
    </w:p>
    <w:p w:rsidR="00302CC2" w:rsidRDefault="00302CC2" w:rsidP="00302CC2">
      <w:r>
        <w:rPr>
          <w:noProof/>
        </w:rPr>
        <w:drawing>
          <wp:inline distT="0" distB="0" distL="0" distR="0">
            <wp:extent cx="5486400" cy="2733176"/>
            <wp:effectExtent l="19050" t="0" r="0" b="0"/>
            <wp:docPr id="13" name="Picture 13" descr="http://img.blog.csdn.net/2016052216012188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52216012188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5B7" w:rsidRDefault="001965B7" w:rsidP="00302CC2"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&lt;---</w:t>
      </w:r>
      <w:proofErr w:type="spellStart"/>
      <w:r>
        <w:rPr>
          <w:rFonts w:hint="eastAsia"/>
        </w:rPr>
        <w:t>GenericServlet</w:t>
      </w:r>
      <w:proofErr w:type="spellEnd"/>
      <w:r>
        <w:rPr>
          <w:rFonts w:hint="eastAsia"/>
        </w:rPr>
        <w:t xml:space="preserve">&lt;--- </w:t>
      </w:r>
      <w:proofErr w:type="spellStart"/>
      <w:r>
        <w:rPr>
          <w:rFonts w:hint="eastAsia"/>
        </w:rPr>
        <w:t>HttpServlet</w:t>
      </w:r>
      <w:proofErr w:type="spellEnd"/>
    </w:p>
    <w:p w:rsidR="001965B7" w:rsidRDefault="001965B7" w:rsidP="00302CC2"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&lt;---</w:t>
      </w:r>
      <w:proofErr w:type="spellStart"/>
      <w:r>
        <w:rPr>
          <w:rFonts w:hint="eastAsia"/>
        </w:rPr>
        <w:t>HttpServletRequest</w:t>
      </w:r>
      <w:proofErr w:type="spellEnd"/>
    </w:p>
    <w:p w:rsidR="001965B7" w:rsidRDefault="001965B7" w:rsidP="00302CC2">
      <w:proofErr w:type="spellStart"/>
      <w:r>
        <w:rPr>
          <w:rFonts w:hint="eastAsia"/>
        </w:rPr>
        <w:t>ServletResponse</w:t>
      </w:r>
      <w:proofErr w:type="spellEnd"/>
      <w:r>
        <w:rPr>
          <w:rFonts w:hint="eastAsia"/>
        </w:rPr>
        <w:t>&lt;---</w:t>
      </w:r>
      <w:proofErr w:type="spellStart"/>
      <w:r>
        <w:rPr>
          <w:rFonts w:hint="eastAsia"/>
        </w:rPr>
        <w:t>HttpServletReponse</w:t>
      </w:r>
      <w:proofErr w:type="spellEnd"/>
    </w:p>
    <w:p w:rsidR="00F848FF" w:rsidRPr="00302CC2" w:rsidRDefault="00DC0F19" w:rsidP="00302CC2"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，Cookie</w:t>
      </w:r>
    </w:p>
    <w:p w:rsidR="004A70B9" w:rsidRDefault="0077509D" w:rsidP="0077509D">
      <w:pPr>
        <w:pStyle w:val="Heading2"/>
      </w:pPr>
      <w:proofErr w:type="spellStart"/>
      <w:r w:rsidRPr="0077509D">
        <w:t>Servlet</w:t>
      </w:r>
      <w:proofErr w:type="spellEnd"/>
      <w:r w:rsidRPr="0077509D">
        <w:t>接口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7509D" w:rsidTr="0077509D">
        <w:tc>
          <w:tcPr>
            <w:tcW w:w="8388" w:type="dxa"/>
          </w:tcPr>
          <w:p w:rsidR="0077509D" w:rsidRDefault="0077509D" w:rsidP="0077509D">
            <w:pPr>
              <w:ind w:left="0"/>
            </w:pPr>
            <w:r w:rsidRPr="0077509D">
              <w:rPr>
                <w:b/>
              </w:rPr>
              <w:t>init(</w:t>
            </w:r>
            <w:proofErr w:type="spellStart"/>
            <w:r w:rsidRPr="0077509D">
              <w:rPr>
                <w:b/>
              </w:rPr>
              <w:t>ServletConfig</w:t>
            </w:r>
            <w:proofErr w:type="spellEnd"/>
            <w:r w:rsidRPr="0077509D">
              <w:rPr>
                <w:b/>
              </w:rPr>
              <w:t xml:space="preserve"> </w:t>
            </w:r>
            <w:proofErr w:type="spellStart"/>
            <w:r w:rsidRPr="0077509D">
              <w:rPr>
                <w:b/>
              </w:rPr>
              <w:t>config</w:t>
            </w:r>
            <w:proofErr w:type="spellEnd"/>
            <w:r w:rsidRPr="0077509D">
              <w:rPr>
                <w:b/>
              </w:rPr>
              <w:t>)</w:t>
            </w:r>
            <w:r w:rsidR="00E00C5B">
              <w:rPr>
                <w:rFonts w:hint="eastAsia"/>
              </w:rPr>
              <w:t>：</w:t>
            </w:r>
            <w:r>
              <w:t>在</w:t>
            </w:r>
            <w:proofErr w:type="spellStart"/>
            <w:r>
              <w:t>Servlet</w:t>
            </w:r>
            <w:proofErr w:type="spellEnd"/>
            <w:r>
              <w:t>实例化之后，</w:t>
            </w:r>
            <w:proofErr w:type="spellStart"/>
            <w:r>
              <w:t>Servlet</w:t>
            </w:r>
            <w:proofErr w:type="spellEnd"/>
            <w:r>
              <w:t>容器会调用</w:t>
            </w:r>
            <w:proofErr w:type="spellStart"/>
            <w:r>
              <w:t>init</w:t>
            </w:r>
            <w:proofErr w:type="spellEnd"/>
            <w:r>
              <w:t>()方法，来初始化该对象，主要是为了让</w:t>
            </w:r>
            <w:proofErr w:type="spellStart"/>
            <w:r>
              <w:t>servlet</w:t>
            </w:r>
            <w:proofErr w:type="spellEnd"/>
            <w:r>
              <w:t>对象在处理客户请求前完成一些初始化工作。例如建立数据库的连接，获取配置信息等。对于每个</w:t>
            </w:r>
            <w:proofErr w:type="spellStart"/>
            <w:r>
              <w:t>Servlet</w:t>
            </w:r>
            <w:proofErr w:type="spellEnd"/>
            <w:r>
              <w:t>实例，</w:t>
            </w:r>
            <w:proofErr w:type="spellStart"/>
            <w:r>
              <w:t>init</w:t>
            </w:r>
            <w:proofErr w:type="spellEnd"/>
            <w:r>
              <w:t>()方法只能被调用一次。</w:t>
            </w:r>
            <w:proofErr w:type="spellStart"/>
            <w:r>
              <w:t>Servlet</w:t>
            </w:r>
            <w:proofErr w:type="spellEnd"/>
            <w:r>
              <w:t>容器通过</w:t>
            </w:r>
            <w:proofErr w:type="spellStart"/>
            <w:r>
              <w:t>config</w:t>
            </w:r>
            <w:proofErr w:type="spellEnd"/>
            <w:r>
              <w:t>参数向</w:t>
            </w:r>
            <w:proofErr w:type="spellStart"/>
            <w:r>
              <w:t>Servlet</w:t>
            </w:r>
            <w:proofErr w:type="spellEnd"/>
            <w:r>
              <w:t>传递配置信息。可以通过</w:t>
            </w:r>
            <w:proofErr w:type="spellStart"/>
            <w:r>
              <w:t>config</w:t>
            </w:r>
            <w:proofErr w:type="spellEnd"/>
            <w:r>
              <w:t>获取web应用程序的初始化参数，还可以获取</w:t>
            </w:r>
            <w:proofErr w:type="spellStart"/>
            <w:r>
              <w:t>ServletContext</w:t>
            </w:r>
            <w:proofErr w:type="spellEnd"/>
            <w:r>
              <w:t>对象</w:t>
            </w:r>
          </w:p>
          <w:p w:rsidR="0077509D" w:rsidRDefault="0077509D" w:rsidP="0077509D">
            <w:pPr>
              <w:ind w:left="0"/>
            </w:pPr>
          </w:p>
          <w:p w:rsidR="0077509D" w:rsidRDefault="0077509D" w:rsidP="0077509D">
            <w:pPr>
              <w:ind w:left="0"/>
            </w:pPr>
            <w:r w:rsidRPr="00040346">
              <w:rPr>
                <w:b/>
              </w:rPr>
              <w:t>service(</w:t>
            </w:r>
            <w:proofErr w:type="spellStart"/>
            <w:r w:rsidRPr="00040346">
              <w:rPr>
                <w:b/>
              </w:rPr>
              <w:t>ServletRequest</w:t>
            </w:r>
            <w:proofErr w:type="spellEnd"/>
            <w:r w:rsidRPr="00040346">
              <w:rPr>
                <w:b/>
              </w:rPr>
              <w:t xml:space="preserve"> </w:t>
            </w:r>
            <w:proofErr w:type="spellStart"/>
            <w:r w:rsidRPr="00040346">
              <w:rPr>
                <w:b/>
              </w:rPr>
              <w:t>req,ServletResponse</w:t>
            </w:r>
            <w:proofErr w:type="spellEnd"/>
            <w:r w:rsidRPr="00040346">
              <w:rPr>
                <w:b/>
              </w:rPr>
              <w:t xml:space="preserve"> res)</w:t>
            </w:r>
            <w:r w:rsidR="00E00C5B">
              <w:rPr>
                <w:rFonts w:hint="eastAsia"/>
              </w:rPr>
              <w:t>：</w:t>
            </w:r>
            <w:r>
              <w:t xml:space="preserve">   容器调用service()方法处理客户端的请求，在调用service()方法被容器调用之前，必须确保</w:t>
            </w:r>
            <w:proofErr w:type="spellStart"/>
            <w:r>
              <w:t>Init</w:t>
            </w:r>
            <w:proofErr w:type="spellEnd"/>
            <w:r>
              <w:t>()方法正确完成，容器会构造一个</w:t>
            </w:r>
            <w:proofErr w:type="spellStart"/>
            <w:r>
              <w:t>ServletRequest</w:t>
            </w:r>
            <w:proofErr w:type="spellEnd"/>
            <w:r>
              <w:t>对象和</w:t>
            </w:r>
            <w:proofErr w:type="spellStart"/>
            <w:r>
              <w:t>ServletResponse</w:t>
            </w:r>
            <w:proofErr w:type="spellEnd"/>
            <w:r>
              <w:t>对象作为参数传递给service()方法。</w:t>
            </w:r>
          </w:p>
          <w:p w:rsidR="00B61D81" w:rsidRDefault="00B61D81" w:rsidP="0077509D">
            <w:pPr>
              <w:ind w:left="0"/>
            </w:pPr>
          </w:p>
          <w:p w:rsidR="0077509D" w:rsidRDefault="00B61D81" w:rsidP="0077509D">
            <w:pPr>
              <w:ind w:left="0"/>
            </w:pPr>
            <w:r w:rsidRPr="00B61D81">
              <w:rPr>
                <w:b/>
              </w:rPr>
              <w:lastRenderedPageBreak/>
              <w:t>destroy()</w:t>
            </w:r>
            <w:r w:rsidR="00E00C5B">
              <w:rPr>
                <w:rFonts w:hint="eastAsia"/>
              </w:rPr>
              <w:t>：</w:t>
            </w:r>
            <w:r w:rsidR="0077509D">
              <w:t>当容器检测到一个</w:t>
            </w:r>
            <w:proofErr w:type="spellStart"/>
            <w:r w:rsidR="0077509D">
              <w:t>Servlet</w:t>
            </w:r>
            <w:proofErr w:type="spellEnd"/>
            <w:r w:rsidR="0077509D">
              <w:t>对象应该从服务中被移除的时候，容器会调用该对象的</w:t>
            </w:r>
            <w:proofErr w:type="spellStart"/>
            <w:r w:rsidR="0077509D">
              <w:t>destory</w:t>
            </w:r>
            <w:proofErr w:type="spellEnd"/>
            <w:r w:rsidR="0077509D">
              <w:t>方法，以便让</w:t>
            </w:r>
            <w:proofErr w:type="spellStart"/>
            <w:r w:rsidR="0077509D">
              <w:t>Servlet</w:t>
            </w:r>
            <w:proofErr w:type="spellEnd"/>
            <w:r w:rsidR="0077509D">
              <w:t>对象可以释放它所使用的资源，保存数据到数据库中。</w:t>
            </w:r>
          </w:p>
          <w:p w:rsidR="00B53530" w:rsidRDefault="00B53530" w:rsidP="0077509D">
            <w:pPr>
              <w:ind w:left="0"/>
            </w:pPr>
          </w:p>
          <w:p w:rsidR="0077509D" w:rsidRDefault="0077509D" w:rsidP="0077509D">
            <w:pPr>
              <w:ind w:left="0"/>
            </w:pPr>
            <w:proofErr w:type="spellStart"/>
            <w:r w:rsidRPr="00B53530">
              <w:rPr>
                <w:b/>
              </w:rPr>
              <w:t>ServletConfig</w:t>
            </w:r>
            <w:proofErr w:type="spellEnd"/>
            <w:r w:rsidRPr="00B53530">
              <w:rPr>
                <w:b/>
              </w:rPr>
              <w:t xml:space="preserve"> </w:t>
            </w:r>
            <w:proofErr w:type="spellStart"/>
            <w:r w:rsidRPr="00B53530">
              <w:rPr>
                <w:b/>
              </w:rPr>
              <w:t>getServletConfig</w:t>
            </w:r>
            <w:proofErr w:type="spellEnd"/>
            <w:r w:rsidRPr="00B53530">
              <w:rPr>
                <w:b/>
              </w:rPr>
              <w:t>()</w:t>
            </w:r>
            <w:r w:rsidR="00E00C5B">
              <w:rPr>
                <w:rFonts w:hint="eastAsia"/>
              </w:rPr>
              <w:t>：</w:t>
            </w:r>
            <w:r>
              <w:t>返回容器调用</w:t>
            </w:r>
            <w:proofErr w:type="spellStart"/>
            <w:r>
              <w:t>init</w:t>
            </w:r>
            <w:proofErr w:type="spellEnd"/>
            <w:r>
              <w:t>()方法时传递给</w:t>
            </w:r>
            <w:proofErr w:type="spellStart"/>
            <w:r>
              <w:t>Servlet</w:t>
            </w:r>
            <w:proofErr w:type="spellEnd"/>
            <w:r>
              <w:t>对象的</w:t>
            </w:r>
            <w:proofErr w:type="spellStart"/>
            <w:r>
              <w:t>ServletConfig</w:t>
            </w:r>
            <w:proofErr w:type="spellEnd"/>
            <w:r>
              <w:t>对象</w:t>
            </w:r>
          </w:p>
          <w:p w:rsidR="00B24A97" w:rsidRDefault="00B24A97" w:rsidP="0077509D">
            <w:pPr>
              <w:ind w:left="0"/>
            </w:pPr>
          </w:p>
          <w:p w:rsidR="0077509D" w:rsidRDefault="0077509D" w:rsidP="0077509D">
            <w:pPr>
              <w:ind w:left="0"/>
            </w:pPr>
            <w:r w:rsidRPr="00B24A97">
              <w:rPr>
                <w:b/>
              </w:rPr>
              <w:t xml:space="preserve">String </w:t>
            </w:r>
            <w:proofErr w:type="spellStart"/>
            <w:r w:rsidRPr="00B24A97">
              <w:rPr>
                <w:b/>
              </w:rPr>
              <w:t>getServletInfo</w:t>
            </w:r>
            <w:proofErr w:type="spellEnd"/>
            <w:r w:rsidRPr="00B24A97">
              <w:rPr>
                <w:b/>
              </w:rPr>
              <w:t>()</w:t>
            </w:r>
            <w:r w:rsidR="00E00C5B">
              <w:rPr>
                <w:rFonts w:hint="eastAsia"/>
              </w:rPr>
              <w:t>：</w:t>
            </w:r>
            <w:r>
              <w:t>返回一个String类型的字符串，包含了关于</w:t>
            </w:r>
            <w:proofErr w:type="spellStart"/>
            <w:r>
              <w:t>Servlet</w:t>
            </w:r>
            <w:proofErr w:type="spellEnd"/>
            <w:r>
              <w:t>的信息，例如版权，作者等。</w:t>
            </w:r>
          </w:p>
          <w:p w:rsidR="00A9434E" w:rsidRDefault="00A9434E" w:rsidP="0077509D">
            <w:pPr>
              <w:ind w:left="0"/>
            </w:pPr>
          </w:p>
        </w:tc>
      </w:tr>
    </w:tbl>
    <w:p w:rsidR="0077509D" w:rsidRPr="0077509D" w:rsidRDefault="0077509D" w:rsidP="0077509D"/>
    <w:p w:rsidR="00D4563B" w:rsidRDefault="00EF368E" w:rsidP="00EF368E">
      <w:pPr>
        <w:pStyle w:val="Heading2"/>
      </w:pPr>
      <w:proofErr w:type="spellStart"/>
      <w:r w:rsidRPr="00EF368E">
        <w:t>ServletRequest</w:t>
      </w:r>
      <w:proofErr w:type="spellEnd"/>
      <w:r>
        <w:rPr>
          <w:rFonts w:hint="eastAsia"/>
        </w:rPr>
        <w:t>接口</w:t>
      </w:r>
    </w:p>
    <w:p w:rsidR="00B67CED" w:rsidRPr="00B67CED" w:rsidRDefault="00B67CED" w:rsidP="00B67CED">
      <w:r>
        <w:rPr>
          <w:rFonts w:hint="eastAsia"/>
        </w:rPr>
        <w:t>对于每一个HTTP请求都会创建一个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。</w:t>
      </w:r>
      <w:r w:rsidR="00120E7C">
        <w:rPr>
          <w:rFonts w:hint="eastAsia"/>
        </w:rPr>
        <w:t>并将它传给</w:t>
      </w:r>
      <w:proofErr w:type="spellStart"/>
      <w:r w:rsidR="00120E7C">
        <w:rPr>
          <w:rFonts w:hint="eastAsia"/>
        </w:rPr>
        <w:t>Servlet</w:t>
      </w:r>
      <w:proofErr w:type="spellEnd"/>
      <w:r w:rsidR="00120E7C">
        <w:rPr>
          <w:rFonts w:hint="eastAsia"/>
        </w:rPr>
        <w:t>的service方法。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00C5B" w:rsidTr="00E00C5B">
        <w:tc>
          <w:tcPr>
            <w:tcW w:w="8388" w:type="dxa"/>
          </w:tcPr>
          <w:p w:rsidR="00E00C5B" w:rsidRDefault="00E00C5B" w:rsidP="00E00C5B">
            <w:pPr>
              <w:ind w:left="0"/>
            </w:pPr>
            <w:r w:rsidRPr="00103524">
              <w:rPr>
                <w:b/>
              </w:rPr>
              <w:t xml:space="preserve">Object </w:t>
            </w:r>
            <w:proofErr w:type="spellStart"/>
            <w:r w:rsidRPr="00103524">
              <w:rPr>
                <w:b/>
              </w:rPr>
              <w:t>getAttribute</w:t>
            </w:r>
            <w:proofErr w:type="spellEnd"/>
            <w:r w:rsidRPr="00103524">
              <w:rPr>
                <w:b/>
              </w:rPr>
              <w:t>(String name)</w:t>
            </w:r>
            <w:r>
              <w:t>：返回以name为名字的属性的值，如果不存在，返回null</w:t>
            </w:r>
          </w:p>
          <w:p w:rsidR="00E00C5B" w:rsidRDefault="00E00C5B" w:rsidP="00E00C5B">
            <w:pPr>
              <w:ind w:left="0"/>
            </w:pPr>
            <w:r w:rsidRPr="00103524">
              <w:rPr>
                <w:b/>
              </w:rPr>
              <w:t xml:space="preserve">Enumeration </w:t>
            </w:r>
            <w:proofErr w:type="spellStart"/>
            <w:r w:rsidRPr="00103524">
              <w:rPr>
                <w:b/>
              </w:rPr>
              <w:t>getAttributeNames</w:t>
            </w:r>
            <w:proofErr w:type="spellEnd"/>
            <w:r w:rsidRPr="00103524">
              <w:rPr>
                <w:b/>
              </w:rPr>
              <w:t>()</w:t>
            </w:r>
            <w:r>
              <w:t>：返回请求中所有可用的属性的名字。返回一个枚举集合</w:t>
            </w:r>
          </w:p>
          <w:p w:rsidR="001656D8" w:rsidRDefault="00E00C5B" w:rsidP="00E00C5B">
            <w:pPr>
              <w:ind w:left="0"/>
            </w:pPr>
            <w:r w:rsidRPr="001656D8">
              <w:rPr>
                <w:b/>
              </w:rPr>
              <w:t xml:space="preserve">void </w:t>
            </w:r>
            <w:proofErr w:type="spellStart"/>
            <w:r w:rsidRPr="001656D8">
              <w:rPr>
                <w:b/>
              </w:rPr>
              <w:t>removeAttribute</w:t>
            </w:r>
            <w:proofErr w:type="spellEnd"/>
            <w:r w:rsidRPr="001656D8">
              <w:rPr>
                <w:b/>
              </w:rPr>
              <w:t>(String name)</w:t>
            </w:r>
            <w:r>
              <w:t>：移除请求中名字为name的属性</w:t>
            </w:r>
          </w:p>
          <w:p w:rsidR="001656D8" w:rsidRDefault="00E00C5B" w:rsidP="00E00C5B">
            <w:pPr>
              <w:ind w:left="0"/>
            </w:pPr>
            <w:r w:rsidRPr="001656D8">
              <w:rPr>
                <w:b/>
              </w:rPr>
              <w:t xml:space="preserve">void </w:t>
            </w:r>
            <w:proofErr w:type="spellStart"/>
            <w:r w:rsidRPr="001656D8">
              <w:rPr>
                <w:b/>
              </w:rPr>
              <w:t>setAttribute</w:t>
            </w:r>
            <w:proofErr w:type="spellEnd"/>
            <w:r w:rsidRPr="001656D8">
              <w:rPr>
                <w:b/>
              </w:rPr>
              <w:t xml:space="preserve">(String </w:t>
            </w:r>
            <w:proofErr w:type="spellStart"/>
            <w:r w:rsidRPr="001656D8">
              <w:rPr>
                <w:b/>
              </w:rPr>
              <w:t>key,Object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val</w:t>
            </w:r>
            <w:proofErr w:type="spellEnd"/>
            <w:r w:rsidRPr="001656D8">
              <w:rPr>
                <w:b/>
              </w:rPr>
              <w:t>)</w:t>
            </w:r>
            <w:r>
              <w:t>：在请求中保存一个键值对。</w:t>
            </w:r>
          </w:p>
          <w:p w:rsidR="001656D8" w:rsidRDefault="001656D8" w:rsidP="00E00C5B">
            <w:pPr>
              <w:ind w:left="0"/>
            </w:pP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t>getCharacterEncoding</w:t>
            </w:r>
            <w:proofErr w:type="spellEnd"/>
            <w:r w:rsidRPr="001656D8">
              <w:rPr>
                <w:b/>
              </w:rPr>
              <w:t>()</w:t>
            </w:r>
            <w:r>
              <w:t>：返回请求正文使用的字符编码的名字</w:t>
            </w: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t>int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getContentLength</w:t>
            </w:r>
            <w:proofErr w:type="spellEnd"/>
            <w:r w:rsidRPr="001656D8">
              <w:rPr>
                <w:b/>
              </w:rPr>
              <w:t>()</w:t>
            </w:r>
            <w:r>
              <w:t>：以字节为单位，返回请求正文的长度。</w:t>
            </w:r>
          </w:p>
          <w:p w:rsidR="00E00C5B" w:rsidRDefault="00E00C5B" w:rsidP="00E00C5B">
            <w:pPr>
              <w:ind w:left="0"/>
            </w:pPr>
            <w:r w:rsidRPr="004966DC">
              <w:rPr>
                <w:b/>
                <w:color w:val="FF0000"/>
              </w:rPr>
              <w:t xml:space="preserve">String </w:t>
            </w:r>
            <w:proofErr w:type="spellStart"/>
            <w:r w:rsidRPr="004966DC">
              <w:rPr>
                <w:b/>
                <w:color w:val="FF0000"/>
              </w:rPr>
              <w:t>getContentType</w:t>
            </w:r>
            <w:proofErr w:type="spellEnd"/>
            <w:r w:rsidRPr="004966DC">
              <w:rPr>
                <w:b/>
                <w:color w:val="FF0000"/>
              </w:rPr>
              <w:t>()</w:t>
            </w:r>
            <w:r w:rsidRPr="001656D8">
              <w:rPr>
                <w:b/>
              </w:rPr>
              <w:t>：</w:t>
            </w:r>
            <w:r w:rsidR="004966DC">
              <w:t>返回</w:t>
            </w:r>
            <w:r w:rsidR="004966DC">
              <w:rPr>
                <w:rFonts w:hint="eastAsia"/>
              </w:rPr>
              <w:t>请求主体</w:t>
            </w:r>
            <w:r>
              <w:t>的MIME类型</w:t>
            </w:r>
          </w:p>
          <w:p w:rsidR="00E00C5B" w:rsidRPr="001656D8" w:rsidRDefault="00E00C5B" w:rsidP="00E00C5B">
            <w:pPr>
              <w:ind w:left="0"/>
              <w:rPr>
                <w:b/>
              </w:rPr>
            </w:pPr>
            <w:proofErr w:type="spellStart"/>
            <w:r w:rsidRPr="001656D8">
              <w:rPr>
                <w:b/>
              </w:rPr>
              <w:t>ServletInputStream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getInputStream</w:t>
            </w:r>
            <w:proofErr w:type="spellEnd"/>
            <w:r w:rsidRPr="001656D8">
              <w:rPr>
                <w:b/>
              </w:rPr>
              <w:t>()</w:t>
            </w:r>
          </w:p>
          <w:p w:rsidR="00E00C5B" w:rsidRPr="001656D8" w:rsidRDefault="00E00C5B" w:rsidP="00E00C5B">
            <w:pPr>
              <w:ind w:left="0"/>
              <w:rPr>
                <w:b/>
              </w:rPr>
            </w:pPr>
            <w:proofErr w:type="spellStart"/>
            <w:r w:rsidRPr="001656D8">
              <w:rPr>
                <w:b/>
              </w:rPr>
              <w:t>BufferedReader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getReader</w:t>
            </w:r>
            <w:proofErr w:type="spellEnd"/>
            <w:r w:rsidRPr="001656D8">
              <w:rPr>
                <w:b/>
              </w:rPr>
              <w:t>()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String </w:t>
            </w:r>
            <w:proofErr w:type="spellStart"/>
            <w:r w:rsidRPr="001656D8">
              <w:rPr>
                <w:b/>
              </w:rPr>
              <w:t>getLocalAddr</w:t>
            </w:r>
            <w:proofErr w:type="spellEnd"/>
            <w:r w:rsidRPr="001656D8">
              <w:rPr>
                <w:b/>
              </w:rPr>
              <w:t>()</w:t>
            </w:r>
            <w:r>
              <w:t>：返回接收到请求的网络接口的IP地址。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String </w:t>
            </w:r>
            <w:proofErr w:type="spellStart"/>
            <w:r w:rsidRPr="001656D8">
              <w:rPr>
                <w:b/>
              </w:rPr>
              <w:t>getRemoteAddr</w:t>
            </w:r>
            <w:proofErr w:type="spellEnd"/>
            <w:r w:rsidRPr="001656D8">
              <w:rPr>
                <w:b/>
              </w:rPr>
              <w:t>()</w:t>
            </w:r>
            <w:r>
              <w:t>：返回发送请求的客户端或最后一个代理服务器的IP地址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String </w:t>
            </w:r>
            <w:proofErr w:type="spellStart"/>
            <w:r w:rsidRPr="001656D8">
              <w:rPr>
                <w:b/>
              </w:rPr>
              <w:t>getRemoteHost</w:t>
            </w:r>
            <w:proofErr w:type="spellEnd"/>
            <w:r w:rsidRPr="001656D8">
              <w:rPr>
                <w:b/>
              </w:rPr>
              <w:t>()</w:t>
            </w:r>
            <w:r>
              <w:t>：返回发送请求的客户端或者最后一个代理服务器的完整限定名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String </w:t>
            </w:r>
            <w:proofErr w:type="spellStart"/>
            <w:r w:rsidRPr="001656D8">
              <w:rPr>
                <w:b/>
              </w:rPr>
              <w:t>getLocalName</w:t>
            </w:r>
            <w:proofErr w:type="spellEnd"/>
            <w:r w:rsidRPr="001656D8">
              <w:rPr>
                <w:b/>
              </w:rPr>
              <w:t>()</w:t>
            </w:r>
            <w:r>
              <w:t>：返回接收到请求的IP接口的主机名</w:t>
            </w: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lastRenderedPageBreak/>
              <w:t>int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getLocalPort</w:t>
            </w:r>
            <w:proofErr w:type="spellEnd"/>
            <w:r w:rsidRPr="001656D8">
              <w:rPr>
                <w:b/>
              </w:rPr>
              <w:t>()</w:t>
            </w:r>
            <w:r>
              <w:t>：返回接收到请求的网络接口的IP端口号</w:t>
            </w: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t>int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getRemotePort</w:t>
            </w:r>
            <w:proofErr w:type="spellEnd"/>
            <w:r w:rsidRPr="001656D8">
              <w:rPr>
                <w:b/>
              </w:rPr>
              <w:t>()</w:t>
            </w:r>
            <w:r>
              <w:t>：返回发送请求的客户端或最后一个代理服务器的IP源端口。</w:t>
            </w:r>
          </w:p>
          <w:p w:rsidR="00E00C5B" w:rsidRDefault="00E00C5B" w:rsidP="00E00C5B">
            <w:pPr>
              <w:ind w:left="0"/>
            </w:pPr>
            <w:r w:rsidRPr="00103524">
              <w:rPr>
                <w:b/>
                <w:color w:val="FF0000"/>
              </w:rPr>
              <w:t xml:space="preserve">String </w:t>
            </w:r>
            <w:proofErr w:type="spellStart"/>
            <w:r w:rsidRPr="00103524">
              <w:rPr>
                <w:b/>
                <w:color w:val="FF0000"/>
              </w:rPr>
              <w:t>getParameter</w:t>
            </w:r>
            <w:proofErr w:type="spellEnd"/>
            <w:r w:rsidRPr="00103524">
              <w:rPr>
                <w:b/>
                <w:color w:val="FF0000"/>
              </w:rPr>
              <w:t>(String name)</w:t>
            </w:r>
            <w:r>
              <w:t>：返回请求中name参数的值，如果name参数有多个值，该方法返回值列表中的第一个值。如果请求中没有找到该参数，返回null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Enumeration </w:t>
            </w:r>
            <w:proofErr w:type="spellStart"/>
            <w:r w:rsidRPr="001656D8">
              <w:rPr>
                <w:b/>
              </w:rPr>
              <w:t>getParameterNames</w:t>
            </w:r>
            <w:proofErr w:type="spellEnd"/>
            <w:r w:rsidRPr="001656D8">
              <w:rPr>
                <w:b/>
              </w:rPr>
              <w:t>()</w:t>
            </w:r>
            <w:r>
              <w:t>：返回请求中包含的所有的参数的名字。</w:t>
            </w:r>
          </w:p>
          <w:p w:rsidR="00E00C5B" w:rsidRDefault="00E00C5B" w:rsidP="00E00C5B">
            <w:pPr>
              <w:ind w:left="0"/>
            </w:pPr>
            <w:r w:rsidRPr="00103524">
              <w:rPr>
                <w:b/>
                <w:color w:val="FF0000"/>
              </w:rPr>
              <w:t xml:space="preserve">String[] </w:t>
            </w:r>
            <w:proofErr w:type="spellStart"/>
            <w:r w:rsidRPr="00103524">
              <w:rPr>
                <w:b/>
                <w:color w:val="FF0000"/>
              </w:rPr>
              <w:t>getParameterValues</w:t>
            </w:r>
            <w:proofErr w:type="spellEnd"/>
            <w:r w:rsidRPr="00103524">
              <w:rPr>
                <w:b/>
                <w:color w:val="FF0000"/>
              </w:rPr>
              <w:t>(String name)</w:t>
            </w:r>
            <w:r>
              <w:t>：返回请求中name参数所有的值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String </w:t>
            </w:r>
            <w:proofErr w:type="spellStart"/>
            <w:r w:rsidRPr="001656D8">
              <w:rPr>
                <w:b/>
              </w:rPr>
              <w:t>getProtocal</w:t>
            </w:r>
            <w:proofErr w:type="spellEnd"/>
            <w:r w:rsidRPr="001656D8">
              <w:rPr>
                <w:b/>
              </w:rPr>
              <w:t>()</w:t>
            </w:r>
            <w:r>
              <w:t>：返回请求使用的协议的名字和版本 例如： HTTP/1.1</w:t>
            </w: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t>RequestDispatcher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getRequestDispatcher</w:t>
            </w:r>
            <w:proofErr w:type="spellEnd"/>
            <w:r w:rsidRPr="001656D8">
              <w:rPr>
                <w:b/>
              </w:rPr>
              <w:t>(String path)</w:t>
            </w:r>
            <w:r>
              <w:t>：返回Request</w:t>
            </w:r>
            <w:r w:rsidR="006D32B3">
              <w:rPr>
                <w:rFonts w:hint="eastAsia"/>
              </w:rPr>
              <w:br/>
            </w:r>
            <w:proofErr w:type="spellStart"/>
            <w:r>
              <w:t>Dispather</w:t>
            </w:r>
            <w:proofErr w:type="spellEnd"/>
            <w:r>
              <w:t>对象，作为path所定位的资源的封装。</w:t>
            </w:r>
          </w:p>
          <w:p w:rsidR="00E00C5B" w:rsidRDefault="00E00C5B" w:rsidP="00E00C5B">
            <w:pPr>
              <w:ind w:left="0"/>
            </w:pPr>
            <w:r w:rsidRPr="001656D8">
              <w:rPr>
                <w:b/>
              </w:rPr>
              <w:t xml:space="preserve">String </w:t>
            </w:r>
            <w:proofErr w:type="spellStart"/>
            <w:r w:rsidRPr="001656D8">
              <w:rPr>
                <w:b/>
              </w:rPr>
              <w:t>getServerName</w:t>
            </w:r>
            <w:proofErr w:type="spellEnd"/>
            <w:r w:rsidRPr="001656D8">
              <w:rPr>
                <w:b/>
              </w:rPr>
              <w:t>()</w:t>
            </w:r>
            <w:r>
              <w:t>：返回请求发送到服务器的主机名</w:t>
            </w: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t>int</w:t>
            </w:r>
            <w:proofErr w:type="spellEnd"/>
            <w:r w:rsidRPr="001656D8">
              <w:rPr>
                <w:b/>
              </w:rPr>
              <w:t xml:space="preserve"> </w:t>
            </w:r>
            <w:proofErr w:type="spellStart"/>
            <w:r w:rsidRPr="001656D8">
              <w:rPr>
                <w:b/>
              </w:rPr>
              <w:t>getServerPort</w:t>
            </w:r>
            <w:proofErr w:type="spellEnd"/>
            <w:r w:rsidRPr="001656D8">
              <w:rPr>
                <w:b/>
              </w:rPr>
              <w:t>()</w:t>
            </w:r>
            <w:r>
              <w:t>：返回请求发送到服务器的端口号</w:t>
            </w:r>
          </w:p>
          <w:p w:rsidR="00E00C5B" w:rsidRDefault="00E00C5B" w:rsidP="00E00C5B">
            <w:pPr>
              <w:ind w:left="0"/>
            </w:pPr>
            <w:proofErr w:type="spellStart"/>
            <w:r w:rsidRPr="001656D8">
              <w:rPr>
                <w:b/>
              </w:rPr>
              <w:t>setCharacterEncoding</w:t>
            </w:r>
            <w:proofErr w:type="spellEnd"/>
            <w:r w:rsidRPr="001656D8">
              <w:rPr>
                <w:b/>
              </w:rPr>
              <w:t xml:space="preserve">(String </w:t>
            </w:r>
            <w:proofErr w:type="spellStart"/>
            <w:r w:rsidRPr="001656D8">
              <w:rPr>
                <w:b/>
              </w:rPr>
              <w:t>env</w:t>
            </w:r>
            <w:proofErr w:type="spellEnd"/>
            <w:r w:rsidRPr="001656D8">
              <w:rPr>
                <w:b/>
              </w:rPr>
              <w:t>)</w:t>
            </w:r>
            <w:r>
              <w:t>：覆盖在请求正文中所使用的字符编码的名字。</w:t>
            </w:r>
          </w:p>
          <w:p w:rsidR="006D32B3" w:rsidRDefault="006D32B3" w:rsidP="00E00C5B">
            <w:pPr>
              <w:ind w:left="0"/>
            </w:pPr>
          </w:p>
        </w:tc>
      </w:tr>
    </w:tbl>
    <w:p w:rsidR="00EF368E" w:rsidRDefault="00EF368E" w:rsidP="00EF368E"/>
    <w:p w:rsidR="0033374D" w:rsidRDefault="0033374D" w:rsidP="0033374D">
      <w:pPr>
        <w:pStyle w:val="Heading2"/>
      </w:pPr>
      <w:proofErr w:type="spellStart"/>
      <w:r w:rsidRPr="0033374D">
        <w:t>ServletResponse</w:t>
      </w:r>
      <w:proofErr w:type="spellEnd"/>
      <w:r>
        <w:rPr>
          <w:rFonts w:hint="eastAsia"/>
        </w:rPr>
        <w:t>接口</w:t>
      </w:r>
    </w:p>
    <w:p w:rsidR="00120E7C" w:rsidRPr="00120E7C" w:rsidRDefault="00120E7C" w:rsidP="00120E7C">
      <w:r>
        <w:rPr>
          <w:rFonts w:hint="eastAsia"/>
        </w:rPr>
        <w:t>对于每一个HTTP请求都会在调用service方法之前创建一个</w:t>
      </w:r>
      <w:proofErr w:type="spellStart"/>
      <w:r>
        <w:rPr>
          <w:rFonts w:hint="eastAsia"/>
        </w:rPr>
        <w:t>ServletRequest</w:t>
      </w:r>
      <w:proofErr w:type="spellEnd"/>
      <w:r>
        <w:rPr>
          <w:rFonts w:hint="eastAsia"/>
        </w:rPr>
        <w:t>。并将它传给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的service方法。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62782" w:rsidTr="00762782">
        <w:tc>
          <w:tcPr>
            <w:tcW w:w="8388" w:type="dxa"/>
          </w:tcPr>
          <w:p w:rsidR="00762782" w:rsidRDefault="00762782" w:rsidP="00762782">
            <w:pPr>
              <w:ind w:left="0"/>
            </w:pPr>
            <w:proofErr w:type="spellStart"/>
            <w:r w:rsidRPr="00103524">
              <w:rPr>
                <w:b/>
              </w:rPr>
              <w:t>flushBuffer</w:t>
            </w:r>
            <w:proofErr w:type="spellEnd"/>
            <w:r w:rsidRPr="00103524">
              <w:rPr>
                <w:b/>
              </w:rPr>
              <w:t>()</w:t>
            </w:r>
            <w:r>
              <w:t>：强制把任何在缓存中的内容发送到客户端</w:t>
            </w:r>
          </w:p>
          <w:p w:rsidR="00762782" w:rsidRDefault="00762782" w:rsidP="00762782">
            <w:pPr>
              <w:ind w:left="0"/>
            </w:pPr>
            <w:proofErr w:type="spellStart"/>
            <w:r w:rsidRPr="00762782">
              <w:rPr>
                <w:b/>
              </w:rPr>
              <w:t>int</w:t>
            </w:r>
            <w:proofErr w:type="spellEnd"/>
            <w:r w:rsidRPr="00762782">
              <w:rPr>
                <w:b/>
              </w:rPr>
              <w:t xml:space="preserve"> </w:t>
            </w:r>
            <w:proofErr w:type="spellStart"/>
            <w:r w:rsidRPr="00762782">
              <w:rPr>
                <w:b/>
              </w:rPr>
              <w:t>getBufferSize</w:t>
            </w:r>
            <w:proofErr w:type="spellEnd"/>
            <w:r w:rsidRPr="00762782">
              <w:rPr>
                <w:b/>
              </w:rPr>
              <w:t>()</w:t>
            </w:r>
            <w:r>
              <w:t>：返回实际用于响应的缓存的大小，如果没有使用缓存，这个方法返回0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 xml:space="preserve">String </w:t>
            </w:r>
            <w:proofErr w:type="spellStart"/>
            <w:r w:rsidRPr="00762782">
              <w:rPr>
                <w:b/>
              </w:rPr>
              <w:t>getCharacterEncoding</w:t>
            </w:r>
            <w:proofErr w:type="spellEnd"/>
            <w:r w:rsidRPr="00762782">
              <w:rPr>
                <w:b/>
              </w:rPr>
              <w:t>()</w:t>
            </w:r>
            <w:r>
              <w:t>：返回响应中发送的正文所使用的字符编码（MIME字符集）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 xml:space="preserve">String </w:t>
            </w:r>
            <w:proofErr w:type="spellStart"/>
            <w:r w:rsidRPr="00762782">
              <w:rPr>
                <w:b/>
              </w:rPr>
              <w:t>getContentType</w:t>
            </w:r>
            <w:proofErr w:type="spellEnd"/>
            <w:r w:rsidRPr="00762782">
              <w:rPr>
                <w:b/>
              </w:rPr>
              <w:t>():</w:t>
            </w:r>
            <w:r>
              <w:t>返回响应中发送的正文所使用的MIME类型</w:t>
            </w:r>
          </w:p>
          <w:p w:rsidR="00762782" w:rsidRPr="00762782" w:rsidRDefault="00762782" w:rsidP="00762782">
            <w:pPr>
              <w:ind w:left="0"/>
              <w:rPr>
                <w:b/>
              </w:rPr>
            </w:pPr>
            <w:proofErr w:type="spellStart"/>
            <w:r w:rsidRPr="00762782">
              <w:rPr>
                <w:b/>
              </w:rPr>
              <w:t>ServletOutputStream</w:t>
            </w:r>
            <w:proofErr w:type="spellEnd"/>
            <w:r w:rsidRPr="00762782">
              <w:rPr>
                <w:b/>
              </w:rPr>
              <w:t xml:space="preserve"> </w:t>
            </w:r>
            <w:proofErr w:type="spellStart"/>
            <w:r w:rsidRPr="00762782">
              <w:rPr>
                <w:b/>
              </w:rPr>
              <w:t>getOutputStream</w:t>
            </w:r>
            <w:proofErr w:type="spellEnd"/>
            <w:r w:rsidRPr="00762782">
              <w:rPr>
                <w:b/>
              </w:rPr>
              <w:t>()</w:t>
            </w:r>
          </w:p>
          <w:p w:rsidR="00762782" w:rsidRPr="004D3AAD" w:rsidRDefault="00762782" w:rsidP="00762782">
            <w:pPr>
              <w:ind w:left="0"/>
              <w:rPr>
                <w:b/>
                <w:color w:val="FF0000"/>
              </w:rPr>
            </w:pPr>
            <w:proofErr w:type="spellStart"/>
            <w:r w:rsidRPr="004D3AAD">
              <w:rPr>
                <w:b/>
                <w:color w:val="FF0000"/>
              </w:rPr>
              <w:t>PrintWriter</w:t>
            </w:r>
            <w:proofErr w:type="spellEnd"/>
            <w:r w:rsidRPr="004D3AAD">
              <w:rPr>
                <w:b/>
                <w:color w:val="FF0000"/>
              </w:rPr>
              <w:t xml:space="preserve"> </w:t>
            </w:r>
            <w:proofErr w:type="spellStart"/>
            <w:r w:rsidRPr="004D3AAD">
              <w:rPr>
                <w:b/>
                <w:color w:val="FF0000"/>
              </w:rPr>
              <w:t>getWriter</w:t>
            </w:r>
            <w:proofErr w:type="spellEnd"/>
            <w:r w:rsidRPr="004D3AAD">
              <w:rPr>
                <w:b/>
                <w:color w:val="FF0000"/>
              </w:rPr>
              <w:t>()</w:t>
            </w:r>
          </w:p>
          <w:p w:rsidR="00762782" w:rsidRDefault="00762782" w:rsidP="00762782">
            <w:pPr>
              <w:ind w:left="0"/>
            </w:pPr>
            <w:proofErr w:type="spellStart"/>
            <w:r w:rsidRPr="00762782">
              <w:rPr>
                <w:b/>
              </w:rPr>
              <w:t>boolean</w:t>
            </w:r>
            <w:proofErr w:type="spellEnd"/>
            <w:r w:rsidRPr="00762782">
              <w:rPr>
                <w:b/>
              </w:rPr>
              <w:t xml:space="preserve"> </w:t>
            </w:r>
            <w:proofErr w:type="spellStart"/>
            <w:r w:rsidRPr="00762782">
              <w:rPr>
                <w:b/>
              </w:rPr>
              <w:t>isCommitted</w:t>
            </w:r>
            <w:proofErr w:type="spellEnd"/>
            <w:r w:rsidRPr="00762782">
              <w:rPr>
                <w:b/>
              </w:rPr>
              <w:t>()</w:t>
            </w:r>
            <w:r>
              <w:t>：返回一个布尔值，指示是否已经提交了响应。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>void reset()</w:t>
            </w:r>
            <w:r>
              <w:t>：清除在缓存中的任何数据，包括状态代码和消息报头。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 xml:space="preserve">void </w:t>
            </w:r>
            <w:proofErr w:type="spellStart"/>
            <w:r w:rsidRPr="00762782">
              <w:rPr>
                <w:b/>
              </w:rPr>
              <w:t>resetBuffer</w:t>
            </w:r>
            <w:proofErr w:type="spellEnd"/>
            <w:r w:rsidRPr="00762782">
              <w:rPr>
                <w:b/>
              </w:rPr>
              <w:t>()</w:t>
            </w:r>
            <w:r>
              <w:t>：清除在缓存中的响应内容，保留状态代码和消息包头。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 xml:space="preserve">void </w:t>
            </w:r>
            <w:proofErr w:type="spellStart"/>
            <w:r w:rsidRPr="00762782">
              <w:rPr>
                <w:b/>
              </w:rPr>
              <w:t>setBufferSize</w:t>
            </w:r>
            <w:proofErr w:type="spellEnd"/>
            <w:r w:rsidRPr="00762782">
              <w:rPr>
                <w:b/>
              </w:rPr>
              <w:t>(</w:t>
            </w:r>
            <w:proofErr w:type="spellStart"/>
            <w:r w:rsidRPr="00762782">
              <w:rPr>
                <w:b/>
              </w:rPr>
              <w:t>int</w:t>
            </w:r>
            <w:proofErr w:type="spellEnd"/>
            <w:r w:rsidRPr="00762782">
              <w:rPr>
                <w:b/>
              </w:rPr>
              <w:t xml:space="preserve"> size</w:t>
            </w:r>
            <w:r>
              <w:t>):设置响应正文的缓存大小。</w:t>
            </w:r>
          </w:p>
          <w:p w:rsidR="00762782" w:rsidRDefault="00762782" w:rsidP="00762782">
            <w:pPr>
              <w:ind w:left="0"/>
            </w:pPr>
            <w:r w:rsidRPr="00103524">
              <w:rPr>
                <w:b/>
                <w:color w:val="FF0000"/>
              </w:rPr>
              <w:lastRenderedPageBreak/>
              <w:t xml:space="preserve">void </w:t>
            </w:r>
            <w:proofErr w:type="spellStart"/>
            <w:r w:rsidRPr="00103524">
              <w:rPr>
                <w:b/>
                <w:color w:val="FF0000"/>
              </w:rPr>
              <w:t>setCharacterEncoding</w:t>
            </w:r>
            <w:proofErr w:type="spellEnd"/>
            <w:r w:rsidRPr="00103524">
              <w:rPr>
                <w:b/>
                <w:color w:val="FF0000"/>
              </w:rPr>
              <w:t xml:space="preserve">(String </w:t>
            </w:r>
            <w:proofErr w:type="spellStart"/>
            <w:r w:rsidRPr="00103524">
              <w:rPr>
                <w:b/>
                <w:color w:val="FF0000"/>
              </w:rPr>
              <w:t>charset</w:t>
            </w:r>
            <w:proofErr w:type="spellEnd"/>
            <w:r w:rsidRPr="00103524">
              <w:rPr>
                <w:b/>
                <w:color w:val="FF0000"/>
              </w:rPr>
              <w:t>)</w:t>
            </w:r>
            <w:r>
              <w:t>：设置发送到客户端的响应的字符编码</w:t>
            </w:r>
          </w:p>
          <w:p w:rsidR="00762782" w:rsidRDefault="00762782" w:rsidP="00762782">
            <w:pPr>
              <w:ind w:left="0"/>
            </w:pPr>
            <w:r w:rsidRPr="00762782">
              <w:rPr>
                <w:b/>
              </w:rPr>
              <w:t xml:space="preserve">void </w:t>
            </w:r>
            <w:proofErr w:type="spellStart"/>
            <w:r w:rsidRPr="00762782">
              <w:rPr>
                <w:b/>
              </w:rPr>
              <w:t>setContentLength</w:t>
            </w:r>
            <w:proofErr w:type="spellEnd"/>
            <w:r w:rsidRPr="00762782">
              <w:rPr>
                <w:b/>
              </w:rPr>
              <w:t>(</w:t>
            </w:r>
            <w:proofErr w:type="spellStart"/>
            <w:r w:rsidRPr="00762782">
              <w:rPr>
                <w:b/>
              </w:rPr>
              <w:t>int</w:t>
            </w:r>
            <w:proofErr w:type="spellEnd"/>
            <w:r w:rsidRPr="00762782">
              <w:rPr>
                <w:b/>
              </w:rPr>
              <w:t xml:space="preserve"> </w:t>
            </w:r>
            <w:proofErr w:type="spellStart"/>
            <w:r w:rsidRPr="00762782">
              <w:rPr>
                <w:b/>
              </w:rPr>
              <w:t>len</w:t>
            </w:r>
            <w:proofErr w:type="spellEnd"/>
            <w:r w:rsidRPr="00762782">
              <w:rPr>
                <w:b/>
              </w:rPr>
              <w:t>):</w:t>
            </w:r>
            <w:r>
              <w:t>设置内容正文的长度</w:t>
            </w:r>
          </w:p>
          <w:p w:rsidR="00762782" w:rsidRDefault="00762782" w:rsidP="00762782">
            <w:pPr>
              <w:ind w:left="0"/>
            </w:pPr>
            <w:r w:rsidRPr="00103524">
              <w:rPr>
                <w:b/>
                <w:color w:val="FF0000"/>
              </w:rPr>
              <w:t xml:space="preserve">void </w:t>
            </w:r>
            <w:proofErr w:type="spellStart"/>
            <w:r w:rsidRPr="00103524">
              <w:rPr>
                <w:b/>
                <w:color w:val="FF0000"/>
              </w:rPr>
              <w:t>setContentType</w:t>
            </w:r>
            <w:proofErr w:type="spellEnd"/>
            <w:r w:rsidRPr="00103524">
              <w:rPr>
                <w:b/>
                <w:color w:val="FF0000"/>
              </w:rPr>
              <w:t>(String type):</w:t>
            </w:r>
            <w:r>
              <w:t>设置要发送到客户端的响应的内容类型。例如："text/</w:t>
            </w:r>
            <w:proofErr w:type="spellStart"/>
            <w:r>
              <w:t>html;charset</w:t>
            </w:r>
            <w:proofErr w:type="spellEnd"/>
            <w:r>
              <w:t>=UTF-8"</w:t>
            </w:r>
          </w:p>
        </w:tc>
      </w:tr>
    </w:tbl>
    <w:p w:rsidR="0033374D" w:rsidRDefault="0033374D" w:rsidP="0033374D"/>
    <w:p w:rsidR="00AE06A1" w:rsidRDefault="008659DE" w:rsidP="008659DE">
      <w:pPr>
        <w:pStyle w:val="Heading2"/>
      </w:pPr>
      <w:proofErr w:type="spellStart"/>
      <w:r w:rsidRPr="008659DE">
        <w:t>ServletConfig</w:t>
      </w:r>
      <w:proofErr w:type="spellEnd"/>
      <w:r w:rsidR="00103524">
        <w:rPr>
          <w:rFonts w:hint="eastAsia"/>
        </w:rPr>
        <w:t>接口</w:t>
      </w:r>
    </w:p>
    <w:p w:rsidR="00FE3CE1" w:rsidRPr="00FE3CE1" w:rsidRDefault="00FE3CE1" w:rsidP="00FE3CE1">
      <w:r>
        <w:rPr>
          <w:rFonts w:hint="eastAsia"/>
        </w:rPr>
        <w:tab/>
      </w:r>
      <w:proofErr w:type="spellStart"/>
      <w:r>
        <w:t>Servlet</w:t>
      </w:r>
      <w:proofErr w:type="spellEnd"/>
      <w:r>
        <w:t>容器</w:t>
      </w:r>
      <w:r w:rsidR="00245F84">
        <w:rPr>
          <w:rFonts w:hint="eastAsia"/>
        </w:rPr>
        <w:t>初始化</w:t>
      </w:r>
      <w:proofErr w:type="spellStart"/>
      <w:r w:rsidR="00245F84">
        <w:rPr>
          <w:rFonts w:hint="eastAsia"/>
        </w:rPr>
        <w:t>Servlet</w:t>
      </w:r>
      <w:proofErr w:type="spellEnd"/>
      <w:r w:rsidR="00245F84">
        <w:rPr>
          <w:rFonts w:hint="eastAsia"/>
        </w:rPr>
        <w:t>时，将</w:t>
      </w:r>
      <w:proofErr w:type="spellStart"/>
      <w:r w:rsidR="00245F84">
        <w:rPr>
          <w:rFonts w:hint="eastAsia"/>
        </w:rPr>
        <w:t>ServletConfig</w:t>
      </w:r>
      <w:proofErr w:type="spellEnd"/>
      <w:r w:rsidR="00245F84">
        <w:rPr>
          <w:rFonts w:hint="eastAsia"/>
        </w:rPr>
        <w:t>传递给</w:t>
      </w:r>
      <w:proofErr w:type="spellStart"/>
      <w:r w:rsidR="00245F84">
        <w:rPr>
          <w:rFonts w:hint="eastAsia"/>
        </w:rPr>
        <w:t>Servlet</w:t>
      </w:r>
      <w:proofErr w:type="spellEnd"/>
      <w:r w:rsidR="00245F84">
        <w:rPr>
          <w:rFonts w:hint="eastAsia"/>
        </w:rPr>
        <w:t>的init方法。</w:t>
      </w:r>
      <w:proofErr w:type="spellStart"/>
      <w:r w:rsidR="00245F84">
        <w:rPr>
          <w:rFonts w:hint="eastAsia"/>
        </w:rPr>
        <w:t>ServletConfig</w:t>
      </w:r>
      <w:proofErr w:type="spellEnd"/>
      <w:r w:rsidR="00245F84">
        <w:rPr>
          <w:rFonts w:hint="eastAsia"/>
        </w:rPr>
        <w:t>封装可以通过@</w:t>
      </w:r>
      <w:proofErr w:type="spellStart"/>
      <w:r w:rsidR="00245F84">
        <w:rPr>
          <w:rFonts w:hint="eastAsia"/>
        </w:rPr>
        <w:t>WebServlet</w:t>
      </w:r>
      <w:proofErr w:type="spellEnd"/>
      <w:r w:rsidR="00245F84">
        <w:rPr>
          <w:rFonts w:hint="eastAsia"/>
        </w:rPr>
        <w:t>或者描述符传递。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E3CE1" w:rsidTr="00FE3CE1">
        <w:tc>
          <w:tcPr>
            <w:tcW w:w="8388" w:type="dxa"/>
          </w:tcPr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 xml:space="preserve">String </w:t>
            </w:r>
            <w:proofErr w:type="spellStart"/>
            <w:r w:rsidRPr="002142D9">
              <w:rPr>
                <w:b/>
              </w:rPr>
              <w:t>getInitParameter</w:t>
            </w:r>
            <w:proofErr w:type="spellEnd"/>
            <w:r w:rsidRPr="002142D9">
              <w:rPr>
                <w:b/>
              </w:rPr>
              <w:t>(String name)</w:t>
            </w:r>
            <w:r>
              <w:t>：返回名字为name的初始化参数的值，初始化参数在web.xml配置文件中进行配置。</w:t>
            </w:r>
          </w:p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 xml:space="preserve">Enumeration </w:t>
            </w:r>
            <w:proofErr w:type="spellStart"/>
            <w:r w:rsidRPr="002142D9">
              <w:rPr>
                <w:b/>
              </w:rPr>
              <w:t>getInitParameterNames</w:t>
            </w:r>
            <w:proofErr w:type="spellEnd"/>
            <w:r w:rsidRPr="002142D9">
              <w:rPr>
                <w:b/>
              </w:rPr>
              <w:t>()</w:t>
            </w:r>
            <w:r w:rsidR="002142D9">
              <w:rPr>
                <w:rFonts w:hint="eastAsia"/>
                <w:b/>
              </w:rPr>
              <w:t>：</w:t>
            </w:r>
            <w:r>
              <w:t>返回</w:t>
            </w:r>
            <w:proofErr w:type="spellStart"/>
            <w:r>
              <w:t>Servlet</w:t>
            </w:r>
            <w:proofErr w:type="spellEnd"/>
            <w:r>
              <w:t>所有初始化参数的名字的枚举集合。</w:t>
            </w:r>
          </w:p>
          <w:p w:rsidR="00FE3CE1" w:rsidRDefault="00FE3CE1" w:rsidP="00FE3CE1">
            <w:pPr>
              <w:ind w:left="0"/>
            </w:pPr>
            <w:proofErr w:type="spellStart"/>
            <w:r w:rsidRPr="002142D9">
              <w:rPr>
                <w:b/>
              </w:rPr>
              <w:t>ServletContext</w:t>
            </w:r>
            <w:proofErr w:type="spellEnd"/>
            <w:r w:rsidRPr="002142D9">
              <w:rPr>
                <w:b/>
              </w:rPr>
              <w:t xml:space="preserve"> </w:t>
            </w:r>
            <w:proofErr w:type="spellStart"/>
            <w:r w:rsidRPr="002142D9">
              <w:rPr>
                <w:b/>
              </w:rPr>
              <w:t>getServletContext</w:t>
            </w:r>
            <w:proofErr w:type="spellEnd"/>
            <w:r w:rsidRPr="002142D9">
              <w:rPr>
                <w:b/>
              </w:rPr>
              <w:t>()</w:t>
            </w:r>
            <w:r w:rsidR="002142D9">
              <w:rPr>
                <w:rFonts w:hint="eastAsia"/>
              </w:rPr>
              <w:t>：</w:t>
            </w:r>
            <w:r>
              <w:t>返回</w:t>
            </w:r>
            <w:proofErr w:type="spellStart"/>
            <w:r>
              <w:t>Servlet</w:t>
            </w:r>
            <w:proofErr w:type="spellEnd"/>
            <w:r>
              <w:t>上下文对象的引用。</w:t>
            </w:r>
          </w:p>
          <w:p w:rsidR="00FE3CE1" w:rsidRDefault="00FE3CE1" w:rsidP="00FE3CE1">
            <w:pPr>
              <w:ind w:left="0"/>
            </w:pPr>
            <w:r w:rsidRPr="002142D9">
              <w:rPr>
                <w:b/>
              </w:rPr>
              <w:t xml:space="preserve">String </w:t>
            </w:r>
            <w:proofErr w:type="spellStart"/>
            <w:r w:rsidRPr="002142D9">
              <w:rPr>
                <w:b/>
              </w:rPr>
              <w:t>getServletName</w:t>
            </w:r>
            <w:proofErr w:type="spellEnd"/>
            <w:r w:rsidRPr="002142D9">
              <w:rPr>
                <w:b/>
              </w:rPr>
              <w:t>()</w:t>
            </w:r>
            <w:r w:rsidR="002142D9">
              <w:rPr>
                <w:rFonts w:hint="eastAsia"/>
                <w:b/>
              </w:rPr>
              <w:t>：</w:t>
            </w:r>
            <w:r>
              <w:t>返回</w:t>
            </w:r>
            <w:proofErr w:type="spellStart"/>
            <w:r>
              <w:t>Servlet</w:t>
            </w:r>
            <w:proofErr w:type="spellEnd"/>
            <w:r>
              <w:t>实例的名字，这个名字是web应用程序的部署描述符中指定。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WebServlet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ServletConfigDemoServlet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, 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urlPatterns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{ </w:t>
            </w:r>
            <w:r>
              <w:rPr>
                <w:rFonts w:ascii="Consolas" w:hAnsi="Consolas" w:cs="Consolas"/>
                <w:color w:val="2A00FF"/>
                <w:szCs w:val="24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servletConfigDemo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},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initParams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{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WebInitParam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Cs w:val="24"/>
              </w:rPr>
              <w:t>"admin"</w:t>
            </w:r>
            <w:r>
              <w:rPr>
                <w:rFonts w:ascii="Consolas" w:hAnsi="Consolas" w:cs="Consolas"/>
                <w:color w:val="000000"/>
                <w:szCs w:val="24"/>
              </w:rPr>
              <w:t>, value=</w:t>
            </w:r>
            <w:r>
              <w:rPr>
                <w:rFonts w:ascii="Consolas" w:hAnsi="Consolas" w:cs="Consolas"/>
                <w:color w:val="2A00FF"/>
                <w:szCs w:val="24"/>
              </w:rPr>
              <w:t xml:space="preserve">"Harry </w:t>
            </w:r>
            <w:proofErr w:type="spellStart"/>
            <w:r>
              <w:rPr>
                <w:rFonts w:ascii="Consolas" w:hAnsi="Consolas" w:cs="Consolas"/>
                <w:color w:val="2A00FF"/>
                <w:szCs w:val="24"/>
              </w:rPr>
              <w:t>Taciak</w:t>
            </w:r>
            <w:proofErr w:type="spellEnd"/>
            <w:r>
              <w:rPr>
                <w:rFonts w:ascii="Consolas" w:hAnsi="Consolas" w:cs="Consolas"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Cs w:val="24"/>
              </w:rPr>
              <w:t>),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46464"/>
                <w:szCs w:val="24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Cs w:val="24"/>
              </w:rPr>
              <w:t>WebInitParam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szCs w:val="24"/>
              </w:rPr>
              <w:t>"email"</w:t>
            </w:r>
            <w:r>
              <w:rPr>
                <w:rFonts w:ascii="Consolas" w:hAnsi="Consolas" w:cs="Consolas"/>
                <w:color w:val="000000"/>
                <w:szCs w:val="24"/>
              </w:rPr>
              <w:t>, value=</w:t>
            </w:r>
            <w:r>
              <w:rPr>
                <w:rFonts w:ascii="Consolas" w:hAnsi="Consolas" w:cs="Consolas"/>
                <w:color w:val="2A00FF"/>
                <w:szCs w:val="24"/>
              </w:rPr>
              <w:t>"admin@example.com"</w:t>
            </w: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    }</w:t>
            </w:r>
          </w:p>
          <w:p w:rsidR="00FC487D" w:rsidRDefault="00FC487D" w:rsidP="00FC487D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>)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Cs w:val="24"/>
              </w:rPr>
              <w:t>ServletConfig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servletConfig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highlight w:val="lightGray"/>
              </w:rPr>
              <w:t>getServletConfig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();</w:t>
            </w:r>
          </w:p>
          <w:p w:rsidR="00FC487D" w:rsidRDefault="00FC487D" w:rsidP="00FC487D">
            <w:pPr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Cs w:val="24"/>
              </w:rPr>
              <w:t>admin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4"/>
                <w:u w:val="single"/>
              </w:rPr>
              <w:t>servletConfig</w:t>
            </w:r>
            <w:r>
              <w:rPr>
                <w:rFonts w:ascii="Consolas" w:hAnsi="Consolas" w:cs="Consolas"/>
                <w:color w:val="000000"/>
                <w:szCs w:val="24"/>
              </w:rPr>
              <w:t>.getInitParameter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"admin"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FC487D" w:rsidRDefault="00FC487D" w:rsidP="00FC487D">
            <w:pPr>
              <w:ind w:left="0"/>
              <w:rPr>
                <w:rFonts w:ascii="Consolas" w:hAnsi="Consolas" w:cs="Consolas"/>
                <w:color w:val="000000"/>
                <w:szCs w:val="24"/>
              </w:rPr>
            </w:pPr>
            <w:r>
              <w:rPr>
                <w:rFonts w:ascii="Consolas" w:hAnsi="Consolas" w:cs="Consolas"/>
                <w:color w:val="00000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Cs w:val="24"/>
              </w:rPr>
              <w:t>email</w:t>
            </w:r>
            <w:r>
              <w:rPr>
                <w:rFonts w:ascii="Consolas" w:hAnsi="Consolas" w:cs="Consolas"/>
                <w:color w:val="000000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Cs w:val="24"/>
              </w:rPr>
              <w:t>servletConfig</w:t>
            </w:r>
            <w:r>
              <w:rPr>
                <w:rFonts w:ascii="Consolas" w:hAnsi="Consolas" w:cs="Consolas"/>
                <w:color w:val="000000"/>
                <w:szCs w:val="24"/>
              </w:rPr>
              <w:t>.getInitParameter</w:t>
            </w:r>
            <w:proofErr w:type="spellEnd"/>
            <w:r>
              <w:rPr>
                <w:rFonts w:ascii="Consolas" w:hAnsi="Consolas" w:cs="Consolas"/>
                <w:color w:val="000000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Cs w:val="24"/>
              </w:rPr>
              <w:t>"email"</w:t>
            </w:r>
            <w:r>
              <w:rPr>
                <w:rFonts w:ascii="Consolas" w:hAnsi="Consolas" w:cs="Consolas"/>
                <w:color w:val="000000"/>
                <w:szCs w:val="24"/>
              </w:rPr>
              <w:t>);</w:t>
            </w:r>
          </w:p>
          <w:p w:rsidR="00FC487D" w:rsidRDefault="00FC487D" w:rsidP="00FC487D">
            <w:pPr>
              <w:ind w:left="0"/>
            </w:pPr>
          </w:p>
        </w:tc>
      </w:tr>
    </w:tbl>
    <w:p w:rsidR="00E42863" w:rsidRDefault="00E42863" w:rsidP="00E42863"/>
    <w:p w:rsidR="00E42863" w:rsidRDefault="00E42863" w:rsidP="00E42863">
      <w:pPr>
        <w:pStyle w:val="Heading2"/>
      </w:pPr>
      <w:proofErr w:type="spellStart"/>
      <w:r>
        <w:rPr>
          <w:rFonts w:hint="eastAsia"/>
        </w:rPr>
        <w:t>ServletContext</w:t>
      </w:r>
      <w:proofErr w:type="spellEnd"/>
    </w:p>
    <w:p w:rsidR="00832AEC" w:rsidRPr="00832AEC" w:rsidRDefault="00832AEC" w:rsidP="00832AEC"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表示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应用程序。每个web应用程序只有一个context。</w:t>
      </w:r>
    </w:p>
    <w:p w:rsidR="00E42863" w:rsidRDefault="00E42863" w:rsidP="00E42863"/>
    <w:p w:rsidR="00E42863" w:rsidRDefault="00E42863" w:rsidP="00E42863">
      <w:pPr>
        <w:pStyle w:val="Heading2"/>
      </w:pPr>
      <w:proofErr w:type="spellStart"/>
      <w:r>
        <w:rPr>
          <w:rFonts w:hint="eastAsia"/>
        </w:rPr>
        <w:lastRenderedPageBreak/>
        <w:t>GenericServlet</w:t>
      </w:r>
      <w:proofErr w:type="spellEnd"/>
      <w:r w:rsidR="0022390E">
        <w:rPr>
          <w:rFonts w:hint="eastAsia"/>
        </w:rPr>
        <w:t>抽象类</w:t>
      </w:r>
    </w:p>
    <w:p w:rsidR="0022390E" w:rsidRDefault="00662077" w:rsidP="0022390E">
      <w:r>
        <w:rPr>
          <w:rFonts w:hint="eastAsia"/>
        </w:rPr>
        <w:tab/>
      </w:r>
      <w:r w:rsidR="0022390E" w:rsidRPr="0022390E">
        <w:rPr>
          <w:rFonts w:hint="eastAsia"/>
        </w:rPr>
        <w:t>如果要编写一个通用的</w:t>
      </w:r>
      <w:proofErr w:type="spellStart"/>
      <w:r w:rsidR="0022390E" w:rsidRPr="0022390E">
        <w:t>Servlet</w:t>
      </w:r>
      <w:proofErr w:type="spellEnd"/>
      <w:r w:rsidR="0022390E" w:rsidRPr="0022390E">
        <w:t>，只需要从</w:t>
      </w:r>
      <w:proofErr w:type="spellStart"/>
      <w:r w:rsidR="0022390E" w:rsidRPr="0022390E">
        <w:t>GenericServlet</w:t>
      </w:r>
      <w:proofErr w:type="spellEnd"/>
      <w:r w:rsidR="0022390E" w:rsidRPr="0022390E">
        <w:t>继承，并且实现抽象方法</w:t>
      </w:r>
      <w:r w:rsidR="0022390E">
        <w:t>service()</w:t>
      </w:r>
      <w:r w:rsidR="0022390E">
        <w:rPr>
          <w:rFonts w:hint="eastAsia"/>
        </w:rPr>
        <w:t>。</w:t>
      </w:r>
      <w:proofErr w:type="spellStart"/>
      <w:r w:rsidR="0022390E">
        <w:rPr>
          <w:rFonts w:hint="eastAsia"/>
        </w:rPr>
        <w:t>GnnericServlet</w:t>
      </w:r>
      <w:proofErr w:type="spellEnd"/>
      <w:r w:rsidR="0022390E">
        <w:rPr>
          <w:rFonts w:hint="eastAsia"/>
        </w:rPr>
        <w:t>实现了</w:t>
      </w:r>
      <w:proofErr w:type="spellStart"/>
      <w:r w:rsidR="0022390E">
        <w:rPr>
          <w:rFonts w:hint="eastAsia"/>
        </w:rPr>
        <w:t>Servlet</w:t>
      </w:r>
      <w:proofErr w:type="spellEnd"/>
      <w:r w:rsidR="0022390E">
        <w:rPr>
          <w:rFonts w:hint="eastAsia"/>
        </w:rPr>
        <w:t>和</w:t>
      </w:r>
      <w:proofErr w:type="spellStart"/>
      <w:r w:rsidR="0022390E">
        <w:rPr>
          <w:rFonts w:hint="eastAsia"/>
        </w:rPr>
        <w:t>ServletConfig</w:t>
      </w:r>
      <w:proofErr w:type="spellEnd"/>
      <w:r w:rsidR="0022390E">
        <w:rPr>
          <w:rFonts w:hint="eastAsia"/>
        </w:rPr>
        <w:t>接口。</w:t>
      </w:r>
    </w:p>
    <w:p w:rsidR="009233E5" w:rsidRDefault="009233E5" w:rsidP="0022390E">
      <w:r>
        <w:rPr>
          <w:rFonts w:hint="eastAsia"/>
        </w:rPr>
        <w:t>不必亲自保存</w:t>
      </w:r>
      <w:proofErr w:type="spellStart"/>
      <w:r>
        <w:rPr>
          <w:rFonts w:hint="eastAsia"/>
        </w:rPr>
        <w:t>ServletConfig</w:t>
      </w:r>
      <w:proofErr w:type="spellEnd"/>
      <w:r w:rsidR="003208FC">
        <w:rPr>
          <w:rFonts w:hint="eastAsia"/>
        </w:rPr>
        <w:t>，只需要覆盖service()方法。</w:t>
      </w:r>
    </w:p>
    <w:p w:rsidR="008659DE" w:rsidRDefault="008659DE" w:rsidP="008659DE"/>
    <w:p w:rsidR="008659DE" w:rsidRDefault="008659DE" w:rsidP="008659DE">
      <w:pPr>
        <w:pStyle w:val="Heading2"/>
      </w:pPr>
      <w:proofErr w:type="spellStart"/>
      <w:r w:rsidRPr="008659DE">
        <w:t>HttpServlet</w:t>
      </w:r>
      <w:proofErr w:type="spellEnd"/>
    </w:p>
    <w:p w:rsidR="008659DE" w:rsidRDefault="008659DE" w:rsidP="008659DE">
      <w:r>
        <w:rPr>
          <w:rFonts w:hint="eastAsia"/>
        </w:rPr>
        <w:tab/>
        <w:t>在绝大多数的网络应用中，都是客户端通过</w:t>
      </w:r>
      <w:r>
        <w:t>HTTP协议去访问服务器端的资源我们编写的</w:t>
      </w:r>
      <w:proofErr w:type="spellStart"/>
      <w:r>
        <w:t>Servlet</w:t>
      </w:r>
      <w:proofErr w:type="spellEnd"/>
      <w:r>
        <w:t>也主要是应用于HTTP协议的请求和响应，为了快速开发应用于HTTP协议的</w:t>
      </w:r>
      <w:proofErr w:type="spellStart"/>
      <w:r>
        <w:t>Servlet</w:t>
      </w:r>
      <w:proofErr w:type="spellEnd"/>
      <w:r>
        <w:t>类，sun公司在</w:t>
      </w:r>
      <w:proofErr w:type="spellStart"/>
      <w:r>
        <w:t>javax.servlet.http</w:t>
      </w:r>
      <w:proofErr w:type="spellEnd"/>
      <w:r>
        <w:t>包中给我们提供了一个抽象类</w:t>
      </w:r>
      <w:proofErr w:type="spellStart"/>
      <w:r>
        <w:t>HttpServlet</w:t>
      </w:r>
      <w:proofErr w:type="spellEnd"/>
      <w:r>
        <w:t>，它继承自</w:t>
      </w:r>
      <w:proofErr w:type="spellStart"/>
      <w:r>
        <w:t>GenericServlet</w:t>
      </w:r>
      <w:proofErr w:type="spellEnd"/>
      <w:r>
        <w:t xml:space="preserve">类，用于创建适合WEB站点的HTTP </w:t>
      </w:r>
      <w:proofErr w:type="spellStart"/>
      <w:r>
        <w:t>Servlet</w:t>
      </w:r>
      <w:proofErr w:type="spellEnd"/>
      <w:r w:rsidR="004745EC">
        <w:rPr>
          <w:rFonts w:hint="eastAsia"/>
        </w:rPr>
        <w:t>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9233E5" w:rsidTr="009233E5">
        <w:tc>
          <w:tcPr>
            <w:tcW w:w="8388" w:type="dxa"/>
          </w:tcPr>
          <w:p w:rsidR="003208FC" w:rsidRDefault="00A625A8" w:rsidP="00A625A8">
            <w:pPr>
              <w:ind w:left="0"/>
            </w:pPr>
            <w:r>
              <w:t>public void service(</w:t>
            </w:r>
            <w:proofErr w:type="spellStart"/>
            <w:r>
              <w:t>ServletRequest</w:t>
            </w:r>
            <w:proofErr w:type="spellEnd"/>
            <w:r>
              <w:t xml:space="preserve"> </w:t>
            </w:r>
            <w:proofErr w:type="spellStart"/>
            <w:r>
              <w:t>req,ServletResponse</w:t>
            </w:r>
            <w:proofErr w:type="spellEnd"/>
            <w:r>
              <w:t xml:space="preserve"> res);</w:t>
            </w:r>
          </w:p>
          <w:p w:rsidR="00A625A8" w:rsidRDefault="00A625A8" w:rsidP="00A625A8">
            <w:pPr>
              <w:ind w:left="0"/>
            </w:pPr>
            <w:r>
              <w:t>protected void service(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req,HttpServletResponse</w:t>
            </w:r>
            <w:proofErr w:type="spellEnd"/>
            <w:r>
              <w:t xml:space="preserve"> </w:t>
            </w:r>
            <w:proofErr w:type="spellStart"/>
            <w:r>
              <w:t>resp</w:t>
            </w:r>
            <w:proofErr w:type="spellEnd"/>
            <w:r>
              <w:t>)</w:t>
            </w:r>
          </w:p>
          <w:p w:rsidR="00A625A8" w:rsidRDefault="00A625A8" w:rsidP="00A625A8">
            <w:pPr>
              <w:ind w:left="0"/>
            </w:pPr>
            <w:r>
              <w:t>针对HTTP1.1定义的7种请求方法GET,POST,HEAD,PUT,DELETE,TRACE,OPTION</w:t>
            </w:r>
            <w:r>
              <w:rPr>
                <w:rFonts w:hint="eastAsia"/>
              </w:rPr>
              <w:br/>
            </w:r>
            <w:r>
              <w:t xml:space="preserve">， </w:t>
            </w:r>
            <w:proofErr w:type="spellStart"/>
            <w:r>
              <w:t>HttpServlet</w:t>
            </w:r>
            <w:proofErr w:type="spellEnd"/>
            <w:r>
              <w:t>提供了7个处理方法</w:t>
            </w:r>
            <w:r w:rsidR="003208FC">
              <w:rPr>
                <w:rFonts w:hint="eastAsia"/>
              </w:rPr>
              <w:t>，常用一下两个方法。</w:t>
            </w:r>
          </w:p>
          <w:p w:rsidR="00A625A8" w:rsidRDefault="00A625A8" w:rsidP="00A625A8">
            <w:pPr>
              <w:ind w:left="0"/>
            </w:pPr>
            <w:r>
              <w:t xml:space="preserve">   </w:t>
            </w:r>
            <w:proofErr w:type="spellStart"/>
            <w:r>
              <w:t>doGet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req,HttpServletResponse</w:t>
            </w:r>
            <w:proofErr w:type="spellEnd"/>
            <w:r>
              <w:t xml:space="preserve"> </w:t>
            </w:r>
            <w:proofErr w:type="spellStart"/>
            <w:r>
              <w:t>resp</w:t>
            </w:r>
            <w:proofErr w:type="spellEnd"/>
            <w:r>
              <w:t>)</w:t>
            </w:r>
          </w:p>
          <w:p w:rsidR="009233E5" w:rsidRDefault="00A625A8" w:rsidP="00A625A8">
            <w:pPr>
              <w:ind w:left="0"/>
            </w:pPr>
            <w:r>
              <w:t xml:space="preserve">   </w:t>
            </w:r>
            <w:proofErr w:type="spellStart"/>
            <w:r>
              <w:t>doPost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req,HttpServletResponse</w:t>
            </w:r>
            <w:proofErr w:type="spellEnd"/>
            <w:r>
              <w:t xml:space="preserve"> </w:t>
            </w:r>
            <w:proofErr w:type="spellStart"/>
            <w:r>
              <w:t>resp</w:t>
            </w:r>
            <w:proofErr w:type="spellEnd"/>
            <w:r>
              <w:t>)</w:t>
            </w:r>
          </w:p>
          <w:p w:rsidR="0081389E" w:rsidRDefault="0081389E" w:rsidP="00A625A8">
            <w:pPr>
              <w:ind w:left="0"/>
            </w:pPr>
            <w:r>
              <w:rPr>
                <w:rFonts w:hint="eastAsia"/>
              </w:rPr>
              <w:t>注意：</w:t>
            </w:r>
            <w:proofErr w:type="spellStart"/>
            <w:r>
              <w:rPr>
                <w:rFonts w:hint="eastAsia"/>
              </w:rPr>
              <w:t>HttpServlet</w:t>
            </w:r>
            <w:proofErr w:type="spellEnd"/>
            <w:r>
              <w:rPr>
                <w:rFonts w:hint="eastAsia"/>
              </w:rPr>
              <w:t>不需要覆盖service()方法，而是覆盖</w:t>
            </w:r>
            <w:proofErr w:type="spellStart"/>
            <w:r>
              <w:rPr>
                <w:rFonts w:hint="eastAsia"/>
              </w:rPr>
              <w:t>doGet,doPost</w:t>
            </w:r>
            <w:proofErr w:type="spellEnd"/>
            <w:r>
              <w:rPr>
                <w:rFonts w:hint="eastAsia"/>
              </w:rPr>
              <w:t>方法。</w:t>
            </w:r>
            <w:r w:rsidR="00645D8A">
              <w:rPr>
                <w:rFonts w:hint="eastAsia"/>
              </w:rPr>
              <w:t>其他几种方法基本上不需要覆盖。</w:t>
            </w:r>
          </w:p>
          <w:p w:rsidR="002D734D" w:rsidRDefault="002D734D" w:rsidP="00A625A8">
            <w:pPr>
              <w:ind w:left="0"/>
            </w:pPr>
          </w:p>
        </w:tc>
      </w:tr>
    </w:tbl>
    <w:p w:rsidR="008659DE" w:rsidRDefault="008659DE" w:rsidP="008659DE"/>
    <w:p w:rsidR="00236EAF" w:rsidRDefault="00236EAF" w:rsidP="00236EAF">
      <w:pPr>
        <w:pStyle w:val="Heading2"/>
      </w:pPr>
      <w:proofErr w:type="spellStart"/>
      <w:r w:rsidRPr="00236EAF">
        <w:t>HttpServletRequest</w:t>
      </w:r>
      <w:proofErr w:type="spellEnd"/>
      <w:r w:rsidR="00383EB8">
        <w:rPr>
          <w:rFonts w:hint="eastAsia"/>
        </w:rPr>
        <w:t>接口</w:t>
      </w:r>
    </w:p>
    <w:p w:rsidR="00236EAF" w:rsidRDefault="003D54A1" w:rsidP="00236EAF">
      <w:r w:rsidRPr="003D54A1">
        <w:rPr>
          <w:rFonts w:hint="eastAsia"/>
        </w:rPr>
        <w:t>继承自</w:t>
      </w:r>
      <w:proofErr w:type="spellStart"/>
      <w:r w:rsidRPr="003D54A1">
        <w:t>javax.servlet.servletRequest</w:t>
      </w:r>
      <w:proofErr w:type="spellEnd"/>
      <w:r w:rsidRPr="003D54A1">
        <w:t>,在该接口中新增的方法如下：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D54A1" w:rsidTr="003D54A1">
        <w:tc>
          <w:tcPr>
            <w:tcW w:w="8388" w:type="dxa"/>
          </w:tcPr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String </w:t>
            </w:r>
            <w:proofErr w:type="spellStart"/>
            <w:r w:rsidRPr="003D54A1">
              <w:rPr>
                <w:b/>
              </w:rPr>
              <w:t>getContextPath</w:t>
            </w:r>
            <w:proofErr w:type="spellEnd"/>
            <w:r w:rsidRPr="003D54A1">
              <w:rPr>
                <w:b/>
              </w:rPr>
              <w:t>()</w:t>
            </w:r>
            <w:r>
              <w:t>：返回请求URI中表示请求上下文的部分，上下文路径是请求URI的开始部分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Cookie[] </w:t>
            </w:r>
            <w:proofErr w:type="spellStart"/>
            <w:r w:rsidRPr="003D54A1">
              <w:rPr>
                <w:b/>
              </w:rPr>
              <w:t>getCookies</w:t>
            </w:r>
            <w:proofErr w:type="spellEnd"/>
            <w:r w:rsidRPr="003D54A1">
              <w:rPr>
                <w:b/>
              </w:rPr>
              <w:t>()</w:t>
            </w:r>
            <w:r>
              <w:t>：返回客户端在此次请求中发送的所有的Cookie对象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String </w:t>
            </w:r>
            <w:proofErr w:type="spellStart"/>
            <w:r w:rsidRPr="003D54A1">
              <w:rPr>
                <w:b/>
              </w:rPr>
              <w:t>getHeader</w:t>
            </w:r>
            <w:proofErr w:type="spellEnd"/>
            <w:r w:rsidRPr="003D54A1">
              <w:rPr>
                <w:b/>
              </w:rPr>
              <w:t>(String name):</w:t>
            </w:r>
            <w:r>
              <w:t>返回名字为name的请求报头的值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Enumeration </w:t>
            </w:r>
            <w:proofErr w:type="spellStart"/>
            <w:r w:rsidRPr="003D54A1">
              <w:rPr>
                <w:b/>
              </w:rPr>
              <w:t>getHeaderNames</w:t>
            </w:r>
            <w:proofErr w:type="spellEnd"/>
            <w:r w:rsidRPr="003D54A1">
              <w:rPr>
                <w:b/>
              </w:rPr>
              <w:t>()</w:t>
            </w:r>
            <w:r>
              <w:t>：返回此次请求中包含的所有的报头名字的枚举集合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Enumeration </w:t>
            </w:r>
            <w:proofErr w:type="spellStart"/>
            <w:r w:rsidRPr="003D54A1">
              <w:rPr>
                <w:b/>
              </w:rPr>
              <w:t>getHeaders</w:t>
            </w:r>
            <w:proofErr w:type="spellEnd"/>
            <w:r w:rsidRPr="003D54A1">
              <w:rPr>
                <w:b/>
              </w:rPr>
              <w:t>(String name)</w:t>
            </w:r>
            <w:r>
              <w:t>：返回名字为name的请求报头的所有</w:t>
            </w:r>
            <w:r>
              <w:lastRenderedPageBreak/>
              <w:t>值的枚举集合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String </w:t>
            </w:r>
            <w:proofErr w:type="spellStart"/>
            <w:r w:rsidRPr="003D54A1">
              <w:rPr>
                <w:b/>
              </w:rPr>
              <w:t>getMethod</w:t>
            </w:r>
            <w:proofErr w:type="spellEnd"/>
            <w:r w:rsidRPr="003D54A1">
              <w:rPr>
                <w:b/>
              </w:rPr>
              <w:t>()</w:t>
            </w:r>
            <w:r>
              <w:t>：返回此次请求所使用的HTTP方法的名字</w:t>
            </w:r>
          </w:p>
          <w:p w:rsidR="003D54A1" w:rsidRDefault="003D54A1" w:rsidP="003D54A1">
            <w:pPr>
              <w:ind w:left="0"/>
            </w:pPr>
            <w:r w:rsidRPr="003D54A1">
              <w:rPr>
                <w:b/>
              </w:rPr>
              <w:t xml:space="preserve">String </w:t>
            </w:r>
            <w:proofErr w:type="spellStart"/>
            <w:r w:rsidRPr="003D54A1">
              <w:rPr>
                <w:b/>
              </w:rPr>
              <w:t>getServletPath</w:t>
            </w:r>
            <w:proofErr w:type="spellEnd"/>
            <w:r w:rsidRPr="003D54A1">
              <w:rPr>
                <w:b/>
              </w:rPr>
              <w:t>()</w:t>
            </w:r>
            <w:r>
              <w:t>：返回请求URI中调用</w:t>
            </w:r>
            <w:proofErr w:type="spellStart"/>
            <w:r>
              <w:t>Servlet</w:t>
            </w:r>
            <w:proofErr w:type="spellEnd"/>
            <w:r>
              <w:t>的部分</w:t>
            </w:r>
          </w:p>
          <w:p w:rsidR="003D54A1" w:rsidRDefault="003D54A1" w:rsidP="003D54A1">
            <w:pPr>
              <w:ind w:left="0"/>
            </w:pPr>
            <w:proofErr w:type="spellStart"/>
            <w:r w:rsidRPr="003D54A1">
              <w:rPr>
                <w:b/>
              </w:rPr>
              <w:t>HttpSession</w:t>
            </w:r>
            <w:proofErr w:type="spellEnd"/>
            <w:r w:rsidRPr="003D54A1">
              <w:rPr>
                <w:b/>
              </w:rPr>
              <w:t xml:space="preserve"> </w:t>
            </w:r>
            <w:proofErr w:type="spellStart"/>
            <w:r w:rsidRPr="003D54A1">
              <w:rPr>
                <w:b/>
              </w:rPr>
              <w:t>getSession</w:t>
            </w:r>
            <w:proofErr w:type="spellEnd"/>
            <w:r w:rsidRPr="003D54A1">
              <w:rPr>
                <w:b/>
              </w:rPr>
              <w:t>()</w:t>
            </w:r>
            <w:r>
              <w:t>：返回和此次请求相关联的Session</w:t>
            </w:r>
          </w:p>
          <w:p w:rsidR="003D54A1" w:rsidRDefault="003D54A1" w:rsidP="003D54A1">
            <w:pPr>
              <w:ind w:left="0"/>
            </w:pPr>
            <w:proofErr w:type="spellStart"/>
            <w:r w:rsidRPr="003D54A1">
              <w:rPr>
                <w:b/>
              </w:rPr>
              <w:t>HttpSession</w:t>
            </w:r>
            <w:proofErr w:type="spellEnd"/>
            <w:r w:rsidRPr="003D54A1">
              <w:rPr>
                <w:b/>
              </w:rPr>
              <w:t xml:space="preserve"> </w:t>
            </w:r>
            <w:proofErr w:type="spellStart"/>
            <w:r w:rsidRPr="003D54A1">
              <w:rPr>
                <w:b/>
              </w:rPr>
              <w:t>getSession</w:t>
            </w:r>
            <w:proofErr w:type="spellEnd"/>
            <w:r w:rsidRPr="003D54A1">
              <w:rPr>
                <w:b/>
              </w:rPr>
              <w:t>(</w:t>
            </w:r>
            <w:proofErr w:type="spellStart"/>
            <w:r w:rsidRPr="003D54A1">
              <w:rPr>
                <w:b/>
              </w:rPr>
              <w:t>boolean</w:t>
            </w:r>
            <w:proofErr w:type="spellEnd"/>
            <w:r w:rsidRPr="003D54A1">
              <w:rPr>
                <w:b/>
              </w:rPr>
              <w:t xml:space="preserve"> create)</w:t>
            </w:r>
            <w:r>
              <w:t>：返回此次请求相关联的Session,如果没有给客户端分配Session,并且create参数为true,则创建一个新的Session,如果为false，此次请求没有一个有效的</w:t>
            </w:r>
            <w:proofErr w:type="spellStart"/>
            <w:r>
              <w:t>HttpSession</w:t>
            </w:r>
            <w:proofErr w:type="spellEnd"/>
            <w:r>
              <w:t>,返回null</w:t>
            </w:r>
          </w:p>
        </w:tc>
      </w:tr>
    </w:tbl>
    <w:p w:rsidR="004E0198" w:rsidRDefault="004E0198" w:rsidP="00236EAF"/>
    <w:p w:rsidR="00236EAF" w:rsidRDefault="00236EAF" w:rsidP="00236EAF">
      <w:pPr>
        <w:pStyle w:val="Heading2"/>
      </w:pPr>
      <w:proofErr w:type="spellStart"/>
      <w:r w:rsidRPr="00236EAF">
        <w:t>HttpServletResponse</w:t>
      </w:r>
      <w:proofErr w:type="spellEnd"/>
    </w:p>
    <w:p w:rsidR="00236EAF" w:rsidRDefault="00141281" w:rsidP="00236EAF">
      <w:r w:rsidRPr="00141281">
        <w:rPr>
          <w:rFonts w:hint="eastAsia"/>
        </w:rPr>
        <w:t>该接口继承</w:t>
      </w:r>
      <w:proofErr w:type="spellStart"/>
      <w:r w:rsidRPr="00141281">
        <w:t>ServletResponse</w:t>
      </w:r>
      <w:proofErr w:type="spellEnd"/>
      <w:r w:rsidRPr="00141281">
        <w:t>,新增的方法入下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41281" w:rsidTr="00141281">
        <w:tc>
          <w:tcPr>
            <w:tcW w:w="8388" w:type="dxa"/>
          </w:tcPr>
          <w:p w:rsidR="00141281" w:rsidRPr="00BB5020" w:rsidRDefault="00141281" w:rsidP="00141281">
            <w:pPr>
              <w:ind w:left="0"/>
              <w:rPr>
                <w:b/>
              </w:rPr>
            </w:pPr>
            <w:proofErr w:type="spellStart"/>
            <w:r w:rsidRPr="00BB5020">
              <w:rPr>
                <w:b/>
              </w:rPr>
              <w:t>addCookie</w:t>
            </w:r>
            <w:proofErr w:type="spellEnd"/>
            <w:r w:rsidRPr="00BB5020">
              <w:rPr>
                <w:b/>
              </w:rPr>
              <w:t>(Cookie cookie)</w:t>
            </w:r>
          </w:p>
          <w:p w:rsidR="00141281" w:rsidRPr="00BB5020" w:rsidRDefault="00141281" w:rsidP="00141281">
            <w:pPr>
              <w:ind w:left="0"/>
              <w:rPr>
                <w:b/>
              </w:rPr>
            </w:pPr>
            <w:proofErr w:type="spellStart"/>
            <w:r w:rsidRPr="00BB5020">
              <w:rPr>
                <w:b/>
              </w:rPr>
              <w:t>addHeader</w:t>
            </w:r>
            <w:proofErr w:type="spellEnd"/>
            <w:r w:rsidRPr="00BB5020">
              <w:rPr>
                <w:b/>
              </w:rPr>
              <w:t xml:space="preserve">(String </w:t>
            </w:r>
            <w:proofErr w:type="spellStart"/>
            <w:r w:rsidRPr="00BB5020">
              <w:rPr>
                <w:b/>
              </w:rPr>
              <w:t>name,String</w:t>
            </w:r>
            <w:proofErr w:type="spellEnd"/>
            <w:r w:rsidRPr="00BB5020">
              <w:rPr>
                <w:b/>
              </w:rPr>
              <w:t xml:space="preserve"> value);</w:t>
            </w:r>
          </w:p>
          <w:p w:rsidR="00141281" w:rsidRPr="00BB5020" w:rsidRDefault="00141281" w:rsidP="00141281">
            <w:pPr>
              <w:ind w:left="0"/>
              <w:rPr>
                <w:b/>
              </w:rPr>
            </w:pPr>
            <w:proofErr w:type="spellStart"/>
            <w:r w:rsidRPr="00BB5020">
              <w:rPr>
                <w:b/>
              </w:rPr>
              <w:t>boolean</w:t>
            </w:r>
            <w:proofErr w:type="spellEnd"/>
            <w:r w:rsidRPr="00BB5020">
              <w:rPr>
                <w:b/>
              </w:rPr>
              <w:t xml:space="preserve"> </w:t>
            </w:r>
            <w:proofErr w:type="spellStart"/>
            <w:r w:rsidRPr="00BB5020">
              <w:rPr>
                <w:b/>
              </w:rPr>
              <w:t>containsHeader</w:t>
            </w:r>
            <w:proofErr w:type="spellEnd"/>
            <w:r w:rsidRPr="00BB5020">
              <w:rPr>
                <w:b/>
              </w:rPr>
              <w:t>(String name)</w:t>
            </w:r>
          </w:p>
          <w:p w:rsidR="00141281" w:rsidRDefault="00141281" w:rsidP="00141281">
            <w:pPr>
              <w:ind w:left="0"/>
            </w:pPr>
            <w:proofErr w:type="spellStart"/>
            <w:r w:rsidRPr="00BB5020">
              <w:rPr>
                <w:b/>
              </w:rPr>
              <w:t>encodeRedirectURL</w:t>
            </w:r>
            <w:proofErr w:type="spellEnd"/>
            <w:r w:rsidRPr="00BB5020">
              <w:rPr>
                <w:b/>
              </w:rPr>
              <w:t xml:space="preserve">(String </w:t>
            </w:r>
            <w:proofErr w:type="spellStart"/>
            <w:r w:rsidRPr="00BB5020">
              <w:rPr>
                <w:b/>
              </w:rPr>
              <w:t>url</w:t>
            </w:r>
            <w:proofErr w:type="spellEnd"/>
            <w:r w:rsidRPr="00BB5020">
              <w:rPr>
                <w:b/>
              </w:rPr>
              <w:t>)</w:t>
            </w:r>
            <w:r>
              <w:t>：使用</w:t>
            </w:r>
            <w:proofErr w:type="spellStart"/>
            <w:r>
              <w:t>SessionID</w:t>
            </w:r>
            <w:proofErr w:type="spellEnd"/>
            <w:r>
              <w:t xml:space="preserve"> 对于重定向的</w:t>
            </w:r>
            <w:proofErr w:type="spellStart"/>
            <w:r>
              <w:t>url</w:t>
            </w:r>
            <w:proofErr w:type="spellEnd"/>
            <w:r>
              <w:t>编码，以便用于</w:t>
            </w:r>
            <w:proofErr w:type="spellStart"/>
            <w:r>
              <w:t>sendRedirect</w:t>
            </w:r>
            <w:proofErr w:type="spellEnd"/>
            <w:r>
              <w:t>()方法中</w:t>
            </w:r>
          </w:p>
          <w:p w:rsidR="00141281" w:rsidRDefault="00141281" w:rsidP="00141281">
            <w:pPr>
              <w:ind w:left="0"/>
            </w:pPr>
            <w:proofErr w:type="spellStart"/>
            <w:r w:rsidRPr="00BB5020">
              <w:rPr>
                <w:b/>
              </w:rPr>
              <w:t>encodeURL</w:t>
            </w:r>
            <w:proofErr w:type="spellEnd"/>
            <w:r w:rsidRPr="00BB5020">
              <w:rPr>
                <w:b/>
              </w:rPr>
              <w:t xml:space="preserve">(String </w:t>
            </w:r>
            <w:proofErr w:type="spellStart"/>
            <w:r w:rsidRPr="00BB5020">
              <w:rPr>
                <w:b/>
              </w:rPr>
              <w:t>url</w:t>
            </w:r>
            <w:proofErr w:type="spellEnd"/>
            <w:r w:rsidRPr="00BB5020">
              <w:rPr>
                <w:b/>
              </w:rPr>
              <w:t>)</w:t>
            </w:r>
            <w:r>
              <w:t>：使用</w:t>
            </w:r>
            <w:proofErr w:type="spellStart"/>
            <w:r>
              <w:t>SessionID</w:t>
            </w:r>
            <w:proofErr w:type="spellEnd"/>
            <w:r>
              <w:t xml:space="preserve"> 指定的</w:t>
            </w:r>
            <w:proofErr w:type="spellStart"/>
            <w:r>
              <w:t>url</w:t>
            </w:r>
            <w:proofErr w:type="spellEnd"/>
            <w:r>
              <w:t>编码</w:t>
            </w:r>
          </w:p>
          <w:p w:rsidR="00141281" w:rsidRDefault="00141281" w:rsidP="00141281">
            <w:pPr>
              <w:ind w:left="0"/>
            </w:pPr>
            <w:proofErr w:type="spellStart"/>
            <w:r w:rsidRPr="00BB5020">
              <w:rPr>
                <w:b/>
              </w:rPr>
              <w:t>sendRedirect</w:t>
            </w:r>
            <w:proofErr w:type="spellEnd"/>
            <w:r w:rsidRPr="00BB5020">
              <w:rPr>
                <w:b/>
              </w:rPr>
              <w:t>(String location)</w:t>
            </w:r>
            <w:r>
              <w:t>：发送一个临时的重定向响应到客户端，让客户端访问新的</w:t>
            </w:r>
            <w:proofErr w:type="spellStart"/>
            <w:r>
              <w:t>url</w:t>
            </w:r>
            <w:proofErr w:type="spellEnd"/>
          </w:p>
        </w:tc>
      </w:tr>
    </w:tbl>
    <w:p w:rsidR="00236EAF" w:rsidRPr="00236EAF" w:rsidRDefault="00236EAF" w:rsidP="00236EAF"/>
    <w:p w:rsidR="004A70B9" w:rsidRDefault="00993746" w:rsidP="004A70B9">
      <w:pPr>
        <w:pStyle w:val="Heading1"/>
      </w:pPr>
      <w:proofErr w:type="spellStart"/>
      <w:r>
        <w:rPr>
          <w:rFonts w:hint="eastAsia"/>
        </w:rPr>
        <w:t>Servlet</w:t>
      </w:r>
      <w:proofErr w:type="spellEnd"/>
      <w:r w:rsidR="00492850">
        <w:rPr>
          <w:rFonts w:hint="eastAsia"/>
        </w:rPr>
        <w:t>基础</w:t>
      </w:r>
    </w:p>
    <w:p w:rsidR="00492850" w:rsidRDefault="00245FD4" w:rsidP="00492850">
      <w:r>
        <w:rPr>
          <w:rFonts w:hint="eastAsia"/>
        </w:rPr>
        <w:tab/>
      </w:r>
      <w:proofErr w:type="spellStart"/>
      <w:r w:rsidR="00492850">
        <w:t>servlet</w:t>
      </w:r>
      <w:proofErr w:type="spellEnd"/>
      <w:r w:rsidR="00492850">
        <w:rPr>
          <w:rFonts w:hint="eastAsia"/>
        </w:rPr>
        <w:t>是</w:t>
      </w:r>
      <w:r w:rsidR="00492850">
        <w:t>sun公司制订的一种用来扩展web服务器功能的组件规范。扩展web服务器功能</w:t>
      </w:r>
      <w:r w:rsidR="0051415A">
        <w:rPr>
          <w:rFonts w:hint="eastAsia"/>
        </w:rPr>
        <w:t>。</w:t>
      </w:r>
      <w:r w:rsidR="00492850" w:rsidRPr="00610F19">
        <w:rPr>
          <w:b/>
        </w:rPr>
        <w:t>组件规范</w:t>
      </w:r>
      <w:r w:rsidR="0051415A">
        <w:rPr>
          <w:rFonts w:hint="eastAsia"/>
        </w:rPr>
        <w:t>(</w:t>
      </w:r>
      <w:r w:rsidR="0051415A">
        <w:t>符合一定规范，实现部分功能，需要部署到相应的容器上才能运行的软件模块。</w:t>
      </w:r>
      <w:r w:rsidR="0051415A">
        <w:rPr>
          <w:rFonts w:hint="eastAsia"/>
        </w:rPr>
        <w:t>)</w:t>
      </w:r>
      <w:r w:rsidR="0051415A">
        <w:tab/>
      </w:r>
      <w:r w:rsidR="0051415A" w:rsidRPr="00610F19">
        <w:rPr>
          <w:b/>
        </w:rPr>
        <w:t>容器</w:t>
      </w:r>
      <w:r w:rsidR="0051415A">
        <w:t>是</w:t>
      </w:r>
      <w:r w:rsidR="00492850">
        <w:t>符合一定规范，为组件提供运行环境的程序。</w:t>
      </w:r>
    </w:p>
    <w:p w:rsidR="00055965" w:rsidRDefault="00055965" w:rsidP="00055965">
      <w:pPr>
        <w:pStyle w:val="Heading2"/>
        <w:numPr>
          <w:ilvl w:val="0"/>
          <w:numId w:val="21"/>
        </w:numPr>
      </w:pPr>
      <w:r>
        <w:rPr>
          <w:rFonts w:hint="eastAsia"/>
        </w:rPr>
        <w:t>开发一个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程序</w:t>
      </w:r>
    </w:p>
    <w:p w:rsidR="007C39B3" w:rsidRDefault="005623C9" w:rsidP="007C39B3">
      <w:r>
        <w:rPr>
          <w:rFonts w:hint="eastAsia"/>
        </w:rPr>
        <w:t>第一步：</w:t>
      </w:r>
      <w:r w:rsidR="007C39B3">
        <w:t>tomcat</w:t>
      </w:r>
      <w:r>
        <w:t>的安装</w:t>
      </w:r>
      <w:r w:rsidR="00FF77C5">
        <w:rPr>
          <w:rFonts w:hint="eastAsia"/>
        </w:rPr>
        <w:t>和配置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的配置）</w:t>
      </w:r>
    </w:p>
    <w:p w:rsidR="007C39B3" w:rsidRDefault="0018734A" w:rsidP="007C39B3">
      <w:r>
        <w:rPr>
          <w:rFonts w:hint="eastAsia"/>
        </w:rPr>
        <w:t>第二步：</w:t>
      </w:r>
      <w:r w:rsidR="007C39B3">
        <w:t>写一个java类，实现</w:t>
      </w:r>
      <w:proofErr w:type="spellStart"/>
      <w:r w:rsidR="007C39B3">
        <w:t>Servlet</w:t>
      </w:r>
      <w:proofErr w:type="spellEnd"/>
      <w:r w:rsidR="007C39B3">
        <w:t>接口或者继承</w:t>
      </w:r>
      <w:proofErr w:type="spellStart"/>
      <w:r w:rsidR="007C39B3">
        <w:t>HttpServlet</w:t>
      </w:r>
      <w:proofErr w:type="spellEnd"/>
      <w:r w:rsidR="007C39B3">
        <w:t>抽象类。</w:t>
      </w:r>
      <w:r>
        <w:rPr>
          <w:rFonts w:hint="eastAsia"/>
        </w:rPr>
        <w:t>然后</w:t>
      </w:r>
      <w:r w:rsidR="007C39B3">
        <w:t>编译</w:t>
      </w:r>
      <w:r>
        <w:rPr>
          <w:rFonts w:hint="eastAsia"/>
        </w:rPr>
        <w:t>打包。目录结构如下:</w:t>
      </w:r>
    </w:p>
    <w:p w:rsidR="0018734A" w:rsidRDefault="0018734A" w:rsidP="007C39B3"/>
    <w:p w:rsidR="0018734A" w:rsidRDefault="0018734A" w:rsidP="0018734A">
      <w:r>
        <w:rPr>
          <w:rFonts w:hint="eastAsia"/>
        </w:rPr>
        <w:lastRenderedPageBreak/>
        <w:t>--</w:t>
      </w:r>
      <w:proofErr w:type="spellStart"/>
      <w:r>
        <w:t>appname</w:t>
      </w:r>
      <w:proofErr w:type="spellEnd"/>
    </w:p>
    <w:p w:rsidR="0018734A" w:rsidRDefault="0018734A" w:rsidP="0018734A">
      <w:r>
        <w:rPr>
          <w:rFonts w:hint="eastAsia"/>
        </w:rPr>
        <w:t xml:space="preserve">    --</w:t>
      </w:r>
      <w:r>
        <w:t>WEB-INF</w:t>
      </w:r>
    </w:p>
    <w:p w:rsidR="0018734A" w:rsidRDefault="0018734A" w:rsidP="0018734A">
      <w:r>
        <w:rPr>
          <w:rFonts w:hint="eastAsia"/>
        </w:rPr>
        <w:t xml:space="preserve">        --</w:t>
      </w:r>
      <w:r>
        <w:t>classes(字节码文件)</w:t>
      </w:r>
    </w:p>
    <w:p w:rsidR="0018734A" w:rsidRDefault="0018734A" w:rsidP="0018734A">
      <w:r>
        <w:tab/>
      </w:r>
      <w:r>
        <w:rPr>
          <w:rFonts w:hint="eastAsia"/>
        </w:rPr>
        <w:t xml:space="preserve">   --</w:t>
      </w:r>
      <w:r>
        <w:t>lib(可选,放.jar文件)</w:t>
      </w:r>
    </w:p>
    <w:p w:rsidR="0018734A" w:rsidRPr="0018734A" w:rsidRDefault="0018734A" w:rsidP="007C39B3">
      <w:r>
        <w:tab/>
      </w:r>
      <w:r>
        <w:rPr>
          <w:rFonts w:hint="eastAsia"/>
        </w:rPr>
        <w:t xml:space="preserve">   --</w:t>
      </w:r>
      <w:r>
        <w:t>web.xml(部署描述文件</w:t>
      </w:r>
      <w:r w:rsidR="009A3EEC">
        <w:t>)</w:t>
      </w:r>
    </w:p>
    <w:p w:rsidR="009A3EEC" w:rsidRDefault="007C39B3" w:rsidP="007C39B3">
      <w:r>
        <w:t>注意：除了</w:t>
      </w:r>
      <w:proofErr w:type="spellStart"/>
      <w:r>
        <w:t>appname</w:t>
      </w:r>
      <w:proofErr w:type="spellEnd"/>
      <w:r>
        <w:t>可以自己命名，其它都不能改。</w:t>
      </w:r>
    </w:p>
    <w:p w:rsidR="00A37A16" w:rsidRDefault="009A3EEC" w:rsidP="00055965">
      <w:r>
        <w:rPr>
          <w:rFonts w:hint="eastAsia"/>
        </w:rPr>
        <w:t>然后</w:t>
      </w:r>
      <w:r w:rsidR="007C39B3">
        <w:t>部署</w:t>
      </w:r>
      <w:r>
        <w:rPr>
          <w:rFonts w:hint="eastAsia"/>
        </w:rPr>
        <w:t>，</w:t>
      </w:r>
      <w:r w:rsidR="007C39B3">
        <w:t>生成的文件夹拷贝到容器特定的文件夹下面，比如，tomcat对应的是</w:t>
      </w:r>
      <w:proofErr w:type="spellStart"/>
      <w:r w:rsidR="007C39B3">
        <w:t>webapps</w:t>
      </w:r>
      <w:proofErr w:type="spellEnd"/>
      <w:r w:rsidR="007C39B3">
        <w:t>文件夹。</w:t>
      </w:r>
      <w:r w:rsidR="007224B1">
        <w:t>启动</w:t>
      </w:r>
      <w:r w:rsidR="007224B1">
        <w:rPr>
          <w:rFonts w:hint="eastAsia"/>
        </w:rPr>
        <w:t>tomcat</w:t>
      </w:r>
      <w:r w:rsidR="007C39B3">
        <w:t>，访问</w:t>
      </w:r>
      <w:proofErr w:type="spellStart"/>
      <w:r w:rsidR="007C39B3">
        <w:t>servlet</w:t>
      </w:r>
      <w:proofErr w:type="spellEnd"/>
      <w:r w:rsidR="007C39B3">
        <w:t>。</w:t>
      </w:r>
    </w:p>
    <w:p w:rsidR="00A37A16" w:rsidRDefault="00A37A16" w:rsidP="00055965"/>
    <w:p w:rsidR="006C66C8" w:rsidRDefault="006C66C8" w:rsidP="006C66C8">
      <w:pPr>
        <w:pStyle w:val="Heading3"/>
      </w:pPr>
      <w:r>
        <w:rPr>
          <w:rFonts w:hint="eastAsia"/>
        </w:rPr>
        <w:t>常用部署描述符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A5710" w:rsidTr="003A5710">
        <w:tc>
          <w:tcPr>
            <w:tcW w:w="8388" w:type="dxa"/>
          </w:tcPr>
          <w:p w:rsidR="003A5710" w:rsidRDefault="003A5710" w:rsidP="003A5710">
            <w:pPr>
              <w:ind w:left="0"/>
            </w:pPr>
            <w:r>
              <w:t>&lt;</w:t>
            </w:r>
            <w:proofErr w:type="spellStart"/>
            <w:r>
              <w:t>servlet</w:t>
            </w:r>
            <w:proofErr w:type="spellEnd"/>
            <w:r>
              <w:t>&gt;</w:t>
            </w:r>
          </w:p>
          <w:p w:rsidR="003A5710" w:rsidRDefault="003A5710" w:rsidP="003A5710">
            <w:pPr>
              <w:ind w:left="0"/>
            </w:pPr>
            <w:r>
              <w:tab/>
              <w:t>&lt;</w:t>
            </w:r>
            <w:proofErr w:type="spellStart"/>
            <w:r>
              <w:t>servlet</w:t>
            </w:r>
            <w:proofErr w:type="spellEnd"/>
            <w:r>
              <w:t>-name&gt;</w:t>
            </w:r>
            <w:proofErr w:type="spellStart"/>
            <w:r w:rsidRPr="003A5710">
              <w:rPr>
                <w:b/>
              </w:rPr>
              <w:t>helloServlet</w:t>
            </w:r>
            <w:proofErr w:type="spellEnd"/>
            <w:r>
              <w:t>&lt;/</w:t>
            </w:r>
            <w:proofErr w:type="spellStart"/>
            <w:r>
              <w:t>servlet</w:t>
            </w:r>
            <w:proofErr w:type="spellEnd"/>
            <w:r>
              <w:t>-name&gt;</w:t>
            </w:r>
          </w:p>
          <w:p w:rsidR="003A5710" w:rsidRDefault="003A5710" w:rsidP="003A5710">
            <w:pPr>
              <w:ind w:left="0"/>
            </w:pPr>
            <w:r>
              <w:tab/>
              <w:t>&lt;</w:t>
            </w:r>
            <w:proofErr w:type="spellStart"/>
            <w:r>
              <w:t>servlet</w:t>
            </w:r>
            <w:proofErr w:type="spellEnd"/>
            <w:r>
              <w:t>-class&gt;</w:t>
            </w:r>
            <w:proofErr w:type="spellStart"/>
            <w:r>
              <w:t>web.HelloServlet</w:t>
            </w:r>
            <w:proofErr w:type="spellEnd"/>
            <w:r>
              <w:t>&lt;/</w:t>
            </w:r>
            <w:proofErr w:type="spellStart"/>
            <w:r>
              <w:t>servlet</w:t>
            </w:r>
            <w:proofErr w:type="spellEnd"/>
            <w:r>
              <w:t>-class&gt;</w:t>
            </w:r>
          </w:p>
          <w:p w:rsidR="003A5710" w:rsidRDefault="003A5710" w:rsidP="003A5710">
            <w:pPr>
              <w:ind w:left="0"/>
            </w:pPr>
            <w:r>
              <w:t>&lt;/</w:t>
            </w:r>
            <w:proofErr w:type="spellStart"/>
            <w:r>
              <w:t>servlet</w:t>
            </w:r>
            <w:proofErr w:type="spellEnd"/>
            <w:r>
              <w:t>&gt;</w:t>
            </w:r>
          </w:p>
          <w:p w:rsidR="003A5710" w:rsidRDefault="003A5710" w:rsidP="003A5710">
            <w:pPr>
              <w:ind w:left="0"/>
            </w:pPr>
            <w:r>
              <w:t>&lt;</w:t>
            </w:r>
            <w:proofErr w:type="spellStart"/>
            <w:r>
              <w:t>servlet</w:t>
            </w:r>
            <w:proofErr w:type="spellEnd"/>
            <w:r>
              <w:t>-mapping&gt;</w:t>
            </w:r>
          </w:p>
          <w:p w:rsidR="003A5710" w:rsidRDefault="003A5710" w:rsidP="003A5710">
            <w:pPr>
              <w:ind w:left="0"/>
            </w:pPr>
            <w:r>
              <w:tab/>
              <w:t>&lt;</w:t>
            </w:r>
            <w:proofErr w:type="spellStart"/>
            <w:r>
              <w:t>servlet</w:t>
            </w:r>
            <w:proofErr w:type="spellEnd"/>
            <w:r>
              <w:t>-name&gt;</w:t>
            </w:r>
            <w:proofErr w:type="spellStart"/>
            <w:r w:rsidRPr="003A5710">
              <w:rPr>
                <w:b/>
              </w:rPr>
              <w:t>helloServlet</w:t>
            </w:r>
            <w:proofErr w:type="spellEnd"/>
            <w:r>
              <w:t>&lt;/</w:t>
            </w:r>
            <w:proofErr w:type="spellStart"/>
            <w:r>
              <w:t>servlet</w:t>
            </w:r>
            <w:proofErr w:type="spellEnd"/>
            <w:r>
              <w:t>-name&gt;</w:t>
            </w:r>
          </w:p>
          <w:p w:rsidR="003A5710" w:rsidRDefault="003A5710" w:rsidP="003A5710">
            <w:pPr>
              <w:ind w:left="0"/>
            </w:pPr>
            <w:r>
              <w:tab/>
              <w:t>&lt;</w:t>
            </w:r>
            <w:proofErr w:type="spellStart"/>
            <w:r>
              <w:t>url</w:t>
            </w:r>
            <w:proofErr w:type="spellEnd"/>
            <w:r>
              <w:t>-pattern&gt;/hello&lt;/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3A5710" w:rsidRDefault="003A5710" w:rsidP="003A5710">
            <w:pPr>
              <w:ind w:left="0"/>
            </w:pPr>
            <w:r>
              <w:t>&lt;/</w:t>
            </w:r>
            <w:proofErr w:type="spellStart"/>
            <w:r>
              <w:t>servlet</w:t>
            </w:r>
            <w:proofErr w:type="spellEnd"/>
            <w:r>
              <w:t>-mapping&gt;</w:t>
            </w:r>
          </w:p>
          <w:p w:rsidR="003A5710" w:rsidRDefault="008C0536" w:rsidP="003A5710">
            <w:pPr>
              <w:ind w:left="0"/>
            </w:pPr>
            <w:r>
              <w:rPr>
                <w:rFonts w:hint="eastAsia"/>
              </w:rPr>
              <w:t>context-</w:t>
            </w:r>
            <w:proofErr w:type="spellStart"/>
            <w:r>
              <w:rPr>
                <w:rFonts w:hint="eastAsia"/>
              </w:rPr>
              <w:t>param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filter,listener</w:t>
            </w:r>
            <w:proofErr w:type="spellEnd"/>
          </w:p>
        </w:tc>
      </w:tr>
    </w:tbl>
    <w:p w:rsidR="006C66C8" w:rsidRDefault="006C66C8" w:rsidP="00055965"/>
    <w:p w:rsidR="006C66C8" w:rsidRDefault="006C66C8" w:rsidP="006C66C8">
      <w:pPr>
        <w:pStyle w:val="Heading3"/>
      </w:pPr>
      <w:r>
        <w:rPr>
          <w:rFonts w:hint="eastAsia"/>
        </w:rPr>
        <w:t>常用注解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C0536" w:rsidTr="008C0536">
        <w:tc>
          <w:tcPr>
            <w:tcW w:w="8388" w:type="dxa"/>
          </w:tcPr>
          <w:p w:rsidR="008C0536" w:rsidRDefault="006431C4" w:rsidP="006C66C8">
            <w:pPr>
              <w:ind w:left="0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WebServlet</w:t>
            </w:r>
            <w:proofErr w:type="spellEnd"/>
            <w:r>
              <w:rPr>
                <w:rFonts w:hint="eastAsia"/>
              </w:rPr>
              <w:t>()</w:t>
            </w:r>
          </w:p>
          <w:p w:rsidR="006431C4" w:rsidRDefault="006431C4" w:rsidP="006C66C8">
            <w:pPr>
              <w:ind w:left="0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WebFilter</w:t>
            </w:r>
            <w:proofErr w:type="spellEnd"/>
            <w:r>
              <w:rPr>
                <w:rFonts w:hint="eastAsia"/>
              </w:rPr>
              <w:t>()</w:t>
            </w:r>
          </w:p>
        </w:tc>
      </w:tr>
    </w:tbl>
    <w:p w:rsidR="006C66C8" w:rsidRPr="006C66C8" w:rsidRDefault="006C66C8" w:rsidP="006C66C8"/>
    <w:p w:rsidR="00DA114E" w:rsidRDefault="00DA114E" w:rsidP="00055965">
      <w:pPr>
        <w:pStyle w:val="Heading2"/>
      </w:pPr>
      <w:proofErr w:type="spellStart"/>
      <w:r>
        <w:t>Servlet</w:t>
      </w:r>
      <w:proofErr w:type="spellEnd"/>
      <w:r>
        <w:t>的运行过程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A114E" w:rsidTr="004E2B4E">
        <w:tc>
          <w:tcPr>
            <w:tcW w:w="8388" w:type="dxa"/>
          </w:tcPr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⒈</w:t>
            </w:r>
            <w:r>
              <w:t xml:space="preserve"> 客户端发送请求至服务器端；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⒉服务器端根据</w:t>
            </w:r>
            <w:r>
              <w:t>web.xml文件中的</w:t>
            </w:r>
            <w:proofErr w:type="spellStart"/>
            <w:r>
              <w:t>Servlet</w:t>
            </w:r>
            <w:proofErr w:type="spellEnd"/>
            <w:r>
              <w:t>相关配置信息，将客户端请求转发到相应的</w:t>
            </w:r>
            <w:proofErr w:type="spellStart"/>
            <w:r>
              <w:t>Servlet</w:t>
            </w:r>
            <w:proofErr w:type="spellEnd"/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⒊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>引擎调用Service()方法，根据request对象中封装的用户请求与数据库</w:t>
            </w:r>
            <w:r>
              <w:lastRenderedPageBreak/>
              <w:t>进行交互，返回数据之后，</w:t>
            </w:r>
            <w:proofErr w:type="spellStart"/>
            <w:r>
              <w:t>Servlet</w:t>
            </w:r>
            <w:proofErr w:type="spellEnd"/>
            <w:r>
              <w:t>会将返回的数据封装到response对象中；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⒋</w:t>
            </w:r>
            <w:r>
              <w:t xml:space="preserve"> </w:t>
            </w:r>
            <w:proofErr w:type="spellStart"/>
            <w:r>
              <w:t>Servlet</w:t>
            </w:r>
            <w:proofErr w:type="spellEnd"/>
            <w:r>
              <w:t xml:space="preserve">生成响应内容并将其传给服务器。响应内容动态生成，通常取决于客户端的请求　</w:t>
            </w:r>
          </w:p>
          <w:p w:rsidR="00DA114E" w:rsidRDefault="00DA114E" w:rsidP="004E2B4E">
            <w:pPr>
              <w:ind w:left="0"/>
            </w:pPr>
            <w:r>
              <w:rPr>
                <w:rFonts w:hint="eastAsia"/>
              </w:rPr>
              <w:t>⒌</w:t>
            </w:r>
            <w:r>
              <w:t xml:space="preserve"> 服务器将响应返回给客户端</w:t>
            </w:r>
          </w:p>
          <w:p w:rsidR="00DA114E" w:rsidRDefault="00DA114E" w:rsidP="004E2B4E">
            <w:pPr>
              <w:ind w:left="0"/>
            </w:pPr>
            <w:r>
              <w:rPr>
                <w:noProof/>
              </w:rPr>
              <w:drawing>
                <wp:inline distT="0" distB="0" distL="0" distR="0">
                  <wp:extent cx="5486400" cy="2028825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2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14E" w:rsidRDefault="00DA114E" w:rsidP="00DA114E"/>
    <w:p w:rsidR="00DA114E" w:rsidRDefault="00DA114E" w:rsidP="00DA114E">
      <w:pPr>
        <w:pStyle w:val="Heading2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生命周期</w:t>
      </w:r>
    </w:p>
    <w:p w:rsidR="00DA114E" w:rsidRDefault="00DA114E" w:rsidP="00DA114E">
      <w:r>
        <w:rPr>
          <w:noProof/>
        </w:rPr>
        <w:drawing>
          <wp:inline distT="0" distB="0" distL="0" distR="0">
            <wp:extent cx="5486400" cy="309452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14E" w:rsidRDefault="00DA114E" w:rsidP="00DA114E">
      <w:r>
        <w:t xml:space="preserve">1） </w:t>
      </w:r>
      <w:r w:rsidRPr="00F83955">
        <w:rPr>
          <w:b/>
        </w:rPr>
        <w:t>加载和实例化</w:t>
      </w:r>
      <w:r>
        <w:t>；容器调用</w:t>
      </w:r>
      <w:proofErr w:type="spellStart"/>
      <w:r>
        <w:t>servlet</w:t>
      </w:r>
      <w:proofErr w:type="spellEnd"/>
      <w:r>
        <w:t>的构造器创建一个</w:t>
      </w:r>
      <w:proofErr w:type="spellStart"/>
      <w:r>
        <w:t>servlet</w:t>
      </w:r>
      <w:proofErr w:type="spellEnd"/>
      <w:r>
        <w:t>对象，在默认情况下，不管有多少个请求，容器只会创建一个</w:t>
      </w:r>
      <w:proofErr w:type="spellStart"/>
      <w:r>
        <w:t>servlet</w:t>
      </w:r>
      <w:proofErr w:type="spellEnd"/>
      <w:r>
        <w:t>对象。</w:t>
      </w:r>
      <w:r>
        <w:rPr>
          <w:rFonts w:hint="eastAsia"/>
        </w:rPr>
        <w:t>在默认情况下，容器只有收到请求之后，</w:t>
      </w:r>
      <w:r>
        <w:t>才会创建</w:t>
      </w:r>
      <w:proofErr w:type="spellStart"/>
      <w:r>
        <w:t>servlet</w:t>
      </w:r>
      <w:proofErr w:type="spellEnd"/>
      <w:r>
        <w:t>对象。</w:t>
      </w:r>
      <w:r>
        <w:rPr>
          <w:rFonts w:hint="eastAsia"/>
        </w:rPr>
        <w:t>另外，</w:t>
      </w:r>
      <w:r>
        <w:t>容器在启动的时候，就将某些</w:t>
      </w:r>
      <w:proofErr w:type="spellStart"/>
      <w:r>
        <w:t>servlet</w:t>
      </w:r>
      <w:proofErr w:type="spellEnd"/>
      <w:r>
        <w:t>对象创建好。这些</w:t>
      </w:r>
      <w:proofErr w:type="spellStart"/>
      <w:r>
        <w:t>servlet</w:t>
      </w:r>
      <w:proofErr w:type="spellEnd"/>
      <w:r>
        <w:t>必须配置一个参数&lt;load-on-</w:t>
      </w:r>
      <w:r>
        <w:lastRenderedPageBreak/>
        <w:t>startup&gt;参数&lt;/load-on-startup&gt;参数：大于等于0的整数</w:t>
      </w:r>
      <w:r>
        <w:rPr>
          <w:rFonts w:hint="eastAsia"/>
        </w:rPr>
        <w:t>，</w:t>
      </w:r>
      <w:r>
        <w:t>值越小，优先级越高。</w:t>
      </w:r>
    </w:p>
    <w:p w:rsidR="00DA114E" w:rsidRDefault="00DA114E" w:rsidP="00DA114E"/>
    <w:p w:rsidR="00DA114E" w:rsidRDefault="00DA114E" w:rsidP="00DA114E">
      <w:r>
        <w:t xml:space="preserve">2） </w:t>
      </w:r>
      <w:r w:rsidRPr="00F83955">
        <w:rPr>
          <w:b/>
        </w:rPr>
        <w:t>初始化</w:t>
      </w:r>
      <w:r>
        <w:t>；</w:t>
      </w:r>
      <w:r>
        <w:rPr>
          <w:rFonts w:hint="eastAsia"/>
        </w:rPr>
        <w:t>容器创建好</w:t>
      </w:r>
      <w:proofErr w:type="spellStart"/>
      <w:r>
        <w:t>servlet</w:t>
      </w:r>
      <w:proofErr w:type="spellEnd"/>
      <w:r>
        <w:t>对象之后，会立即调用init方法。</w:t>
      </w:r>
      <w:r>
        <w:rPr>
          <w:rFonts w:hint="eastAsia"/>
        </w:rPr>
        <w:t>一般情况下，不需要写</w:t>
      </w:r>
      <w:r>
        <w:t>init方法，因为</w:t>
      </w:r>
      <w:proofErr w:type="spellStart"/>
      <w:r>
        <w:t>GenericServlet</w:t>
      </w:r>
      <w:proofErr w:type="spellEnd"/>
      <w:r>
        <w:t>已经实现了init方法：将容器创建的</w:t>
      </w:r>
      <w:proofErr w:type="spellStart"/>
      <w:r>
        <w:t>ServletConfig</w:t>
      </w:r>
      <w:proofErr w:type="spellEnd"/>
      <w:r>
        <w:t>对象保存下来，并且提供了</w:t>
      </w:r>
      <w:proofErr w:type="spellStart"/>
      <w:r>
        <w:t>getServletConfig</w:t>
      </w:r>
      <w:proofErr w:type="spellEnd"/>
      <w:r>
        <w:t>方法来获得该对象。调用了一个空的init方法(该init方法用于子类去override)。如果要实现自己的初始化处理逻辑，只要override init()方法。初始化方法只会执行一次。</w:t>
      </w:r>
      <w:proofErr w:type="spellStart"/>
      <w:r>
        <w:t>ServletConfig</w:t>
      </w:r>
      <w:proofErr w:type="spellEnd"/>
      <w:r>
        <w:t>对象可以用来访问</w:t>
      </w:r>
      <w:proofErr w:type="spellStart"/>
      <w:r>
        <w:t>servlet</w:t>
      </w:r>
      <w:proofErr w:type="spellEnd"/>
      <w:r>
        <w:t>的初始化参数。</w:t>
      </w:r>
    </w:p>
    <w:p w:rsidR="00DA114E" w:rsidRDefault="00DA114E" w:rsidP="00DA114E">
      <w:r>
        <w:tab/>
      </w:r>
    </w:p>
    <w:p w:rsidR="00DA114E" w:rsidRDefault="00DA114E" w:rsidP="00DA114E">
      <w:r>
        <w:t xml:space="preserve">3） </w:t>
      </w:r>
      <w:r w:rsidRPr="00AD7C80">
        <w:rPr>
          <w:rFonts w:hint="eastAsia"/>
          <w:b/>
        </w:rPr>
        <w:t>响应请求</w:t>
      </w:r>
      <w:r>
        <w:rPr>
          <w:rFonts w:hint="eastAsia"/>
        </w:rPr>
        <w:t>：</w:t>
      </w:r>
      <w:proofErr w:type="spellStart"/>
      <w:r>
        <w:t>Servlet</w:t>
      </w:r>
      <w:proofErr w:type="spellEnd"/>
      <w:r>
        <w:t>初始化之后，就处于响应请求的就绪状态，此时如有客户端请求发送，就会调用</w:t>
      </w:r>
      <w:proofErr w:type="spellStart"/>
      <w:r>
        <w:t>Servlet</w:t>
      </w:r>
      <w:proofErr w:type="spellEnd"/>
      <w:r>
        <w:t>实例的service()方法</w:t>
      </w:r>
      <w:r>
        <w:rPr>
          <w:rFonts w:hint="eastAsia"/>
        </w:rPr>
        <w:t>（在调用之前，首先会创建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对象）</w:t>
      </w:r>
      <w:r>
        <w:t>，并且根据用户的请求方式，调用</w:t>
      </w:r>
      <w:proofErr w:type="spellStart"/>
      <w:r>
        <w:t>doPost</w:t>
      </w:r>
      <w:proofErr w:type="spellEnd"/>
      <w:r>
        <w:t>或者</w:t>
      </w:r>
      <w:proofErr w:type="spellStart"/>
      <w:r>
        <w:t>doGet</w:t>
      </w:r>
      <w:proofErr w:type="spellEnd"/>
      <w:r>
        <w:t>方法；</w:t>
      </w:r>
    </w:p>
    <w:p w:rsidR="00DA114E" w:rsidRDefault="00DA114E" w:rsidP="00DA114E">
      <w:r>
        <w:t>4）</w:t>
      </w:r>
      <w:proofErr w:type="spellStart"/>
      <w:r w:rsidRPr="00264091">
        <w:rPr>
          <w:rFonts w:hint="eastAsia"/>
          <w:b/>
        </w:rPr>
        <w:t>Servlet</w:t>
      </w:r>
      <w:proofErr w:type="spellEnd"/>
      <w:r w:rsidRPr="00264091">
        <w:rPr>
          <w:rFonts w:hint="eastAsia"/>
          <w:b/>
        </w:rPr>
        <w:t>的销毁</w:t>
      </w:r>
      <w:r>
        <w:rPr>
          <w:rFonts w:hint="eastAsia"/>
        </w:rPr>
        <w:t>：容器依据自身的算法来决定是否销毁</w:t>
      </w:r>
      <w:proofErr w:type="spellStart"/>
      <w:r>
        <w:t>servlet</w:t>
      </w:r>
      <w:proofErr w:type="spellEnd"/>
      <w:r>
        <w:t>对象。容器在销毁</w:t>
      </w:r>
      <w:proofErr w:type="spellStart"/>
      <w:r>
        <w:t>servlet</w:t>
      </w:r>
      <w:proofErr w:type="spellEnd"/>
      <w:r>
        <w:t>对象之前，会调用</w:t>
      </w:r>
      <w:proofErr w:type="spellStart"/>
      <w:r>
        <w:t>servlet</w:t>
      </w:r>
      <w:proofErr w:type="spellEnd"/>
      <w:r>
        <w:t>对象的destroy方法。destroy方法只会执行一次。</w:t>
      </w:r>
    </w:p>
    <w:p w:rsidR="0078360F" w:rsidRPr="0078360F" w:rsidRDefault="005B7B80" w:rsidP="0078360F">
      <w:r>
        <w:t xml:space="preserve"> </w:t>
      </w:r>
    </w:p>
    <w:p w:rsidR="0078360F" w:rsidRDefault="007E7EC8" w:rsidP="0078360F">
      <w:pPr>
        <w:pStyle w:val="Heading2"/>
      </w:pPr>
      <w:r>
        <w:rPr>
          <w:rFonts w:hint="eastAsia"/>
        </w:rPr>
        <w:t>常见问题</w:t>
      </w:r>
      <w:r w:rsidR="003836E7">
        <w:rPr>
          <w:rFonts w:hint="eastAsia"/>
        </w:rPr>
        <w:t>解析</w:t>
      </w:r>
    </w:p>
    <w:p w:rsidR="00E75B1F" w:rsidRDefault="00E75B1F" w:rsidP="00E75B1F">
      <w:pPr>
        <w:pStyle w:val="Heading3"/>
      </w:pPr>
      <w:r w:rsidRPr="00E75B1F">
        <w:t>get</w:t>
      </w:r>
      <w:r w:rsidRPr="00E75B1F">
        <w:t>请求与</w:t>
      </w:r>
      <w:r w:rsidRPr="00E75B1F">
        <w:t>post</w:t>
      </w:r>
      <w:r w:rsidRPr="00E75B1F">
        <w:t>请求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10A3E" w:rsidTr="00010A3E">
        <w:tc>
          <w:tcPr>
            <w:tcW w:w="8388" w:type="dxa"/>
          </w:tcPr>
          <w:p w:rsidR="00010A3E" w:rsidRDefault="00010A3E" w:rsidP="00010A3E">
            <w:pPr>
              <w:ind w:left="0"/>
            </w:pPr>
            <w:r w:rsidRPr="00010A3E">
              <w:rPr>
                <w:rFonts w:hint="eastAsia"/>
                <w:b/>
              </w:rPr>
              <w:t>发送</w:t>
            </w:r>
            <w:r w:rsidRPr="00010A3E">
              <w:rPr>
                <w:b/>
              </w:rPr>
              <w:t>get请求</w:t>
            </w:r>
            <w:r>
              <w:t>：在浏览器地址栏输入某个地址；点击链接；表单默认的提交方式</w:t>
            </w:r>
          </w:p>
          <w:p w:rsidR="00010A3E" w:rsidRDefault="00010A3E" w:rsidP="00010A3E">
            <w:pPr>
              <w:ind w:left="0"/>
            </w:pPr>
            <w:r w:rsidRPr="00010A3E">
              <w:rPr>
                <w:rFonts w:hint="eastAsia"/>
                <w:b/>
              </w:rPr>
              <w:t>发送</w:t>
            </w:r>
            <w:r w:rsidRPr="00010A3E">
              <w:rPr>
                <w:b/>
              </w:rPr>
              <w:t>post请求</w:t>
            </w:r>
            <w:r>
              <w:t>：设置表单method="post"。</w:t>
            </w:r>
          </w:p>
          <w:p w:rsidR="00010A3E" w:rsidRDefault="00010A3E" w:rsidP="00010A3E">
            <w:pPr>
              <w:ind w:left="0"/>
            </w:pPr>
          </w:p>
          <w:p w:rsidR="00010A3E" w:rsidRDefault="00010A3E" w:rsidP="00010A3E">
            <w:pPr>
              <w:ind w:left="0"/>
            </w:pPr>
            <w:r w:rsidRPr="00010A3E">
              <w:rPr>
                <w:b/>
              </w:rPr>
              <w:t>get请求的特点</w:t>
            </w:r>
            <w:r>
              <w:t xml:space="preserve"> ：请求参数会添加到请求资源路径的后面，只能添加少量的参数(因为请求行只有一行，大约只能存放2K左右的数据)。请求参数会显示在浏览器地址栏)路由器会记录请求地址)。</w:t>
            </w:r>
          </w:p>
          <w:p w:rsidR="00010A3E" w:rsidRDefault="00010A3E" w:rsidP="00010A3E">
            <w:pPr>
              <w:ind w:left="0"/>
            </w:pPr>
            <w:r w:rsidRPr="00010A3E">
              <w:rPr>
                <w:b/>
              </w:rPr>
              <w:t>post请求的特点</w:t>
            </w:r>
            <w:r>
              <w:t>：请求参数添加到实体内容里面，可以添加大量的参数。相对安全，但是，post请求不会对请求参数进行加密处理(可以使用https协议来保证数据安全)。</w:t>
            </w:r>
          </w:p>
        </w:tc>
      </w:tr>
    </w:tbl>
    <w:p w:rsidR="00E75B1F" w:rsidRDefault="00E75B1F" w:rsidP="00E75B1F"/>
    <w:p w:rsidR="00E75B1F" w:rsidRDefault="00E75B1F" w:rsidP="00E75B1F">
      <w:pPr>
        <w:pStyle w:val="Heading3"/>
      </w:pPr>
      <w:r>
        <w:rPr>
          <w:rFonts w:hint="eastAsia"/>
        </w:rPr>
        <w:t>参数获取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63B5A" w:rsidTr="00D63B5A">
        <w:tc>
          <w:tcPr>
            <w:tcW w:w="8388" w:type="dxa"/>
          </w:tcPr>
          <w:p w:rsidR="00D63B5A" w:rsidRDefault="00D63B5A" w:rsidP="00D63B5A">
            <w:pPr>
              <w:ind w:left="0"/>
            </w:pPr>
            <w:r>
              <w:t xml:space="preserve">String </w:t>
            </w:r>
            <w:proofErr w:type="spellStart"/>
            <w:r>
              <w:t>request.getParameter</w:t>
            </w:r>
            <w:proofErr w:type="spellEnd"/>
            <w:r>
              <w:t xml:space="preserve">(String </w:t>
            </w:r>
            <w:proofErr w:type="spellStart"/>
            <w:r>
              <w:t>paramName</w:t>
            </w:r>
            <w:proofErr w:type="spellEnd"/>
            <w:r>
              <w:t>);</w:t>
            </w:r>
            <w:r>
              <w:rPr>
                <w:rFonts w:hint="eastAsia"/>
              </w:rPr>
              <w:t xml:space="preserve"> </w:t>
            </w:r>
          </w:p>
          <w:p w:rsidR="00D63B5A" w:rsidRDefault="00D63B5A" w:rsidP="00D63B5A">
            <w:pPr>
              <w:ind w:left="0"/>
            </w:pPr>
            <w:r>
              <w:t xml:space="preserve">String[] </w:t>
            </w:r>
            <w:proofErr w:type="spellStart"/>
            <w:r>
              <w:t>request.getParameterValues</w:t>
            </w:r>
            <w:proofErr w:type="spellEnd"/>
            <w:r>
              <w:t xml:space="preserve">(String  </w:t>
            </w:r>
            <w:proofErr w:type="spellStart"/>
            <w:r>
              <w:t>paramName</w:t>
            </w:r>
            <w:proofErr w:type="spellEnd"/>
            <w:r>
              <w:t>);</w:t>
            </w:r>
          </w:p>
          <w:p w:rsidR="00A9798B" w:rsidRDefault="00A9798B" w:rsidP="00D63B5A">
            <w:pPr>
              <w:ind w:left="0"/>
            </w:pPr>
          </w:p>
          <w:p w:rsidR="00D63B5A" w:rsidRDefault="00D63B5A" w:rsidP="00D63B5A">
            <w:pPr>
              <w:ind w:left="0"/>
            </w:pPr>
            <w:r w:rsidRPr="00A9798B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：</w:t>
            </w:r>
            <w:r>
              <w:t>如果</w:t>
            </w:r>
            <w:proofErr w:type="spellStart"/>
            <w:r>
              <w:t>paraName</w:t>
            </w:r>
            <w:proofErr w:type="spellEnd"/>
            <w:r>
              <w:t>对应的值不存在，返回null。</w:t>
            </w:r>
          </w:p>
          <w:p w:rsidR="00A9798B" w:rsidRDefault="00A9798B" w:rsidP="00A9798B">
            <w:pPr>
              <w:ind w:left="0"/>
            </w:pPr>
            <w:proofErr w:type="spellStart"/>
            <w:r w:rsidRPr="00A9798B">
              <w:rPr>
                <w:b/>
              </w:rPr>
              <w:t>url</w:t>
            </w:r>
            <w:proofErr w:type="spellEnd"/>
            <w:r w:rsidRPr="00A9798B">
              <w:rPr>
                <w:b/>
              </w:rPr>
              <w:t>中的参数</w:t>
            </w:r>
            <w:r>
              <w:t>：如果</w:t>
            </w:r>
            <w:proofErr w:type="spellStart"/>
            <w:r>
              <w:t>paraName</w:t>
            </w:r>
            <w:proofErr w:type="spellEnd"/>
            <w:r>
              <w:t>对应的值不存在，返回null。</w:t>
            </w:r>
          </w:p>
          <w:p w:rsidR="00A9798B" w:rsidRDefault="00A9798B" w:rsidP="00A9798B">
            <w:pPr>
              <w:ind w:left="0"/>
            </w:pPr>
            <w:r w:rsidRPr="00A9798B">
              <w:rPr>
                <w:rFonts w:hint="eastAsia"/>
                <w:b/>
              </w:rPr>
              <w:t>表单中的参数</w:t>
            </w:r>
            <w:r>
              <w:rPr>
                <w:rFonts w:hint="eastAsia"/>
              </w:rPr>
              <w:t>：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输入域</w:t>
            </w:r>
            <w:r>
              <w:t>(文本密码，隐藏域)：值没有返回空白字符。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单选按钮</w:t>
            </w:r>
            <w:r>
              <w:rPr>
                <w:rFonts w:hint="eastAsia"/>
              </w:rPr>
              <w:t>：没有选中获取值返回</w:t>
            </w:r>
            <w:r>
              <w:t>null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复选框</w:t>
            </w:r>
            <w:r>
              <w:rPr>
                <w:rFonts w:hint="eastAsia"/>
              </w:rPr>
              <w:t>：没有选中的复选框返回</w:t>
            </w:r>
            <w:r>
              <w:t>null值。选中的字符返回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下拉框</w:t>
            </w:r>
            <w:r>
              <w:rPr>
                <w:rFonts w:hint="eastAsia"/>
              </w:rPr>
              <w:t>：默认选中一个</w:t>
            </w:r>
            <w:r w:rsidR="00484CA0">
              <w:rPr>
                <w:rFonts w:hint="eastAsia"/>
              </w:rPr>
              <w:t>。</w:t>
            </w:r>
          </w:p>
          <w:p w:rsidR="00A9798B" w:rsidRDefault="00A9798B" w:rsidP="00A9798B">
            <w:pPr>
              <w:ind w:left="0"/>
            </w:pPr>
            <w:r>
              <w:rPr>
                <w:rFonts w:hint="eastAsia"/>
              </w:rPr>
              <w:t xml:space="preserve">-- </w:t>
            </w:r>
            <w:r w:rsidRPr="00A9798B">
              <w:rPr>
                <w:rFonts w:hint="eastAsia"/>
                <w:color w:val="FF0000"/>
              </w:rPr>
              <w:t>多选框</w:t>
            </w:r>
            <w:r>
              <w:rPr>
                <w:rFonts w:hint="eastAsia"/>
              </w:rPr>
              <w:t>：没有选中的复选框返回</w:t>
            </w:r>
            <w:r>
              <w:t>null值</w:t>
            </w:r>
            <w:r w:rsidR="005A1D2A">
              <w:rPr>
                <w:rFonts w:hint="eastAsia"/>
              </w:rPr>
              <w:t>。</w:t>
            </w:r>
          </w:p>
          <w:p w:rsidR="00B65A68" w:rsidRDefault="00B65A68" w:rsidP="00A9798B">
            <w:pPr>
              <w:ind w:left="0"/>
            </w:pPr>
          </w:p>
          <w:p w:rsidR="00A9798B" w:rsidRDefault="00B65A68" w:rsidP="00A9798B">
            <w:pPr>
              <w:ind w:left="0"/>
            </w:pPr>
            <w:r w:rsidRPr="00B65A68">
              <w:rPr>
                <w:rFonts w:hint="eastAsia"/>
                <w:b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="00A9798B">
              <w:rPr>
                <w:rFonts w:hint="eastAsia"/>
              </w:rPr>
              <w:t>如果表单有多个同名输入元素，所有值都会被提交。如果调用</w:t>
            </w:r>
            <w:proofErr w:type="spellStart"/>
            <w:r w:rsidR="00A9798B">
              <w:t>getParameter</w:t>
            </w:r>
            <w:proofErr w:type="spellEnd"/>
            <w:r w:rsidR="00A9798B">
              <w:t>方法的话，只会返回最后一个值。</w:t>
            </w:r>
          </w:p>
        </w:tc>
      </w:tr>
    </w:tbl>
    <w:p w:rsidR="0078360F" w:rsidRPr="0078360F" w:rsidRDefault="0078360F" w:rsidP="0078360F"/>
    <w:p w:rsidR="004A70B9" w:rsidRDefault="004A70B9" w:rsidP="001162E2">
      <w:pPr>
        <w:pStyle w:val="Heading3"/>
      </w:pPr>
      <w:r>
        <w:rPr>
          <w:rFonts w:hint="eastAsia"/>
        </w:rPr>
        <w:t>乱码问题</w:t>
      </w:r>
    </w:p>
    <w:p w:rsidR="00733FD7" w:rsidRDefault="00733FD7" w:rsidP="00733FD7">
      <w:r w:rsidRPr="004E5C09">
        <w:rPr>
          <w:rFonts w:hint="eastAsia"/>
          <w:b/>
        </w:rPr>
        <w:t>乱码产生的原因</w:t>
      </w:r>
      <w:r>
        <w:rPr>
          <w:rFonts w:hint="eastAsia"/>
        </w:rPr>
        <w:t>：编码不支持输出中文字符</w:t>
      </w:r>
      <w:r w:rsidR="00C87453">
        <w:rPr>
          <w:rFonts w:hint="eastAsia"/>
        </w:rPr>
        <w:t>；没有按编码格式进行解码。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E5C09" w:rsidTr="004E5C09">
        <w:tc>
          <w:tcPr>
            <w:tcW w:w="8388" w:type="dxa"/>
          </w:tcPr>
          <w:p w:rsidR="004E5C09" w:rsidRPr="009D067D" w:rsidRDefault="004E5C09" w:rsidP="00733FD7">
            <w:pPr>
              <w:ind w:left="0"/>
              <w:rPr>
                <w:b/>
              </w:rPr>
            </w:pPr>
            <w:r w:rsidRPr="009D067D">
              <w:rPr>
                <w:rFonts w:hint="eastAsia"/>
                <w:b/>
              </w:rPr>
              <w:t xml:space="preserve"># </w:t>
            </w:r>
            <w:proofErr w:type="spellStart"/>
            <w:r w:rsidRPr="009D067D">
              <w:rPr>
                <w:rFonts w:hint="eastAsia"/>
                <w:b/>
              </w:rPr>
              <w:t>servlet</w:t>
            </w:r>
            <w:proofErr w:type="spellEnd"/>
            <w:r w:rsidRPr="009D067D">
              <w:rPr>
                <w:rFonts w:hint="eastAsia"/>
                <w:b/>
              </w:rPr>
              <w:t>输出中文</w:t>
            </w:r>
          </w:p>
          <w:p w:rsidR="009D067D" w:rsidRDefault="009D067D" w:rsidP="009D067D">
            <w:pPr>
              <w:ind w:left="0"/>
            </w:pPr>
            <w:r>
              <w:rPr>
                <w:rFonts w:hint="eastAsia"/>
              </w:rPr>
              <w:t>默认情况下，</w:t>
            </w:r>
            <w:proofErr w:type="spellStart"/>
            <w:r>
              <w:t>out.println</w:t>
            </w:r>
            <w:proofErr w:type="spellEnd"/>
            <w:r>
              <w:t>会使用"iso-8859-1"来进行编码。</w:t>
            </w:r>
            <w:proofErr w:type="spellStart"/>
            <w:r w:rsidRPr="009D067D">
              <w:rPr>
                <w:color w:val="FF0000"/>
              </w:rPr>
              <w:t>response.setContent</w:t>
            </w:r>
            <w:proofErr w:type="spellEnd"/>
            <w:r w:rsidRPr="009D067D">
              <w:rPr>
                <w:rFonts w:hint="eastAsia"/>
                <w:color w:val="FF0000"/>
              </w:rPr>
              <w:br/>
            </w:r>
            <w:r w:rsidRPr="009D067D">
              <w:rPr>
                <w:color w:val="FF0000"/>
              </w:rPr>
              <w:t>Type("text/</w:t>
            </w:r>
            <w:proofErr w:type="spellStart"/>
            <w:r w:rsidRPr="009D067D">
              <w:rPr>
                <w:color w:val="FF0000"/>
              </w:rPr>
              <w:t>html;charset</w:t>
            </w:r>
            <w:proofErr w:type="spellEnd"/>
            <w:r w:rsidRPr="009D067D">
              <w:rPr>
                <w:color w:val="FF0000"/>
              </w:rPr>
              <w:t>=utf-8");</w:t>
            </w:r>
            <w:r w:rsidRPr="009D067D">
              <w:rPr>
                <w:rFonts w:hint="eastAsia"/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   //</w:t>
            </w:r>
            <w:r>
              <w:t>注意，编码格式只要支持中文即可</w:t>
            </w:r>
          </w:p>
          <w:p w:rsidR="009B198B" w:rsidRDefault="009B198B" w:rsidP="009D067D">
            <w:pPr>
              <w:ind w:left="0"/>
            </w:pPr>
          </w:p>
          <w:p w:rsidR="009D067D" w:rsidRDefault="009D067D" w:rsidP="009D067D">
            <w:pPr>
              <w:ind w:left="0"/>
            </w:pPr>
            <w:r w:rsidRPr="009D067D">
              <w:rPr>
                <w:color w:val="FF0000"/>
              </w:rPr>
              <w:t>text/</w:t>
            </w:r>
            <w:proofErr w:type="spellStart"/>
            <w:r w:rsidRPr="009D067D">
              <w:rPr>
                <w:color w:val="FF0000"/>
              </w:rPr>
              <w:t>html;charset</w:t>
            </w:r>
            <w:proofErr w:type="spellEnd"/>
            <w:r w:rsidRPr="009D067D">
              <w:rPr>
                <w:color w:val="FF0000"/>
              </w:rPr>
              <w:t>=utf-8</w:t>
            </w:r>
            <w:r>
              <w:rPr>
                <w:rFonts w:hint="eastAsia"/>
              </w:rPr>
              <w:t>作用</w:t>
            </w:r>
            <w:r>
              <w:t>：生成一个消息头(content-type),告诉浏览器，服务器返回的数据类型和编码格式</w:t>
            </w:r>
            <w:r>
              <w:rPr>
                <w:rFonts w:hint="eastAsia"/>
              </w:rPr>
              <w:t>；</w:t>
            </w:r>
            <w:r>
              <w:t>也设置了</w:t>
            </w:r>
            <w:proofErr w:type="spellStart"/>
            <w:r>
              <w:t>out.println</w:t>
            </w:r>
            <w:proofErr w:type="spellEnd"/>
            <w:r>
              <w:t>在输出时使用的编码格式。</w:t>
            </w:r>
          </w:p>
          <w:p w:rsidR="009B198B" w:rsidRDefault="009B198B" w:rsidP="009D067D">
            <w:pPr>
              <w:ind w:left="0"/>
            </w:pPr>
          </w:p>
          <w:p w:rsidR="009B198B" w:rsidRPr="009B198B" w:rsidRDefault="009B198B" w:rsidP="009D067D">
            <w:pPr>
              <w:ind w:left="0"/>
              <w:rPr>
                <w:b/>
              </w:rPr>
            </w:pPr>
            <w:r w:rsidRPr="009B198B">
              <w:rPr>
                <w:rFonts w:hint="eastAsia"/>
                <w:b/>
              </w:rPr>
              <w:t>#获取</w:t>
            </w:r>
            <w:proofErr w:type="spellStart"/>
            <w:r w:rsidRPr="009B198B">
              <w:rPr>
                <w:rFonts w:hint="eastAsia"/>
                <w:b/>
              </w:rPr>
              <w:t>url</w:t>
            </w:r>
            <w:proofErr w:type="spellEnd"/>
            <w:r w:rsidRPr="009B198B">
              <w:rPr>
                <w:rFonts w:hint="eastAsia"/>
                <w:b/>
              </w:rPr>
              <w:t>参数中的中文</w:t>
            </w:r>
            <w:r w:rsidR="008E3070">
              <w:rPr>
                <w:rFonts w:hint="eastAsia"/>
                <w:b/>
              </w:rPr>
              <w:t>参数</w:t>
            </w:r>
          </w:p>
          <w:p w:rsidR="004E5C09" w:rsidRDefault="009B198B" w:rsidP="00733FD7">
            <w:pPr>
              <w:ind w:left="0"/>
            </w:pPr>
            <w:r w:rsidRPr="009B198B">
              <w:t xml:space="preserve">&lt;Connector </w:t>
            </w:r>
            <w:proofErr w:type="spellStart"/>
            <w:r w:rsidRPr="00B3210D">
              <w:rPr>
                <w:rFonts w:hint="eastAsia"/>
                <w:b/>
              </w:rPr>
              <w:t>URIEncoding</w:t>
            </w:r>
            <w:proofErr w:type="spellEnd"/>
            <w:r w:rsidRPr="00B3210D">
              <w:rPr>
                <w:rFonts w:hint="eastAsia"/>
                <w:b/>
              </w:rPr>
              <w:t>="utf-8"</w:t>
            </w:r>
            <w:r>
              <w:rPr>
                <w:rFonts w:hint="eastAsia"/>
              </w:rPr>
              <w:t xml:space="preserve"> </w:t>
            </w:r>
            <w:proofErr w:type="spellStart"/>
            <w:r w:rsidRPr="009B198B">
              <w:t>connectionTimeout</w:t>
            </w:r>
            <w:proofErr w:type="spellEnd"/>
            <w:r w:rsidRPr="009B198B">
              <w:t xml:space="preserve">="20000" port="8080" protocol="HTTP/1.1" </w:t>
            </w:r>
            <w:proofErr w:type="spellStart"/>
            <w:r w:rsidRPr="009B198B">
              <w:t>redirectPort</w:t>
            </w:r>
            <w:proofErr w:type="spellEnd"/>
            <w:r w:rsidRPr="009B198B">
              <w:t>="8443"/&gt;</w:t>
            </w:r>
          </w:p>
          <w:p w:rsidR="004E5C09" w:rsidRDefault="004E5C09" w:rsidP="00733FD7">
            <w:pPr>
              <w:ind w:left="0"/>
            </w:pPr>
          </w:p>
          <w:p w:rsidR="008E3070" w:rsidRPr="008E3070" w:rsidRDefault="008E3070" w:rsidP="00733FD7">
            <w:pPr>
              <w:ind w:left="0"/>
              <w:rPr>
                <w:b/>
              </w:rPr>
            </w:pPr>
            <w:r w:rsidRPr="008E3070">
              <w:rPr>
                <w:rFonts w:hint="eastAsia"/>
                <w:b/>
              </w:rPr>
              <w:t>#获取表单中中文参数</w:t>
            </w:r>
          </w:p>
          <w:p w:rsidR="008E3070" w:rsidRDefault="00AA252D" w:rsidP="00AA252D">
            <w:pPr>
              <w:ind w:left="0"/>
            </w:pPr>
            <w:r>
              <w:rPr>
                <w:rFonts w:hint="eastAsia"/>
              </w:rPr>
              <w:t>当表单提交时，浏览器会对表单中的中文使用。</w:t>
            </w:r>
            <w:r>
              <w:t>浏览器打开表单所在的页面时的编码</w:t>
            </w:r>
            <w:r>
              <w:lastRenderedPageBreak/>
              <w:t>格式进行编码。</w:t>
            </w:r>
            <w:r w:rsidR="00060FDB">
              <w:rPr>
                <w:rFonts w:hint="eastAsia"/>
              </w:rPr>
              <w:t>所有我们要以正确的编码进行解码。</w:t>
            </w:r>
          </w:p>
          <w:p w:rsidR="009468B9" w:rsidRDefault="009468B9" w:rsidP="009468B9">
            <w:pPr>
              <w:ind w:left="0"/>
            </w:pPr>
            <w:r>
              <w:rPr>
                <w:rFonts w:hint="eastAsia"/>
              </w:rPr>
              <w:t>解决</w:t>
            </w:r>
            <w:r>
              <w:t>方式一:</w:t>
            </w:r>
          </w:p>
          <w:p w:rsidR="009468B9" w:rsidRDefault="009468B9" w:rsidP="009468B9">
            <w:pPr>
              <w:ind w:left="0"/>
            </w:pPr>
            <w:r>
              <w:t>step1,要保证表单所在的页面按照指定的编码格式打开。</w:t>
            </w:r>
          </w:p>
          <w:p w:rsidR="009468B9" w:rsidRDefault="009468B9" w:rsidP="009468B9">
            <w:pPr>
              <w:ind w:left="0"/>
            </w:pPr>
            <w:r>
              <w:t xml:space="preserve">&lt;meta http-equiv="content-type" </w:t>
            </w:r>
            <w:r>
              <w:rPr>
                <w:rFonts w:hint="eastAsia"/>
              </w:rPr>
              <w:t xml:space="preserve"> </w:t>
            </w:r>
            <w:r>
              <w:t>content="text/</w:t>
            </w:r>
            <w:proofErr w:type="spellStart"/>
            <w:r>
              <w:t>html;charset</w:t>
            </w:r>
            <w:proofErr w:type="spellEnd"/>
            <w:r>
              <w:t>=utf-8"&gt;</w:t>
            </w:r>
          </w:p>
          <w:p w:rsidR="009468B9" w:rsidRDefault="009468B9" w:rsidP="009468B9">
            <w:pPr>
              <w:ind w:left="0"/>
            </w:pPr>
            <w:r>
              <w:t>step2,让服务器按照指定的编码格式进行解码。</w:t>
            </w:r>
          </w:p>
          <w:p w:rsidR="009468B9" w:rsidRDefault="009468B9" w:rsidP="009468B9">
            <w:pPr>
              <w:ind w:left="0"/>
            </w:pPr>
            <w:proofErr w:type="spellStart"/>
            <w:r>
              <w:t>request.setCharacterEncoding</w:t>
            </w:r>
            <w:proofErr w:type="spellEnd"/>
            <w:r>
              <w:t>("utf-8");</w:t>
            </w:r>
            <w:r>
              <w:rPr>
                <w:rFonts w:hint="eastAsia"/>
              </w:rPr>
              <w:t xml:space="preserve">  //</w:t>
            </w:r>
            <w:r>
              <w:t>只对post请求有效。</w:t>
            </w:r>
          </w:p>
          <w:p w:rsidR="009468B9" w:rsidRDefault="009468B9" w:rsidP="009468B9">
            <w:pPr>
              <w:ind w:left="0"/>
            </w:pPr>
            <w:r>
              <w:tab/>
            </w:r>
            <w:r>
              <w:tab/>
            </w:r>
            <w:r>
              <w:tab/>
            </w:r>
          </w:p>
          <w:p w:rsidR="009468B9" w:rsidRDefault="009468B9" w:rsidP="009468B9">
            <w:pPr>
              <w:ind w:left="0"/>
            </w:pPr>
            <w:r>
              <w:t>方式二:</w:t>
            </w:r>
          </w:p>
          <w:p w:rsidR="009468B9" w:rsidRDefault="009468B9" w:rsidP="009468B9">
            <w:pPr>
              <w:ind w:left="0"/>
            </w:pPr>
            <w:r>
              <w:t>step1,同上。</w:t>
            </w:r>
          </w:p>
          <w:p w:rsidR="009468B9" w:rsidRDefault="009468B9" w:rsidP="009468B9">
            <w:pPr>
              <w:ind w:left="0"/>
            </w:pPr>
            <w:r>
              <w:t>step2, name = new String(</w:t>
            </w:r>
            <w:proofErr w:type="spellStart"/>
            <w:r>
              <w:t>name.getBytes</w:t>
            </w:r>
            <w:proofErr w:type="spellEnd"/>
            <w:r>
              <w:t>("iso-8859-1"),"utf-8");</w:t>
            </w:r>
          </w:p>
          <w:p w:rsidR="009468B9" w:rsidRDefault="009468B9" w:rsidP="009468B9">
            <w:pPr>
              <w:ind w:left="0"/>
            </w:pPr>
          </w:p>
        </w:tc>
      </w:tr>
    </w:tbl>
    <w:p w:rsidR="004E5C09" w:rsidRPr="00733FD7" w:rsidRDefault="004E5C09" w:rsidP="00733FD7"/>
    <w:p w:rsidR="00663B9B" w:rsidRDefault="00663B9B" w:rsidP="00882C07">
      <w:pPr>
        <w:pStyle w:val="Heading3"/>
      </w:pPr>
      <w:r>
        <w:rPr>
          <w:rFonts w:hint="eastAsia"/>
        </w:rPr>
        <w:t>重定向和转发</w:t>
      </w:r>
    </w:p>
    <w:p w:rsidR="00663B9B" w:rsidRDefault="00663B9B" w:rsidP="00663B9B">
      <w:r w:rsidRPr="006677A8">
        <w:rPr>
          <w:rFonts w:hint="eastAsia"/>
          <w:b/>
        </w:rPr>
        <w:t>重定向</w:t>
      </w:r>
      <w:r>
        <w:rPr>
          <w:rFonts w:hint="eastAsia"/>
        </w:rPr>
        <w:t>：服务器发送一个</w:t>
      </w:r>
      <w:r>
        <w:t>302状态码和一个Location消息头 (值是一个地址，称为重定向地址),当浏览器收到之后，会立即向重定向地址发请求。</w:t>
      </w:r>
    </w:p>
    <w:p w:rsidR="00663B9B" w:rsidRDefault="00663B9B" w:rsidP="00663B9B">
      <w:proofErr w:type="spellStart"/>
      <w:r>
        <w:t>response.sendRedirect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); //</w:t>
      </w:r>
      <w:proofErr w:type="spellStart"/>
      <w:r w:rsidRPr="00DB58F7">
        <w:rPr>
          <w:color w:val="FF0000"/>
        </w:rPr>
        <w:t>url</w:t>
      </w:r>
      <w:proofErr w:type="spellEnd"/>
      <w:r w:rsidRPr="00DB58F7">
        <w:rPr>
          <w:color w:val="FF0000"/>
        </w:rPr>
        <w:t>:重定向地址</w:t>
      </w:r>
    </w:p>
    <w:p w:rsidR="00663B9B" w:rsidRDefault="00663B9B" w:rsidP="00663B9B">
      <w:r w:rsidRPr="006677A8">
        <w:rPr>
          <w:rFonts w:hint="eastAsia"/>
          <w:b/>
        </w:rPr>
        <w:t>特点</w:t>
      </w:r>
      <w:r>
        <w:rPr>
          <w:rFonts w:hint="eastAsia"/>
        </w:rPr>
        <w:t>：重定向地址是任意的</w:t>
      </w:r>
      <w:r>
        <w:t>;重定向之后，浏览器地址栏的地址变成重定向地址。</w:t>
      </w:r>
    </w:p>
    <w:p w:rsidR="00663B9B" w:rsidRDefault="00663B9B" w:rsidP="00663B9B">
      <w:r w:rsidRPr="006677A8">
        <w:rPr>
          <w:rFonts w:hint="eastAsia"/>
          <w:b/>
        </w:rPr>
        <w:t>注意</w:t>
      </w:r>
      <w:r>
        <w:rPr>
          <w:rFonts w:hint="eastAsia"/>
        </w:rPr>
        <w:t>：重定向之前，不能调用</w:t>
      </w:r>
      <w:proofErr w:type="spellStart"/>
      <w:r>
        <w:t>out.close</w:t>
      </w:r>
      <w:proofErr w:type="spellEnd"/>
      <w:r>
        <w:t>方法；重定向之前，会先清空response上缓存的数据。</w:t>
      </w:r>
    </w:p>
    <w:p w:rsidR="00882C07" w:rsidRDefault="00882C07" w:rsidP="00663B9B"/>
    <w:p w:rsidR="00882C07" w:rsidRDefault="00882C07" w:rsidP="00882C07">
      <w:r w:rsidRPr="006677A8">
        <w:rPr>
          <w:b/>
        </w:rPr>
        <w:t>转发</w:t>
      </w:r>
      <w:r>
        <w:rPr>
          <w:rFonts w:hint="eastAsia"/>
        </w:rPr>
        <w:t>：</w:t>
      </w:r>
      <w:r>
        <w:t>一个web组件(</w:t>
      </w:r>
      <w:proofErr w:type="spellStart"/>
      <w:r>
        <w:t>servlet</w:t>
      </w:r>
      <w:proofErr w:type="spellEnd"/>
      <w:r>
        <w:t>或者</w:t>
      </w:r>
      <w:proofErr w:type="spellStart"/>
      <w:r>
        <w:t>jsp</w:t>
      </w:r>
      <w:proofErr w:type="spellEnd"/>
      <w:r>
        <w:t>)将未完成的处理通过容器交给另一个web组件继续完成。常见的情况是：一个</w:t>
      </w:r>
      <w:proofErr w:type="spellStart"/>
      <w:r>
        <w:t>servlet</w:t>
      </w:r>
      <w:proofErr w:type="spellEnd"/>
      <w:r>
        <w:t>获得数据之后，转发给一个</w:t>
      </w:r>
      <w:proofErr w:type="spellStart"/>
      <w:r>
        <w:t>jsp</w:t>
      </w:r>
      <w:proofErr w:type="spellEnd"/>
      <w:r>
        <w:t>，由这个</w:t>
      </w:r>
      <w:proofErr w:type="spellStart"/>
      <w:r>
        <w:t>jsp</w:t>
      </w:r>
      <w:proofErr w:type="spellEnd"/>
      <w:r>
        <w:t>来负责展现这些数据。</w:t>
      </w:r>
    </w:p>
    <w:tbl>
      <w:tblPr>
        <w:tblStyle w:val="TableGrid"/>
        <w:tblW w:w="0" w:type="auto"/>
        <w:tblInd w:w="378" w:type="dxa"/>
        <w:tblLook w:val="04A0"/>
      </w:tblPr>
      <w:tblGrid>
        <w:gridCol w:w="8478"/>
      </w:tblGrid>
      <w:tr w:rsidR="00740DC0" w:rsidTr="00740DC0">
        <w:tc>
          <w:tcPr>
            <w:tcW w:w="8478" w:type="dxa"/>
          </w:tcPr>
          <w:p w:rsidR="00740DC0" w:rsidRDefault="00740DC0" w:rsidP="00740DC0">
            <w:pPr>
              <w:ind w:left="0"/>
            </w:pPr>
            <w:r>
              <w:rPr>
                <w:rFonts w:hint="eastAsia"/>
              </w:rPr>
              <w:t xml:space="preserve">//1. </w:t>
            </w:r>
            <w:r w:rsidRPr="00740DC0">
              <w:rPr>
                <w:rFonts w:hint="eastAsia"/>
              </w:rPr>
              <w:t>绑订数据到</w:t>
            </w:r>
            <w:r w:rsidRPr="00740DC0">
              <w:t>request对象上。</w:t>
            </w:r>
          </w:p>
          <w:p w:rsidR="00740DC0" w:rsidRDefault="00740DC0" w:rsidP="00740DC0">
            <w:pPr>
              <w:ind w:left="0"/>
            </w:pPr>
            <w:proofErr w:type="spellStart"/>
            <w:r>
              <w:t>request.setAttribute</w:t>
            </w:r>
            <w:proofErr w:type="spellEnd"/>
            <w:r>
              <w:t xml:space="preserve">(String name, Object 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740DC0" w:rsidRDefault="00740DC0" w:rsidP="00740DC0">
            <w:pPr>
              <w:ind w:left="0"/>
            </w:pPr>
          </w:p>
          <w:p w:rsidR="00740DC0" w:rsidRDefault="00740DC0" w:rsidP="00740DC0">
            <w:pPr>
              <w:ind w:left="0"/>
            </w:pPr>
            <w:r>
              <w:rPr>
                <w:rFonts w:hint="eastAsia"/>
              </w:rPr>
              <w:t xml:space="preserve">//2. </w:t>
            </w:r>
            <w:r>
              <w:t>获得转发器</w:t>
            </w:r>
            <w:r>
              <w:rPr>
                <w:rFonts w:hint="eastAsia"/>
              </w:rPr>
              <w:t>，</w:t>
            </w:r>
            <w:proofErr w:type="spellStart"/>
            <w:r>
              <w:t>url</w:t>
            </w:r>
            <w:proofErr w:type="spellEnd"/>
            <w:r>
              <w:t>: 转发的目的地地址</w:t>
            </w:r>
          </w:p>
          <w:p w:rsidR="00740DC0" w:rsidRDefault="00740DC0" w:rsidP="00740DC0">
            <w:pPr>
              <w:ind w:left="0"/>
            </w:pPr>
            <w:proofErr w:type="spellStart"/>
            <w:r>
              <w:t>RequestDispatcher</w:t>
            </w:r>
            <w:proofErr w:type="spellEnd"/>
            <w:r>
              <w:t xml:space="preserve"> rd =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request.getRequestDispatcher</w:t>
            </w:r>
            <w:proofErr w:type="spellEnd"/>
            <w:r>
              <w:t xml:space="preserve">(String 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740DC0" w:rsidRDefault="00740DC0" w:rsidP="00740DC0">
            <w:pPr>
              <w:ind w:left="0"/>
            </w:pPr>
          </w:p>
          <w:p w:rsidR="00740DC0" w:rsidRDefault="00740DC0" w:rsidP="00740DC0">
            <w:pPr>
              <w:ind w:left="0"/>
            </w:pPr>
            <w:r>
              <w:rPr>
                <w:rFonts w:hint="eastAsia"/>
              </w:rPr>
              <w:t xml:space="preserve">//3. </w:t>
            </w:r>
            <w:r>
              <w:t>转发</w:t>
            </w:r>
          </w:p>
          <w:p w:rsidR="00740DC0" w:rsidRDefault="00740DC0" w:rsidP="00740DC0">
            <w:pPr>
              <w:ind w:left="0"/>
            </w:pPr>
            <w:proofErr w:type="spellStart"/>
            <w:r>
              <w:t>rd.forward</w:t>
            </w:r>
            <w:proofErr w:type="spellEnd"/>
            <w:r>
              <w:t>(</w:t>
            </w:r>
            <w:proofErr w:type="spellStart"/>
            <w:r>
              <w:t>request,response</w:t>
            </w:r>
            <w:proofErr w:type="spellEnd"/>
            <w:r>
              <w:t>);</w:t>
            </w:r>
          </w:p>
          <w:p w:rsidR="00740DC0" w:rsidRDefault="00740DC0" w:rsidP="00740DC0">
            <w:pPr>
              <w:ind w:left="0"/>
            </w:pPr>
          </w:p>
          <w:p w:rsidR="008D25E9" w:rsidRDefault="00740DC0" w:rsidP="008D25E9">
            <w:pPr>
              <w:ind w:left="0"/>
            </w:pPr>
            <w:r>
              <w:rPr>
                <w:rFonts w:hint="eastAsia"/>
              </w:rPr>
              <w:t>//4.</w:t>
            </w:r>
            <w:r>
              <w:t>依据绑订名称找到绑订值，如果值不存在返回null。</w:t>
            </w:r>
          </w:p>
          <w:p w:rsidR="00740DC0" w:rsidRDefault="00740DC0" w:rsidP="008D25E9">
            <w:pPr>
              <w:ind w:left="0"/>
            </w:pPr>
            <w:r>
              <w:t xml:space="preserve">Object </w:t>
            </w:r>
            <w:proofErr w:type="spellStart"/>
            <w:r>
              <w:t>request.getAttribute</w:t>
            </w:r>
            <w:proofErr w:type="spellEnd"/>
            <w:r>
              <w:t>(String name);</w:t>
            </w:r>
          </w:p>
          <w:p w:rsidR="00740DC0" w:rsidRDefault="00740DC0" w:rsidP="00740DC0">
            <w:pPr>
              <w:ind w:left="0"/>
            </w:pPr>
          </w:p>
        </w:tc>
      </w:tr>
    </w:tbl>
    <w:p w:rsidR="00882C07" w:rsidRDefault="00882C07" w:rsidP="00740DC0">
      <w:r>
        <w:lastRenderedPageBreak/>
        <w:tab/>
      </w:r>
    </w:p>
    <w:p w:rsidR="00882C07" w:rsidRDefault="00882C07" w:rsidP="00882C07">
      <w:r w:rsidRPr="006677A8">
        <w:rPr>
          <w:b/>
        </w:rPr>
        <w:t>转发的特点</w:t>
      </w:r>
      <w:r>
        <w:rPr>
          <w:rFonts w:hint="eastAsia"/>
        </w:rPr>
        <w:t>：</w:t>
      </w:r>
      <w:r>
        <w:t>转发之后，浏览器地址栏的地址不变。转发的目的地仅限于同一个应用。</w:t>
      </w:r>
    </w:p>
    <w:p w:rsidR="00882C07" w:rsidRPr="00882C07" w:rsidRDefault="006677A8" w:rsidP="00882C07">
      <w:r w:rsidRPr="006677A8">
        <w:rPr>
          <w:b/>
        </w:rPr>
        <w:t>注意</w:t>
      </w:r>
      <w:r w:rsidR="00882C07">
        <w:rPr>
          <w:rFonts w:hint="eastAsia"/>
        </w:rPr>
        <w:t>：</w:t>
      </w:r>
      <w:r w:rsidR="00882C07">
        <w:t>转发之前，容器会先清空response对象上缓存的数据。</w:t>
      </w:r>
      <w:r w:rsidR="00882C07">
        <w:rPr>
          <w:rFonts w:hint="eastAsia"/>
        </w:rPr>
        <w:t>且</w:t>
      </w:r>
      <w:r w:rsidR="00882C07">
        <w:t>不能够调用</w:t>
      </w:r>
      <w:proofErr w:type="spellStart"/>
      <w:r w:rsidR="00882C07">
        <w:t>out.close</w:t>
      </w:r>
      <w:proofErr w:type="spellEnd"/>
      <w:r w:rsidR="00882C07">
        <w:t>()</w:t>
      </w:r>
      <w:r w:rsidR="00882C07">
        <w:rPr>
          <w:rFonts w:hint="eastAsia"/>
        </w:rPr>
        <w:t>，</w:t>
      </w:r>
    </w:p>
    <w:p w:rsidR="00882C07" w:rsidRDefault="00882C07" w:rsidP="00882C07"/>
    <w:p w:rsidR="00663B9B" w:rsidRDefault="00663B9B" w:rsidP="00663B9B">
      <w:r w:rsidRPr="006677A8">
        <w:rPr>
          <w:rFonts w:hint="eastAsia"/>
          <w:b/>
          <w:color w:val="FF0000"/>
        </w:rPr>
        <w:t>转发与重定向的区别</w:t>
      </w:r>
      <w:r w:rsidR="006677A8">
        <w:rPr>
          <w:rFonts w:hint="eastAsia"/>
        </w:rPr>
        <w:t xml:space="preserve">：1) </w:t>
      </w:r>
      <w:r>
        <w:t>转发所涉及的各个组件可以共享同一个request对象和同一个response对象,而重定向不行。当容器收到请求，会创建request,</w:t>
      </w:r>
      <w:r w:rsidR="006677A8">
        <w:rPr>
          <w:rFonts w:hint="eastAsia"/>
        </w:rPr>
        <w:br/>
      </w:r>
      <w:r>
        <w:t>response,当容器发送响应之后，会立即删除</w:t>
      </w:r>
      <w:proofErr w:type="spellStart"/>
      <w:r>
        <w:t>request,response</w:t>
      </w:r>
      <w:proofErr w:type="spellEnd"/>
      <w:r>
        <w:t>。也就是说，</w:t>
      </w:r>
      <w:proofErr w:type="spellStart"/>
      <w:r>
        <w:t>request,response</w:t>
      </w:r>
      <w:proofErr w:type="spellEnd"/>
      <w:r>
        <w:t>的生存时间很短暂</w:t>
      </w:r>
      <w:r w:rsidR="006677A8">
        <w:t xml:space="preserve"> </w:t>
      </w:r>
      <w:r>
        <w:t>(一次请求与响应期间)。</w:t>
      </w:r>
    </w:p>
    <w:p w:rsidR="00663B9B" w:rsidRDefault="00663B9B" w:rsidP="00663B9B">
      <w:r>
        <w:t>2)转发的目的地地址必须是同一个应用内部某个</w:t>
      </w:r>
      <w:r>
        <w:rPr>
          <w:rFonts w:hint="eastAsia"/>
        </w:rPr>
        <w:t>地址，而重定向地址不限。</w:t>
      </w:r>
    </w:p>
    <w:p w:rsidR="00663B9B" w:rsidRDefault="00663B9B" w:rsidP="00663B9B">
      <w:r>
        <w:t>3)转发之后，浏览器地址栏的地址不变；而重定向会变。</w:t>
      </w:r>
    </w:p>
    <w:p w:rsidR="00663B9B" w:rsidRDefault="00663B9B" w:rsidP="00663B9B">
      <w:r>
        <w:t>4)转发是一件事未做完，而重定向是一件事已经做完，然后再去做另一件事。</w:t>
      </w:r>
    </w:p>
    <w:p w:rsidR="00663B9B" w:rsidRDefault="00663B9B" w:rsidP="00BD4C2A"/>
    <w:p w:rsidR="004A70B9" w:rsidRDefault="00974159" w:rsidP="00510C37">
      <w:pPr>
        <w:pStyle w:val="Heading3"/>
      </w:pPr>
      <w:r>
        <w:rPr>
          <w:rFonts w:hint="eastAsia"/>
        </w:rPr>
        <w:t>资源</w:t>
      </w:r>
      <w:r w:rsidR="004A70B9">
        <w:rPr>
          <w:rFonts w:hint="eastAsia"/>
        </w:rPr>
        <w:t>路径问题</w:t>
      </w:r>
    </w:p>
    <w:p w:rsidR="007B71D0" w:rsidRPr="007B71D0" w:rsidRDefault="007B71D0" w:rsidP="007B71D0">
      <w:pPr>
        <w:rPr>
          <w:b/>
        </w:rPr>
      </w:pPr>
      <w:r w:rsidRPr="007B71D0">
        <w:rPr>
          <w:rFonts w:hint="eastAsia"/>
          <w:b/>
        </w:rPr>
        <w:t>-- 资源路径查找方式</w:t>
      </w:r>
    </w:p>
    <w:p w:rsidR="000C4351" w:rsidRDefault="000C4351" w:rsidP="000C4351">
      <w:proofErr w:type="spellStart"/>
      <w:r>
        <w:t>servlet</w:t>
      </w:r>
      <w:proofErr w:type="spellEnd"/>
      <w:r>
        <w:t>容器如何处理请求资源路径比如，在浏览器地址栏输入http://ip:port/</w:t>
      </w:r>
      <w:r w:rsidR="00510C37">
        <w:rPr>
          <w:rFonts w:hint="eastAsia"/>
        </w:rPr>
        <w:br/>
      </w:r>
      <w:r>
        <w:t>web04_2</w:t>
      </w:r>
      <w:r w:rsidR="00510C37">
        <w:t>/abc.html</w:t>
      </w:r>
      <w:r>
        <w:t>请求资源路径("/web04_2/abc.html")</w:t>
      </w:r>
    </w:p>
    <w:p w:rsidR="000C4351" w:rsidRDefault="00510C37" w:rsidP="00510C37">
      <w:r>
        <w:rPr>
          <w:rFonts w:hint="eastAsia"/>
        </w:rPr>
        <w:t>第一步：</w:t>
      </w:r>
      <w:r w:rsidR="000C4351">
        <w:t>容器要依据请求资源路径找到应用所在的文件夹,接下来，容器会假设访问的是一个</w:t>
      </w:r>
      <w:proofErr w:type="spellStart"/>
      <w:r w:rsidR="000C4351">
        <w:t>servlet</w:t>
      </w:r>
      <w:proofErr w:type="spellEnd"/>
      <w:r w:rsidR="000C4351">
        <w:t>,然后查找web.xml文件中与之匹配的</w:t>
      </w:r>
      <w:proofErr w:type="spellStart"/>
      <w:r w:rsidR="000C4351">
        <w:t>servlet</w:t>
      </w:r>
      <w:proofErr w:type="spellEnd"/>
      <w:r w:rsidR="000C4351">
        <w:t>。</w:t>
      </w:r>
    </w:p>
    <w:p w:rsidR="000C4351" w:rsidRDefault="00510C37" w:rsidP="000C4351">
      <w:r>
        <w:rPr>
          <w:rFonts w:hint="eastAsia"/>
        </w:rPr>
        <w:t>第二步：</w:t>
      </w:r>
      <w:r w:rsidR="000C4351">
        <w:t>匹配(查找web.xml文件中与之匹配的</w:t>
      </w:r>
      <w:proofErr w:type="spellStart"/>
      <w:r w:rsidR="000C4351">
        <w:t>servlet</w:t>
      </w:r>
      <w:proofErr w:type="spellEnd"/>
      <w:r w:rsidR="000C4351">
        <w:t>):</w:t>
      </w:r>
    </w:p>
    <w:p w:rsidR="000C4351" w:rsidRDefault="000C4351" w:rsidP="00510C37">
      <w:r>
        <w:tab/>
        <w:t>方式一: 精确匹配，要求web.xml文件当中，必须这样配置:</w:t>
      </w:r>
    </w:p>
    <w:p w:rsidR="000C4351" w:rsidRDefault="000C4351" w:rsidP="000C4351">
      <w:r>
        <w:tab/>
      </w:r>
      <w:r w:rsidR="00510C37">
        <w:rPr>
          <w:rFonts w:hint="eastAsia"/>
        </w:rPr>
        <w:t xml:space="preserve">    </w:t>
      </w:r>
      <w:r>
        <w:t>&lt;</w:t>
      </w:r>
      <w:proofErr w:type="spellStart"/>
      <w:r>
        <w:t>url</w:t>
      </w:r>
      <w:proofErr w:type="spellEnd"/>
      <w:r>
        <w:t>-pattern&gt;/abc.html&lt;/</w:t>
      </w:r>
      <w:proofErr w:type="spellStart"/>
      <w:r>
        <w:t>url</w:t>
      </w:r>
      <w:proofErr w:type="spellEnd"/>
      <w:r>
        <w:t>-pattern&gt;</w:t>
      </w:r>
    </w:p>
    <w:p w:rsidR="000C4351" w:rsidRDefault="000C4351" w:rsidP="00510C37">
      <w:r>
        <w:tab/>
        <w:t>方式二: 通配符匹配，使用"*"匹配任意的0个，1个或者多个字符。比如</w:t>
      </w:r>
    </w:p>
    <w:p w:rsidR="000C4351" w:rsidRDefault="00510C37" w:rsidP="000C4351">
      <w:r>
        <w:lastRenderedPageBreak/>
        <w:tab/>
      </w:r>
      <w:r>
        <w:rPr>
          <w:rFonts w:hint="eastAsia"/>
        </w:rPr>
        <w:t xml:space="preserve">    </w:t>
      </w:r>
      <w:r w:rsidR="000C4351">
        <w:t>&lt;</w:t>
      </w:r>
      <w:proofErr w:type="spellStart"/>
      <w:r w:rsidR="000C4351">
        <w:t>url</w:t>
      </w:r>
      <w:proofErr w:type="spellEnd"/>
      <w:r w:rsidR="000C4351">
        <w:t>-pattern&gt;/*&lt;/</w:t>
      </w:r>
      <w:proofErr w:type="spellStart"/>
      <w:r w:rsidR="000C4351">
        <w:t>url</w:t>
      </w:r>
      <w:proofErr w:type="spellEnd"/>
      <w:r w:rsidR="000C4351">
        <w:t>-pattern&gt;</w:t>
      </w:r>
    </w:p>
    <w:p w:rsidR="000C4351" w:rsidRDefault="000C4351" w:rsidP="00510C37">
      <w:r>
        <w:tab/>
        <w:t xml:space="preserve">方式三:后缀匹配,使用"*."开头，后接任意的1个或者多个字符。比如 </w:t>
      </w:r>
    </w:p>
    <w:p w:rsidR="000C4351" w:rsidRDefault="00510C37" w:rsidP="00510C37">
      <w:r>
        <w:tab/>
      </w:r>
      <w:r>
        <w:rPr>
          <w:rFonts w:hint="eastAsia"/>
        </w:rPr>
        <w:t xml:space="preserve">    </w:t>
      </w:r>
      <w:r w:rsidR="000C4351">
        <w:t>&lt;</w:t>
      </w:r>
      <w:proofErr w:type="spellStart"/>
      <w:r w:rsidR="000C4351">
        <w:t>url</w:t>
      </w:r>
      <w:proofErr w:type="spellEnd"/>
      <w:r w:rsidR="000C4351">
        <w:t>-pattern&gt;*.do&lt;/</w:t>
      </w:r>
      <w:proofErr w:type="spellStart"/>
      <w:r w:rsidR="000C4351">
        <w:t>url</w:t>
      </w:r>
      <w:proofErr w:type="spellEnd"/>
      <w:r w:rsidR="000C4351">
        <w:t>-pattern&gt;</w:t>
      </w:r>
      <w:r>
        <w:rPr>
          <w:rFonts w:hint="eastAsia"/>
        </w:rPr>
        <w:t xml:space="preserve"> </w:t>
      </w:r>
      <w:r w:rsidR="000C4351">
        <w:t>匹配所有以".do"结尾的请求。</w:t>
      </w:r>
    </w:p>
    <w:p w:rsidR="00701B42" w:rsidRDefault="00510C37" w:rsidP="000C4351">
      <w:r>
        <w:rPr>
          <w:rFonts w:hint="eastAsia"/>
        </w:rPr>
        <w:t>第三步：</w:t>
      </w:r>
      <w:r w:rsidR="000C4351">
        <w:t>如果以上都不匹配，容器会查找相应的文件，如果找到，则返回，找不到，返回404。</w:t>
      </w:r>
    </w:p>
    <w:p w:rsidR="00305C0C" w:rsidRDefault="00305C0C" w:rsidP="004A70B9"/>
    <w:p w:rsidR="007B71D0" w:rsidRDefault="007B71D0" w:rsidP="004A70B9">
      <w:r>
        <w:rPr>
          <w:rFonts w:hint="eastAsia"/>
        </w:rPr>
        <w:t xml:space="preserve">-- </w:t>
      </w:r>
      <w:r w:rsidR="00C97BBB">
        <w:rPr>
          <w:rFonts w:hint="eastAsia"/>
        </w:rPr>
        <w:t>相对路径和绝对路径</w:t>
      </w:r>
    </w:p>
    <w:p w:rsidR="00C97BBB" w:rsidRDefault="00C97BBB" w:rsidP="004A70B9">
      <w:r w:rsidRPr="00C97BBB">
        <w:rPr>
          <w:rFonts w:hint="eastAsia"/>
          <w:b/>
        </w:rPr>
        <w:t>相对路径</w:t>
      </w:r>
      <w:r>
        <w:rPr>
          <w:rFonts w:hint="eastAsia"/>
        </w:rPr>
        <w:t>：</w:t>
      </w:r>
      <w:r>
        <w:t>不以"/"</w:t>
      </w:r>
      <w:r>
        <w:rPr>
          <w:rFonts w:hint="eastAsia"/>
        </w:rPr>
        <w:t>开头</w:t>
      </w:r>
      <w:r>
        <w:t>的路径</w:t>
      </w:r>
      <w:r>
        <w:rPr>
          <w:rFonts w:hint="eastAsia"/>
        </w:rPr>
        <w:t>，相对于当前页面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>/demo/hello</w:t>
      </w:r>
      <w:r>
        <w:br/>
      </w:r>
      <w:r>
        <w:rPr>
          <w:rFonts w:hint="eastAsia"/>
        </w:rPr>
        <w:t>/1.html）相对路径是/demo/hello。</w:t>
      </w:r>
    </w:p>
    <w:p w:rsidR="00974159" w:rsidRDefault="00974159" w:rsidP="00C97BBB">
      <w:r>
        <w:t>绝对路径</w:t>
      </w:r>
      <w:r w:rsidR="00C97BBB">
        <w:rPr>
          <w:rFonts w:hint="eastAsia"/>
        </w:rPr>
        <w:t>：</w:t>
      </w:r>
      <w:r>
        <w:t>以"/"开头的路径</w:t>
      </w:r>
      <w:r w:rsidR="00C97BBB">
        <w:rPr>
          <w:rFonts w:hint="eastAsia"/>
        </w:rPr>
        <w:t>。</w:t>
      </w:r>
      <w:r>
        <w:t>链接地址、表单提交地址、重定向地址从</w:t>
      </w:r>
      <w:r w:rsidRPr="00C97BBB">
        <w:rPr>
          <w:b/>
        </w:rPr>
        <w:t>应用名开始写</w:t>
      </w:r>
      <w:r>
        <w:t>；</w:t>
      </w:r>
      <w:r w:rsidRPr="00C97BBB">
        <w:rPr>
          <w:b/>
        </w:rPr>
        <w:t>转发从应用名之后开始写</w:t>
      </w:r>
      <w:r w:rsidR="00C97BBB">
        <w:rPr>
          <w:rFonts w:hint="eastAsia"/>
          <w:b/>
        </w:rPr>
        <w:t>（</w:t>
      </w:r>
      <w:r w:rsidR="00C97BBB" w:rsidRPr="00C97BBB">
        <w:rPr>
          <w:rFonts w:hint="eastAsia"/>
          <w:color w:val="FF0000"/>
        </w:rPr>
        <w:t>转发只能发生在同一应用中</w:t>
      </w:r>
      <w:r w:rsidR="00C97BBB">
        <w:rPr>
          <w:rFonts w:hint="eastAsia"/>
          <w:b/>
        </w:rPr>
        <w:t>）</w:t>
      </w:r>
      <w:r>
        <w:t>。</w:t>
      </w:r>
    </w:p>
    <w:p w:rsidR="00DB45EC" w:rsidRDefault="00974159" w:rsidP="0078360F">
      <w:pPr>
        <w:rPr>
          <w:rFonts w:hint="eastAsia"/>
        </w:rPr>
      </w:pPr>
      <w:r>
        <w:t xml:space="preserve">String </w:t>
      </w:r>
      <w:proofErr w:type="spellStart"/>
      <w:r>
        <w:t>request.getContextPath</w:t>
      </w:r>
      <w:proofErr w:type="spellEnd"/>
      <w:r>
        <w:t>();</w:t>
      </w:r>
      <w:r w:rsidR="00C97BBB">
        <w:t>//获得应用名</w:t>
      </w:r>
    </w:p>
    <w:p w:rsidR="00CD0C47" w:rsidRDefault="00CD0C47" w:rsidP="0078360F">
      <w:pPr>
        <w:rPr>
          <w:rFonts w:hint="eastAsia"/>
        </w:rPr>
      </w:pPr>
    </w:p>
    <w:p w:rsidR="00CD0C47" w:rsidRDefault="00CD0C47" w:rsidP="00CD0C47">
      <w:pPr>
        <w:pStyle w:val="Heading3"/>
      </w:pPr>
      <w:proofErr w:type="spellStart"/>
      <w:r>
        <w:t>servlet</w:t>
      </w:r>
      <w:proofErr w:type="spellEnd"/>
      <w:r>
        <w:t>上下文</w:t>
      </w:r>
    </w:p>
    <w:p w:rsidR="00CD0C47" w:rsidRDefault="00CD0C47" w:rsidP="00630CC9">
      <w:proofErr w:type="spellStart"/>
      <w:r>
        <w:t>servlet</w:t>
      </w:r>
      <w:proofErr w:type="spellEnd"/>
      <w:r>
        <w:t>上下文</w:t>
      </w:r>
      <w:r>
        <w:rPr>
          <w:rFonts w:hint="eastAsia"/>
        </w:rPr>
        <w:t>：</w:t>
      </w:r>
      <w:r>
        <w:t>容器在启动之后，会为每一个web应用都创建一个符合</w:t>
      </w:r>
      <w:proofErr w:type="spellStart"/>
      <w:r>
        <w:t>ServletContext</w:t>
      </w:r>
      <w:proofErr w:type="spellEnd"/>
      <w:r>
        <w:t>接口要求的对象，该对象称为</w:t>
      </w:r>
      <w:proofErr w:type="spellStart"/>
      <w:r>
        <w:t>servlet</w:t>
      </w:r>
      <w:proofErr w:type="spellEnd"/>
      <w:r>
        <w:t>上下文。</w:t>
      </w:r>
    </w:p>
    <w:p w:rsidR="00CD0C47" w:rsidRDefault="00CD0C47" w:rsidP="00CD0C47">
      <w:r>
        <w:t>唯一性: 一个web应用一个</w:t>
      </w:r>
      <w:proofErr w:type="spellStart"/>
      <w:r>
        <w:t>servlet</w:t>
      </w:r>
      <w:proofErr w:type="spellEnd"/>
      <w:r>
        <w:t>上下文。</w:t>
      </w:r>
    </w:p>
    <w:p w:rsidR="00247935" w:rsidRDefault="00CD0C47" w:rsidP="00CD0C47">
      <w:pPr>
        <w:rPr>
          <w:rFonts w:hint="eastAsia"/>
        </w:rPr>
      </w:pPr>
      <w:r>
        <w:t>一直存在: 只要容器不关闭，</w:t>
      </w:r>
      <w:proofErr w:type="spellStart"/>
      <w:r>
        <w:t>servlet</w:t>
      </w:r>
      <w:proofErr w:type="spellEnd"/>
      <w:r>
        <w:t>上下文会一直存在。</w:t>
      </w:r>
    </w:p>
    <w:p w:rsidR="00CD0C47" w:rsidRDefault="00247935" w:rsidP="00CD0C47">
      <w:pPr>
        <w:rPr>
          <w:rFonts w:hint="eastAsia"/>
        </w:rPr>
      </w:pPr>
      <w:r>
        <w:rPr>
          <w:rFonts w:hint="eastAsia"/>
        </w:rPr>
        <w:t>#</w:t>
      </w:r>
      <w:r w:rsidR="00CD0C47">
        <w:t>获得</w:t>
      </w:r>
      <w:proofErr w:type="spellStart"/>
      <w:r w:rsidR="00CD0C47">
        <w:t>servlet</w:t>
      </w:r>
      <w:proofErr w:type="spellEnd"/>
      <w:r w:rsidR="00CD0C47">
        <w:t>上下文</w:t>
      </w:r>
      <w:proofErr w:type="spellStart"/>
      <w:r>
        <w:t>ServletConfig</w:t>
      </w:r>
      <w:proofErr w:type="spellEnd"/>
      <w:r>
        <w:t xml:space="preserve">, </w:t>
      </w:r>
      <w:proofErr w:type="spellStart"/>
      <w:r>
        <w:t>FilterConfig</w:t>
      </w:r>
      <w:proofErr w:type="spellEnd"/>
      <w:r>
        <w:t xml:space="preserve">, </w:t>
      </w:r>
      <w:proofErr w:type="spellStart"/>
      <w:r>
        <w:t>GenericServlet</w:t>
      </w:r>
      <w:proofErr w:type="spellEnd"/>
      <w:r w:rsidR="00CD0C47">
        <w:t>, Http</w:t>
      </w:r>
      <w:r>
        <w:rPr>
          <w:rFonts w:hint="eastAsia"/>
        </w:rPr>
        <w:br/>
      </w:r>
      <w:r w:rsidR="00CD0C47">
        <w:t>S</w:t>
      </w:r>
      <w:r>
        <w:t>ession</w:t>
      </w:r>
      <w:r w:rsidR="00CD0C47">
        <w:t>都提供了</w:t>
      </w:r>
      <w:proofErr w:type="spellStart"/>
      <w:r w:rsidR="00CD0C47">
        <w:t>getServletContext</w:t>
      </w:r>
      <w:proofErr w:type="spellEnd"/>
      <w:r w:rsidR="00CD0C47">
        <w:t>方法。</w:t>
      </w:r>
    </w:p>
    <w:p w:rsidR="00247935" w:rsidRDefault="00247935" w:rsidP="00CD0C47"/>
    <w:p w:rsidR="00CD0C47" w:rsidRDefault="00CD0C47" w:rsidP="00247935">
      <w:proofErr w:type="spellStart"/>
      <w:r>
        <w:t>servlet</w:t>
      </w:r>
      <w:proofErr w:type="spellEnd"/>
      <w:r>
        <w:t>上下文的作用</w:t>
      </w:r>
      <w:r w:rsidR="00247935">
        <w:rPr>
          <w:rFonts w:hint="eastAsia"/>
        </w:rPr>
        <w:t>：</w:t>
      </w:r>
      <w:r>
        <w:t>绑订数据</w:t>
      </w:r>
      <w:proofErr w:type="spellStart"/>
      <w:r>
        <w:t>setAttribute,removeAttribute</w:t>
      </w:r>
      <w:proofErr w:type="spellEnd"/>
      <w:r>
        <w:t>,</w:t>
      </w:r>
      <w:r w:rsidR="00247935">
        <w:rPr>
          <w:rFonts w:hint="eastAsia"/>
        </w:rPr>
        <w:br/>
      </w:r>
      <w:proofErr w:type="spellStart"/>
      <w:r>
        <w:t>getAttribute</w:t>
      </w:r>
      <w:proofErr w:type="spellEnd"/>
      <w:r>
        <w:t>注意:</w:t>
      </w:r>
      <w:r w:rsidR="00247935">
        <w:t xml:space="preserve"> </w:t>
      </w:r>
      <w:proofErr w:type="spellStart"/>
      <w:r>
        <w:t>request,session,servlet</w:t>
      </w:r>
      <w:proofErr w:type="spellEnd"/>
      <w:r>
        <w:t>上下文都能绑订数据，</w:t>
      </w:r>
    </w:p>
    <w:p w:rsidR="00CD0C47" w:rsidRDefault="00CD0C47" w:rsidP="00247935">
      <w:r>
        <w:t>区别:区别1: 绑订的数据存在的时间不一样，</w:t>
      </w:r>
      <w:r w:rsidR="00247935">
        <w:t xml:space="preserve"> </w:t>
      </w:r>
      <w:r>
        <w:t xml:space="preserve">request &lt; session &lt; </w:t>
      </w:r>
      <w:proofErr w:type="spellStart"/>
      <w:r>
        <w:t>servlet</w:t>
      </w:r>
      <w:proofErr w:type="spellEnd"/>
      <w:r>
        <w:t>上下文。如果都能解决绑订的问题，应该优先使用生命周期短的。</w:t>
      </w:r>
    </w:p>
    <w:p w:rsidR="00CD0C47" w:rsidRDefault="00CD0C47" w:rsidP="00247935">
      <w:r>
        <w:lastRenderedPageBreak/>
        <w:t>区别2: 访问的范围不一样，request对象上绑订的数据可以被同一个请求中所涉及的各个组件访问；session绑订的数据可以被同一个会话所涉及的组件访问；</w:t>
      </w:r>
      <w:proofErr w:type="spellStart"/>
      <w:r>
        <w:t>servlet</w:t>
      </w:r>
      <w:proofErr w:type="spellEnd"/>
      <w:r>
        <w:t>上下文绑订的数据可以被同一个应用所涉及的所有组件访问。</w:t>
      </w:r>
    </w:p>
    <w:p w:rsidR="00DB45EC" w:rsidRDefault="00DB45EC" w:rsidP="0078360F"/>
    <w:p w:rsidR="00DB45EC" w:rsidRDefault="00DB45EC" w:rsidP="00302AEB">
      <w:pPr>
        <w:pStyle w:val="Heading3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多线程安全性问题</w:t>
      </w:r>
    </w:p>
    <w:p w:rsidR="00FB0672" w:rsidRDefault="00302AEB" w:rsidP="00FB0672">
      <w:r>
        <w:rPr>
          <w:rFonts w:hint="eastAsia"/>
        </w:rPr>
        <w:tab/>
      </w:r>
      <w:proofErr w:type="spellStart"/>
      <w:r w:rsidR="00FB0672">
        <w:t>servlet</w:t>
      </w:r>
      <w:proofErr w:type="spellEnd"/>
      <w:r w:rsidR="00FB0672">
        <w:t>存在线程安全问题的原因</w:t>
      </w:r>
      <w:r>
        <w:rPr>
          <w:rFonts w:hint="eastAsia"/>
        </w:rPr>
        <w:t>：</w:t>
      </w:r>
      <w:r w:rsidR="00FB0672">
        <w:t>容器收到一个请求，会启动一个线程来处理该请求。容器在默认情况下，对于某个</w:t>
      </w:r>
      <w:proofErr w:type="spellStart"/>
      <w:r w:rsidR="00FB0672">
        <w:t>servlet</w:t>
      </w:r>
      <w:proofErr w:type="spellEnd"/>
      <w:r w:rsidR="00FB0672">
        <w:t>类型，只会创建一个实例。当容器收到多个请求，则会有多个线程同时访问某个</w:t>
      </w:r>
      <w:proofErr w:type="spellStart"/>
      <w:r w:rsidR="00FB0672">
        <w:t>servlet</w:t>
      </w:r>
      <w:proofErr w:type="spellEnd"/>
      <w:r w:rsidR="00FB0672">
        <w:t>实例的情况，就有可能产生线程安全问题。比如，多个线程同时去修改</w:t>
      </w:r>
      <w:proofErr w:type="spellStart"/>
      <w:r w:rsidR="00FB0672">
        <w:t>servlet</w:t>
      </w:r>
      <w:proofErr w:type="spellEnd"/>
      <w:r w:rsidR="00FB0672">
        <w:t>实例的属性。</w:t>
      </w:r>
    </w:p>
    <w:p w:rsidR="00AF2334" w:rsidRDefault="00FB0672" w:rsidP="00FB0672">
      <w:r>
        <w:t>解决方式</w:t>
      </w:r>
    </w:p>
    <w:p w:rsidR="00FB0672" w:rsidRDefault="00AF2334" w:rsidP="00AF2334">
      <w:r>
        <w:rPr>
          <w:rFonts w:hint="eastAsia"/>
        </w:rPr>
        <w:t xml:space="preserve">-- </w:t>
      </w:r>
      <w:r w:rsidR="00FB0672">
        <w:t>加锁</w:t>
      </w:r>
      <w:r>
        <w:rPr>
          <w:rFonts w:hint="eastAsia"/>
        </w:rPr>
        <w:t>：</w:t>
      </w:r>
      <w:r w:rsidR="00FB0672">
        <w:t>使用synchronized对有线程安全问题的代码加锁。</w:t>
      </w:r>
    </w:p>
    <w:p w:rsidR="004A70B9" w:rsidRDefault="00AF2334" w:rsidP="00AF2334">
      <w:r>
        <w:rPr>
          <w:rFonts w:hint="eastAsia"/>
        </w:rPr>
        <w:t xml:space="preserve">-- </w:t>
      </w:r>
      <w:proofErr w:type="spellStart"/>
      <w:r w:rsidR="00FB0672">
        <w:t>servlet</w:t>
      </w:r>
      <w:proofErr w:type="spellEnd"/>
      <w:r w:rsidR="00FB0672">
        <w:t>实现</w:t>
      </w:r>
      <w:proofErr w:type="spellStart"/>
      <w:r w:rsidR="00FB0672">
        <w:t>SingleThreadModel</w:t>
      </w:r>
      <w:proofErr w:type="spellEnd"/>
      <w:r w:rsidR="00FB0672">
        <w:t>接口</w:t>
      </w:r>
      <w:r>
        <w:rPr>
          <w:rFonts w:hint="eastAsia"/>
        </w:rPr>
        <w:t>：</w:t>
      </w:r>
      <w:r>
        <w:t xml:space="preserve"> </w:t>
      </w:r>
      <w:r w:rsidR="00FB0672">
        <w:t>(不建议使用)。容器会为</w:t>
      </w:r>
      <w:proofErr w:type="spellStart"/>
      <w:r w:rsidR="00FB0672">
        <w:t>servlet</w:t>
      </w:r>
      <w:proofErr w:type="spellEnd"/>
      <w:r w:rsidR="00FB0672">
        <w:t>创建多个实例(一个线程一个实例),因为有可能会产生过多的实例，影响性能，所以不建议使用。</w:t>
      </w:r>
    </w:p>
    <w:p w:rsidR="007B71D0" w:rsidRDefault="007B71D0" w:rsidP="00AF2334"/>
    <w:p w:rsidR="007B71D0" w:rsidRDefault="007B71D0" w:rsidP="007B71D0">
      <w:pPr>
        <w:pStyle w:val="Heading3"/>
      </w:pP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异常处理</w:t>
      </w:r>
    </w:p>
    <w:p w:rsidR="007829C1" w:rsidRDefault="007829C1" w:rsidP="007829C1">
      <w:r>
        <w:rPr>
          <w:rFonts w:hint="eastAsia"/>
        </w:rPr>
        <w:t>第一步：</w:t>
      </w:r>
      <w:r>
        <w:t>将异常交给</w:t>
      </w:r>
      <w:proofErr w:type="spellStart"/>
      <w:r>
        <w:t>servlet</w:t>
      </w:r>
      <w:proofErr w:type="spellEnd"/>
      <w:r>
        <w:t>容器来处理将异常抛给容器，比如</w:t>
      </w:r>
    </w:p>
    <w:p w:rsidR="007829C1" w:rsidRDefault="007829C1" w:rsidP="007829C1">
      <w:r>
        <w:t xml:space="preserve">throw new </w:t>
      </w:r>
      <w:proofErr w:type="spellStart"/>
      <w:r>
        <w:t>ServletException</w:t>
      </w:r>
      <w:proofErr w:type="spellEnd"/>
      <w:r>
        <w:t>(e);</w:t>
      </w:r>
    </w:p>
    <w:p w:rsidR="007829C1" w:rsidRDefault="007829C1" w:rsidP="007829C1">
      <w:r>
        <w:rPr>
          <w:rFonts w:hint="eastAsia"/>
        </w:rPr>
        <w:t>第二步：</w:t>
      </w:r>
      <w:r>
        <w:t>配置一个错误处理页面。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829C1" w:rsidTr="007829C1">
        <w:tc>
          <w:tcPr>
            <w:tcW w:w="8388" w:type="dxa"/>
          </w:tcPr>
          <w:p w:rsidR="007829C1" w:rsidRDefault="007829C1" w:rsidP="007829C1">
            <w:pPr>
              <w:ind w:left="0"/>
            </w:pPr>
            <w:r>
              <w:t>&lt;error-page&gt;</w:t>
            </w:r>
          </w:p>
          <w:p w:rsidR="007829C1" w:rsidRDefault="007829C1" w:rsidP="007829C1">
            <w:pPr>
              <w:ind w:left="0"/>
            </w:pPr>
            <w:r>
              <w:t xml:space="preserve">  </w:t>
            </w:r>
            <w:r>
              <w:tab/>
              <w:t>&lt;exception-type&gt;</w:t>
            </w:r>
            <w:proofErr w:type="spellStart"/>
            <w:r>
              <w:t>javax.servlet.ServletException</w:t>
            </w:r>
            <w:proofErr w:type="spellEnd"/>
            <w:r>
              <w:t>&lt;/exception-type&gt;</w:t>
            </w:r>
          </w:p>
          <w:p w:rsidR="007829C1" w:rsidRDefault="007829C1" w:rsidP="007829C1">
            <w:pPr>
              <w:ind w:left="0"/>
            </w:pPr>
            <w:r>
              <w:t xml:space="preserve">  </w:t>
            </w:r>
            <w:r>
              <w:tab/>
              <w:t>&lt;location&gt;/error.jsp&lt;/location&gt;</w:t>
            </w:r>
          </w:p>
          <w:p w:rsidR="007829C1" w:rsidRDefault="007829C1" w:rsidP="007829C1">
            <w:pPr>
              <w:ind w:left="0"/>
            </w:pPr>
            <w:r>
              <w:t xml:space="preserve">  &lt;/error-page&gt;</w:t>
            </w:r>
          </w:p>
          <w:p w:rsidR="007829C1" w:rsidRDefault="007829C1" w:rsidP="007829C1">
            <w:pPr>
              <w:ind w:left="0"/>
            </w:pPr>
            <w:r>
              <w:rPr>
                <w:rFonts w:hint="eastAsia"/>
              </w:rPr>
              <w:t>告诉容器，捕获到指定的异常之后，调用</w:t>
            </w:r>
            <w:r>
              <w:t>location指定的页面。</w:t>
            </w:r>
          </w:p>
          <w:p w:rsidR="00AB3A35" w:rsidRDefault="00AB3A35" w:rsidP="007829C1">
            <w:pPr>
              <w:ind w:left="0"/>
            </w:pPr>
          </w:p>
        </w:tc>
      </w:tr>
    </w:tbl>
    <w:p w:rsidR="00767A4F" w:rsidRPr="004A70B9" w:rsidRDefault="00767A4F" w:rsidP="00FB0672"/>
    <w:p w:rsidR="00993746" w:rsidRDefault="00993746" w:rsidP="00993746">
      <w:pPr>
        <w:pStyle w:val="Heading1"/>
      </w:pPr>
      <w:r w:rsidRPr="00993746">
        <w:rPr>
          <w:rFonts w:hint="eastAsia"/>
        </w:rPr>
        <w:lastRenderedPageBreak/>
        <w:t>会话跟踪</w:t>
      </w:r>
    </w:p>
    <w:p w:rsidR="00EB5C7D" w:rsidRDefault="00EB5C7D" w:rsidP="00EB5C7D">
      <w:pPr>
        <w:rPr>
          <w:rFonts w:ascii="宋体" w:eastAsia="宋体" w:hAnsi="宋体" w:cs="宋体"/>
        </w:rPr>
      </w:pPr>
      <w:r>
        <w:rPr>
          <w:rFonts w:hint="eastAsia"/>
        </w:rPr>
        <w:tab/>
      </w:r>
      <w:r>
        <w:t>HTTP协议本身是基于请求/响应模式的，无状态的协议。也就是说，当客户端的请求到来，服务器端做出响应之后，连接就被关闭了。用户活动发送在多个请求和响应之中，作为web服务器来说，必须采用一种机制唯一的标识一个用户，同时记录该用户的状态</w:t>
      </w:r>
      <w:r>
        <w:rPr>
          <w:rFonts w:ascii="宋体" w:eastAsia="宋体" w:hAnsi="宋体" w:cs="宋体" w:hint="eastAsia"/>
        </w:rPr>
        <w:t>。</w:t>
      </w:r>
    </w:p>
    <w:p w:rsidR="00B919A2" w:rsidRDefault="00B919A2" w:rsidP="00B919A2">
      <w:pPr>
        <w:pStyle w:val="Heading2"/>
        <w:numPr>
          <w:ilvl w:val="0"/>
          <w:numId w:val="17"/>
        </w:numPr>
      </w:pPr>
      <w:r>
        <w:rPr>
          <w:rFonts w:hint="eastAsia"/>
        </w:rPr>
        <w:t>URL</w:t>
      </w:r>
      <w:r>
        <w:rPr>
          <w:rFonts w:hint="eastAsia"/>
        </w:rPr>
        <w:t>重写</w:t>
      </w:r>
    </w:p>
    <w:p w:rsidR="005550E6" w:rsidRDefault="005550E6" w:rsidP="00B919A2">
      <w:r>
        <w:rPr>
          <w:rFonts w:hint="eastAsia"/>
        </w:rPr>
        <w:t>网页链接的过程中，可以将识别信息添加到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中。</w:t>
      </w:r>
    </w:p>
    <w:p w:rsidR="004726B6" w:rsidRPr="005550E6" w:rsidRDefault="004726B6" w:rsidP="00B919A2"/>
    <w:p w:rsidR="00B919A2" w:rsidRDefault="00B919A2" w:rsidP="00B919A2">
      <w:pPr>
        <w:pStyle w:val="Heading2"/>
      </w:pPr>
      <w:r>
        <w:rPr>
          <w:rFonts w:hint="eastAsia"/>
        </w:rPr>
        <w:t>隐藏域</w:t>
      </w:r>
    </w:p>
    <w:p w:rsidR="00B919A2" w:rsidRDefault="005550E6" w:rsidP="00B919A2">
      <w:r>
        <w:rPr>
          <w:rFonts w:hint="eastAsia"/>
        </w:rPr>
        <w:t>页面经过表单跳转后，可以使用隐藏域保留识别信息（id)。</w:t>
      </w:r>
    </w:p>
    <w:p w:rsidR="00914D95" w:rsidRPr="00B919A2" w:rsidRDefault="00914D95" w:rsidP="00B919A2"/>
    <w:p w:rsidR="00B919A2" w:rsidRDefault="00B919A2" w:rsidP="00B919A2">
      <w:pPr>
        <w:pStyle w:val="Heading2"/>
      </w:pPr>
      <w:r>
        <w:rPr>
          <w:rFonts w:hint="eastAsia"/>
        </w:rPr>
        <w:t>cookie</w:t>
      </w:r>
    </w:p>
    <w:p w:rsidR="00CB223C" w:rsidRDefault="00914D95" w:rsidP="00CB223C">
      <w:r>
        <w:rPr>
          <w:rFonts w:hint="eastAsia"/>
        </w:rPr>
        <w:tab/>
      </w:r>
      <w:r w:rsidR="00CB223C">
        <w:t>当浏览器访问服务器时，服务器会发送少量的数据给浏览器(使用set-cookie消息头),浏览器会将这些数据保存下来；当浏览器再次访问服务器时，会将之前保存的这些数据发送给服务器(使用cookie消息头)。</w:t>
      </w:r>
    </w:p>
    <w:p w:rsidR="00B42251" w:rsidRDefault="00B42251" w:rsidP="00E75B1F">
      <w:pPr>
        <w:pStyle w:val="Heading3"/>
        <w:numPr>
          <w:ilvl w:val="0"/>
          <w:numId w:val="22"/>
        </w:numPr>
      </w:pPr>
      <w:r>
        <w:rPr>
          <w:rFonts w:hint="eastAsia"/>
        </w:rPr>
        <w:t>Cookie API</w:t>
      </w:r>
      <w:r>
        <w:rPr>
          <w:rFonts w:hint="eastAsia"/>
        </w:rPr>
        <w:t>详解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3423F" w:rsidTr="00B3423F">
        <w:tc>
          <w:tcPr>
            <w:tcW w:w="8388" w:type="dxa"/>
          </w:tcPr>
          <w:p w:rsidR="00B3423F" w:rsidRPr="00B3423F" w:rsidRDefault="00B3423F" w:rsidP="00B3423F">
            <w:pPr>
              <w:ind w:left="0"/>
              <w:rPr>
                <w:b/>
              </w:rPr>
            </w:pPr>
            <w:r w:rsidRPr="00B3423F">
              <w:rPr>
                <w:rFonts w:hint="eastAsia"/>
                <w:b/>
              </w:rPr>
              <w:t>#</w:t>
            </w:r>
            <w:r w:rsidRPr="00B3423F">
              <w:rPr>
                <w:b/>
              </w:rPr>
              <w:t>创建cookie</w:t>
            </w:r>
          </w:p>
          <w:p w:rsidR="00B3423F" w:rsidRDefault="00B3423F" w:rsidP="00B3423F">
            <w:pPr>
              <w:ind w:left="0"/>
            </w:pPr>
            <w:r>
              <w:t xml:space="preserve">Cookie c = new Cookie(String </w:t>
            </w:r>
            <w:proofErr w:type="spellStart"/>
            <w:r>
              <w:t>name,String</w:t>
            </w:r>
            <w:proofErr w:type="spellEnd"/>
            <w:r>
              <w:t xml:space="preserve"> value);</w:t>
            </w:r>
          </w:p>
          <w:p w:rsidR="00B3423F" w:rsidRDefault="00B3423F" w:rsidP="00B3423F">
            <w:pPr>
              <w:ind w:left="0"/>
            </w:pPr>
            <w:proofErr w:type="spellStart"/>
            <w:r>
              <w:t>response.addCookie</w:t>
            </w:r>
            <w:proofErr w:type="spellEnd"/>
            <w:r>
              <w:t>(c);</w:t>
            </w:r>
          </w:p>
          <w:p w:rsidR="00B3423F" w:rsidRDefault="00B3423F" w:rsidP="00B3423F">
            <w:pPr>
              <w:ind w:left="0"/>
            </w:pPr>
          </w:p>
          <w:p w:rsidR="00B3423F" w:rsidRPr="00B3423F" w:rsidRDefault="00B3423F" w:rsidP="00B3423F">
            <w:pPr>
              <w:ind w:left="0"/>
              <w:rPr>
                <w:b/>
              </w:rPr>
            </w:pPr>
            <w:r w:rsidRPr="00B3423F">
              <w:rPr>
                <w:rFonts w:hint="eastAsia"/>
                <w:b/>
              </w:rPr>
              <w:t>#</w:t>
            </w:r>
            <w:r w:rsidRPr="00B3423F">
              <w:rPr>
                <w:b/>
              </w:rPr>
              <w:t>查询cookie</w:t>
            </w:r>
          </w:p>
          <w:p w:rsidR="00B3423F" w:rsidRDefault="00B3423F" w:rsidP="00B3423F">
            <w:pPr>
              <w:ind w:left="0"/>
            </w:pPr>
            <w:r>
              <w:t xml:space="preserve">Cookie[] cookies = </w:t>
            </w:r>
            <w:proofErr w:type="spellStart"/>
            <w:r>
              <w:t>request.getCookies</w:t>
            </w:r>
            <w:proofErr w:type="spellEnd"/>
            <w:r>
              <w:t>();</w:t>
            </w:r>
            <w:r>
              <w:rPr>
                <w:rFonts w:hint="eastAsia"/>
              </w:rPr>
              <w:t xml:space="preserve"> </w:t>
            </w:r>
            <w:r w:rsidRPr="00B3423F">
              <w:rPr>
                <w:b/>
              </w:rPr>
              <w:t>注意</w:t>
            </w:r>
            <w:r>
              <w:t>：该方法有可能返回null。</w:t>
            </w:r>
          </w:p>
          <w:p w:rsidR="00B3423F" w:rsidRDefault="00B3423F" w:rsidP="00B3423F">
            <w:pPr>
              <w:ind w:left="0"/>
            </w:pPr>
            <w:r>
              <w:t xml:space="preserve">String </w:t>
            </w:r>
            <w:proofErr w:type="spellStart"/>
            <w:r>
              <w:t>cookie.getName</w:t>
            </w:r>
            <w:proofErr w:type="spellEnd"/>
            <w:r>
              <w:t>();  //获得cookie的名称</w:t>
            </w:r>
          </w:p>
          <w:p w:rsidR="00B3423F" w:rsidRDefault="00B3423F" w:rsidP="00B3423F">
            <w:pPr>
              <w:ind w:left="0"/>
            </w:pPr>
            <w:r>
              <w:t xml:space="preserve">String </w:t>
            </w:r>
            <w:proofErr w:type="spellStart"/>
            <w:r>
              <w:t>cookie.getValue</w:t>
            </w:r>
            <w:proofErr w:type="spellEnd"/>
            <w:r>
              <w:t>();  //获得cookie的值</w:t>
            </w:r>
          </w:p>
          <w:p w:rsidR="00B3423F" w:rsidRDefault="00B3423F" w:rsidP="00B3423F">
            <w:pPr>
              <w:ind w:left="0"/>
            </w:pPr>
          </w:p>
          <w:p w:rsidR="00B3423F" w:rsidRPr="00B3423F" w:rsidRDefault="00B3423F" w:rsidP="00B3423F">
            <w:pPr>
              <w:ind w:left="0"/>
              <w:rPr>
                <w:b/>
              </w:rPr>
            </w:pPr>
            <w:r w:rsidRPr="00B3423F">
              <w:rPr>
                <w:rFonts w:hint="eastAsia"/>
                <w:b/>
              </w:rPr>
              <w:t>#</w:t>
            </w:r>
            <w:r w:rsidRPr="00B3423F">
              <w:rPr>
                <w:b/>
              </w:rPr>
              <w:t>cookie的生存时间</w:t>
            </w:r>
          </w:p>
          <w:p w:rsidR="00B3423F" w:rsidRDefault="00B3423F" w:rsidP="00B3423F">
            <w:pPr>
              <w:ind w:left="0"/>
            </w:pPr>
            <w:proofErr w:type="spellStart"/>
            <w:r>
              <w:t>cookie.setMaxAge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seconds);seconds：单位是秒</w:t>
            </w:r>
          </w:p>
          <w:p w:rsidR="00B3423F" w:rsidRDefault="00B3423F" w:rsidP="00B3423F">
            <w:pPr>
              <w:ind w:left="0"/>
            </w:pPr>
            <w:r w:rsidRPr="00B3423F">
              <w:rPr>
                <w:color w:val="FF0000"/>
              </w:rPr>
              <w:t>seconds &gt; 0</w:t>
            </w:r>
            <w:r>
              <w:t>: 浏览器会把cookie保存到硬盘上</w:t>
            </w:r>
            <w:r>
              <w:rPr>
                <w:rFonts w:hint="eastAsia"/>
              </w:rPr>
              <w:t>,</w:t>
            </w:r>
            <w:r>
              <w:t>超过指定的时间(seconds)，浏览器会删除该cookie。</w:t>
            </w:r>
          </w:p>
          <w:p w:rsidR="00B3423F" w:rsidRDefault="00B3423F" w:rsidP="00B3423F">
            <w:pPr>
              <w:ind w:left="0"/>
            </w:pPr>
            <w:r w:rsidRPr="00B3423F">
              <w:rPr>
                <w:color w:val="FF0000"/>
              </w:rPr>
              <w:lastRenderedPageBreak/>
              <w:t>seconds &lt; 0</w:t>
            </w:r>
            <w:r>
              <w:t>: 缺省值,浏览器会把cookie保存到内存里面，只要浏览器关闭，cookie就会被销毁。</w:t>
            </w:r>
          </w:p>
          <w:p w:rsidR="00B3423F" w:rsidRDefault="00B3423F" w:rsidP="00B3423F">
            <w:pPr>
              <w:ind w:left="0"/>
            </w:pPr>
            <w:r w:rsidRPr="00B3423F">
              <w:rPr>
                <w:color w:val="FF0000"/>
              </w:rPr>
              <w:t>seconds = 0</w:t>
            </w:r>
            <w:r>
              <w:t>: 删除cookie比如，要删除一个名叫</w:t>
            </w:r>
            <w:proofErr w:type="spellStart"/>
            <w:r>
              <w:t>userprofile</w:t>
            </w:r>
            <w:proofErr w:type="spellEnd"/>
            <w:r>
              <w:t>的cookie:</w:t>
            </w:r>
          </w:p>
          <w:p w:rsidR="00B3423F" w:rsidRDefault="00B3423F" w:rsidP="00B3423F">
            <w:pPr>
              <w:ind w:left="0"/>
            </w:pPr>
            <w:r>
              <w:t>Cookie c = new Cookie("</w:t>
            </w:r>
            <w:proofErr w:type="spellStart"/>
            <w:r>
              <w:t>userprofile</w:t>
            </w:r>
            <w:proofErr w:type="spellEnd"/>
            <w:r>
              <w:t>","");</w:t>
            </w:r>
          </w:p>
          <w:p w:rsidR="00B3423F" w:rsidRDefault="00B3423F" w:rsidP="00B3423F">
            <w:pPr>
              <w:ind w:left="0"/>
            </w:pPr>
            <w:proofErr w:type="spellStart"/>
            <w:r>
              <w:t>c.setMaxAge</w:t>
            </w:r>
            <w:proofErr w:type="spellEnd"/>
            <w:r>
              <w:t>(0);</w:t>
            </w:r>
          </w:p>
          <w:p w:rsidR="00AB3A35" w:rsidRDefault="00B3423F" w:rsidP="00B3423F">
            <w:pPr>
              <w:ind w:left="0"/>
            </w:pPr>
            <w:proofErr w:type="spellStart"/>
            <w:r>
              <w:t>response.addCookie</w:t>
            </w:r>
            <w:proofErr w:type="spellEnd"/>
            <w:r>
              <w:t>(c);</w:t>
            </w:r>
          </w:p>
        </w:tc>
      </w:tr>
    </w:tbl>
    <w:p w:rsidR="00CB223C" w:rsidRDefault="00CB223C" w:rsidP="00B3423F">
      <w:r>
        <w:lastRenderedPageBreak/>
        <w:tab/>
      </w:r>
      <w:r>
        <w:tab/>
      </w:r>
    </w:p>
    <w:p w:rsidR="00CB223C" w:rsidRDefault="00B3423F" w:rsidP="00B3423F">
      <w:pPr>
        <w:pStyle w:val="Heading3"/>
      </w:pPr>
      <w:r>
        <w:rPr>
          <w:rFonts w:hint="eastAsia"/>
        </w:rPr>
        <w:t>cookie</w:t>
      </w:r>
      <w:r w:rsidR="00CB223C">
        <w:t>编码问题</w:t>
      </w:r>
    </w:p>
    <w:p w:rsidR="00CB223C" w:rsidRDefault="00B3423F" w:rsidP="00B3423F">
      <w:r>
        <w:rPr>
          <w:rFonts w:hint="eastAsia"/>
        </w:rPr>
        <w:tab/>
      </w:r>
      <w:r w:rsidR="00CB223C">
        <w:t>cookie只能保存合法的</w:t>
      </w:r>
      <w:proofErr w:type="spellStart"/>
      <w:r w:rsidR="00CB223C">
        <w:t>ascii</w:t>
      </w:r>
      <w:proofErr w:type="spellEnd"/>
      <w:r w:rsidR="00CB223C">
        <w:t>字符，中文很显示不是</w:t>
      </w:r>
      <w:proofErr w:type="spellStart"/>
      <w:r w:rsidR="00CB223C">
        <w:t>ascii</w:t>
      </w:r>
      <w:proofErr w:type="spellEnd"/>
      <w:r w:rsidR="00CB223C">
        <w:t>字符，需要将其转换成合法的</w:t>
      </w:r>
      <w:proofErr w:type="spellStart"/>
      <w:r w:rsidR="00CB223C">
        <w:t>ascii</w:t>
      </w:r>
      <w:proofErr w:type="spellEnd"/>
      <w:r w:rsidR="00CB223C">
        <w:t>字符。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3423F" w:rsidTr="00B3423F">
        <w:tc>
          <w:tcPr>
            <w:tcW w:w="8388" w:type="dxa"/>
          </w:tcPr>
          <w:p w:rsidR="00B3423F" w:rsidRDefault="00B3423F" w:rsidP="00B3423F">
            <w:pPr>
              <w:ind w:left="0"/>
            </w:pPr>
            <w:r>
              <w:t xml:space="preserve">String </w:t>
            </w:r>
            <w:proofErr w:type="spellStart"/>
            <w:r>
              <w:t>URLEncoder.encode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, String code);</w:t>
            </w:r>
          </w:p>
          <w:p w:rsidR="00B3423F" w:rsidRDefault="00B3423F" w:rsidP="00B3423F">
            <w:pPr>
              <w:ind w:left="0"/>
            </w:pPr>
            <w:r>
              <w:t xml:space="preserve">比如   </w:t>
            </w:r>
            <w:proofErr w:type="spellStart"/>
            <w:r>
              <w:t>URLEncoder.encode</w:t>
            </w:r>
            <w:proofErr w:type="spellEnd"/>
            <w:r>
              <w:t>("李白","utf-8");</w:t>
            </w:r>
          </w:p>
          <w:p w:rsidR="00AB3A35" w:rsidRDefault="00B3423F" w:rsidP="00B3423F">
            <w:pPr>
              <w:ind w:left="0"/>
            </w:pPr>
            <w:proofErr w:type="spellStart"/>
            <w:r>
              <w:t>URLDecoder.decode</w:t>
            </w:r>
            <w:proofErr w:type="spellEnd"/>
            <w:r>
              <w:t xml:space="preserve">(String </w:t>
            </w:r>
            <w:proofErr w:type="spellStart"/>
            <w:r>
              <w:t>str,String</w:t>
            </w:r>
            <w:proofErr w:type="spellEnd"/>
            <w:r>
              <w:t xml:space="preserve"> code);</w:t>
            </w:r>
          </w:p>
        </w:tc>
      </w:tr>
    </w:tbl>
    <w:p w:rsidR="00B3423F" w:rsidRDefault="00B3423F" w:rsidP="00B3423F"/>
    <w:p w:rsidR="00CB223C" w:rsidRDefault="00B3423F" w:rsidP="00B3423F">
      <w:pPr>
        <w:pStyle w:val="Heading3"/>
      </w:pPr>
      <w:r>
        <w:rPr>
          <w:rFonts w:hint="eastAsia"/>
        </w:rPr>
        <w:t>Cookie</w:t>
      </w:r>
      <w:r w:rsidR="00CB223C">
        <w:t>路径问题</w:t>
      </w:r>
    </w:p>
    <w:p w:rsidR="00B3423F" w:rsidRDefault="00B3423F" w:rsidP="00CB223C">
      <w:r>
        <w:rPr>
          <w:rFonts w:hint="eastAsia"/>
        </w:rPr>
        <w:tab/>
      </w:r>
      <w:r w:rsidR="00CB223C">
        <w:t>浏览器在访问服务器的某个地址的时候，会比较cookie的路径是否与该地址匹配，只有匹配的cookie才会发送。</w:t>
      </w:r>
    </w:p>
    <w:p w:rsidR="00CB223C" w:rsidRDefault="00B3423F" w:rsidP="00B3423F">
      <w:r>
        <w:rPr>
          <w:rFonts w:hint="eastAsia"/>
        </w:rPr>
        <w:tab/>
      </w:r>
      <w:r w:rsidR="00CB223C">
        <w:t>匹配的规则</w:t>
      </w:r>
      <w:r>
        <w:rPr>
          <w:rFonts w:hint="eastAsia"/>
        </w:rPr>
        <w:t>：</w:t>
      </w:r>
      <w:r w:rsidR="00CB223C">
        <w:t>要访问的地址必须是cookie的路径或者其子路径。cookie有一个缺省的路径，值等于创建该cookie的web组件的路径：比如: /web</w:t>
      </w:r>
      <w:r>
        <w:rPr>
          <w:rFonts w:hint="eastAsia"/>
        </w:rPr>
        <w:br/>
      </w:r>
      <w:r w:rsidR="00CB223C">
        <w:t>07/sub01/addCookie.jsp添加了一个cookie,则该cookie的缺省的路径等于</w:t>
      </w:r>
    </w:p>
    <w:p w:rsidR="00CB223C" w:rsidRDefault="00CB223C" w:rsidP="00CB223C">
      <w:r>
        <w:t>"/web07/sub01"。</w:t>
      </w:r>
    </w:p>
    <w:p w:rsidR="00CB223C" w:rsidRDefault="00CB223C" w:rsidP="00CB223C">
      <w:r>
        <w:tab/>
        <w:t>/web07/findCookie.jsp  error</w:t>
      </w:r>
    </w:p>
    <w:p w:rsidR="00CB223C" w:rsidRDefault="00CB223C" w:rsidP="00CB223C">
      <w:r>
        <w:tab/>
        <w:t>/web07/sub01/findCookie2.jsp  ok</w:t>
      </w:r>
    </w:p>
    <w:p w:rsidR="00CB223C" w:rsidRDefault="00CB223C" w:rsidP="00CB223C">
      <w:r>
        <w:tab/>
        <w:t>/web07/sub01/</w:t>
      </w:r>
      <w:proofErr w:type="spellStart"/>
      <w:r>
        <w:t>aaa</w:t>
      </w:r>
      <w:proofErr w:type="spellEnd"/>
      <w:r>
        <w:t>/findCookie3.jsp ok</w:t>
      </w:r>
    </w:p>
    <w:p w:rsidR="00CB223C" w:rsidRDefault="00CB223C" w:rsidP="00B3423F">
      <w:r>
        <w:t>修改cookie的路径：</w:t>
      </w:r>
      <w:r w:rsidR="00B3423F" w:rsidRPr="00B3423F">
        <w:rPr>
          <w:color w:val="FF0000"/>
        </w:rPr>
        <w:t xml:space="preserve"> </w:t>
      </w:r>
      <w:proofErr w:type="spellStart"/>
      <w:r w:rsidRPr="00B3423F">
        <w:rPr>
          <w:color w:val="FF0000"/>
        </w:rPr>
        <w:t>cookie.setPath</w:t>
      </w:r>
      <w:proofErr w:type="spellEnd"/>
      <w:r w:rsidRPr="00B3423F">
        <w:rPr>
          <w:color w:val="FF0000"/>
        </w:rPr>
        <w:t>(String path);</w:t>
      </w:r>
      <w:r>
        <w:t>一般情况下，会将path设置为应用名，比如</w:t>
      </w:r>
      <w:proofErr w:type="spellStart"/>
      <w:r>
        <w:t>cookie.setPath</w:t>
      </w:r>
      <w:proofErr w:type="spellEnd"/>
      <w:r>
        <w:t>("/web07");添加一个cookie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3423F" w:rsidTr="00B3423F">
        <w:tc>
          <w:tcPr>
            <w:tcW w:w="8388" w:type="dxa"/>
          </w:tcPr>
          <w:p w:rsidR="00B3423F" w:rsidRDefault="00B3423F" w:rsidP="00B3423F">
            <w:pPr>
              <w:ind w:left="0"/>
            </w:pPr>
            <w:r>
              <w:t>Cookie c = new Cookie("cookie1",</w:t>
            </w:r>
          </w:p>
          <w:p w:rsidR="00B3423F" w:rsidRDefault="00B3423F" w:rsidP="00B3423F">
            <w:pPr>
              <w:ind w:left="0"/>
            </w:pPr>
            <w:proofErr w:type="spellStart"/>
            <w:r>
              <w:t>URLEncoder.encode</w:t>
            </w:r>
            <w:proofErr w:type="spellEnd"/>
            <w:r>
              <w:t>("李白","utf-8"));</w:t>
            </w:r>
            <w:r>
              <w:tab/>
            </w:r>
            <w:r>
              <w:tab/>
            </w:r>
          </w:p>
          <w:p w:rsidR="00B3423F" w:rsidRDefault="00B3423F" w:rsidP="00B3423F">
            <w:pPr>
              <w:ind w:left="0"/>
            </w:pPr>
            <w:proofErr w:type="spellStart"/>
            <w:r>
              <w:t>c.setMaxAge</w:t>
            </w:r>
            <w:proofErr w:type="spellEnd"/>
            <w:r>
              <w:t>(3600);</w:t>
            </w:r>
          </w:p>
          <w:p w:rsidR="00B3423F" w:rsidRDefault="00B3423F" w:rsidP="00B3423F">
            <w:pPr>
              <w:ind w:left="0"/>
            </w:pPr>
            <w:proofErr w:type="spellStart"/>
            <w:r>
              <w:lastRenderedPageBreak/>
              <w:t>c.setPath</w:t>
            </w:r>
            <w:proofErr w:type="spellEnd"/>
            <w:r>
              <w:t>("/</w:t>
            </w:r>
            <w:proofErr w:type="spellStart"/>
            <w:r>
              <w:t>appname</w:t>
            </w:r>
            <w:proofErr w:type="spellEnd"/>
            <w:r>
              <w:t>");</w:t>
            </w:r>
          </w:p>
          <w:p w:rsidR="00AB3A35" w:rsidRDefault="00B3423F" w:rsidP="00B3423F">
            <w:pPr>
              <w:ind w:left="0"/>
            </w:pPr>
            <w:proofErr w:type="spellStart"/>
            <w:r>
              <w:t>response.addCookie</w:t>
            </w:r>
            <w:proofErr w:type="spellEnd"/>
            <w:r>
              <w:t>(c);</w:t>
            </w:r>
          </w:p>
        </w:tc>
      </w:tr>
    </w:tbl>
    <w:p w:rsidR="00B3423F" w:rsidRDefault="00B3423F" w:rsidP="00B3423F"/>
    <w:p w:rsidR="00CB223C" w:rsidRDefault="00CB223C" w:rsidP="002D280D">
      <w:pPr>
        <w:pStyle w:val="Heading3"/>
      </w:pPr>
      <w:r>
        <w:t>cookie</w:t>
      </w:r>
      <w:r>
        <w:t>的限制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2E0A9C" w:rsidTr="002E0A9C">
        <w:tc>
          <w:tcPr>
            <w:tcW w:w="8388" w:type="dxa"/>
          </w:tcPr>
          <w:p w:rsidR="002E0A9C" w:rsidRDefault="002E0A9C" w:rsidP="002E0A9C">
            <w:pPr>
              <w:ind w:left="0"/>
            </w:pPr>
            <w:r>
              <w:t>cookie可以被用户禁止。</w:t>
            </w:r>
          </w:p>
          <w:p w:rsidR="002E0A9C" w:rsidRDefault="002E0A9C" w:rsidP="002E0A9C">
            <w:pPr>
              <w:ind w:left="0"/>
            </w:pPr>
            <w:r>
              <w:t>cookie保存在客户端(浏览器),不安全，所以，如果要将敏感数据(比如帐号、密码)保存在客户端，一定要加密。</w:t>
            </w:r>
          </w:p>
          <w:p w:rsidR="002E0A9C" w:rsidRDefault="002E0A9C" w:rsidP="002E0A9C">
            <w:pPr>
              <w:ind w:left="0"/>
            </w:pPr>
            <w:r>
              <w:t>cookie保存的数据大小有限制，大约是4k左右(跟浏览器有关系)。</w:t>
            </w:r>
          </w:p>
          <w:p w:rsidR="00AB3A35" w:rsidRDefault="002E0A9C" w:rsidP="002E0A9C">
            <w:pPr>
              <w:ind w:left="0"/>
            </w:pPr>
            <w:r>
              <w:rPr>
                <w:rFonts w:hint="eastAsia"/>
              </w:rPr>
              <w:t>浏览器保存的</w:t>
            </w:r>
            <w:r>
              <w:t>cookie的数量也有限制，大约是300个左右(跟浏览器有关系)。</w:t>
            </w:r>
          </w:p>
        </w:tc>
      </w:tr>
    </w:tbl>
    <w:p w:rsidR="003B40D6" w:rsidRPr="00B919A2" w:rsidRDefault="003B40D6" w:rsidP="00CB223C"/>
    <w:p w:rsidR="00B919A2" w:rsidRDefault="00B919A2" w:rsidP="00B919A2">
      <w:pPr>
        <w:pStyle w:val="Heading2"/>
      </w:pPr>
      <w:r>
        <w:rPr>
          <w:rFonts w:hint="eastAsia"/>
        </w:rPr>
        <w:t>Session</w:t>
      </w:r>
    </w:p>
    <w:p w:rsidR="00071B93" w:rsidRDefault="00B0163B" w:rsidP="009F0D4C">
      <w:pPr>
        <w:spacing w:after="240"/>
      </w:pPr>
      <w:r>
        <w:rPr>
          <w:rFonts w:hint="eastAsia"/>
        </w:rPr>
        <w:tab/>
      </w:r>
      <w:r w:rsidR="00A7544D">
        <w:t>浏览器访问服务器时，服务器会创建一个session对象(该对象有一个唯一的id,一般称之为</w:t>
      </w:r>
      <w:proofErr w:type="spellStart"/>
      <w:r w:rsidR="00A7544D">
        <w:t>sessionId</w:t>
      </w:r>
      <w:proofErr w:type="spellEnd"/>
      <w:r w:rsidR="00A7544D">
        <w:t>),然后，服务器在默认情况下，会使用cookie机制(使用set-cookie消息头)将</w:t>
      </w:r>
      <w:proofErr w:type="spellStart"/>
      <w:r w:rsidR="00A7544D">
        <w:t>sessionId</w:t>
      </w:r>
      <w:proofErr w:type="spellEnd"/>
      <w:r w:rsidR="00A7544D">
        <w:t>发送给浏览器。浏览器再次访问服务器时，会将</w:t>
      </w:r>
      <w:proofErr w:type="spellStart"/>
      <w:r w:rsidR="00A7544D">
        <w:t>sessionId</w:t>
      </w:r>
      <w:proofErr w:type="spellEnd"/>
      <w:r w:rsidR="00A7544D">
        <w:t>发送给服务器，服务器依据</w:t>
      </w:r>
      <w:proofErr w:type="spellStart"/>
      <w:r w:rsidR="00A7544D">
        <w:t>sessionId</w:t>
      </w:r>
      <w:proofErr w:type="spellEnd"/>
      <w:r w:rsidR="00A7544D">
        <w:t>找到之前创建的session对象。</w:t>
      </w:r>
      <w:r w:rsidR="00DE1FCD">
        <w:rPr>
          <w:rFonts w:hint="eastAsia"/>
        </w:rPr>
        <w:t>Session对象主要有唯一识别的</w:t>
      </w:r>
      <w:proofErr w:type="spellStart"/>
      <w:r w:rsidR="00DE1FCD">
        <w:rPr>
          <w:rFonts w:hint="eastAsia"/>
        </w:rPr>
        <w:t>sessionID</w:t>
      </w:r>
      <w:proofErr w:type="spellEnd"/>
      <w:r w:rsidR="00DE1FCD">
        <w:rPr>
          <w:rFonts w:hint="eastAsia"/>
        </w:rPr>
        <w:t>，和key</w:t>
      </w:r>
      <w:r w:rsidR="007442A8">
        <w:rPr>
          <w:rFonts w:hint="eastAsia"/>
        </w:rPr>
        <w:t>-value</w:t>
      </w:r>
      <w:r w:rsidR="00DE1FCD">
        <w:rPr>
          <w:rFonts w:hint="eastAsia"/>
        </w:rPr>
        <w:t>数据</w:t>
      </w:r>
    </w:p>
    <w:p w:rsidR="001D5A50" w:rsidRDefault="001D5A50" w:rsidP="001D5A50">
      <w:pPr>
        <w:pStyle w:val="Heading3"/>
        <w:numPr>
          <w:ilvl w:val="0"/>
          <w:numId w:val="19"/>
        </w:numPr>
      </w:pP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使用</w:t>
      </w:r>
    </w:p>
    <w:tbl>
      <w:tblPr>
        <w:tblStyle w:val="TableGrid"/>
        <w:tblW w:w="8640" w:type="dxa"/>
        <w:tblInd w:w="468" w:type="dxa"/>
        <w:tblLook w:val="04A0"/>
      </w:tblPr>
      <w:tblGrid>
        <w:gridCol w:w="8640"/>
      </w:tblGrid>
      <w:tr w:rsidR="001D5A50" w:rsidTr="00746FB8">
        <w:tc>
          <w:tcPr>
            <w:tcW w:w="8640" w:type="dxa"/>
          </w:tcPr>
          <w:p w:rsidR="00DF3AEB" w:rsidRPr="00DF3AEB" w:rsidRDefault="00DF3AEB" w:rsidP="001D5A50">
            <w:pPr>
              <w:ind w:left="0"/>
              <w:rPr>
                <w:b/>
              </w:rPr>
            </w:pPr>
            <w:r w:rsidRPr="00DF3AEB">
              <w:rPr>
                <w:rFonts w:hint="eastAsia"/>
                <w:b/>
              </w:rPr>
              <w:t>#获取session</w:t>
            </w:r>
          </w:p>
          <w:p w:rsidR="001D5A50" w:rsidRDefault="001D5A50" w:rsidP="001D5A50">
            <w:pPr>
              <w:ind w:left="0"/>
            </w:pPr>
            <w:r>
              <w:rPr>
                <w:rFonts w:hint="eastAsia"/>
              </w:rPr>
              <w:t>方式一：</w:t>
            </w:r>
            <w:proofErr w:type="spellStart"/>
            <w:r>
              <w:t>HttpSession</w:t>
            </w:r>
            <w:proofErr w:type="spellEnd"/>
            <w:r>
              <w:t xml:space="preserve"> s = </w:t>
            </w:r>
            <w:proofErr w:type="spellStart"/>
            <w:r>
              <w:t>request.getSession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flag);</w:t>
            </w:r>
          </w:p>
          <w:p w:rsidR="001D5A50" w:rsidRDefault="001D5A50" w:rsidP="001D5A50">
            <w:pPr>
              <w:ind w:left="0"/>
            </w:pPr>
            <w:r w:rsidRPr="00746FB8">
              <w:rPr>
                <w:b/>
              </w:rPr>
              <w:t>flag = true</w:t>
            </w:r>
            <w:r>
              <w:rPr>
                <w:rFonts w:hint="eastAsia"/>
              </w:rPr>
              <w:t>：</w:t>
            </w:r>
            <w:r>
              <w:t>先查看请求当中是否有</w:t>
            </w:r>
            <w:proofErr w:type="spellStart"/>
            <w:r>
              <w:t>sessionId</w:t>
            </w:r>
            <w:proofErr w:type="spellEnd"/>
            <w:r>
              <w:t>,如果没有，则创建一个session对象；如果有,则依据</w:t>
            </w:r>
            <w:proofErr w:type="spellStart"/>
            <w:r>
              <w:t>sessionId</w:t>
            </w:r>
            <w:proofErr w:type="spellEnd"/>
            <w:r>
              <w:t>查找对应的session对象，如果找到，则返回，找不到，创建一个新的session对象。</w:t>
            </w:r>
          </w:p>
          <w:p w:rsidR="001D5A50" w:rsidRDefault="001D5A50" w:rsidP="001D5A50">
            <w:pPr>
              <w:ind w:left="0"/>
            </w:pPr>
            <w:r w:rsidRPr="00746FB8">
              <w:rPr>
                <w:b/>
              </w:rPr>
              <w:t>flag = false</w:t>
            </w:r>
            <w:r>
              <w:rPr>
                <w:rFonts w:hint="eastAsia"/>
              </w:rPr>
              <w:t>：</w:t>
            </w:r>
            <w:r>
              <w:t>先查看请求当中是否有</w:t>
            </w:r>
            <w:proofErr w:type="spellStart"/>
            <w:r>
              <w:t>sessionId</w:t>
            </w:r>
            <w:proofErr w:type="spellEnd"/>
            <w:r>
              <w:t>,如果没有，则返回null；如果有,则依据</w:t>
            </w:r>
            <w:proofErr w:type="spellStart"/>
            <w:r>
              <w:t>sessionId</w:t>
            </w:r>
            <w:proofErr w:type="spellEnd"/>
            <w:r>
              <w:t>查找对应的session对象，如果找到，则返回，找不到，返回null。</w:t>
            </w:r>
          </w:p>
          <w:p w:rsidR="00746FB8" w:rsidRDefault="001D5A50" w:rsidP="001D5A50">
            <w:pPr>
              <w:ind w:left="0"/>
            </w:pPr>
            <w:r>
              <w:tab/>
            </w:r>
            <w:r>
              <w:tab/>
            </w:r>
            <w:r>
              <w:tab/>
            </w:r>
          </w:p>
          <w:p w:rsidR="001D5A50" w:rsidRDefault="001D5A50" w:rsidP="00746FB8">
            <w:pPr>
              <w:ind w:left="0"/>
            </w:pPr>
            <w:r>
              <w:t>方式二</w:t>
            </w:r>
            <w:r w:rsidR="00746FB8">
              <w:rPr>
                <w:rFonts w:hint="eastAsia"/>
              </w:rPr>
              <w:t>：</w:t>
            </w:r>
            <w:proofErr w:type="spellStart"/>
            <w:r>
              <w:t>HttpSession</w:t>
            </w:r>
            <w:proofErr w:type="spellEnd"/>
            <w:r>
              <w:t xml:space="preserve"> s = </w:t>
            </w:r>
            <w:proofErr w:type="spellStart"/>
            <w:r>
              <w:t>request.getSession</w:t>
            </w:r>
            <w:proofErr w:type="spellEnd"/>
            <w:r>
              <w:t xml:space="preserve">();等价于  </w:t>
            </w:r>
            <w:proofErr w:type="spellStart"/>
            <w:r>
              <w:t>request.getSession</w:t>
            </w:r>
            <w:proofErr w:type="spellEnd"/>
            <w:r>
              <w:t>(true)。</w:t>
            </w:r>
          </w:p>
          <w:p w:rsidR="00DF3AEB" w:rsidRDefault="00DF3AEB" w:rsidP="00746FB8">
            <w:pPr>
              <w:ind w:left="0"/>
            </w:pPr>
          </w:p>
          <w:p w:rsidR="00DF3AEB" w:rsidRPr="00CB1DAA" w:rsidRDefault="00DF3AEB" w:rsidP="00DF3AEB">
            <w:pPr>
              <w:ind w:left="0"/>
              <w:rPr>
                <w:b/>
              </w:rPr>
            </w:pPr>
            <w:r w:rsidRPr="00CB1DAA">
              <w:rPr>
                <w:rFonts w:hint="eastAsia"/>
                <w:b/>
              </w:rPr>
              <w:t>#常用方法</w:t>
            </w:r>
          </w:p>
          <w:p w:rsidR="00DF3AEB" w:rsidRDefault="00DF3AEB" w:rsidP="00DF3AEB">
            <w:pPr>
              <w:ind w:left="0"/>
            </w:pPr>
            <w:proofErr w:type="spellStart"/>
            <w:r>
              <w:t>getId</w:t>
            </w:r>
            <w:proofErr w:type="spellEnd"/>
            <w:r>
              <w:t>();//获得</w:t>
            </w:r>
            <w:proofErr w:type="spellStart"/>
            <w:r>
              <w:t>sessionIdString</w:t>
            </w:r>
            <w:proofErr w:type="spellEnd"/>
            <w:r>
              <w:tab/>
            </w:r>
          </w:p>
          <w:p w:rsidR="00DF3AEB" w:rsidRDefault="00DF3AEB" w:rsidP="00DF3AEB">
            <w:pPr>
              <w:ind w:left="0"/>
            </w:pPr>
            <w:proofErr w:type="spellStart"/>
            <w:r>
              <w:t>setAttribute</w:t>
            </w:r>
            <w:proofErr w:type="spellEnd"/>
            <w:r>
              <w:t xml:space="preserve">(String </w:t>
            </w:r>
            <w:proofErr w:type="spellStart"/>
            <w:r>
              <w:t>name,Object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);</w:t>
            </w:r>
            <w:r w:rsidR="008D70CE">
              <w:rPr>
                <w:rFonts w:hint="eastAsia"/>
              </w:rPr>
              <w:t xml:space="preserve">  //设置属性和值</w:t>
            </w:r>
          </w:p>
          <w:p w:rsidR="00DF3AEB" w:rsidRDefault="00DF3AEB" w:rsidP="00DF3AEB">
            <w:pPr>
              <w:ind w:left="0"/>
            </w:pPr>
            <w:r>
              <w:t xml:space="preserve">Object </w:t>
            </w:r>
            <w:proofErr w:type="spellStart"/>
            <w:r>
              <w:t>getAttribute</w:t>
            </w:r>
            <w:proofErr w:type="spellEnd"/>
            <w:r>
              <w:t>(String name);</w:t>
            </w:r>
            <w:r w:rsidR="008D70CE">
              <w:rPr>
                <w:rFonts w:hint="eastAsia"/>
              </w:rPr>
              <w:t xml:space="preserve"> //获取属性值</w:t>
            </w:r>
          </w:p>
          <w:p w:rsidR="00945C7D" w:rsidRDefault="00DF3AEB" w:rsidP="00B974EE">
            <w:pPr>
              <w:ind w:left="0"/>
            </w:pPr>
            <w:proofErr w:type="spellStart"/>
            <w:r>
              <w:lastRenderedPageBreak/>
              <w:t>removeAttribute</w:t>
            </w:r>
            <w:proofErr w:type="spellEnd"/>
            <w:r>
              <w:t>(String name);</w:t>
            </w:r>
            <w:r w:rsidR="008D70CE">
              <w:rPr>
                <w:rFonts w:hint="eastAsia"/>
              </w:rPr>
              <w:t xml:space="preserve"> //删除属性</w:t>
            </w:r>
          </w:p>
          <w:p w:rsidR="00CB1DAA" w:rsidRPr="00CB1DAA" w:rsidRDefault="00CB1DAA" w:rsidP="00B974EE">
            <w:pPr>
              <w:ind w:left="0"/>
              <w:rPr>
                <w:b/>
              </w:rPr>
            </w:pPr>
          </w:p>
          <w:p w:rsidR="00CB1DAA" w:rsidRPr="00CB1DAA" w:rsidRDefault="00CB1DAA" w:rsidP="00B974EE">
            <w:pPr>
              <w:ind w:left="0"/>
              <w:rPr>
                <w:b/>
              </w:rPr>
            </w:pPr>
            <w:r w:rsidRPr="00CB1DAA">
              <w:rPr>
                <w:rFonts w:hint="eastAsia"/>
                <w:b/>
              </w:rPr>
              <w:t>#</w:t>
            </w:r>
            <w:r w:rsidRPr="00CB1DAA">
              <w:rPr>
                <w:b/>
              </w:rPr>
              <w:t xml:space="preserve"> session超时</w:t>
            </w:r>
          </w:p>
          <w:p w:rsidR="00DF3AEB" w:rsidRDefault="00CB1DAA" w:rsidP="00B974EE">
            <w:pPr>
              <w:ind w:left="0"/>
            </w:pPr>
            <w:r w:rsidRPr="00CB1DAA">
              <w:rPr>
                <w:rFonts w:hint="eastAsia"/>
              </w:rPr>
              <w:t>容器会将空闲时间过长的</w:t>
            </w:r>
            <w:r w:rsidRPr="00CB1DAA">
              <w:t>session对象删除掉。容器默认的超时时间限制一般是30分钟。</w:t>
            </w:r>
            <w:r>
              <w:t>修改容器缺省的超时限制</w:t>
            </w:r>
            <w:r>
              <w:rPr>
                <w:rFonts w:hint="eastAsia"/>
              </w:rPr>
              <w:t>：</w:t>
            </w:r>
            <w:r w:rsidRPr="00CB1DAA">
              <w:t>conf/web.xml</w:t>
            </w:r>
          </w:p>
          <w:p w:rsidR="00CB1DAA" w:rsidRDefault="00CB1DAA" w:rsidP="00CB1DAA">
            <w:pPr>
              <w:ind w:left="0"/>
            </w:pPr>
            <w:r>
              <w:t>&lt;session-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CB1DAA" w:rsidRDefault="00CB1DAA" w:rsidP="00CB1DAA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>&lt;session-timeout&gt;30&lt;/session-timeout&gt;</w:t>
            </w:r>
          </w:p>
          <w:p w:rsidR="00CB1DAA" w:rsidRDefault="00CB1DAA" w:rsidP="00CB1DAA">
            <w:pPr>
              <w:ind w:left="0"/>
            </w:pPr>
            <w:r>
              <w:t>&lt;/session-</w:t>
            </w:r>
            <w:proofErr w:type="spellStart"/>
            <w:r>
              <w:t>config</w:t>
            </w:r>
            <w:proofErr w:type="spellEnd"/>
            <w:r>
              <w:t>&gt;</w:t>
            </w:r>
          </w:p>
          <w:p w:rsidR="00CB1DAA" w:rsidRDefault="00C135DC" w:rsidP="00C135DC">
            <w:pPr>
              <w:ind w:left="0"/>
            </w:pPr>
            <w:r>
              <w:rPr>
                <w:rFonts w:hint="eastAsia"/>
              </w:rPr>
              <w:t>也可以将以上配置放到某个具体的应用的</w:t>
            </w:r>
            <w:r>
              <w:t>web.xml文件里面。</w:t>
            </w:r>
          </w:p>
          <w:p w:rsidR="003C6954" w:rsidRDefault="003C6954" w:rsidP="00C135DC">
            <w:pPr>
              <w:ind w:left="0"/>
            </w:pPr>
            <w:proofErr w:type="spellStart"/>
            <w:r>
              <w:t>setMaxInactiveInterval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seconds);</w:t>
            </w:r>
            <w:r>
              <w:rPr>
                <w:rFonts w:hint="eastAsia"/>
              </w:rPr>
              <w:t xml:space="preserve"> //</w:t>
            </w:r>
          </w:p>
          <w:p w:rsidR="003C6954" w:rsidRDefault="003C6954" w:rsidP="00C135DC">
            <w:pPr>
              <w:ind w:left="0"/>
            </w:pPr>
          </w:p>
          <w:p w:rsidR="003C6954" w:rsidRDefault="003C6954" w:rsidP="00C135DC">
            <w:pPr>
              <w:ind w:left="0"/>
              <w:rPr>
                <w:b/>
              </w:rPr>
            </w:pPr>
            <w:r w:rsidRPr="003C6954">
              <w:rPr>
                <w:rFonts w:hint="eastAsia"/>
                <w:b/>
              </w:rPr>
              <w:t>#删除session</w:t>
            </w:r>
          </w:p>
          <w:p w:rsidR="00AB3A35" w:rsidRPr="003C6954" w:rsidRDefault="003C6954" w:rsidP="00C135DC">
            <w:pPr>
              <w:ind w:left="0"/>
            </w:pPr>
            <w:r w:rsidRPr="003C6954">
              <w:t xml:space="preserve">invalidate()  </w:t>
            </w:r>
          </w:p>
        </w:tc>
      </w:tr>
    </w:tbl>
    <w:p w:rsidR="00B4069D" w:rsidRDefault="00B4069D" w:rsidP="00B4069D">
      <w:pPr>
        <w:spacing w:after="240"/>
      </w:pPr>
    </w:p>
    <w:p w:rsidR="00B4069D" w:rsidRDefault="00B4069D" w:rsidP="00B4069D">
      <w:pPr>
        <w:pStyle w:val="Heading3"/>
      </w:pPr>
      <w:r>
        <w:t>禁止</w:t>
      </w:r>
      <w:r>
        <w:t>cookie</w:t>
      </w:r>
      <w:r>
        <w:t>使用</w:t>
      </w:r>
      <w:r>
        <w:t>session</w:t>
      </w:r>
      <w:r>
        <w:rPr>
          <w:rFonts w:hint="eastAsia"/>
        </w:rPr>
        <w:t>的方法</w:t>
      </w:r>
    </w:p>
    <w:p w:rsidR="00EB7A11" w:rsidRDefault="00EB7A11" w:rsidP="00EB7A11">
      <w:r>
        <w:rPr>
          <w:rFonts w:hint="eastAsia"/>
        </w:rPr>
        <w:t>可以使用</w:t>
      </w:r>
      <w:proofErr w:type="spellStart"/>
      <w:r>
        <w:t>url</w:t>
      </w:r>
      <w:proofErr w:type="spellEnd"/>
      <w:r>
        <w:t>重写来解决这个问题，浏览器访问服务器上的某个地址时，需要使用服务器提供的地址(该地址后面会添加</w:t>
      </w:r>
      <w:proofErr w:type="spellStart"/>
      <w:r>
        <w:t>sessionId</w:t>
      </w:r>
      <w:proofErr w:type="spellEnd"/>
      <w:r>
        <w:t>)。</w:t>
      </w:r>
    </w:p>
    <w:p w:rsidR="00EB7A11" w:rsidRDefault="00EB7A11" w:rsidP="00EB7A11">
      <w:proofErr w:type="spellStart"/>
      <w:r>
        <w:t>response.encodeURL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);//方法用于链接地址、表单提交地址的处理。</w:t>
      </w:r>
    </w:p>
    <w:p w:rsidR="00EB7A11" w:rsidRDefault="00EB7A11" w:rsidP="00EB7A11">
      <w:proofErr w:type="spellStart"/>
      <w:r>
        <w:t>response.encodeRedirectURL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);//该方法用于重定向地址的处理</w:t>
      </w:r>
    </w:p>
    <w:p w:rsidR="00EB7A11" w:rsidRDefault="00EB7A11" w:rsidP="00EB7A11">
      <w:r>
        <w:rPr>
          <w:rFonts w:hint="eastAsia"/>
        </w:rPr>
        <w:t>比如</w:t>
      </w:r>
      <w:proofErr w:type="spellStart"/>
      <w:r>
        <w:t>response.sendRedirect</w:t>
      </w:r>
      <w:proofErr w:type="spellEnd"/>
      <w:r>
        <w:t>(</w:t>
      </w:r>
      <w:proofErr w:type="spellStart"/>
      <w:r>
        <w:t>response.encodeRedirectURL</w:t>
      </w:r>
      <w:proofErr w:type="spellEnd"/>
      <w:r>
        <w:t>("</w:t>
      </w:r>
      <w:proofErr w:type="spellStart"/>
      <w:r>
        <w:t>list.do</w:t>
      </w:r>
      <w:proofErr w:type="spellEnd"/>
      <w:r>
        <w:t>"));</w:t>
      </w:r>
    </w:p>
    <w:p w:rsidR="00B4069D" w:rsidRDefault="00EB7A11" w:rsidP="00E059BC">
      <w:r>
        <w:rPr>
          <w:rFonts w:hint="eastAsia"/>
        </w:rPr>
        <w:t>转发不用考虑。</w:t>
      </w:r>
      <w:r>
        <w:tab/>
      </w:r>
    </w:p>
    <w:p w:rsidR="00B4069D" w:rsidRDefault="00B4069D" w:rsidP="00D646FA">
      <w:pPr>
        <w:pStyle w:val="Heading3"/>
      </w:pPr>
      <w:r>
        <w:t>session</w:t>
      </w:r>
      <w:r>
        <w:t>的优缺点</w:t>
      </w:r>
      <w:r>
        <w:t>(</w:t>
      </w:r>
      <w:r>
        <w:t>跟</w:t>
      </w:r>
      <w:r>
        <w:t>cookie</w:t>
      </w:r>
      <w:r>
        <w:t>相比</w:t>
      </w:r>
      <w:r>
        <w:t>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A53D02" w:rsidTr="00A53D02">
        <w:tc>
          <w:tcPr>
            <w:tcW w:w="8388" w:type="dxa"/>
          </w:tcPr>
          <w:p w:rsidR="00A53D02" w:rsidRDefault="00A53D02" w:rsidP="00A53D02">
            <w:pPr>
              <w:ind w:left="0"/>
            </w:pPr>
            <w:r w:rsidRPr="009775A9">
              <w:rPr>
                <w:b/>
                <w:color w:val="FF0000"/>
              </w:rPr>
              <w:t>优点</w:t>
            </w:r>
            <w:r>
              <w:rPr>
                <w:rFonts w:hint="eastAsia"/>
              </w:rPr>
              <w:t>：</w:t>
            </w:r>
          </w:p>
          <w:p w:rsidR="00A53D02" w:rsidRDefault="00A53D02" w:rsidP="009775A9">
            <w:pPr>
              <w:ind w:left="0"/>
            </w:pPr>
            <w:r w:rsidRPr="009775A9">
              <w:rPr>
                <w:b/>
              </w:rPr>
              <w:t>安全</w:t>
            </w:r>
            <w:r>
              <w:t>(session将状态保存在服务器端，而cookie将状态保存在浏览器端)。</w:t>
            </w:r>
          </w:p>
          <w:p w:rsidR="00A53D02" w:rsidRDefault="00A53D02" w:rsidP="00A53D02">
            <w:pPr>
              <w:ind w:left="0"/>
            </w:pPr>
            <w:r w:rsidRPr="009775A9">
              <w:rPr>
                <w:b/>
              </w:rPr>
              <w:t>保存的数据量更大</w:t>
            </w:r>
            <w:r>
              <w:t>(cookie大约只能保存4k左右)。</w:t>
            </w:r>
          </w:p>
          <w:p w:rsidR="009775A9" w:rsidRDefault="00A53D02" w:rsidP="00A53D02">
            <w:pPr>
              <w:ind w:left="0"/>
            </w:pPr>
            <w:r w:rsidRPr="009775A9">
              <w:rPr>
                <w:b/>
              </w:rPr>
              <w:t>保存的数据类型更丰富</w:t>
            </w:r>
            <w:r>
              <w:t>(cookie只能保存字符串)。</w:t>
            </w:r>
          </w:p>
          <w:p w:rsidR="00A53D02" w:rsidRDefault="00A53D02" w:rsidP="00A53D02">
            <w:pPr>
              <w:ind w:left="0"/>
            </w:pPr>
            <w:r w:rsidRPr="009775A9">
              <w:rPr>
                <w:b/>
                <w:color w:val="FF0000"/>
              </w:rPr>
              <w:t>缺点</w:t>
            </w:r>
            <w:r>
              <w:rPr>
                <w:rFonts w:hint="eastAsia"/>
              </w:rPr>
              <w:t>：</w:t>
            </w:r>
          </w:p>
          <w:p w:rsidR="00A53D02" w:rsidRDefault="00A53D02" w:rsidP="00A53D02">
            <w:pPr>
              <w:ind w:left="0"/>
            </w:pPr>
            <w:r>
              <w:t>session要将状态保存的服务器端，会占用服务器</w:t>
            </w:r>
          </w:p>
          <w:p w:rsidR="00A53D02" w:rsidRDefault="00A53D02" w:rsidP="00A53D02">
            <w:pPr>
              <w:ind w:left="0"/>
            </w:pPr>
            <w:r>
              <w:t>更多的内存空间，而cookie将状态保存在客户端(浏览器)，对服务器不会占用过多的内存空间。</w:t>
            </w:r>
          </w:p>
        </w:tc>
      </w:tr>
    </w:tbl>
    <w:p w:rsidR="00192E62" w:rsidRPr="00192E62" w:rsidRDefault="00192E62" w:rsidP="00A53D02">
      <w:pPr>
        <w:spacing w:after="240"/>
      </w:pPr>
    </w:p>
    <w:sectPr w:rsidR="00192E62" w:rsidRPr="00192E62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F4F" w:rsidRDefault="00235F4F" w:rsidP="00B5724B">
      <w:pPr>
        <w:spacing w:after="0"/>
      </w:pPr>
      <w:r>
        <w:separator/>
      </w:r>
    </w:p>
  </w:endnote>
  <w:endnote w:type="continuationSeparator" w:id="0">
    <w:p w:rsidR="00235F4F" w:rsidRDefault="00235F4F" w:rsidP="00B5724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572302"/>
      <w:docPartObj>
        <w:docPartGallery w:val="Page Numbers (Bottom of Page)"/>
        <w:docPartUnique/>
      </w:docPartObj>
    </w:sdtPr>
    <w:sdtContent>
      <w:p w:rsidR="00B5724B" w:rsidRDefault="00BC547A">
        <w:pPr>
          <w:pStyle w:val="Footer"/>
          <w:jc w:val="right"/>
        </w:pPr>
        <w:fldSimple w:instr=" PAGE   \* MERGEFORMAT ">
          <w:r w:rsidR="003562BA">
            <w:rPr>
              <w:noProof/>
            </w:rPr>
            <w:t>18</w:t>
          </w:r>
        </w:fldSimple>
      </w:p>
    </w:sdtContent>
  </w:sdt>
  <w:p w:rsidR="00B5724B" w:rsidRDefault="00B572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F4F" w:rsidRDefault="00235F4F" w:rsidP="00B5724B">
      <w:pPr>
        <w:spacing w:after="0"/>
      </w:pPr>
      <w:r>
        <w:separator/>
      </w:r>
    </w:p>
  </w:footnote>
  <w:footnote w:type="continuationSeparator" w:id="0">
    <w:p w:rsidR="00235F4F" w:rsidRDefault="00235F4F" w:rsidP="00B5724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37F4D32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61392"/>
    <w:rsid w:val="00000FC0"/>
    <w:rsid w:val="00010A3E"/>
    <w:rsid w:val="00040346"/>
    <w:rsid w:val="00055965"/>
    <w:rsid w:val="00060FDB"/>
    <w:rsid w:val="00071B93"/>
    <w:rsid w:val="0009349A"/>
    <w:rsid w:val="000C4351"/>
    <w:rsid w:val="000D2C78"/>
    <w:rsid w:val="000D7DDD"/>
    <w:rsid w:val="000E50F3"/>
    <w:rsid w:val="000F138C"/>
    <w:rsid w:val="00103524"/>
    <w:rsid w:val="00107227"/>
    <w:rsid w:val="001100F2"/>
    <w:rsid w:val="001162E2"/>
    <w:rsid w:val="00120E7C"/>
    <w:rsid w:val="00141281"/>
    <w:rsid w:val="00152C23"/>
    <w:rsid w:val="001656D8"/>
    <w:rsid w:val="00184E29"/>
    <w:rsid w:val="00186193"/>
    <w:rsid w:val="0018734A"/>
    <w:rsid w:val="00192E62"/>
    <w:rsid w:val="001965B7"/>
    <w:rsid w:val="001D5A50"/>
    <w:rsid w:val="001D7BD8"/>
    <w:rsid w:val="001F5EEF"/>
    <w:rsid w:val="002142D9"/>
    <w:rsid w:val="002223C6"/>
    <w:rsid w:val="0022390E"/>
    <w:rsid w:val="00225B20"/>
    <w:rsid w:val="00235F4F"/>
    <w:rsid w:val="00236EAF"/>
    <w:rsid w:val="00245F84"/>
    <w:rsid w:val="00245FD4"/>
    <w:rsid w:val="00247935"/>
    <w:rsid w:val="00264091"/>
    <w:rsid w:val="002C0F98"/>
    <w:rsid w:val="002D280D"/>
    <w:rsid w:val="002D734D"/>
    <w:rsid w:val="002E0A9C"/>
    <w:rsid w:val="00302AEB"/>
    <w:rsid w:val="00302CC2"/>
    <w:rsid w:val="00305C0C"/>
    <w:rsid w:val="003208FC"/>
    <w:rsid w:val="00321186"/>
    <w:rsid w:val="0033374D"/>
    <w:rsid w:val="003562BA"/>
    <w:rsid w:val="003836E7"/>
    <w:rsid w:val="00383EB8"/>
    <w:rsid w:val="003A5710"/>
    <w:rsid w:val="003B40D6"/>
    <w:rsid w:val="003C6954"/>
    <w:rsid w:val="003D54A1"/>
    <w:rsid w:val="003E297A"/>
    <w:rsid w:val="004242DF"/>
    <w:rsid w:val="00436A04"/>
    <w:rsid w:val="00461392"/>
    <w:rsid w:val="004726B6"/>
    <w:rsid w:val="004734C9"/>
    <w:rsid w:val="004745EC"/>
    <w:rsid w:val="004845FD"/>
    <w:rsid w:val="00484CA0"/>
    <w:rsid w:val="00492850"/>
    <w:rsid w:val="004966DC"/>
    <w:rsid w:val="004A0483"/>
    <w:rsid w:val="004A70B9"/>
    <w:rsid w:val="004C203B"/>
    <w:rsid w:val="004D3AAD"/>
    <w:rsid w:val="004E0198"/>
    <w:rsid w:val="004E1FFC"/>
    <w:rsid w:val="004E5C09"/>
    <w:rsid w:val="00510C37"/>
    <w:rsid w:val="0051415A"/>
    <w:rsid w:val="0052661D"/>
    <w:rsid w:val="005364AD"/>
    <w:rsid w:val="005432F7"/>
    <w:rsid w:val="005550E6"/>
    <w:rsid w:val="005623C9"/>
    <w:rsid w:val="00562410"/>
    <w:rsid w:val="00584FA6"/>
    <w:rsid w:val="005A1D2A"/>
    <w:rsid w:val="005B40DF"/>
    <w:rsid w:val="005B7B80"/>
    <w:rsid w:val="00610F19"/>
    <w:rsid w:val="00610FED"/>
    <w:rsid w:val="00623FFA"/>
    <w:rsid w:val="006309A0"/>
    <w:rsid w:val="00630CC9"/>
    <w:rsid w:val="006400D9"/>
    <w:rsid w:val="006431C4"/>
    <w:rsid w:val="00645D8A"/>
    <w:rsid w:val="00662077"/>
    <w:rsid w:val="00663B9B"/>
    <w:rsid w:val="006677A8"/>
    <w:rsid w:val="006716F9"/>
    <w:rsid w:val="00684FA2"/>
    <w:rsid w:val="006C5A40"/>
    <w:rsid w:val="006C66C8"/>
    <w:rsid w:val="006D1CE3"/>
    <w:rsid w:val="006D32B3"/>
    <w:rsid w:val="006F1984"/>
    <w:rsid w:val="00701B42"/>
    <w:rsid w:val="007224B1"/>
    <w:rsid w:val="00733FD7"/>
    <w:rsid w:val="0073679E"/>
    <w:rsid w:val="00740DC0"/>
    <w:rsid w:val="007442A8"/>
    <w:rsid w:val="00746FB8"/>
    <w:rsid w:val="00762782"/>
    <w:rsid w:val="0076416E"/>
    <w:rsid w:val="00767A4F"/>
    <w:rsid w:val="0077509D"/>
    <w:rsid w:val="007829C1"/>
    <w:rsid w:val="0078360F"/>
    <w:rsid w:val="007B71D0"/>
    <w:rsid w:val="007C39B3"/>
    <w:rsid w:val="007C7596"/>
    <w:rsid w:val="007E4DC0"/>
    <w:rsid w:val="007E7EC8"/>
    <w:rsid w:val="0081389E"/>
    <w:rsid w:val="008152DF"/>
    <w:rsid w:val="008177EA"/>
    <w:rsid w:val="008261CD"/>
    <w:rsid w:val="00832951"/>
    <w:rsid w:val="00832AEC"/>
    <w:rsid w:val="00835977"/>
    <w:rsid w:val="008403C2"/>
    <w:rsid w:val="008514A1"/>
    <w:rsid w:val="0085380A"/>
    <w:rsid w:val="008659DE"/>
    <w:rsid w:val="008670C4"/>
    <w:rsid w:val="00882C07"/>
    <w:rsid w:val="0089418B"/>
    <w:rsid w:val="008B34CE"/>
    <w:rsid w:val="008B39EA"/>
    <w:rsid w:val="008B5A75"/>
    <w:rsid w:val="008B5ACA"/>
    <w:rsid w:val="008C0536"/>
    <w:rsid w:val="008C1BF8"/>
    <w:rsid w:val="008C5117"/>
    <w:rsid w:val="008D25E9"/>
    <w:rsid w:val="008D70CE"/>
    <w:rsid w:val="008E3070"/>
    <w:rsid w:val="00904415"/>
    <w:rsid w:val="00914D95"/>
    <w:rsid w:val="009233E5"/>
    <w:rsid w:val="00924A09"/>
    <w:rsid w:val="00945C7D"/>
    <w:rsid w:val="009468B9"/>
    <w:rsid w:val="009567AC"/>
    <w:rsid w:val="00961225"/>
    <w:rsid w:val="0096252E"/>
    <w:rsid w:val="00966BD9"/>
    <w:rsid w:val="009717A5"/>
    <w:rsid w:val="00971BBA"/>
    <w:rsid w:val="00974159"/>
    <w:rsid w:val="009775A9"/>
    <w:rsid w:val="00993746"/>
    <w:rsid w:val="0099619D"/>
    <w:rsid w:val="009A3EEC"/>
    <w:rsid w:val="009B198B"/>
    <w:rsid w:val="009C10FB"/>
    <w:rsid w:val="009D067D"/>
    <w:rsid w:val="009D5000"/>
    <w:rsid w:val="009F0D4C"/>
    <w:rsid w:val="00A16E2A"/>
    <w:rsid w:val="00A37A16"/>
    <w:rsid w:val="00A37EE5"/>
    <w:rsid w:val="00A454A1"/>
    <w:rsid w:val="00A53D02"/>
    <w:rsid w:val="00A60DCF"/>
    <w:rsid w:val="00A625A8"/>
    <w:rsid w:val="00A655AE"/>
    <w:rsid w:val="00A7544D"/>
    <w:rsid w:val="00A9434E"/>
    <w:rsid w:val="00A9798B"/>
    <w:rsid w:val="00AA252D"/>
    <w:rsid w:val="00AA685A"/>
    <w:rsid w:val="00AB34F0"/>
    <w:rsid w:val="00AB3A35"/>
    <w:rsid w:val="00AD73F7"/>
    <w:rsid w:val="00AD7525"/>
    <w:rsid w:val="00AD7C80"/>
    <w:rsid w:val="00AE06A1"/>
    <w:rsid w:val="00AF2334"/>
    <w:rsid w:val="00B0163B"/>
    <w:rsid w:val="00B168D5"/>
    <w:rsid w:val="00B24A97"/>
    <w:rsid w:val="00B3210D"/>
    <w:rsid w:val="00B3423F"/>
    <w:rsid w:val="00B4069D"/>
    <w:rsid w:val="00B42251"/>
    <w:rsid w:val="00B53530"/>
    <w:rsid w:val="00B55F53"/>
    <w:rsid w:val="00B5724B"/>
    <w:rsid w:val="00B61D81"/>
    <w:rsid w:val="00B61F9D"/>
    <w:rsid w:val="00B65A68"/>
    <w:rsid w:val="00B67CED"/>
    <w:rsid w:val="00B90ACC"/>
    <w:rsid w:val="00B919A2"/>
    <w:rsid w:val="00B974EE"/>
    <w:rsid w:val="00BB5020"/>
    <w:rsid w:val="00BB61A1"/>
    <w:rsid w:val="00BC547A"/>
    <w:rsid w:val="00BD4C2A"/>
    <w:rsid w:val="00BE56D6"/>
    <w:rsid w:val="00BF7CA0"/>
    <w:rsid w:val="00C0179B"/>
    <w:rsid w:val="00C03A83"/>
    <w:rsid w:val="00C05CF5"/>
    <w:rsid w:val="00C12C02"/>
    <w:rsid w:val="00C135DC"/>
    <w:rsid w:val="00C35D0A"/>
    <w:rsid w:val="00C73E68"/>
    <w:rsid w:val="00C87453"/>
    <w:rsid w:val="00C91360"/>
    <w:rsid w:val="00C97BBB"/>
    <w:rsid w:val="00CB1DAA"/>
    <w:rsid w:val="00CB223C"/>
    <w:rsid w:val="00CC7078"/>
    <w:rsid w:val="00CD0C47"/>
    <w:rsid w:val="00D12CF5"/>
    <w:rsid w:val="00D15D52"/>
    <w:rsid w:val="00D24EDE"/>
    <w:rsid w:val="00D420D6"/>
    <w:rsid w:val="00D4563B"/>
    <w:rsid w:val="00D63B5A"/>
    <w:rsid w:val="00D646FA"/>
    <w:rsid w:val="00D80E2B"/>
    <w:rsid w:val="00D85B15"/>
    <w:rsid w:val="00DA114E"/>
    <w:rsid w:val="00DB0C32"/>
    <w:rsid w:val="00DB45EC"/>
    <w:rsid w:val="00DB58F7"/>
    <w:rsid w:val="00DB6FA6"/>
    <w:rsid w:val="00DC0F19"/>
    <w:rsid w:val="00DC2C43"/>
    <w:rsid w:val="00DD1DCC"/>
    <w:rsid w:val="00DE1407"/>
    <w:rsid w:val="00DE1FCD"/>
    <w:rsid w:val="00DE6E85"/>
    <w:rsid w:val="00DF3AEB"/>
    <w:rsid w:val="00DF498A"/>
    <w:rsid w:val="00E00C5B"/>
    <w:rsid w:val="00E02416"/>
    <w:rsid w:val="00E059BC"/>
    <w:rsid w:val="00E06E7F"/>
    <w:rsid w:val="00E42863"/>
    <w:rsid w:val="00E533EE"/>
    <w:rsid w:val="00E719E6"/>
    <w:rsid w:val="00E75B1F"/>
    <w:rsid w:val="00E80968"/>
    <w:rsid w:val="00E93E7F"/>
    <w:rsid w:val="00EA5047"/>
    <w:rsid w:val="00EB5C7D"/>
    <w:rsid w:val="00EB7A11"/>
    <w:rsid w:val="00EC01CC"/>
    <w:rsid w:val="00EF368E"/>
    <w:rsid w:val="00EF3DCE"/>
    <w:rsid w:val="00F24EC7"/>
    <w:rsid w:val="00F33DE9"/>
    <w:rsid w:val="00F37F94"/>
    <w:rsid w:val="00F70702"/>
    <w:rsid w:val="00F83955"/>
    <w:rsid w:val="00F848FF"/>
    <w:rsid w:val="00F906AD"/>
    <w:rsid w:val="00F93D6B"/>
    <w:rsid w:val="00FA3A69"/>
    <w:rsid w:val="00FB0672"/>
    <w:rsid w:val="00FC487D"/>
    <w:rsid w:val="00FE3CE1"/>
    <w:rsid w:val="00FF3A59"/>
    <w:rsid w:val="00FF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20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724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24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B5724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5724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77509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39E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EA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C7D"/>
    <w:rPr>
      <w:rFonts w:asciiTheme="majorHAnsi" w:eastAsiaTheme="majorEastAsia" w:hAnsiTheme="majorHAnsi" w:cstheme="majorBidi"/>
      <w:color w:val="243F60" w:themeColor="accent1" w:themeShade="7F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1295</TotalTime>
  <Pages>18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499</cp:revision>
  <dcterms:created xsi:type="dcterms:W3CDTF">2016-12-19T08:21:00Z</dcterms:created>
  <dcterms:modified xsi:type="dcterms:W3CDTF">2016-12-21T07:52:00Z</dcterms:modified>
</cp:coreProperties>
</file>